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DB" w:rsidRDefault="005C23DB" w:rsidP="00AF1EA0">
      <w:pPr>
        <w:jc w:val="center"/>
      </w:pPr>
      <w:r>
        <w:t>Министерство образования Республики Беларусь</w:t>
      </w:r>
    </w:p>
    <w:p w:rsidR="005C23DB" w:rsidRDefault="005C23DB" w:rsidP="00AF1EA0">
      <w:pPr>
        <w:jc w:val="center"/>
      </w:pPr>
      <w:r>
        <w:t>Учреждение образования</w:t>
      </w:r>
    </w:p>
    <w:p w:rsidR="005C23DB" w:rsidRDefault="005C23DB" w:rsidP="00AF1EA0">
      <w:pPr>
        <w:jc w:val="center"/>
      </w:pPr>
      <w:r>
        <w:t>«Белорусский государственный университет</w:t>
      </w:r>
    </w:p>
    <w:p w:rsidR="005C23DB" w:rsidRDefault="005C23DB" w:rsidP="00AF1EA0">
      <w:pPr>
        <w:jc w:val="center"/>
      </w:pPr>
      <w:r>
        <w:t>информатики и радиоэлектроники»</w:t>
      </w:r>
    </w:p>
    <w:p w:rsidR="005C23DB" w:rsidRDefault="005C23DB" w:rsidP="00AF1EA0">
      <w:pPr>
        <w:jc w:val="center"/>
      </w:pPr>
    </w:p>
    <w:p w:rsidR="005C23DB" w:rsidRDefault="005C23DB" w:rsidP="00AF1EA0">
      <w:pPr>
        <w:jc w:val="center"/>
      </w:pPr>
      <w:r>
        <w:t>Кафедра информатики</w:t>
      </w: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pStyle w:val="af2"/>
      </w:pPr>
      <w:r>
        <w:t>А.А. Волосевич</w:t>
      </w:r>
    </w:p>
    <w:p w:rsidR="005C23DB" w:rsidRDefault="005C23DB" w:rsidP="00AF1EA0">
      <w:pPr>
        <w:jc w:val="center"/>
      </w:pPr>
    </w:p>
    <w:p w:rsidR="005C23DB" w:rsidRDefault="005C23DB" w:rsidP="00AF1EA0">
      <w:pPr>
        <w:jc w:val="center"/>
      </w:pPr>
    </w:p>
    <w:p w:rsidR="005C23DB" w:rsidRDefault="005C23DB" w:rsidP="00AF1EA0">
      <w:pPr>
        <w:jc w:val="center"/>
      </w:pPr>
    </w:p>
    <w:p w:rsidR="005C23DB" w:rsidRPr="00AF1EA0" w:rsidRDefault="000170D1" w:rsidP="00AF1EA0">
      <w:pPr>
        <w:pStyle w:val="af1"/>
      </w:pPr>
      <w:r>
        <w:t>Базовые технологии платформы .</w:t>
      </w:r>
      <w:r>
        <w:rPr>
          <w:lang w:val="en-US"/>
        </w:rPr>
        <w:t>NET</w:t>
      </w: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r>
        <w:t>Курс лекций</w:t>
      </w:r>
    </w:p>
    <w:p w:rsidR="005C23DB" w:rsidRDefault="005C23DB" w:rsidP="00AF1EA0">
      <w:pPr>
        <w:jc w:val="center"/>
      </w:pPr>
      <w:r>
        <w:t>для студентов специальности</w:t>
      </w:r>
    </w:p>
    <w:p w:rsidR="005C23DB" w:rsidRDefault="005C23DB" w:rsidP="00AF1EA0">
      <w:pPr>
        <w:jc w:val="center"/>
      </w:pPr>
      <w:r>
        <w:t>1-40 01 03 Информатика и технологии программирования</w:t>
      </w: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5C23DB" w:rsidRDefault="005C23DB" w:rsidP="00AF1EA0">
      <w:pPr>
        <w:jc w:val="center"/>
      </w:pPr>
    </w:p>
    <w:p w:rsidR="00AF1EA0" w:rsidRDefault="005C23DB" w:rsidP="00AF1EA0">
      <w:pPr>
        <w:jc w:val="center"/>
      </w:pPr>
      <w:r>
        <w:t>Минск 201</w:t>
      </w:r>
      <w:r w:rsidR="00A74DB7">
        <w:rPr>
          <w:lang w:val="en-US"/>
        </w:rPr>
        <w:t>3</w:t>
      </w:r>
      <w:r w:rsidR="00AF1EA0">
        <w:br w:type="page"/>
      </w:r>
    </w:p>
    <w:p w:rsidR="00AF1EA0" w:rsidRPr="00703258" w:rsidRDefault="00AF1EA0" w:rsidP="00AF1EA0">
      <w:pPr>
        <w:pStyle w:val="af0"/>
      </w:pPr>
      <w:r w:rsidRPr="00703258">
        <w:lastRenderedPageBreak/>
        <w:t>Содержание</w:t>
      </w:r>
    </w:p>
    <w:p w:rsidR="00874808" w:rsidRDefault="00AF1EA0">
      <w:pPr>
        <w:pStyle w:val="11"/>
        <w:rPr>
          <w:rFonts w:asciiTheme="minorHAnsi" w:eastAsiaTheme="minorEastAsia" w:hAnsiTheme="minorHAnsi"/>
          <w:noProof/>
          <w:sz w:val="22"/>
          <w:szCs w:val="22"/>
        </w:rPr>
      </w:pPr>
      <w:r w:rsidRPr="00703258">
        <w:fldChar w:fldCharType="begin"/>
      </w:r>
      <w:r w:rsidRPr="00703258">
        <w:instrText xml:space="preserve"> TOC \o "1-1" \h \z \u </w:instrText>
      </w:r>
      <w:r w:rsidRPr="00703258">
        <w:fldChar w:fldCharType="separate"/>
      </w:r>
      <w:hyperlink w:anchor="_Toc348862488" w:history="1">
        <w:r w:rsidR="00874808" w:rsidRPr="00FA2C33">
          <w:rPr>
            <w:rStyle w:val="af3"/>
            <w:noProof/>
          </w:rPr>
          <w:t>1. Работа с числами</w:t>
        </w:r>
        <w:r w:rsidR="00874808">
          <w:rPr>
            <w:noProof/>
            <w:webHidden/>
          </w:rPr>
          <w:tab/>
        </w:r>
        <w:r w:rsidR="00874808">
          <w:rPr>
            <w:noProof/>
            <w:webHidden/>
          </w:rPr>
          <w:fldChar w:fldCharType="begin"/>
        </w:r>
        <w:r w:rsidR="00874808">
          <w:rPr>
            <w:noProof/>
            <w:webHidden/>
          </w:rPr>
          <w:instrText xml:space="preserve"> PAGEREF _Toc348862488 \h </w:instrText>
        </w:r>
        <w:r w:rsidR="00874808">
          <w:rPr>
            <w:noProof/>
            <w:webHidden/>
          </w:rPr>
        </w:r>
        <w:r w:rsidR="00874808">
          <w:rPr>
            <w:noProof/>
            <w:webHidden/>
          </w:rPr>
          <w:fldChar w:fldCharType="separate"/>
        </w:r>
        <w:r w:rsidR="00A6515B">
          <w:rPr>
            <w:noProof/>
            <w:webHidden/>
          </w:rPr>
          <w:t>4</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89" w:history="1">
        <w:r w:rsidR="00874808" w:rsidRPr="00FA2C33">
          <w:rPr>
            <w:rStyle w:val="af3"/>
            <w:noProof/>
          </w:rPr>
          <w:t>2. Представление даты и времени</w:t>
        </w:r>
        <w:r w:rsidR="00874808">
          <w:rPr>
            <w:noProof/>
            <w:webHidden/>
          </w:rPr>
          <w:tab/>
        </w:r>
        <w:r w:rsidR="00874808">
          <w:rPr>
            <w:noProof/>
            <w:webHidden/>
          </w:rPr>
          <w:fldChar w:fldCharType="begin"/>
        </w:r>
        <w:r w:rsidR="00874808">
          <w:rPr>
            <w:noProof/>
            <w:webHidden/>
          </w:rPr>
          <w:instrText xml:space="preserve"> PAGEREF _Toc348862489 \h </w:instrText>
        </w:r>
        <w:r w:rsidR="00874808">
          <w:rPr>
            <w:noProof/>
            <w:webHidden/>
          </w:rPr>
        </w:r>
        <w:r w:rsidR="00874808">
          <w:rPr>
            <w:noProof/>
            <w:webHidden/>
          </w:rPr>
          <w:fldChar w:fldCharType="separate"/>
        </w:r>
        <w:r w:rsidR="00A6515B">
          <w:rPr>
            <w:noProof/>
            <w:webHidden/>
          </w:rPr>
          <w:t>6</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0" w:history="1">
        <w:r w:rsidR="00874808" w:rsidRPr="00FA2C33">
          <w:rPr>
            <w:rStyle w:val="af3"/>
            <w:noProof/>
          </w:rPr>
          <w:t>3. Работа со строками и текстом</w:t>
        </w:r>
        <w:r w:rsidR="00874808">
          <w:rPr>
            <w:noProof/>
            <w:webHidden/>
          </w:rPr>
          <w:tab/>
        </w:r>
        <w:r w:rsidR="00874808">
          <w:rPr>
            <w:noProof/>
            <w:webHidden/>
          </w:rPr>
          <w:fldChar w:fldCharType="begin"/>
        </w:r>
        <w:r w:rsidR="00874808">
          <w:rPr>
            <w:noProof/>
            <w:webHidden/>
          </w:rPr>
          <w:instrText xml:space="preserve"> PAGEREF _Toc348862490 \h </w:instrText>
        </w:r>
        <w:r w:rsidR="00874808">
          <w:rPr>
            <w:noProof/>
            <w:webHidden/>
          </w:rPr>
        </w:r>
        <w:r w:rsidR="00874808">
          <w:rPr>
            <w:noProof/>
            <w:webHidden/>
          </w:rPr>
          <w:fldChar w:fldCharType="separate"/>
        </w:r>
        <w:r w:rsidR="00A6515B">
          <w:rPr>
            <w:noProof/>
            <w:webHidden/>
          </w:rPr>
          <w:t>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1" w:history="1">
        <w:r w:rsidR="00874808" w:rsidRPr="00FA2C33">
          <w:rPr>
            <w:rStyle w:val="af3"/>
            <w:noProof/>
          </w:rPr>
          <w:t>4. Преобразование информации</w:t>
        </w:r>
        <w:r w:rsidR="00874808">
          <w:rPr>
            <w:noProof/>
            <w:webHidden/>
          </w:rPr>
          <w:tab/>
        </w:r>
        <w:r w:rsidR="00874808">
          <w:rPr>
            <w:noProof/>
            <w:webHidden/>
          </w:rPr>
          <w:fldChar w:fldCharType="begin"/>
        </w:r>
        <w:r w:rsidR="00874808">
          <w:rPr>
            <w:noProof/>
            <w:webHidden/>
          </w:rPr>
          <w:instrText xml:space="preserve"> PAGEREF _Toc348862491 \h </w:instrText>
        </w:r>
        <w:r w:rsidR="00874808">
          <w:rPr>
            <w:noProof/>
            <w:webHidden/>
          </w:rPr>
        </w:r>
        <w:r w:rsidR="00874808">
          <w:rPr>
            <w:noProof/>
            <w:webHidden/>
          </w:rPr>
          <w:fldChar w:fldCharType="separate"/>
        </w:r>
        <w:r w:rsidR="00A6515B">
          <w:rPr>
            <w:noProof/>
            <w:webHidden/>
          </w:rPr>
          <w:t>13</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2" w:history="1">
        <w:r w:rsidR="00874808" w:rsidRPr="00FA2C33">
          <w:rPr>
            <w:rStyle w:val="af3"/>
            <w:noProof/>
          </w:rPr>
          <w:t>5. Сравнение для выяснения равенства</w:t>
        </w:r>
        <w:r w:rsidR="00874808">
          <w:rPr>
            <w:noProof/>
            <w:webHidden/>
          </w:rPr>
          <w:tab/>
        </w:r>
        <w:r w:rsidR="00874808">
          <w:rPr>
            <w:noProof/>
            <w:webHidden/>
          </w:rPr>
          <w:fldChar w:fldCharType="begin"/>
        </w:r>
        <w:r w:rsidR="00874808">
          <w:rPr>
            <w:noProof/>
            <w:webHidden/>
          </w:rPr>
          <w:instrText xml:space="preserve"> PAGEREF _Toc348862492 \h </w:instrText>
        </w:r>
        <w:r w:rsidR="00874808">
          <w:rPr>
            <w:noProof/>
            <w:webHidden/>
          </w:rPr>
        </w:r>
        <w:r w:rsidR="00874808">
          <w:rPr>
            <w:noProof/>
            <w:webHidden/>
          </w:rPr>
          <w:fldChar w:fldCharType="separate"/>
        </w:r>
        <w:r w:rsidR="00A6515B">
          <w:rPr>
            <w:noProof/>
            <w:webHidden/>
          </w:rPr>
          <w:t>16</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3" w:history="1">
        <w:r w:rsidR="00874808" w:rsidRPr="00FA2C33">
          <w:rPr>
            <w:rStyle w:val="af3"/>
            <w:noProof/>
          </w:rPr>
          <w:t>6. Сравнение для выяснения порядка</w:t>
        </w:r>
        <w:r w:rsidR="00874808">
          <w:rPr>
            <w:noProof/>
            <w:webHidden/>
          </w:rPr>
          <w:tab/>
        </w:r>
        <w:r w:rsidR="00874808">
          <w:rPr>
            <w:noProof/>
            <w:webHidden/>
          </w:rPr>
          <w:fldChar w:fldCharType="begin"/>
        </w:r>
        <w:r w:rsidR="00874808">
          <w:rPr>
            <w:noProof/>
            <w:webHidden/>
          </w:rPr>
          <w:instrText xml:space="preserve"> PAGEREF _Toc348862493 \h </w:instrText>
        </w:r>
        <w:r w:rsidR="00874808">
          <w:rPr>
            <w:noProof/>
            <w:webHidden/>
          </w:rPr>
        </w:r>
        <w:r w:rsidR="00874808">
          <w:rPr>
            <w:noProof/>
            <w:webHidden/>
          </w:rPr>
          <w:fldChar w:fldCharType="separate"/>
        </w:r>
        <w:r w:rsidR="00A6515B">
          <w:rPr>
            <w:noProof/>
            <w:webHidden/>
          </w:rPr>
          <w:t>19</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4" w:history="1">
        <w:r w:rsidR="00874808" w:rsidRPr="00FA2C33">
          <w:rPr>
            <w:rStyle w:val="af3"/>
            <w:noProof/>
          </w:rPr>
          <w:t>7. Жизненный цикл объектов</w:t>
        </w:r>
        <w:r w:rsidR="00874808">
          <w:rPr>
            <w:noProof/>
            <w:webHidden/>
          </w:rPr>
          <w:tab/>
        </w:r>
        <w:r w:rsidR="00874808">
          <w:rPr>
            <w:noProof/>
            <w:webHidden/>
          </w:rPr>
          <w:fldChar w:fldCharType="begin"/>
        </w:r>
        <w:r w:rsidR="00874808">
          <w:rPr>
            <w:noProof/>
            <w:webHidden/>
          </w:rPr>
          <w:instrText xml:space="preserve"> PAGEREF _Toc348862494 \h </w:instrText>
        </w:r>
        <w:r w:rsidR="00874808">
          <w:rPr>
            <w:noProof/>
            <w:webHidden/>
          </w:rPr>
        </w:r>
        <w:r w:rsidR="00874808">
          <w:rPr>
            <w:noProof/>
            <w:webHidden/>
          </w:rPr>
          <w:fldChar w:fldCharType="separate"/>
        </w:r>
        <w:r w:rsidR="00A6515B">
          <w:rPr>
            <w:noProof/>
            <w:webHidden/>
          </w:rPr>
          <w:t>21</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5" w:history="1">
        <w:r w:rsidR="00874808" w:rsidRPr="00FA2C33">
          <w:rPr>
            <w:rStyle w:val="af3"/>
            <w:noProof/>
          </w:rPr>
          <w:t>8. Перечислители и итераторы</w:t>
        </w:r>
        <w:r w:rsidR="00874808">
          <w:rPr>
            <w:noProof/>
            <w:webHidden/>
          </w:rPr>
          <w:tab/>
        </w:r>
        <w:r w:rsidR="00874808">
          <w:rPr>
            <w:noProof/>
            <w:webHidden/>
          </w:rPr>
          <w:fldChar w:fldCharType="begin"/>
        </w:r>
        <w:r w:rsidR="00874808">
          <w:rPr>
            <w:noProof/>
            <w:webHidden/>
          </w:rPr>
          <w:instrText xml:space="preserve"> PAGEREF _Toc348862495 \h </w:instrText>
        </w:r>
        <w:r w:rsidR="00874808">
          <w:rPr>
            <w:noProof/>
            <w:webHidden/>
          </w:rPr>
        </w:r>
        <w:r w:rsidR="00874808">
          <w:rPr>
            <w:noProof/>
            <w:webHidden/>
          </w:rPr>
          <w:fldChar w:fldCharType="separate"/>
        </w:r>
        <w:r w:rsidR="00A6515B">
          <w:rPr>
            <w:noProof/>
            <w:webHidden/>
          </w:rPr>
          <w:t>26</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6" w:history="1">
        <w:r w:rsidR="00874808" w:rsidRPr="00FA2C33">
          <w:rPr>
            <w:rStyle w:val="af3"/>
            <w:noProof/>
          </w:rPr>
          <w:t>9. Стандартные интерфейсы коллекций</w:t>
        </w:r>
        <w:r w:rsidR="00874808">
          <w:rPr>
            <w:noProof/>
            <w:webHidden/>
          </w:rPr>
          <w:tab/>
        </w:r>
        <w:r w:rsidR="00874808">
          <w:rPr>
            <w:noProof/>
            <w:webHidden/>
          </w:rPr>
          <w:fldChar w:fldCharType="begin"/>
        </w:r>
        <w:r w:rsidR="00874808">
          <w:rPr>
            <w:noProof/>
            <w:webHidden/>
          </w:rPr>
          <w:instrText xml:space="preserve"> PAGEREF _Toc348862496 \h </w:instrText>
        </w:r>
        <w:r w:rsidR="00874808">
          <w:rPr>
            <w:noProof/>
            <w:webHidden/>
          </w:rPr>
        </w:r>
        <w:r w:rsidR="00874808">
          <w:rPr>
            <w:noProof/>
            <w:webHidden/>
          </w:rPr>
          <w:fldChar w:fldCharType="separate"/>
        </w:r>
        <w:r w:rsidR="00A6515B">
          <w:rPr>
            <w:noProof/>
            <w:webHidden/>
          </w:rPr>
          <w:t>33</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7" w:history="1">
        <w:r w:rsidR="00874808" w:rsidRPr="00FA2C33">
          <w:rPr>
            <w:rStyle w:val="af3"/>
            <w:noProof/>
          </w:rPr>
          <w:t xml:space="preserve">10. Массивы и класс </w:t>
        </w:r>
        <w:r w:rsidR="00874808" w:rsidRPr="00FA2C33">
          <w:rPr>
            <w:rStyle w:val="af3"/>
            <w:noProof/>
            <w:lang w:val="en-US"/>
          </w:rPr>
          <w:t>System</w:t>
        </w:r>
        <w:r w:rsidR="00874808" w:rsidRPr="00FA2C33">
          <w:rPr>
            <w:rStyle w:val="af3"/>
            <w:noProof/>
          </w:rPr>
          <w:t>.</w:t>
        </w:r>
        <w:r w:rsidR="00874808" w:rsidRPr="00FA2C33">
          <w:rPr>
            <w:rStyle w:val="af3"/>
            <w:noProof/>
            <w:lang w:val="en-US"/>
          </w:rPr>
          <w:t>Array</w:t>
        </w:r>
        <w:r w:rsidR="00874808">
          <w:rPr>
            <w:noProof/>
            <w:webHidden/>
          </w:rPr>
          <w:tab/>
        </w:r>
        <w:r w:rsidR="00874808">
          <w:rPr>
            <w:noProof/>
            <w:webHidden/>
          </w:rPr>
          <w:fldChar w:fldCharType="begin"/>
        </w:r>
        <w:r w:rsidR="00874808">
          <w:rPr>
            <w:noProof/>
            <w:webHidden/>
          </w:rPr>
          <w:instrText xml:space="preserve"> PAGEREF _Toc348862497 \h </w:instrText>
        </w:r>
        <w:r w:rsidR="00874808">
          <w:rPr>
            <w:noProof/>
            <w:webHidden/>
          </w:rPr>
        </w:r>
        <w:r w:rsidR="00874808">
          <w:rPr>
            <w:noProof/>
            <w:webHidden/>
          </w:rPr>
          <w:fldChar w:fldCharType="separate"/>
        </w:r>
        <w:r w:rsidR="00A6515B">
          <w:rPr>
            <w:noProof/>
            <w:webHidden/>
          </w:rPr>
          <w:t>37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8" w:history="1">
        <w:r w:rsidR="00874808" w:rsidRPr="00FA2C33">
          <w:rPr>
            <w:rStyle w:val="af3"/>
            <w:noProof/>
          </w:rPr>
          <w:t>11. Типы для работы с коллекциями-списками</w:t>
        </w:r>
        <w:r w:rsidR="00874808">
          <w:rPr>
            <w:noProof/>
            <w:webHidden/>
          </w:rPr>
          <w:tab/>
        </w:r>
        <w:r w:rsidR="00874808">
          <w:rPr>
            <w:noProof/>
            <w:webHidden/>
          </w:rPr>
          <w:fldChar w:fldCharType="begin"/>
        </w:r>
        <w:r w:rsidR="00874808">
          <w:rPr>
            <w:noProof/>
            <w:webHidden/>
          </w:rPr>
          <w:instrText xml:space="preserve"> PAGEREF _Toc348862498 \h </w:instrText>
        </w:r>
        <w:r w:rsidR="00874808">
          <w:rPr>
            <w:noProof/>
            <w:webHidden/>
          </w:rPr>
        </w:r>
        <w:r w:rsidR="00874808">
          <w:rPr>
            <w:noProof/>
            <w:webHidden/>
          </w:rPr>
          <w:fldChar w:fldCharType="separate"/>
        </w:r>
        <w:r w:rsidR="00A6515B">
          <w:rPr>
            <w:noProof/>
            <w:webHidden/>
          </w:rPr>
          <w:t>40</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499" w:history="1">
        <w:r w:rsidR="00874808" w:rsidRPr="00FA2C33">
          <w:rPr>
            <w:rStyle w:val="af3"/>
            <w:noProof/>
          </w:rPr>
          <w:t>12. Типы для работы с коллекциями-множествами</w:t>
        </w:r>
        <w:r w:rsidR="00874808">
          <w:rPr>
            <w:noProof/>
            <w:webHidden/>
          </w:rPr>
          <w:tab/>
        </w:r>
        <w:r w:rsidR="00874808">
          <w:rPr>
            <w:noProof/>
            <w:webHidden/>
          </w:rPr>
          <w:fldChar w:fldCharType="begin"/>
        </w:r>
        <w:r w:rsidR="00874808">
          <w:rPr>
            <w:noProof/>
            <w:webHidden/>
          </w:rPr>
          <w:instrText xml:space="preserve"> PAGEREF _Toc348862499 \h </w:instrText>
        </w:r>
        <w:r w:rsidR="00874808">
          <w:rPr>
            <w:noProof/>
            <w:webHidden/>
          </w:rPr>
        </w:r>
        <w:r w:rsidR="00874808">
          <w:rPr>
            <w:noProof/>
            <w:webHidden/>
          </w:rPr>
          <w:fldChar w:fldCharType="separate"/>
        </w:r>
        <w:r w:rsidR="00A6515B">
          <w:rPr>
            <w:noProof/>
            <w:webHidden/>
          </w:rPr>
          <w:t>44</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0" w:history="1">
        <w:r w:rsidR="00874808" w:rsidRPr="00FA2C33">
          <w:rPr>
            <w:rStyle w:val="af3"/>
            <w:noProof/>
          </w:rPr>
          <w:t>13. Типы для работы с коллекциями-словарями</w:t>
        </w:r>
        <w:r w:rsidR="00874808">
          <w:rPr>
            <w:noProof/>
            <w:webHidden/>
          </w:rPr>
          <w:tab/>
        </w:r>
        <w:r w:rsidR="00874808">
          <w:rPr>
            <w:noProof/>
            <w:webHidden/>
          </w:rPr>
          <w:fldChar w:fldCharType="begin"/>
        </w:r>
        <w:r w:rsidR="00874808">
          <w:rPr>
            <w:noProof/>
            <w:webHidden/>
          </w:rPr>
          <w:instrText xml:space="preserve"> PAGEREF _Toc348862500 \h </w:instrText>
        </w:r>
        <w:r w:rsidR="00874808">
          <w:rPr>
            <w:noProof/>
            <w:webHidden/>
          </w:rPr>
        </w:r>
        <w:r w:rsidR="00874808">
          <w:rPr>
            <w:noProof/>
            <w:webHidden/>
          </w:rPr>
          <w:fldChar w:fldCharType="separate"/>
        </w:r>
        <w:r w:rsidR="00A6515B">
          <w:rPr>
            <w:noProof/>
            <w:webHidden/>
          </w:rPr>
          <w:t>45</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1" w:history="1">
        <w:r w:rsidR="00874808" w:rsidRPr="00FA2C33">
          <w:rPr>
            <w:rStyle w:val="af3"/>
            <w:noProof/>
          </w:rPr>
          <w:t>14. Типы для создания пользовательских коллекций</w:t>
        </w:r>
        <w:r w:rsidR="00874808">
          <w:rPr>
            <w:noProof/>
            <w:webHidden/>
          </w:rPr>
          <w:tab/>
        </w:r>
        <w:r w:rsidR="00874808">
          <w:rPr>
            <w:noProof/>
            <w:webHidden/>
          </w:rPr>
          <w:fldChar w:fldCharType="begin"/>
        </w:r>
        <w:r w:rsidR="00874808">
          <w:rPr>
            <w:noProof/>
            <w:webHidden/>
          </w:rPr>
          <w:instrText xml:space="preserve"> PAGEREF _Toc348862501 \h </w:instrText>
        </w:r>
        <w:r w:rsidR="00874808">
          <w:rPr>
            <w:noProof/>
            <w:webHidden/>
          </w:rPr>
        </w:r>
        <w:r w:rsidR="00874808">
          <w:rPr>
            <w:noProof/>
            <w:webHidden/>
          </w:rPr>
          <w:fldChar w:fldCharType="separate"/>
        </w:r>
        <w:r w:rsidR="00A6515B">
          <w:rPr>
            <w:noProof/>
            <w:webHidden/>
          </w:rPr>
          <w:t>47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2" w:history="1">
        <w:r w:rsidR="00874808" w:rsidRPr="00FA2C33">
          <w:rPr>
            <w:rStyle w:val="af3"/>
            <w:noProof/>
          </w:rPr>
          <w:t xml:space="preserve">15. Технология LINQ to </w:t>
        </w:r>
        <w:r w:rsidR="00874808" w:rsidRPr="00FA2C33">
          <w:rPr>
            <w:rStyle w:val="af3"/>
            <w:noProof/>
            <w:lang w:val="en-US"/>
          </w:rPr>
          <w:t>O</w:t>
        </w:r>
        <w:r w:rsidR="00874808" w:rsidRPr="00FA2C33">
          <w:rPr>
            <w:rStyle w:val="af3"/>
            <w:noProof/>
          </w:rPr>
          <w:t>bjects</w:t>
        </w:r>
        <w:r w:rsidR="00874808">
          <w:rPr>
            <w:noProof/>
            <w:webHidden/>
          </w:rPr>
          <w:tab/>
        </w:r>
        <w:r w:rsidR="00874808">
          <w:rPr>
            <w:noProof/>
            <w:webHidden/>
          </w:rPr>
          <w:fldChar w:fldCharType="begin"/>
        </w:r>
        <w:r w:rsidR="00874808">
          <w:rPr>
            <w:noProof/>
            <w:webHidden/>
          </w:rPr>
          <w:instrText xml:space="preserve"> PAGEREF _Toc348862502 \h </w:instrText>
        </w:r>
        <w:r w:rsidR="00874808">
          <w:rPr>
            <w:noProof/>
            <w:webHidden/>
          </w:rPr>
        </w:r>
        <w:r w:rsidR="00874808">
          <w:rPr>
            <w:noProof/>
            <w:webHidden/>
          </w:rPr>
          <w:fldChar w:fldCharType="separate"/>
        </w:r>
        <w:r w:rsidR="00A6515B">
          <w:rPr>
            <w:noProof/>
            <w:webHidden/>
          </w:rPr>
          <w:t>50</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3" w:history="1">
        <w:r w:rsidR="00874808" w:rsidRPr="00FA2C33">
          <w:rPr>
            <w:rStyle w:val="af3"/>
            <w:noProof/>
          </w:rPr>
          <w:t>16. Работа с объектами файловой системы</w:t>
        </w:r>
        <w:r w:rsidR="00874808">
          <w:rPr>
            <w:noProof/>
            <w:webHidden/>
          </w:rPr>
          <w:tab/>
        </w:r>
        <w:r w:rsidR="00874808">
          <w:rPr>
            <w:noProof/>
            <w:webHidden/>
          </w:rPr>
          <w:fldChar w:fldCharType="begin"/>
        </w:r>
        <w:r w:rsidR="00874808">
          <w:rPr>
            <w:noProof/>
            <w:webHidden/>
          </w:rPr>
          <w:instrText xml:space="preserve"> PAGEREF _Toc348862503 \h </w:instrText>
        </w:r>
        <w:r w:rsidR="00874808">
          <w:rPr>
            <w:noProof/>
            <w:webHidden/>
          </w:rPr>
        </w:r>
        <w:r w:rsidR="00874808">
          <w:rPr>
            <w:noProof/>
            <w:webHidden/>
          </w:rPr>
          <w:fldChar w:fldCharType="separate"/>
        </w:r>
        <w:r w:rsidR="00A6515B">
          <w:rPr>
            <w:noProof/>
            <w:webHidden/>
          </w:rPr>
          <w:t>61</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4" w:history="1">
        <w:r w:rsidR="00874808" w:rsidRPr="00FA2C33">
          <w:rPr>
            <w:rStyle w:val="af3"/>
            <w:noProof/>
          </w:rPr>
          <w:t>17. Ввод и вывод информации</w:t>
        </w:r>
        <w:r w:rsidR="00874808">
          <w:rPr>
            <w:noProof/>
            <w:webHidden/>
          </w:rPr>
          <w:tab/>
        </w:r>
        <w:r w:rsidR="00874808">
          <w:rPr>
            <w:noProof/>
            <w:webHidden/>
          </w:rPr>
          <w:fldChar w:fldCharType="begin"/>
        </w:r>
        <w:r w:rsidR="00874808">
          <w:rPr>
            <w:noProof/>
            <w:webHidden/>
          </w:rPr>
          <w:instrText xml:space="preserve"> PAGEREF _Toc348862504 \h </w:instrText>
        </w:r>
        <w:r w:rsidR="00874808">
          <w:rPr>
            <w:noProof/>
            <w:webHidden/>
          </w:rPr>
        </w:r>
        <w:r w:rsidR="00874808">
          <w:rPr>
            <w:noProof/>
            <w:webHidden/>
          </w:rPr>
          <w:fldChar w:fldCharType="separate"/>
        </w:r>
        <w:r w:rsidR="00A6515B">
          <w:rPr>
            <w:noProof/>
            <w:webHidden/>
          </w:rPr>
          <w:t>67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5" w:history="1">
        <w:r w:rsidR="00874808" w:rsidRPr="00FA2C33">
          <w:rPr>
            <w:rStyle w:val="af3"/>
            <w:noProof/>
          </w:rPr>
          <w:t xml:space="preserve">18. Основы XML и </w:t>
        </w:r>
        <w:r w:rsidR="00874808" w:rsidRPr="00FA2C33">
          <w:rPr>
            <w:rStyle w:val="af3"/>
            <w:noProof/>
            <w:lang w:val="en-US"/>
          </w:rPr>
          <w:t>JSON</w:t>
        </w:r>
        <w:r w:rsidR="00874808">
          <w:rPr>
            <w:noProof/>
            <w:webHidden/>
          </w:rPr>
          <w:tab/>
        </w:r>
        <w:r w:rsidR="00874808">
          <w:rPr>
            <w:noProof/>
            <w:webHidden/>
          </w:rPr>
          <w:fldChar w:fldCharType="begin"/>
        </w:r>
        <w:r w:rsidR="00874808">
          <w:rPr>
            <w:noProof/>
            <w:webHidden/>
          </w:rPr>
          <w:instrText xml:space="preserve"> PAGEREF _Toc348862505 \h </w:instrText>
        </w:r>
        <w:r w:rsidR="00874808">
          <w:rPr>
            <w:noProof/>
            <w:webHidden/>
          </w:rPr>
        </w:r>
        <w:r w:rsidR="00874808">
          <w:rPr>
            <w:noProof/>
            <w:webHidden/>
          </w:rPr>
          <w:fldChar w:fldCharType="separate"/>
        </w:r>
        <w:r w:rsidR="00A6515B">
          <w:rPr>
            <w:noProof/>
            <w:webHidden/>
          </w:rPr>
          <w:t>72</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6" w:history="1">
        <w:r w:rsidR="00874808" w:rsidRPr="00FA2C33">
          <w:rPr>
            <w:rStyle w:val="af3"/>
            <w:noProof/>
            <w:lang w:val="en-US"/>
          </w:rPr>
          <w:t xml:space="preserve">19. </w:t>
        </w:r>
        <w:r w:rsidR="00874808" w:rsidRPr="00FA2C33">
          <w:rPr>
            <w:rStyle w:val="af3"/>
            <w:noProof/>
          </w:rPr>
          <w:t>Технология</w:t>
        </w:r>
        <w:r w:rsidR="00874808" w:rsidRPr="00FA2C33">
          <w:rPr>
            <w:rStyle w:val="af3"/>
            <w:noProof/>
            <w:lang w:val="en-US"/>
          </w:rPr>
          <w:t xml:space="preserve"> LINQ to XML</w:t>
        </w:r>
        <w:r w:rsidR="00874808">
          <w:rPr>
            <w:noProof/>
            <w:webHidden/>
          </w:rPr>
          <w:tab/>
        </w:r>
        <w:r w:rsidR="00874808">
          <w:rPr>
            <w:noProof/>
            <w:webHidden/>
          </w:rPr>
          <w:fldChar w:fldCharType="begin"/>
        </w:r>
        <w:r w:rsidR="00874808">
          <w:rPr>
            <w:noProof/>
            <w:webHidden/>
          </w:rPr>
          <w:instrText xml:space="preserve"> PAGEREF _Toc348862506 \h </w:instrText>
        </w:r>
        <w:r w:rsidR="00874808">
          <w:rPr>
            <w:noProof/>
            <w:webHidden/>
          </w:rPr>
        </w:r>
        <w:r w:rsidR="00874808">
          <w:rPr>
            <w:noProof/>
            <w:webHidden/>
          </w:rPr>
          <w:fldChar w:fldCharType="separate"/>
        </w:r>
        <w:r w:rsidR="00A6515B">
          <w:rPr>
            <w:noProof/>
            <w:webHidden/>
          </w:rPr>
          <w:t>77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7" w:history="1">
        <w:r w:rsidR="00874808" w:rsidRPr="00FA2C33">
          <w:rPr>
            <w:rStyle w:val="af3"/>
            <w:noProof/>
          </w:rPr>
          <w:t>20. Дополнительные возможности обработки XML</w:t>
        </w:r>
        <w:r w:rsidR="00874808">
          <w:rPr>
            <w:noProof/>
            <w:webHidden/>
          </w:rPr>
          <w:tab/>
        </w:r>
        <w:r w:rsidR="00874808">
          <w:rPr>
            <w:noProof/>
            <w:webHidden/>
          </w:rPr>
          <w:fldChar w:fldCharType="begin"/>
        </w:r>
        <w:r w:rsidR="00874808">
          <w:rPr>
            <w:noProof/>
            <w:webHidden/>
          </w:rPr>
          <w:instrText xml:space="preserve"> PAGEREF _Toc348862507 \h </w:instrText>
        </w:r>
        <w:r w:rsidR="00874808">
          <w:rPr>
            <w:noProof/>
            <w:webHidden/>
          </w:rPr>
        </w:r>
        <w:r w:rsidR="00874808">
          <w:rPr>
            <w:noProof/>
            <w:webHidden/>
          </w:rPr>
          <w:fldChar w:fldCharType="separate"/>
        </w:r>
        <w:r w:rsidR="00A6515B">
          <w:rPr>
            <w:noProof/>
            <w:webHidden/>
          </w:rPr>
          <w:t>83</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8" w:history="1">
        <w:r w:rsidR="00874808" w:rsidRPr="00FA2C33">
          <w:rPr>
            <w:rStyle w:val="af3"/>
            <w:noProof/>
          </w:rPr>
          <w:t>21. Сериализация времени выполнения</w:t>
        </w:r>
        <w:r w:rsidR="00874808">
          <w:rPr>
            <w:noProof/>
            <w:webHidden/>
          </w:rPr>
          <w:tab/>
        </w:r>
        <w:r w:rsidR="00874808">
          <w:rPr>
            <w:noProof/>
            <w:webHidden/>
          </w:rPr>
          <w:fldChar w:fldCharType="begin"/>
        </w:r>
        <w:r w:rsidR="00874808">
          <w:rPr>
            <w:noProof/>
            <w:webHidden/>
          </w:rPr>
          <w:instrText xml:space="preserve"> PAGEREF _Toc348862508 \h </w:instrText>
        </w:r>
        <w:r w:rsidR="00874808">
          <w:rPr>
            <w:noProof/>
            <w:webHidden/>
          </w:rPr>
        </w:r>
        <w:r w:rsidR="00874808">
          <w:rPr>
            <w:noProof/>
            <w:webHidden/>
          </w:rPr>
          <w:fldChar w:fldCharType="separate"/>
        </w:r>
        <w:r w:rsidR="00A6515B">
          <w:rPr>
            <w:noProof/>
            <w:webHidden/>
          </w:rPr>
          <w:t>87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09" w:history="1">
        <w:r w:rsidR="00874808" w:rsidRPr="00FA2C33">
          <w:rPr>
            <w:rStyle w:val="af3"/>
            <w:noProof/>
          </w:rPr>
          <w:t>22. Сериализация контрактов данных</w:t>
        </w:r>
        <w:r w:rsidR="00874808">
          <w:rPr>
            <w:noProof/>
            <w:webHidden/>
          </w:rPr>
          <w:tab/>
        </w:r>
        <w:r w:rsidR="00874808">
          <w:rPr>
            <w:noProof/>
            <w:webHidden/>
          </w:rPr>
          <w:fldChar w:fldCharType="begin"/>
        </w:r>
        <w:r w:rsidR="00874808">
          <w:rPr>
            <w:noProof/>
            <w:webHidden/>
          </w:rPr>
          <w:instrText xml:space="preserve"> PAGEREF _Toc348862509 \h </w:instrText>
        </w:r>
        <w:r w:rsidR="00874808">
          <w:rPr>
            <w:noProof/>
            <w:webHidden/>
          </w:rPr>
        </w:r>
        <w:r w:rsidR="00874808">
          <w:rPr>
            <w:noProof/>
            <w:webHidden/>
          </w:rPr>
          <w:fldChar w:fldCharType="separate"/>
        </w:r>
        <w:r w:rsidR="00A6515B">
          <w:rPr>
            <w:noProof/>
            <w:webHidden/>
          </w:rPr>
          <w:t>91</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0" w:history="1">
        <w:r w:rsidR="00874808" w:rsidRPr="00FA2C33">
          <w:rPr>
            <w:rStyle w:val="af3"/>
            <w:noProof/>
          </w:rPr>
          <w:t>23. Состав и взаимодействие сборок</w:t>
        </w:r>
        <w:r w:rsidR="00874808">
          <w:rPr>
            <w:noProof/>
            <w:webHidden/>
          </w:rPr>
          <w:tab/>
        </w:r>
        <w:r w:rsidR="00874808">
          <w:rPr>
            <w:noProof/>
            <w:webHidden/>
          </w:rPr>
          <w:fldChar w:fldCharType="begin"/>
        </w:r>
        <w:r w:rsidR="00874808">
          <w:rPr>
            <w:noProof/>
            <w:webHidden/>
          </w:rPr>
          <w:instrText xml:space="preserve"> PAGEREF _Toc348862510 \h </w:instrText>
        </w:r>
        <w:r w:rsidR="00874808">
          <w:rPr>
            <w:noProof/>
            <w:webHidden/>
          </w:rPr>
        </w:r>
        <w:r w:rsidR="00874808">
          <w:rPr>
            <w:noProof/>
            <w:webHidden/>
          </w:rPr>
          <w:fldChar w:fldCharType="separate"/>
        </w:r>
        <w:r w:rsidR="00A6515B">
          <w:rPr>
            <w:noProof/>
            <w:webHidden/>
          </w:rPr>
          <w:t>93</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1" w:history="1">
        <w:r w:rsidR="00874808" w:rsidRPr="00FA2C33">
          <w:rPr>
            <w:rStyle w:val="af3"/>
            <w:noProof/>
          </w:rPr>
          <w:t>24. Метаданные и получение информации о типах</w:t>
        </w:r>
        <w:r w:rsidR="00874808">
          <w:rPr>
            <w:noProof/>
            <w:webHidden/>
          </w:rPr>
          <w:tab/>
        </w:r>
        <w:r w:rsidR="00874808">
          <w:rPr>
            <w:noProof/>
            <w:webHidden/>
          </w:rPr>
          <w:fldChar w:fldCharType="begin"/>
        </w:r>
        <w:r w:rsidR="00874808">
          <w:rPr>
            <w:noProof/>
            <w:webHidden/>
          </w:rPr>
          <w:instrText xml:space="preserve"> PAGEREF _Toc348862511 \h </w:instrText>
        </w:r>
        <w:r w:rsidR="00874808">
          <w:rPr>
            <w:noProof/>
            <w:webHidden/>
          </w:rPr>
        </w:r>
        <w:r w:rsidR="00874808">
          <w:rPr>
            <w:noProof/>
            <w:webHidden/>
          </w:rPr>
          <w:fldChar w:fldCharType="separate"/>
        </w:r>
        <w:r w:rsidR="00A6515B">
          <w:rPr>
            <w:noProof/>
            <w:webHidden/>
          </w:rPr>
          <w:t>98</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2" w:history="1">
        <w:r w:rsidR="00874808" w:rsidRPr="00FA2C33">
          <w:rPr>
            <w:rStyle w:val="af3"/>
            <w:noProof/>
            <w:lang w:val="en-US"/>
          </w:rPr>
          <w:t xml:space="preserve">25. </w:t>
        </w:r>
        <w:r w:rsidR="00874808" w:rsidRPr="00FA2C33">
          <w:rPr>
            <w:rStyle w:val="af3"/>
            <w:noProof/>
          </w:rPr>
          <w:t>Позднее</w:t>
        </w:r>
        <w:r w:rsidR="00874808" w:rsidRPr="00FA2C33">
          <w:rPr>
            <w:rStyle w:val="af3"/>
            <w:noProof/>
            <w:lang w:val="en-US"/>
          </w:rPr>
          <w:t xml:space="preserve"> </w:t>
        </w:r>
        <w:r w:rsidR="00874808" w:rsidRPr="00FA2C33">
          <w:rPr>
            <w:rStyle w:val="af3"/>
            <w:noProof/>
          </w:rPr>
          <w:t>связывание</w:t>
        </w:r>
        <w:r w:rsidR="00874808" w:rsidRPr="00FA2C33">
          <w:rPr>
            <w:rStyle w:val="af3"/>
            <w:noProof/>
            <w:lang w:val="en-US"/>
          </w:rPr>
          <w:t xml:space="preserve"> </w:t>
        </w:r>
        <w:r w:rsidR="00874808" w:rsidRPr="00FA2C33">
          <w:rPr>
            <w:rStyle w:val="af3"/>
            <w:noProof/>
          </w:rPr>
          <w:t>и</w:t>
        </w:r>
        <w:r w:rsidR="00874808" w:rsidRPr="00FA2C33">
          <w:rPr>
            <w:rStyle w:val="af3"/>
            <w:noProof/>
            <w:lang w:val="en-US"/>
          </w:rPr>
          <w:t xml:space="preserve"> </w:t>
        </w:r>
        <w:r w:rsidR="00874808" w:rsidRPr="00FA2C33">
          <w:rPr>
            <w:rStyle w:val="af3"/>
            <w:noProof/>
          </w:rPr>
          <w:t>кодогенерация</w:t>
        </w:r>
        <w:r w:rsidR="00874808">
          <w:rPr>
            <w:noProof/>
            <w:webHidden/>
          </w:rPr>
          <w:tab/>
        </w:r>
        <w:r w:rsidR="00874808">
          <w:rPr>
            <w:noProof/>
            <w:webHidden/>
          </w:rPr>
          <w:fldChar w:fldCharType="begin"/>
        </w:r>
        <w:r w:rsidR="00874808">
          <w:rPr>
            <w:noProof/>
            <w:webHidden/>
          </w:rPr>
          <w:instrText xml:space="preserve"> PAGEREF _Toc348862512 \h </w:instrText>
        </w:r>
        <w:r w:rsidR="00874808">
          <w:rPr>
            <w:noProof/>
            <w:webHidden/>
          </w:rPr>
        </w:r>
        <w:r w:rsidR="00874808">
          <w:rPr>
            <w:noProof/>
            <w:webHidden/>
          </w:rPr>
          <w:fldChar w:fldCharType="separate"/>
        </w:r>
        <w:r w:rsidR="00A6515B">
          <w:rPr>
            <w:noProof/>
            <w:webHidden/>
          </w:rPr>
          <w:t>102</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3" w:history="1">
        <w:r w:rsidR="00874808" w:rsidRPr="00FA2C33">
          <w:rPr>
            <w:rStyle w:val="af3"/>
            <w:noProof/>
          </w:rPr>
          <w:t>26. Атрибуты</w:t>
        </w:r>
        <w:r w:rsidR="00874808">
          <w:rPr>
            <w:noProof/>
            <w:webHidden/>
          </w:rPr>
          <w:tab/>
        </w:r>
        <w:r w:rsidR="00874808">
          <w:rPr>
            <w:noProof/>
            <w:webHidden/>
          </w:rPr>
          <w:fldChar w:fldCharType="begin"/>
        </w:r>
        <w:r w:rsidR="00874808">
          <w:rPr>
            <w:noProof/>
            <w:webHidden/>
          </w:rPr>
          <w:instrText xml:space="preserve"> PAGEREF _Toc348862513 \h </w:instrText>
        </w:r>
        <w:r w:rsidR="00874808">
          <w:rPr>
            <w:noProof/>
            <w:webHidden/>
          </w:rPr>
        </w:r>
        <w:r w:rsidR="00874808">
          <w:rPr>
            <w:noProof/>
            <w:webHidden/>
          </w:rPr>
          <w:fldChar w:fldCharType="separate"/>
        </w:r>
        <w:r w:rsidR="00A6515B">
          <w:rPr>
            <w:noProof/>
            <w:webHidden/>
          </w:rPr>
          <w:t>107</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4" w:history="1">
        <w:r w:rsidR="00874808" w:rsidRPr="00FA2C33">
          <w:rPr>
            <w:rStyle w:val="af3"/>
            <w:noProof/>
          </w:rPr>
          <w:t>27. Динамическое связывание</w:t>
        </w:r>
        <w:r w:rsidR="00874808">
          <w:rPr>
            <w:noProof/>
            <w:webHidden/>
          </w:rPr>
          <w:tab/>
        </w:r>
        <w:r w:rsidR="00874808">
          <w:rPr>
            <w:noProof/>
            <w:webHidden/>
          </w:rPr>
          <w:fldChar w:fldCharType="begin"/>
        </w:r>
        <w:r w:rsidR="00874808">
          <w:rPr>
            <w:noProof/>
            <w:webHidden/>
          </w:rPr>
          <w:instrText xml:space="preserve"> PAGEREF _Toc348862514 \h </w:instrText>
        </w:r>
        <w:r w:rsidR="00874808">
          <w:rPr>
            <w:noProof/>
            <w:webHidden/>
          </w:rPr>
        </w:r>
        <w:r w:rsidR="00874808">
          <w:rPr>
            <w:noProof/>
            <w:webHidden/>
          </w:rPr>
          <w:fldChar w:fldCharType="separate"/>
        </w:r>
        <w:r w:rsidR="00A6515B">
          <w:rPr>
            <w:noProof/>
            <w:webHidden/>
          </w:rPr>
          <w:t>110</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5" w:history="1">
        <w:r w:rsidR="00874808" w:rsidRPr="00FA2C33">
          <w:rPr>
            <w:rStyle w:val="af3"/>
            <w:noProof/>
            <w:lang w:val="en-US"/>
          </w:rPr>
          <w:t xml:space="preserve">28. </w:t>
        </w:r>
        <w:r w:rsidR="00874808" w:rsidRPr="00FA2C33">
          <w:rPr>
            <w:rStyle w:val="af3"/>
            <w:noProof/>
          </w:rPr>
          <w:t>Файлы</w:t>
        </w:r>
        <w:r w:rsidR="00874808" w:rsidRPr="00FA2C33">
          <w:rPr>
            <w:rStyle w:val="af3"/>
            <w:noProof/>
            <w:lang w:val="en-US"/>
          </w:rPr>
          <w:t xml:space="preserve"> </w:t>
        </w:r>
        <w:r w:rsidR="00874808" w:rsidRPr="00FA2C33">
          <w:rPr>
            <w:rStyle w:val="af3"/>
            <w:noProof/>
          </w:rPr>
          <w:t>конфигурации</w:t>
        </w:r>
        <w:r w:rsidR="00874808">
          <w:rPr>
            <w:noProof/>
            <w:webHidden/>
          </w:rPr>
          <w:tab/>
        </w:r>
        <w:r w:rsidR="00874808">
          <w:rPr>
            <w:noProof/>
            <w:webHidden/>
          </w:rPr>
          <w:fldChar w:fldCharType="begin"/>
        </w:r>
        <w:r w:rsidR="00874808">
          <w:rPr>
            <w:noProof/>
            <w:webHidden/>
          </w:rPr>
          <w:instrText xml:space="preserve"> PAGEREF _Toc348862515 \h </w:instrText>
        </w:r>
        <w:r w:rsidR="00874808">
          <w:rPr>
            <w:noProof/>
            <w:webHidden/>
          </w:rPr>
        </w:r>
        <w:r w:rsidR="00874808">
          <w:rPr>
            <w:noProof/>
            <w:webHidden/>
          </w:rPr>
          <w:fldChar w:fldCharType="separate"/>
        </w:r>
        <w:r w:rsidR="00A6515B">
          <w:rPr>
            <w:noProof/>
            <w:webHidden/>
          </w:rPr>
          <w:t>115</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6" w:history="1">
        <w:r w:rsidR="00874808" w:rsidRPr="00FA2C33">
          <w:rPr>
            <w:rStyle w:val="af3"/>
            <w:noProof/>
          </w:rPr>
          <w:t>29. Диагностика и мониторинг</w:t>
        </w:r>
        <w:r w:rsidR="00874808">
          <w:rPr>
            <w:noProof/>
            <w:webHidden/>
          </w:rPr>
          <w:tab/>
        </w:r>
        <w:r w:rsidR="00874808">
          <w:rPr>
            <w:noProof/>
            <w:webHidden/>
          </w:rPr>
          <w:fldChar w:fldCharType="begin"/>
        </w:r>
        <w:r w:rsidR="00874808">
          <w:rPr>
            <w:noProof/>
            <w:webHidden/>
          </w:rPr>
          <w:instrText xml:space="preserve"> PAGEREF _Toc348862516 \h </w:instrText>
        </w:r>
        <w:r w:rsidR="00874808">
          <w:rPr>
            <w:noProof/>
            <w:webHidden/>
          </w:rPr>
        </w:r>
        <w:r w:rsidR="00874808">
          <w:rPr>
            <w:noProof/>
            <w:webHidden/>
          </w:rPr>
          <w:fldChar w:fldCharType="separate"/>
        </w:r>
        <w:r w:rsidR="00A6515B">
          <w:rPr>
            <w:noProof/>
            <w:webHidden/>
          </w:rPr>
          <w:t>119</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7" w:history="1">
        <w:r w:rsidR="00874808" w:rsidRPr="00FA2C33">
          <w:rPr>
            <w:rStyle w:val="af3"/>
            <w:noProof/>
          </w:rPr>
          <w:t>30. Процессы и домены</w:t>
        </w:r>
        <w:r w:rsidR="00874808">
          <w:rPr>
            <w:noProof/>
            <w:webHidden/>
          </w:rPr>
          <w:tab/>
        </w:r>
        <w:r w:rsidR="00874808">
          <w:rPr>
            <w:noProof/>
            <w:webHidden/>
          </w:rPr>
          <w:fldChar w:fldCharType="begin"/>
        </w:r>
        <w:r w:rsidR="00874808">
          <w:rPr>
            <w:noProof/>
            <w:webHidden/>
          </w:rPr>
          <w:instrText xml:space="preserve"> PAGEREF _Toc348862517 \h </w:instrText>
        </w:r>
        <w:r w:rsidR="00874808">
          <w:rPr>
            <w:noProof/>
            <w:webHidden/>
          </w:rPr>
        </w:r>
        <w:r w:rsidR="00874808">
          <w:rPr>
            <w:noProof/>
            <w:webHidden/>
          </w:rPr>
          <w:fldChar w:fldCharType="separate"/>
        </w:r>
        <w:r w:rsidR="00A6515B">
          <w:rPr>
            <w:noProof/>
            <w:webHidden/>
          </w:rPr>
          <w:t>122</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8" w:history="1">
        <w:r w:rsidR="00874808" w:rsidRPr="00FA2C33">
          <w:rPr>
            <w:rStyle w:val="af3"/>
            <w:noProof/>
          </w:rPr>
          <w:t>31. Основы многопоточного программирования</w:t>
        </w:r>
        <w:r w:rsidR="00874808">
          <w:rPr>
            <w:noProof/>
            <w:webHidden/>
          </w:rPr>
          <w:tab/>
        </w:r>
        <w:r w:rsidR="00874808">
          <w:rPr>
            <w:noProof/>
            <w:webHidden/>
          </w:rPr>
          <w:fldChar w:fldCharType="begin"/>
        </w:r>
        <w:r w:rsidR="00874808">
          <w:rPr>
            <w:noProof/>
            <w:webHidden/>
          </w:rPr>
          <w:instrText xml:space="preserve"> PAGEREF _Toc348862518 \h </w:instrText>
        </w:r>
        <w:r w:rsidR="00874808">
          <w:rPr>
            <w:noProof/>
            <w:webHidden/>
          </w:rPr>
        </w:r>
        <w:r w:rsidR="00874808">
          <w:rPr>
            <w:noProof/>
            <w:webHidden/>
          </w:rPr>
          <w:fldChar w:fldCharType="separate"/>
        </w:r>
        <w:r w:rsidR="00A6515B">
          <w:rPr>
            <w:noProof/>
            <w:webHidden/>
          </w:rPr>
          <w:t>124</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19" w:history="1">
        <w:r w:rsidR="00874808" w:rsidRPr="00FA2C33">
          <w:rPr>
            <w:rStyle w:val="af3"/>
            <w:noProof/>
          </w:rPr>
          <w:t>32. Синхронизация потоков</w:t>
        </w:r>
        <w:r w:rsidR="00874808">
          <w:rPr>
            <w:noProof/>
            <w:webHidden/>
          </w:rPr>
          <w:tab/>
        </w:r>
        <w:r w:rsidR="00874808">
          <w:rPr>
            <w:noProof/>
            <w:webHidden/>
          </w:rPr>
          <w:fldChar w:fldCharType="begin"/>
        </w:r>
        <w:r w:rsidR="00874808">
          <w:rPr>
            <w:noProof/>
            <w:webHidden/>
          </w:rPr>
          <w:instrText xml:space="preserve"> PAGEREF _Toc348862519 \h </w:instrText>
        </w:r>
        <w:r w:rsidR="00874808">
          <w:rPr>
            <w:noProof/>
            <w:webHidden/>
          </w:rPr>
        </w:r>
        <w:r w:rsidR="00874808">
          <w:rPr>
            <w:noProof/>
            <w:webHidden/>
          </w:rPr>
          <w:fldChar w:fldCharType="separate"/>
        </w:r>
        <w:r w:rsidR="00A6515B">
          <w:rPr>
            <w:noProof/>
            <w:webHidden/>
          </w:rPr>
          <w:t>129</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20" w:history="1">
        <w:r w:rsidR="00874808" w:rsidRPr="00FA2C33">
          <w:rPr>
            <w:rStyle w:val="af3"/>
            <w:noProof/>
          </w:rPr>
          <w:t>33. Выполнение асинхронных операций при помощи задач</w:t>
        </w:r>
        <w:r w:rsidR="00874808">
          <w:rPr>
            <w:noProof/>
            <w:webHidden/>
          </w:rPr>
          <w:tab/>
        </w:r>
        <w:r w:rsidR="00874808">
          <w:rPr>
            <w:noProof/>
            <w:webHidden/>
          </w:rPr>
          <w:fldChar w:fldCharType="begin"/>
        </w:r>
        <w:r w:rsidR="00874808">
          <w:rPr>
            <w:noProof/>
            <w:webHidden/>
          </w:rPr>
          <w:instrText xml:space="preserve"> PAGEREF _Toc348862520 \h </w:instrText>
        </w:r>
        <w:r w:rsidR="00874808">
          <w:rPr>
            <w:noProof/>
            <w:webHidden/>
          </w:rPr>
        </w:r>
        <w:r w:rsidR="00874808">
          <w:rPr>
            <w:noProof/>
            <w:webHidden/>
          </w:rPr>
          <w:fldChar w:fldCharType="separate"/>
        </w:r>
        <w:r w:rsidR="00A6515B">
          <w:rPr>
            <w:noProof/>
            <w:webHidden/>
          </w:rPr>
          <w:t>140</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21" w:history="1">
        <w:r w:rsidR="00874808" w:rsidRPr="00FA2C33">
          <w:rPr>
            <w:rStyle w:val="af3"/>
            <w:noProof/>
          </w:rPr>
          <w:t>34. Платформа параллельных вычислений</w:t>
        </w:r>
        <w:r w:rsidR="00874808">
          <w:rPr>
            <w:noProof/>
            <w:webHidden/>
          </w:rPr>
          <w:tab/>
        </w:r>
        <w:r w:rsidR="00874808">
          <w:rPr>
            <w:noProof/>
            <w:webHidden/>
          </w:rPr>
          <w:fldChar w:fldCharType="begin"/>
        </w:r>
        <w:r w:rsidR="00874808">
          <w:rPr>
            <w:noProof/>
            <w:webHidden/>
          </w:rPr>
          <w:instrText xml:space="preserve"> PAGEREF _Toc348862521 \h </w:instrText>
        </w:r>
        <w:r w:rsidR="00874808">
          <w:rPr>
            <w:noProof/>
            <w:webHidden/>
          </w:rPr>
        </w:r>
        <w:r w:rsidR="00874808">
          <w:rPr>
            <w:noProof/>
            <w:webHidden/>
          </w:rPr>
          <w:fldChar w:fldCharType="separate"/>
        </w:r>
        <w:r w:rsidR="00A6515B">
          <w:rPr>
            <w:noProof/>
            <w:webHidden/>
          </w:rPr>
          <w:t>146</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22" w:history="1">
        <w:r w:rsidR="00874808" w:rsidRPr="00FA2C33">
          <w:rPr>
            <w:rStyle w:val="af3"/>
            <w:noProof/>
          </w:rPr>
          <w:t>35. Асинхронный вызов методов</w:t>
        </w:r>
        <w:r w:rsidR="00874808">
          <w:rPr>
            <w:noProof/>
            <w:webHidden/>
          </w:rPr>
          <w:tab/>
        </w:r>
        <w:r w:rsidR="00874808">
          <w:rPr>
            <w:noProof/>
            <w:webHidden/>
          </w:rPr>
          <w:fldChar w:fldCharType="begin"/>
        </w:r>
        <w:r w:rsidR="00874808">
          <w:rPr>
            <w:noProof/>
            <w:webHidden/>
          </w:rPr>
          <w:instrText xml:space="preserve"> PAGEREF _Toc348862522 \h </w:instrText>
        </w:r>
        <w:r w:rsidR="00874808">
          <w:rPr>
            <w:noProof/>
            <w:webHidden/>
          </w:rPr>
        </w:r>
        <w:r w:rsidR="00874808">
          <w:rPr>
            <w:noProof/>
            <w:webHidden/>
          </w:rPr>
          <w:fldChar w:fldCharType="separate"/>
        </w:r>
        <w:r w:rsidR="00A6515B">
          <w:rPr>
            <w:noProof/>
            <w:webHidden/>
          </w:rPr>
          <w:t>150</w:t>
        </w:r>
        <w:r w:rsidR="00874808">
          <w:rPr>
            <w:noProof/>
            <w:webHidden/>
          </w:rPr>
          <w:fldChar w:fldCharType="end"/>
        </w:r>
      </w:hyperlink>
    </w:p>
    <w:p w:rsidR="00874808" w:rsidRDefault="00BA3150">
      <w:pPr>
        <w:pStyle w:val="11"/>
        <w:rPr>
          <w:rFonts w:asciiTheme="minorHAnsi" w:eastAsiaTheme="minorEastAsia" w:hAnsiTheme="minorHAnsi"/>
          <w:noProof/>
          <w:sz w:val="22"/>
          <w:szCs w:val="22"/>
        </w:rPr>
      </w:pPr>
      <w:hyperlink w:anchor="_Toc348862523" w:history="1">
        <w:r w:rsidR="00874808" w:rsidRPr="00FA2C33">
          <w:rPr>
            <w:rStyle w:val="af3"/>
            <w:noProof/>
          </w:rPr>
          <w:t>Литература</w:t>
        </w:r>
        <w:r w:rsidR="00874808">
          <w:rPr>
            <w:noProof/>
            <w:webHidden/>
          </w:rPr>
          <w:tab/>
        </w:r>
        <w:r w:rsidR="00874808">
          <w:rPr>
            <w:noProof/>
            <w:webHidden/>
          </w:rPr>
          <w:fldChar w:fldCharType="begin"/>
        </w:r>
        <w:r w:rsidR="00874808">
          <w:rPr>
            <w:noProof/>
            <w:webHidden/>
          </w:rPr>
          <w:instrText xml:space="preserve"> PAGEREF _Toc348862523 \h </w:instrText>
        </w:r>
        <w:r w:rsidR="00874808">
          <w:rPr>
            <w:noProof/>
            <w:webHidden/>
          </w:rPr>
        </w:r>
        <w:r w:rsidR="00874808">
          <w:rPr>
            <w:noProof/>
            <w:webHidden/>
          </w:rPr>
          <w:fldChar w:fldCharType="separate"/>
        </w:r>
        <w:r w:rsidR="00A6515B">
          <w:rPr>
            <w:noProof/>
            <w:webHidden/>
          </w:rPr>
          <w:t>153</w:t>
        </w:r>
        <w:r w:rsidR="00874808">
          <w:rPr>
            <w:noProof/>
            <w:webHidden/>
          </w:rPr>
          <w:fldChar w:fldCharType="end"/>
        </w:r>
      </w:hyperlink>
    </w:p>
    <w:p w:rsidR="00AF1EA0" w:rsidRPr="00703258" w:rsidRDefault="00AF1EA0" w:rsidP="00AF1EA0">
      <w:r w:rsidRPr="00703258">
        <w:fldChar w:fldCharType="end"/>
      </w:r>
      <w:r w:rsidRPr="00703258">
        <w:br w:type="page"/>
      </w:r>
    </w:p>
    <w:p w:rsidR="005C23DB" w:rsidRDefault="005C23DB" w:rsidP="00AF1EA0">
      <w:pPr>
        <w:pStyle w:val="1"/>
      </w:pPr>
      <w:bookmarkStart w:id="0" w:name="_Toc348862488"/>
      <w:r>
        <w:lastRenderedPageBreak/>
        <w:t xml:space="preserve">1. </w:t>
      </w:r>
      <w:r w:rsidR="00AF1EA0">
        <w:t>Работа с числами</w:t>
      </w:r>
      <w:bookmarkEnd w:id="0"/>
    </w:p>
    <w:p w:rsidR="005C23DB" w:rsidRDefault="005C23DB" w:rsidP="005C23DB">
      <w:r>
        <w:t xml:space="preserve">Платформа .NET содержит базовый набор типов для представления чисел. В пространстве имён </w:t>
      </w:r>
      <w:r w:rsidRPr="00AF1EA0">
        <w:rPr>
          <w:rStyle w:val="a9"/>
        </w:rPr>
        <w:t>System</w:t>
      </w:r>
      <w:r>
        <w:t xml:space="preserve"> определены целочисленные типы </w:t>
      </w:r>
      <w:r w:rsidRPr="00AF1EA0">
        <w:rPr>
          <w:rStyle w:val="af5"/>
        </w:rPr>
        <w:t>SByte</w:t>
      </w:r>
      <w:r>
        <w:t xml:space="preserve">, </w:t>
      </w:r>
      <w:r w:rsidRPr="00AF1EA0">
        <w:rPr>
          <w:rStyle w:val="af5"/>
        </w:rPr>
        <w:t>Int</w:t>
      </w:r>
      <w:r w:rsidRPr="00505C31">
        <w:rPr>
          <w:rStyle w:val="af5"/>
          <w:lang w:val="ru-RU"/>
        </w:rPr>
        <w:t>16</w:t>
      </w:r>
      <w:r>
        <w:t xml:space="preserve">, </w:t>
      </w:r>
      <w:r w:rsidRPr="00AF1EA0">
        <w:rPr>
          <w:rStyle w:val="af5"/>
        </w:rPr>
        <w:t>Int</w:t>
      </w:r>
      <w:r w:rsidRPr="00505C31">
        <w:rPr>
          <w:rStyle w:val="af5"/>
          <w:lang w:val="ru-RU"/>
        </w:rPr>
        <w:t>32</w:t>
      </w:r>
      <w:r>
        <w:t xml:space="preserve">, </w:t>
      </w:r>
      <w:r w:rsidRPr="00AF1EA0">
        <w:rPr>
          <w:rStyle w:val="af5"/>
        </w:rPr>
        <w:t>Int</w:t>
      </w:r>
      <w:r w:rsidRPr="00505C31">
        <w:rPr>
          <w:rStyle w:val="af5"/>
          <w:lang w:val="ru-RU"/>
        </w:rPr>
        <w:t>64</w:t>
      </w:r>
      <w:r>
        <w:t xml:space="preserve">, </w:t>
      </w:r>
      <w:r w:rsidRPr="00AF1EA0">
        <w:rPr>
          <w:rStyle w:val="af5"/>
        </w:rPr>
        <w:t>Byte</w:t>
      </w:r>
      <w:r>
        <w:t xml:space="preserve">, </w:t>
      </w:r>
      <w:r w:rsidRPr="00AF1EA0">
        <w:rPr>
          <w:rStyle w:val="af5"/>
        </w:rPr>
        <w:t>UInt</w:t>
      </w:r>
      <w:r w:rsidRPr="00505C31">
        <w:rPr>
          <w:rStyle w:val="af5"/>
          <w:lang w:val="ru-RU"/>
        </w:rPr>
        <w:t>16</w:t>
      </w:r>
      <w:r>
        <w:t xml:space="preserve">, </w:t>
      </w:r>
      <w:r w:rsidRPr="00AF1EA0">
        <w:rPr>
          <w:rStyle w:val="af5"/>
        </w:rPr>
        <w:t>UInt</w:t>
      </w:r>
      <w:r w:rsidRPr="00505C31">
        <w:rPr>
          <w:rStyle w:val="af5"/>
          <w:lang w:val="ru-RU"/>
        </w:rPr>
        <w:t>32</w:t>
      </w:r>
      <w:r>
        <w:t xml:space="preserve">, </w:t>
      </w:r>
      <w:r w:rsidRPr="00AF1EA0">
        <w:rPr>
          <w:rStyle w:val="af5"/>
        </w:rPr>
        <w:t>UInt</w:t>
      </w:r>
      <w:r w:rsidRPr="00505C31">
        <w:rPr>
          <w:rStyle w:val="af5"/>
          <w:lang w:val="ru-RU"/>
        </w:rPr>
        <w:t>64</w:t>
      </w:r>
      <w:r>
        <w:t xml:space="preserve">, типы для чисел с плавающей запятой </w:t>
      </w:r>
      <w:r w:rsidRPr="00AF1EA0">
        <w:rPr>
          <w:rStyle w:val="af5"/>
        </w:rPr>
        <w:t>Single</w:t>
      </w:r>
      <w:r>
        <w:t xml:space="preserve"> и </w:t>
      </w:r>
      <w:r w:rsidRPr="00AF1EA0">
        <w:rPr>
          <w:rStyle w:val="af5"/>
        </w:rPr>
        <w:t>Double</w:t>
      </w:r>
      <w:r>
        <w:t xml:space="preserve">, тип повышенной точности </w:t>
      </w:r>
      <w:r w:rsidRPr="00AF1EA0">
        <w:rPr>
          <w:rStyle w:val="af5"/>
        </w:rPr>
        <w:t>Decimal</w:t>
      </w:r>
      <w:r>
        <w:t xml:space="preserve">. Для каждого из типов язык C# предлагает псевдоним в виде ключевого слова (например, </w:t>
      </w:r>
      <w:r w:rsidRPr="00AF1EA0">
        <w:rPr>
          <w:rStyle w:val="af6"/>
        </w:rPr>
        <w:t>int</w:t>
      </w:r>
      <w:r>
        <w:t xml:space="preserve"> для </w:t>
      </w:r>
      <w:r w:rsidRPr="00AF1EA0">
        <w:rPr>
          <w:rStyle w:val="af5"/>
        </w:rPr>
        <w:t>Int</w:t>
      </w:r>
      <w:r w:rsidRPr="00505C31">
        <w:rPr>
          <w:rStyle w:val="af5"/>
          <w:lang w:val="ru-RU"/>
        </w:rPr>
        <w:t>32</w:t>
      </w:r>
      <w:r>
        <w:t>).</w:t>
      </w:r>
    </w:p>
    <w:p w:rsidR="005C23DB" w:rsidRDefault="005C23DB" w:rsidP="005C23DB">
      <w:r>
        <w:t xml:space="preserve">Целочисленные типы поддерживают арифметические и битовые операции, операции сравнения и методы преобразования (в частности, из строки в число). В каждом типе определены константы </w:t>
      </w:r>
      <w:r w:rsidRPr="00AF1EA0">
        <w:rPr>
          <w:rStyle w:val="a9"/>
        </w:rPr>
        <w:t>MinValue</w:t>
      </w:r>
      <w:r>
        <w:t xml:space="preserve"> и </w:t>
      </w:r>
      <w:r w:rsidRPr="00AF1EA0">
        <w:rPr>
          <w:rStyle w:val="a9"/>
        </w:rPr>
        <w:t>MaxValue</w:t>
      </w:r>
      <w:r>
        <w:t>.</w:t>
      </w:r>
    </w:p>
    <w:p w:rsidR="005C23DB" w:rsidRPr="00505C31" w:rsidRDefault="005C23DB" w:rsidP="00AF1EA0">
      <w:pPr>
        <w:pStyle w:val="a4"/>
        <w:rPr>
          <w:lang w:val="ru-RU"/>
        </w:rPr>
      </w:pPr>
      <w:r w:rsidRPr="00AF1EA0">
        <w:rPr>
          <w:rStyle w:val="af6"/>
        </w:rPr>
        <w:t>uint</w:t>
      </w:r>
      <w:r w:rsidRPr="00505C31">
        <w:rPr>
          <w:lang w:val="ru-RU"/>
        </w:rPr>
        <w:t xml:space="preserve"> </w:t>
      </w:r>
      <w:r>
        <w:t>x</w:t>
      </w:r>
      <w:r w:rsidRPr="00505C31">
        <w:rPr>
          <w:lang w:val="ru-RU"/>
        </w:rPr>
        <w:t>;</w:t>
      </w:r>
    </w:p>
    <w:p w:rsidR="005C23DB" w:rsidRPr="000170D1" w:rsidRDefault="005C23DB" w:rsidP="00AF1EA0">
      <w:pPr>
        <w:pStyle w:val="a4"/>
      </w:pPr>
      <w:r w:rsidRPr="00AF1EA0">
        <w:rPr>
          <w:rStyle w:val="af6"/>
        </w:rPr>
        <w:t>if</w:t>
      </w:r>
      <w:r w:rsidRPr="000170D1">
        <w:t xml:space="preserve"> (</w:t>
      </w:r>
      <w:r w:rsidRPr="00AF1EA0">
        <w:rPr>
          <w:rStyle w:val="af6"/>
        </w:rPr>
        <w:t>uint</w:t>
      </w:r>
      <w:r w:rsidRPr="000170D1">
        <w:t>.TryParse(</w:t>
      </w:r>
      <w:r w:rsidRPr="00AF1EA0">
        <w:rPr>
          <w:rStyle w:val="af5"/>
        </w:rPr>
        <w:t>Console</w:t>
      </w:r>
      <w:r w:rsidRPr="000170D1">
        <w:t xml:space="preserve">.ReadLine(), </w:t>
      </w:r>
      <w:r w:rsidRPr="00AF1EA0">
        <w:rPr>
          <w:rStyle w:val="af6"/>
        </w:rPr>
        <w:t>out</w:t>
      </w:r>
      <w:r w:rsidRPr="000170D1">
        <w:t xml:space="preserve"> x))</w:t>
      </w:r>
    </w:p>
    <w:p w:rsidR="005C23DB" w:rsidRPr="000170D1" w:rsidRDefault="005C23DB" w:rsidP="00AF1EA0">
      <w:pPr>
        <w:pStyle w:val="a4"/>
      </w:pPr>
      <w:r w:rsidRPr="000170D1">
        <w:t>{</w:t>
      </w:r>
    </w:p>
    <w:p w:rsidR="005C23DB" w:rsidRPr="000170D1" w:rsidRDefault="005C23DB" w:rsidP="00AF1EA0">
      <w:pPr>
        <w:pStyle w:val="a4"/>
      </w:pPr>
      <w:r w:rsidRPr="000170D1">
        <w:t xml:space="preserve">    </w:t>
      </w:r>
      <w:r w:rsidRPr="00AF1EA0">
        <w:rPr>
          <w:rStyle w:val="af6"/>
        </w:rPr>
        <w:t>if</w:t>
      </w:r>
      <w:r w:rsidRPr="000170D1">
        <w:t xml:space="preserve"> (x &gt; </w:t>
      </w:r>
      <w:r w:rsidRPr="00AF1EA0">
        <w:rPr>
          <w:rStyle w:val="af6"/>
        </w:rPr>
        <w:t>byte</w:t>
      </w:r>
      <w:r w:rsidRPr="000170D1">
        <w:t>.MaxValue) x &amp;= 255;</w:t>
      </w:r>
    </w:p>
    <w:p w:rsidR="005C23DB" w:rsidRPr="00505C31" w:rsidRDefault="005C23DB" w:rsidP="00AF1EA0">
      <w:pPr>
        <w:pStyle w:val="a4"/>
        <w:rPr>
          <w:lang w:val="ru-RU"/>
        </w:rPr>
      </w:pPr>
      <w:r w:rsidRPr="00505C31">
        <w:rPr>
          <w:lang w:val="ru-RU"/>
        </w:rPr>
        <w:t>}</w:t>
      </w:r>
    </w:p>
    <w:p w:rsidR="005C23DB" w:rsidRDefault="005C23DB" w:rsidP="005C23DB">
      <w:r>
        <w:t xml:space="preserve">Внутренний формат типов </w:t>
      </w:r>
      <w:r w:rsidRPr="00AF1EA0">
        <w:rPr>
          <w:rStyle w:val="af6"/>
        </w:rPr>
        <w:t>float</w:t>
      </w:r>
      <w:r>
        <w:t xml:space="preserve"> и </w:t>
      </w:r>
      <w:r w:rsidRPr="00AF1EA0">
        <w:rPr>
          <w:rStyle w:val="af6"/>
        </w:rPr>
        <w:t>double</w:t>
      </w:r>
      <w:r>
        <w:t xml:space="preserve"> </w:t>
      </w:r>
      <w:r w:rsidR="005C638A">
        <w:t>отвечает</w:t>
      </w:r>
      <w:r>
        <w:t xml:space="preserve"> стандарту IEEE</w:t>
      </w:r>
      <w:r w:rsidR="005C638A" w:rsidRPr="005C638A">
        <w:t xml:space="preserve"> </w:t>
      </w:r>
      <w:r>
        <w:t xml:space="preserve">754. Эти типы содержат константы </w:t>
      </w:r>
      <w:r w:rsidRPr="00AF1EA0">
        <w:rPr>
          <w:rStyle w:val="a9"/>
        </w:rPr>
        <w:t>MinValue</w:t>
      </w:r>
      <w:r>
        <w:t xml:space="preserve">, </w:t>
      </w:r>
      <w:r w:rsidRPr="00AF1EA0">
        <w:rPr>
          <w:rStyle w:val="a9"/>
        </w:rPr>
        <w:t>MaxValue</w:t>
      </w:r>
      <w:r>
        <w:t xml:space="preserve">, </w:t>
      </w:r>
      <w:r w:rsidRPr="00AF1EA0">
        <w:rPr>
          <w:rStyle w:val="a9"/>
        </w:rPr>
        <w:t>Epsilon</w:t>
      </w:r>
      <w:r>
        <w:t xml:space="preserve"> (наименьшее положительное число), </w:t>
      </w:r>
      <w:r w:rsidRPr="00AF1EA0">
        <w:rPr>
          <w:rStyle w:val="a9"/>
        </w:rPr>
        <w:t>NaN</w:t>
      </w:r>
      <w:r>
        <w:t xml:space="preserve"> («не число»), </w:t>
      </w:r>
      <w:r w:rsidRPr="00AF1EA0">
        <w:rPr>
          <w:rStyle w:val="a9"/>
        </w:rPr>
        <w:t>NegativeInfinity</w:t>
      </w:r>
      <w:r>
        <w:t xml:space="preserve">, </w:t>
      </w:r>
      <w:r w:rsidRPr="00AF1EA0">
        <w:rPr>
          <w:rStyle w:val="a9"/>
        </w:rPr>
        <w:t>PositiveInfinity</w:t>
      </w:r>
      <w:r>
        <w:t>.</w:t>
      </w:r>
    </w:p>
    <w:p w:rsidR="005C23DB" w:rsidRPr="00AF1EA0" w:rsidRDefault="005C23DB" w:rsidP="00AF1EA0">
      <w:pPr>
        <w:pStyle w:val="a4"/>
        <w:rPr>
          <w:rStyle w:val="af4"/>
        </w:rPr>
      </w:pPr>
      <w:r w:rsidRPr="00AF1EA0">
        <w:rPr>
          <w:rStyle w:val="af4"/>
        </w:rPr>
        <w:t>// вычислим сумму геометрической прогрессии со знаменателем 0.1</w:t>
      </w:r>
    </w:p>
    <w:p w:rsidR="005C23DB" w:rsidRPr="000170D1" w:rsidRDefault="005C23DB" w:rsidP="00AF1EA0">
      <w:pPr>
        <w:pStyle w:val="a4"/>
      </w:pPr>
      <w:r w:rsidRPr="00AF1EA0">
        <w:rPr>
          <w:rStyle w:val="af6"/>
        </w:rPr>
        <w:t>double</w:t>
      </w:r>
      <w:r w:rsidRPr="000170D1">
        <w:t xml:space="preserve"> sum = 0.0, xn = 1.0;</w:t>
      </w:r>
    </w:p>
    <w:p w:rsidR="005C23DB" w:rsidRPr="000170D1" w:rsidRDefault="005C23DB" w:rsidP="00AF1EA0">
      <w:pPr>
        <w:pStyle w:val="a4"/>
      </w:pPr>
      <w:r w:rsidRPr="00AF1EA0">
        <w:rPr>
          <w:rStyle w:val="af6"/>
        </w:rPr>
        <w:t>while</w:t>
      </w:r>
      <w:r w:rsidRPr="000170D1">
        <w:t xml:space="preserve"> (xn &gt; </w:t>
      </w:r>
      <w:r w:rsidRPr="00AF1EA0">
        <w:rPr>
          <w:rStyle w:val="af6"/>
        </w:rPr>
        <w:t>double</w:t>
      </w:r>
      <w:r w:rsidRPr="000170D1">
        <w:t>.Epsilon)</w:t>
      </w:r>
    </w:p>
    <w:p w:rsidR="005C23DB" w:rsidRPr="00505C31" w:rsidRDefault="005C23DB" w:rsidP="00AF1EA0">
      <w:pPr>
        <w:pStyle w:val="a4"/>
        <w:rPr>
          <w:lang w:val="ru-RU"/>
        </w:rPr>
      </w:pPr>
      <w:r w:rsidRPr="00505C31">
        <w:rPr>
          <w:lang w:val="ru-RU"/>
        </w:rPr>
        <w:t>{</w:t>
      </w:r>
    </w:p>
    <w:p w:rsidR="005C23DB" w:rsidRPr="00505C31" w:rsidRDefault="005C23DB" w:rsidP="00AF1EA0">
      <w:pPr>
        <w:pStyle w:val="a4"/>
        <w:rPr>
          <w:lang w:val="ru-RU"/>
        </w:rPr>
      </w:pPr>
      <w:r w:rsidRPr="00505C31">
        <w:rPr>
          <w:lang w:val="ru-RU"/>
        </w:rPr>
        <w:t xml:space="preserve">    </w:t>
      </w:r>
      <w:r>
        <w:t>sum</w:t>
      </w:r>
      <w:r w:rsidRPr="00505C31">
        <w:rPr>
          <w:lang w:val="ru-RU"/>
        </w:rPr>
        <w:t xml:space="preserve"> += </w:t>
      </w:r>
      <w:r>
        <w:t>xn</w:t>
      </w:r>
      <w:r w:rsidRPr="00505C31">
        <w:rPr>
          <w:lang w:val="ru-RU"/>
        </w:rPr>
        <w:t>;</w:t>
      </w:r>
    </w:p>
    <w:p w:rsidR="005C23DB" w:rsidRPr="00505C31" w:rsidRDefault="005C23DB" w:rsidP="00AF1EA0">
      <w:pPr>
        <w:pStyle w:val="a4"/>
        <w:rPr>
          <w:lang w:val="ru-RU"/>
        </w:rPr>
      </w:pPr>
      <w:r w:rsidRPr="00505C31">
        <w:rPr>
          <w:lang w:val="ru-RU"/>
        </w:rPr>
        <w:t xml:space="preserve">    </w:t>
      </w:r>
      <w:r>
        <w:t>xn</w:t>
      </w:r>
      <w:r w:rsidRPr="00505C31">
        <w:rPr>
          <w:lang w:val="ru-RU"/>
        </w:rPr>
        <w:t xml:space="preserve"> *= 0.1;</w:t>
      </w:r>
    </w:p>
    <w:p w:rsidR="005C23DB" w:rsidRPr="00505C31" w:rsidRDefault="005C23DB" w:rsidP="00AF1EA0">
      <w:pPr>
        <w:pStyle w:val="a4"/>
        <w:rPr>
          <w:lang w:val="ru-RU"/>
        </w:rPr>
      </w:pPr>
      <w:r w:rsidRPr="00505C31">
        <w:rPr>
          <w:lang w:val="ru-RU"/>
        </w:rPr>
        <w:t>}</w:t>
      </w:r>
    </w:p>
    <w:p w:rsidR="005C23DB" w:rsidRDefault="005C23DB" w:rsidP="005C23DB">
      <w:r>
        <w:t xml:space="preserve">Тип </w:t>
      </w:r>
      <w:r w:rsidRPr="00AF1EA0">
        <w:rPr>
          <w:rStyle w:val="af6"/>
        </w:rPr>
        <w:t>decimal</w:t>
      </w:r>
      <w:r>
        <w:t xml:space="preserve"> использует 96 бит для хранения основания, 1 бит – для знака, 8 бит хранят позицию запятой в основании справа (число от 0 до 28). Этот тип содержит константы </w:t>
      </w:r>
      <w:r w:rsidRPr="00AF1EA0">
        <w:rPr>
          <w:rStyle w:val="a9"/>
        </w:rPr>
        <w:t>MinValue</w:t>
      </w:r>
      <w:r>
        <w:t xml:space="preserve">, </w:t>
      </w:r>
      <w:r w:rsidRPr="00AF1EA0">
        <w:rPr>
          <w:rStyle w:val="a9"/>
        </w:rPr>
        <w:t>MaxValue</w:t>
      </w:r>
      <w:r>
        <w:t xml:space="preserve">, </w:t>
      </w:r>
      <w:r w:rsidRPr="00AF1EA0">
        <w:rPr>
          <w:rStyle w:val="a9"/>
        </w:rPr>
        <w:t>MinusOne</w:t>
      </w:r>
      <w:r>
        <w:t xml:space="preserve">, </w:t>
      </w:r>
      <w:r w:rsidRPr="00AF1EA0">
        <w:rPr>
          <w:rStyle w:val="a9"/>
        </w:rPr>
        <w:t>Zero</w:t>
      </w:r>
      <w:r>
        <w:t xml:space="preserve">, </w:t>
      </w:r>
      <w:r w:rsidRPr="00AF1EA0">
        <w:rPr>
          <w:rStyle w:val="a9"/>
        </w:rPr>
        <w:t>One</w:t>
      </w:r>
      <w:r>
        <w:t xml:space="preserve">. В </w:t>
      </w:r>
      <w:r w:rsidRPr="00B32216">
        <w:rPr>
          <w:lang w:val="en-US"/>
        </w:rPr>
        <w:t>Common</w:t>
      </w:r>
      <w:r w:rsidRPr="00113053">
        <w:t xml:space="preserve"> </w:t>
      </w:r>
      <w:r w:rsidRPr="00B32216">
        <w:rPr>
          <w:lang w:val="en-US"/>
        </w:rPr>
        <w:t>Intermediate</w:t>
      </w:r>
      <w:r w:rsidRPr="00113053">
        <w:t xml:space="preserve"> </w:t>
      </w:r>
      <w:r w:rsidRPr="00B32216">
        <w:rPr>
          <w:lang w:val="en-US"/>
        </w:rPr>
        <w:t>Language</w:t>
      </w:r>
      <w:r>
        <w:t xml:space="preserve"> нет элементарных инструкций для манипулирования типом </w:t>
      </w:r>
      <w:r w:rsidRPr="00AF1EA0">
        <w:rPr>
          <w:rStyle w:val="af6"/>
        </w:rPr>
        <w:t>decimal</w:t>
      </w:r>
      <w:r>
        <w:t>, операции с ним транслируются в вызовы методов.</w:t>
      </w:r>
    </w:p>
    <w:p w:rsidR="005C23DB" w:rsidRDefault="005C23DB" w:rsidP="005C23DB">
      <w:r>
        <w:t xml:space="preserve">Пространство имён </w:t>
      </w:r>
      <w:r w:rsidRPr="00AF1EA0">
        <w:rPr>
          <w:rStyle w:val="a9"/>
        </w:rPr>
        <w:t>System.Numerics</w:t>
      </w:r>
      <w:r>
        <w:t xml:space="preserve"> содержит структуры </w:t>
      </w:r>
      <w:r w:rsidRPr="00AF1EA0">
        <w:rPr>
          <w:rStyle w:val="af5"/>
        </w:rPr>
        <w:t>BigInteger</w:t>
      </w:r>
      <w:r>
        <w:t xml:space="preserve"> и </w:t>
      </w:r>
      <w:r w:rsidRPr="00AF1EA0">
        <w:rPr>
          <w:rStyle w:val="af5"/>
        </w:rPr>
        <w:t>Complex</w:t>
      </w:r>
      <w:r>
        <w:t xml:space="preserve">. Структура </w:t>
      </w:r>
      <w:r w:rsidRPr="00AF1EA0">
        <w:rPr>
          <w:rStyle w:val="af5"/>
        </w:rPr>
        <w:t>BigInteger</w:t>
      </w:r>
      <w:r>
        <w:t xml:space="preserve"> определяет целое число неограниченной длины. Экземпляр структуры может быть создан на основе строки, массива байтов, или путём приведения одного из обычных целых типов. Структура </w:t>
      </w:r>
      <w:r w:rsidRPr="005C638A">
        <w:rPr>
          <w:rStyle w:val="af5"/>
        </w:rPr>
        <w:t>BigInteger</w:t>
      </w:r>
      <w:r>
        <w:t xml:space="preserve"> выполняет перегрузку арифметических и битовых операций и содержит несколько статических методов, соответствующих математическим функциям (например, </w:t>
      </w:r>
      <w:r w:rsidRPr="005C638A">
        <w:rPr>
          <w:rStyle w:val="a9"/>
        </w:rPr>
        <w:t>Sign()</w:t>
      </w:r>
      <w:r>
        <w:t xml:space="preserve">, </w:t>
      </w:r>
      <w:r w:rsidRPr="005C638A">
        <w:rPr>
          <w:rStyle w:val="a9"/>
        </w:rPr>
        <w:t>Abs()</w:t>
      </w:r>
      <w:r>
        <w:t xml:space="preserve">, </w:t>
      </w:r>
      <w:r w:rsidRPr="005C638A">
        <w:rPr>
          <w:rStyle w:val="a9"/>
        </w:rPr>
        <w:t>DivRem()</w:t>
      </w:r>
      <w:r>
        <w:t xml:space="preserve">, </w:t>
      </w:r>
      <w:r w:rsidRPr="005C638A">
        <w:rPr>
          <w:rStyle w:val="a9"/>
        </w:rPr>
        <w:t>Pow()</w:t>
      </w:r>
      <w:r>
        <w:t xml:space="preserve">, </w:t>
      </w:r>
      <w:r w:rsidRPr="005C638A">
        <w:rPr>
          <w:rStyle w:val="a9"/>
        </w:rPr>
        <w:t>Log()</w:t>
      </w:r>
      <w:r>
        <w:t>).</w:t>
      </w:r>
    </w:p>
    <w:p w:rsidR="005C23DB" w:rsidRPr="00505C31" w:rsidRDefault="005C23DB" w:rsidP="005C638A">
      <w:pPr>
        <w:pStyle w:val="a4"/>
        <w:rPr>
          <w:rStyle w:val="af4"/>
          <w:lang w:val="en-US"/>
        </w:rPr>
      </w:pPr>
      <w:r w:rsidRPr="00505C31">
        <w:rPr>
          <w:rStyle w:val="af4"/>
          <w:lang w:val="en-US"/>
        </w:rPr>
        <w:t xml:space="preserve">// </w:t>
      </w:r>
      <w:r w:rsidRPr="005C638A">
        <w:rPr>
          <w:rStyle w:val="af4"/>
        </w:rPr>
        <w:t>подсчёт</w:t>
      </w:r>
      <w:r w:rsidRPr="00505C31">
        <w:rPr>
          <w:rStyle w:val="af4"/>
          <w:lang w:val="en-US"/>
        </w:rPr>
        <w:t xml:space="preserve"> </w:t>
      </w:r>
      <w:r w:rsidRPr="005C638A">
        <w:rPr>
          <w:rStyle w:val="af4"/>
        </w:rPr>
        <w:t>факториала</w:t>
      </w:r>
      <w:r w:rsidRPr="00505C31">
        <w:rPr>
          <w:rStyle w:val="af4"/>
          <w:lang w:val="en-US"/>
        </w:rPr>
        <w:t xml:space="preserve"> 10000</w:t>
      </w:r>
    </w:p>
    <w:p w:rsidR="005C23DB" w:rsidRPr="000170D1" w:rsidRDefault="005C23DB" w:rsidP="005C638A">
      <w:pPr>
        <w:pStyle w:val="a4"/>
      </w:pPr>
      <w:r w:rsidRPr="005C638A">
        <w:rPr>
          <w:rStyle w:val="af5"/>
        </w:rPr>
        <w:t>BigInteger</w:t>
      </w:r>
      <w:r w:rsidRPr="000170D1">
        <w:t xml:space="preserve"> factorial = 1;</w:t>
      </w:r>
    </w:p>
    <w:p w:rsidR="005C23DB" w:rsidRPr="000170D1" w:rsidRDefault="005C23DB" w:rsidP="005C638A">
      <w:pPr>
        <w:pStyle w:val="a4"/>
      </w:pPr>
      <w:r w:rsidRPr="005C638A">
        <w:rPr>
          <w:rStyle w:val="af6"/>
        </w:rPr>
        <w:t>for</w:t>
      </w:r>
      <w:r w:rsidRPr="000170D1">
        <w:t xml:space="preserve"> (</w:t>
      </w:r>
      <w:r w:rsidRPr="005C638A">
        <w:rPr>
          <w:rStyle w:val="af6"/>
        </w:rPr>
        <w:t>int</w:t>
      </w:r>
      <w:r w:rsidRPr="000170D1">
        <w:t xml:space="preserve"> i = 2; i &lt;</w:t>
      </w:r>
      <w:r w:rsidR="00BA3150">
        <w:t>=</w:t>
      </w:r>
      <w:r w:rsidRPr="000170D1">
        <w:t xml:space="preserve"> 10000; i++)</w:t>
      </w:r>
    </w:p>
    <w:p w:rsidR="005C23DB" w:rsidRPr="00505C31" w:rsidRDefault="005C23DB" w:rsidP="005C638A">
      <w:pPr>
        <w:pStyle w:val="a4"/>
        <w:rPr>
          <w:lang w:val="ru-RU"/>
        </w:rPr>
      </w:pPr>
      <w:r w:rsidRPr="00505C31">
        <w:rPr>
          <w:lang w:val="ru-RU"/>
        </w:rPr>
        <w:t>{</w:t>
      </w:r>
    </w:p>
    <w:p w:rsidR="005C23DB" w:rsidRPr="00505C31" w:rsidRDefault="005C23DB" w:rsidP="005C638A">
      <w:pPr>
        <w:pStyle w:val="a4"/>
        <w:rPr>
          <w:lang w:val="ru-RU"/>
        </w:rPr>
      </w:pPr>
      <w:r w:rsidRPr="00505C31">
        <w:rPr>
          <w:lang w:val="ru-RU"/>
        </w:rPr>
        <w:t xml:space="preserve">    </w:t>
      </w:r>
      <w:r>
        <w:t>factorial</w:t>
      </w:r>
      <w:r w:rsidRPr="00505C31">
        <w:rPr>
          <w:lang w:val="ru-RU"/>
        </w:rPr>
        <w:t xml:space="preserve"> *= </w:t>
      </w:r>
      <w:r>
        <w:t>i</w:t>
      </w:r>
      <w:r w:rsidRPr="00505C31">
        <w:rPr>
          <w:lang w:val="ru-RU"/>
        </w:rPr>
        <w:t>;</w:t>
      </w:r>
    </w:p>
    <w:p w:rsidR="005C23DB" w:rsidRPr="00505C31" w:rsidRDefault="005C23DB" w:rsidP="005C638A">
      <w:pPr>
        <w:pStyle w:val="a4"/>
        <w:rPr>
          <w:lang w:val="ru-RU"/>
        </w:rPr>
      </w:pPr>
      <w:r w:rsidRPr="00505C31">
        <w:rPr>
          <w:lang w:val="ru-RU"/>
        </w:rPr>
        <w:t>}</w:t>
      </w:r>
    </w:p>
    <w:p w:rsidR="005C23DB" w:rsidRDefault="005C23DB" w:rsidP="005C23DB">
      <w:r>
        <w:lastRenderedPageBreak/>
        <w:t xml:space="preserve">Структура </w:t>
      </w:r>
      <w:r w:rsidRPr="005C638A">
        <w:rPr>
          <w:rStyle w:val="af5"/>
        </w:rPr>
        <w:t>Complex</w:t>
      </w:r>
      <w:r>
        <w:t xml:space="preserve"> служит для представления комплексного числа и обладает набором стандартных элементов (перегрузка арифметических операций, некоторые математические функции, свойства для действительной и мнимой части, модуля и аргумента).</w:t>
      </w:r>
    </w:p>
    <w:p w:rsidR="005C23DB" w:rsidRPr="000170D1" w:rsidRDefault="005C23DB" w:rsidP="005C638A">
      <w:pPr>
        <w:pStyle w:val="a4"/>
      </w:pPr>
      <w:r w:rsidRPr="005C638A">
        <w:rPr>
          <w:rStyle w:val="af5"/>
        </w:rPr>
        <w:t>Complex</w:t>
      </w:r>
      <w:r w:rsidRPr="000170D1">
        <w:t xml:space="preserve"> z1 = </w:t>
      </w:r>
      <w:r w:rsidRPr="005C638A">
        <w:rPr>
          <w:rStyle w:val="af6"/>
        </w:rPr>
        <w:t>new</w:t>
      </w:r>
      <w:r w:rsidRPr="000170D1">
        <w:t xml:space="preserve"> </w:t>
      </w:r>
      <w:r w:rsidRPr="005C638A">
        <w:rPr>
          <w:rStyle w:val="af5"/>
        </w:rPr>
        <w:t>Complex</w:t>
      </w:r>
      <w:r w:rsidRPr="000170D1">
        <w:t>(3, 5);</w:t>
      </w:r>
    </w:p>
    <w:p w:rsidR="005C23DB" w:rsidRPr="000170D1" w:rsidRDefault="005C23DB" w:rsidP="005C638A">
      <w:pPr>
        <w:pStyle w:val="a4"/>
      </w:pPr>
      <w:r w:rsidRPr="005C638A">
        <w:rPr>
          <w:rStyle w:val="af5"/>
        </w:rPr>
        <w:t>Complex</w:t>
      </w:r>
      <w:r w:rsidRPr="000170D1">
        <w:t xml:space="preserve"> z2 = </w:t>
      </w:r>
      <w:r w:rsidRPr="005C638A">
        <w:rPr>
          <w:rStyle w:val="af6"/>
        </w:rPr>
        <w:t>new</w:t>
      </w:r>
      <w:r w:rsidRPr="000170D1">
        <w:t xml:space="preserve"> </w:t>
      </w:r>
      <w:r w:rsidRPr="005C638A">
        <w:rPr>
          <w:rStyle w:val="af5"/>
        </w:rPr>
        <w:t>Complex</w:t>
      </w:r>
      <w:r w:rsidRPr="000170D1">
        <w:t>(-2, 10);</w:t>
      </w:r>
    </w:p>
    <w:p w:rsidR="005C23DB" w:rsidRPr="00572725" w:rsidRDefault="005C23DB" w:rsidP="005C638A">
      <w:pPr>
        <w:pStyle w:val="a4"/>
        <w:rPr>
          <w:rStyle w:val="af4"/>
        </w:rPr>
      </w:pPr>
      <w:r w:rsidRPr="005C638A">
        <w:rPr>
          <w:rStyle w:val="af5"/>
        </w:rPr>
        <w:t>Complex</w:t>
      </w:r>
      <w:r w:rsidRPr="00505C31">
        <w:rPr>
          <w:lang w:val="ru-RU"/>
        </w:rPr>
        <w:t xml:space="preserve"> </w:t>
      </w:r>
      <w:r>
        <w:t>z</w:t>
      </w:r>
      <w:r w:rsidRPr="00505C31">
        <w:rPr>
          <w:lang w:val="ru-RU"/>
        </w:rPr>
        <w:t xml:space="preserve">3 = </w:t>
      </w:r>
      <w:r w:rsidRPr="005C638A">
        <w:rPr>
          <w:rStyle w:val="af5"/>
        </w:rPr>
        <w:t>Complex</w:t>
      </w:r>
      <w:r w:rsidRPr="00505C31">
        <w:rPr>
          <w:lang w:val="ru-RU"/>
        </w:rPr>
        <w:t>.</w:t>
      </w:r>
      <w:r>
        <w:t>Sin</w:t>
      </w:r>
      <w:r w:rsidRPr="00505C31">
        <w:rPr>
          <w:lang w:val="ru-RU"/>
        </w:rPr>
        <w:t>(</w:t>
      </w:r>
      <w:r>
        <w:t>z</w:t>
      </w:r>
      <w:r w:rsidRPr="00505C31">
        <w:rPr>
          <w:lang w:val="ru-RU"/>
        </w:rPr>
        <w:t>1/</w:t>
      </w:r>
      <w:r>
        <w:t>z</w:t>
      </w:r>
      <w:r w:rsidRPr="00505C31">
        <w:rPr>
          <w:lang w:val="ru-RU"/>
        </w:rPr>
        <w:t xml:space="preserve">2);    </w:t>
      </w:r>
      <w:r w:rsidRPr="00572725">
        <w:rPr>
          <w:rStyle w:val="af4"/>
        </w:rPr>
        <w:t>// синус от частного двух чисел</w:t>
      </w:r>
    </w:p>
    <w:p w:rsidR="005C23DB" w:rsidRPr="00572725" w:rsidRDefault="005C23DB" w:rsidP="005C638A">
      <w:pPr>
        <w:pStyle w:val="a4"/>
        <w:rPr>
          <w:rStyle w:val="af4"/>
        </w:rPr>
      </w:pPr>
      <w:r w:rsidRPr="005C638A">
        <w:rPr>
          <w:rStyle w:val="af5"/>
        </w:rPr>
        <w:t>Console</w:t>
      </w:r>
      <w:r w:rsidRPr="00505C31">
        <w:rPr>
          <w:lang w:val="ru-RU"/>
        </w:rPr>
        <w:t>.</w:t>
      </w:r>
      <w:r>
        <w:t>WriteLine</w:t>
      </w:r>
      <w:r w:rsidRPr="00505C31">
        <w:rPr>
          <w:lang w:val="ru-RU"/>
        </w:rPr>
        <w:t>(</w:t>
      </w:r>
      <w:r>
        <w:t>z</w:t>
      </w:r>
      <w:r w:rsidRPr="00505C31">
        <w:rPr>
          <w:lang w:val="ru-RU"/>
        </w:rPr>
        <w:t>3.</w:t>
      </w:r>
      <w:r>
        <w:t>Magnitude</w:t>
      </w:r>
      <w:r w:rsidRPr="00505C31">
        <w:rPr>
          <w:lang w:val="ru-RU"/>
        </w:rPr>
        <w:t xml:space="preserve">);    </w:t>
      </w:r>
      <w:r w:rsidRPr="00572725">
        <w:rPr>
          <w:rStyle w:val="af4"/>
        </w:rPr>
        <w:t>// напечатаем модуль числа</w:t>
      </w:r>
    </w:p>
    <w:p w:rsidR="005C23DB" w:rsidRDefault="005C23DB" w:rsidP="005C23DB">
      <w:r>
        <w:t xml:space="preserve">В статическом классе </w:t>
      </w:r>
      <w:r w:rsidRPr="005C638A">
        <w:rPr>
          <w:rStyle w:val="a9"/>
        </w:rPr>
        <w:t>System.</w:t>
      </w:r>
      <w:r w:rsidRPr="005C638A">
        <w:rPr>
          <w:rStyle w:val="af5"/>
        </w:rPr>
        <w:t>Math</w:t>
      </w:r>
      <w:r>
        <w:t xml:space="preserve"> содержится набор методов, соответствующих основным математическим функциям</w:t>
      </w:r>
      <w:r w:rsidR="005C638A">
        <w:t xml:space="preserve"> (табл. 1)</w:t>
      </w:r>
      <w:r>
        <w:t>.</w:t>
      </w:r>
    </w:p>
    <w:p w:rsidR="005C23DB" w:rsidRDefault="005C23DB" w:rsidP="005C638A">
      <w:pPr>
        <w:pStyle w:val="af8"/>
      </w:pPr>
      <w:r>
        <w:t>Таблица 1</w:t>
      </w:r>
    </w:p>
    <w:p w:rsidR="005C23DB" w:rsidRDefault="005C23DB" w:rsidP="005C638A">
      <w:pPr>
        <w:pStyle w:val="af9"/>
      </w:pPr>
      <w:r>
        <w:t xml:space="preserve">Элементы класса </w:t>
      </w:r>
      <w:r w:rsidR="005C638A" w:rsidRPr="005C638A">
        <w:rPr>
          <w:rStyle w:val="a9"/>
        </w:rPr>
        <w:t>System.</w:t>
      </w:r>
      <w:r w:rsidR="005C638A" w:rsidRPr="005C638A">
        <w:rPr>
          <w:rStyle w:val="af5"/>
        </w:rPr>
        <w:t>Math</w:t>
      </w:r>
    </w:p>
    <w:tbl>
      <w:tblPr>
        <w:tblStyle w:val="afa"/>
        <w:tblW w:w="5000" w:type="pct"/>
        <w:jc w:val="center"/>
        <w:tblLook w:val="04A0" w:firstRow="1" w:lastRow="0" w:firstColumn="1" w:lastColumn="0" w:noHBand="0" w:noVBand="1"/>
      </w:tblPr>
      <w:tblGrid>
        <w:gridCol w:w="2060"/>
        <w:gridCol w:w="7568"/>
      </w:tblGrid>
      <w:tr w:rsidR="00F3135B" w:rsidRPr="005C638A" w:rsidTr="00505C31">
        <w:trPr>
          <w:jc w:val="center"/>
        </w:trPr>
        <w:tc>
          <w:tcPr>
            <w:tcW w:w="1070" w:type="pct"/>
            <w:vAlign w:val="center"/>
          </w:tcPr>
          <w:p w:rsidR="005C638A" w:rsidRPr="005C638A" w:rsidRDefault="005C638A" w:rsidP="008B48C3">
            <w:pPr>
              <w:pStyle w:val="aff7"/>
            </w:pPr>
            <w:r w:rsidRPr="005C638A">
              <w:t>Имя элемента</w:t>
            </w:r>
          </w:p>
        </w:tc>
        <w:tc>
          <w:tcPr>
            <w:tcW w:w="3930" w:type="pct"/>
            <w:vAlign w:val="center"/>
          </w:tcPr>
          <w:p w:rsidR="005C638A" w:rsidRPr="00BD7682" w:rsidRDefault="005C638A" w:rsidP="008B48C3">
            <w:pPr>
              <w:pStyle w:val="aff7"/>
            </w:pPr>
            <w:r w:rsidRPr="00BD7682">
              <w:t>Описание</w:t>
            </w:r>
          </w:p>
        </w:tc>
      </w:tr>
      <w:tr w:rsidR="00F3135B" w:rsidRPr="005C638A" w:rsidTr="00505C31">
        <w:trPr>
          <w:jc w:val="center"/>
        </w:trPr>
        <w:tc>
          <w:tcPr>
            <w:tcW w:w="1070" w:type="pct"/>
            <w:vAlign w:val="center"/>
          </w:tcPr>
          <w:p w:rsidR="005C638A" w:rsidRPr="008B48C3" w:rsidRDefault="005C638A" w:rsidP="008B48C3">
            <w:pPr>
              <w:pStyle w:val="aff8"/>
              <w:rPr>
                <w:rStyle w:val="aff"/>
                <w:rFonts w:ascii="Times New Roman" w:hAnsi="Times New Roman"/>
                <w:sz w:val="24"/>
              </w:rPr>
            </w:pPr>
            <w:r w:rsidRPr="008B48C3">
              <w:rPr>
                <w:rStyle w:val="aff"/>
              </w:rPr>
              <w:t>Abs()</w:t>
            </w:r>
          </w:p>
        </w:tc>
        <w:tc>
          <w:tcPr>
            <w:tcW w:w="3930" w:type="pct"/>
            <w:vAlign w:val="center"/>
          </w:tcPr>
          <w:p w:rsidR="005C638A" w:rsidRPr="008B48C3" w:rsidRDefault="005C638A" w:rsidP="008B48C3">
            <w:pPr>
              <w:pStyle w:val="aff8"/>
            </w:pPr>
            <w:r w:rsidRPr="008B48C3">
              <w:t xml:space="preserve">Модуль (функция перегружена для аргумента </w:t>
            </w:r>
            <w:r w:rsidRPr="008B48C3">
              <w:rPr>
                <w:rStyle w:val="afd"/>
              </w:rPr>
              <w:t>sbyte</w:t>
            </w:r>
            <w:r w:rsidRPr="008B48C3">
              <w:t xml:space="preserve">, </w:t>
            </w:r>
            <w:r w:rsidRPr="008B48C3">
              <w:rPr>
                <w:rStyle w:val="afd"/>
              </w:rPr>
              <w:t>short</w:t>
            </w:r>
            <w:r w:rsidRPr="008B48C3">
              <w:t xml:space="preserve">, </w:t>
            </w:r>
            <w:r w:rsidRPr="008B48C3">
              <w:rPr>
                <w:rStyle w:val="afd"/>
              </w:rPr>
              <w:t>int</w:t>
            </w:r>
            <w:r w:rsidRPr="008B48C3">
              <w:t xml:space="preserve">, </w:t>
            </w:r>
            <w:r w:rsidRPr="008B48C3">
              <w:rPr>
                <w:rStyle w:val="afd"/>
              </w:rPr>
              <w:t>long</w:t>
            </w:r>
            <w:r w:rsidRPr="008B48C3">
              <w:t xml:space="preserve">, </w:t>
            </w:r>
            <w:r w:rsidRPr="008B48C3">
              <w:rPr>
                <w:rStyle w:val="afd"/>
              </w:rPr>
              <w:t>float</w:t>
            </w:r>
            <w:r w:rsidRPr="008B48C3">
              <w:t xml:space="preserve">, </w:t>
            </w:r>
            <w:r w:rsidRPr="008B48C3">
              <w:rPr>
                <w:rStyle w:val="afd"/>
              </w:rPr>
              <w:t>double</w:t>
            </w:r>
            <w:r w:rsidRPr="008B48C3">
              <w:t xml:space="preserve">, </w:t>
            </w:r>
            <w:r w:rsidRPr="008B48C3">
              <w:rPr>
                <w:rStyle w:val="afd"/>
              </w:rPr>
              <w:t>decimal</w:t>
            </w:r>
            <w:r w:rsidRPr="008B48C3">
              <w:t>)</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Acos()</w:t>
            </w:r>
            <w:r w:rsidRPr="008B48C3">
              <w:t xml:space="preserve">, </w:t>
            </w:r>
            <w:r w:rsidRPr="008B48C3">
              <w:rPr>
                <w:rStyle w:val="aff"/>
              </w:rPr>
              <w:t>Asin()</w:t>
            </w:r>
            <w:r w:rsidRPr="008B48C3">
              <w:t xml:space="preserve">, </w:t>
            </w:r>
            <w:r w:rsidRPr="008B48C3">
              <w:rPr>
                <w:rStyle w:val="aff"/>
              </w:rPr>
              <w:t>Atan()</w:t>
            </w:r>
          </w:p>
        </w:tc>
        <w:tc>
          <w:tcPr>
            <w:tcW w:w="3930" w:type="pct"/>
            <w:vAlign w:val="center"/>
          </w:tcPr>
          <w:p w:rsidR="005C638A" w:rsidRPr="008B48C3" w:rsidRDefault="005C638A" w:rsidP="008B48C3">
            <w:pPr>
              <w:pStyle w:val="aff8"/>
            </w:pPr>
            <w:r w:rsidRPr="008B48C3">
              <w:t xml:space="preserve">Арккосинус, арксинус, арктангенс в радианах для аргумента </w:t>
            </w:r>
            <w:r w:rsidRPr="008B48C3">
              <w:rPr>
                <w:rStyle w:val="afd"/>
              </w:rPr>
              <w:t>double</w:t>
            </w:r>
            <w:r w:rsidRPr="008B48C3">
              <w:t xml:space="preserve">. Если указан недопустимый аргумент, возвращается </w:t>
            </w:r>
            <w:r w:rsidRPr="008B48C3">
              <w:rPr>
                <w:rStyle w:val="afd"/>
              </w:rPr>
              <w:t>double</w:t>
            </w:r>
            <w:r w:rsidRPr="008B48C3">
              <w:rPr>
                <w:rStyle w:val="aff"/>
              </w:rPr>
              <w:t>.NaN</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Atan2()</w:t>
            </w:r>
          </w:p>
        </w:tc>
        <w:tc>
          <w:tcPr>
            <w:tcW w:w="3930" w:type="pct"/>
            <w:vAlign w:val="center"/>
          </w:tcPr>
          <w:p w:rsidR="005C638A" w:rsidRPr="008B48C3" w:rsidRDefault="005C638A" w:rsidP="008B48C3">
            <w:pPr>
              <w:pStyle w:val="aff8"/>
            </w:pPr>
            <w:r w:rsidRPr="008B48C3">
              <w:t>Арктангенс, вычисленный по отношению двух аргументов</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BigMul()</w:t>
            </w:r>
          </w:p>
        </w:tc>
        <w:tc>
          <w:tcPr>
            <w:tcW w:w="3930" w:type="pct"/>
            <w:vAlign w:val="center"/>
          </w:tcPr>
          <w:p w:rsidR="005C638A" w:rsidRPr="008B48C3" w:rsidRDefault="005C638A" w:rsidP="008B48C3">
            <w:pPr>
              <w:pStyle w:val="aff8"/>
            </w:pPr>
            <w:r w:rsidRPr="008B48C3">
              <w:t xml:space="preserve">Произведение двух аргументов типа </w:t>
            </w:r>
            <w:r w:rsidRPr="00F3135B">
              <w:rPr>
                <w:rStyle w:val="afd"/>
              </w:rPr>
              <w:t>int</w:t>
            </w:r>
            <w:r w:rsidRPr="008B48C3">
              <w:t xml:space="preserve">, имеющее тип </w:t>
            </w:r>
            <w:r w:rsidRPr="008B48C3">
              <w:rPr>
                <w:rStyle w:val="afd"/>
              </w:rPr>
              <w:t>long</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Ceiling()</w:t>
            </w:r>
          </w:p>
        </w:tc>
        <w:tc>
          <w:tcPr>
            <w:tcW w:w="3930" w:type="pct"/>
            <w:vAlign w:val="center"/>
          </w:tcPr>
          <w:p w:rsidR="005C638A" w:rsidRPr="008B48C3" w:rsidRDefault="005C638A" w:rsidP="008B48C3">
            <w:pPr>
              <w:pStyle w:val="aff8"/>
            </w:pPr>
            <w:r w:rsidRPr="008B48C3">
              <w:t xml:space="preserve">Наименьшее целое, которое больше или равно указанному аргументу (функция перегружена для аргумента </w:t>
            </w:r>
            <w:r w:rsidRPr="00F3135B">
              <w:rPr>
                <w:rStyle w:val="afd"/>
              </w:rPr>
              <w:t>double</w:t>
            </w:r>
            <w:r w:rsidRPr="008B48C3">
              <w:t xml:space="preserve"> и </w:t>
            </w:r>
            <w:r w:rsidRPr="00F3135B">
              <w:rPr>
                <w:rStyle w:val="afd"/>
              </w:rPr>
              <w:t>decimal</w:t>
            </w:r>
            <w:r w:rsidRPr="008B48C3">
              <w:t>)</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Cos()</w:t>
            </w:r>
            <w:r w:rsidRPr="008B48C3">
              <w:t xml:space="preserve">, </w:t>
            </w:r>
            <w:r w:rsidRPr="008B48C3">
              <w:rPr>
                <w:rStyle w:val="aff"/>
              </w:rPr>
              <w:t>Sin()</w:t>
            </w:r>
            <w:r w:rsidRPr="008B48C3">
              <w:t xml:space="preserve">, </w:t>
            </w:r>
            <w:r w:rsidRPr="008B48C3">
              <w:rPr>
                <w:rStyle w:val="aff"/>
              </w:rPr>
              <w:t>Tan()</w:t>
            </w:r>
          </w:p>
        </w:tc>
        <w:tc>
          <w:tcPr>
            <w:tcW w:w="3930" w:type="pct"/>
            <w:vAlign w:val="center"/>
          </w:tcPr>
          <w:p w:rsidR="005C638A" w:rsidRPr="008B48C3" w:rsidRDefault="005C638A" w:rsidP="008B48C3">
            <w:pPr>
              <w:pStyle w:val="aff8"/>
            </w:pPr>
            <w:r w:rsidRPr="008B48C3">
              <w:t>Косинус, синус, тангенс</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Cosh()</w:t>
            </w:r>
            <w:r w:rsidRPr="008B48C3">
              <w:t xml:space="preserve">, </w:t>
            </w:r>
            <w:r w:rsidRPr="008B48C3">
              <w:rPr>
                <w:rStyle w:val="aff"/>
              </w:rPr>
              <w:t>Sinh()</w:t>
            </w:r>
            <w:r w:rsidRPr="008B48C3">
              <w:t xml:space="preserve">, </w:t>
            </w:r>
            <w:r w:rsidRPr="008B48C3">
              <w:rPr>
                <w:rStyle w:val="aff"/>
              </w:rPr>
              <w:t>Tanh()</w:t>
            </w:r>
          </w:p>
        </w:tc>
        <w:tc>
          <w:tcPr>
            <w:tcW w:w="3930" w:type="pct"/>
            <w:vAlign w:val="center"/>
          </w:tcPr>
          <w:p w:rsidR="005C638A" w:rsidRPr="008B48C3" w:rsidRDefault="005C638A" w:rsidP="008B48C3">
            <w:pPr>
              <w:pStyle w:val="aff8"/>
            </w:pPr>
            <w:r w:rsidRPr="008B48C3">
              <w:t>Гиперболические косинус, синус и тангенс</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DivRem()</w:t>
            </w:r>
          </w:p>
        </w:tc>
        <w:tc>
          <w:tcPr>
            <w:tcW w:w="3930" w:type="pct"/>
            <w:vAlign w:val="center"/>
          </w:tcPr>
          <w:p w:rsidR="005C638A" w:rsidRPr="008B48C3" w:rsidRDefault="005C638A" w:rsidP="008B48C3">
            <w:pPr>
              <w:pStyle w:val="aff8"/>
            </w:pPr>
            <w:r w:rsidRPr="008B48C3">
              <w:t xml:space="preserve">Вычисляет частное и остаток при делении двух чисел типа </w:t>
            </w:r>
            <w:r w:rsidRPr="00F3135B">
              <w:rPr>
                <w:rStyle w:val="afd"/>
              </w:rPr>
              <w:t>int</w:t>
            </w:r>
            <w:r w:rsidRPr="008B48C3">
              <w:t xml:space="preserve"> или </w:t>
            </w:r>
            <w:r w:rsidRPr="00F3135B">
              <w:rPr>
                <w:rStyle w:val="afd"/>
              </w:rPr>
              <w:t>long</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E</w:t>
            </w:r>
          </w:p>
        </w:tc>
        <w:tc>
          <w:tcPr>
            <w:tcW w:w="3930" w:type="pct"/>
            <w:vAlign w:val="center"/>
          </w:tcPr>
          <w:p w:rsidR="005C638A" w:rsidRPr="00F3135B" w:rsidRDefault="005C638A" w:rsidP="00F3135B">
            <w:pPr>
              <w:pStyle w:val="aff8"/>
              <w:rPr>
                <w:lang w:val="en-US"/>
              </w:rPr>
            </w:pPr>
            <w:r w:rsidRPr="008B48C3">
              <w:t xml:space="preserve">Константа </w:t>
            </w:r>
            <w:r w:rsidR="00F3135B" w:rsidRPr="00B32216">
              <w:rPr>
                <w:rStyle w:val="a8"/>
              </w:rPr>
              <w:t>e</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Exp()</w:t>
            </w:r>
          </w:p>
        </w:tc>
        <w:tc>
          <w:tcPr>
            <w:tcW w:w="3930" w:type="pct"/>
            <w:vAlign w:val="center"/>
          </w:tcPr>
          <w:p w:rsidR="005C638A" w:rsidRPr="008B48C3" w:rsidRDefault="005C638A" w:rsidP="008B48C3">
            <w:pPr>
              <w:pStyle w:val="aff8"/>
            </w:pPr>
            <w:r w:rsidRPr="008B48C3">
              <w:t>Экспонента</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Floor()</w:t>
            </w:r>
          </w:p>
        </w:tc>
        <w:tc>
          <w:tcPr>
            <w:tcW w:w="3930" w:type="pct"/>
            <w:vAlign w:val="center"/>
          </w:tcPr>
          <w:p w:rsidR="005C638A" w:rsidRPr="008B48C3" w:rsidRDefault="005C638A" w:rsidP="008B48C3">
            <w:pPr>
              <w:pStyle w:val="aff8"/>
            </w:pPr>
            <w:r w:rsidRPr="008B48C3">
              <w:t xml:space="preserve">Наибольшее целое, которое меньше или равно указанному аргументу (функция перегружена для аргумента </w:t>
            </w:r>
            <w:r w:rsidRPr="00F3135B">
              <w:rPr>
                <w:rStyle w:val="afd"/>
              </w:rPr>
              <w:t>double</w:t>
            </w:r>
            <w:r w:rsidRPr="008B48C3">
              <w:t xml:space="preserve"> и </w:t>
            </w:r>
            <w:r w:rsidRPr="00F3135B">
              <w:rPr>
                <w:rStyle w:val="afd"/>
              </w:rPr>
              <w:t>decimal</w:t>
            </w:r>
            <w:r w:rsidRPr="008B48C3">
              <w:t>)</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IEEERemainder()</w:t>
            </w:r>
          </w:p>
        </w:tc>
        <w:tc>
          <w:tcPr>
            <w:tcW w:w="3930" w:type="pct"/>
            <w:vAlign w:val="center"/>
          </w:tcPr>
          <w:p w:rsidR="005C638A" w:rsidRPr="008B48C3" w:rsidRDefault="005C638A" w:rsidP="008B48C3">
            <w:pPr>
              <w:pStyle w:val="aff8"/>
            </w:pPr>
            <w:r w:rsidRPr="008B48C3">
              <w:t>Остаток от деления, вычисленный по правилам стандарта IEEE 754</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Log()</w:t>
            </w:r>
          </w:p>
        </w:tc>
        <w:tc>
          <w:tcPr>
            <w:tcW w:w="3930" w:type="pct"/>
            <w:vAlign w:val="center"/>
          </w:tcPr>
          <w:p w:rsidR="005C638A" w:rsidRPr="008B48C3" w:rsidRDefault="005C638A" w:rsidP="008B48C3">
            <w:pPr>
              <w:pStyle w:val="aff8"/>
            </w:pPr>
            <w:r w:rsidRPr="008B48C3">
              <w:t>Логарифм, вычисленный по заданному основанию (или натуральный логарифм, если указан один аргумент)</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Log10()</w:t>
            </w:r>
          </w:p>
        </w:tc>
        <w:tc>
          <w:tcPr>
            <w:tcW w:w="3930" w:type="pct"/>
            <w:vAlign w:val="center"/>
          </w:tcPr>
          <w:p w:rsidR="005C638A" w:rsidRPr="008B48C3" w:rsidRDefault="005C638A" w:rsidP="008B48C3">
            <w:pPr>
              <w:pStyle w:val="aff8"/>
            </w:pPr>
            <w:r w:rsidRPr="008B48C3">
              <w:t>Десятичный логарифм</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Max()</w:t>
            </w:r>
            <w:r w:rsidRPr="008B48C3">
              <w:t xml:space="preserve">, </w:t>
            </w:r>
            <w:r w:rsidRPr="008B48C3">
              <w:rPr>
                <w:rStyle w:val="aff"/>
              </w:rPr>
              <w:t>Min()</w:t>
            </w:r>
          </w:p>
        </w:tc>
        <w:tc>
          <w:tcPr>
            <w:tcW w:w="3930" w:type="pct"/>
            <w:vAlign w:val="center"/>
          </w:tcPr>
          <w:p w:rsidR="005C638A" w:rsidRPr="008B48C3" w:rsidRDefault="005C638A" w:rsidP="008B48C3">
            <w:pPr>
              <w:pStyle w:val="aff8"/>
            </w:pPr>
            <w:r w:rsidRPr="008B48C3">
              <w:t xml:space="preserve">Наибольшее и наименьшее из двух чисел (функция перегружена для всех числовых типов, кроме </w:t>
            </w:r>
            <w:r w:rsidRPr="00F3135B">
              <w:rPr>
                <w:rStyle w:val="afd"/>
              </w:rPr>
              <w:t>char</w:t>
            </w:r>
            <w:r w:rsidRPr="008B48C3">
              <w:t>)</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PI</w:t>
            </w:r>
          </w:p>
        </w:tc>
        <w:tc>
          <w:tcPr>
            <w:tcW w:w="3930" w:type="pct"/>
            <w:vAlign w:val="center"/>
          </w:tcPr>
          <w:p w:rsidR="005C638A" w:rsidRPr="008B48C3" w:rsidRDefault="005C638A" w:rsidP="00F3135B">
            <w:pPr>
              <w:pStyle w:val="aff8"/>
            </w:pPr>
            <w:r w:rsidRPr="008B48C3">
              <w:t xml:space="preserve">Константа </w:t>
            </w:r>
            <w:r w:rsidR="00F3135B">
              <w:t>π</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Pow()</w:t>
            </w:r>
          </w:p>
        </w:tc>
        <w:tc>
          <w:tcPr>
            <w:tcW w:w="3930" w:type="pct"/>
            <w:vAlign w:val="center"/>
          </w:tcPr>
          <w:p w:rsidR="005C638A" w:rsidRPr="008B48C3" w:rsidRDefault="005C638A" w:rsidP="008B48C3">
            <w:pPr>
              <w:pStyle w:val="aff8"/>
            </w:pPr>
            <w:r w:rsidRPr="008B48C3">
              <w:t>Возводит число в указанную степень</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Round()</w:t>
            </w:r>
          </w:p>
        </w:tc>
        <w:tc>
          <w:tcPr>
            <w:tcW w:w="3930" w:type="pct"/>
            <w:vAlign w:val="center"/>
          </w:tcPr>
          <w:p w:rsidR="005C638A" w:rsidRPr="008B48C3" w:rsidRDefault="005C638A" w:rsidP="008B48C3">
            <w:pPr>
              <w:pStyle w:val="aff8"/>
            </w:pPr>
            <w:r w:rsidRPr="008B48C3">
              <w:t>Округление до ближайшего целого. Можно задать дополнительный аргумент, определяющий поведение в случае, если аргумент лежит ровно посредине между двумя целыми числами</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Sign()</w:t>
            </w:r>
          </w:p>
        </w:tc>
        <w:tc>
          <w:tcPr>
            <w:tcW w:w="3930" w:type="pct"/>
            <w:vAlign w:val="center"/>
          </w:tcPr>
          <w:p w:rsidR="005C638A" w:rsidRPr="008B48C3" w:rsidRDefault="005C638A" w:rsidP="008B48C3">
            <w:pPr>
              <w:pStyle w:val="aff8"/>
            </w:pPr>
            <w:r w:rsidRPr="008B48C3">
              <w:t xml:space="preserve">Знак числа (-1, 0 или 1) (функция перегружена для аргумента </w:t>
            </w:r>
            <w:r w:rsidRPr="00F3135B">
              <w:rPr>
                <w:rStyle w:val="afd"/>
              </w:rPr>
              <w:t>sbyte</w:t>
            </w:r>
            <w:r w:rsidRPr="008B48C3">
              <w:t xml:space="preserve">, </w:t>
            </w:r>
            <w:r w:rsidRPr="00F3135B">
              <w:rPr>
                <w:rStyle w:val="afd"/>
              </w:rPr>
              <w:t>short</w:t>
            </w:r>
            <w:r w:rsidRPr="008B48C3">
              <w:t xml:space="preserve">, </w:t>
            </w:r>
            <w:r w:rsidRPr="00F3135B">
              <w:rPr>
                <w:rStyle w:val="afd"/>
              </w:rPr>
              <w:t>int</w:t>
            </w:r>
            <w:r w:rsidRPr="008B48C3">
              <w:t xml:space="preserve">, </w:t>
            </w:r>
            <w:r w:rsidRPr="00F3135B">
              <w:rPr>
                <w:rStyle w:val="afd"/>
              </w:rPr>
              <w:t>long</w:t>
            </w:r>
            <w:r w:rsidRPr="008B48C3">
              <w:t xml:space="preserve">, </w:t>
            </w:r>
            <w:r w:rsidRPr="00F3135B">
              <w:rPr>
                <w:rStyle w:val="afd"/>
              </w:rPr>
              <w:t>float</w:t>
            </w:r>
            <w:r w:rsidRPr="008B48C3">
              <w:t xml:space="preserve">, </w:t>
            </w:r>
            <w:r w:rsidRPr="00F3135B">
              <w:rPr>
                <w:rStyle w:val="afd"/>
              </w:rPr>
              <w:t>double</w:t>
            </w:r>
            <w:r w:rsidRPr="008B48C3">
              <w:t xml:space="preserve">, </w:t>
            </w:r>
            <w:r w:rsidRPr="00F3135B">
              <w:rPr>
                <w:rStyle w:val="afd"/>
              </w:rPr>
              <w:t>decimal</w:t>
            </w:r>
            <w:r w:rsidRPr="008B48C3">
              <w:t>)</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Sqrt()</w:t>
            </w:r>
          </w:p>
        </w:tc>
        <w:tc>
          <w:tcPr>
            <w:tcW w:w="3930" w:type="pct"/>
            <w:vAlign w:val="center"/>
          </w:tcPr>
          <w:p w:rsidR="005C638A" w:rsidRPr="008B48C3" w:rsidRDefault="005C638A" w:rsidP="008B48C3">
            <w:pPr>
              <w:pStyle w:val="aff8"/>
            </w:pPr>
            <w:r w:rsidRPr="008B48C3">
              <w:t>Квадратный корень</w:t>
            </w:r>
          </w:p>
        </w:tc>
      </w:tr>
      <w:tr w:rsidR="00F3135B" w:rsidRPr="005C638A" w:rsidTr="00505C31">
        <w:trPr>
          <w:jc w:val="center"/>
        </w:trPr>
        <w:tc>
          <w:tcPr>
            <w:tcW w:w="1070" w:type="pct"/>
            <w:vAlign w:val="center"/>
          </w:tcPr>
          <w:p w:rsidR="005C638A" w:rsidRPr="008B48C3" w:rsidRDefault="005C638A" w:rsidP="008B48C3">
            <w:pPr>
              <w:pStyle w:val="aff8"/>
            </w:pPr>
            <w:r w:rsidRPr="008B48C3">
              <w:rPr>
                <w:rStyle w:val="aff"/>
              </w:rPr>
              <w:t>Truncate()</w:t>
            </w:r>
          </w:p>
        </w:tc>
        <w:tc>
          <w:tcPr>
            <w:tcW w:w="3930" w:type="pct"/>
            <w:vAlign w:val="center"/>
          </w:tcPr>
          <w:p w:rsidR="005C638A" w:rsidRPr="008B48C3" w:rsidRDefault="005C638A" w:rsidP="008B48C3">
            <w:pPr>
              <w:pStyle w:val="aff8"/>
            </w:pPr>
            <w:r w:rsidRPr="008B48C3">
              <w:t>Округление до ближайшего целого числа в направлении нуля</w:t>
            </w:r>
          </w:p>
        </w:tc>
      </w:tr>
    </w:tbl>
    <w:p w:rsidR="005C23DB" w:rsidRDefault="005C23DB" w:rsidP="005C23DB">
      <w:r>
        <w:lastRenderedPageBreak/>
        <w:t xml:space="preserve">Класс </w:t>
      </w:r>
      <w:r w:rsidRPr="00F3135B">
        <w:rPr>
          <w:rStyle w:val="a9"/>
        </w:rPr>
        <w:t>System.</w:t>
      </w:r>
      <w:r w:rsidRPr="00F3135B">
        <w:rPr>
          <w:rStyle w:val="af5"/>
        </w:rPr>
        <w:t>Random</w:t>
      </w:r>
      <w:r>
        <w:t xml:space="preserve"> генерирует псевдослучайную последовательность значений </w:t>
      </w:r>
      <w:r w:rsidRPr="00F3135B">
        <w:rPr>
          <w:rStyle w:val="af6"/>
        </w:rPr>
        <w:t>byte</w:t>
      </w:r>
      <w:r>
        <w:t xml:space="preserve">, </w:t>
      </w:r>
      <w:r w:rsidRPr="00F3135B">
        <w:rPr>
          <w:rStyle w:val="af6"/>
        </w:rPr>
        <w:t>int</w:t>
      </w:r>
      <w:r>
        <w:t xml:space="preserve"> или </w:t>
      </w:r>
      <w:r w:rsidRPr="00F3135B">
        <w:rPr>
          <w:rStyle w:val="af6"/>
        </w:rPr>
        <w:t>double</w:t>
      </w:r>
      <w:r>
        <w:t xml:space="preserve">. Конструктор класса </w:t>
      </w:r>
      <w:r w:rsidRPr="00F3135B">
        <w:rPr>
          <w:rStyle w:val="af5"/>
        </w:rPr>
        <w:t>Random</w:t>
      </w:r>
      <w:r>
        <w:t xml:space="preserve"> перегружен и может принимать целочисленное начальное значение (</w:t>
      </w:r>
      <w:r w:rsidRPr="00F3135B">
        <w:rPr>
          <w:rStyle w:val="a8"/>
        </w:rPr>
        <w:t>зерно</w:t>
      </w:r>
      <w:r>
        <w:t xml:space="preserve">) для инициализации последовательности псевдослучайных чисел. Применение одинакового зерна гарантирует генерирование одной и той же последовательности, что иногда необходимо в целях отладки. Если зерно явно </w:t>
      </w:r>
      <w:r w:rsidR="008E465F">
        <w:t>не указано</w:t>
      </w:r>
      <w:r>
        <w:t xml:space="preserve">, используется значение, вычисленное по текущему времени. Метод </w:t>
      </w:r>
      <w:r w:rsidRPr="00F3135B">
        <w:rPr>
          <w:rStyle w:val="a9"/>
        </w:rPr>
        <w:t>Next()</w:t>
      </w:r>
      <w:r>
        <w:t xml:space="preserve"> генерирует случайное целое число, при этом можно задать допустимый интервал. Метод </w:t>
      </w:r>
      <w:r w:rsidRPr="00F3135B">
        <w:rPr>
          <w:rStyle w:val="a9"/>
        </w:rPr>
        <w:t>NextDouble()</w:t>
      </w:r>
      <w:r>
        <w:t xml:space="preserve"> возвращает случайное вещественное число из интервала [0, 1), а метод </w:t>
      </w:r>
      <w:r w:rsidRPr="00F3135B">
        <w:rPr>
          <w:rStyle w:val="a9"/>
        </w:rPr>
        <w:t>NextBytes()</w:t>
      </w:r>
      <w:r>
        <w:t xml:space="preserve"> заполняет массив байтов случайными значениями.</w:t>
      </w:r>
    </w:p>
    <w:p w:rsidR="005C23DB" w:rsidRPr="000170D1" w:rsidRDefault="005C23DB" w:rsidP="00F3135B">
      <w:pPr>
        <w:pStyle w:val="a4"/>
      </w:pPr>
      <w:r w:rsidRPr="00F3135B">
        <w:rPr>
          <w:rStyle w:val="af5"/>
        </w:rPr>
        <w:t>Random</w:t>
      </w:r>
      <w:r w:rsidRPr="000170D1">
        <w:t xml:space="preserve"> r = </w:t>
      </w:r>
      <w:r w:rsidRPr="00F3135B">
        <w:rPr>
          <w:rStyle w:val="af6"/>
        </w:rPr>
        <w:t>new</w:t>
      </w:r>
      <w:r w:rsidRPr="000170D1">
        <w:t xml:space="preserve"> </w:t>
      </w:r>
      <w:r w:rsidRPr="00F3135B">
        <w:rPr>
          <w:rStyle w:val="af5"/>
        </w:rPr>
        <w:t>Random</w:t>
      </w:r>
      <w:r w:rsidRPr="000170D1">
        <w:t>(1000);</w:t>
      </w:r>
    </w:p>
    <w:p w:rsidR="005C23DB" w:rsidRPr="000170D1" w:rsidRDefault="005C23DB" w:rsidP="00F3135B">
      <w:pPr>
        <w:pStyle w:val="a4"/>
      </w:pPr>
      <w:r w:rsidRPr="00F3135B">
        <w:rPr>
          <w:rStyle w:val="af6"/>
        </w:rPr>
        <w:t>int</w:t>
      </w:r>
      <w:r w:rsidRPr="000170D1">
        <w:t xml:space="preserve"> x = r.Next() + r.Next(100) + r.Next(-10, 10);</w:t>
      </w:r>
    </w:p>
    <w:p w:rsidR="005C23DB" w:rsidRPr="000170D1" w:rsidRDefault="005C23DB" w:rsidP="00F3135B">
      <w:pPr>
        <w:pStyle w:val="a4"/>
      </w:pPr>
      <w:r w:rsidRPr="00F3135B">
        <w:rPr>
          <w:rStyle w:val="af6"/>
        </w:rPr>
        <w:t>double</w:t>
      </w:r>
      <w:r w:rsidRPr="000170D1">
        <w:t xml:space="preserve"> y = r.NextDouble();</w:t>
      </w:r>
    </w:p>
    <w:p w:rsidR="005C23DB" w:rsidRPr="000170D1" w:rsidRDefault="005C23DB" w:rsidP="00F3135B">
      <w:pPr>
        <w:pStyle w:val="a4"/>
      </w:pPr>
      <w:r w:rsidRPr="00F3135B">
        <w:rPr>
          <w:rStyle w:val="af6"/>
        </w:rPr>
        <w:t>byte</w:t>
      </w:r>
      <w:r w:rsidRPr="000170D1">
        <w:t xml:space="preserve">[] buffer = </w:t>
      </w:r>
      <w:r w:rsidRPr="00F3135B">
        <w:rPr>
          <w:rStyle w:val="af6"/>
        </w:rPr>
        <w:t>new</w:t>
      </w:r>
      <w:r w:rsidRPr="000170D1">
        <w:t xml:space="preserve"> </w:t>
      </w:r>
      <w:r w:rsidRPr="00F3135B">
        <w:rPr>
          <w:rStyle w:val="af6"/>
        </w:rPr>
        <w:t>byte</w:t>
      </w:r>
      <w:r w:rsidRPr="000170D1">
        <w:t>[10];</w:t>
      </w:r>
    </w:p>
    <w:p w:rsidR="005C23DB" w:rsidRPr="00505C31" w:rsidRDefault="005C23DB" w:rsidP="00F3135B">
      <w:pPr>
        <w:pStyle w:val="a4"/>
        <w:rPr>
          <w:lang w:val="ru-RU"/>
        </w:rPr>
      </w:pPr>
      <w:r>
        <w:t>r</w:t>
      </w:r>
      <w:r w:rsidRPr="00505C31">
        <w:rPr>
          <w:lang w:val="ru-RU"/>
        </w:rPr>
        <w:t>.</w:t>
      </w:r>
      <w:r>
        <w:t>NextBytes</w:t>
      </w:r>
      <w:r w:rsidRPr="00505C31">
        <w:rPr>
          <w:lang w:val="ru-RU"/>
        </w:rPr>
        <w:t>(</w:t>
      </w:r>
      <w:r>
        <w:t>buffer</w:t>
      </w:r>
      <w:r w:rsidRPr="00505C31">
        <w:rPr>
          <w:lang w:val="ru-RU"/>
        </w:rPr>
        <w:t>);</w:t>
      </w:r>
    </w:p>
    <w:p w:rsidR="005C23DB" w:rsidRDefault="005C23DB" w:rsidP="005C23DB">
      <w:r>
        <w:t xml:space="preserve">Отметим, что в задачах криптографии следует использовать более сильный генератор случайных чисел, чем </w:t>
      </w:r>
      <w:r w:rsidRPr="00F3135B">
        <w:rPr>
          <w:rStyle w:val="af5"/>
        </w:rPr>
        <w:t>Random</w:t>
      </w:r>
      <w:r>
        <w:t xml:space="preserve">. Например, в пространстве имён </w:t>
      </w:r>
      <w:r w:rsidRPr="00F3135B">
        <w:rPr>
          <w:rStyle w:val="a9"/>
        </w:rPr>
        <w:t>System.Security.Cryptography</w:t>
      </w:r>
      <w:r>
        <w:t xml:space="preserve"> имеется генератор </w:t>
      </w:r>
      <w:r w:rsidRPr="00F3135B">
        <w:rPr>
          <w:rStyle w:val="af5"/>
        </w:rPr>
        <w:t>RandomNumberGenerator</w:t>
      </w:r>
      <w:r>
        <w:t>:</w:t>
      </w:r>
    </w:p>
    <w:p w:rsidR="005C23DB" w:rsidRPr="000170D1" w:rsidRDefault="005C23DB" w:rsidP="00F3135B">
      <w:pPr>
        <w:pStyle w:val="a4"/>
      </w:pPr>
      <w:r w:rsidRPr="00F3135B">
        <w:rPr>
          <w:rStyle w:val="af6"/>
        </w:rPr>
        <w:t>var</w:t>
      </w:r>
      <w:r w:rsidRPr="000170D1">
        <w:t xml:space="preserve"> rand = </w:t>
      </w:r>
      <w:r w:rsidRPr="00F3135B">
        <w:rPr>
          <w:rStyle w:val="af5"/>
        </w:rPr>
        <w:t>RandomNumberGenerator</w:t>
      </w:r>
      <w:r w:rsidRPr="000170D1">
        <w:t>.Create();</w:t>
      </w:r>
    </w:p>
    <w:p w:rsidR="005C23DB" w:rsidRPr="000170D1" w:rsidRDefault="005C23DB" w:rsidP="00F3135B">
      <w:pPr>
        <w:pStyle w:val="a4"/>
      </w:pPr>
      <w:r w:rsidRPr="00F3135B">
        <w:rPr>
          <w:rStyle w:val="af6"/>
        </w:rPr>
        <w:t>byte</w:t>
      </w:r>
      <w:r w:rsidRPr="000170D1">
        <w:t xml:space="preserve">[] bytes = </w:t>
      </w:r>
      <w:r w:rsidRPr="00F3135B">
        <w:rPr>
          <w:rStyle w:val="af6"/>
        </w:rPr>
        <w:t>new</w:t>
      </w:r>
      <w:r w:rsidRPr="000170D1">
        <w:t xml:space="preserve"> </w:t>
      </w:r>
      <w:r w:rsidRPr="00F3135B">
        <w:rPr>
          <w:rStyle w:val="af6"/>
        </w:rPr>
        <w:t>byte</w:t>
      </w:r>
      <w:r w:rsidRPr="000170D1">
        <w:t>[32];</w:t>
      </w:r>
    </w:p>
    <w:p w:rsidR="005C23DB" w:rsidRPr="00505C31" w:rsidRDefault="005C23DB" w:rsidP="00F3135B">
      <w:pPr>
        <w:pStyle w:val="a4"/>
        <w:rPr>
          <w:lang w:val="ru-RU"/>
        </w:rPr>
      </w:pPr>
      <w:r>
        <w:t>rand</w:t>
      </w:r>
      <w:r w:rsidRPr="00505C31">
        <w:rPr>
          <w:lang w:val="ru-RU"/>
        </w:rPr>
        <w:t>.</w:t>
      </w:r>
      <w:r>
        <w:t>GetBytes</w:t>
      </w:r>
      <w:r w:rsidRPr="00505C31">
        <w:rPr>
          <w:lang w:val="ru-RU"/>
        </w:rPr>
        <w:t>(</w:t>
      </w:r>
      <w:r>
        <w:t>bytes</w:t>
      </w:r>
      <w:r w:rsidRPr="00505C31">
        <w:rPr>
          <w:lang w:val="ru-RU"/>
        </w:rPr>
        <w:t xml:space="preserve">);        </w:t>
      </w:r>
      <w:r w:rsidRPr="00F3135B">
        <w:rPr>
          <w:rStyle w:val="af4"/>
        </w:rPr>
        <w:t>// заполняем массив случайными байтами</w:t>
      </w:r>
    </w:p>
    <w:p w:rsidR="005C23DB" w:rsidRDefault="00F3135B" w:rsidP="00F3135B">
      <w:pPr>
        <w:pStyle w:val="1"/>
      </w:pPr>
      <w:bookmarkStart w:id="1" w:name="_Toc348862489"/>
      <w:r>
        <w:t>2. Представление даты и времени</w:t>
      </w:r>
      <w:bookmarkEnd w:id="1"/>
    </w:p>
    <w:p w:rsidR="005C23DB" w:rsidRDefault="005C23DB" w:rsidP="005C23DB">
      <w:r>
        <w:t xml:space="preserve">В пространстве имён </w:t>
      </w:r>
      <w:r w:rsidRPr="00505C31">
        <w:rPr>
          <w:rStyle w:val="a9"/>
        </w:rPr>
        <w:t>System</w:t>
      </w:r>
      <w:r>
        <w:t xml:space="preserve"> определены три неизменяемые структуры для работы с датой и временем: </w:t>
      </w:r>
      <w:r w:rsidRPr="00505C31">
        <w:rPr>
          <w:rStyle w:val="af5"/>
        </w:rPr>
        <w:t>TimeSpan</w:t>
      </w:r>
      <w:r>
        <w:t xml:space="preserve">, </w:t>
      </w:r>
      <w:r w:rsidRPr="00505C31">
        <w:rPr>
          <w:rStyle w:val="af5"/>
        </w:rPr>
        <w:t>DateTime</w:t>
      </w:r>
      <w:r>
        <w:t xml:space="preserve"> и </w:t>
      </w:r>
      <w:r w:rsidRPr="00505C31">
        <w:rPr>
          <w:rStyle w:val="af5"/>
        </w:rPr>
        <w:t>DateTimeOffset</w:t>
      </w:r>
      <w:r>
        <w:t>.</w:t>
      </w:r>
    </w:p>
    <w:p w:rsidR="005C23DB" w:rsidRDefault="005C23DB" w:rsidP="005C23DB">
      <w:r>
        <w:t xml:space="preserve">Структура </w:t>
      </w:r>
      <w:r w:rsidRPr="00505C31">
        <w:rPr>
          <w:rStyle w:val="af5"/>
        </w:rPr>
        <w:t>TimeSpan</w:t>
      </w:r>
      <w:r>
        <w:t xml:space="preserve"> </w:t>
      </w:r>
      <w:r w:rsidR="00505C31">
        <w:t>хранит</w:t>
      </w:r>
      <w:r>
        <w:t xml:space="preserve"> интервал времени в виде отсчётов по 100 наносекунд. Для создания экземпляра структуры можно использовать один из </w:t>
      </w:r>
      <w:r w:rsidR="00505C31">
        <w:t xml:space="preserve">её </w:t>
      </w:r>
      <w:r>
        <w:t xml:space="preserve">конструкторов, статические методы вида </w:t>
      </w:r>
      <w:r w:rsidRPr="00505C31">
        <w:rPr>
          <w:rStyle w:val="af5"/>
        </w:rPr>
        <w:t>TimeSpan</w:t>
      </w:r>
      <w:r w:rsidRPr="00505C31">
        <w:rPr>
          <w:rStyle w:val="a9"/>
        </w:rPr>
        <w:t>.From</w:t>
      </w:r>
      <w:r w:rsidRPr="00505C31">
        <w:rPr>
          <w:rStyle w:val="aff0"/>
        </w:rPr>
        <w:t>ЕдиницыВремени</w:t>
      </w:r>
      <w:r w:rsidRPr="00505C31">
        <w:rPr>
          <w:rStyle w:val="a9"/>
        </w:rPr>
        <w:t>()</w:t>
      </w:r>
      <w:r>
        <w:t xml:space="preserve"> или разность двух переменных типа </w:t>
      </w:r>
      <w:r w:rsidRPr="00505C31">
        <w:rPr>
          <w:rStyle w:val="af5"/>
        </w:rPr>
        <w:t>DateTime</w:t>
      </w:r>
      <w:r>
        <w:t>.</w:t>
      </w:r>
    </w:p>
    <w:p w:rsidR="005C23DB" w:rsidRPr="00505C31" w:rsidRDefault="005C23DB" w:rsidP="00505C31">
      <w:pPr>
        <w:pStyle w:val="a4"/>
        <w:rPr>
          <w:lang w:val="ru-RU"/>
        </w:rPr>
      </w:pPr>
      <w:r w:rsidRPr="00505C31">
        <w:rPr>
          <w:rStyle w:val="af6"/>
        </w:rPr>
        <w:t>var</w:t>
      </w:r>
      <w:r w:rsidRPr="00505C31">
        <w:rPr>
          <w:lang w:val="ru-RU"/>
        </w:rPr>
        <w:t xml:space="preserve"> </w:t>
      </w:r>
      <w:r>
        <w:t>ts</w:t>
      </w:r>
      <w:r w:rsidRPr="00505C31">
        <w:rPr>
          <w:lang w:val="ru-RU"/>
        </w:rPr>
        <w:t xml:space="preserve">1 = </w:t>
      </w:r>
      <w:r w:rsidRPr="00505C31">
        <w:rPr>
          <w:rStyle w:val="af6"/>
        </w:rPr>
        <w:t>new</w:t>
      </w:r>
      <w:r w:rsidRPr="00505C31">
        <w:rPr>
          <w:lang w:val="ru-RU"/>
        </w:rPr>
        <w:t xml:space="preserve"> </w:t>
      </w:r>
      <w:r w:rsidRPr="00505C31">
        <w:rPr>
          <w:rStyle w:val="af5"/>
        </w:rPr>
        <w:t>TimeSpan</w:t>
      </w:r>
      <w:r w:rsidRPr="00505C31">
        <w:rPr>
          <w:lang w:val="ru-RU"/>
        </w:rPr>
        <w:t xml:space="preserve">(50);         </w:t>
      </w:r>
      <w:r w:rsidRPr="00505C31">
        <w:rPr>
          <w:rStyle w:val="af4"/>
        </w:rPr>
        <w:t>// количество отсчётов</w:t>
      </w:r>
      <w:r w:rsidR="00505C31">
        <w:rPr>
          <w:rStyle w:val="af4"/>
        </w:rPr>
        <w:t xml:space="preserve"> по 100 нс</w:t>
      </w:r>
    </w:p>
    <w:p w:rsidR="005C23DB" w:rsidRDefault="005C23DB" w:rsidP="00505C31">
      <w:pPr>
        <w:pStyle w:val="a4"/>
      </w:pPr>
      <w:r w:rsidRPr="00505C31">
        <w:rPr>
          <w:rStyle w:val="af6"/>
        </w:rPr>
        <w:t>var</w:t>
      </w:r>
      <w:r>
        <w:t xml:space="preserve"> ts2 = </w:t>
      </w:r>
      <w:r w:rsidRPr="00505C31">
        <w:rPr>
          <w:rStyle w:val="af6"/>
        </w:rPr>
        <w:t>new</w:t>
      </w:r>
      <w:r>
        <w:t xml:space="preserve"> </w:t>
      </w:r>
      <w:r w:rsidRPr="00505C31">
        <w:rPr>
          <w:rStyle w:val="af5"/>
        </w:rPr>
        <w:t>TimeSpan</w:t>
      </w:r>
      <w:r>
        <w:t xml:space="preserve">(1, 20, 50);  </w:t>
      </w:r>
      <w:r w:rsidRPr="00505C31">
        <w:rPr>
          <w:rStyle w:val="af4"/>
          <w:lang w:val="en-US"/>
        </w:rPr>
        <w:t xml:space="preserve">// </w:t>
      </w:r>
      <w:r w:rsidRPr="00505C31">
        <w:rPr>
          <w:rStyle w:val="af4"/>
        </w:rPr>
        <w:t>часы</w:t>
      </w:r>
      <w:r w:rsidRPr="00505C31">
        <w:rPr>
          <w:rStyle w:val="af4"/>
          <w:lang w:val="en-US"/>
        </w:rPr>
        <w:t xml:space="preserve">, </w:t>
      </w:r>
      <w:r w:rsidRPr="00505C31">
        <w:rPr>
          <w:rStyle w:val="af4"/>
        </w:rPr>
        <w:t>минуты</w:t>
      </w:r>
      <w:r w:rsidRPr="00505C31">
        <w:rPr>
          <w:rStyle w:val="af4"/>
          <w:lang w:val="en-US"/>
        </w:rPr>
        <w:t xml:space="preserve">, </w:t>
      </w:r>
      <w:r w:rsidRPr="00505C31">
        <w:rPr>
          <w:rStyle w:val="af4"/>
        </w:rPr>
        <w:t>секунды</w:t>
      </w:r>
    </w:p>
    <w:p w:rsidR="005C23DB" w:rsidRPr="00CD4237" w:rsidRDefault="005C23DB" w:rsidP="00505C31">
      <w:pPr>
        <w:pStyle w:val="a4"/>
        <w:rPr>
          <w:lang w:val="ru-RU"/>
        </w:rPr>
      </w:pPr>
      <w:r w:rsidRPr="00505C31">
        <w:rPr>
          <w:rStyle w:val="af6"/>
        </w:rPr>
        <w:t>var</w:t>
      </w:r>
      <w:r w:rsidRPr="00CD4237">
        <w:rPr>
          <w:lang w:val="ru-RU"/>
        </w:rPr>
        <w:t xml:space="preserve"> </w:t>
      </w:r>
      <w:r>
        <w:t>ts</w:t>
      </w:r>
      <w:r w:rsidRPr="00CD4237">
        <w:rPr>
          <w:lang w:val="ru-RU"/>
        </w:rPr>
        <w:t xml:space="preserve">3 = </w:t>
      </w:r>
      <w:r w:rsidRPr="00505C31">
        <w:rPr>
          <w:rStyle w:val="af5"/>
        </w:rPr>
        <w:t>TimeSpan</w:t>
      </w:r>
      <w:r w:rsidRPr="00CD4237">
        <w:rPr>
          <w:lang w:val="ru-RU"/>
        </w:rPr>
        <w:t>.</w:t>
      </w:r>
      <w:r>
        <w:t>FromHours</w:t>
      </w:r>
      <w:r w:rsidRPr="00CD4237">
        <w:rPr>
          <w:lang w:val="ru-RU"/>
        </w:rPr>
        <w:t>(3.5);</w:t>
      </w:r>
    </w:p>
    <w:p w:rsidR="005C23DB" w:rsidRDefault="005C23DB" w:rsidP="005C23DB">
      <w:r>
        <w:t xml:space="preserve">Структура </w:t>
      </w:r>
      <w:r w:rsidRPr="00505C31">
        <w:rPr>
          <w:rStyle w:val="af5"/>
        </w:rPr>
        <w:t>TimeSpan</w:t>
      </w:r>
      <w:r>
        <w:t xml:space="preserve"> перегружает операции сравнения и аддитивные операции. Свойства</w:t>
      </w:r>
      <w:r w:rsidR="00B32216">
        <w:t xml:space="preserve"> структуры</w:t>
      </w:r>
      <w:r>
        <w:t xml:space="preserve"> </w:t>
      </w:r>
      <w:r w:rsidRPr="00505C31">
        <w:rPr>
          <w:rStyle w:val="af5"/>
        </w:rPr>
        <w:t>TimeSpan</w:t>
      </w:r>
      <w:r>
        <w:t xml:space="preserve"> позволяют обратиться либо к отдельному временному компоненту интервала (свойства </w:t>
      </w:r>
      <w:r w:rsidRPr="00410AFF">
        <w:rPr>
          <w:rStyle w:val="a9"/>
        </w:rPr>
        <w:t>Days</w:t>
      </w:r>
      <w:r>
        <w:t xml:space="preserve">, </w:t>
      </w:r>
      <w:r w:rsidRPr="00410AFF">
        <w:rPr>
          <w:rStyle w:val="a9"/>
        </w:rPr>
        <w:t>Hours</w:t>
      </w:r>
      <w:r>
        <w:t xml:space="preserve">, </w:t>
      </w:r>
      <w:r w:rsidRPr="00410AFF">
        <w:rPr>
          <w:rStyle w:val="a9"/>
        </w:rPr>
        <w:t>Minutes</w:t>
      </w:r>
      <w:r>
        <w:t xml:space="preserve">, </w:t>
      </w:r>
      <w:r w:rsidRPr="00410AFF">
        <w:rPr>
          <w:rStyle w:val="a9"/>
        </w:rPr>
        <w:t>Seconds</w:t>
      </w:r>
      <w:r>
        <w:t xml:space="preserve">, </w:t>
      </w:r>
      <w:r w:rsidRPr="00410AFF">
        <w:rPr>
          <w:rStyle w:val="a9"/>
        </w:rPr>
        <w:t>Milliseconds</w:t>
      </w:r>
      <w:r>
        <w:t>), либо выразить весь интервал через указанную единицу времени (</w:t>
      </w:r>
      <w:r w:rsidRPr="00410AFF">
        <w:rPr>
          <w:rStyle w:val="a9"/>
        </w:rPr>
        <w:t>TotalDays</w:t>
      </w:r>
      <w:r>
        <w:t xml:space="preserve">, </w:t>
      </w:r>
      <w:r w:rsidRPr="00410AFF">
        <w:rPr>
          <w:rStyle w:val="a9"/>
        </w:rPr>
        <w:t>TotalHours</w:t>
      </w:r>
      <w:r>
        <w:t xml:space="preserve"> и т.п.).</w:t>
      </w:r>
    </w:p>
    <w:p w:rsidR="005C23DB" w:rsidRPr="000170D1" w:rsidRDefault="005C23DB" w:rsidP="00505C31">
      <w:pPr>
        <w:pStyle w:val="a4"/>
      </w:pPr>
      <w:r w:rsidRPr="00505C31">
        <w:rPr>
          <w:rStyle w:val="af5"/>
        </w:rPr>
        <w:t>TimeSpan</w:t>
      </w:r>
      <w:r w:rsidRPr="000170D1">
        <w:t xml:space="preserve"> ts = </w:t>
      </w:r>
      <w:r w:rsidRPr="00505C31">
        <w:rPr>
          <w:rStyle w:val="af5"/>
        </w:rPr>
        <w:t>TimeSpan</w:t>
      </w:r>
      <w:r w:rsidRPr="000170D1">
        <w:t xml:space="preserve">.FromDays(10) - </w:t>
      </w:r>
      <w:r w:rsidRPr="00505C31">
        <w:rPr>
          <w:rStyle w:val="af5"/>
        </w:rPr>
        <w:t>TimeSpan</w:t>
      </w:r>
      <w:r w:rsidRPr="000170D1">
        <w:t>.FromSeconds(1);</w:t>
      </w:r>
    </w:p>
    <w:p w:rsidR="005C23DB" w:rsidRPr="000170D1" w:rsidRDefault="005C23DB" w:rsidP="00505C31">
      <w:pPr>
        <w:pStyle w:val="a4"/>
      </w:pPr>
      <w:r w:rsidRPr="00505C31">
        <w:rPr>
          <w:rStyle w:val="af5"/>
        </w:rPr>
        <w:t>Console</w:t>
      </w:r>
      <w:r w:rsidRPr="000170D1">
        <w:t xml:space="preserve">.WriteLine(ts.Days);             </w:t>
      </w:r>
      <w:r w:rsidRPr="00CD4237">
        <w:rPr>
          <w:rStyle w:val="af4"/>
          <w:lang w:val="en-US"/>
        </w:rPr>
        <w:t>// 9</w:t>
      </w:r>
    </w:p>
    <w:p w:rsidR="005C23DB" w:rsidRPr="000170D1" w:rsidRDefault="005C23DB" w:rsidP="00505C31">
      <w:pPr>
        <w:pStyle w:val="a4"/>
      </w:pPr>
      <w:r w:rsidRPr="00505C31">
        <w:rPr>
          <w:rStyle w:val="af5"/>
        </w:rPr>
        <w:t>Console</w:t>
      </w:r>
      <w:r w:rsidRPr="000170D1">
        <w:t xml:space="preserve">.WriteLine(ts.Seconds);          </w:t>
      </w:r>
      <w:r w:rsidRPr="00CD4237">
        <w:rPr>
          <w:rStyle w:val="af4"/>
          <w:lang w:val="en-US"/>
        </w:rPr>
        <w:t>// 59</w:t>
      </w:r>
    </w:p>
    <w:p w:rsidR="005C23DB" w:rsidRPr="000170D1" w:rsidRDefault="005C23DB" w:rsidP="00505C31">
      <w:pPr>
        <w:pStyle w:val="a4"/>
      </w:pPr>
      <w:r w:rsidRPr="00505C31">
        <w:rPr>
          <w:rStyle w:val="af5"/>
        </w:rPr>
        <w:t>Console</w:t>
      </w:r>
      <w:r w:rsidRPr="000170D1">
        <w:t xml:space="preserve">.WriteLine(ts.TotalDays);        </w:t>
      </w:r>
      <w:r w:rsidRPr="00CD4237">
        <w:rPr>
          <w:rStyle w:val="af4"/>
          <w:lang w:val="en-US"/>
        </w:rPr>
        <w:t>// 9.99998842592593</w:t>
      </w:r>
    </w:p>
    <w:p w:rsidR="005C23DB" w:rsidRDefault="005C23DB" w:rsidP="005C23DB">
      <w:r>
        <w:lastRenderedPageBreak/>
        <w:t>Структуры</w:t>
      </w:r>
      <w:r w:rsidRPr="000170D1">
        <w:rPr>
          <w:lang w:val="en-US"/>
        </w:rPr>
        <w:t xml:space="preserve"> </w:t>
      </w:r>
      <w:r w:rsidRPr="00505C31">
        <w:rPr>
          <w:rStyle w:val="af5"/>
        </w:rPr>
        <w:t>DateTime</w:t>
      </w:r>
      <w:r w:rsidRPr="000170D1">
        <w:rPr>
          <w:lang w:val="en-US"/>
        </w:rPr>
        <w:t xml:space="preserve"> </w:t>
      </w:r>
      <w:r>
        <w:t>и</w:t>
      </w:r>
      <w:r w:rsidRPr="000170D1">
        <w:rPr>
          <w:lang w:val="en-US"/>
        </w:rPr>
        <w:t xml:space="preserve"> </w:t>
      </w:r>
      <w:r w:rsidRPr="00505C31">
        <w:rPr>
          <w:rStyle w:val="af5"/>
        </w:rPr>
        <w:t>DateTimeOffset</w:t>
      </w:r>
      <w:r w:rsidRPr="000170D1">
        <w:rPr>
          <w:lang w:val="en-US"/>
        </w:rPr>
        <w:t xml:space="preserve"> </w:t>
      </w:r>
      <w:r>
        <w:t>предназначены</w:t>
      </w:r>
      <w:r w:rsidRPr="000170D1">
        <w:rPr>
          <w:lang w:val="en-US"/>
        </w:rPr>
        <w:t xml:space="preserve"> </w:t>
      </w:r>
      <w:r>
        <w:t>для</w:t>
      </w:r>
      <w:r w:rsidRPr="000170D1">
        <w:rPr>
          <w:lang w:val="en-US"/>
        </w:rPr>
        <w:t xml:space="preserve"> </w:t>
      </w:r>
      <w:r>
        <w:t>хранения</w:t>
      </w:r>
      <w:r w:rsidRPr="000170D1">
        <w:rPr>
          <w:lang w:val="en-US"/>
        </w:rPr>
        <w:t xml:space="preserve"> </w:t>
      </w:r>
      <w:r>
        <w:t>даты</w:t>
      </w:r>
      <w:r w:rsidRPr="000170D1">
        <w:rPr>
          <w:lang w:val="en-US"/>
        </w:rPr>
        <w:t xml:space="preserve"> </w:t>
      </w:r>
      <w:r>
        <w:t>и</w:t>
      </w:r>
      <w:r w:rsidRPr="000170D1">
        <w:rPr>
          <w:lang w:val="en-US"/>
        </w:rPr>
        <w:t xml:space="preserve"> </w:t>
      </w:r>
      <w:r>
        <w:t>времени</w:t>
      </w:r>
      <w:r w:rsidRPr="000170D1">
        <w:rPr>
          <w:lang w:val="en-US"/>
        </w:rPr>
        <w:t xml:space="preserve">. </w:t>
      </w:r>
      <w:r>
        <w:t xml:space="preserve">Интервал дат </w:t>
      </w:r>
      <w:r w:rsidR="00505C31">
        <w:t>–</w:t>
      </w:r>
      <w:r>
        <w:t xml:space="preserve"> от 1 января 1 года до 31 декабря 9999 года, точность времени – 100 наносекунд. </w:t>
      </w:r>
      <w:r w:rsidRPr="00505C31">
        <w:rPr>
          <w:rStyle w:val="af5"/>
        </w:rPr>
        <w:t>DateTimeOffset</w:t>
      </w:r>
      <w:r>
        <w:t xml:space="preserve"> дополнительно хранит </w:t>
      </w:r>
      <w:r w:rsidRPr="00505C31">
        <w:rPr>
          <w:rStyle w:val="a8"/>
        </w:rPr>
        <w:t>смещение всемирного координированного времени</w:t>
      </w:r>
      <w:r>
        <w:t xml:space="preserve"> (UTC offset), что даёт возможность правильно сравнивать даты разных часовых поясов.</w:t>
      </w:r>
    </w:p>
    <w:p w:rsidR="005C23DB" w:rsidRDefault="005C23DB" w:rsidP="005C23DB">
      <w:r>
        <w:t xml:space="preserve">Структура </w:t>
      </w:r>
      <w:r w:rsidRPr="00505C31">
        <w:rPr>
          <w:rStyle w:val="af5"/>
        </w:rPr>
        <w:t>DateTime</w:t>
      </w:r>
      <w:r>
        <w:t xml:space="preserve"> имеет конструкторы, позволяющие указать для создаваемого экземпляра год, месяц, день, часы, минуты, секунды, миллисекунды. Дополнительно можно задать аргумент из перечисления </w:t>
      </w:r>
      <w:r w:rsidRPr="00505C31">
        <w:rPr>
          <w:rStyle w:val="af5"/>
        </w:rPr>
        <w:t>DateTimeKind</w:t>
      </w:r>
      <w:r>
        <w:t>, который показывает, какое именно время содержит экземпляр (</w:t>
      </w:r>
      <w:r w:rsidRPr="00505C31">
        <w:rPr>
          <w:rStyle w:val="a9"/>
        </w:rPr>
        <w:t>Unspecified</w:t>
      </w:r>
      <w:r>
        <w:t xml:space="preserve">, </w:t>
      </w:r>
      <w:r w:rsidRPr="00505C31">
        <w:rPr>
          <w:rStyle w:val="a9"/>
        </w:rPr>
        <w:t>Local</w:t>
      </w:r>
      <w:r>
        <w:t xml:space="preserve">, </w:t>
      </w:r>
      <w:r w:rsidRPr="00505C31">
        <w:rPr>
          <w:rStyle w:val="a9"/>
        </w:rPr>
        <w:t>Utc</w:t>
      </w:r>
      <w:r>
        <w:t xml:space="preserve">). Также можно задать используемый датой календарь – это влияет на алгоритм вычисления некоторых свойств даты. Конструкторы структуры </w:t>
      </w:r>
      <w:r w:rsidRPr="00505C31">
        <w:rPr>
          <w:rStyle w:val="af5"/>
        </w:rPr>
        <w:t>DateTimeOffset</w:t>
      </w:r>
      <w:r>
        <w:t xml:space="preserve"> дополнительно разрешают указать смещение UTC как значение </w:t>
      </w:r>
      <w:r w:rsidRPr="00505C31">
        <w:rPr>
          <w:rStyle w:val="af5"/>
        </w:rPr>
        <w:t>TimeSpan</w:t>
      </w:r>
      <w:r>
        <w:t xml:space="preserve"> (целое количество минут)</w:t>
      </w:r>
      <w:r w:rsidR="008D2321">
        <w:rPr>
          <w:rStyle w:val="ae"/>
        </w:rPr>
        <w:footnoteReference w:id="1"/>
      </w:r>
      <w:r>
        <w:t>.</w:t>
      </w:r>
    </w:p>
    <w:p w:rsidR="005C23DB" w:rsidRPr="000170D1" w:rsidRDefault="005C23DB" w:rsidP="00505C31">
      <w:pPr>
        <w:pStyle w:val="a4"/>
      </w:pPr>
      <w:r w:rsidRPr="00505C31">
        <w:rPr>
          <w:rStyle w:val="af6"/>
        </w:rPr>
        <w:t>var</w:t>
      </w:r>
      <w:r w:rsidRPr="000170D1">
        <w:t xml:space="preserve"> dt1 = </w:t>
      </w:r>
      <w:r w:rsidRPr="00505C31">
        <w:rPr>
          <w:rStyle w:val="af6"/>
        </w:rPr>
        <w:t>new</w:t>
      </w:r>
      <w:r w:rsidRPr="000170D1">
        <w:t xml:space="preserve"> </w:t>
      </w:r>
      <w:r w:rsidRPr="00505C31">
        <w:rPr>
          <w:rStyle w:val="af5"/>
        </w:rPr>
        <w:t>DateTime</w:t>
      </w:r>
      <w:r w:rsidRPr="000170D1">
        <w:t>(2012, 12, 21);</w:t>
      </w:r>
    </w:p>
    <w:p w:rsidR="005C23DB" w:rsidRPr="000170D1" w:rsidRDefault="005C23DB" w:rsidP="00505C31">
      <w:pPr>
        <w:pStyle w:val="a4"/>
      </w:pPr>
      <w:r w:rsidRPr="00505C31">
        <w:rPr>
          <w:rStyle w:val="af6"/>
        </w:rPr>
        <w:t>var</w:t>
      </w:r>
      <w:r w:rsidRPr="000170D1">
        <w:t xml:space="preserve"> dt2 = </w:t>
      </w:r>
      <w:r w:rsidRPr="00505C31">
        <w:rPr>
          <w:rStyle w:val="af6"/>
        </w:rPr>
        <w:t>new</w:t>
      </w:r>
      <w:r w:rsidRPr="000170D1">
        <w:t xml:space="preserve"> </w:t>
      </w:r>
      <w:r w:rsidRPr="00505C31">
        <w:rPr>
          <w:rStyle w:val="af5"/>
        </w:rPr>
        <w:t>DateTime</w:t>
      </w:r>
      <w:r w:rsidRPr="000170D1">
        <w:t xml:space="preserve">(2012, 12, 21, 12, 0, 0, </w:t>
      </w:r>
      <w:r w:rsidRPr="00505C31">
        <w:rPr>
          <w:rStyle w:val="af5"/>
        </w:rPr>
        <w:t>DateTimeKind</w:t>
      </w:r>
      <w:r w:rsidRPr="000170D1">
        <w:t>.Local);</w:t>
      </w:r>
    </w:p>
    <w:p w:rsidR="005C23DB" w:rsidRPr="000170D1" w:rsidRDefault="005C23DB" w:rsidP="00505C31">
      <w:pPr>
        <w:pStyle w:val="a4"/>
      </w:pPr>
      <w:r w:rsidRPr="00505C31">
        <w:rPr>
          <w:rStyle w:val="af6"/>
        </w:rPr>
        <w:t>var</w:t>
      </w:r>
      <w:r w:rsidRPr="000170D1">
        <w:t xml:space="preserve"> dt3 = </w:t>
      </w:r>
      <w:r w:rsidRPr="00505C31">
        <w:rPr>
          <w:rStyle w:val="af6"/>
        </w:rPr>
        <w:t>new</w:t>
      </w:r>
      <w:r w:rsidRPr="000170D1">
        <w:t xml:space="preserve"> </w:t>
      </w:r>
      <w:r w:rsidRPr="00505C31">
        <w:rPr>
          <w:rStyle w:val="af5"/>
        </w:rPr>
        <w:t>DateTime</w:t>
      </w:r>
      <w:r w:rsidRPr="000170D1">
        <w:t xml:space="preserve">(2012, 12, 21, </w:t>
      </w:r>
      <w:r w:rsidRPr="00505C31">
        <w:rPr>
          <w:rStyle w:val="af6"/>
        </w:rPr>
        <w:t>new</w:t>
      </w:r>
      <w:r w:rsidRPr="000170D1">
        <w:t xml:space="preserve"> </w:t>
      </w:r>
      <w:r w:rsidRPr="00505C31">
        <w:rPr>
          <w:rStyle w:val="af5"/>
        </w:rPr>
        <w:t>PersianCalendar</w:t>
      </w:r>
      <w:r w:rsidRPr="000170D1">
        <w:t>());</w:t>
      </w:r>
    </w:p>
    <w:p w:rsidR="005C23DB" w:rsidRPr="000170D1" w:rsidRDefault="005C23DB" w:rsidP="00505C31">
      <w:pPr>
        <w:pStyle w:val="a4"/>
      </w:pPr>
      <w:r w:rsidRPr="00505C31">
        <w:rPr>
          <w:rStyle w:val="af6"/>
        </w:rPr>
        <w:t>var</w:t>
      </w:r>
      <w:r w:rsidRPr="000170D1">
        <w:t xml:space="preserve"> dto = </w:t>
      </w:r>
      <w:r w:rsidRPr="00505C31">
        <w:rPr>
          <w:rStyle w:val="af6"/>
        </w:rPr>
        <w:t>new</w:t>
      </w:r>
      <w:r w:rsidRPr="000170D1">
        <w:t xml:space="preserve"> </w:t>
      </w:r>
      <w:r w:rsidRPr="00505C31">
        <w:rPr>
          <w:rStyle w:val="af5"/>
        </w:rPr>
        <w:t>DateTimeOffset</w:t>
      </w:r>
      <w:r w:rsidRPr="000170D1">
        <w:t xml:space="preserve">(dt1, </w:t>
      </w:r>
      <w:r w:rsidRPr="00505C31">
        <w:rPr>
          <w:rStyle w:val="af5"/>
        </w:rPr>
        <w:t>TimeSpan</w:t>
      </w:r>
      <w:r w:rsidRPr="000170D1">
        <w:t>.FromHours(-6));</w:t>
      </w:r>
    </w:p>
    <w:p w:rsidR="005C23DB" w:rsidRDefault="005C23DB" w:rsidP="005C23DB">
      <w:r>
        <w:t xml:space="preserve">Определено неявное преобразование </w:t>
      </w:r>
      <w:r w:rsidRPr="00505C31">
        <w:rPr>
          <w:rStyle w:val="af5"/>
        </w:rPr>
        <w:t>DateTime</w:t>
      </w:r>
      <w:r>
        <w:t xml:space="preserve"> к </w:t>
      </w:r>
      <w:r w:rsidRPr="00505C31">
        <w:rPr>
          <w:rStyle w:val="af5"/>
        </w:rPr>
        <w:t>DateTimeOffset</w:t>
      </w:r>
      <w:r>
        <w:t xml:space="preserve">. Такие свойства структуры </w:t>
      </w:r>
      <w:r w:rsidRPr="00505C31">
        <w:rPr>
          <w:rStyle w:val="af5"/>
        </w:rPr>
        <w:t>DateTimeOffset</w:t>
      </w:r>
      <w:r>
        <w:t xml:space="preserve"> как </w:t>
      </w:r>
      <w:r w:rsidRPr="00505C31">
        <w:rPr>
          <w:rStyle w:val="a9"/>
        </w:rPr>
        <w:t>UtcDateTime</w:t>
      </w:r>
      <w:r>
        <w:t xml:space="preserve">, </w:t>
      </w:r>
      <w:r w:rsidRPr="00505C31">
        <w:rPr>
          <w:rStyle w:val="a9"/>
        </w:rPr>
        <w:t>LocalDateTime</w:t>
      </w:r>
      <w:r>
        <w:t xml:space="preserve">, </w:t>
      </w:r>
      <w:r w:rsidRPr="00505C31">
        <w:rPr>
          <w:rStyle w:val="a9"/>
        </w:rPr>
        <w:t>DateTime</w:t>
      </w:r>
      <w:r>
        <w:t xml:space="preserve"> дают возможность получить значение времени UTC в виде </w:t>
      </w:r>
      <w:r w:rsidRPr="00505C31">
        <w:rPr>
          <w:rStyle w:val="af5"/>
        </w:rPr>
        <w:t>DateTime</w:t>
      </w:r>
      <w:r>
        <w:t>.</w:t>
      </w:r>
    </w:p>
    <w:p w:rsidR="005C23DB" w:rsidRDefault="005C23DB" w:rsidP="005C23DB">
      <w:r>
        <w:t>Используя</w:t>
      </w:r>
      <w:r w:rsidR="00B32216">
        <w:t xml:space="preserve"> структуры</w:t>
      </w:r>
      <w:r>
        <w:t xml:space="preserve"> </w:t>
      </w:r>
      <w:r w:rsidRPr="008047E9">
        <w:rPr>
          <w:rStyle w:val="af5"/>
        </w:rPr>
        <w:t>DateTime</w:t>
      </w:r>
      <w:r>
        <w:t xml:space="preserve"> и </w:t>
      </w:r>
      <w:r w:rsidRPr="008047E9">
        <w:rPr>
          <w:rStyle w:val="af5"/>
        </w:rPr>
        <w:t>DateTimeOffset</w:t>
      </w:r>
      <w:r>
        <w:t xml:space="preserve">, текущее время и дату можно узнать при помощи свойств </w:t>
      </w:r>
      <w:r w:rsidRPr="008047E9">
        <w:rPr>
          <w:rStyle w:val="a9"/>
        </w:rPr>
        <w:t>Now</w:t>
      </w:r>
      <w:r>
        <w:t xml:space="preserve">, </w:t>
      </w:r>
      <w:r w:rsidRPr="008047E9">
        <w:rPr>
          <w:rStyle w:val="a9"/>
        </w:rPr>
        <w:t>Today</w:t>
      </w:r>
      <w:r>
        <w:t xml:space="preserve">, </w:t>
      </w:r>
      <w:r w:rsidRPr="008047E9">
        <w:rPr>
          <w:rStyle w:val="a9"/>
        </w:rPr>
        <w:t>UtcNow</w:t>
      </w:r>
      <w:r>
        <w:t xml:space="preserve">. Обе структуры содержат свойства для чтения отдельных временных компонентов, а также методы для увеличения временных компонент на указанную (возможно, отрицательную) величину. Структуры </w:t>
      </w:r>
      <w:r w:rsidRPr="008047E9">
        <w:rPr>
          <w:rStyle w:val="af5"/>
        </w:rPr>
        <w:t>DateTime</w:t>
      </w:r>
      <w:r>
        <w:t xml:space="preserve"> и </w:t>
      </w:r>
      <w:r w:rsidRPr="008047E9">
        <w:rPr>
          <w:rStyle w:val="af5"/>
        </w:rPr>
        <w:t>DateTimeOffset</w:t>
      </w:r>
      <w:r>
        <w:t xml:space="preserve"> также перегружают операции сравнения и аддитивные операции.</w:t>
      </w:r>
    </w:p>
    <w:p w:rsidR="005C23DB" w:rsidRPr="008047E9" w:rsidRDefault="005C23DB" w:rsidP="00505C31">
      <w:pPr>
        <w:pStyle w:val="a4"/>
        <w:rPr>
          <w:lang w:val="ru-RU"/>
        </w:rPr>
      </w:pPr>
      <w:r w:rsidRPr="008047E9">
        <w:rPr>
          <w:rStyle w:val="af6"/>
        </w:rPr>
        <w:t>var</w:t>
      </w:r>
      <w:r w:rsidRPr="008047E9">
        <w:rPr>
          <w:lang w:val="ru-RU"/>
        </w:rPr>
        <w:t xml:space="preserve"> </w:t>
      </w:r>
      <w:r>
        <w:t>dt</w:t>
      </w:r>
      <w:r w:rsidRPr="008047E9">
        <w:rPr>
          <w:lang w:val="ru-RU"/>
        </w:rPr>
        <w:t xml:space="preserve"> = </w:t>
      </w:r>
      <w:r w:rsidRPr="008047E9">
        <w:rPr>
          <w:rStyle w:val="af5"/>
        </w:rPr>
        <w:t>DateTime</w:t>
      </w:r>
      <w:r w:rsidRPr="008047E9">
        <w:rPr>
          <w:lang w:val="ru-RU"/>
        </w:rPr>
        <w:t>.</w:t>
      </w:r>
      <w:r>
        <w:t>Today</w:t>
      </w:r>
      <w:r w:rsidRPr="008047E9">
        <w:rPr>
          <w:lang w:val="ru-RU"/>
        </w:rPr>
        <w:t xml:space="preserve">;            </w:t>
      </w:r>
      <w:r w:rsidR="008047E9">
        <w:rPr>
          <w:lang w:val="ru-RU"/>
        </w:rPr>
        <w:t xml:space="preserve">  </w:t>
      </w:r>
      <w:r w:rsidRPr="008047E9">
        <w:rPr>
          <w:rStyle w:val="af4"/>
        </w:rPr>
        <w:t>// текущая дата (без времени)</w:t>
      </w:r>
    </w:p>
    <w:p w:rsidR="005C23DB" w:rsidRPr="008047E9" w:rsidRDefault="005C23DB" w:rsidP="00505C31">
      <w:pPr>
        <w:pStyle w:val="a4"/>
        <w:rPr>
          <w:lang w:val="ru-RU"/>
        </w:rPr>
      </w:pPr>
      <w:r w:rsidRPr="008047E9">
        <w:rPr>
          <w:rStyle w:val="af5"/>
        </w:rPr>
        <w:t>Console</w:t>
      </w:r>
      <w:r w:rsidRPr="008047E9">
        <w:rPr>
          <w:lang w:val="ru-RU"/>
        </w:rPr>
        <w:t>.</w:t>
      </w:r>
      <w:r>
        <w:t>WriteLine</w:t>
      </w:r>
      <w:r w:rsidRPr="008047E9">
        <w:rPr>
          <w:lang w:val="ru-RU"/>
        </w:rPr>
        <w:t>(</w:t>
      </w:r>
      <w:r>
        <w:t>dt</w:t>
      </w:r>
      <w:r w:rsidRPr="008047E9">
        <w:rPr>
          <w:lang w:val="ru-RU"/>
        </w:rPr>
        <w:t>.</w:t>
      </w:r>
      <w:r>
        <w:t>Month</w:t>
      </w:r>
      <w:r w:rsidRPr="008047E9">
        <w:rPr>
          <w:lang w:val="ru-RU"/>
        </w:rPr>
        <w:t xml:space="preserve">);        </w:t>
      </w:r>
      <w:r w:rsidR="008047E9">
        <w:rPr>
          <w:lang w:val="ru-RU"/>
        </w:rPr>
        <w:t xml:space="preserve">  </w:t>
      </w:r>
      <w:r w:rsidRPr="008047E9">
        <w:rPr>
          <w:rStyle w:val="af4"/>
        </w:rPr>
        <w:t>// узнаем текущий месяц</w:t>
      </w:r>
    </w:p>
    <w:p w:rsidR="005C23DB" w:rsidRPr="008047E9" w:rsidRDefault="005C23DB" w:rsidP="00505C31">
      <w:pPr>
        <w:pStyle w:val="a4"/>
        <w:rPr>
          <w:lang w:val="ru-RU"/>
        </w:rPr>
      </w:pPr>
      <w:r w:rsidRPr="008047E9">
        <w:rPr>
          <w:rStyle w:val="af5"/>
        </w:rPr>
        <w:t>Console</w:t>
      </w:r>
      <w:r w:rsidRPr="008047E9">
        <w:rPr>
          <w:lang w:val="ru-RU"/>
        </w:rPr>
        <w:t>.</w:t>
      </w:r>
      <w:r>
        <w:t>WriteLine</w:t>
      </w:r>
      <w:r w:rsidRPr="008047E9">
        <w:rPr>
          <w:lang w:val="ru-RU"/>
        </w:rPr>
        <w:t>(</w:t>
      </w:r>
      <w:r>
        <w:t>dt</w:t>
      </w:r>
      <w:r w:rsidRPr="008047E9">
        <w:rPr>
          <w:lang w:val="ru-RU"/>
        </w:rPr>
        <w:t>.</w:t>
      </w:r>
      <w:r>
        <w:t>DayOfWeek</w:t>
      </w:r>
      <w:r w:rsidRPr="008047E9">
        <w:rPr>
          <w:lang w:val="ru-RU"/>
        </w:rPr>
        <w:t xml:space="preserve">);    </w:t>
      </w:r>
      <w:r w:rsidR="008047E9">
        <w:rPr>
          <w:lang w:val="ru-RU"/>
        </w:rPr>
        <w:t xml:space="preserve">  </w:t>
      </w:r>
      <w:r w:rsidRPr="008047E9">
        <w:rPr>
          <w:rStyle w:val="af4"/>
        </w:rPr>
        <w:t>// и день недели</w:t>
      </w:r>
    </w:p>
    <w:p w:rsidR="005C23DB" w:rsidRPr="000170D1" w:rsidRDefault="005C23DB" w:rsidP="00505C31">
      <w:pPr>
        <w:pStyle w:val="a4"/>
      </w:pPr>
      <w:r w:rsidRPr="008047E9">
        <w:rPr>
          <w:rStyle w:val="af6"/>
        </w:rPr>
        <w:t>var</w:t>
      </w:r>
      <w:r w:rsidRPr="000170D1">
        <w:t xml:space="preserve"> changed_dt = dt.AddDays(-3.5);</w:t>
      </w:r>
    </w:p>
    <w:p w:rsidR="005C23DB" w:rsidRPr="000170D1" w:rsidRDefault="005C23DB" w:rsidP="00505C31">
      <w:pPr>
        <w:pStyle w:val="a4"/>
      </w:pPr>
      <w:r w:rsidRPr="008047E9">
        <w:rPr>
          <w:rStyle w:val="af5"/>
        </w:rPr>
        <w:t>DateTimeOffset</w:t>
      </w:r>
      <w:r w:rsidRPr="000170D1">
        <w:t xml:space="preserve"> dto = </w:t>
      </w:r>
      <w:r w:rsidRPr="008047E9">
        <w:rPr>
          <w:rStyle w:val="af5"/>
        </w:rPr>
        <w:t>DateTime</w:t>
      </w:r>
      <w:r w:rsidRPr="000170D1">
        <w:t xml:space="preserve">.Now;  </w:t>
      </w:r>
      <w:r w:rsidR="008047E9" w:rsidRPr="008047E9">
        <w:t xml:space="preserve">  </w:t>
      </w:r>
      <w:r w:rsidRPr="00CD4237">
        <w:rPr>
          <w:rStyle w:val="af4"/>
          <w:lang w:val="en-US"/>
        </w:rPr>
        <w:t xml:space="preserve">// </w:t>
      </w:r>
      <w:r w:rsidRPr="008047E9">
        <w:rPr>
          <w:rStyle w:val="af4"/>
        </w:rPr>
        <w:t>неявное</w:t>
      </w:r>
      <w:r w:rsidRPr="00CD4237">
        <w:rPr>
          <w:rStyle w:val="af4"/>
          <w:lang w:val="en-US"/>
        </w:rPr>
        <w:t xml:space="preserve"> </w:t>
      </w:r>
      <w:r w:rsidRPr="008047E9">
        <w:rPr>
          <w:rStyle w:val="af4"/>
        </w:rPr>
        <w:t>преобразование</w:t>
      </w:r>
    </w:p>
    <w:p w:rsidR="005C23DB" w:rsidRPr="000170D1" w:rsidRDefault="005C23DB" w:rsidP="00505C31">
      <w:pPr>
        <w:pStyle w:val="a4"/>
      </w:pPr>
      <w:r w:rsidRPr="008047E9">
        <w:rPr>
          <w:rStyle w:val="af5"/>
        </w:rPr>
        <w:t>Console</w:t>
      </w:r>
      <w:r w:rsidRPr="000170D1">
        <w:t xml:space="preserve">.WriteLine(dto.Offset);      </w:t>
      </w:r>
      <w:r w:rsidR="008047E9" w:rsidRPr="008047E9">
        <w:t xml:space="preserve">  </w:t>
      </w:r>
      <w:r w:rsidRPr="00CD4237">
        <w:rPr>
          <w:rStyle w:val="af4"/>
          <w:lang w:val="en-US"/>
        </w:rPr>
        <w:t xml:space="preserve">// </w:t>
      </w:r>
      <w:r w:rsidRPr="008047E9">
        <w:rPr>
          <w:rStyle w:val="af4"/>
        </w:rPr>
        <w:t>узнаем</w:t>
      </w:r>
      <w:r w:rsidRPr="00CD4237">
        <w:rPr>
          <w:rStyle w:val="af4"/>
          <w:lang w:val="en-US"/>
        </w:rPr>
        <w:t xml:space="preserve"> UTC offset</w:t>
      </w:r>
    </w:p>
    <w:p w:rsidR="005C23DB" w:rsidRDefault="00F3135B" w:rsidP="00F3135B">
      <w:pPr>
        <w:pStyle w:val="1"/>
      </w:pPr>
      <w:bookmarkStart w:id="2" w:name="_Toc348862490"/>
      <w:r>
        <w:t>3. Работа со строками и текстом</w:t>
      </w:r>
      <w:bookmarkEnd w:id="2"/>
    </w:p>
    <w:p w:rsidR="005C23DB" w:rsidRDefault="005C23DB" w:rsidP="005C23DB">
      <w:r>
        <w:t xml:space="preserve">Для представления отдельных символов в платформе .NET применяется структура </w:t>
      </w:r>
      <w:r w:rsidRPr="008047E9">
        <w:rPr>
          <w:rStyle w:val="a9"/>
        </w:rPr>
        <w:t>System.</w:t>
      </w:r>
      <w:r w:rsidRPr="008047E9">
        <w:rPr>
          <w:rStyle w:val="af5"/>
        </w:rPr>
        <w:t>Char</w:t>
      </w:r>
      <w:r>
        <w:t>, которая использует Unicode-кодировку UTF-16. Язык C# предлагает для</w:t>
      </w:r>
      <w:r w:rsidR="00B32216">
        <w:t xml:space="preserve"> типа</w:t>
      </w:r>
      <w:r>
        <w:t xml:space="preserve"> </w:t>
      </w:r>
      <w:r w:rsidRPr="008047E9">
        <w:rPr>
          <w:rStyle w:val="af5"/>
        </w:rPr>
        <w:t>Char</w:t>
      </w:r>
      <w:r>
        <w:t xml:space="preserve"> псевдоним </w:t>
      </w:r>
      <w:r w:rsidRPr="008047E9">
        <w:rPr>
          <w:rStyle w:val="af6"/>
        </w:rPr>
        <w:t>char</w:t>
      </w:r>
      <w:r>
        <w:t>.</w:t>
      </w:r>
    </w:p>
    <w:p w:rsidR="005C23DB" w:rsidRDefault="005C23DB" w:rsidP="005C23DB">
      <w:r>
        <w:t xml:space="preserve">В структуре </w:t>
      </w:r>
      <w:r w:rsidRPr="008047E9">
        <w:rPr>
          <w:rStyle w:val="af5"/>
        </w:rPr>
        <w:t>Char</w:t>
      </w:r>
      <w:r>
        <w:t xml:space="preserve"> имеется экземплярный метод сравнения </w:t>
      </w:r>
      <w:r w:rsidRPr="008047E9">
        <w:rPr>
          <w:rStyle w:val="a9"/>
        </w:rPr>
        <w:t>CompareTo()</w:t>
      </w:r>
      <w:r>
        <w:t>. Большинство статических методов</w:t>
      </w:r>
      <w:r w:rsidR="00B32216">
        <w:t xml:space="preserve"> структуры</w:t>
      </w:r>
      <w:r>
        <w:t xml:space="preserve"> </w:t>
      </w:r>
      <w:r w:rsidRPr="008047E9">
        <w:rPr>
          <w:rStyle w:val="af5"/>
        </w:rPr>
        <w:t>Char</w:t>
      </w:r>
      <w:r>
        <w:t xml:space="preserve"> нужны для выяснения при</w:t>
      </w:r>
      <w:r>
        <w:lastRenderedPageBreak/>
        <w:t xml:space="preserve">надлежности символа к одной из Unicode-категорий (таблица символов и категорий доступна по адресу </w:t>
      </w:r>
      <w:hyperlink r:id="rId8" w:history="1">
        <w:r w:rsidR="00E34C88" w:rsidRPr="00E34C88">
          <w:rPr>
            <w:rStyle w:val="af3"/>
          </w:rPr>
          <w:t>blackbeltcoder.com/Resources/CharClass.aspx</w:t>
        </w:r>
      </w:hyperlink>
      <w:r>
        <w:t>). Многие методы перегружены: они могут принимать в качестве аргумента либо отдельный символ, либо строку и номер символа в ней.</w:t>
      </w:r>
    </w:p>
    <w:p w:rsidR="005C23DB" w:rsidRDefault="005C23DB" w:rsidP="008047E9">
      <w:pPr>
        <w:pStyle w:val="af8"/>
      </w:pPr>
      <w:r>
        <w:t>Таблица 2</w:t>
      </w:r>
    </w:p>
    <w:p w:rsidR="005C23DB" w:rsidRDefault="005C23DB" w:rsidP="008047E9">
      <w:pPr>
        <w:pStyle w:val="af9"/>
      </w:pPr>
      <w:r>
        <w:t xml:space="preserve">Статические методы структуры </w:t>
      </w:r>
      <w:r w:rsidRPr="008047E9">
        <w:rPr>
          <w:rStyle w:val="a9"/>
        </w:rPr>
        <w:t>System.</w:t>
      </w:r>
      <w:r w:rsidRPr="008047E9">
        <w:rPr>
          <w:rStyle w:val="af5"/>
        </w:rPr>
        <w:t>Char</w:t>
      </w:r>
    </w:p>
    <w:tbl>
      <w:tblPr>
        <w:tblStyle w:val="afa"/>
        <w:tblW w:w="0" w:type="auto"/>
        <w:jc w:val="center"/>
        <w:tblLook w:val="04A0" w:firstRow="1" w:lastRow="0" w:firstColumn="1" w:lastColumn="0" w:noHBand="0" w:noVBand="1"/>
      </w:tblPr>
      <w:tblGrid>
        <w:gridCol w:w="2636"/>
        <w:gridCol w:w="6992"/>
      </w:tblGrid>
      <w:tr w:rsidR="008047E9" w:rsidRPr="008047E9" w:rsidTr="0019785C">
        <w:trPr>
          <w:jc w:val="center"/>
        </w:trPr>
        <w:tc>
          <w:tcPr>
            <w:tcW w:w="0" w:type="auto"/>
          </w:tcPr>
          <w:p w:rsidR="008047E9" w:rsidRPr="008047E9" w:rsidRDefault="008047E9" w:rsidP="008047E9">
            <w:pPr>
              <w:pStyle w:val="aff7"/>
            </w:pPr>
            <w:r w:rsidRPr="008047E9">
              <w:t>Имя метода</w:t>
            </w:r>
          </w:p>
        </w:tc>
        <w:tc>
          <w:tcPr>
            <w:tcW w:w="0" w:type="auto"/>
          </w:tcPr>
          <w:p w:rsidR="008047E9" w:rsidRPr="008047E9" w:rsidRDefault="008047E9" w:rsidP="008047E9">
            <w:pPr>
              <w:pStyle w:val="aff7"/>
            </w:pPr>
            <w:r w:rsidRPr="008047E9">
              <w:t>Описание</w:t>
            </w:r>
          </w:p>
        </w:tc>
      </w:tr>
      <w:tr w:rsidR="008047E9" w:rsidRPr="008047E9" w:rsidTr="0019785C">
        <w:trPr>
          <w:jc w:val="center"/>
        </w:trPr>
        <w:tc>
          <w:tcPr>
            <w:tcW w:w="0" w:type="auto"/>
            <w:vAlign w:val="center"/>
          </w:tcPr>
          <w:p w:rsidR="008047E9" w:rsidRPr="008047E9" w:rsidRDefault="008047E9" w:rsidP="008047E9">
            <w:pPr>
              <w:pStyle w:val="aff8"/>
              <w:rPr>
                <w:rStyle w:val="aff"/>
              </w:rPr>
            </w:pPr>
            <w:r w:rsidRPr="008047E9">
              <w:rPr>
                <w:rStyle w:val="aff"/>
              </w:rPr>
              <w:t>ConvertFromUtf32()</w:t>
            </w:r>
          </w:p>
        </w:tc>
        <w:tc>
          <w:tcPr>
            <w:tcW w:w="0" w:type="auto"/>
          </w:tcPr>
          <w:p w:rsidR="008047E9" w:rsidRPr="008047E9" w:rsidRDefault="008047E9" w:rsidP="008047E9">
            <w:pPr>
              <w:pStyle w:val="aff8"/>
            </w:pPr>
            <w:r w:rsidRPr="008047E9">
              <w:t>Преобразует целочисленный суррогатный UTF-код в строку</w:t>
            </w:r>
          </w:p>
        </w:tc>
      </w:tr>
      <w:tr w:rsidR="008047E9" w:rsidRPr="008047E9" w:rsidTr="0019785C">
        <w:trPr>
          <w:jc w:val="center"/>
        </w:trPr>
        <w:tc>
          <w:tcPr>
            <w:tcW w:w="0" w:type="auto"/>
            <w:vAlign w:val="center"/>
          </w:tcPr>
          <w:p w:rsidR="008047E9" w:rsidRPr="008047E9" w:rsidRDefault="008047E9" w:rsidP="008047E9">
            <w:pPr>
              <w:pStyle w:val="aff8"/>
            </w:pPr>
            <w:r w:rsidRPr="008047E9">
              <w:rPr>
                <w:rStyle w:val="aff"/>
              </w:rPr>
              <w:t>ConvertToUtf32()</w:t>
            </w:r>
          </w:p>
        </w:tc>
        <w:tc>
          <w:tcPr>
            <w:tcW w:w="0" w:type="auto"/>
          </w:tcPr>
          <w:p w:rsidR="008047E9" w:rsidRPr="008047E9" w:rsidRDefault="008047E9" w:rsidP="00B32216">
            <w:pPr>
              <w:pStyle w:val="aff8"/>
            </w:pPr>
            <w:r w:rsidRPr="008047E9">
              <w:t>Преобразует пару суррогатных символов</w:t>
            </w:r>
            <w:r w:rsidR="00B32216">
              <w:rPr>
                <w:rStyle w:val="ae"/>
              </w:rPr>
              <w:footnoteReference w:id="2"/>
            </w:r>
            <w:r w:rsidRPr="008047E9">
              <w:t xml:space="preserve"> в UTF-код</w:t>
            </w:r>
          </w:p>
        </w:tc>
      </w:tr>
      <w:tr w:rsidR="008047E9" w:rsidRPr="008047E9" w:rsidTr="0019785C">
        <w:trPr>
          <w:jc w:val="center"/>
        </w:trPr>
        <w:tc>
          <w:tcPr>
            <w:tcW w:w="0" w:type="auto"/>
            <w:vAlign w:val="center"/>
          </w:tcPr>
          <w:p w:rsidR="008047E9" w:rsidRPr="008047E9" w:rsidRDefault="008047E9" w:rsidP="008047E9">
            <w:pPr>
              <w:pStyle w:val="aff8"/>
            </w:pPr>
            <w:r w:rsidRPr="008047E9">
              <w:rPr>
                <w:rStyle w:val="aff"/>
              </w:rPr>
              <w:t>GetNumericValue()</w:t>
            </w:r>
          </w:p>
        </w:tc>
        <w:tc>
          <w:tcPr>
            <w:tcW w:w="0" w:type="auto"/>
          </w:tcPr>
          <w:p w:rsidR="008047E9" w:rsidRPr="008047E9" w:rsidRDefault="008047E9" w:rsidP="008047E9">
            <w:pPr>
              <w:pStyle w:val="aff8"/>
            </w:pPr>
            <w:r w:rsidRPr="008047E9">
              <w:t xml:space="preserve">Возвращает численное значение символа, если он является цифрой, и </w:t>
            </w:r>
            <w:r>
              <w:t>–</w:t>
            </w:r>
            <w:r w:rsidRPr="008047E9">
              <w:t>1.0 в противном случае</w:t>
            </w:r>
          </w:p>
        </w:tc>
      </w:tr>
      <w:tr w:rsidR="008047E9" w:rsidRPr="008047E9" w:rsidTr="0019785C">
        <w:trPr>
          <w:jc w:val="center"/>
        </w:trPr>
        <w:tc>
          <w:tcPr>
            <w:tcW w:w="0" w:type="auto"/>
            <w:vAlign w:val="center"/>
          </w:tcPr>
          <w:p w:rsidR="008047E9" w:rsidRPr="008047E9" w:rsidRDefault="008047E9" w:rsidP="008047E9">
            <w:pPr>
              <w:pStyle w:val="aff8"/>
            </w:pPr>
            <w:r w:rsidRPr="008047E9">
              <w:rPr>
                <w:rStyle w:val="aff"/>
              </w:rPr>
              <w:t>GetUnicodeCategory()</w:t>
            </w:r>
          </w:p>
        </w:tc>
        <w:tc>
          <w:tcPr>
            <w:tcW w:w="0" w:type="auto"/>
          </w:tcPr>
          <w:p w:rsidR="008047E9" w:rsidRPr="008047E9" w:rsidRDefault="008047E9" w:rsidP="008047E9">
            <w:pPr>
              <w:pStyle w:val="aff8"/>
            </w:pPr>
            <w:r w:rsidRPr="008047E9">
              <w:t xml:space="preserve">Метод возвращает элементы перечисления </w:t>
            </w:r>
            <w:r w:rsidRPr="008047E9">
              <w:rPr>
                <w:rStyle w:val="afe"/>
              </w:rPr>
              <w:t>UnicodeCategory</w:t>
            </w:r>
            <w:r w:rsidRPr="008047E9">
              <w:t>, описывающего категорию символа</w:t>
            </w:r>
          </w:p>
        </w:tc>
      </w:tr>
      <w:tr w:rsidR="008047E9" w:rsidRPr="008047E9" w:rsidTr="0019785C">
        <w:trPr>
          <w:jc w:val="center"/>
        </w:trPr>
        <w:tc>
          <w:tcPr>
            <w:tcW w:w="0" w:type="auto"/>
            <w:vAlign w:val="center"/>
          </w:tcPr>
          <w:p w:rsidR="008047E9" w:rsidRPr="008F10B9" w:rsidRDefault="008047E9" w:rsidP="008047E9">
            <w:pPr>
              <w:pStyle w:val="aff8"/>
            </w:pPr>
            <w:r w:rsidRPr="008F10B9">
              <w:rPr>
                <w:rStyle w:val="aff"/>
              </w:rPr>
              <w:t>IsControl()</w:t>
            </w:r>
          </w:p>
        </w:tc>
        <w:tc>
          <w:tcPr>
            <w:tcW w:w="0" w:type="auto"/>
          </w:tcPr>
          <w:p w:rsidR="008047E9" w:rsidRPr="008047E9" w:rsidRDefault="008047E9" w:rsidP="008047E9">
            <w:pPr>
              <w:pStyle w:val="aff8"/>
            </w:pPr>
            <w:r w:rsidRPr="008047E9">
              <w:t xml:space="preserve">Возвращает </w:t>
            </w:r>
            <w:r w:rsidRPr="008047E9">
              <w:rPr>
                <w:rStyle w:val="afd"/>
              </w:rPr>
              <w:t>true</w:t>
            </w:r>
            <w:r w:rsidRPr="008047E9">
              <w:t>, если символ является управляющим</w:t>
            </w:r>
          </w:p>
        </w:tc>
      </w:tr>
      <w:tr w:rsidR="008047E9" w:rsidRPr="008047E9" w:rsidTr="0019785C">
        <w:trPr>
          <w:jc w:val="center"/>
        </w:trPr>
        <w:tc>
          <w:tcPr>
            <w:tcW w:w="0" w:type="auto"/>
            <w:vAlign w:val="center"/>
          </w:tcPr>
          <w:p w:rsidR="008047E9" w:rsidRPr="008F10B9" w:rsidRDefault="008047E9" w:rsidP="008047E9">
            <w:pPr>
              <w:pStyle w:val="aff8"/>
            </w:pPr>
            <w:r w:rsidRPr="008F10B9">
              <w:rPr>
                <w:rStyle w:val="aff"/>
              </w:rPr>
              <w:t>IsDigit()</w:t>
            </w:r>
          </w:p>
        </w:tc>
        <w:tc>
          <w:tcPr>
            <w:tcW w:w="0" w:type="auto"/>
          </w:tcPr>
          <w:p w:rsidR="008047E9" w:rsidRPr="008047E9" w:rsidRDefault="008047E9" w:rsidP="008047E9">
            <w:pPr>
              <w:pStyle w:val="aff8"/>
            </w:pPr>
            <w:r w:rsidRPr="008047E9">
              <w:t xml:space="preserve">Возвращает </w:t>
            </w:r>
            <w:r w:rsidRPr="008047E9">
              <w:rPr>
                <w:rStyle w:val="afd"/>
              </w:rPr>
              <w:t>true</w:t>
            </w:r>
            <w:r w:rsidRPr="008047E9">
              <w:t>, если символ является десятичной цифрой</w:t>
            </w:r>
          </w:p>
        </w:tc>
      </w:tr>
      <w:tr w:rsidR="008F10B9" w:rsidRPr="008047E9" w:rsidTr="0019785C">
        <w:trPr>
          <w:jc w:val="center"/>
        </w:trPr>
        <w:tc>
          <w:tcPr>
            <w:tcW w:w="0" w:type="auto"/>
            <w:vAlign w:val="center"/>
          </w:tcPr>
          <w:p w:rsidR="008F10B9" w:rsidRPr="008F10B9" w:rsidRDefault="008F10B9" w:rsidP="008F10B9">
            <w:pPr>
              <w:pStyle w:val="aff8"/>
            </w:pPr>
            <w:r w:rsidRPr="008F10B9">
              <w:rPr>
                <w:rStyle w:val="aff"/>
              </w:rPr>
              <w:t>Is</w:t>
            </w:r>
            <w:r>
              <w:rPr>
                <w:rStyle w:val="aff"/>
                <w:lang w:val="en-US"/>
              </w:rPr>
              <w:t>High</w:t>
            </w:r>
            <w:r w:rsidRPr="008F10B9">
              <w:rPr>
                <w:rStyle w:val="aff"/>
              </w:rPr>
              <w:t>Surrogate()</w:t>
            </w:r>
          </w:p>
        </w:tc>
        <w:tc>
          <w:tcPr>
            <w:tcW w:w="0" w:type="auto"/>
          </w:tcPr>
          <w:p w:rsidR="008F10B9" w:rsidRPr="008047E9" w:rsidRDefault="008F10B9" w:rsidP="008F10B9">
            <w:pPr>
              <w:pStyle w:val="aff8"/>
            </w:pPr>
            <w:r w:rsidRPr="008F10B9">
              <w:t xml:space="preserve">Определяет, является ли </w:t>
            </w:r>
            <w:r w:rsidRPr="008047E9">
              <w:t>символ</w:t>
            </w:r>
            <w:r w:rsidRPr="008F10B9">
              <w:t xml:space="preserve"> старшим символом-заместителем</w:t>
            </w:r>
            <w:r w:rsidRPr="00967276">
              <w:t xml:space="preserve"> </w:t>
            </w:r>
            <w:r>
              <w:t>суррогатной пары</w:t>
            </w:r>
          </w:p>
        </w:tc>
      </w:tr>
      <w:tr w:rsidR="008F10B9" w:rsidRPr="008047E9" w:rsidTr="0019785C">
        <w:trPr>
          <w:jc w:val="center"/>
        </w:trPr>
        <w:tc>
          <w:tcPr>
            <w:tcW w:w="0" w:type="auto"/>
            <w:vAlign w:val="center"/>
          </w:tcPr>
          <w:p w:rsidR="008F10B9" w:rsidRPr="008F10B9" w:rsidRDefault="008F10B9" w:rsidP="008047E9">
            <w:pPr>
              <w:pStyle w:val="aff8"/>
            </w:pPr>
            <w:r w:rsidRPr="008F10B9">
              <w:rPr>
                <w:rStyle w:val="aff"/>
              </w:rPr>
              <w:t>IsLetter()</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является буквой</w:t>
            </w:r>
          </w:p>
        </w:tc>
      </w:tr>
      <w:tr w:rsidR="008F10B9" w:rsidRPr="008047E9" w:rsidTr="0019785C">
        <w:trPr>
          <w:jc w:val="center"/>
        </w:trPr>
        <w:tc>
          <w:tcPr>
            <w:tcW w:w="0" w:type="auto"/>
            <w:vAlign w:val="center"/>
          </w:tcPr>
          <w:p w:rsidR="008F10B9" w:rsidRPr="008F10B9" w:rsidRDefault="008F10B9" w:rsidP="008047E9">
            <w:pPr>
              <w:pStyle w:val="aff8"/>
            </w:pPr>
            <w:r w:rsidRPr="008F10B9">
              <w:rPr>
                <w:rStyle w:val="aff"/>
              </w:rPr>
              <w:t>IsLetterOrDigit()</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является буквой или цифрой</w:t>
            </w:r>
          </w:p>
        </w:tc>
      </w:tr>
      <w:tr w:rsidR="008F10B9" w:rsidRPr="008047E9" w:rsidTr="0019785C">
        <w:trPr>
          <w:jc w:val="center"/>
        </w:trPr>
        <w:tc>
          <w:tcPr>
            <w:tcW w:w="0" w:type="auto"/>
            <w:vAlign w:val="center"/>
          </w:tcPr>
          <w:p w:rsidR="008F10B9" w:rsidRPr="008F10B9" w:rsidRDefault="008F10B9" w:rsidP="008047E9">
            <w:pPr>
              <w:pStyle w:val="aff8"/>
            </w:pPr>
            <w:r w:rsidRPr="008F10B9">
              <w:rPr>
                <w:rStyle w:val="aff"/>
              </w:rPr>
              <w:t>IsLower()</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 это буква в нижнем регистре</w:t>
            </w:r>
          </w:p>
        </w:tc>
      </w:tr>
      <w:tr w:rsidR="008F10B9" w:rsidRPr="008047E9" w:rsidTr="0019785C">
        <w:trPr>
          <w:jc w:val="center"/>
        </w:trPr>
        <w:tc>
          <w:tcPr>
            <w:tcW w:w="0" w:type="auto"/>
            <w:vAlign w:val="center"/>
          </w:tcPr>
          <w:p w:rsidR="008F10B9" w:rsidRPr="008F10B9" w:rsidRDefault="008F10B9" w:rsidP="008F10B9">
            <w:pPr>
              <w:pStyle w:val="aff8"/>
            </w:pPr>
            <w:r w:rsidRPr="008F10B9">
              <w:rPr>
                <w:rStyle w:val="aff"/>
              </w:rPr>
              <w:t>Is</w:t>
            </w:r>
            <w:r>
              <w:rPr>
                <w:rStyle w:val="aff"/>
                <w:lang w:val="en-US"/>
              </w:rPr>
              <w:t>Low</w:t>
            </w:r>
            <w:r w:rsidRPr="008F10B9">
              <w:rPr>
                <w:rStyle w:val="aff"/>
              </w:rPr>
              <w:t>Surrogate()</w:t>
            </w:r>
          </w:p>
        </w:tc>
        <w:tc>
          <w:tcPr>
            <w:tcW w:w="0" w:type="auto"/>
          </w:tcPr>
          <w:p w:rsidR="008F10B9" w:rsidRPr="008047E9" w:rsidRDefault="008F10B9" w:rsidP="008F10B9">
            <w:pPr>
              <w:pStyle w:val="aff8"/>
            </w:pPr>
            <w:r w:rsidRPr="008F10B9">
              <w:t xml:space="preserve">Определяет, является ли </w:t>
            </w:r>
            <w:r w:rsidRPr="008047E9">
              <w:t>символ</w:t>
            </w:r>
            <w:r w:rsidRPr="008F10B9">
              <w:t xml:space="preserve"> </w:t>
            </w:r>
            <w:r>
              <w:t>младшим</w:t>
            </w:r>
            <w:r w:rsidRPr="008F10B9">
              <w:t xml:space="preserve"> символом-заместителем</w:t>
            </w:r>
            <w:r w:rsidRPr="00967276">
              <w:t xml:space="preserve"> </w:t>
            </w:r>
            <w:r>
              <w:t>суррогатной пары</w:t>
            </w:r>
          </w:p>
        </w:tc>
      </w:tr>
      <w:tr w:rsidR="008F10B9" w:rsidRPr="008047E9" w:rsidTr="0019785C">
        <w:trPr>
          <w:jc w:val="center"/>
        </w:trPr>
        <w:tc>
          <w:tcPr>
            <w:tcW w:w="0" w:type="auto"/>
            <w:vAlign w:val="center"/>
          </w:tcPr>
          <w:p w:rsidR="008F10B9" w:rsidRPr="008F10B9" w:rsidRDefault="008F10B9" w:rsidP="008047E9">
            <w:pPr>
              <w:pStyle w:val="aff8"/>
            </w:pPr>
            <w:r w:rsidRPr="008F10B9">
              <w:rPr>
                <w:rStyle w:val="aff"/>
              </w:rPr>
              <w:t>IsNumber()</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является десятичной или шестнадцатеричной цифрой</w:t>
            </w:r>
          </w:p>
        </w:tc>
      </w:tr>
      <w:tr w:rsidR="008F10B9" w:rsidRPr="008047E9" w:rsidTr="0019785C">
        <w:trPr>
          <w:jc w:val="center"/>
        </w:trPr>
        <w:tc>
          <w:tcPr>
            <w:tcW w:w="0" w:type="auto"/>
            <w:vAlign w:val="center"/>
          </w:tcPr>
          <w:p w:rsidR="008F10B9" w:rsidRPr="008F10B9" w:rsidRDefault="008F10B9" w:rsidP="008047E9">
            <w:pPr>
              <w:pStyle w:val="aff8"/>
            </w:pPr>
            <w:r w:rsidRPr="008F10B9">
              <w:rPr>
                <w:rStyle w:val="aff"/>
              </w:rPr>
              <w:t>IsPunctuation()</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является знаком препинания</w:t>
            </w:r>
          </w:p>
        </w:tc>
      </w:tr>
      <w:tr w:rsidR="008F10B9" w:rsidRPr="008047E9" w:rsidTr="0019785C">
        <w:trPr>
          <w:jc w:val="center"/>
        </w:trPr>
        <w:tc>
          <w:tcPr>
            <w:tcW w:w="0" w:type="auto"/>
            <w:vAlign w:val="center"/>
          </w:tcPr>
          <w:p w:rsidR="008F10B9" w:rsidRPr="008F10B9" w:rsidRDefault="008F10B9" w:rsidP="008047E9">
            <w:pPr>
              <w:pStyle w:val="aff8"/>
              <w:rPr>
                <w:rStyle w:val="aff"/>
              </w:rPr>
            </w:pPr>
            <w:r w:rsidRPr="008F10B9">
              <w:rPr>
                <w:rStyle w:val="aff"/>
              </w:rPr>
              <w:t>IsSeparator()</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является разделителем</w:t>
            </w:r>
          </w:p>
        </w:tc>
      </w:tr>
      <w:tr w:rsidR="008F10B9" w:rsidRPr="008047E9" w:rsidTr="0019785C">
        <w:trPr>
          <w:jc w:val="center"/>
        </w:trPr>
        <w:tc>
          <w:tcPr>
            <w:tcW w:w="0" w:type="auto"/>
            <w:vAlign w:val="center"/>
          </w:tcPr>
          <w:p w:rsidR="008F10B9" w:rsidRPr="008F10B9" w:rsidRDefault="008F10B9" w:rsidP="008047E9">
            <w:pPr>
              <w:pStyle w:val="aff8"/>
            </w:pPr>
            <w:r w:rsidRPr="008F10B9">
              <w:rPr>
                <w:rStyle w:val="aff"/>
              </w:rPr>
              <w:t>IsSurrogate()</w:t>
            </w:r>
          </w:p>
        </w:tc>
        <w:tc>
          <w:tcPr>
            <w:tcW w:w="0" w:type="auto"/>
          </w:tcPr>
          <w:p w:rsidR="008F10B9" w:rsidRPr="008047E9" w:rsidRDefault="008F10B9" w:rsidP="008047E9">
            <w:pPr>
              <w:pStyle w:val="aff8"/>
            </w:pPr>
            <w:r w:rsidRPr="008047E9">
              <w:t xml:space="preserve">Возвращает </w:t>
            </w:r>
            <w:r w:rsidRPr="008047E9">
              <w:rPr>
                <w:rStyle w:val="afd"/>
              </w:rPr>
              <w:t>true</w:t>
            </w:r>
            <w:r w:rsidRPr="008047E9">
              <w:t>, если символ является суррогатным</w:t>
            </w:r>
          </w:p>
        </w:tc>
      </w:tr>
      <w:tr w:rsidR="008F10B9" w:rsidRPr="008047E9" w:rsidTr="0019785C">
        <w:trPr>
          <w:jc w:val="center"/>
        </w:trPr>
        <w:tc>
          <w:tcPr>
            <w:tcW w:w="0" w:type="auto"/>
            <w:vAlign w:val="center"/>
          </w:tcPr>
          <w:p w:rsidR="008F10B9" w:rsidRPr="008F10B9" w:rsidRDefault="008F10B9" w:rsidP="00967276">
            <w:pPr>
              <w:pStyle w:val="aff8"/>
            </w:pPr>
            <w:r w:rsidRPr="008F10B9">
              <w:rPr>
                <w:rStyle w:val="aff"/>
              </w:rPr>
              <w:t>IsSurrogate</w:t>
            </w:r>
            <w:r>
              <w:rPr>
                <w:rStyle w:val="aff"/>
                <w:lang w:val="en-US"/>
              </w:rPr>
              <w:t>Pair</w:t>
            </w:r>
            <w:r w:rsidRPr="008F10B9">
              <w:rPr>
                <w:rStyle w:val="aff"/>
              </w:rPr>
              <w:t>()</w:t>
            </w:r>
          </w:p>
        </w:tc>
        <w:tc>
          <w:tcPr>
            <w:tcW w:w="0" w:type="auto"/>
          </w:tcPr>
          <w:p w:rsidR="008F10B9" w:rsidRPr="008047E9" w:rsidRDefault="008F10B9" w:rsidP="00967276">
            <w:pPr>
              <w:pStyle w:val="aff8"/>
            </w:pPr>
            <w:r w:rsidRPr="00C77AD5">
              <w:rPr>
                <w:rFonts w:eastAsiaTheme="majorEastAsia"/>
              </w:rPr>
              <w:t xml:space="preserve">Определяет, образуют ли два заданных </w:t>
            </w:r>
            <w:r w:rsidRPr="008047E9">
              <w:t>символ</w:t>
            </w:r>
            <w:r>
              <w:t>а</w:t>
            </w:r>
            <w:r w:rsidRPr="00C77AD5">
              <w:rPr>
                <w:rFonts w:eastAsiaTheme="majorEastAsia"/>
              </w:rPr>
              <w:t xml:space="preserve"> суррогатную пару</w:t>
            </w:r>
          </w:p>
        </w:tc>
      </w:tr>
      <w:tr w:rsidR="0009244F" w:rsidRPr="008047E9" w:rsidTr="0019785C">
        <w:trPr>
          <w:jc w:val="center"/>
        </w:trPr>
        <w:tc>
          <w:tcPr>
            <w:tcW w:w="0" w:type="auto"/>
            <w:vAlign w:val="center"/>
          </w:tcPr>
          <w:p w:rsidR="0009244F" w:rsidRPr="008F10B9" w:rsidRDefault="0009244F" w:rsidP="0009244F">
            <w:pPr>
              <w:pStyle w:val="aff8"/>
            </w:pPr>
            <w:r w:rsidRPr="008F10B9">
              <w:rPr>
                <w:rStyle w:val="aff"/>
              </w:rPr>
              <w:t>IsS</w:t>
            </w:r>
            <w:r>
              <w:rPr>
                <w:rStyle w:val="aff"/>
                <w:lang w:val="en-US"/>
              </w:rPr>
              <w:t>ymbol</w:t>
            </w:r>
            <w:r w:rsidRPr="008F10B9">
              <w:rPr>
                <w:rStyle w:val="aff"/>
              </w:rPr>
              <w:t>()</w:t>
            </w:r>
          </w:p>
        </w:tc>
        <w:tc>
          <w:tcPr>
            <w:tcW w:w="0" w:type="auto"/>
          </w:tcPr>
          <w:p w:rsidR="0009244F" w:rsidRPr="00C77AD5" w:rsidRDefault="0009244F" w:rsidP="00C77AD5">
            <w:pPr>
              <w:pStyle w:val="aff8"/>
            </w:pPr>
            <w:r w:rsidRPr="00C77AD5">
              <w:rPr>
                <w:rFonts w:eastAsiaTheme="majorEastAsia"/>
              </w:rPr>
              <w:t>Показывает, относится ли символ к категории символьных знаков</w:t>
            </w:r>
          </w:p>
        </w:tc>
      </w:tr>
      <w:tr w:rsidR="0009244F" w:rsidRPr="008047E9" w:rsidTr="0019785C">
        <w:trPr>
          <w:jc w:val="center"/>
        </w:trPr>
        <w:tc>
          <w:tcPr>
            <w:tcW w:w="0" w:type="auto"/>
            <w:vAlign w:val="center"/>
          </w:tcPr>
          <w:p w:rsidR="0009244F" w:rsidRPr="008F10B9" w:rsidRDefault="0009244F" w:rsidP="008047E9">
            <w:pPr>
              <w:pStyle w:val="aff8"/>
            </w:pPr>
            <w:r w:rsidRPr="008F10B9">
              <w:rPr>
                <w:rStyle w:val="aff"/>
              </w:rPr>
              <w:t>IsUpper()</w:t>
            </w:r>
          </w:p>
        </w:tc>
        <w:tc>
          <w:tcPr>
            <w:tcW w:w="0" w:type="auto"/>
          </w:tcPr>
          <w:p w:rsidR="0009244F" w:rsidRPr="008047E9" w:rsidRDefault="0009244F" w:rsidP="008047E9">
            <w:pPr>
              <w:pStyle w:val="aff8"/>
            </w:pPr>
            <w:r w:rsidRPr="008047E9">
              <w:t xml:space="preserve">Возвращает </w:t>
            </w:r>
            <w:r w:rsidRPr="008047E9">
              <w:rPr>
                <w:rStyle w:val="afd"/>
              </w:rPr>
              <w:t>true</w:t>
            </w:r>
            <w:r w:rsidRPr="008047E9">
              <w:t>, если символ – это буква в верхнем регистре</w:t>
            </w:r>
          </w:p>
        </w:tc>
      </w:tr>
      <w:tr w:rsidR="0009244F" w:rsidRPr="008047E9" w:rsidTr="0019785C">
        <w:trPr>
          <w:jc w:val="center"/>
        </w:trPr>
        <w:tc>
          <w:tcPr>
            <w:tcW w:w="0" w:type="auto"/>
            <w:vAlign w:val="center"/>
          </w:tcPr>
          <w:p w:rsidR="0009244F" w:rsidRPr="008F10B9" w:rsidRDefault="0009244F" w:rsidP="008047E9">
            <w:pPr>
              <w:pStyle w:val="aff8"/>
            </w:pPr>
            <w:r w:rsidRPr="008F10B9">
              <w:rPr>
                <w:rStyle w:val="aff"/>
              </w:rPr>
              <w:t>IsWhiteSpace()</w:t>
            </w:r>
          </w:p>
        </w:tc>
        <w:tc>
          <w:tcPr>
            <w:tcW w:w="0" w:type="auto"/>
          </w:tcPr>
          <w:p w:rsidR="0009244F" w:rsidRPr="008047E9" w:rsidRDefault="0009244F" w:rsidP="008047E9">
            <w:pPr>
              <w:pStyle w:val="aff8"/>
            </w:pPr>
            <w:r w:rsidRPr="008047E9">
              <w:t xml:space="preserve">Возвращает </w:t>
            </w:r>
            <w:r w:rsidRPr="008047E9">
              <w:rPr>
                <w:rStyle w:val="afd"/>
              </w:rPr>
              <w:t>true</w:t>
            </w:r>
            <w:r w:rsidRPr="008047E9">
              <w:t>, если символ является пробельным (например, пробел, символ конца строки, символ перевода каретки)</w:t>
            </w:r>
          </w:p>
        </w:tc>
      </w:tr>
      <w:tr w:rsidR="0009244F" w:rsidRPr="008047E9" w:rsidTr="0019785C">
        <w:trPr>
          <w:jc w:val="center"/>
        </w:trPr>
        <w:tc>
          <w:tcPr>
            <w:tcW w:w="0" w:type="auto"/>
            <w:vAlign w:val="center"/>
          </w:tcPr>
          <w:p w:rsidR="0009244F" w:rsidRPr="008047E9" w:rsidRDefault="0009244F" w:rsidP="008047E9">
            <w:pPr>
              <w:pStyle w:val="aff8"/>
            </w:pPr>
            <w:r w:rsidRPr="008047E9">
              <w:rPr>
                <w:rStyle w:val="aff"/>
              </w:rPr>
              <w:t>Parse()</w:t>
            </w:r>
          </w:p>
        </w:tc>
        <w:tc>
          <w:tcPr>
            <w:tcW w:w="0" w:type="auto"/>
          </w:tcPr>
          <w:p w:rsidR="0009244F" w:rsidRPr="008047E9" w:rsidRDefault="0009244F" w:rsidP="008047E9">
            <w:pPr>
              <w:pStyle w:val="aff8"/>
            </w:pPr>
            <w:r w:rsidRPr="008047E9">
              <w:t>Преобразует строку в символ. Строка должна состоять из одного символа, иначе генерируется исключение</w:t>
            </w:r>
          </w:p>
        </w:tc>
      </w:tr>
      <w:tr w:rsidR="0009244F" w:rsidRPr="008047E9" w:rsidTr="0019785C">
        <w:trPr>
          <w:jc w:val="center"/>
        </w:trPr>
        <w:tc>
          <w:tcPr>
            <w:tcW w:w="0" w:type="auto"/>
            <w:vAlign w:val="center"/>
          </w:tcPr>
          <w:p w:rsidR="0009244F" w:rsidRPr="008047E9" w:rsidRDefault="0009244F" w:rsidP="008047E9">
            <w:pPr>
              <w:pStyle w:val="aff8"/>
            </w:pPr>
            <w:r w:rsidRPr="008047E9">
              <w:rPr>
                <w:rStyle w:val="aff"/>
              </w:rPr>
              <w:t>ToLower()</w:t>
            </w:r>
          </w:p>
        </w:tc>
        <w:tc>
          <w:tcPr>
            <w:tcW w:w="0" w:type="auto"/>
          </w:tcPr>
          <w:p w:rsidR="0009244F" w:rsidRPr="008047E9" w:rsidRDefault="0009244F" w:rsidP="008047E9">
            <w:pPr>
              <w:pStyle w:val="aff8"/>
            </w:pPr>
            <w:r w:rsidRPr="008047E9">
              <w:t>Приводит символ к нижнему регистру</w:t>
            </w:r>
          </w:p>
        </w:tc>
      </w:tr>
      <w:tr w:rsidR="0009244F" w:rsidRPr="008047E9" w:rsidTr="0019785C">
        <w:trPr>
          <w:jc w:val="center"/>
        </w:trPr>
        <w:tc>
          <w:tcPr>
            <w:tcW w:w="0" w:type="auto"/>
            <w:vAlign w:val="center"/>
          </w:tcPr>
          <w:p w:rsidR="0009244F" w:rsidRPr="008047E9" w:rsidRDefault="0009244F" w:rsidP="00967276">
            <w:pPr>
              <w:pStyle w:val="aff8"/>
            </w:pPr>
            <w:r w:rsidRPr="008047E9">
              <w:rPr>
                <w:rStyle w:val="aff"/>
              </w:rPr>
              <w:t>ToLower</w:t>
            </w:r>
            <w:r>
              <w:rPr>
                <w:rStyle w:val="aff"/>
                <w:lang w:val="en-US"/>
              </w:rPr>
              <w:t>Invariant</w:t>
            </w:r>
            <w:r w:rsidRPr="008047E9">
              <w:rPr>
                <w:rStyle w:val="aff"/>
              </w:rPr>
              <w:t>()</w:t>
            </w:r>
          </w:p>
        </w:tc>
        <w:tc>
          <w:tcPr>
            <w:tcW w:w="0" w:type="auto"/>
          </w:tcPr>
          <w:p w:rsidR="0009244F" w:rsidRPr="0009244F" w:rsidRDefault="0009244F" w:rsidP="0009244F">
            <w:pPr>
              <w:pStyle w:val="aff8"/>
            </w:pPr>
            <w:r w:rsidRPr="008047E9">
              <w:t>Приводит символ к нижнему регистру</w:t>
            </w:r>
            <w:r>
              <w:t xml:space="preserve">, </w:t>
            </w:r>
            <w:r w:rsidRPr="00C77AD5">
              <w:rPr>
                <w:rFonts w:eastAsiaTheme="majorEastAsia"/>
              </w:rPr>
              <w:t>используя правила</w:t>
            </w:r>
            <w:r>
              <w:t xml:space="preserve"> инвариантной культуры</w:t>
            </w:r>
          </w:p>
        </w:tc>
      </w:tr>
      <w:tr w:rsidR="0009244F" w:rsidRPr="008047E9" w:rsidTr="0019785C">
        <w:trPr>
          <w:jc w:val="center"/>
        </w:trPr>
        <w:tc>
          <w:tcPr>
            <w:tcW w:w="0" w:type="auto"/>
            <w:vAlign w:val="center"/>
          </w:tcPr>
          <w:p w:rsidR="0009244F" w:rsidRPr="008047E9" w:rsidRDefault="0009244F" w:rsidP="008047E9">
            <w:pPr>
              <w:pStyle w:val="aff8"/>
            </w:pPr>
            <w:r w:rsidRPr="008047E9">
              <w:rPr>
                <w:rStyle w:val="aff"/>
              </w:rPr>
              <w:t>ToUpper()</w:t>
            </w:r>
          </w:p>
        </w:tc>
        <w:tc>
          <w:tcPr>
            <w:tcW w:w="0" w:type="auto"/>
          </w:tcPr>
          <w:p w:rsidR="0009244F" w:rsidRPr="008047E9" w:rsidRDefault="0009244F" w:rsidP="008047E9">
            <w:pPr>
              <w:pStyle w:val="aff8"/>
            </w:pPr>
            <w:r w:rsidRPr="008047E9">
              <w:t>Приводит символ к верхнему регистру</w:t>
            </w:r>
          </w:p>
        </w:tc>
      </w:tr>
      <w:tr w:rsidR="0009244F" w:rsidRPr="008047E9" w:rsidTr="0019785C">
        <w:trPr>
          <w:jc w:val="center"/>
        </w:trPr>
        <w:tc>
          <w:tcPr>
            <w:tcW w:w="0" w:type="auto"/>
            <w:vAlign w:val="center"/>
          </w:tcPr>
          <w:p w:rsidR="0009244F" w:rsidRPr="008047E9" w:rsidRDefault="0009244F" w:rsidP="0009244F">
            <w:pPr>
              <w:pStyle w:val="aff8"/>
            </w:pPr>
            <w:r w:rsidRPr="008047E9">
              <w:rPr>
                <w:rStyle w:val="aff"/>
              </w:rPr>
              <w:t>ToUpper</w:t>
            </w:r>
            <w:r>
              <w:rPr>
                <w:rStyle w:val="aff"/>
                <w:lang w:val="en-US"/>
              </w:rPr>
              <w:t>Invariant</w:t>
            </w:r>
            <w:r w:rsidRPr="008047E9">
              <w:rPr>
                <w:rStyle w:val="aff"/>
              </w:rPr>
              <w:t>()</w:t>
            </w:r>
          </w:p>
        </w:tc>
        <w:tc>
          <w:tcPr>
            <w:tcW w:w="0" w:type="auto"/>
          </w:tcPr>
          <w:p w:rsidR="0009244F" w:rsidRPr="008047E9" w:rsidRDefault="0009244F" w:rsidP="00967276">
            <w:pPr>
              <w:pStyle w:val="aff8"/>
            </w:pPr>
            <w:r w:rsidRPr="008047E9">
              <w:t>Приводит символ к верхнему регистру</w:t>
            </w:r>
            <w:r>
              <w:t xml:space="preserve">, </w:t>
            </w:r>
            <w:r w:rsidRPr="00C77AD5">
              <w:rPr>
                <w:rFonts w:eastAsiaTheme="majorEastAsia"/>
              </w:rPr>
              <w:t>используя правила</w:t>
            </w:r>
            <w:r>
              <w:t xml:space="preserve"> инвариантной культуры</w:t>
            </w:r>
          </w:p>
        </w:tc>
      </w:tr>
      <w:tr w:rsidR="0009244F" w:rsidRPr="008047E9" w:rsidTr="0019785C">
        <w:trPr>
          <w:jc w:val="center"/>
        </w:trPr>
        <w:tc>
          <w:tcPr>
            <w:tcW w:w="0" w:type="auto"/>
            <w:vAlign w:val="center"/>
          </w:tcPr>
          <w:p w:rsidR="0009244F" w:rsidRPr="008047E9" w:rsidRDefault="0009244F" w:rsidP="008047E9">
            <w:pPr>
              <w:pStyle w:val="aff8"/>
            </w:pPr>
            <w:r w:rsidRPr="008047E9">
              <w:rPr>
                <w:rStyle w:val="aff"/>
              </w:rPr>
              <w:t>TryParse()</w:t>
            </w:r>
          </w:p>
        </w:tc>
        <w:tc>
          <w:tcPr>
            <w:tcW w:w="0" w:type="auto"/>
          </w:tcPr>
          <w:p w:rsidR="0009244F" w:rsidRPr="008047E9" w:rsidRDefault="0009244F" w:rsidP="008047E9">
            <w:pPr>
              <w:pStyle w:val="aff8"/>
            </w:pPr>
            <w:r w:rsidRPr="008047E9">
              <w:t>Пытается преобразовать строку в символ</w:t>
            </w:r>
          </w:p>
        </w:tc>
      </w:tr>
    </w:tbl>
    <w:p w:rsidR="005C23DB" w:rsidRDefault="005C23DB" w:rsidP="005C23DB">
      <w:r>
        <w:lastRenderedPageBreak/>
        <w:t xml:space="preserve">Основным типом платформы .NET для работы со строками является класс </w:t>
      </w:r>
      <w:r w:rsidRPr="0019785C">
        <w:rPr>
          <w:rStyle w:val="a9"/>
        </w:rPr>
        <w:t>System.</w:t>
      </w:r>
      <w:r w:rsidRPr="0019785C">
        <w:rPr>
          <w:rStyle w:val="af5"/>
        </w:rPr>
        <w:t>String</w:t>
      </w:r>
      <w:r>
        <w:t xml:space="preserve"> (псевдоним в C# </w:t>
      </w:r>
      <w:r w:rsidR="0019785C">
        <w:t>–</w:t>
      </w:r>
      <w:r>
        <w:t xml:space="preserve"> </w:t>
      </w:r>
      <w:r w:rsidRPr="0019785C">
        <w:rPr>
          <w:rStyle w:val="af6"/>
        </w:rPr>
        <w:t>string</w:t>
      </w:r>
      <w:r>
        <w:t xml:space="preserve">). Этот класс представляет неизменяемый объект. Инициализация строки обычно выполняется при помощи строкового литерала. Однако класс </w:t>
      </w:r>
      <w:r w:rsidRPr="0019785C">
        <w:rPr>
          <w:rStyle w:val="af5"/>
        </w:rPr>
        <w:t>String</w:t>
      </w:r>
      <w:r>
        <w:t xml:space="preserve"> содержит конструкторы для создания строки из массива символов или символа, повторенного заданное </w:t>
      </w:r>
      <w:r w:rsidR="00B32216">
        <w:t>число</w:t>
      </w:r>
      <w:r>
        <w:t xml:space="preserve"> раз.</w:t>
      </w:r>
    </w:p>
    <w:p w:rsidR="005C23DB" w:rsidRPr="000170D1" w:rsidRDefault="005C23DB" w:rsidP="0019785C">
      <w:pPr>
        <w:pStyle w:val="a4"/>
      </w:pPr>
      <w:r w:rsidRPr="0019785C">
        <w:rPr>
          <w:rStyle w:val="af6"/>
        </w:rPr>
        <w:t>string</w:t>
      </w:r>
      <w:r w:rsidRPr="000170D1">
        <w:t xml:space="preserve"> literal = </w:t>
      </w:r>
      <w:r w:rsidRPr="00CD4237">
        <w:rPr>
          <w:rStyle w:val="af7"/>
        </w:rPr>
        <w:t>"This is a simple string"</w:t>
      </w:r>
      <w:r w:rsidRPr="000170D1">
        <w:t>;</w:t>
      </w:r>
    </w:p>
    <w:p w:rsidR="005C23DB" w:rsidRPr="000170D1" w:rsidRDefault="005C23DB" w:rsidP="0019785C">
      <w:pPr>
        <w:pStyle w:val="a4"/>
      </w:pPr>
      <w:r w:rsidRPr="0019785C">
        <w:rPr>
          <w:rStyle w:val="af6"/>
        </w:rPr>
        <w:t>string</w:t>
      </w:r>
      <w:r w:rsidRPr="000170D1">
        <w:t xml:space="preserve"> charArray = </w:t>
      </w:r>
      <w:r w:rsidRPr="0019785C">
        <w:rPr>
          <w:rStyle w:val="af6"/>
        </w:rPr>
        <w:t>new</w:t>
      </w:r>
      <w:r w:rsidRPr="000170D1">
        <w:t xml:space="preserve"> </w:t>
      </w:r>
      <w:r w:rsidRPr="0019785C">
        <w:rPr>
          <w:rStyle w:val="af6"/>
        </w:rPr>
        <w:t>string</w:t>
      </w:r>
      <w:r w:rsidRPr="000170D1">
        <w:t>(</w:t>
      </w:r>
      <w:r w:rsidRPr="0019785C">
        <w:rPr>
          <w:rStyle w:val="af6"/>
        </w:rPr>
        <w:t>new</w:t>
      </w:r>
      <w:r w:rsidRPr="000170D1">
        <w:t>[] {</w:t>
      </w:r>
      <w:r w:rsidRPr="00CD4237">
        <w:rPr>
          <w:rStyle w:val="af7"/>
        </w:rPr>
        <w:t>'C'</w:t>
      </w:r>
      <w:r w:rsidRPr="000170D1">
        <w:t xml:space="preserve">, </w:t>
      </w:r>
      <w:r w:rsidRPr="00CD4237">
        <w:rPr>
          <w:rStyle w:val="af7"/>
        </w:rPr>
        <w:t>'h'</w:t>
      </w:r>
      <w:r w:rsidRPr="000170D1">
        <w:t xml:space="preserve">, </w:t>
      </w:r>
      <w:r w:rsidRPr="00CD4237">
        <w:rPr>
          <w:rStyle w:val="af7"/>
        </w:rPr>
        <w:t>'a'</w:t>
      </w:r>
      <w:r w:rsidRPr="000170D1">
        <w:t xml:space="preserve">, </w:t>
      </w:r>
      <w:r w:rsidRPr="00CD4237">
        <w:rPr>
          <w:rStyle w:val="af7"/>
        </w:rPr>
        <w:t>'r'</w:t>
      </w:r>
      <w:r w:rsidRPr="000170D1">
        <w:t>});</w:t>
      </w:r>
    </w:p>
    <w:p w:rsidR="005C23DB" w:rsidRPr="000170D1" w:rsidRDefault="005C23DB" w:rsidP="0019785C">
      <w:pPr>
        <w:pStyle w:val="a4"/>
      </w:pPr>
      <w:r w:rsidRPr="0019785C">
        <w:rPr>
          <w:rStyle w:val="af6"/>
        </w:rPr>
        <w:t>string</w:t>
      </w:r>
      <w:r w:rsidRPr="000170D1">
        <w:t xml:space="preserve"> charRepeated = </w:t>
      </w:r>
      <w:r w:rsidRPr="0019785C">
        <w:rPr>
          <w:rStyle w:val="af6"/>
        </w:rPr>
        <w:t>new</w:t>
      </w:r>
      <w:r w:rsidRPr="000170D1">
        <w:t xml:space="preserve"> </w:t>
      </w:r>
      <w:r w:rsidRPr="0019785C">
        <w:rPr>
          <w:rStyle w:val="af6"/>
        </w:rPr>
        <w:t>string</w:t>
      </w:r>
      <w:r w:rsidRPr="000170D1">
        <w:t>(</w:t>
      </w:r>
      <w:r w:rsidRPr="00CD4237">
        <w:rPr>
          <w:rStyle w:val="af7"/>
        </w:rPr>
        <w:t>'X'</w:t>
      </w:r>
      <w:r w:rsidRPr="000170D1">
        <w:t>, 3);</w:t>
      </w:r>
    </w:p>
    <w:p w:rsidR="005C23DB" w:rsidRDefault="005C23DB" w:rsidP="005C23DB">
      <w:r>
        <w:t xml:space="preserve">Для строк определены операции </w:t>
      </w:r>
      <w:r w:rsidRPr="0019785C">
        <w:rPr>
          <w:rStyle w:val="a9"/>
        </w:rPr>
        <w:t>==</w:t>
      </w:r>
      <w:r>
        <w:t xml:space="preserve"> и </w:t>
      </w:r>
      <w:r w:rsidRPr="0019785C">
        <w:rPr>
          <w:rStyle w:val="a9"/>
        </w:rPr>
        <w:t>!=</w:t>
      </w:r>
      <w:r>
        <w:t>. При этом выполняется посимвольное сравнение строк – используется семантика типов значений.</w:t>
      </w:r>
    </w:p>
    <w:p w:rsidR="005C23DB" w:rsidRPr="000170D1" w:rsidRDefault="005C23DB" w:rsidP="0019785C">
      <w:pPr>
        <w:pStyle w:val="a4"/>
      </w:pPr>
      <w:r w:rsidRPr="0019785C">
        <w:rPr>
          <w:rStyle w:val="af6"/>
        </w:rPr>
        <w:t xml:space="preserve">string </w:t>
      </w:r>
      <w:r w:rsidRPr="000170D1">
        <w:t xml:space="preserve">charArray = </w:t>
      </w:r>
      <w:r w:rsidRPr="0019785C">
        <w:rPr>
          <w:rStyle w:val="af6"/>
        </w:rPr>
        <w:t>new</w:t>
      </w:r>
      <w:r w:rsidRPr="000170D1">
        <w:t xml:space="preserve"> </w:t>
      </w:r>
      <w:r w:rsidRPr="0019785C">
        <w:rPr>
          <w:rStyle w:val="af6"/>
        </w:rPr>
        <w:t>string</w:t>
      </w:r>
      <w:r w:rsidRPr="000170D1">
        <w:t>(</w:t>
      </w:r>
      <w:r w:rsidRPr="0019785C">
        <w:rPr>
          <w:rStyle w:val="af6"/>
        </w:rPr>
        <w:t>new</w:t>
      </w:r>
      <w:r w:rsidRPr="000170D1">
        <w:t>[] {</w:t>
      </w:r>
      <w:r w:rsidRPr="00CD4237">
        <w:rPr>
          <w:rStyle w:val="af7"/>
        </w:rPr>
        <w:t>'C'</w:t>
      </w:r>
      <w:r w:rsidRPr="000170D1">
        <w:t xml:space="preserve">, </w:t>
      </w:r>
      <w:r w:rsidRPr="00CD4237">
        <w:rPr>
          <w:rStyle w:val="af7"/>
        </w:rPr>
        <w:t>'h'</w:t>
      </w:r>
      <w:r w:rsidRPr="000170D1">
        <w:t xml:space="preserve">, </w:t>
      </w:r>
      <w:r w:rsidRPr="00CD4237">
        <w:rPr>
          <w:rStyle w:val="af7"/>
        </w:rPr>
        <w:t>'a'</w:t>
      </w:r>
      <w:r w:rsidRPr="000170D1">
        <w:t xml:space="preserve">, </w:t>
      </w:r>
      <w:r w:rsidRPr="00CD4237">
        <w:rPr>
          <w:rStyle w:val="af7"/>
        </w:rPr>
        <w:t>'r'</w:t>
      </w:r>
      <w:r w:rsidRPr="000170D1">
        <w:t>});</w:t>
      </w:r>
    </w:p>
    <w:p w:rsidR="005C23DB" w:rsidRPr="000170D1" w:rsidRDefault="005C23DB" w:rsidP="0019785C">
      <w:pPr>
        <w:pStyle w:val="a4"/>
      </w:pPr>
      <w:r w:rsidRPr="0019785C">
        <w:rPr>
          <w:rStyle w:val="af6"/>
        </w:rPr>
        <w:t xml:space="preserve">string </w:t>
      </w:r>
      <w:r w:rsidRPr="000170D1">
        <w:t xml:space="preserve">charString = </w:t>
      </w:r>
      <w:r w:rsidRPr="00CD4237">
        <w:rPr>
          <w:rStyle w:val="af7"/>
        </w:rPr>
        <w:t>"Char"</w:t>
      </w:r>
      <w:r w:rsidRPr="000170D1">
        <w:t>;</w:t>
      </w:r>
    </w:p>
    <w:p w:rsidR="005C23DB" w:rsidRPr="000170D1" w:rsidRDefault="005C23DB" w:rsidP="0019785C">
      <w:pPr>
        <w:pStyle w:val="a4"/>
      </w:pPr>
      <w:r w:rsidRPr="0019785C">
        <w:rPr>
          <w:rStyle w:val="af5"/>
        </w:rPr>
        <w:t>Console</w:t>
      </w:r>
      <w:r w:rsidRPr="000170D1">
        <w:t xml:space="preserve">.WriteLine(charArray == charString); </w:t>
      </w:r>
      <w:r w:rsidR="0019785C" w:rsidRPr="00CD4237">
        <w:t xml:space="preserve">   </w:t>
      </w:r>
      <w:r w:rsidRPr="00CD4237">
        <w:rPr>
          <w:rStyle w:val="af4"/>
          <w:lang w:val="en-US"/>
        </w:rPr>
        <w:t>// True</w:t>
      </w:r>
    </w:p>
    <w:p w:rsidR="005C23DB" w:rsidRDefault="005C23DB" w:rsidP="005C23DB">
      <w:r>
        <w:t xml:space="preserve">Любая строка содержит индексатор для чтения отдельного символа. Кроме этого, символы строки можно перебрать при помощи цикла </w:t>
      </w:r>
      <w:r w:rsidRPr="0019785C">
        <w:rPr>
          <w:rStyle w:val="af6"/>
        </w:rPr>
        <w:t>foreach</w:t>
      </w:r>
      <w:r>
        <w:t>.</w:t>
      </w:r>
    </w:p>
    <w:p w:rsidR="005C23DB" w:rsidRPr="000170D1" w:rsidRDefault="005C23DB" w:rsidP="0019785C">
      <w:pPr>
        <w:pStyle w:val="a4"/>
      </w:pPr>
      <w:r w:rsidRPr="0019785C">
        <w:rPr>
          <w:rStyle w:val="af6"/>
        </w:rPr>
        <w:t>foreach</w:t>
      </w:r>
      <w:r w:rsidRPr="000170D1">
        <w:t xml:space="preserve"> (</w:t>
      </w:r>
      <w:r w:rsidRPr="0019785C">
        <w:rPr>
          <w:rStyle w:val="af6"/>
        </w:rPr>
        <w:t>char</w:t>
      </w:r>
      <w:r w:rsidRPr="000170D1">
        <w:t xml:space="preserve"> ch </w:t>
      </w:r>
      <w:r w:rsidRPr="0019785C">
        <w:rPr>
          <w:rStyle w:val="af6"/>
        </w:rPr>
        <w:t>in</w:t>
      </w:r>
      <w:r w:rsidRPr="000170D1">
        <w:t xml:space="preserve"> </w:t>
      </w:r>
      <w:r w:rsidRPr="00CD4237">
        <w:rPr>
          <w:rStyle w:val="af7"/>
        </w:rPr>
        <w:t>"This is a simple string"</w:t>
      </w:r>
      <w:r w:rsidRPr="000170D1">
        <w:t>)</w:t>
      </w:r>
    </w:p>
    <w:p w:rsidR="005C23DB" w:rsidRPr="00CD4237" w:rsidRDefault="005C23DB" w:rsidP="0019785C">
      <w:pPr>
        <w:pStyle w:val="a4"/>
        <w:rPr>
          <w:lang w:val="ru-RU"/>
        </w:rPr>
      </w:pPr>
      <w:r w:rsidRPr="00CD4237">
        <w:rPr>
          <w:lang w:val="ru-RU"/>
        </w:rPr>
        <w:t>{</w:t>
      </w:r>
    </w:p>
    <w:p w:rsidR="005C23DB" w:rsidRPr="00CD4237" w:rsidRDefault="005C23DB" w:rsidP="0019785C">
      <w:pPr>
        <w:pStyle w:val="a4"/>
        <w:rPr>
          <w:lang w:val="ru-RU"/>
        </w:rPr>
      </w:pPr>
      <w:r w:rsidRPr="00CD4237">
        <w:rPr>
          <w:lang w:val="ru-RU"/>
        </w:rPr>
        <w:t xml:space="preserve">    </w:t>
      </w:r>
      <w:r w:rsidRPr="0019785C">
        <w:rPr>
          <w:rStyle w:val="af5"/>
        </w:rPr>
        <w:t>Console</w:t>
      </w:r>
      <w:r w:rsidRPr="00CD4237">
        <w:rPr>
          <w:lang w:val="ru-RU"/>
        </w:rPr>
        <w:t>.</w:t>
      </w:r>
      <w:r>
        <w:t>WriteLine</w:t>
      </w:r>
      <w:r w:rsidRPr="00CD4237">
        <w:rPr>
          <w:lang w:val="ru-RU"/>
        </w:rPr>
        <w:t>(</w:t>
      </w:r>
      <w:r>
        <w:t>ch</w:t>
      </w:r>
      <w:r w:rsidRPr="00CD4237">
        <w:rPr>
          <w:lang w:val="ru-RU"/>
        </w:rPr>
        <w:t>);</w:t>
      </w:r>
    </w:p>
    <w:p w:rsidR="005C23DB" w:rsidRPr="00CD4237" w:rsidRDefault="005C23DB" w:rsidP="0019785C">
      <w:pPr>
        <w:pStyle w:val="a4"/>
        <w:rPr>
          <w:lang w:val="ru-RU"/>
        </w:rPr>
      </w:pPr>
      <w:r w:rsidRPr="00CD4237">
        <w:rPr>
          <w:lang w:val="ru-RU"/>
        </w:rPr>
        <w:t>}</w:t>
      </w:r>
    </w:p>
    <w:p w:rsidR="005C23DB" w:rsidRDefault="005C23DB" w:rsidP="005C23DB">
      <w:r>
        <w:t xml:space="preserve">В языке C# соединение строк можно выполнить при помощи операции </w:t>
      </w:r>
      <w:r w:rsidRPr="0019785C">
        <w:rPr>
          <w:rStyle w:val="a9"/>
        </w:rPr>
        <w:t>+</w:t>
      </w:r>
      <w:r>
        <w:t xml:space="preserve">, что транслируется в вызов метода </w:t>
      </w:r>
      <w:r w:rsidRPr="0019785C">
        <w:rPr>
          <w:rStyle w:val="af5"/>
        </w:rPr>
        <w:t>String</w:t>
      </w:r>
      <w:r w:rsidRPr="0019785C">
        <w:rPr>
          <w:rStyle w:val="a9"/>
        </w:rPr>
        <w:t>.Concat()</w:t>
      </w:r>
      <w:r>
        <w:t xml:space="preserve"> (литералы соединяются на этапе компиляции).</w:t>
      </w:r>
    </w:p>
    <w:p w:rsidR="005C23DB" w:rsidRDefault="005C23DB" w:rsidP="005C23DB">
      <w:r>
        <w:t xml:space="preserve">Статические элементы класса </w:t>
      </w:r>
      <w:r w:rsidRPr="0019785C">
        <w:rPr>
          <w:rStyle w:val="af5"/>
        </w:rPr>
        <w:t>String</w:t>
      </w:r>
      <w:r>
        <w:t xml:space="preserve"> </w:t>
      </w:r>
      <w:r w:rsidR="0019785C">
        <w:t>приведены</w:t>
      </w:r>
      <w:r>
        <w:t xml:space="preserve"> в табл. 3.</w:t>
      </w:r>
    </w:p>
    <w:p w:rsidR="005C23DB" w:rsidRDefault="005C23DB" w:rsidP="0019785C">
      <w:pPr>
        <w:pStyle w:val="af8"/>
      </w:pPr>
      <w:r>
        <w:t>Таблица 3</w:t>
      </w:r>
    </w:p>
    <w:p w:rsidR="005C23DB" w:rsidRDefault="005C23DB" w:rsidP="0019785C">
      <w:pPr>
        <w:pStyle w:val="af9"/>
      </w:pPr>
      <w:r>
        <w:t xml:space="preserve">Статические элементы класса </w:t>
      </w:r>
      <w:r w:rsidRPr="0019785C">
        <w:rPr>
          <w:rStyle w:val="a9"/>
        </w:rPr>
        <w:t>System.</w:t>
      </w:r>
      <w:r w:rsidRPr="0019785C">
        <w:rPr>
          <w:rStyle w:val="af5"/>
        </w:rPr>
        <w:t>String</w:t>
      </w:r>
    </w:p>
    <w:tbl>
      <w:tblPr>
        <w:tblStyle w:val="afa"/>
        <w:tblW w:w="0" w:type="auto"/>
        <w:jc w:val="center"/>
        <w:tblLook w:val="04A0" w:firstRow="1" w:lastRow="0" w:firstColumn="1" w:lastColumn="0" w:noHBand="0" w:noVBand="1"/>
      </w:tblPr>
      <w:tblGrid>
        <w:gridCol w:w="2152"/>
        <w:gridCol w:w="7476"/>
      </w:tblGrid>
      <w:tr w:rsidR="0019785C" w:rsidRPr="0019785C" w:rsidTr="0019785C">
        <w:trPr>
          <w:jc w:val="center"/>
        </w:trPr>
        <w:tc>
          <w:tcPr>
            <w:tcW w:w="0" w:type="auto"/>
            <w:vAlign w:val="center"/>
          </w:tcPr>
          <w:p w:rsidR="0019785C" w:rsidRPr="0019785C" w:rsidRDefault="0019785C" w:rsidP="0019785C">
            <w:pPr>
              <w:pStyle w:val="aff7"/>
            </w:pPr>
            <w:r w:rsidRPr="0019785C">
              <w:t>Имя элемента</w:t>
            </w:r>
          </w:p>
        </w:tc>
        <w:tc>
          <w:tcPr>
            <w:tcW w:w="0" w:type="auto"/>
            <w:vAlign w:val="center"/>
          </w:tcPr>
          <w:p w:rsidR="0019785C" w:rsidRPr="0019785C" w:rsidRDefault="0019785C" w:rsidP="0019785C">
            <w:pPr>
              <w:pStyle w:val="aff7"/>
            </w:pPr>
            <w:r w:rsidRPr="0019785C">
              <w:t>Описание</w:t>
            </w:r>
          </w:p>
        </w:tc>
      </w:tr>
      <w:tr w:rsidR="0019785C" w:rsidRPr="0019785C" w:rsidTr="00E70469">
        <w:trPr>
          <w:jc w:val="center"/>
        </w:trPr>
        <w:tc>
          <w:tcPr>
            <w:tcW w:w="0" w:type="auto"/>
            <w:vAlign w:val="center"/>
          </w:tcPr>
          <w:p w:rsidR="0019785C" w:rsidRPr="0019785C" w:rsidRDefault="0019785C" w:rsidP="00E70469">
            <w:pPr>
              <w:pStyle w:val="aff8"/>
              <w:rPr>
                <w:rStyle w:val="aff"/>
              </w:rPr>
            </w:pPr>
            <w:r w:rsidRPr="0019785C">
              <w:rPr>
                <w:rStyle w:val="aff"/>
              </w:rPr>
              <w:t>Empty</w:t>
            </w:r>
          </w:p>
        </w:tc>
        <w:tc>
          <w:tcPr>
            <w:tcW w:w="0" w:type="auto"/>
            <w:vAlign w:val="center"/>
          </w:tcPr>
          <w:p w:rsidR="0019785C" w:rsidRPr="0019785C" w:rsidRDefault="0019785C" w:rsidP="00E70469">
            <w:pPr>
              <w:pStyle w:val="aff8"/>
            </w:pPr>
            <w:r w:rsidRPr="0019785C">
              <w:t>Свойство только для чтения, которое возвращает пустую строку</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Compare()</w:t>
            </w:r>
          </w:p>
        </w:tc>
        <w:tc>
          <w:tcPr>
            <w:tcW w:w="0" w:type="auto"/>
            <w:vAlign w:val="center"/>
          </w:tcPr>
          <w:p w:rsidR="0019785C" w:rsidRPr="0019785C" w:rsidRDefault="0019785C" w:rsidP="00E70469">
            <w:pPr>
              <w:pStyle w:val="aff8"/>
            </w:pPr>
            <w:r w:rsidRPr="0019785C">
              <w:t>Сравнение двух строк. Реализации метода позволяют сравнивать как строки, так и подстроки. При этом можно учитывать регистр и алфавит конкретного языка</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CompareOrdinal()</w:t>
            </w:r>
          </w:p>
        </w:tc>
        <w:tc>
          <w:tcPr>
            <w:tcW w:w="0" w:type="auto"/>
            <w:vAlign w:val="center"/>
          </w:tcPr>
          <w:p w:rsidR="0019785C" w:rsidRPr="0019785C" w:rsidRDefault="0019785C" w:rsidP="00E70469">
            <w:pPr>
              <w:pStyle w:val="aff8"/>
            </w:pPr>
            <w:r w:rsidRPr="0019785C">
              <w:t>Сравнение двух строк. Реализации метода позволяют сравнивать как строки, так и подстроки. Сравниваются коды символов</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Concat()</w:t>
            </w:r>
          </w:p>
        </w:tc>
        <w:tc>
          <w:tcPr>
            <w:tcW w:w="0" w:type="auto"/>
            <w:vAlign w:val="center"/>
          </w:tcPr>
          <w:p w:rsidR="0019785C" w:rsidRPr="0019785C" w:rsidRDefault="0019785C" w:rsidP="00E70469">
            <w:pPr>
              <w:pStyle w:val="aff8"/>
            </w:pPr>
            <w:r w:rsidRPr="0019785C">
              <w:t>Конкатенация произвольного числа строк</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Concat&lt;T&gt;()</w:t>
            </w:r>
          </w:p>
        </w:tc>
        <w:tc>
          <w:tcPr>
            <w:tcW w:w="0" w:type="auto"/>
            <w:vAlign w:val="center"/>
          </w:tcPr>
          <w:p w:rsidR="0019785C" w:rsidRPr="0019785C" w:rsidRDefault="0019785C" w:rsidP="00B32216">
            <w:pPr>
              <w:pStyle w:val="aff8"/>
            </w:pPr>
            <w:r w:rsidRPr="0019785C">
              <w:t>Метод выполняет проход по указанной коллекции, преобраз</w:t>
            </w:r>
            <w:r w:rsidR="00B32216">
              <w:t>ует</w:t>
            </w:r>
            <w:r w:rsidRPr="0019785C">
              <w:t xml:space="preserve"> кажд</w:t>
            </w:r>
            <w:r w:rsidR="00B32216">
              <w:t>ый</w:t>
            </w:r>
            <w:r w:rsidRPr="0019785C">
              <w:t xml:space="preserve"> элемент в строку и </w:t>
            </w:r>
            <w:r w:rsidR="00B32216">
              <w:t>соединяет</w:t>
            </w:r>
            <w:r w:rsidRPr="0019785C">
              <w:t xml:space="preserve"> полученны</w:t>
            </w:r>
            <w:r w:rsidR="00B32216">
              <w:t>е</w:t>
            </w:r>
            <w:r w:rsidRPr="0019785C">
              <w:t xml:space="preserve"> строк</w:t>
            </w:r>
            <w:r w:rsidR="00B32216">
              <w:t>и</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Copy()</w:t>
            </w:r>
          </w:p>
        </w:tc>
        <w:tc>
          <w:tcPr>
            <w:tcW w:w="0" w:type="auto"/>
            <w:vAlign w:val="center"/>
          </w:tcPr>
          <w:p w:rsidR="0019785C" w:rsidRPr="0019785C" w:rsidRDefault="0019785C" w:rsidP="00E70469">
            <w:pPr>
              <w:pStyle w:val="aff8"/>
            </w:pPr>
            <w:r w:rsidRPr="0019785C">
              <w:t>Создаёт копию строки</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Format()</w:t>
            </w:r>
          </w:p>
        </w:tc>
        <w:tc>
          <w:tcPr>
            <w:tcW w:w="0" w:type="auto"/>
            <w:vAlign w:val="center"/>
          </w:tcPr>
          <w:p w:rsidR="0019785C" w:rsidRPr="0019785C" w:rsidRDefault="0019785C" w:rsidP="00E70469">
            <w:pPr>
              <w:pStyle w:val="aff8"/>
            </w:pPr>
            <w:r w:rsidRPr="0019785C">
              <w:t>Выполняет форматирование строки в соответствии с заданными спецификациями формата</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Join()</w:t>
            </w:r>
          </w:p>
        </w:tc>
        <w:tc>
          <w:tcPr>
            <w:tcW w:w="0" w:type="auto"/>
            <w:vAlign w:val="center"/>
          </w:tcPr>
          <w:p w:rsidR="0019785C" w:rsidRPr="0019785C" w:rsidRDefault="0019785C" w:rsidP="00B32216">
            <w:pPr>
              <w:pStyle w:val="aff8"/>
            </w:pPr>
            <w:r w:rsidRPr="0019785C">
              <w:t xml:space="preserve">Соединение элементов массива строк или коллекции строк в единую строку. </w:t>
            </w:r>
            <w:r w:rsidR="00B32216">
              <w:t>М</w:t>
            </w:r>
            <w:r w:rsidRPr="0019785C">
              <w:t xml:space="preserve">ежду элементами </w:t>
            </w:r>
            <w:r w:rsidR="00B32216">
              <w:t xml:space="preserve">можно </w:t>
            </w:r>
            <w:r w:rsidR="00B32216" w:rsidRPr="0019785C">
              <w:t>встав</w:t>
            </w:r>
            <w:r w:rsidR="00B32216">
              <w:t>ить</w:t>
            </w:r>
            <w:r w:rsidR="00B32216" w:rsidRPr="0019785C">
              <w:t xml:space="preserve"> разделители</w:t>
            </w:r>
          </w:p>
        </w:tc>
      </w:tr>
    </w:tbl>
    <w:p w:rsidR="00A7499C" w:rsidRDefault="00A7499C" w:rsidP="00A7499C">
      <w:pPr>
        <w:pStyle w:val="af8"/>
      </w:pPr>
      <w:r>
        <w:lastRenderedPageBreak/>
        <w:t>Окончание табл. 3</w:t>
      </w:r>
    </w:p>
    <w:tbl>
      <w:tblPr>
        <w:tblStyle w:val="afa"/>
        <w:tblW w:w="0" w:type="auto"/>
        <w:jc w:val="center"/>
        <w:tblLook w:val="04A0" w:firstRow="1" w:lastRow="0" w:firstColumn="1" w:lastColumn="0" w:noHBand="0" w:noVBand="1"/>
      </w:tblPr>
      <w:tblGrid>
        <w:gridCol w:w="2636"/>
        <w:gridCol w:w="6992"/>
      </w:tblGrid>
      <w:tr w:rsidR="00A7499C" w:rsidRPr="0019785C" w:rsidTr="00E70469">
        <w:trPr>
          <w:jc w:val="center"/>
        </w:trPr>
        <w:tc>
          <w:tcPr>
            <w:tcW w:w="0" w:type="auto"/>
            <w:vAlign w:val="center"/>
          </w:tcPr>
          <w:p w:rsidR="00A7499C" w:rsidRPr="0019785C" w:rsidRDefault="00A7499C" w:rsidP="00A7499C">
            <w:pPr>
              <w:pStyle w:val="aff7"/>
            </w:pPr>
            <w:r w:rsidRPr="0019785C">
              <w:t>Имя элемента</w:t>
            </w:r>
          </w:p>
        </w:tc>
        <w:tc>
          <w:tcPr>
            <w:tcW w:w="0" w:type="auto"/>
            <w:vAlign w:val="center"/>
          </w:tcPr>
          <w:p w:rsidR="00A7499C" w:rsidRPr="0019785C" w:rsidRDefault="00A7499C" w:rsidP="00A7499C">
            <w:pPr>
              <w:pStyle w:val="aff7"/>
            </w:pPr>
            <w:r w:rsidRPr="0019785C">
              <w:t>Описание</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Join&lt;T&gt;()</w:t>
            </w:r>
          </w:p>
        </w:tc>
        <w:tc>
          <w:tcPr>
            <w:tcW w:w="0" w:type="auto"/>
            <w:vAlign w:val="center"/>
          </w:tcPr>
          <w:p w:rsidR="0019785C" w:rsidRPr="0019785C" w:rsidRDefault="00B32216" w:rsidP="00B32216">
            <w:pPr>
              <w:pStyle w:val="aff8"/>
            </w:pPr>
            <w:r w:rsidRPr="0019785C">
              <w:t>Метод выполняет проход по указанной коллекции, преобраз</w:t>
            </w:r>
            <w:r>
              <w:t>ует</w:t>
            </w:r>
            <w:r w:rsidRPr="0019785C">
              <w:t xml:space="preserve"> кажд</w:t>
            </w:r>
            <w:r>
              <w:t>ый</w:t>
            </w:r>
            <w:r w:rsidRPr="0019785C">
              <w:t xml:space="preserve"> элемент в строку и </w:t>
            </w:r>
            <w:r>
              <w:t>соединяет</w:t>
            </w:r>
            <w:r w:rsidRPr="0019785C">
              <w:t xml:space="preserve"> полученны</w:t>
            </w:r>
            <w:r>
              <w:t>е</w:t>
            </w:r>
            <w:r w:rsidRPr="0019785C">
              <w:t xml:space="preserve"> строк</w:t>
            </w:r>
            <w:r>
              <w:t>и</w:t>
            </w:r>
            <w:r w:rsidR="0019785C" w:rsidRPr="0019785C">
              <w:t xml:space="preserve">. </w:t>
            </w:r>
            <w:r>
              <w:t>М</w:t>
            </w:r>
            <w:r w:rsidR="0019785C" w:rsidRPr="0019785C">
              <w:t xml:space="preserve">ежду элементами </w:t>
            </w:r>
            <w:r>
              <w:t xml:space="preserve">можно </w:t>
            </w:r>
            <w:r w:rsidR="0019785C" w:rsidRPr="0019785C">
              <w:t>встав</w:t>
            </w:r>
            <w:r>
              <w:t>ить</w:t>
            </w:r>
            <w:r w:rsidR="0019785C" w:rsidRPr="0019785C">
              <w:t xml:space="preserve"> разделители</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IsNullOrEmpty()</w:t>
            </w:r>
          </w:p>
        </w:tc>
        <w:tc>
          <w:tcPr>
            <w:tcW w:w="0" w:type="auto"/>
            <w:vAlign w:val="center"/>
          </w:tcPr>
          <w:p w:rsidR="0019785C" w:rsidRPr="0019785C" w:rsidRDefault="0019785C" w:rsidP="00E70469">
            <w:pPr>
              <w:pStyle w:val="aff8"/>
            </w:pPr>
            <w:r w:rsidRPr="0019785C">
              <w:t xml:space="preserve">Проверяет, является ли аргумент пустой строкой или </w:t>
            </w:r>
            <w:r w:rsidRPr="00E70469">
              <w:rPr>
                <w:rStyle w:val="afd"/>
              </w:rPr>
              <w:t>null</w:t>
            </w:r>
          </w:p>
        </w:tc>
      </w:tr>
      <w:tr w:rsidR="0019785C" w:rsidRPr="0019785C" w:rsidTr="00E70469">
        <w:trPr>
          <w:jc w:val="center"/>
        </w:trPr>
        <w:tc>
          <w:tcPr>
            <w:tcW w:w="0" w:type="auto"/>
            <w:vAlign w:val="center"/>
          </w:tcPr>
          <w:p w:rsidR="0019785C" w:rsidRPr="0019785C" w:rsidRDefault="0019785C" w:rsidP="00E70469">
            <w:pPr>
              <w:pStyle w:val="aff8"/>
            </w:pPr>
            <w:r w:rsidRPr="0019785C">
              <w:rPr>
                <w:rStyle w:val="aff"/>
              </w:rPr>
              <w:t>IsNullOrWhiteSpace()</w:t>
            </w:r>
          </w:p>
        </w:tc>
        <w:tc>
          <w:tcPr>
            <w:tcW w:w="0" w:type="auto"/>
            <w:vAlign w:val="center"/>
          </w:tcPr>
          <w:p w:rsidR="0019785C" w:rsidRPr="0019785C" w:rsidRDefault="0019785C" w:rsidP="00E70469">
            <w:pPr>
              <w:pStyle w:val="aff8"/>
            </w:pPr>
            <w:r w:rsidRPr="0019785C">
              <w:t xml:space="preserve">Проверяет, является ли аргумент пустой строкой, </w:t>
            </w:r>
            <w:r w:rsidRPr="00E70469">
              <w:rPr>
                <w:rStyle w:val="afd"/>
              </w:rPr>
              <w:t>null</w:t>
            </w:r>
            <w:r w:rsidRPr="0019785C">
              <w:t xml:space="preserve"> или состоит только из пробельных символов</w:t>
            </w:r>
          </w:p>
        </w:tc>
      </w:tr>
    </w:tbl>
    <w:p w:rsidR="005C23DB" w:rsidRDefault="005C23DB" w:rsidP="005C23DB">
      <w:r>
        <w:t xml:space="preserve">Сводка экземплярных методов класса </w:t>
      </w:r>
      <w:r w:rsidRPr="00E70469">
        <w:rPr>
          <w:rStyle w:val="af5"/>
        </w:rPr>
        <w:t>String</w:t>
      </w:r>
      <w:r>
        <w:t xml:space="preserve"> приведена в табл. 4. Ни один из этих методов не меняет строку, у которой вызывается. Конечно, некоторые методы создают и возвращают в качестве результата новые строки.</w:t>
      </w:r>
    </w:p>
    <w:p w:rsidR="005C23DB" w:rsidRDefault="005C23DB" w:rsidP="00E70469">
      <w:pPr>
        <w:pStyle w:val="af8"/>
      </w:pPr>
      <w:r>
        <w:t>Таблица 4</w:t>
      </w:r>
    </w:p>
    <w:p w:rsidR="005C23DB" w:rsidRDefault="005C23DB" w:rsidP="00E70469">
      <w:pPr>
        <w:pStyle w:val="af9"/>
      </w:pPr>
      <w:r>
        <w:t xml:space="preserve">Экземплярные методы </w:t>
      </w:r>
      <w:r w:rsidRPr="00E70469">
        <w:rPr>
          <w:rStyle w:val="a9"/>
        </w:rPr>
        <w:t>System.</w:t>
      </w:r>
      <w:r w:rsidRPr="00E70469">
        <w:rPr>
          <w:rStyle w:val="af5"/>
        </w:rPr>
        <w:t>String</w:t>
      </w:r>
    </w:p>
    <w:tbl>
      <w:tblPr>
        <w:tblStyle w:val="afa"/>
        <w:tblW w:w="0" w:type="auto"/>
        <w:jc w:val="center"/>
        <w:tblLook w:val="04A0" w:firstRow="1" w:lastRow="0" w:firstColumn="1" w:lastColumn="0" w:noHBand="0" w:noVBand="1"/>
      </w:tblPr>
      <w:tblGrid>
        <w:gridCol w:w="2494"/>
        <w:gridCol w:w="7134"/>
      </w:tblGrid>
      <w:tr w:rsidR="00E70469" w:rsidRPr="00E70469" w:rsidTr="00D16233">
        <w:trPr>
          <w:jc w:val="center"/>
        </w:trPr>
        <w:tc>
          <w:tcPr>
            <w:tcW w:w="0" w:type="auto"/>
            <w:vAlign w:val="center"/>
          </w:tcPr>
          <w:p w:rsidR="00E70469" w:rsidRPr="00E70469" w:rsidRDefault="00E70469" w:rsidP="00E70469">
            <w:pPr>
              <w:pStyle w:val="aff7"/>
            </w:pPr>
            <w:r w:rsidRPr="00E70469">
              <w:t>Имя метода</w:t>
            </w:r>
          </w:p>
        </w:tc>
        <w:tc>
          <w:tcPr>
            <w:tcW w:w="0" w:type="auto"/>
            <w:vAlign w:val="center"/>
          </w:tcPr>
          <w:p w:rsidR="00E70469" w:rsidRPr="00E70469" w:rsidRDefault="00E70469" w:rsidP="00E70469">
            <w:pPr>
              <w:pStyle w:val="aff7"/>
            </w:pPr>
            <w:r w:rsidRPr="00E70469">
              <w:t>Описание</w:t>
            </w:r>
          </w:p>
        </w:tc>
      </w:tr>
      <w:tr w:rsidR="00E70469" w:rsidRPr="00E70469" w:rsidTr="00D16233">
        <w:trPr>
          <w:jc w:val="center"/>
        </w:trPr>
        <w:tc>
          <w:tcPr>
            <w:tcW w:w="0" w:type="auto"/>
            <w:vAlign w:val="center"/>
          </w:tcPr>
          <w:p w:rsidR="00E70469" w:rsidRPr="00E70469" w:rsidRDefault="00E70469" w:rsidP="00E70469">
            <w:pPr>
              <w:pStyle w:val="aff8"/>
              <w:rPr>
                <w:rStyle w:val="aff"/>
              </w:rPr>
            </w:pPr>
            <w:r w:rsidRPr="00E70469">
              <w:rPr>
                <w:rStyle w:val="aff"/>
              </w:rPr>
              <w:t>CompareTo()</w:t>
            </w:r>
          </w:p>
        </w:tc>
        <w:tc>
          <w:tcPr>
            <w:tcW w:w="0" w:type="auto"/>
            <w:vAlign w:val="center"/>
          </w:tcPr>
          <w:p w:rsidR="00E70469" w:rsidRPr="00E70469" w:rsidRDefault="00E70469" w:rsidP="00E70469">
            <w:pPr>
              <w:pStyle w:val="aff8"/>
            </w:pPr>
            <w:r w:rsidRPr="00E70469">
              <w:t>Сравнивает строки для выяснения порядка</w:t>
            </w:r>
          </w:p>
        </w:tc>
      </w:tr>
      <w:tr w:rsidR="00E70469" w:rsidRPr="00E70469" w:rsidTr="00D16233">
        <w:trPr>
          <w:jc w:val="center"/>
        </w:trPr>
        <w:tc>
          <w:tcPr>
            <w:tcW w:w="0" w:type="auto"/>
            <w:vAlign w:val="center"/>
          </w:tcPr>
          <w:p w:rsidR="00E70469" w:rsidRPr="00E70469" w:rsidRDefault="00E70469" w:rsidP="00E70469">
            <w:pPr>
              <w:pStyle w:val="aff8"/>
            </w:pPr>
            <w:r w:rsidRPr="00E70469">
              <w:rPr>
                <w:rStyle w:val="aff"/>
              </w:rPr>
              <w:t>Insert()</w:t>
            </w:r>
          </w:p>
        </w:tc>
        <w:tc>
          <w:tcPr>
            <w:tcW w:w="0" w:type="auto"/>
            <w:vAlign w:val="center"/>
          </w:tcPr>
          <w:p w:rsidR="00E70469" w:rsidRPr="00E70469" w:rsidRDefault="00E70469" w:rsidP="00E70469">
            <w:pPr>
              <w:pStyle w:val="aff8"/>
            </w:pPr>
            <w:r w:rsidRPr="00E70469">
              <w:t>Вставляет подстроку в заданную позицию</w:t>
            </w:r>
          </w:p>
        </w:tc>
      </w:tr>
      <w:tr w:rsidR="00E70469" w:rsidRPr="00E70469" w:rsidTr="00D16233">
        <w:trPr>
          <w:jc w:val="center"/>
        </w:trPr>
        <w:tc>
          <w:tcPr>
            <w:tcW w:w="0" w:type="auto"/>
            <w:vAlign w:val="center"/>
          </w:tcPr>
          <w:p w:rsidR="00E70469" w:rsidRPr="00E70469" w:rsidRDefault="00E70469" w:rsidP="00E70469">
            <w:pPr>
              <w:pStyle w:val="aff8"/>
            </w:pPr>
            <w:r w:rsidRPr="00E70469">
              <w:rPr>
                <w:rStyle w:val="aff"/>
              </w:rPr>
              <w:t>Remove()</w:t>
            </w:r>
          </w:p>
        </w:tc>
        <w:tc>
          <w:tcPr>
            <w:tcW w:w="0" w:type="auto"/>
            <w:vAlign w:val="center"/>
          </w:tcPr>
          <w:p w:rsidR="00E70469" w:rsidRPr="00E70469" w:rsidRDefault="00E70469" w:rsidP="00E70469">
            <w:pPr>
              <w:pStyle w:val="aff8"/>
            </w:pPr>
            <w:r w:rsidRPr="00E70469">
              <w:t>Удаляет подстроку в заданной позиции</w:t>
            </w:r>
          </w:p>
        </w:tc>
      </w:tr>
      <w:tr w:rsidR="00E70469" w:rsidRPr="00E70469" w:rsidTr="00D16233">
        <w:trPr>
          <w:jc w:val="center"/>
        </w:trPr>
        <w:tc>
          <w:tcPr>
            <w:tcW w:w="0" w:type="auto"/>
            <w:vAlign w:val="center"/>
          </w:tcPr>
          <w:p w:rsidR="00E70469" w:rsidRPr="00E70469" w:rsidRDefault="00E70469" w:rsidP="00E70469">
            <w:pPr>
              <w:pStyle w:val="aff8"/>
            </w:pPr>
            <w:r w:rsidRPr="00E70469">
              <w:rPr>
                <w:rStyle w:val="aff"/>
              </w:rPr>
              <w:t>Replace()</w:t>
            </w:r>
          </w:p>
        </w:tc>
        <w:tc>
          <w:tcPr>
            <w:tcW w:w="0" w:type="auto"/>
            <w:vAlign w:val="center"/>
          </w:tcPr>
          <w:p w:rsidR="00E70469" w:rsidRPr="00E70469" w:rsidRDefault="00E70469" w:rsidP="00E70469">
            <w:pPr>
              <w:pStyle w:val="aff8"/>
            </w:pPr>
            <w:r w:rsidRPr="00E70469">
              <w:t>Заменяет подстроку в заданной позиции на новую подстроку</w:t>
            </w:r>
          </w:p>
        </w:tc>
      </w:tr>
      <w:tr w:rsidR="00E70469" w:rsidRPr="00E70469" w:rsidTr="00D16233">
        <w:trPr>
          <w:cantSplit/>
          <w:jc w:val="center"/>
        </w:trPr>
        <w:tc>
          <w:tcPr>
            <w:tcW w:w="0" w:type="auto"/>
            <w:vAlign w:val="center"/>
          </w:tcPr>
          <w:p w:rsidR="00E70469" w:rsidRPr="00E70469" w:rsidRDefault="00E70469" w:rsidP="00E70469">
            <w:pPr>
              <w:pStyle w:val="aff8"/>
            </w:pPr>
            <w:r w:rsidRPr="00E70469">
              <w:rPr>
                <w:rStyle w:val="aff"/>
              </w:rPr>
              <w:t>Split()</w:t>
            </w:r>
          </w:p>
        </w:tc>
        <w:tc>
          <w:tcPr>
            <w:tcW w:w="0" w:type="auto"/>
            <w:vAlign w:val="center"/>
          </w:tcPr>
          <w:p w:rsidR="00E70469" w:rsidRPr="00E70469" w:rsidRDefault="00E70469" w:rsidP="00E70469">
            <w:pPr>
              <w:pStyle w:val="aff8"/>
            </w:pPr>
            <w:r w:rsidRPr="00E70469">
              <w:t>Разбивает строку на массив слов. Допускает указание разделителя слов (по умолчанию – пробел), а также опции для удаления пустых слов из итогового массива</w:t>
            </w:r>
          </w:p>
        </w:tc>
      </w:tr>
      <w:tr w:rsidR="00E70469" w:rsidRPr="00E70469" w:rsidTr="00D16233">
        <w:trPr>
          <w:jc w:val="center"/>
        </w:trPr>
        <w:tc>
          <w:tcPr>
            <w:tcW w:w="0" w:type="auto"/>
            <w:vAlign w:val="center"/>
          </w:tcPr>
          <w:p w:rsidR="00E70469" w:rsidRPr="00E70469" w:rsidRDefault="00E70469" w:rsidP="00E70469">
            <w:pPr>
              <w:pStyle w:val="aff8"/>
            </w:pPr>
            <w:r w:rsidRPr="00E70469">
              <w:rPr>
                <w:rStyle w:val="aff"/>
              </w:rPr>
              <w:t>Substring()</w:t>
            </w:r>
          </w:p>
        </w:tc>
        <w:tc>
          <w:tcPr>
            <w:tcW w:w="0" w:type="auto"/>
            <w:vAlign w:val="center"/>
          </w:tcPr>
          <w:p w:rsidR="00E70469" w:rsidRPr="00E70469" w:rsidRDefault="00E70469" w:rsidP="00E70469">
            <w:pPr>
              <w:pStyle w:val="aff8"/>
            </w:pPr>
            <w:r w:rsidRPr="00E70469">
              <w:t>Выделяет подстроку в заданной позиции</w:t>
            </w:r>
          </w:p>
        </w:tc>
      </w:tr>
      <w:tr w:rsidR="00E70469" w:rsidRPr="00E70469" w:rsidTr="00D16233">
        <w:trPr>
          <w:jc w:val="center"/>
        </w:trPr>
        <w:tc>
          <w:tcPr>
            <w:tcW w:w="0" w:type="auto"/>
            <w:vAlign w:val="center"/>
          </w:tcPr>
          <w:p w:rsidR="00E70469" w:rsidRPr="00E70469" w:rsidRDefault="00E70469" w:rsidP="00E70469">
            <w:pPr>
              <w:pStyle w:val="aff8"/>
            </w:pPr>
            <w:r w:rsidRPr="00E70469">
              <w:rPr>
                <w:rStyle w:val="aff"/>
              </w:rPr>
              <w:t>CopyTo()</w:t>
            </w:r>
          </w:p>
        </w:tc>
        <w:tc>
          <w:tcPr>
            <w:tcW w:w="0" w:type="auto"/>
            <w:vAlign w:val="center"/>
          </w:tcPr>
          <w:p w:rsidR="00E70469" w:rsidRPr="00E70469" w:rsidRDefault="00E70469" w:rsidP="00E70469">
            <w:pPr>
              <w:pStyle w:val="aff8"/>
            </w:pPr>
            <w:r w:rsidRPr="00E70469">
              <w:t>Копирует указанный фрагмент строки в массив символов</w:t>
            </w:r>
          </w:p>
        </w:tc>
      </w:tr>
      <w:tr w:rsidR="00E70469" w:rsidRPr="00E70469" w:rsidTr="00D16233">
        <w:trPr>
          <w:jc w:val="center"/>
        </w:trPr>
        <w:tc>
          <w:tcPr>
            <w:tcW w:w="0" w:type="auto"/>
            <w:vAlign w:val="center"/>
          </w:tcPr>
          <w:p w:rsidR="00E70469" w:rsidRPr="00E70469" w:rsidRDefault="00E70469" w:rsidP="00D712A4">
            <w:pPr>
              <w:pStyle w:val="aff8"/>
            </w:pPr>
            <w:r w:rsidRPr="00E70469">
              <w:rPr>
                <w:rStyle w:val="aff"/>
              </w:rPr>
              <w:t>Contains()</w:t>
            </w:r>
          </w:p>
        </w:tc>
        <w:tc>
          <w:tcPr>
            <w:tcW w:w="0" w:type="auto"/>
            <w:vAlign w:val="center"/>
          </w:tcPr>
          <w:p w:rsidR="00E70469" w:rsidRPr="00E70469" w:rsidRDefault="00E70469" w:rsidP="00E70469">
            <w:pPr>
              <w:pStyle w:val="aff8"/>
            </w:pPr>
            <w:r w:rsidRPr="00E70469">
              <w:t>Определяет вхождение заданной подстроки</w:t>
            </w:r>
          </w:p>
        </w:tc>
      </w:tr>
      <w:tr w:rsidR="00E70469" w:rsidRPr="00E70469" w:rsidTr="00D16233">
        <w:trPr>
          <w:jc w:val="center"/>
        </w:trPr>
        <w:tc>
          <w:tcPr>
            <w:tcW w:w="0" w:type="auto"/>
            <w:vAlign w:val="center"/>
          </w:tcPr>
          <w:p w:rsidR="00E70469" w:rsidRDefault="00E70469" w:rsidP="00E70469">
            <w:pPr>
              <w:pStyle w:val="aff8"/>
            </w:pPr>
            <w:r w:rsidRPr="00E70469">
              <w:rPr>
                <w:rStyle w:val="aff"/>
              </w:rPr>
              <w:t>IndexOf()</w:t>
            </w:r>
            <w:r w:rsidRPr="00E70469">
              <w:t>,</w:t>
            </w:r>
          </w:p>
          <w:p w:rsidR="00E70469" w:rsidRDefault="00E70469" w:rsidP="00E70469">
            <w:pPr>
              <w:pStyle w:val="aff8"/>
            </w:pPr>
            <w:r w:rsidRPr="00E70469">
              <w:rPr>
                <w:rStyle w:val="aff"/>
              </w:rPr>
              <w:t>IndexOfAny()</w:t>
            </w:r>
            <w:r w:rsidRPr="00E70469">
              <w:t>,</w:t>
            </w:r>
          </w:p>
          <w:p w:rsidR="00E70469" w:rsidRDefault="00E70469" w:rsidP="00E70469">
            <w:pPr>
              <w:pStyle w:val="aff8"/>
            </w:pPr>
            <w:r w:rsidRPr="00E70469">
              <w:rPr>
                <w:rStyle w:val="aff"/>
              </w:rPr>
              <w:t>LastIndexOf()</w:t>
            </w:r>
            <w:r w:rsidRPr="00E70469">
              <w:t>,</w:t>
            </w:r>
          </w:p>
          <w:p w:rsidR="00E70469" w:rsidRPr="00E70469" w:rsidRDefault="00E70469" w:rsidP="00E70469">
            <w:pPr>
              <w:pStyle w:val="aff8"/>
            </w:pPr>
            <w:r w:rsidRPr="00E70469">
              <w:rPr>
                <w:rStyle w:val="aff"/>
              </w:rPr>
              <w:t>LastIndexOfAny()</w:t>
            </w:r>
          </w:p>
        </w:tc>
        <w:tc>
          <w:tcPr>
            <w:tcW w:w="0" w:type="auto"/>
            <w:vAlign w:val="center"/>
          </w:tcPr>
          <w:p w:rsidR="00E70469" w:rsidRPr="00E70469" w:rsidRDefault="00E70469" w:rsidP="00E70469">
            <w:pPr>
              <w:pStyle w:val="aff8"/>
            </w:pPr>
            <w:r w:rsidRPr="00E70469">
              <w:t>Определяются индексы первого и последнего вхождения заданной подстроки или любого символа из заданного набора</w:t>
            </w:r>
          </w:p>
        </w:tc>
      </w:tr>
      <w:tr w:rsidR="00E70469" w:rsidRPr="00E70469" w:rsidTr="00D16233">
        <w:trPr>
          <w:jc w:val="center"/>
        </w:trPr>
        <w:tc>
          <w:tcPr>
            <w:tcW w:w="0" w:type="auto"/>
            <w:vAlign w:val="center"/>
          </w:tcPr>
          <w:p w:rsidR="00E70469" w:rsidRDefault="00E70469" w:rsidP="00E70469">
            <w:pPr>
              <w:pStyle w:val="aff8"/>
            </w:pPr>
            <w:r w:rsidRPr="00E70469">
              <w:rPr>
                <w:rStyle w:val="aff"/>
              </w:rPr>
              <w:t>StartsWith()</w:t>
            </w:r>
            <w:r w:rsidRPr="00E70469">
              <w:t>,</w:t>
            </w:r>
          </w:p>
          <w:p w:rsidR="00E70469" w:rsidRPr="00E70469" w:rsidRDefault="00E70469" w:rsidP="00E70469">
            <w:pPr>
              <w:pStyle w:val="aff8"/>
            </w:pPr>
            <w:r w:rsidRPr="00E70469">
              <w:rPr>
                <w:rStyle w:val="aff"/>
              </w:rPr>
              <w:t>EndsWith()</w:t>
            </w:r>
          </w:p>
        </w:tc>
        <w:tc>
          <w:tcPr>
            <w:tcW w:w="0" w:type="auto"/>
            <w:vAlign w:val="center"/>
          </w:tcPr>
          <w:p w:rsidR="00E70469" w:rsidRPr="00E70469" w:rsidRDefault="00E70469" w:rsidP="00E70469">
            <w:pPr>
              <w:pStyle w:val="aff8"/>
            </w:pPr>
            <w:r w:rsidRPr="00E70469">
              <w:t xml:space="preserve">Возвращается </w:t>
            </w:r>
            <w:r w:rsidRPr="00E70469">
              <w:rPr>
                <w:rStyle w:val="afd"/>
              </w:rPr>
              <w:t>true</w:t>
            </w:r>
            <w:r w:rsidRPr="00E70469">
              <w:t xml:space="preserve"> или </w:t>
            </w:r>
            <w:r w:rsidRPr="00E70469">
              <w:rPr>
                <w:rStyle w:val="afd"/>
              </w:rPr>
              <w:t>false</w:t>
            </w:r>
            <w:r w:rsidRPr="00E70469">
              <w:t>, в зависимости от того, начинается или заканчивается строка заданной подстрокой. При этом можно учитывать регистр и алфавит конкретного языка</w:t>
            </w:r>
          </w:p>
        </w:tc>
      </w:tr>
      <w:tr w:rsidR="00E70469" w:rsidRPr="00E70469" w:rsidTr="00D16233">
        <w:trPr>
          <w:jc w:val="center"/>
        </w:trPr>
        <w:tc>
          <w:tcPr>
            <w:tcW w:w="0" w:type="auto"/>
            <w:vAlign w:val="center"/>
          </w:tcPr>
          <w:p w:rsidR="00E70469" w:rsidRDefault="00E70469" w:rsidP="00E70469">
            <w:pPr>
              <w:pStyle w:val="aff8"/>
            </w:pPr>
            <w:r w:rsidRPr="00E70469">
              <w:rPr>
                <w:rStyle w:val="aff"/>
              </w:rPr>
              <w:t>PadLeft()</w:t>
            </w:r>
            <w:r w:rsidRPr="00E70469">
              <w:t>,</w:t>
            </w:r>
          </w:p>
          <w:p w:rsidR="00E70469" w:rsidRPr="00E70469" w:rsidRDefault="00E70469" w:rsidP="00E70469">
            <w:pPr>
              <w:pStyle w:val="aff8"/>
            </w:pPr>
            <w:r w:rsidRPr="00E70469">
              <w:rPr>
                <w:rStyle w:val="aff"/>
              </w:rPr>
              <w:t>PadRight()</w:t>
            </w:r>
          </w:p>
        </w:tc>
        <w:tc>
          <w:tcPr>
            <w:tcW w:w="0" w:type="auto"/>
            <w:vAlign w:val="center"/>
          </w:tcPr>
          <w:p w:rsidR="00E70469" w:rsidRPr="00E70469" w:rsidRDefault="00E70469" w:rsidP="00E70469">
            <w:pPr>
              <w:pStyle w:val="aff8"/>
            </w:pPr>
            <w:r w:rsidRPr="00E70469">
              <w:t>Выполняют «набивку» нужным числом пробелов в начале или в конце строки</w:t>
            </w:r>
          </w:p>
        </w:tc>
      </w:tr>
      <w:tr w:rsidR="00E70469" w:rsidRPr="00E70469" w:rsidTr="00D16233">
        <w:trPr>
          <w:jc w:val="center"/>
        </w:trPr>
        <w:tc>
          <w:tcPr>
            <w:tcW w:w="0" w:type="auto"/>
            <w:vAlign w:val="center"/>
          </w:tcPr>
          <w:p w:rsidR="00E70469" w:rsidRDefault="00E70469" w:rsidP="00E70469">
            <w:pPr>
              <w:pStyle w:val="aff8"/>
            </w:pPr>
            <w:r w:rsidRPr="00E70469">
              <w:rPr>
                <w:rStyle w:val="aff"/>
              </w:rPr>
              <w:t>Trim()</w:t>
            </w:r>
            <w:r w:rsidRPr="00E70469">
              <w:t>,</w:t>
            </w:r>
          </w:p>
          <w:p w:rsidR="00E70469" w:rsidRDefault="00E70469" w:rsidP="00E70469">
            <w:pPr>
              <w:pStyle w:val="aff8"/>
            </w:pPr>
            <w:r w:rsidRPr="00E70469">
              <w:rPr>
                <w:rStyle w:val="aff"/>
              </w:rPr>
              <w:t>TrimStart()</w:t>
            </w:r>
            <w:r w:rsidRPr="00E70469">
              <w:t>,</w:t>
            </w:r>
          </w:p>
          <w:p w:rsidR="00E70469" w:rsidRPr="00E70469" w:rsidRDefault="00E70469" w:rsidP="00E70469">
            <w:pPr>
              <w:pStyle w:val="aff8"/>
            </w:pPr>
            <w:r w:rsidRPr="00E70469">
              <w:rPr>
                <w:rStyle w:val="aff"/>
              </w:rPr>
              <w:t>TrimEnd()</w:t>
            </w:r>
          </w:p>
        </w:tc>
        <w:tc>
          <w:tcPr>
            <w:tcW w:w="0" w:type="auto"/>
            <w:vAlign w:val="center"/>
          </w:tcPr>
          <w:p w:rsidR="00E70469" w:rsidRPr="00E70469" w:rsidRDefault="00E70469" w:rsidP="00646000">
            <w:pPr>
              <w:pStyle w:val="aff8"/>
            </w:pPr>
            <w:r w:rsidRPr="00E70469">
              <w:t>Удаляются пробелы в начале и в конце строки или только с одного её конца</w:t>
            </w:r>
          </w:p>
        </w:tc>
      </w:tr>
      <w:tr w:rsidR="00E70469" w:rsidRPr="00E70469" w:rsidTr="00D16233">
        <w:trPr>
          <w:jc w:val="center"/>
        </w:trPr>
        <w:tc>
          <w:tcPr>
            <w:tcW w:w="0" w:type="auto"/>
            <w:vAlign w:val="center"/>
          </w:tcPr>
          <w:p w:rsidR="00E70469" w:rsidRPr="00E70469" w:rsidRDefault="00E70469" w:rsidP="00E70469">
            <w:pPr>
              <w:pStyle w:val="aff8"/>
            </w:pPr>
            <w:r w:rsidRPr="00E70469">
              <w:rPr>
                <w:rStyle w:val="aff"/>
              </w:rPr>
              <w:t>ToCharArray()</w:t>
            </w:r>
          </w:p>
        </w:tc>
        <w:tc>
          <w:tcPr>
            <w:tcW w:w="0" w:type="auto"/>
            <w:vAlign w:val="center"/>
          </w:tcPr>
          <w:p w:rsidR="00E70469" w:rsidRPr="00E70469" w:rsidRDefault="00E70469" w:rsidP="00E70469">
            <w:pPr>
              <w:pStyle w:val="aff8"/>
            </w:pPr>
            <w:r w:rsidRPr="00E70469">
              <w:t>Преобразование строки в массив символов</w:t>
            </w:r>
          </w:p>
        </w:tc>
      </w:tr>
      <w:tr w:rsidR="00E70469" w:rsidRPr="00E70469" w:rsidTr="00D16233">
        <w:trPr>
          <w:jc w:val="center"/>
        </w:trPr>
        <w:tc>
          <w:tcPr>
            <w:tcW w:w="0" w:type="auto"/>
            <w:vAlign w:val="center"/>
          </w:tcPr>
          <w:p w:rsidR="00E70469" w:rsidRDefault="00E70469" w:rsidP="00E70469">
            <w:pPr>
              <w:pStyle w:val="aff8"/>
            </w:pPr>
            <w:r w:rsidRPr="00E70469">
              <w:rPr>
                <w:rStyle w:val="aff"/>
              </w:rPr>
              <w:t>ToLower()</w:t>
            </w:r>
            <w:r w:rsidRPr="00E70469">
              <w:rPr>
                <w:lang w:val="en-US"/>
              </w:rPr>
              <w:t xml:space="preserve">, </w:t>
            </w:r>
            <w:r w:rsidRPr="00E70469">
              <w:rPr>
                <w:rStyle w:val="aff"/>
              </w:rPr>
              <w:t>ToUpper()</w:t>
            </w:r>
            <w:r w:rsidRPr="00E70469">
              <w:rPr>
                <w:lang w:val="en-US"/>
              </w:rPr>
              <w:t>,</w:t>
            </w:r>
          </w:p>
          <w:p w:rsidR="00E70469" w:rsidRDefault="00E70469" w:rsidP="00E70469">
            <w:pPr>
              <w:pStyle w:val="aff8"/>
            </w:pPr>
            <w:r w:rsidRPr="00E70469">
              <w:rPr>
                <w:rStyle w:val="aff"/>
              </w:rPr>
              <w:t>ToLowerInvariant()</w:t>
            </w:r>
            <w:r w:rsidRPr="00E70469">
              <w:rPr>
                <w:lang w:val="en-US"/>
              </w:rPr>
              <w:t>,</w:t>
            </w:r>
          </w:p>
          <w:p w:rsidR="00E70469" w:rsidRPr="00E70469" w:rsidRDefault="00E70469" w:rsidP="00E70469">
            <w:pPr>
              <w:pStyle w:val="aff8"/>
            </w:pPr>
            <w:r w:rsidRPr="00E70469">
              <w:rPr>
                <w:rStyle w:val="aff"/>
              </w:rPr>
              <w:t>ToUpperInvariant()</w:t>
            </w:r>
          </w:p>
        </w:tc>
        <w:tc>
          <w:tcPr>
            <w:tcW w:w="0" w:type="auto"/>
            <w:vAlign w:val="center"/>
          </w:tcPr>
          <w:p w:rsidR="00E70469" w:rsidRPr="00E70469" w:rsidRDefault="00E70469" w:rsidP="00E70469">
            <w:pPr>
              <w:pStyle w:val="aff8"/>
              <w:rPr>
                <w:lang w:val="en-US"/>
              </w:rPr>
            </w:pPr>
            <w:r w:rsidRPr="00E70469">
              <w:t>Изменение</w:t>
            </w:r>
            <w:r w:rsidRPr="00E70469">
              <w:rPr>
                <w:lang w:val="en-US"/>
              </w:rPr>
              <w:t xml:space="preserve"> </w:t>
            </w:r>
            <w:r w:rsidRPr="00E70469">
              <w:t>регистра</w:t>
            </w:r>
            <w:r w:rsidRPr="00E70469">
              <w:rPr>
                <w:lang w:val="en-US"/>
              </w:rPr>
              <w:t xml:space="preserve"> </w:t>
            </w:r>
            <w:r w:rsidRPr="00E70469">
              <w:t>символов</w:t>
            </w:r>
            <w:r w:rsidRPr="00E70469">
              <w:rPr>
                <w:lang w:val="en-US"/>
              </w:rPr>
              <w:t xml:space="preserve"> </w:t>
            </w:r>
            <w:r w:rsidRPr="00E70469">
              <w:t>строки</w:t>
            </w:r>
          </w:p>
        </w:tc>
      </w:tr>
    </w:tbl>
    <w:p w:rsidR="005C23DB" w:rsidRPr="00D712A4" w:rsidRDefault="005C23DB" w:rsidP="00E70469">
      <w:pPr>
        <w:pStyle w:val="a4"/>
        <w:rPr>
          <w:rStyle w:val="af4"/>
          <w:lang w:val="en-US"/>
        </w:rPr>
      </w:pPr>
      <w:r w:rsidRPr="00D712A4">
        <w:rPr>
          <w:rStyle w:val="af4"/>
          <w:lang w:val="en-US"/>
        </w:rPr>
        <w:t xml:space="preserve">// </w:t>
      </w:r>
      <w:r w:rsidRPr="00E70469">
        <w:rPr>
          <w:rStyle w:val="af4"/>
        </w:rPr>
        <w:t>один</w:t>
      </w:r>
      <w:r w:rsidRPr="00D712A4">
        <w:rPr>
          <w:rStyle w:val="af4"/>
          <w:lang w:val="en-US"/>
        </w:rPr>
        <w:t xml:space="preserve"> </w:t>
      </w:r>
      <w:r w:rsidRPr="00E70469">
        <w:rPr>
          <w:rStyle w:val="af4"/>
        </w:rPr>
        <w:t>из</w:t>
      </w:r>
      <w:r w:rsidRPr="00D712A4">
        <w:rPr>
          <w:rStyle w:val="af4"/>
          <w:lang w:val="en-US"/>
        </w:rPr>
        <w:t xml:space="preserve"> </w:t>
      </w:r>
      <w:r w:rsidRPr="00E70469">
        <w:rPr>
          <w:rStyle w:val="af4"/>
        </w:rPr>
        <w:t>способов</w:t>
      </w:r>
      <w:r w:rsidRPr="00D712A4">
        <w:rPr>
          <w:rStyle w:val="af4"/>
          <w:lang w:val="en-US"/>
        </w:rPr>
        <w:t xml:space="preserve"> </w:t>
      </w:r>
      <w:r w:rsidRPr="00E70469">
        <w:rPr>
          <w:rStyle w:val="af4"/>
        </w:rPr>
        <w:t>перевернуть</w:t>
      </w:r>
      <w:r w:rsidRPr="00D712A4">
        <w:rPr>
          <w:rStyle w:val="af4"/>
          <w:lang w:val="en-US"/>
        </w:rPr>
        <w:t xml:space="preserve"> </w:t>
      </w:r>
      <w:r w:rsidRPr="00E70469">
        <w:rPr>
          <w:rStyle w:val="af4"/>
        </w:rPr>
        <w:t>строку</w:t>
      </w:r>
    </w:p>
    <w:p w:rsidR="005C23DB" w:rsidRPr="000170D1" w:rsidRDefault="005C23DB" w:rsidP="00E70469">
      <w:pPr>
        <w:pStyle w:val="a4"/>
      </w:pPr>
      <w:r w:rsidRPr="00E70469">
        <w:rPr>
          <w:rStyle w:val="af6"/>
        </w:rPr>
        <w:t>string</w:t>
      </w:r>
      <w:r w:rsidRPr="000170D1">
        <w:t xml:space="preserve"> source = </w:t>
      </w:r>
      <w:r w:rsidRPr="00CD4237">
        <w:rPr>
          <w:rStyle w:val="af7"/>
        </w:rPr>
        <w:t>"This is a simple string"</w:t>
      </w:r>
      <w:r w:rsidRPr="000170D1">
        <w:t>;</w:t>
      </w:r>
    </w:p>
    <w:p w:rsidR="005C23DB" w:rsidRPr="000170D1" w:rsidRDefault="005C23DB" w:rsidP="00E70469">
      <w:pPr>
        <w:pStyle w:val="a4"/>
      </w:pPr>
      <w:r w:rsidRPr="00E70469">
        <w:rPr>
          <w:rStyle w:val="af6"/>
        </w:rPr>
        <w:t>char</w:t>
      </w:r>
      <w:r w:rsidRPr="000170D1">
        <w:t>[] charArray = source.ToCharArray();</w:t>
      </w:r>
    </w:p>
    <w:p w:rsidR="005C23DB" w:rsidRPr="000170D1" w:rsidRDefault="005C23DB" w:rsidP="00E70469">
      <w:pPr>
        <w:pStyle w:val="a4"/>
      </w:pPr>
      <w:r w:rsidRPr="00472BD8">
        <w:rPr>
          <w:rStyle w:val="af5"/>
        </w:rPr>
        <w:t>Array</w:t>
      </w:r>
      <w:r w:rsidRPr="000170D1">
        <w:t>.Reverse(charArray);</w:t>
      </w:r>
    </w:p>
    <w:p w:rsidR="005C23DB" w:rsidRPr="000170D1" w:rsidRDefault="005C23DB" w:rsidP="00E70469">
      <w:pPr>
        <w:pStyle w:val="a4"/>
      </w:pPr>
      <w:r w:rsidRPr="00E70469">
        <w:rPr>
          <w:rStyle w:val="af6"/>
        </w:rPr>
        <w:t>string</w:t>
      </w:r>
      <w:r w:rsidRPr="000170D1">
        <w:t xml:space="preserve"> destination = </w:t>
      </w:r>
      <w:r w:rsidRPr="00E70469">
        <w:rPr>
          <w:rStyle w:val="af6"/>
        </w:rPr>
        <w:t>new</w:t>
      </w:r>
      <w:r w:rsidRPr="000170D1">
        <w:t xml:space="preserve"> </w:t>
      </w:r>
      <w:r w:rsidRPr="00E70469">
        <w:rPr>
          <w:rStyle w:val="af6"/>
        </w:rPr>
        <w:t>string</w:t>
      </w:r>
      <w:r w:rsidRPr="000170D1">
        <w:t>(charArray);</w:t>
      </w:r>
    </w:p>
    <w:p w:rsidR="005C23DB" w:rsidRDefault="005C23DB" w:rsidP="005C23DB">
      <w:r>
        <w:lastRenderedPageBreak/>
        <w:t xml:space="preserve">Так как класс </w:t>
      </w:r>
      <w:r w:rsidRPr="00472BD8">
        <w:rPr>
          <w:rStyle w:val="af5"/>
        </w:rPr>
        <w:t>String</w:t>
      </w:r>
      <w:r>
        <w:t xml:space="preserve"> представляет неизменяемый объект, многократное использование методов для модификации строки (например, в цикле) снижает производительность. В пространстве имён </w:t>
      </w:r>
      <w:r w:rsidRPr="00472BD8">
        <w:rPr>
          <w:rStyle w:val="a9"/>
        </w:rPr>
        <w:t>System.Text</w:t>
      </w:r>
      <w:r>
        <w:t xml:space="preserve"> размещён класс </w:t>
      </w:r>
      <w:r w:rsidRPr="00472BD8">
        <w:rPr>
          <w:rStyle w:val="af5"/>
        </w:rPr>
        <w:t>StringBuilder</w:t>
      </w:r>
      <w:r>
        <w:t xml:space="preserve"> для работы с редактируемой строкой.</w:t>
      </w:r>
      <w:r w:rsidR="00B32216">
        <w:t xml:space="preserve"> Класс</w:t>
      </w:r>
      <w:r>
        <w:t xml:space="preserve"> </w:t>
      </w:r>
      <w:r w:rsidRPr="00472BD8">
        <w:rPr>
          <w:rStyle w:val="af5"/>
        </w:rPr>
        <w:t>StringBuilder</w:t>
      </w:r>
      <w:r>
        <w:t xml:space="preserve"> применяет для хранения символов внутренний массив, который изменяется при редактировании строки (новые экземпляры объекта не создаются). Набор методов класса </w:t>
      </w:r>
      <w:r w:rsidRPr="00472BD8">
        <w:rPr>
          <w:rStyle w:val="af5"/>
        </w:rPr>
        <w:t>StringBuilder</w:t>
      </w:r>
      <w:r>
        <w:t xml:space="preserve"> поддерживает основные операции редактирования строк (</w:t>
      </w:r>
      <w:r w:rsidRPr="00472BD8">
        <w:rPr>
          <w:rStyle w:val="a9"/>
        </w:rPr>
        <w:t>Append()</w:t>
      </w:r>
      <w:r>
        <w:t xml:space="preserve">, </w:t>
      </w:r>
      <w:r w:rsidRPr="00472BD8">
        <w:rPr>
          <w:rStyle w:val="a9"/>
        </w:rPr>
        <w:t>Insert()</w:t>
      </w:r>
      <w:r>
        <w:t xml:space="preserve">, </w:t>
      </w:r>
      <w:r w:rsidRPr="00472BD8">
        <w:rPr>
          <w:rStyle w:val="a9"/>
        </w:rPr>
        <w:t>Remove()</w:t>
      </w:r>
      <w:r>
        <w:t xml:space="preserve">, </w:t>
      </w:r>
      <w:r w:rsidRPr="00472BD8">
        <w:rPr>
          <w:rStyle w:val="a9"/>
        </w:rPr>
        <w:t>Replace()</w:t>
      </w:r>
      <w:r>
        <w:t>), а также получение «нормальной» строки из внутреннего массива.</w:t>
      </w:r>
    </w:p>
    <w:p w:rsidR="005C23DB" w:rsidRPr="00472BD8" w:rsidRDefault="005C23DB" w:rsidP="00472BD8">
      <w:pPr>
        <w:pStyle w:val="a4"/>
        <w:rPr>
          <w:rStyle w:val="af4"/>
        </w:rPr>
      </w:pPr>
      <w:r w:rsidRPr="00472BD8">
        <w:rPr>
          <w:rStyle w:val="af4"/>
        </w:rPr>
        <w:t>// создаём объект на основе строки и указываем ёмкость массива</w:t>
      </w:r>
    </w:p>
    <w:p w:rsidR="005C23DB" w:rsidRPr="000170D1" w:rsidRDefault="005C23DB" w:rsidP="00472BD8">
      <w:pPr>
        <w:pStyle w:val="a4"/>
      </w:pPr>
      <w:r w:rsidRPr="00472BD8">
        <w:rPr>
          <w:rStyle w:val="af5"/>
        </w:rPr>
        <w:t>StringBuilder</w:t>
      </w:r>
      <w:r w:rsidRPr="000170D1">
        <w:t xml:space="preserve"> sb = </w:t>
      </w:r>
      <w:r w:rsidRPr="00472BD8">
        <w:rPr>
          <w:rStyle w:val="af6"/>
        </w:rPr>
        <w:t>new</w:t>
      </w:r>
      <w:r w:rsidRPr="000170D1">
        <w:t xml:space="preserve"> </w:t>
      </w:r>
      <w:r w:rsidRPr="00472BD8">
        <w:rPr>
          <w:rStyle w:val="af5"/>
        </w:rPr>
        <w:t>StringBuilder</w:t>
      </w:r>
      <w:r w:rsidRPr="000170D1">
        <w:t>(</w:t>
      </w:r>
      <w:r w:rsidRPr="00CD4237">
        <w:rPr>
          <w:rStyle w:val="af7"/>
        </w:rPr>
        <w:t>"start"</w:t>
      </w:r>
      <w:r w:rsidRPr="000170D1">
        <w:t>, 300);</w:t>
      </w:r>
    </w:p>
    <w:p w:rsidR="005C23DB" w:rsidRPr="000170D1" w:rsidRDefault="005C23DB" w:rsidP="00472BD8">
      <w:pPr>
        <w:pStyle w:val="a4"/>
      </w:pPr>
      <w:r w:rsidRPr="00472BD8">
        <w:rPr>
          <w:rStyle w:val="af6"/>
        </w:rPr>
        <w:t>for</w:t>
      </w:r>
      <w:r w:rsidRPr="000170D1">
        <w:t xml:space="preserve"> (</w:t>
      </w:r>
      <w:r w:rsidRPr="00472BD8">
        <w:rPr>
          <w:rStyle w:val="af6"/>
        </w:rPr>
        <w:t>int</w:t>
      </w:r>
      <w:r w:rsidRPr="000170D1">
        <w:t xml:space="preserve"> i = </w:t>
      </w:r>
      <w:r w:rsidR="00472BD8" w:rsidRPr="00CD4237">
        <w:t>1</w:t>
      </w:r>
      <w:r w:rsidRPr="000170D1">
        <w:t>; i &lt; 100; i++)</w:t>
      </w:r>
    </w:p>
    <w:p w:rsidR="005C23DB" w:rsidRPr="00F72D88" w:rsidRDefault="005C23DB" w:rsidP="00472BD8">
      <w:pPr>
        <w:pStyle w:val="a4"/>
      </w:pPr>
      <w:r w:rsidRPr="00F72D88">
        <w:t>{</w:t>
      </w:r>
    </w:p>
    <w:p w:rsidR="005C23DB" w:rsidRPr="00F72D88" w:rsidRDefault="005C23DB" w:rsidP="00472BD8">
      <w:pPr>
        <w:pStyle w:val="a4"/>
      </w:pPr>
      <w:r w:rsidRPr="00F72D88">
        <w:t xml:space="preserve">    </w:t>
      </w:r>
      <w:r w:rsidRPr="000170D1">
        <w:t>sb</w:t>
      </w:r>
      <w:r w:rsidRPr="00F72D88">
        <w:t>.</w:t>
      </w:r>
      <w:r w:rsidRPr="000170D1">
        <w:t>Append</w:t>
      </w:r>
      <w:r w:rsidRPr="00F72D88">
        <w:t>(</w:t>
      </w:r>
      <w:r w:rsidRPr="00F72D88">
        <w:rPr>
          <w:rStyle w:val="af7"/>
        </w:rPr>
        <w:t>"</w:t>
      </w:r>
      <w:r w:rsidRPr="00CD4237">
        <w:rPr>
          <w:rStyle w:val="af7"/>
        </w:rPr>
        <w:t>abc</w:t>
      </w:r>
      <w:r w:rsidRPr="00F72D88">
        <w:rPr>
          <w:rStyle w:val="af7"/>
        </w:rPr>
        <w:t>"</w:t>
      </w:r>
      <w:r w:rsidRPr="00F72D88">
        <w:t xml:space="preserve">);        </w:t>
      </w:r>
      <w:r w:rsidRPr="00F72D88">
        <w:rPr>
          <w:rStyle w:val="af4"/>
          <w:lang w:val="en-US"/>
        </w:rPr>
        <w:t xml:space="preserve">// </w:t>
      </w:r>
      <w:r w:rsidRPr="00472BD8">
        <w:rPr>
          <w:rStyle w:val="af4"/>
        </w:rPr>
        <w:t>много</w:t>
      </w:r>
      <w:r w:rsidRPr="00F72D88">
        <w:rPr>
          <w:rStyle w:val="af4"/>
          <w:lang w:val="en-US"/>
        </w:rPr>
        <w:t xml:space="preserve"> </w:t>
      </w:r>
      <w:r w:rsidRPr="00472BD8">
        <w:rPr>
          <w:rStyle w:val="af4"/>
        </w:rPr>
        <w:t>раз</w:t>
      </w:r>
      <w:r w:rsidRPr="00F72D88">
        <w:rPr>
          <w:rStyle w:val="af4"/>
          <w:lang w:val="en-US"/>
        </w:rPr>
        <w:t xml:space="preserve"> </w:t>
      </w:r>
      <w:r w:rsidRPr="00472BD8">
        <w:rPr>
          <w:rStyle w:val="af4"/>
        </w:rPr>
        <w:t>добавляем</w:t>
      </w:r>
      <w:r w:rsidRPr="00F72D88">
        <w:rPr>
          <w:rStyle w:val="af4"/>
          <w:lang w:val="en-US"/>
        </w:rPr>
        <w:t xml:space="preserve"> </w:t>
      </w:r>
      <w:r w:rsidRPr="00472BD8">
        <w:rPr>
          <w:rStyle w:val="af4"/>
        </w:rPr>
        <w:t>к</w:t>
      </w:r>
      <w:r w:rsidRPr="00F72D88">
        <w:rPr>
          <w:rStyle w:val="af4"/>
          <w:lang w:val="en-US"/>
        </w:rPr>
        <w:t xml:space="preserve"> </w:t>
      </w:r>
      <w:r w:rsidRPr="00472BD8">
        <w:rPr>
          <w:rStyle w:val="af4"/>
        </w:rPr>
        <w:t>строке</w:t>
      </w:r>
      <w:r w:rsidRPr="00F72D88">
        <w:rPr>
          <w:rStyle w:val="af4"/>
          <w:lang w:val="en-US"/>
        </w:rPr>
        <w:t xml:space="preserve"> </w:t>
      </w:r>
      <w:r w:rsidRPr="00472BD8">
        <w:rPr>
          <w:rStyle w:val="af4"/>
        </w:rPr>
        <w:t>текст</w:t>
      </w:r>
    </w:p>
    <w:p w:rsidR="005C23DB" w:rsidRPr="00F72D88" w:rsidRDefault="005C23DB" w:rsidP="00472BD8">
      <w:pPr>
        <w:pStyle w:val="a4"/>
      </w:pPr>
      <w:r w:rsidRPr="00F72D88">
        <w:t>}</w:t>
      </w:r>
    </w:p>
    <w:p w:rsidR="005C23DB" w:rsidRPr="00113053" w:rsidRDefault="005C23DB" w:rsidP="00472BD8">
      <w:pPr>
        <w:pStyle w:val="a4"/>
      </w:pPr>
      <w:r w:rsidRPr="00472BD8">
        <w:rPr>
          <w:rStyle w:val="af6"/>
        </w:rPr>
        <w:t>string</w:t>
      </w:r>
      <w:r w:rsidRPr="00113053">
        <w:t xml:space="preserve"> </w:t>
      </w:r>
      <w:r w:rsidRPr="000170D1">
        <w:t>s</w:t>
      </w:r>
      <w:r w:rsidRPr="00113053">
        <w:t xml:space="preserve"> = </w:t>
      </w:r>
      <w:r w:rsidRPr="000170D1">
        <w:t>sb</w:t>
      </w:r>
      <w:r w:rsidRPr="00113053">
        <w:t>.</w:t>
      </w:r>
      <w:r w:rsidRPr="000170D1">
        <w:t>ToString</w:t>
      </w:r>
      <w:r w:rsidRPr="00113053">
        <w:t xml:space="preserve">();    </w:t>
      </w:r>
      <w:r w:rsidRPr="00113053">
        <w:rPr>
          <w:rStyle w:val="af4"/>
          <w:lang w:val="en-US"/>
        </w:rPr>
        <w:t xml:space="preserve">// </w:t>
      </w:r>
      <w:r w:rsidRPr="00472BD8">
        <w:rPr>
          <w:rStyle w:val="af4"/>
        </w:rPr>
        <w:t>получаем</w:t>
      </w:r>
      <w:r w:rsidRPr="00113053">
        <w:rPr>
          <w:rStyle w:val="af4"/>
          <w:lang w:val="en-US"/>
        </w:rPr>
        <w:t xml:space="preserve"> </w:t>
      </w:r>
      <w:r w:rsidR="00B32216">
        <w:rPr>
          <w:rStyle w:val="af4"/>
        </w:rPr>
        <w:t>обычную</w:t>
      </w:r>
      <w:r w:rsidRPr="00113053">
        <w:rPr>
          <w:rStyle w:val="af4"/>
          <w:lang w:val="en-US"/>
        </w:rPr>
        <w:t xml:space="preserve"> </w:t>
      </w:r>
      <w:r w:rsidRPr="00472BD8">
        <w:rPr>
          <w:rStyle w:val="af4"/>
        </w:rPr>
        <w:t>строку</w:t>
      </w:r>
    </w:p>
    <w:p w:rsidR="005C23DB" w:rsidRDefault="005C23DB" w:rsidP="005C23DB">
      <w:r>
        <w:t xml:space="preserve">Платформа .NET предлагает поддержку работы с регулярными выражениями. </w:t>
      </w:r>
      <w:r w:rsidRPr="00472BD8">
        <w:rPr>
          <w:rStyle w:val="a8"/>
        </w:rPr>
        <w:t>Регулярное выражение</w:t>
      </w:r>
      <w:r>
        <w:t xml:space="preserve"> </w:t>
      </w:r>
      <w:r w:rsidR="00472BD8" w:rsidRPr="00472BD8">
        <w:t>(</w:t>
      </w:r>
      <w:r w:rsidR="00472BD8">
        <w:rPr>
          <w:lang w:val="en-US"/>
        </w:rPr>
        <w:t>regular</w:t>
      </w:r>
      <w:r w:rsidR="00472BD8" w:rsidRPr="00472BD8">
        <w:t xml:space="preserve"> </w:t>
      </w:r>
      <w:r w:rsidR="00472BD8">
        <w:rPr>
          <w:lang w:val="en-US"/>
        </w:rPr>
        <w:t>expression</w:t>
      </w:r>
      <w:r w:rsidR="00472BD8" w:rsidRPr="00472BD8">
        <w:t xml:space="preserve">) </w:t>
      </w:r>
      <w:r>
        <w:t>– это строка-шаблон, которому может удовлетворять определённое множество слов. Регулярные выражения используются для проверки корректности информации (например, правильного формата адресов электронной почты), поиска и замены текста по определённому образцу.</w:t>
      </w:r>
    </w:p>
    <w:p w:rsidR="005C23DB" w:rsidRDefault="005C23DB" w:rsidP="005C23DB">
      <w:r>
        <w:t>Коротко опишем синтаксис построения регулярных выражений</w:t>
      </w:r>
      <w:r w:rsidR="00472BD8">
        <w:rPr>
          <w:rStyle w:val="ae"/>
        </w:rPr>
        <w:footnoteReference w:id="3"/>
      </w:r>
      <w:r>
        <w:t>. В простейшем случае регулярное выражение – это последовательность букв или цифр. Тогда оно определяет именно то, что представляет. Но, как правило, регулярное выражение содержит некоторые особые спецсимволы. Первый набор таких спецсимволов позволяет определить символьные множества (табл. 5).</w:t>
      </w:r>
    </w:p>
    <w:p w:rsidR="005C23DB" w:rsidRDefault="005C23DB" w:rsidP="00472BD8">
      <w:pPr>
        <w:pStyle w:val="af8"/>
      </w:pPr>
      <w:r>
        <w:t>Таблица 5</w:t>
      </w:r>
    </w:p>
    <w:p w:rsidR="005C23DB" w:rsidRDefault="005C23DB" w:rsidP="00472BD8">
      <w:pPr>
        <w:pStyle w:val="af9"/>
      </w:pPr>
      <w:r>
        <w:t>Символьные множества в регулярных выражениях</w:t>
      </w:r>
    </w:p>
    <w:tbl>
      <w:tblPr>
        <w:tblStyle w:val="afa"/>
        <w:tblW w:w="0" w:type="auto"/>
        <w:jc w:val="center"/>
        <w:tblLook w:val="04A0" w:firstRow="1" w:lastRow="0" w:firstColumn="1" w:lastColumn="0" w:noHBand="0" w:noVBand="1"/>
      </w:tblPr>
      <w:tblGrid>
        <w:gridCol w:w="1255"/>
        <w:gridCol w:w="5857"/>
        <w:gridCol w:w="2516"/>
      </w:tblGrid>
      <w:tr w:rsidR="00472BD8" w:rsidRPr="00472BD8" w:rsidTr="00D16233">
        <w:trPr>
          <w:jc w:val="center"/>
        </w:trPr>
        <w:tc>
          <w:tcPr>
            <w:tcW w:w="0" w:type="auto"/>
            <w:vAlign w:val="center"/>
          </w:tcPr>
          <w:p w:rsidR="00472BD8" w:rsidRPr="00472BD8" w:rsidRDefault="00472BD8" w:rsidP="00472BD8">
            <w:pPr>
              <w:pStyle w:val="aff7"/>
            </w:pPr>
            <w:r w:rsidRPr="00472BD8">
              <w:t>Выражение</w:t>
            </w:r>
          </w:p>
        </w:tc>
        <w:tc>
          <w:tcPr>
            <w:tcW w:w="5857" w:type="dxa"/>
            <w:vAlign w:val="center"/>
          </w:tcPr>
          <w:p w:rsidR="00472BD8" w:rsidRPr="00472BD8" w:rsidRDefault="00472BD8" w:rsidP="00472BD8">
            <w:pPr>
              <w:pStyle w:val="aff7"/>
            </w:pPr>
            <w:r w:rsidRPr="00472BD8">
              <w:t>Значение</w:t>
            </w:r>
          </w:p>
        </w:tc>
        <w:tc>
          <w:tcPr>
            <w:tcW w:w="2516" w:type="dxa"/>
            <w:vAlign w:val="center"/>
          </w:tcPr>
          <w:p w:rsidR="00472BD8" w:rsidRPr="00472BD8" w:rsidRDefault="00472BD8" w:rsidP="00472BD8">
            <w:pPr>
              <w:pStyle w:val="aff7"/>
            </w:pPr>
            <w:r>
              <w:t>О</w:t>
            </w:r>
            <w:r w:rsidRPr="00472BD8">
              <w:t>братное по смыслу</w:t>
            </w:r>
            <w:r>
              <w:t xml:space="preserve"> в</w:t>
            </w:r>
            <w:r w:rsidRPr="00472BD8">
              <w:t>ыражение</w:t>
            </w:r>
          </w:p>
        </w:tc>
      </w:tr>
      <w:tr w:rsidR="00472BD8" w:rsidRPr="00472BD8" w:rsidTr="00D16233">
        <w:trPr>
          <w:jc w:val="center"/>
        </w:trPr>
        <w:tc>
          <w:tcPr>
            <w:tcW w:w="0" w:type="auto"/>
            <w:vAlign w:val="center"/>
          </w:tcPr>
          <w:p w:rsidR="00472BD8" w:rsidRPr="0038666D" w:rsidRDefault="00472BD8" w:rsidP="0038666D">
            <w:pPr>
              <w:pStyle w:val="aff8"/>
            </w:pPr>
            <w:r w:rsidRPr="0038666D">
              <w:rPr>
                <w:rStyle w:val="aff9"/>
              </w:rPr>
              <w:t>[abcdef]</w:t>
            </w:r>
          </w:p>
        </w:tc>
        <w:tc>
          <w:tcPr>
            <w:tcW w:w="5857" w:type="dxa"/>
            <w:vAlign w:val="center"/>
          </w:tcPr>
          <w:p w:rsidR="00472BD8" w:rsidRPr="00472BD8" w:rsidRDefault="00472BD8" w:rsidP="00472BD8">
            <w:pPr>
              <w:pStyle w:val="aff8"/>
            </w:pPr>
            <w:r w:rsidRPr="00472BD8">
              <w:t>Один символ из списка</w:t>
            </w:r>
          </w:p>
        </w:tc>
        <w:tc>
          <w:tcPr>
            <w:tcW w:w="2516" w:type="dxa"/>
            <w:vAlign w:val="center"/>
          </w:tcPr>
          <w:p w:rsidR="00472BD8" w:rsidRPr="00472BD8" w:rsidRDefault="00472BD8" w:rsidP="00472BD8">
            <w:pPr>
              <w:pStyle w:val="aff8"/>
            </w:pPr>
            <w:r w:rsidRPr="0038666D">
              <w:rPr>
                <w:rStyle w:val="aff9"/>
              </w:rPr>
              <w:t>[^abcdef]</w:t>
            </w:r>
          </w:p>
        </w:tc>
      </w:tr>
      <w:tr w:rsidR="00472BD8" w:rsidRPr="00472BD8" w:rsidTr="00D16233">
        <w:trPr>
          <w:jc w:val="center"/>
        </w:trPr>
        <w:tc>
          <w:tcPr>
            <w:tcW w:w="0" w:type="auto"/>
            <w:vAlign w:val="center"/>
          </w:tcPr>
          <w:p w:rsidR="00472BD8" w:rsidRPr="0038666D" w:rsidRDefault="00472BD8" w:rsidP="0038666D">
            <w:pPr>
              <w:pStyle w:val="aff8"/>
            </w:pPr>
            <w:r w:rsidRPr="0038666D">
              <w:rPr>
                <w:rStyle w:val="aff9"/>
              </w:rPr>
              <w:t>[a-f]</w:t>
            </w:r>
          </w:p>
        </w:tc>
        <w:tc>
          <w:tcPr>
            <w:tcW w:w="5857" w:type="dxa"/>
            <w:vAlign w:val="center"/>
          </w:tcPr>
          <w:p w:rsidR="00472BD8" w:rsidRPr="00472BD8" w:rsidRDefault="00472BD8" w:rsidP="00472BD8">
            <w:pPr>
              <w:pStyle w:val="aff8"/>
            </w:pPr>
            <w:r w:rsidRPr="00472BD8">
              <w:t>Один символ из диапазона</w:t>
            </w:r>
          </w:p>
        </w:tc>
        <w:tc>
          <w:tcPr>
            <w:tcW w:w="2516" w:type="dxa"/>
            <w:vAlign w:val="center"/>
          </w:tcPr>
          <w:p w:rsidR="00472BD8" w:rsidRPr="00472BD8" w:rsidRDefault="00472BD8" w:rsidP="00472BD8">
            <w:pPr>
              <w:pStyle w:val="aff8"/>
            </w:pPr>
            <w:r w:rsidRPr="0038666D">
              <w:rPr>
                <w:rStyle w:val="aff9"/>
              </w:rPr>
              <w:t>[^a-f]</w:t>
            </w:r>
          </w:p>
        </w:tc>
      </w:tr>
      <w:tr w:rsidR="00472BD8" w:rsidRPr="00472BD8" w:rsidTr="00D16233">
        <w:trPr>
          <w:jc w:val="center"/>
        </w:trPr>
        <w:tc>
          <w:tcPr>
            <w:tcW w:w="0" w:type="auto"/>
            <w:vAlign w:val="center"/>
          </w:tcPr>
          <w:p w:rsidR="00472BD8" w:rsidRPr="00472BD8" w:rsidRDefault="00472BD8" w:rsidP="00472BD8">
            <w:pPr>
              <w:pStyle w:val="aff8"/>
            </w:pPr>
            <w:r w:rsidRPr="0038666D">
              <w:rPr>
                <w:rStyle w:val="aff9"/>
              </w:rPr>
              <w:t>\d</w:t>
            </w:r>
          </w:p>
        </w:tc>
        <w:tc>
          <w:tcPr>
            <w:tcW w:w="5857" w:type="dxa"/>
            <w:vAlign w:val="center"/>
          </w:tcPr>
          <w:p w:rsidR="00472BD8" w:rsidRPr="00472BD8" w:rsidRDefault="00472BD8" w:rsidP="00472BD8">
            <w:pPr>
              <w:pStyle w:val="aff8"/>
            </w:pPr>
            <w:r w:rsidRPr="00472BD8">
              <w:t xml:space="preserve">Десятичная цифра (аналог </w:t>
            </w:r>
            <w:r w:rsidRPr="0038666D">
              <w:rPr>
                <w:rStyle w:val="aff9"/>
              </w:rPr>
              <w:t>[0-9]</w:t>
            </w:r>
            <w:r w:rsidRPr="00472BD8">
              <w:t>)</w:t>
            </w:r>
          </w:p>
        </w:tc>
        <w:tc>
          <w:tcPr>
            <w:tcW w:w="2516" w:type="dxa"/>
            <w:vAlign w:val="center"/>
          </w:tcPr>
          <w:p w:rsidR="00472BD8" w:rsidRPr="00472BD8" w:rsidRDefault="00472BD8" w:rsidP="00472BD8">
            <w:pPr>
              <w:pStyle w:val="aff8"/>
            </w:pPr>
            <w:r w:rsidRPr="0038666D">
              <w:rPr>
                <w:rStyle w:val="aff9"/>
              </w:rPr>
              <w:t>\D</w:t>
            </w:r>
          </w:p>
        </w:tc>
      </w:tr>
      <w:tr w:rsidR="00472BD8" w:rsidRPr="00472BD8" w:rsidTr="00D16233">
        <w:trPr>
          <w:jc w:val="center"/>
        </w:trPr>
        <w:tc>
          <w:tcPr>
            <w:tcW w:w="0" w:type="auto"/>
            <w:vAlign w:val="center"/>
          </w:tcPr>
          <w:p w:rsidR="00472BD8" w:rsidRPr="00472BD8" w:rsidRDefault="00472BD8" w:rsidP="00472BD8">
            <w:pPr>
              <w:pStyle w:val="aff8"/>
            </w:pPr>
            <w:r w:rsidRPr="0038666D">
              <w:rPr>
                <w:rStyle w:val="aff9"/>
              </w:rPr>
              <w:t>\w</w:t>
            </w:r>
          </w:p>
        </w:tc>
        <w:tc>
          <w:tcPr>
            <w:tcW w:w="5857" w:type="dxa"/>
            <w:vAlign w:val="center"/>
          </w:tcPr>
          <w:p w:rsidR="00472BD8" w:rsidRPr="00472BD8" w:rsidRDefault="00472BD8" w:rsidP="00472BD8">
            <w:pPr>
              <w:pStyle w:val="aff8"/>
            </w:pPr>
            <w:r w:rsidRPr="00472BD8">
              <w:t xml:space="preserve">Словообразующий символ (зависит от текущей языковой культуры; например, для английского языка это </w:t>
            </w:r>
            <w:r w:rsidRPr="00837074">
              <w:rPr>
                <w:rStyle w:val="aff9"/>
                <w:lang w:val="ru-RU"/>
              </w:rPr>
              <w:t>[</w:t>
            </w:r>
            <w:r w:rsidRPr="0038666D">
              <w:rPr>
                <w:rStyle w:val="aff9"/>
              </w:rPr>
              <w:t>a</w:t>
            </w:r>
            <w:r w:rsidRPr="00837074">
              <w:rPr>
                <w:rStyle w:val="aff9"/>
                <w:lang w:val="ru-RU"/>
              </w:rPr>
              <w:t>-</w:t>
            </w:r>
            <w:r w:rsidRPr="0038666D">
              <w:rPr>
                <w:rStyle w:val="aff9"/>
              </w:rPr>
              <w:t>zA</w:t>
            </w:r>
            <w:r w:rsidRPr="00837074">
              <w:rPr>
                <w:rStyle w:val="aff9"/>
                <w:lang w:val="ru-RU"/>
              </w:rPr>
              <w:t>-</w:t>
            </w:r>
            <w:r w:rsidRPr="0038666D">
              <w:rPr>
                <w:rStyle w:val="aff9"/>
              </w:rPr>
              <w:t>Z</w:t>
            </w:r>
            <w:r w:rsidRPr="00837074">
              <w:rPr>
                <w:rStyle w:val="aff9"/>
                <w:lang w:val="ru-RU"/>
              </w:rPr>
              <w:t>_0-9]</w:t>
            </w:r>
            <w:r w:rsidRPr="00472BD8">
              <w:t>)</w:t>
            </w:r>
          </w:p>
        </w:tc>
        <w:tc>
          <w:tcPr>
            <w:tcW w:w="2516" w:type="dxa"/>
            <w:vAlign w:val="center"/>
          </w:tcPr>
          <w:p w:rsidR="00472BD8" w:rsidRPr="0038666D" w:rsidRDefault="00472BD8" w:rsidP="0038666D">
            <w:pPr>
              <w:pStyle w:val="aff8"/>
            </w:pPr>
            <w:r w:rsidRPr="0038666D">
              <w:rPr>
                <w:rStyle w:val="aff9"/>
              </w:rPr>
              <w:t>\W</w:t>
            </w:r>
          </w:p>
        </w:tc>
      </w:tr>
      <w:tr w:rsidR="00472BD8" w:rsidRPr="00472BD8" w:rsidTr="00D16233">
        <w:trPr>
          <w:jc w:val="center"/>
        </w:trPr>
        <w:tc>
          <w:tcPr>
            <w:tcW w:w="0" w:type="auto"/>
            <w:vAlign w:val="center"/>
          </w:tcPr>
          <w:p w:rsidR="00472BD8" w:rsidRPr="00472BD8" w:rsidRDefault="00472BD8" w:rsidP="00472BD8">
            <w:pPr>
              <w:pStyle w:val="aff8"/>
            </w:pPr>
            <w:r w:rsidRPr="0038666D">
              <w:rPr>
                <w:rStyle w:val="aff9"/>
              </w:rPr>
              <w:t>\s</w:t>
            </w:r>
          </w:p>
        </w:tc>
        <w:tc>
          <w:tcPr>
            <w:tcW w:w="5857" w:type="dxa"/>
            <w:vAlign w:val="center"/>
          </w:tcPr>
          <w:p w:rsidR="00472BD8" w:rsidRPr="00472BD8" w:rsidRDefault="00472BD8" w:rsidP="00472BD8">
            <w:pPr>
              <w:pStyle w:val="aff8"/>
            </w:pPr>
            <w:r w:rsidRPr="00472BD8">
              <w:t>Пробельный символ (пробел, табуляция, новая строка, перевод каретки)</w:t>
            </w:r>
          </w:p>
        </w:tc>
        <w:tc>
          <w:tcPr>
            <w:tcW w:w="2516" w:type="dxa"/>
            <w:vAlign w:val="center"/>
          </w:tcPr>
          <w:p w:rsidR="00472BD8" w:rsidRPr="00472BD8" w:rsidRDefault="00472BD8" w:rsidP="00472BD8">
            <w:pPr>
              <w:pStyle w:val="aff8"/>
            </w:pPr>
            <w:r w:rsidRPr="0038666D">
              <w:rPr>
                <w:rStyle w:val="aff9"/>
              </w:rPr>
              <w:t>\S</w:t>
            </w:r>
          </w:p>
        </w:tc>
      </w:tr>
      <w:tr w:rsidR="00472BD8" w:rsidRPr="00472BD8" w:rsidTr="00D16233">
        <w:trPr>
          <w:jc w:val="center"/>
        </w:trPr>
        <w:tc>
          <w:tcPr>
            <w:tcW w:w="0" w:type="auto"/>
            <w:vAlign w:val="center"/>
          </w:tcPr>
          <w:p w:rsidR="00472BD8" w:rsidRPr="00472BD8" w:rsidRDefault="00472BD8" w:rsidP="00472BD8">
            <w:pPr>
              <w:pStyle w:val="aff8"/>
            </w:pPr>
            <w:r w:rsidRPr="0038666D">
              <w:rPr>
                <w:rStyle w:val="aff9"/>
              </w:rPr>
              <w:t>\p{…}</w:t>
            </w:r>
          </w:p>
        </w:tc>
        <w:tc>
          <w:tcPr>
            <w:tcW w:w="5857" w:type="dxa"/>
            <w:vAlign w:val="center"/>
          </w:tcPr>
          <w:p w:rsidR="00472BD8" w:rsidRPr="00472BD8" w:rsidRDefault="00472BD8" w:rsidP="0038666D">
            <w:pPr>
              <w:pStyle w:val="aff8"/>
            </w:pPr>
            <w:r w:rsidRPr="00472BD8">
              <w:t xml:space="preserve">Любой символ из указанной Unicode-категории. Например, </w:t>
            </w:r>
            <w:r w:rsidRPr="00837074">
              <w:rPr>
                <w:rStyle w:val="aff9"/>
                <w:lang w:val="ru-RU"/>
              </w:rPr>
              <w:t>\</w:t>
            </w:r>
            <w:r w:rsidRPr="0038666D">
              <w:rPr>
                <w:rStyle w:val="aff9"/>
              </w:rPr>
              <w:t>p</w:t>
            </w:r>
            <w:r w:rsidRPr="00837074">
              <w:rPr>
                <w:rStyle w:val="aff9"/>
                <w:lang w:val="ru-RU"/>
              </w:rPr>
              <w:t>{</w:t>
            </w:r>
            <w:r w:rsidRPr="0038666D">
              <w:rPr>
                <w:rStyle w:val="aff9"/>
              </w:rPr>
              <w:t>P</w:t>
            </w:r>
            <w:r w:rsidRPr="00837074">
              <w:rPr>
                <w:rStyle w:val="aff9"/>
                <w:lang w:val="ru-RU"/>
              </w:rPr>
              <w:t>}</w:t>
            </w:r>
            <w:r w:rsidRPr="00472BD8">
              <w:t xml:space="preserve"> </w:t>
            </w:r>
            <w:r w:rsidR="0038666D">
              <w:t>–</w:t>
            </w:r>
            <w:r w:rsidRPr="00472BD8">
              <w:t xml:space="preserve"> символы пунктуации</w:t>
            </w:r>
          </w:p>
        </w:tc>
        <w:tc>
          <w:tcPr>
            <w:tcW w:w="2516" w:type="dxa"/>
            <w:vAlign w:val="center"/>
          </w:tcPr>
          <w:p w:rsidR="00472BD8" w:rsidRPr="0038666D" w:rsidRDefault="00472BD8" w:rsidP="00472BD8">
            <w:pPr>
              <w:pStyle w:val="aff8"/>
              <w:rPr>
                <w:lang w:val="en-US"/>
              </w:rPr>
            </w:pPr>
            <w:r w:rsidRPr="0038666D">
              <w:rPr>
                <w:rStyle w:val="aff9"/>
              </w:rPr>
              <w:t>\P</w:t>
            </w:r>
            <w:r w:rsidR="0038666D">
              <w:rPr>
                <w:rStyle w:val="aff9"/>
              </w:rPr>
              <w:t>{…}</w:t>
            </w:r>
          </w:p>
        </w:tc>
      </w:tr>
      <w:tr w:rsidR="00472BD8" w:rsidRPr="00472BD8" w:rsidTr="00D16233">
        <w:trPr>
          <w:jc w:val="center"/>
        </w:trPr>
        <w:tc>
          <w:tcPr>
            <w:tcW w:w="0" w:type="auto"/>
            <w:vAlign w:val="center"/>
          </w:tcPr>
          <w:p w:rsidR="00472BD8" w:rsidRPr="00472BD8" w:rsidRDefault="00472BD8" w:rsidP="00472BD8">
            <w:pPr>
              <w:pStyle w:val="aff8"/>
            </w:pPr>
            <w:r w:rsidRPr="0038666D">
              <w:rPr>
                <w:rStyle w:val="aff9"/>
              </w:rPr>
              <w:t>.</w:t>
            </w:r>
          </w:p>
        </w:tc>
        <w:tc>
          <w:tcPr>
            <w:tcW w:w="5857" w:type="dxa"/>
            <w:vAlign w:val="center"/>
          </w:tcPr>
          <w:p w:rsidR="00472BD8" w:rsidRPr="00472BD8" w:rsidRDefault="00472BD8" w:rsidP="00472BD8">
            <w:pPr>
              <w:pStyle w:val="aff8"/>
            </w:pPr>
            <w:r w:rsidRPr="00472BD8">
              <w:t xml:space="preserve">Любой символ, кроме </w:t>
            </w:r>
            <w:r w:rsidRPr="0038666D">
              <w:rPr>
                <w:rStyle w:val="aff9"/>
              </w:rPr>
              <w:t>\n</w:t>
            </w:r>
          </w:p>
        </w:tc>
        <w:tc>
          <w:tcPr>
            <w:tcW w:w="2516" w:type="dxa"/>
            <w:vAlign w:val="center"/>
          </w:tcPr>
          <w:p w:rsidR="00472BD8" w:rsidRPr="00472BD8" w:rsidRDefault="00472BD8" w:rsidP="00472BD8">
            <w:pPr>
              <w:pStyle w:val="aff8"/>
            </w:pPr>
            <w:r w:rsidRPr="0038666D">
              <w:rPr>
                <w:rStyle w:val="aff9"/>
              </w:rPr>
              <w:t>\n</w:t>
            </w:r>
          </w:p>
        </w:tc>
      </w:tr>
    </w:tbl>
    <w:p w:rsidR="005C23DB" w:rsidRDefault="005C23DB" w:rsidP="005C23DB">
      <w:r>
        <w:lastRenderedPageBreak/>
        <w:t xml:space="preserve">В регулярном выражении можно использовать особые символы для начала строки </w:t>
      </w:r>
      <w:r w:rsidRPr="00837074">
        <w:rPr>
          <w:rStyle w:val="af7"/>
          <w:lang w:val="ru-RU"/>
        </w:rPr>
        <w:t>^</w:t>
      </w:r>
      <w:r>
        <w:t xml:space="preserve">, конца строки </w:t>
      </w:r>
      <w:r w:rsidRPr="00837074">
        <w:rPr>
          <w:rStyle w:val="af7"/>
          <w:lang w:val="ru-RU"/>
        </w:rPr>
        <w:t>$</w:t>
      </w:r>
      <w:r>
        <w:t xml:space="preserve">, границы слова </w:t>
      </w:r>
      <w:r w:rsidRPr="00837074">
        <w:rPr>
          <w:rStyle w:val="af7"/>
          <w:lang w:val="ru-RU"/>
        </w:rPr>
        <w:t>\</w:t>
      </w:r>
      <w:r w:rsidRPr="0038666D">
        <w:rPr>
          <w:rStyle w:val="af7"/>
        </w:rPr>
        <w:t>b</w:t>
      </w:r>
      <w:r>
        <w:t xml:space="preserve">, символа табуляции </w:t>
      </w:r>
      <w:r w:rsidRPr="00837074">
        <w:rPr>
          <w:rStyle w:val="af7"/>
          <w:lang w:val="ru-RU"/>
        </w:rPr>
        <w:t>\</w:t>
      </w:r>
      <w:r w:rsidRPr="0038666D">
        <w:rPr>
          <w:rStyle w:val="af7"/>
        </w:rPr>
        <w:t>t</w:t>
      </w:r>
      <w:r>
        <w:t xml:space="preserve"> и перевода строки </w:t>
      </w:r>
      <w:r w:rsidRPr="00837074">
        <w:rPr>
          <w:rStyle w:val="af7"/>
          <w:lang w:val="ru-RU"/>
        </w:rPr>
        <w:t>\</w:t>
      </w:r>
      <w:r w:rsidRPr="0038666D">
        <w:rPr>
          <w:rStyle w:val="af7"/>
        </w:rPr>
        <w:t>n</w:t>
      </w:r>
      <w:r>
        <w:t>.</w:t>
      </w:r>
    </w:p>
    <w:p w:rsidR="005C23DB" w:rsidRDefault="005C23DB" w:rsidP="005C23DB">
      <w:r>
        <w:t xml:space="preserve">Отдельные атомарные регулярные выражения допустимо обрамлять в </w:t>
      </w:r>
      <w:r w:rsidRPr="0038666D">
        <w:rPr>
          <w:rStyle w:val="a8"/>
        </w:rPr>
        <w:t>группы</w:t>
      </w:r>
      <w:r>
        <w:t xml:space="preserve">, при помощи </w:t>
      </w:r>
      <w:r w:rsidR="0038666D">
        <w:t>пары скобок</w:t>
      </w:r>
      <w:r>
        <w:t xml:space="preserve"> </w:t>
      </w:r>
      <w:r w:rsidRPr="00837074">
        <w:rPr>
          <w:rStyle w:val="af7"/>
          <w:lang w:val="ru-RU"/>
        </w:rPr>
        <w:t>()</w:t>
      </w:r>
      <w:r>
        <w:t xml:space="preserve">. Если необходимо, группы или выражения можно объединять, используя символ </w:t>
      </w:r>
      <w:r w:rsidRPr="00232495">
        <w:rPr>
          <w:rStyle w:val="af7"/>
          <w:lang w:val="ru-RU"/>
        </w:rPr>
        <w:t>|</w:t>
      </w:r>
      <w:r>
        <w:t>.</w:t>
      </w:r>
    </w:p>
    <w:p w:rsidR="005C23DB" w:rsidRDefault="005C23DB" w:rsidP="005C23DB">
      <w:r>
        <w:t>К каждому символу или группе можно присоединить квантификаторы повторения:</w:t>
      </w:r>
    </w:p>
    <w:p w:rsidR="005C23DB" w:rsidRDefault="005C23DB" w:rsidP="005C23DB">
      <w:r w:rsidRPr="00837074">
        <w:rPr>
          <w:rStyle w:val="af7"/>
          <w:lang w:val="ru-RU"/>
        </w:rPr>
        <w:t>?</w:t>
      </w:r>
      <w:r>
        <w:tab/>
      </w:r>
      <w:r w:rsidR="0038666D">
        <w:tab/>
      </w:r>
      <w:r w:rsidR="0038666D">
        <w:tab/>
      </w:r>
      <w:r>
        <w:t>повтор 0 или 1 раз;</w:t>
      </w:r>
    </w:p>
    <w:p w:rsidR="005C23DB" w:rsidRDefault="005C23DB" w:rsidP="005C23DB">
      <w:r w:rsidRPr="00837074">
        <w:rPr>
          <w:rStyle w:val="af7"/>
          <w:lang w:val="ru-RU"/>
        </w:rPr>
        <w:t>+</w:t>
      </w:r>
      <w:r>
        <w:tab/>
      </w:r>
      <w:r w:rsidR="0038666D">
        <w:tab/>
      </w:r>
      <w:r w:rsidR="0038666D">
        <w:tab/>
      </w:r>
      <w:r>
        <w:t>повтор от 1 до бесконечности;</w:t>
      </w:r>
    </w:p>
    <w:p w:rsidR="005C23DB" w:rsidRDefault="005C23DB" w:rsidP="005C23DB">
      <w:r w:rsidRPr="00837074">
        <w:rPr>
          <w:rStyle w:val="af7"/>
          <w:lang w:val="ru-RU"/>
        </w:rPr>
        <w:t>*</w:t>
      </w:r>
      <w:r>
        <w:tab/>
      </w:r>
      <w:r w:rsidR="0038666D">
        <w:tab/>
      </w:r>
      <w:r w:rsidR="0038666D">
        <w:tab/>
      </w:r>
      <w:r>
        <w:t>повтор от 0 до бесконечности;</w:t>
      </w:r>
    </w:p>
    <w:p w:rsidR="005C23DB" w:rsidRDefault="005C23DB" w:rsidP="005C23DB">
      <w:r w:rsidRPr="00837074">
        <w:rPr>
          <w:rStyle w:val="af7"/>
          <w:lang w:val="ru-RU"/>
        </w:rPr>
        <w:t>{</w:t>
      </w:r>
      <w:r w:rsidRPr="0038666D">
        <w:rPr>
          <w:rStyle w:val="af7"/>
        </w:rPr>
        <w:t>n</w:t>
      </w:r>
      <w:r w:rsidRPr="00837074">
        <w:rPr>
          <w:rStyle w:val="af7"/>
          <w:lang w:val="ru-RU"/>
        </w:rPr>
        <w:t>}</w:t>
      </w:r>
      <w:r>
        <w:tab/>
      </w:r>
      <w:r w:rsidR="0038666D">
        <w:tab/>
      </w:r>
      <w:r w:rsidR="0038666D">
        <w:tab/>
      </w:r>
      <w:r>
        <w:t>повтор n раз ровно;</w:t>
      </w:r>
    </w:p>
    <w:p w:rsidR="005C23DB" w:rsidRDefault="005C23DB" w:rsidP="005C23DB">
      <w:r w:rsidRPr="00837074">
        <w:rPr>
          <w:rStyle w:val="af7"/>
          <w:lang w:val="ru-RU"/>
        </w:rPr>
        <w:t>{</w:t>
      </w:r>
      <w:r w:rsidRPr="0038666D">
        <w:rPr>
          <w:rStyle w:val="af7"/>
        </w:rPr>
        <w:t>n</w:t>
      </w:r>
      <w:r w:rsidRPr="00837074">
        <w:rPr>
          <w:rStyle w:val="af7"/>
          <w:lang w:val="ru-RU"/>
        </w:rPr>
        <w:t>,</w:t>
      </w:r>
      <w:r w:rsidR="0038666D" w:rsidRPr="00837074">
        <w:rPr>
          <w:rStyle w:val="af7"/>
          <w:lang w:val="ru-RU"/>
        </w:rPr>
        <w:t xml:space="preserve"> </w:t>
      </w:r>
      <w:r w:rsidRPr="0038666D">
        <w:rPr>
          <w:rStyle w:val="af7"/>
        </w:rPr>
        <w:t>m</w:t>
      </w:r>
      <w:r w:rsidRPr="00837074">
        <w:rPr>
          <w:rStyle w:val="af7"/>
          <w:lang w:val="ru-RU"/>
        </w:rPr>
        <w:t>}</w:t>
      </w:r>
      <w:r>
        <w:tab/>
      </w:r>
      <w:r w:rsidR="0038666D">
        <w:tab/>
      </w:r>
      <w:r>
        <w:t>повтор от n до m раз;</w:t>
      </w:r>
    </w:p>
    <w:p w:rsidR="005C23DB" w:rsidRDefault="005C23DB" w:rsidP="005C23DB">
      <w:r w:rsidRPr="00837074">
        <w:rPr>
          <w:rStyle w:val="af7"/>
          <w:lang w:val="ru-RU"/>
        </w:rPr>
        <w:t>{</w:t>
      </w:r>
      <w:r w:rsidRPr="0038666D">
        <w:rPr>
          <w:rStyle w:val="af7"/>
        </w:rPr>
        <w:t>n</w:t>
      </w:r>
      <w:r w:rsidRPr="00837074">
        <w:rPr>
          <w:rStyle w:val="af7"/>
          <w:lang w:val="ru-RU"/>
        </w:rPr>
        <w:t>,}</w:t>
      </w:r>
      <w:r>
        <w:tab/>
      </w:r>
      <w:r w:rsidR="0038666D">
        <w:tab/>
      </w:r>
      <w:r w:rsidR="0038666D">
        <w:tab/>
      </w:r>
      <w:r>
        <w:t>повтор от n раз до бесконечности;</w:t>
      </w:r>
    </w:p>
    <w:p w:rsidR="005C23DB" w:rsidRDefault="005C23DB" w:rsidP="005C23DB">
      <w:r>
        <w:t>Рассмотрим некоторые простые примеры регулярных выражений:</w:t>
      </w:r>
    </w:p>
    <w:p w:rsidR="005C23DB" w:rsidRDefault="005C23DB" w:rsidP="005C23DB">
      <w:r w:rsidRPr="00837074">
        <w:rPr>
          <w:rStyle w:val="af7"/>
          <w:lang w:val="ru-RU"/>
        </w:rPr>
        <w:t>^\</w:t>
      </w:r>
      <w:r w:rsidRPr="0038666D">
        <w:rPr>
          <w:rStyle w:val="af7"/>
        </w:rPr>
        <w:t>s</w:t>
      </w:r>
      <w:r w:rsidRPr="00837074">
        <w:rPr>
          <w:rStyle w:val="af7"/>
          <w:lang w:val="ru-RU"/>
        </w:rPr>
        <w:t>*$</w:t>
      </w:r>
      <w:r>
        <w:tab/>
      </w:r>
      <w:r>
        <w:tab/>
        <w:t>пустая строка</w:t>
      </w:r>
    </w:p>
    <w:p w:rsidR="005C23DB" w:rsidRPr="00F72D88" w:rsidRDefault="005C23DB" w:rsidP="005C23DB">
      <w:r w:rsidRPr="00F72D88">
        <w:rPr>
          <w:rStyle w:val="af7"/>
          <w:lang w:val="ru-RU"/>
        </w:rPr>
        <w:t>\</w:t>
      </w:r>
      <w:r w:rsidRPr="0038666D">
        <w:rPr>
          <w:rStyle w:val="af7"/>
        </w:rPr>
        <w:t>b</w:t>
      </w:r>
      <w:r w:rsidR="0038666D" w:rsidRPr="0038666D">
        <w:rPr>
          <w:rStyle w:val="af7"/>
        </w:rPr>
        <w:t>text</w:t>
      </w:r>
      <w:r w:rsidRPr="00F72D88">
        <w:rPr>
          <w:rStyle w:val="af7"/>
          <w:lang w:val="ru-RU"/>
        </w:rPr>
        <w:t>\</w:t>
      </w:r>
      <w:r w:rsidRPr="0038666D">
        <w:rPr>
          <w:rStyle w:val="af7"/>
        </w:rPr>
        <w:t>b</w:t>
      </w:r>
      <w:r w:rsidR="0038666D" w:rsidRPr="00F72D88">
        <w:rPr>
          <w:rStyle w:val="af7"/>
          <w:lang w:val="ru-RU"/>
        </w:rPr>
        <w:tab/>
      </w:r>
      <w:r w:rsidRPr="00F72D88">
        <w:tab/>
      </w:r>
      <w:r>
        <w:t>отдельное</w:t>
      </w:r>
      <w:r w:rsidRPr="00F72D88">
        <w:t xml:space="preserve"> </w:t>
      </w:r>
      <w:r>
        <w:t>слово</w:t>
      </w:r>
      <w:r w:rsidRPr="00F72D88">
        <w:t xml:space="preserve"> </w:t>
      </w:r>
      <w:r w:rsidR="0038666D">
        <w:rPr>
          <w:lang w:val="en-US"/>
        </w:rPr>
        <w:t>text</w:t>
      </w:r>
    </w:p>
    <w:p w:rsidR="005C23DB" w:rsidRPr="000170D1" w:rsidRDefault="005C23DB" w:rsidP="005C23DB">
      <w:pPr>
        <w:rPr>
          <w:lang w:val="en-US"/>
        </w:rPr>
      </w:pPr>
      <w:r w:rsidRPr="00CD4237">
        <w:rPr>
          <w:rStyle w:val="af7"/>
        </w:rPr>
        <w:t>\b[bcf]at\b</w:t>
      </w:r>
      <w:r w:rsidRPr="000170D1">
        <w:rPr>
          <w:lang w:val="en-US"/>
        </w:rPr>
        <w:tab/>
      </w:r>
      <w:r>
        <w:t>слова</w:t>
      </w:r>
      <w:r w:rsidRPr="000170D1">
        <w:rPr>
          <w:lang w:val="en-US"/>
        </w:rPr>
        <w:t xml:space="preserve"> bat, cat, fat</w:t>
      </w:r>
    </w:p>
    <w:p w:rsidR="005C23DB" w:rsidRDefault="005C23DB" w:rsidP="005C23DB">
      <w:r>
        <w:t xml:space="preserve">В .NET имеется пространство имён </w:t>
      </w:r>
      <w:r w:rsidRPr="0038666D">
        <w:rPr>
          <w:rStyle w:val="a9"/>
        </w:rPr>
        <w:t>System.Text.RegularExpressions</w:t>
      </w:r>
      <w:r>
        <w:t xml:space="preserve">, содержащее набор типов для работы с регулярными выражениями. Основной </w:t>
      </w:r>
      <w:r w:rsidR="0038666D">
        <w:t>тип</w:t>
      </w:r>
      <w:r>
        <w:t xml:space="preserve"> для работы с регулярными выражениями – это класс </w:t>
      </w:r>
      <w:r w:rsidRPr="0038666D">
        <w:rPr>
          <w:rStyle w:val="af5"/>
        </w:rPr>
        <w:t>Regex</w:t>
      </w:r>
      <w:r>
        <w:t>. Объект класса представляет одно регулярное выражение, которое указывается при вызове конструктора. Существует перегруженная версия конструктора, позволяющая указать различные опции для создаваемого регулярного выражения.</w:t>
      </w:r>
    </w:p>
    <w:p w:rsidR="005C23DB" w:rsidRPr="000170D1" w:rsidRDefault="005C23DB" w:rsidP="0038666D">
      <w:pPr>
        <w:pStyle w:val="a4"/>
      </w:pPr>
      <w:r w:rsidRPr="0038666D">
        <w:rPr>
          <w:rStyle w:val="af5"/>
        </w:rPr>
        <w:t>Regex</w:t>
      </w:r>
      <w:r w:rsidRPr="000170D1">
        <w:t xml:space="preserve"> re1 = </w:t>
      </w:r>
      <w:r w:rsidRPr="0038666D">
        <w:rPr>
          <w:rStyle w:val="af6"/>
        </w:rPr>
        <w:t>new</w:t>
      </w:r>
      <w:r w:rsidRPr="000170D1">
        <w:t xml:space="preserve"> </w:t>
      </w:r>
      <w:r w:rsidRPr="0038666D">
        <w:rPr>
          <w:rStyle w:val="af5"/>
        </w:rPr>
        <w:t>Regex</w:t>
      </w:r>
      <w:r w:rsidRPr="000170D1">
        <w:t>(</w:t>
      </w:r>
      <w:r w:rsidRPr="00CD4237">
        <w:rPr>
          <w:rStyle w:val="af7"/>
        </w:rPr>
        <w:t>@"\b[bcf]at\b"</w:t>
      </w:r>
      <w:r w:rsidRPr="000170D1">
        <w:t>);</w:t>
      </w:r>
    </w:p>
    <w:p w:rsidR="005C23DB" w:rsidRPr="000170D1" w:rsidRDefault="005C23DB" w:rsidP="0038666D">
      <w:pPr>
        <w:pStyle w:val="a4"/>
      </w:pPr>
      <w:r w:rsidRPr="0038666D">
        <w:rPr>
          <w:rStyle w:val="af5"/>
        </w:rPr>
        <w:t>Regex</w:t>
      </w:r>
      <w:r w:rsidRPr="000170D1">
        <w:t xml:space="preserve"> re2 = </w:t>
      </w:r>
      <w:r w:rsidRPr="0038666D">
        <w:rPr>
          <w:rStyle w:val="af6"/>
        </w:rPr>
        <w:t>new</w:t>
      </w:r>
      <w:r w:rsidRPr="000170D1">
        <w:t xml:space="preserve"> </w:t>
      </w:r>
      <w:r w:rsidRPr="0038666D">
        <w:rPr>
          <w:rStyle w:val="af5"/>
        </w:rPr>
        <w:t>Regex</w:t>
      </w:r>
      <w:r w:rsidRPr="000170D1">
        <w:t>(</w:t>
      </w:r>
      <w:r w:rsidRPr="00CD4237">
        <w:rPr>
          <w:rStyle w:val="af7"/>
        </w:rPr>
        <w:t>@"\b[bcf]at\b"</w:t>
      </w:r>
      <w:r w:rsidRPr="000170D1">
        <w:t xml:space="preserve">, </w:t>
      </w:r>
      <w:r w:rsidRPr="0038666D">
        <w:rPr>
          <w:rStyle w:val="af5"/>
        </w:rPr>
        <w:t>RegexOptions</w:t>
      </w:r>
      <w:r w:rsidRPr="000170D1">
        <w:t>.IgnoreCase);</w:t>
      </w:r>
    </w:p>
    <w:p w:rsidR="005C23DB" w:rsidRDefault="005C23DB" w:rsidP="005C23DB">
      <w:r>
        <w:t xml:space="preserve">Для поиска информации согласно текущему регулярному выражению можно использовать метод </w:t>
      </w:r>
      <w:r w:rsidR="00891321" w:rsidRPr="0038666D">
        <w:rPr>
          <w:rStyle w:val="af5"/>
        </w:rPr>
        <w:t>Regex</w:t>
      </w:r>
      <w:r w:rsidR="00891321" w:rsidRPr="0038666D">
        <w:rPr>
          <w:rStyle w:val="a9"/>
        </w:rPr>
        <w:t>.</w:t>
      </w:r>
      <w:r w:rsidRPr="00891321">
        <w:rPr>
          <w:rStyle w:val="a9"/>
        </w:rPr>
        <w:t>IsMatch()</w:t>
      </w:r>
      <w:r>
        <w:t xml:space="preserve">. Более продуктивным является применение функции </w:t>
      </w:r>
      <w:r w:rsidRPr="00891321">
        <w:rPr>
          <w:rStyle w:val="a9"/>
        </w:rPr>
        <w:t>Match()</w:t>
      </w:r>
      <w:r>
        <w:t xml:space="preserve">, которая возвращает объект класса </w:t>
      </w:r>
      <w:r w:rsidRPr="0038666D">
        <w:rPr>
          <w:rStyle w:val="af5"/>
        </w:rPr>
        <w:t>Match</w:t>
      </w:r>
      <w:r>
        <w:t>.</w:t>
      </w:r>
    </w:p>
    <w:p w:rsidR="005C23DB" w:rsidRPr="000170D1" w:rsidRDefault="005C23DB" w:rsidP="0038666D">
      <w:pPr>
        <w:pStyle w:val="a4"/>
      </w:pPr>
      <w:r w:rsidRPr="0038666D">
        <w:rPr>
          <w:rStyle w:val="af5"/>
        </w:rPr>
        <w:t>Regex</w:t>
      </w:r>
      <w:r w:rsidRPr="000170D1">
        <w:t xml:space="preserve"> re = </w:t>
      </w:r>
      <w:r w:rsidRPr="0038666D">
        <w:rPr>
          <w:rStyle w:val="af6"/>
        </w:rPr>
        <w:t>new</w:t>
      </w:r>
      <w:r w:rsidRPr="000170D1">
        <w:t xml:space="preserve"> </w:t>
      </w:r>
      <w:r w:rsidRPr="0038666D">
        <w:rPr>
          <w:rStyle w:val="af5"/>
        </w:rPr>
        <w:t>Regex</w:t>
      </w:r>
      <w:r w:rsidRPr="000170D1">
        <w:t>(</w:t>
      </w:r>
      <w:r w:rsidRPr="00CD4237">
        <w:rPr>
          <w:rStyle w:val="af7"/>
        </w:rPr>
        <w:t>@"\b[bcf]at\b"</w:t>
      </w:r>
      <w:r w:rsidRPr="000170D1">
        <w:t xml:space="preserve">, </w:t>
      </w:r>
      <w:r w:rsidRPr="0038666D">
        <w:rPr>
          <w:rStyle w:val="af5"/>
        </w:rPr>
        <w:t>RegexOptions</w:t>
      </w:r>
      <w:r w:rsidRPr="000170D1">
        <w:t>.Compiled);</w:t>
      </w:r>
    </w:p>
    <w:p w:rsidR="005C23DB" w:rsidRPr="000170D1" w:rsidRDefault="005C23DB" w:rsidP="0038666D">
      <w:pPr>
        <w:pStyle w:val="a4"/>
      </w:pPr>
      <w:r w:rsidRPr="0038666D">
        <w:rPr>
          <w:rStyle w:val="af5"/>
        </w:rPr>
        <w:t>Match</w:t>
      </w:r>
      <w:r w:rsidRPr="000170D1">
        <w:t xml:space="preserve"> m</w:t>
      </w:r>
      <w:r w:rsidR="00891321">
        <w:t>atch</w:t>
      </w:r>
      <w:r w:rsidRPr="000170D1">
        <w:t xml:space="preserve"> = re.Match(</w:t>
      </w:r>
      <w:r w:rsidRPr="00891321">
        <w:rPr>
          <w:rStyle w:val="af7"/>
        </w:rPr>
        <w:t>"bad fat cat"</w:t>
      </w:r>
      <w:r w:rsidRPr="000170D1">
        <w:t>);</w:t>
      </w:r>
    </w:p>
    <w:p w:rsidR="005C23DB" w:rsidRPr="000170D1" w:rsidRDefault="005C23DB" w:rsidP="0038666D">
      <w:pPr>
        <w:pStyle w:val="a4"/>
      </w:pPr>
      <w:r w:rsidRPr="0038666D">
        <w:rPr>
          <w:rStyle w:val="af6"/>
        </w:rPr>
        <w:t>while</w:t>
      </w:r>
      <w:r w:rsidR="0038666D" w:rsidRPr="00CD4237">
        <w:t xml:space="preserve"> </w:t>
      </w:r>
      <w:r w:rsidRPr="000170D1">
        <w:t>(</w:t>
      </w:r>
      <w:r w:rsidR="00891321" w:rsidRPr="000170D1">
        <w:t>m</w:t>
      </w:r>
      <w:r w:rsidR="00891321">
        <w:t>atch</w:t>
      </w:r>
      <w:r w:rsidRPr="000170D1">
        <w:t>.Success)</w:t>
      </w:r>
    </w:p>
    <w:p w:rsidR="005C23DB" w:rsidRPr="000170D1" w:rsidRDefault="005C23DB" w:rsidP="0038666D">
      <w:pPr>
        <w:pStyle w:val="a4"/>
      </w:pPr>
      <w:r w:rsidRPr="000170D1">
        <w:t>{</w:t>
      </w:r>
    </w:p>
    <w:p w:rsidR="005C23DB" w:rsidRPr="000170D1" w:rsidRDefault="005C23DB" w:rsidP="0038666D">
      <w:pPr>
        <w:pStyle w:val="a4"/>
      </w:pPr>
      <w:r w:rsidRPr="000170D1">
        <w:t xml:space="preserve">    </w:t>
      </w:r>
      <w:r w:rsidRPr="0038666D">
        <w:rPr>
          <w:rStyle w:val="af5"/>
        </w:rPr>
        <w:t>Console</w:t>
      </w:r>
      <w:r w:rsidRPr="000170D1">
        <w:t>.WriteLine(</w:t>
      </w:r>
      <w:r w:rsidR="00891321" w:rsidRPr="000170D1">
        <w:t>m</w:t>
      </w:r>
      <w:r w:rsidR="00891321">
        <w:t>atch</w:t>
      </w:r>
      <w:r w:rsidRPr="000170D1">
        <w:t>.Index);</w:t>
      </w:r>
    </w:p>
    <w:p w:rsidR="005C23DB" w:rsidRPr="000170D1" w:rsidRDefault="005C23DB" w:rsidP="0038666D">
      <w:pPr>
        <w:pStyle w:val="a4"/>
      </w:pPr>
      <w:r w:rsidRPr="000170D1">
        <w:t xml:space="preserve">    </w:t>
      </w:r>
      <w:r w:rsidRPr="0038666D">
        <w:rPr>
          <w:rStyle w:val="af5"/>
        </w:rPr>
        <w:t>Console</w:t>
      </w:r>
      <w:r w:rsidRPr="000170D1">
        <w:t>.WriteLine(</w:t>
      </w:r>
      <w:r w:rsidR="00891321" w:rsidRPr="000170D1">
        <w:t>m</w:t>
      </w:r>
      <w:r w:rsidR="00891321">
        <w:t>atch</w:t>
      </w:r>
      <w:r w:rsidRPr="000170D1">
        <w:t>.Value);</w:t>
      </w:r>
    </w:p>
    <w:p w:rsidR="005C23DB" w:rsidRPr="000170D1" w:rsidRDefault="005C23DB" w:rsidP="0038666D">
      <w:pPr>
        <w:pStyle w:val="a4"/>
      </w:pPr>
      <w:r w:rsidRPr="000170D1">
        <w:t xml:space="preserve">    </w:t>
      </w:r>
      <w:r w:rsidR="00891321" w:rsidRPr="000170D1">
        <w:t>m</w:t>
      </w:r>
      <w:r w:rsidR="00891321">
        <w:t>atch</w:t>
      </w:r>
      <w:r w:rsidRPr="000170D1">
        <w:t xml:space="preserve"> = </w:t>
      </w:r>
      <w:r w:rsidR="00891321" w:rsidRPr="000170D1">
        <w:t>m</w:t>
      </w:r>
      <w:r w:rsidR="00891321">
        <w:t>atch</w:t>
      </w:r>
      <w:r w:rsidRPr="000170D1">
        <w:t>.NextMatch();</w:t>
      </w:r>
    </w:p>
    <w:p w:rsidR="005C23DB" w:rsidRPr="00CD4237" w:rsidRDefault="005C23DB" w:rsidP="0038666D">
      <w:pPr>
        <w:pStyle w:val="a4"/>
        <w:rPr>
          <w:lang w:val="ru-RU"/>
        </w:rPr>
      </w:pPr>
      <w:r w:rsidRPr="00CD4237">
        <w:rPr>
          <w:lang w:val="ru-RU"/>
        </w:rPr>
        <w:t>}</w:t>
      </w:r>
    </w:p>
    <w:p w:rsidR="005C23DB" w:rsidRDefault="005C23DB" w:rsidP="005C23DB">
      <w:r>
        <w:t xml:space="preserve">Для замены на основе регулярных выражений используется метод </w:t>
      </w:r>
      <w:r w:rsidRPr="0038666D">
        <w:rPr>
          <w:rStyle w:val="af5"/>
        </w:rPr>
        <w:t>Regex</w:t>
      </w:r>
      <w:r w:rsidRPr="0038666D">
        <w:rPr>
          <w:rStyle w:val="a9"/>
        </w:rPr>
        <w:t>.Replace()</w:t>
      </w:r>
      <w:r>
        <w:t xml:space="preserve">. </w:t>
      </w:r>
      <w:r w:rsidR="00891321">
        <w:t>Его а</w:t>
      </w:r>
      <w:r>
        <w:t>ргументы – обрабатываемая строка и строка на замену.</w:t>
      </w:r>
    </w:p>
    <w:p w:rsidR="005C23DB" w:rsidRDefault="00F3135B" w:rsidP="00F3135B">
      <w:pPr>
        <w:pStyle w:val="1"/>
      </w:pPr>
      <w:bookmarkStart w:id="3" w:name="_Toc348862491"/>
      <w:r>
        <w:lastRenderedPageBreak/>
        <w:t>4. Преобразование информации</w:t>
      </w:r>
      <w:bookmarkEnd w:id="3"/>
    </w:p>
    <w:p w:rsidR="005C23DB" w:rsidRDefault="005C23DB" w:rsidP="005C23DB">
      <w:r>
        <w:t>Платформа .NET и языки программирования, построенные на её основе, предлагают богатый набор средств для решения задачи преобразования информации в данные различных типов.</w:t>
      </w:r>
    </w:p>
    <w:p w:rsidR="005C23DB" w:rsidRDefault="005C23DB" w:rsidP="005C23DB">
      <w:r>
        <w:t>Язык C# поддерживает операции явного и неявного преобразования типов, причём эти операции могут быть перегружены в пользовательских типах. При этом желательно, чтобы перегружаемые операции преобразования имели простую семантику и работали на сходных множествах значений.</w:t>
      </w:r>
    </w:p>
    <w:p w:rsidR="005C23DB" w:rsidRDefault="005C23DB" w:rsidP="005C23DB">
      <w:r>
        <w:t xml:space="preserve">Для выполнения взаимных преобразований данных </w:t>
      </w:r>
      <w:r w:rsidRPr="00CD4237">
        <w:rPr>
          <w:rStyle w:val="a8"/>
        </w:rPr>
        <w:t>базовых типов</w:t>
      </w:r>
      <w:r w:rsidR="00CD4237" w:rsidRPr="00CD4237">
        <w:t xml:space="preserve"> (числовые типы, </w:t>
      </w:r>
      <w:r w:rsidR="00CD4237" w:rsidRPr="00CD4237">
        <w:rPr>
          <w:rStyle w:val="af6"/>
        </w:rPr>
        <w:t>bool</w:t>
      </w:r>
      <w:r w:rsidR="00CD4237" w:rsidRPr="00CD4237">
        <w:t xml:space="preserve">, </w:t>
      </w:r>
      <w:r w:rsidR="00CD4237" w:rsidRPr="00CD4237">
        <w:rPr>
          <w:rStyle w:val="af6"/>
        </w:rPr>
        <w:t>string</w:t>
      </w:r>
      <w:r w:rsidR="00CD4237" w:rsidRPr="00CD4237">
        <w:t xml:space="preserve"> и </w:t>
      </w:r>
      <w:r w:rsidR="00CD4237" w:rsidRPr="00CD4237">
        <w:rPr>
          <w:rStyle w:val="af5"/>
        </w:rPr>
        <w:t>DateTime</w:t>
      </w:r>
      <w:r w:rsidR="00CD4237" w:rsidRPr="00CD4237">
        <w:t>)</w:t>
      </w:r>
      <w:r>
        <w:t xml:space="preserve"> предназначен статический класс </w:t>
      </w:r>
      <w:r w:rsidRPr="00CD4237">
        <w:rPr>
          <w:rStyle w:val="a9"/>
        </w:rPr>
        <w:t>System.</w:t>
      </w:r>
      <w:r w:rsidRPr="00CD4237">
        <w:rPr>
          <w:rStyle w:val="af5"/>
        </w:rPr>
        <w:t>Convert</w:t>
      </w:r>
      <w:r>
        <w:t xml:space="preserve">. Этот класс содержит набор методов вида </w:t>
      </w:r>
      <w:r w:rsidRPr="00CD4237">
        <w:rPr>
          <w:rStyle w:val="a9"/>
        </w:rPr>
        <w:t>To</w:t>
      </w:r>
      <w:r w:rsidRPr="00CD4237">
        <w:rPr>
          <w:rStyle w:val="aff0"/>
        </w:rPr>
        <w:t>ИмяТипа</w:t>
      </w:r>
      <w:r w:rsidRPr="00CD4237">
        <w:rPr>
          <w:rStyle w:val="a9"/>
        </w:rPr>
        <w:t>()</w:t>
      </w:r>
      <w:r>
        <w:t xml:space="preserve">, где </w:t>
      </w:r>
      <w:r w:rsidRPr="00CD4237">
        <w:rPr>
          <w:rStyle w:val="aff0"/>
        </w:rPr>
        <w:t>ИмяТипа</w:t>
      </w:r>
      <w:r>
        <w:t xml:space="preserve"> является именем CLR для базовых типов. Каждый такой метод перегружен и принимает аргумент любого базового типа. Выполнение метода может быть успешным или генерировать исключения </w:t>
      </w:r>
      <w:r w:rsidRPr="00CD4237">
        <w:rPr>
          <w:rStyle w:val="af5"/>
        </w:rPr>
        <w:t>InvalidCastException</w:t>
      </w:r>
      <w:r>
        <w:t xml:space="preserve">, </w:t>
      </w:r>
      <w:r w:rsidRPr="00CD4237">
        <w:rPr>
          <w:rStyle w:val="af5"/>
        </w:rPr>
        <w:t>FormatException</w:t>
      </w:r>
      <w:r>
        <w:t xml:space="preserve">, </w:t>
      </w:r>
      <w:r w:rsidRPr="00CD4237">
        <w:rPr>
          <w:rStyle w:val="af5"/>
        </w:rPr>
        <w:t>OverflowException</w:t>
      </w:r>
      <w:r>
        <w:t>.</w:t>
      </w:r>
    </w:p>
    <w:p w:rsidR="005C23DB" w:rsidRPr="000170D1" w:rsidRDefault="005C23DB" w:rsidP="00891321">
      <w:pPr>
        <w:pStyle w:val="a4"/>
      </w:pPr>
      <w:r w:rsidRPr="00CD4237">
        <w:rPr>
          <w:rStyle w:val="af6"/>
        </w:rPr>
        <w:t>byte</w:t>
      </w:r>
      <w:r w:rsidRPr="000170D1">
        <w:t xml:space="preserve"> x = </w:t>
      </w:r>
      <w:r w:rsidRPr="00CD4237">
        <w:rPr>
          <w:rStyle w:val="af5"/>
        </w:rPr>
        <w:t>Convert</w:t>
      </w:r>
      <w:r w:rsidRPr="000170D1">
        <w:t>.ToByte(</w:t>
      </w:r>
      <w:r w:rsidRPr="003F3888">
        <w:rPr>
          <w:rStyle w:val="af7"/>
        </w:rPr>
        <w:t>"123"</w:t>
      </w:r>
      <w:r w:rsidRPr="000170D1">
        <w:t xml:space="preserve">);           </w:t>
      </w:r>
      <w:r w:rsidRPr="003F3888">
        <w:rPr>
          <w:rStyle w:val="af4"/>
          <w:lang w:val="en-US"/>
        </w:rPr>
        <w:t>// x = 123</w:t>
      </w:r>
    </w:p>
    <w:p w:rsidR="005C23DB" w:rsidRPr="000170D1" w:rsidRDefault="005C23DB" w:rsidP="00891321">
      <w:pPr>
        <w:pStyle w:val="a4"/>
      </w:pPr>
      <w:r w:rsidRPr="00CD4237">
        <w:rPr>
          <w:rStyle w:val="af6"/>
        </w:rPr>
        <w:t>bool</w:t>
      </w:r>
      <w:r w:rsidRPr="000170D1">
        <w:t xml:space="preserve"> y = </w:t>
      </w:r>
      <w:r w:rsidRPr="00CD4237">
        <w:rPr>
          <w:rStyle w:val="af5"/>
        </w:rPr>
        <w:t>Convert</w:t>
      </w:r>
      <w:r w:rsidRPr="000170D1">
        <w:t xml:space="preserve">.ToBoolean(10.5);         </w:t>
      </w:r>
      <w:r w:rsidRPr="003F3888">
        <w:rPr>
          <w:rStyle w:val="af4"/>
          <w:lang w:val="en-US"/>
        </w:rPr>
        <w:t>// y = true</w:t>
      </w:r>
    </w:p>
    <w:p w:rsidR="005C23DB" w:rsidRPr="000170D1" w:rsidRDefault="005C23DB" w:rsidP="00891321">
      <w:pPr>
        <w:pStyle w:val="a4"/>
      </w:pPr>
      <w:r w:rsidRPr="00CD4237">
        <w:rPr>
          <w:rStyle w:val="af6"/>
        </w:rPr>
        <w:t>int</w:t>
      </w:r>
      <w:r w:rsidRPr="000170D1">
        <w:t xml:space="preserve"> z = </w:t>
      </w:r>
      <w:r w:rsidRPr="00CD4237">
        <w:rPr>
          <w:rStyle w:val="af5"/>
        </w:rPr>
        <w:t>Convert</w:t>
      </w:r>
      <w:r w:rsidRPr="000170D1">
        <w:t>.ToInt32(</w:t>
      </w:r>
      <w:r w:rsidRPr="00CD4237">
        <w:rPr>
          <w:rStyle w:val="af5"/>
        </w:rPr>
        <w:t>DateTime</w:t>
      </w:r>
      <w:r w:rsidRPr="000170D1">
        <w:t xml:space="preserve">.Now);    </w:t>
      </w:r>
      <w:r w:rsidRPr="003F3888">
        <w:rPr>
          <w:rStyle w:val="af4"/>
          <w:lang w:val="en-US"/>
        </w:rPr>
        <w:t>// InvalidCastException</w:t>
      </w:r>
    </w:p>
    <w:p w:rsidR="005C23DB" w:rsidRDefault="005C23DB" w:rsidP="005C23DB">
      <w:r>
        <w:t xml:space="preserve">Класс </w:t>
      </w:r>
      <w:r w:rsidRPr="00CD4237">
        <w:rPr>
          <w:rStyle w:val="af5"/>
        </w:rPr>
        <w:t>Convert</w:t>
      </w:r>
      <w:r>
        <w:t xml:space="preserve"> также содержит методы для взаимных преобразований массива байтов в строку (или массив символов) в формате Base-64:</w:t>
      </w:r>
    </w:p>
    <w:p w:rsidR="005C23DB" w:rsidRPr="00CD4237" w:rsidRDefault="005C23DB" w:rsidP="00CD4237">
      <w:pPr>
        <w:pStyle w:val="a4"/>
        <w:rPr>
          <w:rStyle w:val="af4"/>
        </w:rPr>
      </w:pPr>
      <w:r w:rsidRPr="00CD4237">
        <w:rPr>
          <w:rStyle w:val="af4"/>
        </w:rPr>
        <w:t>// конвертируем массив в Base64 и выполним обратное преобразование</w:t>
      </w:r>
    </w:p>
    <w:p w:rsidR="005C23DB" w:rsidRPr="000170D1" w:rsidRDefault="005C23DB" w:rsidP="00CD4237">
      <w:pPr>
        <w:pStyle w:val="a4"/>
      </w:pPr>
      <w:r w:rsidRPr="00CD4237">
        <w:rPr>
          <w:rStyle w:val="af6"/>
        </w:rPr>
        <w:t>byte</w:t>
      </w:r>
      <w:r w:rsidRPr="000170D1">
        <w:t>[] data = {10, 20, 30, 40, 50};</w:t>
      </w:r>
    </w:p>
    <w:p w:rsidR="005C23DB" w:rsidRPr="000170D1" w:rsidRDefault="005C23DB" w:rsidP="00CD4237">
      <w:pPr>
        <w:pStyle w:val="a4"/>
      </w:pPr>
      <w:r w:rsidRPr="00CD4237">
        <w:rPr>
          <w:rStyle w:val="af5"/>
        </w:rPr>
        <w:t>Console</w:t>
      </w:r>
      <w:r w:rsidRPr="000170D1">
        <w:t>.WriteLine(</w:t>
      </w:r>
      <w:r w:rsidRPr="00CD4237">
        <w:rPr>
          <w:rStyle w:val="af5"/>
        </w:rPr>
        <w:t>Convert</w:t>
      </w:r>
      <w:r w:rsidRPr="000170D1">
        <w:t>.ToBase64String(data));</w:t>
      </w:r>
    </w:p>
    <w:p w:rsidR="005C23DB" w:rsidRPr="000170D1" w:rsidRDefault="005C23DB" w:rsidP="00CD4237">
      <w:pPr>
        <w:pStyle w:val="a4"/>
      </w:pPr>
      <w:r w:rsidRPr="000170D1">
        <w:t xml:space="preserve">data = </w:t>
      </w:r>
      <w:r w:rsidRPr="00CD4237">
        <w:rPr>
          <w:rStyle w:val="af5"/>
        </w:rPr>
        <w:t>Convert</w:t>
      </w:r>
      <w:r w:rsidRPr="000170D1">
        <w:t>.FromBase64String(</w:t>
      </w:r>
      <w:r w:rsidRPr="003F3888">
        <w:rPr>
          <w:rStyle w:val="af7"/>
        </w:rPr>
        <w:t>"ChQeKDI="</w:t>
      </w:r>
      <w:r w:rsidRPr="000170D1">
        <w:t>);</w:t>
      </w:r>
    </w:p>
    <w:p w:rsidR="005C23DB" w:rsidRDefault="005C23DB" w:rsidP="005C23DB">
      <w:r>
        <w:t>Отметим</w:t>
      </w:r>
      <w:r w:rsidRPr="00C3041D">
        <w:rPr>
          <w:lang w:val="en-US"/>
        </w:rPr>
        <w:t xml:space="preserve">, </w:t>
      </w:r>
      <w:r>
        <w:t>что</w:t>
      </w:r>
      <w:r w:rsidRPr="00C3041D">
        <w:rPr>
          <w:lang w:val="en-US"/>
        </w:rPr>
        <w:t xml:space="preserve"> </w:t>
      </w:r>
      <w:r>
        <w:t>для</w:t>
      </w:r>
      <w:r w:rsidRPr="00C3041D">
        <w:rPr>
          <w:lang w:val="en-US"/>
        </w:rPr>
        <w:t xml:space="preserve"> </w:t>
      </w:r>
      <w:r>
        <w:t>унификации</w:t>
      </w:r>
      <w:r w:rsidRPr="00C3041D">
        <w:rPr>
          <w:lang w:val="en-US"/>
        </w:rPr>
        <w:t xml:space="preserve"> </w:t>
      </w:r>
      <w:r>
        <w:t>операций</w:t>
      </w:r>
      <w:r w:rsidRPr="00C3041D">
        <w:rPr>
          <w:lang w:val="en-US"/>
        </w:rPr>
        <w:t xml:space="preserve"> </w:t>
      </w:r>
      <w:r>
        <w:t>преобразования</w:t>
      </w:r>
      <w:r w:rsidRPr="00C3041D">
        <w:rPr>
          <w:lang w:val="en-US"/>
        </w:rPr>
        <w:t xml:space="preserve"> </w:t>
      </w:r>
      <w:r>
        <w:t>все</w:t>
      </w:r>
      <w:r w:rsidRPr="00C3041D">
        <w:rPr>
          <w:lang w:val="en-US"/>
        </w:rPr>
        <w:t xml:space="preserve"> </w:t>
      </w:r>
      <w:r>
        <w:t>базовые</w:t>
      </w:r>
      <w:r w:rsidRPr="00C3041D">
        <w:rPr>
          <w:lang w:val="en-US"/>
        </w:rPr>
        <w:t xml:space="preserve"> </w:t>
      </w:r>
      <w:r>
        <w:t>типы</w:t>
      </w:r>
      <w:r w:rsidRPr="00C3041D">
        <w:rPr>
          <w:lang w:val="en-US"/>
        </w:rPr>
        <w:t xml:space="preserve"> </w:t>
      </w:r>
      <w:r>
        <w:t>явным</w:t>
      </w:r>
      <w:r w:rsidRPr="00C3041D">
        <w:rPr>
          <w:lang w:val="en-US"/>
        </w:rPr>
        <w:t xml:space="preserve"> </w:t>
      </w:r>
      <w:r>
        <w:t>образом</w:t>
      </w:r>
      <w:r w:rsidRPr="00C3041D">
        <w:rPr>
          <w:lang w:val="en-US"/>
        </w:rPr>
        <w:t xml:space="preserve"> </w:t>
      </w:r>
      <w:r>
        <w:t>реализуют</w:t>
      </w:r>
      <w:r w:rsidRPr="00C3041D">
        <w:rPr>
          <w:lang w:val="en-US"/>
        </w:rPr>
        <w:t xml:space="preserve"> </w:t>
      </w:r>
      <w:r>
        <w:t>интерфейс</w:t>
      </w:r>
      <w:r w:rsidRPr="00C3041D">
        <w:rPr>
          <w:lang w:val="en-US"/>
        </w:rPr>
        <w:t xml:space="preserve"> </w:t>
      </w:r>
      <w:r w:rsidRPr="003F3888">
        <w:rPr>
          <w:rStyle w:val="a9"/>
          <w:lang w:val="en-US"/>
        </w:rPr>
        <w:t>System</w:t>
      </w:r>
      <w:r w:rsidRPr="00C3041D">
        <w:rPr>
          <w:rStyle w:val="a9"/>
          <w:lang w:val="en-US"/>
        </w:rPr>
        <w:t>.</w:t>
      </w:r>
      <w:r w:rsidRPr="00CD4237">
        <w:rPr>
          <w:rStyle w:val="af5"/>
        </w:rPr>
        <w:t>IConvertible</w:t>
      </w:r>
      <w:r w:rsidRPr="00C3041D">
        <w:rPr>
          <w:lang w:val="en-US"/>
        </w:rPr>
        <w:t xml:space="preserve">. </w:t>
      </w:r>
      <w:r>
        <w:t>Это</w:t>
      </w:r>
      <w:r w:rsidRPr="00C3041D">
        <w:rPr>
          <w:lang w:val="en-US"/>
        </w:rPr>
        <w:t xml:space="preserve"> </w:t>
      </w:r>
      <w:r>
        <w:t>интерфейс</w:t>
      </w:r>
      <w:r w:rsidRPr="00C3041D">
        <w:rPr>
          <w:lang w:val="en-US"/>
        </w:rPr>
        <w:t xml:space="preserve"> </w:t>
      </w:r>
      <w:r>
        <w:t>содержит</w:t>
      </w:r>
      <w:r w:rsidRPr="00C3041D">
        <w:rPr>
          <w:lang w:val="en-US"/>
        </w:rPr>
        <w:t xml:space="preserve"> </w:t>
      </w:r>
      <w:r>
        <w:t>набор</w:t>
      </w:r>
      <w:r w:rsidRPr="00C3041D">
        <w:rPr>
          <w:lang w:val="en-US"/>
        </w:rPr>
        <w:t xml:space="preserve"> </w:t>
      </w:r>
      <w:r>
        <w:t>методов</w:t>
      </w:r>
      <w:r w:rsidR="00CD4237" w:rsidRPr="00C3041D">
        <w:rPr>
          <w:lang w:val="en-US"/>
        </w:rPr>
        <w:t xml:space="preserve"> </w:t>
      </w:r>
      <w:r w:rsidR="00CD4237">
        <w:t>вида</w:t>
      </w:r>
      <w:r w:rsidRPr="00C3041D">
        <w:rPr>
          <w:lang w:val="en-US"/>
        </w:rPr>
        <w:t xml:space="preserve"> </w:t>
      </w:r>
      <w:r w:rsidRPr="003F3888">
        <w:rPr>
          <w:rStyle w:val="a9"/>
          <w:lang w:val="en-US"/>
        </w:rPr>
        <w:t>To</w:t>
      </w:r>
      <w:r w:rsidRPr="00CD4237">
        <w:rPr>
          <w:rStyle w:val="aff0"/>
        </w:rPr>
        <w:t>ИмяТипа</w:t>
      </w:r>
      <w:r w:rsidRPr="00C3041D">
        <w:rPr>
          <w:rStyle w:val="a9"/>
          <w:lang w:val="en-US"/>
        </w:rPr>
        <w:t>()</w:t>
      </w:r>
      <w:r w:rsidRPr="00C3041D">
        <w:rPr>
          <w:lang w:val="en-US"/>
        </w:rPr>
        <w:t xml:space="preserve">, </w:t>
      </w:r>
      <w:r>
        <w:t>где</w:t>
      </w:r>
      <w:r w:rsidRPr="00C3041D">
        <w:rPr>
          <w:lang w:val="en-US"/>
        </w:rPr>
        <w:t xml:space="preserve"> </w:t>
      </w:r>
      <w:r w:rsidRPr="00CD4237">
        <w:rPr>
          <w:rStyle w:val="aff0"/>
        </w:rPr>
        <w:t>ИмяТипа</w:t>
      </w:r>
      <w:r w:rsidRPr="00C3041D">
        <w:rPr>
          <w:lang w:val="en-US"/>
        </w:rPr>
        <w:t xml:space="preserve"> </w:t>
      </w:r>
      <w:r w:rsidR="00CD4237" w:rsidRPr="00C3041D">
        <w:rPr>
          <w:lang w:val="en-US"/>
        </w:rPr>
        <w:t>–</w:t>
      </w:r>
      <w:r w:rsidRPr="00C3041D">
        <w:rPr>
          <w:lang w:val="en-US"/>
        </w:rPr>
        <w:t xml:space="preserve"> </w:t>
      </w:r>
      <w:r>
        <w:t>имя</w:t>
      </w:r>
      <w:r w:rsidRPr="00C3041D">
        <w:rPr>
          <w:lang w:val="en-US"/>
        </w:rPr>
        <w:t xml:space="preserve"> </w:t>
      </w:r>
      <w:r w:rsidRPr="000170D1">
        <w:rPr>
          <w:lang w:val="en-US"/>
        </w:rPr>
        <w:t>CLR</w:t>
      </w:r>
      <w:r w:rsidRPr="00C3041D">
        <w:rPr>
          <w:lang w:val="en-US"/>
        </w:rPr>
        <w:t xml:space="preserve"> </w:t>
      </w:r>
      <w:r>
        <w:t>для</w:t>
      </w:r>
      <w:r w:rsidRPr="00C3041D">
        <w:rPr>
          <w:lang w:val="en-US"/>
        </w:rPr>
        <w:t xml:space="preserve"> </w:t>
      </w:r>
      <w:r>
        <w:t>базовых</w:t>
      </w:r>
      <w:r w:rsidRPr="00C3041D">
        <w:rPr>
          <w:lang w:val="en-US"/>
        </w:rPr>
        <w:t xml:space="preserve"> </w:t>
      </w:r>
      <w:r>
        <w:t>типов</w:t>
      </w:r>
      <w:r w:rsidRPr="00C3041D">
        <w:rPr>
          <w:lang w:val="en-US"/>
        </w:rPr>
        <w:t xml:space="preserve">. </w:t>
      </w:r>
      <w:r>
        <w:t xml:space="preserve">Каждый такой метод принимает аргумент типа </w:t>
      </w:r>
      <w:r w:rsidRPr="00CD4237">
        <w:rPr>
          <w:rStyle w:val="af5"/>
        </w:rPr>
        <w:t>IFormatProvider</w:t>
      </w:r>
      <w:r>
        <w:t xml:space="preserve">. Базовые типы при реализации </w:t>
      </w:r>
      <w:r w:rsidRPr="00CD4237">
        <w:rPr>
          <w:rStyle w:val="af5"/>
        </w:rPr>
        <w:t>IConvertible</w:t>
      </w:r>
      <w:r>
        <w:t xml:space="preserve"> просто вызывают соответствующие методы класса </w:t>
      </w:r>
      <w:r w:rsidRPr="00CD4237">
        <w:rPr>
          <w:rStyle w:val="af5"/>
        </w:rPr>
        <w:t>Convert</w:t>
      </w:r>
      <w:r>
        <w:t>.</w:t>
      </w:r>
    </w:p>
    <w:p w:rsidR="005C23DB" w:rsidRDefault="005C23DB" w:rsidP="005C23DB">
      <w:r>
        <w:t xml:space="preserve">Статический класс </w:t>
      </w:r>
      <w:r w:rsidRPr="00CD4237">
        <w:rPr>
          <w:rStyle w:val="a9"/>
        </w:rPr>
        <w:t>System.</w:t>
      </w:r>
      <w:r w:rsidRPr="00CD4237">
        <w:rPr>
          <w:rStyle w:val="af5"/>
        </w:rPr>
        <w:t>BitConverter</w:t>
      </w:r>
      <w:r>
        <w:t xml:space="preserve"> содержит набор методов для преобразования переменной числового или булевого типа в массив байтов, а также методы обратного преобразования. Подобные преобразования полезны при низкоуровневой работе с потоками данных.</w:t>
      </w:r>
    </w:p>
    <w:p w:rsidR="005C23DB" w:rsidRPr="00CD4237" w:rsidRDefault="005C23DB" w:rsidP="00891321">
      <w:pPr>
        <w:pStyle w:val="a4"/>
        <w:rPr>
          <w:lang w:val="ru-RU"/>
        </w:rPr>
      </w:pPr>
      <w:r w:rsidRPr="00CD4237">
        <w:rPr>
          <w:rStyle w:val="af6"/>
        </w:rPr>
        <w:t>byte</w:t>
      </w:r>
      <w:r w:rsidRPr="00CD4237">
        <w:rPr>
          <w:lang w:val="ru-RU"/>
        </w:rPr>
        <w:t xml:space="preserve">[] </w:t>
      </w:r>
      <w:r>
        <w:t>data</w:t>
      </w:r>
      <w:r w:rsidRPr="00CD4237">
        <w:rPr>
          <w:lang w:val="ru-RU"/>
        </w:rPr>
        <w:t xml:space="preserve"> = </w:t>
      </w:r>
      <w:r w:rsidRPr="00CD4237">
        <w:rPr>
          <w:rStyle w:val="af5"/>
        </w:rPr>
        <w:t>BitConverter</w:t>
      </w:r>
      <w:r w:rsidRPr="00CD4237">
        <w:rPr>
          <w:lang w:val="ru-RU"/>
        </w:rPr>
        <w:t>.</w:t>
      </w:r>
      <w:r>
        <w:t>GetBytes</w:t>
      </w:r>
      <w:r w:rsidRPr="00CD4237">
        <w:rPr>
          <w:lang w:val="ru-RU"/>
        </w:rPr>
        <w:t>(10567);</w:t>
      </w:r>
    </w:p>
    <w:p w:rsidR="005C23DB" w:rsidRPr="000170D1" w:rsidRDefault="005C23DB" w:rsidP="00891321">
      <w:pPr>
        <w:pStyle w:val="a4"/>
      </w:pPr>
      <w:r w:rsidRPr="00CD4237">
        <w:rPr>
          <w:rStyle w:val="af6"/>
        </w:rPr>
        <w:t>int</w:t>
      </w:r>
      <w:r w:rsidRPr="000170D1">
        <w:t xml:space="preserve"> x = </w:t>
      </w:r>
      <w:r w:rsidRPr="00CD4237">
        <w:rPr>
          <w:rStyle w:val="af5"/>
        </w:rPr>
        <w:t>BitConverter</w:t>
      </w:r>
      <w:r w:rsidRPr="000170D1">
        <w:t>.ToInt32(data, 0);</w:t>
      </w:r>
    </w:p>
    <w:p w:rsidR="005C23DB" w:rsidRDefault="005C23DB" w:rsidP="005C23DB">
      <w:r>
        <w:t xml:space="preserve">Важными видами преобразований являются получение строкового представления объекта и получение объекта из строки. Для получения строкового представления объекта можно использовать виртуальный метод </w:t>
      </w:r>
      <w:r w:rsidRPr="00CD4237">
        <w:rPr>
          <w:rStyle w:val="a9"/>
        </w:rPr>
        <w:t>ToString()</w:t>
      </w:r>
      <w:r>
        <w:t xml:space="preserve">, определённый в классе </w:t>
      </w:r>
      <w:r w:rsidRPr="00CD4237">
        <w:rPr>
          <w:rStyle w:val="a9"/>
        </w:rPr>
        <w:t>System.</w:t>
      </w:r>
      <w:r w:rsidRPr="00CD4237">
        <w:rPr>
          <w:rStyle w:val="af5"/>
        </w:rPr>
        <w:t>Object</w:t>
      </w:r>
      <w:r>
        <w:t xml:space="preserve">. Однако часто требуется дать возможность </w:t>
      </w:r>
      <w:r>
        <w:lastRenderedPageBreak/>
        <w:t xml:space="preserve">выбора формата представления и учесть региональные стандарты. Для этой цели предназначен интерфейс </w:t>
      </w:r>
      <w:r w:rsidRPr="00CD4237">
        <w:rPr>
          <w:rStyle w:val="a9"/>
        </w:rPr>
        <w:t>System.</w:t>
      </w:r>
      <w:r w:rsidRPr="00B32216">
        <w:rPr>
          <w:rStyle w:val="af5"/>
        </w:rPr>
        <w:t>IFormattable</w:t>
      </w:r>
      <w:r>
        <w:t xml:space="preserve">, который реализуют числовые типы, структура </w:t>
      </w:r>
      <w:r w:rsidRPr="00CD4237">
        <w:rPr>
          <w:rStyle w:val="af5"/>
        </w:rPr>
        <w:t>DateTime</w:t>
      </w:r>
      <w:r>
        <w:t xml:space="preserve">, класс </w:t>
      </w:r>
      <w:r w:rsidRPr="00CD4237">
        <w:rPr>
          <w:rStyle w:val="af5"/>
        </w:rPr>
        <w:t>Enum</w:t>
      </w:r>
      <w:r>
        <w:t xml:space="preserve"> и некоторые другие типы.</w:t>
      </w:r>
    </w:p>
    <w:p w:rsidR="005C23DB" w:rsidRPr="000170D1" w:rsidRDefault="005C23DB" w:rsidP="00CD4237">
      <w:pPr>
        <w:pStyle w:val="a4"/>
      </w:pPr>
      <w:r w:rsidRPr="00CD4237">
        <w:rPr>
          <w:rStyle w:val="af6"/>
        </w:rPr>
        <w:t>public interface</w:t>
      </w:r>
      <w:r w:rsidRPr="000170D1">
        <w:t xml:space="preserve"> </w:t>
      </w:r>
      <w:r w:rsidRPr="00CD4237">
        <w:rPr>
          <w:rStyle w:val="af5"/>
        </w:rPr>
        <w:t>IFormattable</w:t>
      </w:r>
    </w:p>
    <w:p w:rsidR="005C23DB" w:rsidRPr="000170D1" w:rsidRDefault="005C23DB" w:rsidP="00CD4237">
      <w:pPr>
        <w:pStyle w:val="a4"/>
      </w:pPr>
      <w:r w:rsidRPr="000170D1">
        <w:t>{</w:t>
      </w:r>
    </w:p>
    <w:p w:rsidR="005C23DB" w:rsidRPr="000170D1" w:rsidRDefault="005C23DB" w:rsidP="00CD4237">
      <w:pPr>
        <w:pStyle w:val="a4"/>
      </w:pPr>
      <w:r w:rsidRPr="000170D1">
        <w:t xml:space="preserve">    </w:t>
      </w:r>
      <w:r w:rsidRPr="00CD4237">
        <w:rPr>
          <w:rStyle w:val="af6"/>
        </w:rPr>
        <w:t>string</w:t>
      </w:r>
      <w:r w:rsidRPr="000170D1">
        <w:t xml:space="preserve"> ToString(</w:t>
      </w:r>
      <w:r w:rsidRPr="00CD4237">
        <w:rPr>
          <w:rStyle w:val="af6"/>
        </w:rPr>
        <w:t>string</w:t>
      </w:r>
      <w:r w:rsidRPr="000170D1">
        <w:t xml:space="preserve"> format, </w:t>
      </w:r>
      <w:r w:rsidRPr="00CD4237">
        <w:rPr>
          <w:rStyle w:val="af5"/>
        </w:rPr>
        <w:t>IFormatProvider</w:t>
      </w:r>
      <w:r w:rsidRPr="000170D1">
        <w:t xml:space="preserve"> formatProvider);</w:t>
      </w:r>
    </w:p>
    <w:p w:rsidR="005C23DB" w:rsidRPr="003F3888" w:rsidRDefault="005C23DB" w:rsidP="00CD4237">
      <w:pPr>
        <w:pStyle w:val="a4"/>
        <w:rPr>
          <w:lang w:val="ru-RU"/>
        </w:rPr>
      </w:pPr>
      <w:r w:rsidRPr="003F3888">
        <w:rPr>
          <w:lang w:val="ru-RU"/>
        </w:rPr>
        <w:t>}</w:t>
      </w:r>
    </w:p>
    <w:p w:rsidR="005C23DB" w:rsidRDefault="005C23DB" w:rsidP="005C23DB">
      <w:r>
        <w:t xml:space="preserve">Первый параметр метода </w:t>
      </w:r>
      <w:r w:rsidRPr="00CD4237">
        <w:rPr>
          <w:rStyle w:val="af5"/>
        </w:rPr>
        <w:t>IFormattable</w:t>
      </w:r>
      <w:r w:rsidRPr="00CD4237">
        <w:rPr>
          <w:rStyle w:val="a9"/>
        </w:rPr>
        <w:t>.ToString()</w:t>
      </w:r>
      <w:r>
        <w:t xml:space="preserve"> – это строка, сообщающая способ форматирования объекта. Многие типы различают несколько строк форматирования. </w:t>
      </w:r>
      <w:r w:rsidR="00CD4237">
        <w:t>Например, с</w:t>
      </w:r>
      <w:r>
        <w:t xml:space="preserve">труктура </w:t>
      </w:r>
      <w:r w:rsidRPr="00CD4237">
        <w:rPr>
          <w:rStyle w:val="af5"/>
        </w:rPr>
        <w:t>DateTime</w:t>
      </w:r>
      <w:r>
        <w:t xml:space="preserve"> поддерживает строку </w:t>
      </w:r>
      <w:r w:rsidRPr="00837074">
        <w:rPr>
          <w:rStyle w:val="af7"/>
          <w:lang w:val="ru-RU"/>
        </w:rPr>
        <w:t>"</w:t>
      </w:r>
      <w:r w:rsidRPr="00CD4237">
        <w:rPr>
          <w:rStyle w:val="af7"/>
        </w:rPr>
        <w:t>d</w:t>
      </w:r>
      <w:r w:rsidRPr="00837074">
        <w:rPr>
          <w:rStyle w:val="af7"/>
          <w:lang w:val="ru-RU"/>
        </w:rPr>
        <w:t>"</w:t>
      </w:r>
      <w:r>
        <w:t xml:space="preserve"> для дат в кратком формате, </w:t>
      </w:r>
      <w:r w:rsidRPr="00837074">
        <w:rPr>
          <w:rStyle w:val="af7"/>
          <w:lang w:val="ru-RU"/>
        </w:rPr>
        <w:t>"</w:t>
      </w:r>
      <w:r w:rsidRPr="00CD4237">
        <w:rPr>
          <w:rStyle w:val="af7"/>
        </w:rPr>
        <w:t>D</w:t>
      </w:r>
      <w:r w:rsidRPr="00837074">
        <w:rPr>
          <w:rStyle w:val="af7"/>
          <w:lang w:val="ru-RU"/>
        </w:rPr>
        <w:t>"</w:t>
      </w:r>
      <w:r>
        <w:t xml:space="preserve"> для дат в полном формате, </w:t>
      </w:r>
      <w:r w:rsidRPr="00837074">
        <w:rPr>
          <w:rStyle w:val="af7"/>
          <w:lang w:val="ru-RU"/>
        </w:rPr>
        <w:t>"</w:t>
      </w:r>
      <w:r w:rsidRPr="00CD4237">
        <w:rPr>
          <w:rStyle w:val="af7"/>
        </w:rPr>
        <w:t>T</w:t>
      </w:r>
      <w:r w:rsidRPr="00837074">
        <w:rPr>
          <w:rStyle w:val="af7"/>
          <w:lang w:val="ru-RU"/>
        </w:rPr>
        <w:t>"</w:t>
      </w:r>
      <w:r>
        <w:t xml:space="preserve"> </w:t>
      </w:r>
      <w:r w:rsidR="00CD4237">
        <w:t>–</w:t>
      </w:r>
      <w:r>
        <w:t xml:space="preserve"> для времени и т. д. Числа поддерживают строку </w:t>
      </w:r>
      <w:r w:rsidRPr="00837074">
        <w:rPr>
          <w:rStyle w:val="af7"/>
          <w:lang w:val="ru-RU"/>
        </w:rPr>
        <w:t>"</w:t>
      </w:r>
      <w:r w:rsidRPr="00CD4237">
        <w:rPr>
          <w:rStyle w:val="af7"/>
        </w:rPr>
        <w:t>X</w:t>
      </w:r>
      <w:r w:rsidRPr="00837074">
        <w:rPr>
          <w:rStyle w:val="af7"/>
          <w:lang w:val="ru-RU"/>
        </w:rPr>
        <w:t>"</w:t>
      </w:r>
      <w:r>
        <w:t xml:space="preserve"> для шестнадцатеричного вывода, </w:t>
      </w:r>
      <w:r w:rsidRPr="00837074">
        <w:rPr>
          <w:rStyle w:val="af7"/>
          <w:lang w:val="ru-RU"/>
        </w:rPr>
        <w:t>"</w:t>
      </w:r>
      <w:r w:rsidRPr="00CD4237">
        <w:rPr>
          <w:rStyle w:val="af7"/>
        </w:rPr>
        <w:t>C</w:t>
      </w:r>
      <w:r w:rsidRPr="00837074">
        <w:rPr>
          <w:rStyle w:val="af7"/>
          <w:lang w:val="ru-RU"/>
        </w:rPr>
        <w:t>"</w:t>
      </w:r>
      <w:r>
        <w:t xml:space="preserve"> – для валют, </w:t>
      </w:r>
      <w:r w:rsidRPr="00837074">
        <w:rPr>
          <w:rStyle w:val="af7"/>
          <w:lang w:val="ru-RU"/>
        </w:rPr>
        <w:t>"</w:t>
      </w:r>
      <w:r w:rsidRPr="000C1505">
        <w:rPr>
          <w:rStyle w:val="af7"/>
        </w:rPr>
        <w:t>E</w:t>
      </w:r>
      <w:r w:rsidRPr="00837074">
        <w:rPr>
          <w:rStyle w:val="af7"/>
          <w:lang w:val="ru-RU"/>
        </w:rPr>
        <w:t>"</w:t>
      </w:r>
      <w:r>
        <w:t xml:space="preserve"> </w:t>
      </w:r>
      <w:r w:rsidR="000C1505">
        <w:t>–</w:t>
      </w:r>
      <w:r>
        <w:t xml:space="preserve"> для научного формата. Числовые типы также различают шаблоны форматирования, чтобы отобразить нужное количество цифр и знаков в дробной части (полную информацию о строках форматирования смотрите в MSDN).</w:t>
      </w:r>
    </w:p>
    <w:p w:rsidR="005C23DB" w:rsidRPr="000170D1" w:rsidRDefault="005C23DB" w:rsidP="005C23DB">
      <w:pPr>
        <w:rPr>
          <w:lang w:val="en-US"/>
        </w:rPr>
      </w:pPr>
      <w:r>
        <w:t xml:space="preserve">Второй параметр метода </w:t>
      </w:r>
      <w:r w:rsidRPr="000C1505">
        <w:rPr>
          <w:rStyle w:val="af5"/>
        </w:rPr>
        <w:t>IFormattable</w:t>
      </w:r>
      <w:r w:rsidRPr="000C1505">
        <w:rPr>
          <w:rStyle w:val="a9"/>
        </w:rPr>
        <w:t>.ToString()</w:t>
      </w:r>
      <w:r>
        <w:t xml:space="preserve"> – это </w:t>
      </w:r>
      <w:r w:rsidRPr="000C1505">
        <w:rPr>
          <w:rStyle w:val="a8"/>
        </w:rPr>
        <w:t>поставщик формата</w:t>
      </w:r>
      <w:r>
        <w:t>. Это</w:t>
      </w:r>
      <w:r w:rsidRPr="000170D1">
        <w:rPr>
          <w:lang w:val="en-US"/>
        </w:rPr>
        <w:t xml:space="preserve"> </w:t>
      </w:r>
      <w:r>
        <w:t>объект</w:t>
      </w:r>
      <w:r w:rsidRPr="000170D1">
        <w:rPr>
          <w:lang w:val="en-US"/>
        </w:rPr>
        <w:t xml:space="preserve">, </w:t>
      </w:r>
      <w:r>
        <w:t>реализующий</w:t>
      </w:r>
      <w:r w:rsidRPr="000170D1">
        <w:rPr>
          <w:lang w:val="en-US"/>
        </w:rPr>
        <w:t xml:space="preserve"> </w:t>
      </w:r>
      <w:r>
        <w:t>интерфейс</w:t>
      </w:r>
      <w:r w:rsidRPr="000170D1">
        <w:rPr>
          <w:lang w:val="en-US"/>
        </w:rPr>
        <w:t xml:space="preserve"> </w:t>
      </w:r>
      <w:r w:rsidRPr="000C1505">
        <w:rPr>
          <w:rStyle w:val="af5"/>
        </w:rPr>
        <w:t>IFormatProvider</w:t>
      </w:r>
      <w:r w:rsidRPr="000170D1">
        <w:rPr>
          <w:lang w:val="en-US"/>
        </w:rPr>
        <w:t>.</w:t>
      </w:r>
    </w:p>
    <w:p w:rsidR="005C23DB" w:rsidRPr="000170D1" w:rsidRDefault="005C23DB" w:rsidP="00CD4237">
      <w:pPr>
        <w:pStyle w:val="a4"/>
      </w:pPr>
      <w:r w:rsidRPr="000C1505">
        <w:rPr>
          <w:rStyle w:val="af6"/>
        </w:rPr>
        <w:t>public interface</w:t>
      </w:r>
      <w:r w:rsidRPr="000170D1">
        <w:t xml:space="preserve"> </w:t>
      </w:r>
      <w:r w:rsidRPr="000C1505">
        <w:rPr>
          <w:rStyle w:val="af5"/>
        </w:rPr>
        <w:t>IFormatProvider</w:t>
      </w:r>
    </w:p>
    <w:p w:rsidR="005C23DB" w:rsidRPr="000170D1" w:rsidRDefault="005C23DB" w:rsidP="00CD4237">
      <w:pPr>
        <w:pStyle w:val="a4"/>
      </w:pPr>
      <w:r w:rsidRPr="000170D1">
        <w:t>{</w:t>
      </w:r>
    </w:p>
    <w:p w:rsidR="005C23DB" w:rsidRPr="000170D1" w:rsidRDefault="005C23DB" w:rsidP="00CD4237">
      <w:pPr>
        <w:pStyle w:val="a4"/>
      </w:pPr>
      <w:r w:rsidRPr="000170D1">
        <w:t xml:space="preserve">    </w:t>
      </w:r>
      <w:r w:rsidRPr="000C1505">
        <w:rPr>
          <w:rStyle w:val="af6"/>
        </w:rPr>
        <w:t>object</w:t>
      </w:r>
      <w:r w:rsidRPr="000170D1">
        <w:t xml:space="preserve"> GetFormat(</w:t>
      </w:r>
      <w:r w:rsidRPr="000C1505">
        <w:rPr>
          <w:rStyle w:val="af5"/>
        </w:rPr>
        <w:t>Type</w:t>
      </w:r>
      <w:r w:rsidRPr="000170D1">
        <w:t xml:space="preserve"> formatType);</w:t>
      </w:r>
    </w:p>
    <w:p w:rsidR="005C23DB" w:rsidRPr="003F3888" w:rsidRDefault="005C23DB" w:rsidP="00CD4237">
      <w:pPr>
        <w:pStyle w:val="a4"/>
        <w:rPr>
          <w:lang w:val="ru-RU"/>
        </w:rPr>
      </w:pPr>
      <w:r w:rsidRPr="003F3888">
        <w:rPr>
          <w:lang w:val="ru-RU"/>
        </w:rPr>
        <w:t>}</w:t>
      </w:r>
    </w:p>
    <w:p w:rsidR="005C23DB" w:rsidRPr="000C1505" w:rsidRDefault="005C23DB" w:rsidP="005C23DB">
      <w:r>
        <w:t xml:space="preserve">Поставщик формата знает, как обеспечить учёт региональных стандартов, влияющих на форматирование чисел, дат и времени. Метод </w:t>
      </w:r>
      <w:r w:rsidRPr="000C1505">
        <w:rPr>
          <w:rStyle w:val="a9"/>
        </w:rPr>
        <w:t>GetFormat()</w:t>
      </w:r>
      <w:r>
        <w:t xml:space="preserve"> возвращает нужный объект для форматирования по его типу. </w:t>
      </w:r>
      <w:r w:rsidR="000C1505">
        <w:t>Например, о</w:t>
      </w:r>
      <w:r>
        <w:t>бъект</w:t>
      </w:r>
      <w:r w:rsidR="000C1505">
        <w:t xml:space="preserve"> класса</w:t>
      </w:r>
      <w:r w:rsidRPr="000C1505">
        <w:t xml:space="preserve"> </w:t>
      </w:r>
      <w:r w:rsidRPr="000C1505">
        <w:rPr>
          <w:rStyle w:val="af5"/>
        </w:rPr>
        <w:t>NumberFormatInfo</w:t>
      </w:r>
      <w:r w:rsidRPr="000C1505">
        <w:t xml:space="preserve"> </w:t>
      </w:r>
      <w:r>
        <w:t>описывает</w:t>
      </w:r>
      <w:r w:rsidRPr="000C1505">
        <w:t xml:space="preserve"> </w:t>
      </w:r>
      <w:r>
        <w:t>группу</w:t>
      </w:r>
      <w:r w:rsidRPr="000C1505">
        <w:t xml:space="preserve"> </w:t>
      </w:r>
      <w:r>
        <w:t>свойств</w:t>
      </w:r>
      <w:r w:rsidRPr="000C1505">
        <w:t xml:space="preserve"> </w:t>
      </w:r>
      <w:r w:rsidRPr="000C1505">
        <w:rPr>
          <w:rStyle w:val="a9"/>
        </w:rPr>
        <w:t>NegativeSign</w:t>
      </w:r>
      <w:r w:rsidRPr="000C1505">
        <w:t xml:space="preserve">, </w:t>
      </w:r>
      <w:r w:rsidRPr="000C1505">
        <w:rPr>
          <w:rStyle w:val="a9"/>
        </w:rPr>
        <w:t>CurrencyDecimalSeparator</w:t>
      </w:r>
      <w:r w:rsidRPr="000C1505">
        <w:t xml:space="preserve">, </w:t>
      </w:r>
      <w:r w:rsidRPr="000C1505">
        <w:rPr>
          <w:rStyle w:val="a9"/>
        </w:rPr>
        <w:t>CurrencySymbol</w:t>
      </w:r>
      <w:r w:rsidRPr="000C1505">
        <w:t xml:space="preserve">, </w:t>
      </w:r>
      <w:r w:rsidRPr="000C1505">
        <w:rPr>
          <w:rStyle w:val="a9"/>
        </w:rPr>
        <w:t>NumberGroup</w:t>
      </w:r>
      <w:r w:rsidR="00BA3150" w:rsidRPr="000C1505">
        <w:rPr>
          <w:rStyle w:val="a9"/>
        </w:rPr>
        <w:t>Separator</w:t>
      </w:r>
      <w:r w:rsidRPr="000C1505">
        <w:t xml:space="preserve"> </w:t>
      </w:r>
      <w:r>
        <w:t>и</w:t>
      </w:r>
      <w:r w:rsidRPr="000C1505">
        <w:t xml:space="preserve"> </w:t>
      </w:r>
      <w:r>
        <w:t>т</w:t>
      </w:r>
      <w:r w:rsidRPr="000C1505">
        <w:t xml:space="preserve">. </w:t>
      </w:r>
      <w:r>
        <w:t>п</w:t>
      </w:r>
      <w:r w:rsidRPr="000C1505">
        <w:t xml:space="preserve">. </w:t>
      </w:r>
      <w:r>
        <w:t>У</w:t>
      </w:r>
      <w:r w:rsidRPr="000C1505">
        <w:t xml:space="preserve"> </w:t>
      </w:r>
      <w:r>
        <w:t>объекта</w:t>
      </w:r>
      <w:r w:rsidR="000C1505">
        <w:t xml:space="preserve"> класса</w:t>
      </w:r>
      <w:r w:rsidRPr="000C1505">
        <w:t xml:space="preserve"> </w:t>
      </w:r>
      <w:r w:rsidRPr="000C1505">
        <w:rPr>
          <w:rStyle w:val="af5"/>
        </w:rPr>
        <w:t>DateTimeFormatInfo</w:t>
      </w:r>
      <w:r w:rsidRPr="000C1505">
        <w:t xml:space="preserve"> </w:t>
      </w:r>
      <w:r>
        <w:t>имеются</w:t>
      </w:r>
      <w:r w:rsidRPr="000C1505">
        <w:t xml:space="preserve"> </w:t>
      </w:r>
      <w:r>
        <w:t>свойства</w:t>
      </w:r>
      <w:r w:rsidRPr="000C1505">
        <w:t xml:space="preserve"> </w:t>
      </w:r>
      <w:r w:rsidRPr="000C1505">
        <w:rPr>
          <w:rStyle w:val="a9"/>
        </w:rPr>
        <w:t>Calendar</w:t>
      </w:r>
      <w:r w:rsidRPr="000C1505">
        <w:t xml:space="preserve">, </w:t>
      </w:r>
      <w:r w:rsidRPr="000C1505">
        <w:rPr>
          <w:rStyle w:val="a9"/>
        </w:rPr>
        <w:t>DayNames</w:t>
      </w:r>
      <w:r w:rsidRPr="000C1505">
        <w:t xml:space="preserve">, </w:t>
      </w:r>
      <w:r w:rsidRPr="000C1505">
        <w:rPr>
          <w:rStyle w:val="a9"/>
        </w:rPr>
        <w:t>DateSeparator</w:t>
      </w:r>
      <w:r w:rsidRPr="000C1505">
        <w:t xml:space="preserve">, </w:t>
      </w:r>
      <w:r w:rsidRPr="000C1505">
        <w:rPr>
          <w:rStyle w:val="a9"/>
        </w:rPr>
        <w:t>LongDatePattern</w:t>
      </w:r>
      <w:r w:rsidRPr="000C1505">
        <w:t xml:space="preserve">, </w:t>
      </w:r>
      <w:r w:rsidRPr="000C1505">
        <w:rPr>
          <w:rStyle w:val="a9"/>
        </w:rPr>
        <w:t>ShortTimePattern</w:t>
      </w:r>
      <w:r w:rsidRPr="000C1505">
        <w:t xml:space="preserve">, </w:t>
      </w:r>
      <w:r w:rsidRPr="000C1505">
        <w:rPr>
          <w:rStyle w:val="a9"/>
        </w:rPr>
        <w:t>TimeSeparator</w:t>
      </w:r>
      <w:r w:rsidRPr="000C1505">
        <w:t xml:space="preserve"> </w:t>
      </w:r>
      <w:r>
        <w:t>и</w:t>
      </w:r>
      <w:r w:rsidRPr="000C1505">
        <w:t xml:space="preserve"> </w:t>
      </w:r>
      <w:r>
        <w:t>т</w:t>
      </w:r>
      <w:r w:rsidRPr="000C1505">
        <w:t xml:space="preserve">. </w:t>
      </w:r>
      <w:r>
        <w:t>п</w:t>
      </w:r>
      <w:r w:rsidRPr="000C1505">
        <w:t>.</w:t>
      </w:r>
    </w:p>
    <w:p w:rsidR="005C23DB" w:rsidRDefault="005C23DB" w:rsidP="005C23DB">
      <w:r>
        <w:t xml:space="preserve">Платформа .NET содержит несколько поставщиков формата, в частности, класс </w:t>
      </w:r>
      <w:r w:rsidRPr="000C1505">
        <w:rPr>
          <w:rStyle w:val="af5"/>
        </w:rPr>
        <w:t>CultureInfo</w:t>
      </w:r>
      <w:r w:rsidR="000C1505">
        <w:rPr>
          <w:rStyle w:val="ae"/>
        </w:rPr>
        <w:footnoteReference w:id="4"/>
      </w:r>
      <w:r>
        <w:t xml:space="preserve"> . Конструктор этого класса принимает числовой или строковый идентификатор культуры. Свойство </w:t>
      </w:r>
      <w:r w:rsidRPr="000C1505">
        <w:rPr>
          <w:rStyle w:val="af5"/>
        </w:rPr>
        <w:t>CultureInfo</w:t>
      </w:r>
      <w:r w:rsidRPr="000C1505">
        <w:rPr>
          <w:rStyle w:val="a9"/>
        </w:rPr>
        <w:t>.InvariantCulture</w:t>
      </w:r>
      <w:r>
        <w:t xml:space="preserve"> описывает инвариантную культуру, не связанную с региональными стандартами.</w:t>
      </w:r>
    </w:p>
    <w:p w:rsidR="005C23DB" w:rsidRPr="000C1505" w:rsidRDefault="005C23DB" w:rsidP="00891321">
      <w:pPr>
        <w:pStyle w:val="a4"/>
        <w:rPr>
          <w:rStyle w:val="af4"/>
        </w:rPr>
      </w:pPr>
      <w:r w:rsidRPr="000C1505">
        <w:rPr>
          <w:rStyle w:val="af4"/>
        </w:rPr>
        <w:t>// дата, которую будем форматировать</w:t>
      </w:r>
    </w:p>
    <w:p w:rsidR="005C23DB" w:rsidRPr="00CD4237" w:rsidRDefault="005C23DB" w:rsidP="00891321">
      <w:pPr>
        <w:pStyle w:val="a4"/>
        <w:rPr>
          <w:lang w:val="ru-RU"/>
        </w:rPr>
      </w:pPr>
      <w:r w:rsidRPr="000C1505">
        <w:rPr>
          <w:rStyle w:val="af6"/>
        </w:rPr>
        <w:t>var</w:t>
      </w:r>
      <w:r w:rsidRPr="00CD4237">
        <w:rPr>
          <w:lang w:val="ru-RU"/>
        </w:rPr>
        <w:t xml:space="preserve"> </w:t>
      </w:r>
      <w:r>
        <w:t>dt</w:t>
      </w:r>
      <w:r w:rsidRPr="00CD4237">
        <w:rPr>
          <w:lang w:val="ru-RU"/>
        </w:rPr>
        <w:t xml:space="preserve"> = </w:t>
      </w:r>
      <w:r w:rsidRPr="000C1505">
        <w:rPr>
          <w:rStyle w:val="af6"/>
        </w:rPr>
        <w:t>new</w:t>
      </w:r>
      <w:r w:rsidRPr="00CD4237">
        <w:rPr>
          <w:lang w:val="ru-RU"/>
        </w:rPr>
        <w:t xml:space="preserve"> </w:t>
      </w:r>
      <w:r w:rsidRPr="000C1505">
        <w:rPr>
          <w:rStyle w:val="af5"/>
        </w:rPr>
        <w:t>DateTime</w:t>
      </w:r>
      <w:r w:rsidRPr="00CD4237">
        <w:rPr>
          <w:lang w:val="ru-RU"/>
        </w:rPr>
        <w:t>(2012, 12, 21);</w:t>
      </w:r>
    </w:p>
    <w:p w:rsidR="005C23DB" w:rsidRPr="00CD4237" w:rsidRDefault="005C23DB" w:rsidP="00891321">
      <w:pPr>
        <w:pStyle w:val="a4"/>
        <w:rPr>
          <w:lang w:val="ru-RU"/>
        </w:rPr>
      </w:pPr>
    </w:p>
    <w:p w:rsidR="005C23DB" w:rsidRPr="000C1505" w:rsidRDefault="005C23DB" w:rsidP="00891321">
      <w:pPr>
        <w:pStyle w:val="a4"/>
        <w:rPr>
          <w:rStyle w:val="af4"/>
        </w:rPr>
      </w:pPr>
      <w:r w:rsidRPr="000C1505">
        <w:rPr>
          <w:rStyle w:val="af4"/>
        </w:rPr>
        <w:t>// создаём поставщик формата для русской культуры</w:t>
      </w:r>
    </w:p>
    <w:p w:rsidR="005C23DB" w:rsidRPr="00967276" w:rsidRDefault="005C23DB" w:rsidP="00891321">
      <w:pPr>
        <w:pStyle w:val="a4"/>
        <w:rPr>
          <w:rStyle w:val="af4"/>
          <w:lang w:val="en-US"/>
        </w:rPr>
      </w:pPr>
      <w:r w:rsidRPr="00967276">
        <w:rPr>
          <w:rStyle w:val="af4"/>
          <w:lang w:val="en-US"/>
        </w:rPr>
        <w:t xml:space="preserve">// </w:t>
      </w:r>
      <w:r w:rsidRPr="000C1505">
        <w:rPr>
          <w:rStyle w:val="af4"/>
        </w:rPr>
        <w:t>список</w:t>
      </w:r>
      <w:r w:rsidRPr="00967276">
        <w:rPr>
          <w:rStyle w:val="af4"/>
          <w:lang w:val="en-US"/>
        </w:rPr>
        <w:t xml:space="preserve"> </w:t>
      </w:r>
      <w:r w:rsidRPr="000C1505">
        <w:rPr>
          <w:rStyle w:val="af4"/>
        </w:rPr>
        <w:t>кодов</w:t>
      </w:r>
      <w:r w:rsidRPr="00967276">
        <w:rPr>
          <w:rStyle w:val="af4"/>
          <w:lang w:val="en-US"/>
        </w:rPr>
        <w:t>: msdn.microsoft.com/en-us/goglobal/bb896001</w:t>
      </w:r>
    </w:p>
    <w:p w:rsidR="005C23DB" w:rsidRPr="000170D1" w:rsidRDefault="005C23DB" w:rsidP="00891321">
      <w:pPr>
        <w:pStyle w:val="a4"/>
      </w:pPr>
      <w:r w:rsidRPr="000C1505">
        <w:rPr>
          <w:rStyle w:val="af6"/>
        </w:rPr>
        <w:t>var</w:t>
      </w:r>
      <w:r w:rsidRPr="000170D1">
        <w:t xml:space="preserve"> c</w:t>
      </w:r>
      <w:r w:rsidR="000C1505">
        <w:t>ulture</w:t>
      </w:r>
      <w:r w:rsidRPr="000170D1">
        <w:t xml:space="preserve"> = </w:t>
      </w:r>
      <w:r w:rsidRPr="000C1505">
        <w:rPr>
          <w:rStyle w:val="af6"/>
        </w:rPr>
        <w:t>new</w:t>
      </w:r>
      <w:r w:rsidRPr="000170D1">
        <w:t xml:space="preserve"> </w:t>
      </w:r>
      <w:r w:rsidRPr="000C1505">
        <w:rPr>
          <w:rStyle w:val="af5"/>
        </w:rPr>
        <w:t>CultureInfo</w:t>
      </w:r>
      <w:r w:rsidRPr="000170D1">
        <w:t>(</w:t>
      </w:r>
      <w:r w:rsidRPr="000C1505">
        <w:rPr>
          <w:rStyle w:val="af7"/>
        </w:rPr>
        <w:t>"ru-Ru"</w:t>
      </w:r>
      <w:r w:rsidRPr="000170D1">
        <w:t>);</w:t>
      </w:r>
    </w:p>
    <w:p w:rsidR="005C23DB" w:rsidRPr="000170D1" w:rsidRDefault="005C23DB" w:rsidP="00891321">
      <w:pPr>
        <w:pStyle w:val="a4"/>
      </w:pPr>
    </w:p>
    <w:p w:rsidR="005C23DB" w:rsidRPr="003F3888" w:rsidRDefault="005C23DB" w:rsidP="00891321">
      <w:pPr>
        <w:pStyle w:val="a4"/>
        <w:rPr>
          <w:rStyle w:val="af4"/>
          <w:lang w:val="en-US"/>
        </w:rPr>
      </w:pPr>
      <w:r w:rsidRPr="003F3888">
        <w:rPr>
          <w:rStyle w:val="af4"/>
          <w:lang w:val="en-US"/>
        </w:rPr>
        <w:lastRenderedPageBreak/>
        <w:t xml:space="preserve">// s1 = "21 </w:t>
      </w:r>
      <w:r w:rsidRPr="000C1505">
        <w:rPr>
          <w:rStyle w:val="af4"/>
        </w:rPr>
        <w:t>декабря</w:t>
      </w:r>
      <w:r w:rsidRPr="003F3888">
        <w:rPr>
          <w:rStyle w:val="af4"/>
          <w:lang w:val="en-US"/>
        </w:rPr>
        <w:t xml:space="preserve"> 2012 </w:t>
      </w:r>
      <w:r w:rsidRPr="000C1505">
        <w:rPr>
          <w:rStyle w:val="af4"/>
        </w:rPr>
        <w:t>г</w:t>
      </w:r>
      <w:r w:rsidRPr="003F3888">
        <w:rPr>
          <w:rStyle w:val="af4"/>
          <w:lang w:val="en-US"/>
        </w:rPr>
        <w:t>."</w:t>
      </w:r>
    </w:p>
    <w:p w:rsidR="005C23DB" w:rsidRPr="000170D1" w:rsidRDefault="005C23DB" w:rsidP="00891321">
      <w:pPr>
        <w:pStyle w:val="a4"/>
      </w:pPr>
      <w:r w:rsidRPr="000C1505">
        <w:rPr>
          <w:rStyle w:val="af6"/>
        </w:rPr>
        <w:t>var</w:t>
      </w:r>
      <w:r w:rsidRPr="000170D1">
        <w:t xml:space="preserve"> s1 = dt.ToString(</w:t>
      </w:r>
      <w:r w:rsidRPr="000C1505">
        <w:rPr>
          <w:rStyle w:val="af7"/>
        </w:rPr>
        <w:t>"D"</w:t>
      </w:r>
      <w:r w:rsidRPr="000170D1">
        <w:t xml:space="preserve">, </w:t>
      </w:r>
      <w:r w:rsidR="000C1505" w:rsidRPr="000170D1">
        <w:t>c</w:t>
      </w:r>
      <w:r w:rsidR="000C1505">
        <w:t>ulture</w:t>
      </w:r>
      <w:r w:rsidRPr="000170D1">
        <w:t>);</w:t>
      </w:r>
    </w:p>
    <w:p w:rsidR="005C23DB" w:rsidRPr="000170D1" w:rsidRDefault="005C23DB" w:rsidP="00891321">
      <w:pPr>
        <w:pStyle w:val="a4"/>
      </w:pPr>
    </w:p>
    <w:p w:rsidR="005C23DB" w:rsidRPr="003F3888" w:rsidRDefault="005C23DB" w:rsidP="00891321">
      <w:pPr>
        <w:pStyle w:val="a4"/>
        <w:rPr>
          <w:rStyle w:val="af4"/>
          <w:lang w:val="en-US"/>
        </w:rPr>
      </w:pPr>
      <w:r w:rsidRPr="003F3888">
        <w:rPr>
          <w:rStyle w:val="af4"/>
          <w:lang w:val="en-US"/>
        </w:rPr>
        <w:t xml:space="preserve">// </w:t>
      </w:r>
      <w:r w:rsidRPr="000C1505">
        <w:rPr>
          <w:rStyle w:val="af4"/>
        </w:rPr>
        <w:t>используем</w:t>
      </w:r>
      <w:r w:rsidRPr="003F3888">
        <w:rPr>
          <w:rStyle w:val="af4"/>
          <w:lang w:val="en-US"/>
        </w:rPr>
        <w:t xml:space="preserve"> </w:t>
      </w:r>
      <w:r w:rsidRPr="000C1505">
        <w:rPr>
          <w:rStyle w:val="af4"/>
        </w:rPr>
        <w:t>инвариантную</w:t>
      </w:r>
      <w:r w:rsidRPr="003F3888">
        <w:rPr>
          <w:rStyle w:val="af4"/>
          <w:lang w:val="en-US"/>
        </w:rPr>
        <w:t xml:space="preserve"> </w:t>
      </w:r>
      <w:r w:rsidRPr="000C1505">
        <w:rPr>
          <w:rStyle w:val="af4"/>
        </w:rPr>
        <w:t>культуру</w:t>
      </w:r>
    </w:p>
    <w:p w:rsidR="005C23DB" w:rsidRPr="000170D1" w:rsidRDefault="005C23DB" w:rsidP="00891321">
      <w:pPr>
        <w:pStyle w:val="a4"/>
      </w:pPr>
      <w:r w:rsidRPr="000C1505">
        <w:rPr>
          <w:rStyle w:val="af6"/>
        </w:rPr>
        <w:t>var</w:t>
      </w:r>
      <w:r w:rsidRPr="000170D1">
        <w:t xml:space="preserve"> s2 = dt.ToString(</w:t>
      </w:r>
      <w:r w:rsidRPr="003F3888">
        <w:rPr>
          <w:rStyle w:val="af7"/>
        </w:rPr>
        <w:t>"D"</w:t>
      </w:r>
      <w:r w:rsidRPr="000170D1">
        <w:t xml:space="preserve">, </w:t>
      </w:r>
      <w:r w:rsidRPr="000C1505">
        <w:rPr>
          <w:rStyle w:val="af5"/>
        </w:rPr>
        <w:t>CultureInfo</w:t>
      </w:r>
      <w:r w:rsidRPr="000170D1">
        <w:t>.InvariantCulture);</w:t>
      </w:r>
    </w:p>
    <w:p w:rsidR="005C23DB" w:rsidRPr="000170D1" w:rsidRDefault="005C23DB" w:rsidP="00891321">
      <w:pPr>
        <w:pStyle w:val="a4"/>
      </w:pPr>
    </w:p>
    <w:p w:rsidR="005C23DB" w:rsidRPr="000C1505" w:rsidRDefault="005C23DB" w:rsidP="00891321">
      <w:pPr>
        <w:pStyle w:val="a4"/>
        <w:rPr>
          <w:rStyle w:val="af4"/>
        </w:rPr>
      </w:pPr>
      <w:r w:rsidRPr="000C1505">
        <w:rPr>
          <w:rStyle w:val="af4"/>
        </w:rPr>
        <w:t>// используем культуру текущего потока выполнения</w:t>
      </w:r>
    </w:p>
    <w:p w:rsidR="005C23DB" w:rsidRPr="00CD4237" w:rsidRDefault="005C23DB" w:rsidP="00891321">
      <w:pPr>
        <w:pStyle w:val="a4"/>
        <w:rPr>
          <w:lang w:val="ru-RU"/>
        </w:rPr>
      </w:pPr>
      <w:r w:rsidRPr="000C1505">
        <w:rPr>
          <w:rStyle w:val="af6"/>
        </w:rPr>
        <w:t>var</w:t>
      </w:r>
      <w:r w:rsidRPr="00CD4237">
        <w:rPr>
          <w:lang w:val="ru-RU"/>
        </w:rPr>
        <w:t xml:space="preserve"> </w:t>
      </w:r>
      <w:r>
        <w:t>s</w:t>
      </w:r>
      <w:r w:rsidRPr="00CD4237">
        <w:rPr>
          <w:lang w:val="ru-RU"/>
        </w:rPr>
        <w:t xml:space="preserve">3 = </w:t>
      </w:r>
      <w:r>
        <w:t>dt</w:t>
      </w:r>
      <w:r w:rsidRPr="00CD4237">
        <w:rPr>
          <w:lang w:val="ru-RU"/>
        </w:rPr>
        <w:t>.</w:t>
      </w:r>
      <w:r>
        <w:t>ToString</w:t>
      </w:r>
      <w:r w:rsidRPr="00CD4237">
        <w:rPr>
          <w:lang w:val="ru-RU"/>
        </w:rPr>
        <w:t>(</w:t>
      </w:r>
      <w:r w:rsidRPr="00837074">
        <w:rPr>
          <w:rStyle w:val="af7"/>
          <w:lang w:val="ru-RU"/>
        </w:rPr>
        <w:t>"</w:t>
      </w:r>
      <w:r w:rsidRPr="000C1505">
        <w:rPr>
          <w:rStyle w:val="af7"/>
        </w:rPr>
        <w:t>D</w:t>
      </w:r>
      <w:r w:rsidRPr="00837074">
        <w:rPr>
          <w:rStyle w:val="af7"/>
          <w:lang w:val="ru-RU"/>
        </w:rPr>
        <w:t>"</w:t>
      </w:r>
      <w:r w:rsidRPr="00CD4237">
        <w:rPr>
          <w:lang w:val="ru-RU"/>
        </w:rPr>
        <w:t xml:space="preserve">, </w:t>
      </w:r>
      <w:r>
        <w:t>null</w:t>
      </w:r>
      <w:r w:rsidRPr="00CD4237">
        <w:rPr>
          <w:lang w:val="ru-RU"/>
        </w:rPr>
        <w:t>);</w:t>
      </w:r>
    </w:p>
    <w:p w:rsidR="005C23DB" w:rsidRDefault="005C23DB" w:rsidP="005C23DB">
      <w:r>
        <w:t xml:space="preserve">Чаще всего при получении строкового представления объекта нужно указать только формат, довольствуясь региональными стандартами, связанными с вызывающим потоком. Для упрощения работы во многие типы добавлены перегруженные версии метода </w:t>
      </w:r>
      <w:r w:rsidRPr="000C1505">
        <w:rPr>
          <w:rStyle w:val="a9"/>
        </w:rPr>
        <w:t>ToString()</w:t>
      </w:r>
      <w:r>
        <w:t xml:space="preserve">, вызывающие </w:t>
      </w:r>
      <w:r w:rsidRPr="000C1505">
        <w:rPr>
          <w:rStyle w:val="af5"/>
        </w:rPr>
        <w:t>IFormattable</w:t>
      </w:r>
      <w:r w:rsidRPr="000C1505">
        <w:rPr>
          <w:rStyle w:val="a9"/>
        </w:rPr>
        <w:t>.ToString()</w:t>
      </w:r>
      <w:r>
        <w:t xml:space="preserve"> с аргументами по умолчанию:</w:t>
      </w:r>
    </w:p>
    <w:p w:rsidR="005C23DB" w:rsidRPr="000170D1" w:rsidRDefault="005C23DB" w:rsidP="00891321">
      <w:pPr>
        <w:pStyle w:val="a4"/>
      </w:pPr>
      <w:r w:rsidRPr="000C1505">
        <w:rPr>
          <w:rStyle w:val="af6"/>
        </w:rPr>
        <w:t>int</w:t>
      </w:r>
      <w:r w:rsidRPr="000170D1">
        <w:t xml:space="preserve"> x = 1024;</w:t>
      </w:r>
    </w:p>
    <w:p w:rsidR="005C23DB" w:rsidRPr="000170D1" w:rsidRDefault="005C23DB" w:rsidP="00891321">
      <w:pPr>
        <w:pStyle w:val="a4"/>
      </w:pPr>
      <w:r w:rsidRPr="000C1505">
        <w:rPr>
          <w:rStyle w:val="af6"/>
        </w:rPr>
        <w:t>var</w:t>
      </w:r>
      <w:r w:rsidRPr="000170D1">
        <w:t xml:space="preserve"> s1 = x.ToString();</w:t>
      </w:r>
    </w:p>
    <w:p w:rsidR="005C23DB" w:rsidRPr="000170D1" w:rsidRDefault="005C23DB" w:rsidP="00891321">
      <w:pPr>
        <w:pStyle w:val="a4"/>
      </w:pPr>
      <w:r w:rsidRPr="000C1505">
        <w:rPr>
          <w:rStyle w:val="af6"/>
        </w:rPr>
        <w:t>var</w:t>
      </w:r>
      <w:r w:rsidRPr="000170D1">
        <w:t xml:space="preserve"> s2 = x.ToString(</w:t>
      </w:r>
      <w:r w:rsidRPr="003F3888">
        <w:rPr>
          <w:rStyle w:val="af7"/>
        </w:rPr>
        <w:t>"X"</w:t>
      </w:r>
      <w:r w:rsidRPr="000170D1">
        <w:t>);</w:t>
      </w:r>
    </w:p>
    <w:p w:rsidR="005C23DB" w:rsidRPr="000170D1" w:rsidRDefault="005C23DB" w:rsidP="00891321">
      <w:pPr>
        <w:pStyle w:val="a4"/>
      </w:pPr>
      <w:r w:rsidRPr="000C1505">
        <w:rPr>
          <w:rStyle w:val="af6"/>
        </w:rPr>
        <w:t>var</w:t>
      </w:r>
      <w:r w:rsidRPr="000170D1">
        <w:t xml:space="preserve"> s3 = x.ToString(</w:t>
      </w:r>
      <w:r w:rsidRPr="000C1505">
        <w:rPr>
          <w:rStyle w:val="af5"/>
        </w:rPr>
        <w:t>CultureInfo</w:t>
      </w:r>
      <w:r w:rsidRPr="000170D1">
        <w:t>.InvariantCulture);</w:t>
      </w:r>
    </w:p>
    <w:p w:rsidR="005C23DB" w:rsidRDefault="000C1505" w:rsidP="005C23DB">
      <w:r>
        <w:t>Любой т</w:t>
      </w:r>
      <w:r w:rsidR="005C23DB">
        <w:t xml:space="preserve">ип может </w:t>
      </w:r>
      <w:r>
        <w:t>определять</w:t>
      </w:r>
      <w:r w:rsidR="005C23DB">
        <w:t xml:space="preserve"> дополнительные методы для получения строкового представления данных. Например, в </w:t>
      </w:r>
      <w:r w:rsidR="005C23DB" w:rsidRPr="000C1505">
        <w:rPr>
          <w:rStyle w:val="af5"/>
        </w:rPr>
        <w:t>DateTime</w:t>
      </w:r>
      <w:r w:rsidR="005C23DB">
        <w:t xml:space="preserve"> определены методы </w:t>
      </w:r>
      <w:r w:rsidR="005C23DB" w:rsidRPr="000C1505">
        <w:rPr>
          <w:rStyle w:val="a9"/>
        </w:rPr>
        <w:t>ToLongDateString()</w:t>
      </w:r>
      <w:r w:rsidR="005C23DB">
        <w:t xml:space="preserve">, </w:t>
      </w:r>
      <w:r w:rsidR="005C23DB" w:rsidRPr="000C1505">
        <w:rPr>
          <w:rStyle w:val="a9"/>
        </w:rPr>
        <w:t>ToShortDateString()</w:t>
      </w:r>
      <w:r w:rsidR="005C23DB">
        <w:t xml:space="preserve">, </w:t>
      </w:r>
      <w:r w:rsidR="005C23DB" w:rsidRPr="000C1505">
        <w:rPr>
          <w:rStyle w:val="a9"/>
        </w:rPr>
        <w:t>ToLongTimeString()</w:t>
      </w:r>
      <w:r w:rsidR="005C23DB">
        <w:t xml:space="preserve">, </w:t>
      </w:r>
      <w:r w:rsidR="005C23DB" w:rsidRPr="000C1505">
        <w:rPr>
          <w:rStyle w:val="a9"/>
        </w:rPr>
        <w:t>ToShortDateString()</w:t>
      </w:r>
      <w:r w:rsidR="005C23DB">
        <w:t>.</w:t>
      </w:r>
    </w:p>
    <w:p w:rsidR="005C23DB" w:rsidRDefault="005C23DB" w:rsidP="005C23DB">
      <w:r>
        <w:t xml:space="preserve">Для получения данных типа по строке обычно используются статические методы, которые по соглашению об именовании называются </w:t>
      </w:r>
      <w:r w:rsidRPr="00273992">
        <w:rPr>
          <w:rStyle w:val="a9"/>
        </w:rPr>
        <w:t>Parse()</w:t>
      </w:r>
      <w:r>
        <w:t xml:space="preserve"> и </w:t>
      </w:r>
      <w:r w:rsidRPr="00273992">
        <w:rPr>
          <w:rStyle w:val="a9"/>
        </w:rPr>
        <w:t>TryParse()</w:t>
      </w:r>
      <w:r>
        <w:t xml:space="preserve">. Если преобразование из строки невозможно, метод </w:t>
      </w:r>
      <w:r w:rsidRPr="00273992">
        <w:rPr>
          <w:rStyle w:val="a9"/>
        </w:rPr>
        <w:t>Parse()</w:t>
      </w:r>
      <w:r>
        <w:t xml:space="preserve"> генерирует исключение, а </w:t>
      </w:r>
      <w:r w:rsidRPr="00273992">
        <w:rPr>
          <w:rStyle w:val="a9"/>
        </w:rPr>
        <w:t>TryParse()</w:t>
      </w:r>
      <w:r>
        <w:t xml:space="preserve"> возвращает значение </w:t>
      </w:r>
      <w:r w:rsidRPr="00273992">
        <w:rPr>
          <w:rStyle w:val="af6"/>
        </w:rPr>
        <w:t>false</w:t>
      </w:r>
      <w:r>
        <w:t xml:space="preserve">. Методы </w:t>
      </w:r>
      <w:r w:rsidRPr="00273992">
        <w:rPr>
          <w:rStyle w:val="a9"/>
        </w:rPr>
        <w:t>Parse()</w:t>
      </w:r>
      <w:r>
        <w:t xml:space="preserve"> и </w:t>
      </w:r>
      <w:r w:rsidRPr="00273992">
        <w:rPr>
          <w:rStyle w:val="a9"/>
        </w:rPr>
        <w:t>TryParse()</w:t>
      </w:r>
      <w:r>
        <w:t xml:space="preserve"> есть во всех примитивных типах, классе </w:t>
      </w:r>
      <w:r w:rsidRPr="00273992">
        <w:rPr>
          <w:rStyle w:val="af5"/>
        </w:rPr>
        <w:t>Enum</w:t>
      </w:r>
      <w:r>
        <w:t xml:space="preserve">, в типах для работы со временем и </w:t>
      </w:r>
      <w:r w:rsidR="00273992">
        <w:t xml:space="preserve">во </w:t>
      </w:r>
      <w:r>
        <w:t xml:space="preserve">многих других типах. Обычно </w:t>
      </w:r>
      <w:r w:rsidR="00B32216">
        <w:t>эти</w:t>
      </w:r>
      <w:r>
        <w:t xml:space="preserve"> методы имеют перегруженные версии, принимающие в качестве аргумента поставщик формата. Некоторые типы дополнительно перегружают </w:t>
      </w:r>
      <w:r w:rsidRPr="00273992">
        <w:rPr>
          <w:rStyle w:val="a9"/>
        </w:rPr>
        <w:t>Parse()</w:t>
      </w:r>
      <w:r>
        <w:t xml:space="preserve"> и </w:t>
      </w:r>
      <w:r w:rsidRPr="00273992">
        <w:rPr>
          <w:rStyle w:val="a9"/>
        </w:rPr>
        <w:t>TryParse()</w:t>
      </w:r>
      <w:r>
        <w:t xml:space="preserve"> для более тонкой настройки преобразования:</w:t>
      </w:r>
    </w:p>
    <w:p w:rsidR="005C23DB" w:rsidRPr="000170D1" w:rsidRDefault="005C23DB" w:rsidP="00891321">
      <w:pPr>
        <w:pStyle w:val="a4"/>
      </w:pPr>
      <w:r w:rsidRPr="00273992">
        <w:rPr>
          <w:rStyle w:val="af6"/>
        </w:rPr>
        <w:t>int</w:t>
      </w:r>
      <w:r w:rsidRPr="000170D1">
        <w:t xml:space="preserve"> x = </w:t>
      </w:r>
      <w:r w:rsidRPr="00273992">
        <w:rPr>
          <w:rStyle w:val="af5"/>
        </w:rPr>
        <w:t>Int32</w:t>
      </w:r>
      <w:r w:rsidRPr="000170D1">
        <w:t>.Parse(</w:t>
      </w:r>
      <w:r w:rsidRPr="003F3888">
        <w:rPr>
          <w:rStyle w:val="af7"/>
        </w:rPr>
        <w:t>"1024"</w:t>
      </w:r>
      <w:r w:rsidRPr="000170D1">
        <w:t>);</w:t>
      </w:r>
    </w:p>
    <w:p w:rsidR="005C23DB" w:rsidRPr="000170D1" w:rsidRDefault="005C23DB" w:rsidP="00891321">
      <w:pPr>
        <w:pStyle w:val="a4"/>
      </w:pPr>
      <w:r w:rsidRPr="00273992">
        <w:rPr>
          <w:rStyle w:val="af6"/>
        </w:rPr>
        <w:t>int</w:t>
      </w:r>
      <w:r w:rsidRPr="000170D1">
        <w:t xml:space="preserve"> z = </w:t>
      </w:r>
      <w:r w:rsidRPr="00273992">
        <w:rPr>
          <w:rStyle w:val="af5"/>
        </w:rPr>
        <w:t>Int32</w:t>
      </w:r>
      <w:r w:rsidRPr="000170D1">
        <w:t>.Parse(</w:t>
      </w:r>
      <w:r w:rsidRPr="003F3888">
        <w:rPr>
          <w:rStyle w:val="af7"/>
        </w:rPr>
        <w:t>"A03"</w:t>
      </w:r>
      <w:r w:rsidRPr="000170D1">
        <w:t xml:space="preserve">, </w:t>
      </w:r>
      <w:r w:rsidRPr="00273992">
        <w:rPr>
          <w:rStyle w:val="af5"/>
        </w:rPr>
        <w:t>NumberStyles</w:t>
      </w:r>
      <w:r w:rsidRPr="000170D1">
        <w:t>.HexNumber);</w:t>
      </w:r>
    </w:p>
    <w:p w:rsidR="005C23DB" w:rsidRPr="000170D1" w:rsidRDefault="005C23DB" w:rsidP="00891321">
      <w:pPr>
        <w:pStyle w:val="a4"/>
      </w:pPr>
      <w:r w:rsidRPr="00273992">
        <w:rPr>
          <w:rStyle w:val="af6"/>
        </w:rPr>
        <w:t>int</w:t>
      </w:r>
      <w:r w:rsidRPr="000170D1">
        <w:t xml:space="preserve"> y;</w:t>
      </w:r>
    </w:p>
    <w:p w:rsidR="005C23DB" w:rsidRPr="000170D1" w:rsidRDefault="005C23DB" w:rsidP="00891321">
      <w:pPr>
        <w:pStyle w:val="a4"/>
      </w:pPr>
      <w:r w:rsidRPr="00273992">
        <w:rPr>
          <w:rStyle w:val="af6"/>
        </w:rPr>
        <w:t>if</w:t>
      </w:r>
      <w:r w:rsidRPr="000170D1">
        <w:t xml:space="preserve"> (</w:t>
      </w:r>
      <w:r w:rsidRPr="00273992">
        <w:rPr>
          <w:rStyle w:val="af5"/>
        </w:rPr>
        <w:t>Int32</w:t>
      </w:r>
      <w:r w:rsidRPr="000170D1">
        <w:t>.TryParse(</w:t>
      </w:r>
      <w:r w:rsidRPr="003F3888">
        <w:rPr>
          <w:rStyle w:val="af7"/>
        </w:rPr>
        <w:t>"4201"</w:t>
      </w:r>
      <w:r w:rsidRPr="000170D1">
        <w:t xml:space="preserve">, </w:t>
      </w:r>
      <w:r w:rsidRPr="00273992">
        <w:rPr>
          <w:rStyle w:val="af6"/>
        </w:rPr>
        <w:t>out</w:t>
      </w:r>
      <w:r w:rsidRPr="000170D1">
        <w:t xml:space="preserve"> y))</w:t>
      </w:r>
    </w:p>
    <w:p w:rsidR="005C23DB" w:rsidRPr="000170D1" w:rsidRDefault="005C23DB" w:rsidP="00891321">
      <w:pPr>
        <w:pStyle w:val="a4"/>
      </w:pPr>
      <w:r w:rsidRPr="000170D1">
        <w:t>{</w:t>
      </w:r>
    </w:p>
    <w:p w:rsidR="005C23DB" w:rsidRPr="000170D1" w:rsidRDefault="005C23DB" w:rsidP="00891321">
      <w:pPr>
        <w:pStyle w:val="a4"/>
      </w:pPr>
      <w:r w:rsidRPr="000170D1">
        <w:t xml:space="preserve">    </w:t>
      </w:r>
      <w:r w:rsidRPr="00273992">
        <w:rPr>
          <w:rStyle w:val="af5"/>
        </w:rPr>
        <w:t>Console</w:t>
      </w:r>
      <w:r w:rsidRPr="000170D1">
        <w:t>.WriteLine(</w:t>
      </w:r>
      <w:r w:rsidRPr="003F3888">
        <w:rPr>
          <w:rStyle w:val="af7"/>
        </w:rPr>
        <w:t>"Success"</w:t>
      </w:r>
      <w:r w:rsidRPr="000170D1">
        <w:t>);</w:t>
      </w:r>
    </w:p>
    <w:p w:rsidR="005C23DB" w:rsidRPr="000170D1" w:rsidRDefault="005C23DB" w:rsidP="00891321">
      <w:pPr>
        <w:pStyle w:val="a4"/>
      </w:pPr>
      <w:r w:rsidRPr="000170D1">
        <w:t>}</w:t>
      </w:r>
    </w:p>
    <w:p w:rsidR="005C23DB" w:rsidRPr="000170D1" w:rsidRDefault="005C23DB" w:rsidP="00891321">
      <w:pPr>
        <w:pStyle w:val="a4"/>
      </w:pPr>
      <w:r w:rsidRPr="00273992">
        <w:rPr>
          <w:rStyle w:val="af5"/>
        </w:rPr>
        <w:t>DateTime</w:t>
      </w:r>
      <w:r w:rsidRPr="000170D1">
        <w:t xml:space="preserve"> dt = </w:t>
      </w:r>
      <w:r w:rsidRPr="00273992">
        <w:rPr>
          <w:rStyle w:val="af5"/>
        </w:rPr>
        <w:t>DateTime</w:t>
      </w:r>
      <w:r w:rsidRPr="000170D1">
        <w:t>.Parse(</w:t>
      </w:r>
      <w:r w:rsidRPr="003F3888">
        <w:rPr>
          <w:rStyle w:val="af7"/>
        </w:rPr>
        <w:t>"13/01/2000 16:45:06"</w:t>
      </w:r>
      <w:r w:rsidRPr="000170D1">
        <w:t>);</w:t>
      </w:r>
    </w:p>
    <w:p w:rsidR="005C23DB" w:rsidRDefault="005C23DB" w:rsidP="005C23DB">
      <w:r>
        <w:t xml:space="preserve">Платформа .NET способна поддерживать различные текстовые кодировки и наборы символов. Для этого используется базовый класс </w:t>
      </w:r>
      <w:r w:rsidRPr="00273992">
        <w:rPr>
          <w:rStyle w:val="a9"/>
        </w:rPr>
        <w:t>System.Text.</w:t>
      </w:r>
      <w:r w:rsidRPr="00273992">
        <w:rPr>
          <w:rStyle w:val="af5"/>
        </w:rPr>
        <w:t>Encoding</w:t>
      </w:r>
      <w:r>
        <w:t xml:space="preserve"> </w:t>
      </w:r>
      <w:r>
        <w:lastRenderedPageBreak/>
        <w:t xml:space="preserve">и наследники этого класса – конкретные кодировки. Чтобы получить объект-кодировку можно использовать статический метод </w:t>
      </w:r>
      <w:r w:rsidRPr="00273992">
        <w:rPr>
          <w:rStyle w:val="af5"/>
        </w:rPr>
        <w:t>Encoding</w:t>
      </w:r>
      <w:r w:rsidRPr="00273992">
        <w:rPr>
          <w:rStyle w:val="a9"/>
        </w:rPr>
        <w:t>.GetEncoding()</w:t>
      </w:r>
      <w:r>
        <w:t xml:space="preserve"> или статические свойства для популярных кодировок:</w:t>
      </w:r>
    </w:p>
    <w:p w:rsidR="005C23DB" w:rsidRPr="00273992" w:rsidRDefault="005C23DB" w:rsidP="00891321">
      <w:pPr>
        <w:pStyle w:val="a4"/>
        <w:rPr>
          <w:rStyle w:val="af4"/>
        </w:rPr>
      </w:pPr>
      <w:r w:rsidRPr="00273992">
        <w:rPr>
          <w:rStyle w:val="af4"/>
        </w:rPr>
        <w:t>// используется имя кодировки по стандарту IANA (</w:t>
      </w:r>
      <w:r w:rsidR="00E34C88">
        <w:rPr>
          <w:rStyle w:val="af4"/>
        </w:rPr>
        <w:t xml:space="preserve">см. сайт </w:t>
      </w:r>
      <w:r w:rsidRPr="00273992">
        <w:rPr>
          <w:rStyle w:val="af4"/>
        </w:rPr>
        <w:t>iana.org)</w:t>
      </w:r>
    </w:p>
    <w:p w:rsidR="005C23DB" w:rsidRPr="003F3888" w:rsidRDefault="005C23DB" w:rsidP="00891321">
      <w:pPr>
        <w:pStyle w:val="a4"/>
      </w:pPr>
      <w:r w:rsidRPr="00273992">
        <w:rPr>
          <w:rStyle w:val="af5"/>
        </w:rPr>
        <w:t>Encoding</w:t>
      </w:r>
      <w:r w:rsidRPr="000170D1">
        <w:t xml:space="preserve"> utf8 = </w:t>
      </w:r>
      <w:r w:rsidRPr="00273992">
        <w:rPr>
          <w:rStyle w:val="af5"/>
        </w:rPr>
        <w:t>Encoding</w:t>
      </w:r>
      <w:r w:rsidRPr="000170D1">
        <w:t>.GetEncoding(</w:t>
      </w:r>
      <w:r w:rsidRPr="003F3888">
        <w:rPr>
          <w:rStyle w:val="af7"/>
        </w:rPr>
        <w:t>"utf-8"</w:t>
      </w:r>
      <w:r w:rsidRPr="000170D1">
        <w:t>);</w:t>
      </w:r>
    </w:p>
    <w:p w:rsidR="00273992" w:rsidRPr="003F3888" w:rsidRDefault="00273992" w:rsidP="00891321">
      <w:pPr>
        <w:pStyle w:val="a4"/>
      </w:pPr>
    </w:p>
    <w:p w:rsidR="005C23DB" w:rsidRPr="00CD4237" w:rsidRDefault="005C23DB" w:rsidP="00891321">
      <w:pPr>
        <w:pStyle w:val="a4"/>
        <w:rPr>
          <w:lang w:val="ru-RU"/>
        </w:rPr>
      </w:pPr>
      <w:r w:rsidRPr="00273992">
        <w:rPr>
          <w:rStyle w:val="af4"/>
        </w:rPr>
        <w:t>// распространённую кодировку можно получить через свойство</w:t>
      </w:r>
    </w:p>
    <w:p w:rsidR="005C23DB" w:rsidRPr="00CD4237" w:rsidRDefault="005C23DB" w:rsidP="00891321">
      <w:pPr>
        <w:pStyle w:val="a4"/>
        <w:rPr>
          <w:lang w:val="ru-RU"/>
        </w:rPr>
      </w:pPr>
      <w:r w:rsidRPr="00273992">
        <w:rPr>
          <w:rStyle w:val="af5"/>
        </w:rPr>
        <w:t>Encoding</w:t>
      </w:r>
      <w:r w:rsidRPr="00CD4237">
        <w:rPr>
          <w:lang w:val="ru-RU"/>
        </w:rPr>
        <w:t xml:space="preserve"> </w:t>
      </w:r>
      <w:r>
        <w:t>ascii</w:t>
      </w:r>
      <w:r w:rsidRPr="00CD4237">
        <w:rPr>
          <w:lang w:val="ru-RU"/>
        </w:rPr>
        <w:t xml:space="preserve"> = </w:t>
      </w:r>
      <w:r w:rsidRPr="00273992">
        <w:rPr>
          <w:rStyle w:val="af5"/>
        </w:rPr>
        <w:t>Encoding</w:t>
      </w:r>
      <w:r w:rsidRPr="00CD4237">
        <w:rPr>
          <w:lang w:val="ru-RU"/>
        </w:rPr>
        <w:t>.</w:t>
      </w:r>
      <w:r>
        <w:t>ASCII</w:t>
      </w:r>
      <w:r w:rsidRPr="00CD4237">
        <w:rPr>
          <w:lang w:val="ru-RU"/>
        </w:rPr>
        <w:t>;</w:t>
      </w:r>
    </w:p>
    <w:p w:rsidR="005C23DB" w:rsidRDefault="005C23DB" w:rsidP="005C23DB">
      <w:r>
        <w:t xml:space="preserve">Основными методами каждого объекта-кодировки являются </w:t>
      </w:r>
      <w:r w:rsidRPr="00273992">
        <w:rPr>
          <w:rStyle w:val="a9"/>
        </w:rPr>
        <w:t>GetBytes()</w:t>
      </w:r>
      <w:r>
        <w:t xml:space="preserve"> и </w:t>
      </w:r>
      <w:r w:rsidRPr="00273992">
        <w:rPr>
          <w:rStyle w:val="a9"/>
        </w:rPr>
        <w:t>GetString()</w:t>
      </w:r>
      <w:r>
        <w:t>. Первый метод нужен для перевода строки или массива символов в массив байтов (коды символов), второй метод делает обратное преобразование:</w:t>
      </w:r>
    </w:p>
    <w:p w:rsidR="005C23DB" w:rsidRPr="000170D1" w:rsidRDefault="005C23DB" w:rsidP="00891321">
      <w:pPr>
        <w:pStyle w:val="a4"/>
      </w:pPr>
      <w:r w:rsidRPr="00273992">
        <w:rPr>
          <w:rStyle w:val="af5"/>
        </w:rPr>
        <w:t>Encoding</w:t>
      </w:r>
      <w:r w:rsidRPr="000170D1">
        <w:t xml:space="preserve"> ascii = </w:t>
      </w:r>
      <w:r w:rsidRPr="00273992">
        <w:rPr>
          <w:rStyle w:val="af5"/>
        </w:rPr>
        <w:t>Encoding</w:t>
      </w:r>
      <w:r w:rsidRPr="000170D1">
        <w:t>.ASCII;</w:t>
      </w:r>
    </w:p>
    <w:p w:rsidR="005C23DB" w:rsidRPr="000170D1" w:rsidRDefault="005C23DB" w:rsidP="00891321">
      <w:pPr>
        <w:pStyle w:val="a4"/>
      </w:pPr>
      <w:r w:rsidRPr="00273992">
        <w:rPr>
          <w:rStyle w:val="af6"/>
        </w:rPr>
        <w:t>byte</w:t>
      </w:r>
      <w:r w:rsidRPr="000170D1">
        <w:t>[] asciiBytes = ascii.GetBytes(</w:t>
      </w:r>
      <w:r w:rsidRPr="003F3888">
        <w:rPr>
          <w:rStyle w:val="af7"/>
        </w:rPr>
        <w:t>"Sample text"</w:t>
      </w:r>
      <w:r w:rsidRPr="000170D1">
        <w:t>);</w:t>
      </w:r>
    </w:p>
    <w:p w:rsidR="005C23DB" w:rsidRPr="000170D1" w:rsidRDefault="005C23DB" w:rsidP="00891321">
      <w:pPr>
        <w:pStyle w:val="a4"/>
      </w:pPr>
      <w:r w:rsidRPr="00273992">
        <w:rPr>
          <w:rStyle w:val="af6"/>
        </w:rPr>
        <w:t>string</w:t>
      </w:r>
      <w:r w:rsidRPr="000170D1">
        <w:t xml:space="preserve"> s = ascii.GetString(asciiBytes);</w:t>
      </w:r>
    </w:p>
    <w:p w:rsidR="005C23DB" w:rsidRDefault="00F3135B" w:rsidP="00F3135B">
      <w:pPr>
        <w:pStyle w:val="1"/>
      </w:pPr>
      <w:bookmarkStart w:id="4" w:name="_Toc348862492"/>
      <w:r>
        <w:t>5. Сравнение для выяснения равенства</w:t>
      </w:r>
      <w:bookmarkEnd w:id="4"/>
    </w:p>
    <w:p w:rsidR="005C23DB" w:rsidRDefault="005C23DB" w:rsidP="005C23DB">
      <w:r>
        <w:t xml:space="preserve">Платформа .NET и язык C# предлагают несколько стандартных протоколов для выяснения равенства объектов. Наиболее общий подход при реализации проверки равенства заключается в переопределении виртуального метода </w:t>
      </w:r>
      <w:r w:rsidRPr="00273992">
        <w:rPr>
          <w:rStyle w:val="a9"/>
        </w:rPr>
        <w:t>Equals()</w:t>
      </w:r>
      <w:r>
        <w:t xml:space="preserve"> класса </w:t>
      </w:r>
      <w:r w:rsidRPr="00273992">
        <w:rPr>
          <w:rStyle w:val="af5"/>
        </w:rPr>
        <w:t>Object</w:t>
      </w:r>
      <w:r>
        <w:t xml:space="preserve">. Базовая версия этого метода использует равенство ссылок. Тип </w:t>
      </w:r>
      <w:r w:rsidRPr="00273992">
        <w:rPr>
          <w:rStyle w:val="af5"/>
        </w:rPr>
        <w:t>ValueType</w:t>
      </w:r>
      <w:r>
        <w:t xml:space="preserve"> перекрывает </w:t>
      </w:r>
      <w:r w:rsidRPr="00273992">
        <w:rPr>
          <w:rStyle w:val="a9"/>
        </w:rPr>
        <w:t>Equals()</w:t>
      </w:r>
      <w:r>
        <w:t>, чтобы реализовать равенство по значению, то есть проверку на совпадение всех соответствующих полей двух переменных типа значения.</w:t>
      </w:r>
    </w:p>
    <w:p w:rsidR="005C23DB" w:rsidRDefault="005C23DB" w:rsidP="005C23DB">
      <w:r>
        <w:t xml:space="preserve">Основными причинами перекрытия </w:t>
      </w:r>
      <w:r w:rsidRPr="00273992">
        <w:rPr>
          <w:rStyle w:val="a9"/>
        </w:rPr>
        <w:t>Equals()</w:t>
      </w:r>
      <w:r>
        <w:t xml:space="preserve"> в пользовательском типе являются особая семантика равенства, перенос на ссылочный тип равенства по значению, необходимость ускорения проверки на равенство для типа значения. Перекрытая версия </w:t>
      </w:r>
      <w:r w:rsidRPr="00273992">
        <w:rPr>
          <w:rStyle w:val="a9"/>
        </w:rPr>
        <w:t>Equals()</w:t>
      </w:r>
      <w:r>
        <w:t xml:space="preserve"> должна удовлетворять следующим требованиям:</w:t>
      </w:r>
    </w:p>
    <w:p w:rsidR="005C23DB" w:rsidRDefault="00273992" w:rsidP="005C23DB">
      <w:r>
        <w:t xml:space="preserve">1. </w:t>
      </w:r>
      <w:r w:rsidR="005C23DB" w:rsidRPr="00273992">
        <w:rPr>
          <w:rStyle w:val="a9"/>
        </w:rPr>
        <w:t xml:space="preserve">x.Equals(x) == </w:t>
      </w:r>
      <w:r w:rsidR="005C23DB" w:rsidRPr="00273992">
        <w:rPr>
          <w:rStyle w:val="af6"/>
        </w:rPr>
        <w:t>true</w:t>
      </w:r>
      <w:r w:rsidR="005C23DB">
        <w:t>.</w:t>
      </w:r>
    </w:p>
    <w:p w:rsidR="005C23DB" w:rsidRPr="00273992" w:rsidRDefault="00273992" w:rsidP="005C23DB">
      <w:pPr>
        <w:rPr>
          <w:lang w:val="en-US"/>
        </w:rPr>
      </w:pPr>
      <w:r w:rsidRPr="00273992">
        <w:rPr>
          <w:lang w:val="en-US"/>
        </w:rPr>
        <w:t xml:space="preserve">2. </w:t>
      </w:r>
      <w:r w:rsidR="005C23DB" w:rsidRPr="003F3888">
        <w:rPr>
          <w:rStyle w:val="a9"/>
          <w:lang w:val="en-US"/>
        </w:rPr>
        <w:t>x</w:t>
      </w:r>
      <w:r w:rsidR="005C23DB" w:rsidRPr="00273992">
        <w:rPr>
          <w:rStyle w:val="a9"/>
          <w:lang w:val="en-US"/>
        </w:rPr>
        <w:t>.</w:t>
      </w:r>
      <w:r w:rsidR="005C23DB" w:rsidRPr="003F3888">
        <w:rPr>
          <w:rStyle w:val="a9"/>
          <w:lang w:val="en-US"/>
        </w:rPr>
        <w:t>Equals</w:t>
      </w:r>
      <w:r w:rsidR="005C23DB" w:rsidRPr="00273992">
        <w:rPr>
          <w:rStyle w:val="a9"/>
          <w:lang w:val="en-US"/>
        </w:rPr>
        <w:t>(</w:t>
      </w:r>
      <w:r w:rsidR="005C23DB" w:rsidRPr="003F3888">
        <w:rPr>
          <w:rStyle w:val="a9"/>
          <w:lang w:val="en-US"/>
        </w:rPr>
        <w:t>y</w:t>
      </w:r>
      <w:r w:rsidR="005C23DB" w:rsidRPr="00273992">
        <w:rPr>
          <w:rStyle w:val="a9"/>
          <w:lang w:val="en-US"/>
        </w:rPr>
        <w:t xml:space="preserve">) == </w:t>
      </w:r>
      <w:r w:rsidR="005C23DB" w:rsidRPr="003F3888">
        <w:rPr>
          <w:rStyle w:val="a9"/>
          <w:lang w:val="en-US"/>
        </w:rPr>
        <w:t>y</w:t>
      </w:r>
      <w:r w:rsidR="005C23DB" w:rsidRPr="00273992">
        <w:rPr>
          <w:rStyle w:val="a9"/>
          <w:lang w:val="en-US"/>
        </w:rPr>
        <w:t>.</w:t>
      </w:r>
      <w:r w:rsidR="005C23DB" w:rsidRPr="003F3888">
        <w:rPr>
          <w:rStyle w:val="a9"/>
          <w:lang w:val="en-US"/>
        </w:rPr>
        <w:t>Equals</w:t>
      </w:r>
      <w:r w:rsidR="005C23DB" w:rsidRPr="00273992">
        <w:rPr>
          <w:rStyle w:val="a9"/>
          <w:lang w:val="en-US"/>
        </w:rPr>
        <w:t>(</w:t>
      </w:r>
      <w:r w:rsidR="005C23DB" w:rsidRPr="003F3888">
        <w:rPr>
          <w:rStyle w:val="a9"/>
          <w:lang w:val="en-US"/>
        </w:rPr>
        <w:t>x</w:t>
      </w:r>
      <w:r w:rsidR="005C23DB" w:rsidRPr="00273992">
        <w:rPr>
          <w:rStyle w:val="a9"/>
          <w:lang w:val="en-US"/>
        </w:rPr>
        <w:t>)</w:t>
      </w:r>
      <w:r w:rsidR="005C23DB" w:rsidRPr="00273992">
        <w:rPr>
          <w:lang w:val="en-US"/>
        </w:rPr>
        <w:t>.</w:t>
      </w:r>
    </w:p>
    <w:p w:rsidR="005C23DB" w:rsidRPr="00273992" w:rsidRDefault="00273992" w:rsidP="005C23DB">
      <w:pPr>
        <w:rPr>
          <w:lang w:val="en-US"/>
        </w:rPr>
      </w:pPr>
      <w:r w:rsidRPr="00273992">
        <w:rPr>
          <w:lang w:val="en-US"/>
        </w:rPr>
        <w:t>3.</w:t>
      </w:r>
      <w:r w:rsidR="00AF41CE">
        <w:rPr>
          <w:lang w:val="en-US"/>
        </w:rPr>
        <w:t xml:space="preserve"> </w:t>
      </w:r>
      <w:r w:rsidR="00AF41CE" w:rsidRPr="00690D81">
        <w:rPr>
          <w:rStyle w:val="a9"/>
          <w:lang w:val="en-US"/>
        </w:rPr>
        <w:t>(x.Equals(y) &amp;</w:t>
      </w:r>
      <w:r w:rsidR="00AF41CE">
        <w:rPr>
          <w:rStyle w:val="a9"/>
          <w:lang w:val="en-US"/>
        </w:rPr>
        <w:t>&amp;</w:t>
      </w:r>
      <w:r w:rsidR="00AF41CE" w:rsidRPr="00690D81">
        <w:rPr>
          <w:rStyle w:val="a9"/>
          <w:lang w:val="en-US"/>
        </w:rPr>
        <w:t xml:space="preserve"> y.Equals(z)) == </w:t>
      </w:r>
      <w:r w:rsidR="00AF41CE" w:rsidRPr="00690D81">
        <w:rPr>
          <w:rStyle w:val="af6"/>
        </w:rPr>
        <w:t>true</w:t>
      </w:r>
      <w:r w:rsidR="00AF41CE" w:rsidRPr="005F0CB0">
        <w:rPr>
          <w:lang w:val="en-US"/>
        </w:rPr>
        <w:t xml:space="preserve"> </w:t>
      </w:r>
      <m:oMath>
        <m:r>
          <w:rPr>
            <w:rFonts w:ascii="Cambria Math" w:hAnsi="Cambria Math"/>
            <w:lang w:val="en-US"/>
          </w:rPr>
          <m:t>⟹</m:t>
        </m:r>
      </m:oMath>
      <w:r w:rsidR="00AF41CE" w:rsidRPr="005F0CB0">
        <w:rPr>
          <w:lang w:val="en-US"/>
        </w:rPr>
        <w:t xml:space="preserve"> </w:t>
      </w:r>
      <w:r w:rsidR="00AF41CE" w:rsidRPr="00690D81">
        <w:rPr>
          <w:rStyle w:val="a9"/>
          <w:lang w:val="en-US"/>
        </w:rPr>
        <w:t xml:space="preserve">x.Equals(z) == </w:t>
      </w:r>
      <w:r w:rsidR="00AF41CE" w:rsidRPr="00690D81">
        <w:rPr>
          <w:rStyle w:val="af6"/>
        </w:rPr>
        <w:t>true</w:t>
      </w:r>
      <w:r w:rsidR="00AF41CE" w:rsidRPr="005F0CB0">
        <w:rPr>
          <w:lang w:val="en-US"/>
        </w:rPr>
        <w:t>.</w:t>
      </w:r>
    </w:p>
    <w:p w:rsidR="005C23DB" w:rsidRDefault="00273992" w:rsidP="005C23DB">
      <w:r>
        <w:t xml:space="preserve">4. </w:t>
      </w:r>
      <w:r w:rsidR="005C23DB">
        <w:t xml:space="preserve">Вызовы </w:t>
      </w:r>
      <w:r w:rsidR="005C23DB" w:rsidRPr="00273992">
        <w:rPr>
          <w:rStyle w:val="a9"/>
        </w:rPr>
        <w:t>x.Equals(y)</w:t>
      </w:r>
      <w:r w:rsidR="005C23DB">
        <w:t xml:space="preserve"> возвращают одинаковое значение до тех пор, пока </w:t>
      </w:r>
      <w:r w:rsidR="005C23DB" w:rsidRPr="00273992">
        <w:rPr>
          <w:rStyle w:val="a9"/>
        </w:rPr>
        <w:t>x</w:t>
      </w:r>
      <w:r w:rsidR="005C23DB">
        <w:t xml:space="preserve"> и </w:t>
      </w:r>
      <w:r w:rsidR="005C23DB" w:rsidRPr="00273992">
        <w:rPr>
          <w:rStyle w:val="a9"/>
        </w:rPr>
        <w:t>y</w:t>
      </w:r>
      <w:r w:rsidR="005C23DB">
        <w:t xml:space="preserve"> остаются неизменными.</w:t>
      </w:r>
    </w:p>
    <w:p w:rsidR="005C23DB" w:rsidRPr="000170D1" w:rsidRDefault="00273992" w:rsidP="005C23DB">
      <w:pPr>
        <w:rPr>
          <w:lang w:val="en-US"/>
        </w:rPr>
      </w:pPr>
      <w:r w:rsidRPr="00273992">
        <w:rPr>
          <w:lang w:val="en-US"/>
        </w:rPr>
        <w:t xml:space="preserve">5. </w:t>
      </w:r>
      <w:r w:rsidR="005C23DB" w:rsidRPr="003F3888">
        <w:rPr>
          <w:rStyle w:val="a9"/>
          <w:lang w:val="en-US"/>
        </w:rPr>
        <w:t>x.Equals(</w:t>
      </w:r>
      <w:r w:rsidR="005C23DB" w:rsidRPr="00273992">
        <w:rPr>
          <w:rStyle w:val="af6"/>
        </w:rPr>
        <w:t>null</w:t>
      </w:r>
      <w:r w:rsidR="005C23DB" w:rsidRPr="003F3888">
        <w:rPr>
          <w:rStyle w:val="a9"/>
          <w:lang w:val="en-US"/>
        </w:rPr>
        <w:t xml:space="preserve">) == </w:t>
      </w:r>
      <w:r w:rsidR="005C23DB" w:rsidRPr="00273992">
        <w:rPr>
          <w:rStyle w:val="af6"/>
        </w:rPr>
        <w:t>false</w:t>
      </w:r>
      <w:r w:rsidR="005C23DB" w:rsidRPr="000170D1">
        <w:rPr>
          <w:lang w:val="en-US"/>
        </w:rPr>
        <w:t xml:space="preserve">, </w:t>
      </w:r>
      <w:r w:rsidR="005C23DB">
        <w:t>если</w:t>
      </w:r>
      <w:r w:rsidR="005C23DB" w:rsidRPr="000170D1">
        <w:rPr>
          <w:lang w:val="en-US"/>
        </w:rPr>
        <w:t xml:space="preserve"> </w:t>
      </w:r>
      <w:r w:rsidR="005C23DB" w:rsidRPr="003F3888">
        <w:rPr>
          <w:rStyle w:val="a9"/>
          <w:lang w:val="en-US"/>
        </w:rPr>
        <w:t xml:space="preserve">x != </w:t>
      </w:r>
      <w:r w:rsidR="005C23DB" w:rsidRPr="00273992">
        <w:rPr>
          <w:rStyle w:val="af6"/>
        </w:rPr>
        <w:t>null</w:t>
      </w:r>
      <w:r w:rsidR="005C23DB" w:rsidRPr="000170D1">
        <w:rPr>
          <w:lang w:val="en-US"/>
        </w:rPr>
        <w:t>.</w:t>
      </w:r>
    </w:p>
    <w:p w:rsidR="005C23DB" w:rsidRDefault="00273992" w:rsidP="005C23DB">
      <w:r>
        <w:t xml:space="preserve">6. </w:t>
      </w:r>
      <w:r w:rsidR="005C23DB">
        <w:t xml:space="preserve">Метод </w:t>
      </w:r>
      <w:r w:rsidR="005C23DB" w:rsidRPr="00273992">
        <w:rPr>
          <w:rStyle w:val="a9"/>
        </w:rPr>
        <w:t>Equals()</w:t>
      </w:r>
      <w:r w:rsidR="005C23DB">
        <w:t xml:space="preserve"> не должен генерировать исключений.</w:t>
      </w:r>
    </w:p>
    <w:p w:rsidR="005C23DB" w:rsidRDefault="005C23DB" w:rsidP="005C23DB">
      <w:r>
        <w:t xml:space="preserve">Так как метод </w:t>
      </w:r>
      <w:r w:rsidRPr="00962AEC">
        <w:rPr>
          <w:rStyle w:val="a9"/>
        </w:rPr>
        <w:t>Equals()</w:t>
      </w:r>
      <w:r>
        <w:t xml:space="preserve"> класса </w:t>
      </w:r>
      <w:r w:rsidRPr="00962AEC">
        <w:rPr>
          <w:rStyle w:val="af5"/>
        </w:rPr>
        <w:t>Object</w:t>
      </w:r>
      <w:r>
        <w:t xml:space="preserve"> принимает в качестве аргумента объект, для типов значений при вызове метода происходит операция упаковки. Чтобы избежать этого, тип может дополнительно к перекрытию </w:t>
      </w:r>
      <w:r w:rsidRPr="00962AEC">
        <w:rPr>
          <w:rStyle w:val="a9"/>
        </w:rPr>
        <w:t>Equals()</w:t>
      </w:r>
      <w:r>
        <w:t xml:space="preserve"> реализовать интерфейс </w:t>
      </w:r>
      <w:r w:rsidRPr="00962AEC">
        <w:rPr>
          <w:rStyle w:val="af5"/>
        </w:rPr>
        <w:t>IEquatable</w:t>
      </w:r>
      <w:r w:rsidRPr="00962AEC">
        <w:rPr>
          <w:rStyle w:val="a9"/>
        </w:rPr>
        <w:t>&lt;T&gt;</w:t>
      </w:r>
      <w:r>
        <w:t>:</w:t>
      </w:r>
    </w:p>
    <w:p w:rsidR="005C23DB" w:rsidRPr="000170D1" w:rsidRDefault="005C23DB" w:rsidP="00962AEC">
      <w:pPr>
        <w:pStyle w:val="a4"/>
      </w:pPr>
      <w:r w:rsidRPr="003F3888">
        <w:rPr>
          <w:rStyle w:val="af6"/>
        </w:rPr>
        <w:t>public interface</w:t>
      </w:r>
      <w:r w:rsidRPr="000170D1">
        <w:t xml:space="preserve"> </w:t>
      </w:r>
      <w:r w:rsidRPr="003F3888">
        <w:rPr>
          <w:rStyle w:val="af5"/>
        </w:rPr>
        <w:t>IEquatable</w:t>
      </w:r>
      <w:r w:rsidRPr="000170D1">
        <w:t>&lt;T&gt;</w:t>
      </w:r>
    </w:p>
    <w:p w:rsidR="005C23DB" w:rsidRPr="000170D1" w:rsidRDefault="005C23DB" w:rsidP="00962AEC">
      <w:pPr>
        <w:pStyle w:val="a4"/>
      </w:pPr>
      <w:r w:rsidRPr="000170D1">
        <w:t>{</w:t>
      </w:r>
    </w:p>
    <w:p w:rsidR="005C23DB" w:rsidRPr="000170D1" w:rsidRDefault="005C23DB" w:rsidP="00962AEC">
      <w:pPr>
        <w:pStyle w:val="a4"/>
      </w:pPr>
      <w:r w:rsidRPr="000170D1">
        <w:t xml:space="preserve">    </w:t>
      </w:r>
      <w:r w:rsidRPr="003F3888">
        <w:rPr>
          <w:rStyle w:val="af6"/>
        </w:rPr>
        <w:t>bool</w:t>
      </w:r>
      <w:r w:rsidRPr="000170D1">
        <w:t xml:space="preserve"> Equals(T other);</w:t>
      </w:r>
    </w:p>
    <w:p w:rsidR="005C23DB" w:rsidRPr="003F3888" w:rsidRDefault="005C23DB" w:rsidP="00962AEC">
      <w:pPr>
        <w:pStyle w:val="a4"/>
        <w:rPr>
          <w:lang w:val="ru-RU"/>
        </w:rPr>
      </w:pPr>
      <w:r w:rsidRPr="003F3888">
        <w:rPr>
          <w:lang w:val="ru-RU"/>
        </w:rPr>
        <w:t>}</w:t>
      </w:r>
    </w:p>
    <w:p w:rsidR="005C23DB" w:rsidRDefault="005C23DB" w:rsidP="005C23DB">
      <w:r>
        <w:lastRenderedPageBreak/>
        <w:t xml:space="preserve">Рассмотрим пример неизменяемой структуры </w:t>
      </w:r>
      <w:r w:rsidRPr="00962AEC">
        <w:rPr>
          <w:rStyle w:val="af5"/>
        </w:rPr>
        <w:t>Area</w:t>
      </w:r>
      <w:r>
        <w:t xml:space="preserve">, в которой выполнено перекрытие метода </w:t>
      </w:r>
      <w:r w:rsidRPr="00962AEC">
        <w:rPr>
          <w:rStyle w:val="a9"/>
        </w:rPr>
        <w:t>Equals()</w:t>
      </w:r>
      <w:r>
        <w:t xml:space="preserve">, реализация интерфейса </w:t>
      </w:r>
      <w:r w:rsidR="00962AEC" w:rsidRPr="00962AEC">
        <w:rPr>
          <w:rStyle w:val="af5"/>
        </w:rPr>
        <w:t>IEquatable</w:t>
      </w:r>
      <w:r w:rsidR="00962AEC" w:rsidRPr="00962AEC">
        <w:rPr>
          <w:rStyle w:val="a9"/>
        </w:rPr>
        <w:t>&lt;T&gt;</w:t>
      </w:r>
      <w:r>
        <w:t xml:space="preserve"> и перекрыт</w:t>
      </w:r>
      <w:r w:rsidR="00B32216">
        <w:t>а</w:t>
      </w:r>
      <w:r>
        <w:t xml:space="preserve"> операци</w:t>
      </w:r>
      <w:r w:rsidR="00B32216">
        <w:t>я</w:t>
      </w:r>
      <w:r>
        <w:t xml:space="preserve"> проверки равенства.</w:t>
      </w:r>
    </w:p>
    <w:p w:rsidR="005C23DB" w:rsidRPr="000170D1" w:rsidRDefault="005C23DB" w:rsidP="00962AEC">
      <w:pPr>
        <w:pStyle w:val="a4"/>
      </w:pPr>
      <w:r w:rsidRPr="00962AEC">
        <w:rPr>
          <w:rStyle w:val="af6"/>
        </w:rPr>
        <w:t>public</w:t>
      </w:r>
      <w:r w:rsidRPr="000170D1">
        <w:t xml:space="preserve"> </w:t>
      </w:r>
      <w:r w:rsidRPr="00962AEC">
        <w:rPr>
          <w:rStyle w:val="af6"/>
        </w:rPr>
        <w:t>struct</w:t>
      </w:r>
      <w:r w:rsidRPr="000170D1">
        <w:t xml:space="preserve"> </w:t>
      </w:r>
      <w:r w:rsidRPr="00962AEC">
        <w:rPr>
          <w:rStyle w:val="af5"/>
        </w:rPr>
        <w:t>Area</w:t>
      </w:r>
      <w:r w:rsidRPr="000170D1">
        <w:t xml:space="preserve"> : </w:t>
      </w:r>
      <w:r w:rsidRPr="00962AEC">
        <w:rPr>
          <w:rStyle w:val="af5"/>
        </w:rPr>
        <w:t>IEquatable</w:t>
      </w:r>
      <w:r w:rsidRPr="000170D1">
        <w:t>&lt;</w:t>
      </w:r>
      <w:r w:rsidRPr="00962AEC">
        <w:rPr>
          <w:rStyle w:val="af5"/>
        </w:rPr>
        <w:t>Area</w:t>
      </w:r>
      <w:r w:rsidRPr="000170D1">
        <w:t>&gt;</w:t>
      </w:r>
    </w:p>
    <w:p w:rsidR="005C23DB" w:rsidRPr="000170D1" w:rsidRDefault="005C23DB" w:rsidP="00962AEC">
      <w:pPr>
        <w:pStyle w:val="a4"/>
      </w:pPr>
      <w:r w:rsidRPr="000170D1">
        <w:t>{</w:t>
      </w:r>
    </w:p>
    <w:p w:rsidR="005C23DB" w:rsidRPr="000170D1" w:rsidRDefault="005C23DB" w:rsidP="00962AEC">
      <w:pPr>
        <w:pStyle w:val="a4"/>
      </w:pPr>
      <w:r w:rsidRPr="000170D1">
        <w:t xml:space="preserve">    </w:t>
      </w:r>
      <w:r w:rsidRPr="00962AEC">
        <w:rPr>
          <w:rStyle w:val="af6"/>
        </w:rPr>
        <w:t>public readonly int</w:t>
      </w:r>
      <w:r w:rsidRPr="000170D1">
        <w:t xml:space="preserve"> Measure1;</w:t>
      </w:r>
    </w:p>
    <w:p w:rsidR="005C23DB" w:rsidRPr="000170D1" w:rsidRDefault="005C23DB" w:rsidP="00962AEC">
      <w:pPr>
        <w:pStyle w:val="a4"/>
      </w:pPr>
      <w:r w:rsidRPr="000170D1">
        <w:t xml:space="preserve">    </w:t>
      </w:r>
      <w:r w:rsidRPr="00962AEC">
        <w:rPr>
          <w:rStyle w:val="af6"/>
        </w:rPr>
        <w:t>public readonly int</w:t>
      </w:r>
      <w:r w:rsidRPr="000170D1">
        <w:t xml:space="preserve"> Measure2;</w:t>
      </w:r>
    </w:p>
    <w:p w:rsidR="005C23DB" w:rsidRPr="000170D1" w:rsidRDefault="005C23DB" w:rsidP="00962AEC">
      <w:pPr>
        <w:pStyle w:val="a4"/>
      </w:pPr>
    </w:p>
    <w:p w:rsidR="005C23DB" w:rsidRPr="000170D1" w:rsidRDefault="005C23DB" w:rsidP="00962AEC">
      <w:pPr>
        <w:pStyle w:val="a4"/>
      </w:pPr>
      <w:r w:rsidRPr="000170D1">
        <w:t xml:space="preserve">    </w:t>
      </w:r>
      <w:r w:rsidRPr="00962AEC">
        <w:rPr>
          <w:rStyle w:val="af6"/>
        </w:rPr>
        <w:t>public</w:t>
      </w:r>
      <w:r w:rsidRPr="000170D1">
        <w:t xml:space="preserve"> Area(</w:t>
      </w:r>
      <w:r w:rsidRPr="00962AEC">
        <w:rPr>
          <w:rStyle w:val="af6"/>
        </w:rPr>
        <w:t>int</w:t>
      </w:r>
      <w:r w:rsidRPr="000170D1">
        <w:t xml:space="preserve"> m1, </w:t>
      </w:r>
      <w:r w:rsidRPr="00962AEC">
        <w:rPr>
          <w:rStyle w:val="af6"/>
        </w:rPr>
        <w:t>int</w:t>
      </w:r>
      <w:r w:rsidRPr="000170D1">
        <w:t xml:space="preserve"> m2)</w:t>
      </w:r>
    </w:p>
    <w:p w:rsidR="005C23DB" w:rsidRPr="000170D1" w:rsidRDefault="005C23DB" w:rsidP="00962AEC">
      <w:pPr>
        <w:pStyle w:val="a4"/>
      </w:pPr>
      <w:r w:rsidRPr="000170D1">
        <w:t xml:space="preserve">    {</w:t>
      </w:r>
    </w:p>
    <w:p w:rsidR="005C23DB" w:rsidRPr="000170D1" w:rsidRDefault="005C23DB" w:rsidP="00962AEC">
      <w:pPr>
        <w:pStyle w:val="a4"/>
      </w:pPr>
      <w:r w:rsidRPr="000170D1">
        <w:t xml:space="preserve">        Measure1 = </w:t>
      </w:r>
      <w:r w:rsidRPr="00962AEC">
        <w:rPr>
          <w:rStyle w:val="af5"/>
        </w:rPr>
        <w:t>Math</w:t>
      </w:r>
      <w:r w:rsidRPr="000170D1">
        <w:t>.Min(m1, m2);</w:t>
      </w:r>
    </w:p>
    <w:p w:rsidR="005C23DB" w:rsidRPr="000170D1" w:rsidRDefault="005C23DB" w:rsidP="00962AEC">
      <w:pPr>
        <w:pStyle w:val="a4"/>
      </w:pPr>
      <w:r w:rsidRPr="000170D1">
        <w:t xml:space="preserve">        Measure2 = </w:t>
      </w:r>
      <w:r w:rsidRPr="00962AEC">
        <w:rPr>
          <w:rStyle w:val="af5"/>
        </w:rPr>
        <w:t>Math</w:t>
      </w:r>
      <w:r w:rsidRPr="000170D1">
        <w:t>.Max(m1, m2);</w:t>
      </w:r>
    </w:p>
    <w:p w:rsidR="005C23DB" w:rsidRPr="000170D1" w:rsidRDefault="005C23DB" w:rsidP="00962AEC">
      <w:pPr>
        <w:pStyle w:val="a4"/>
      </w:pPr>
      <w:r w:rsidRPr="000170D1">
        <w:t xml:space="preserve">    }</w:t>
      </w:r>
    </w:p>
    <w:p w:rsidR="005C23DB" w:rsidRPr="000170D1" w:rsidRDefault="005C23DB" w:rsidP="00962AEC">
      <w:pPr>
        <w:pStyle w:val="a4"/>
      </w:pPr>
    </w:p>
    <w:p w:rsidR="005C23DB" w:rsidRPr="000170D1" w:rsidRDefault="005C23DB" w:rsidP="00962AEC">
      <w:pPr>
        <w:pStyle w:val="a4"/>
      </w:pPr>
      <w:r w:rsidRPr="000170D1">
        <w:t xml:space="preserve">    </w:t>
      </w:r>
      <w:r w:rsidRPr="00962AEC">
        <w:rPr>
          <w:rStyle w:val="af6"/>
        </w:rPr>
        <w:t>public override bool</w:t>
      </w:r>
      <w:r w:rsidRPr="000170D1">
        <w:t xml:space="preserve"> Equals(</w:t>
      </w:r>
      <w:r w:rsidRPr="00962AEC">
        <w:rPr>
          <w:rStyle w:val="af6"/>
        </w:rPr>
        <w:t>object</w:t>
      </w:r>
      <w:r w:rsidRPr="000170D1">
        <w:t xml:space="preserve"> other)</w:t>
      </w:r>
    </w:p>
    <w:p w:rsidR="005C23DB" w:rsidRPr="000170D1" w:rsidRDefault="005C23DB" w:rsidP="00962AEC">
      <w:pPr>
        <w:pStyle w:val="a4"/>
      </w:pPr>
      <w:r w:rsidRPr="000170D1">
        <w:t xml:space="preserve">    {</w:t>
      </w:r>
    </w:p>
    <w:p w:rsidR="005C23DB" w:rsidRPr="000170D1" w:rsidRDefault="005C23DB" w:rsidP="00962AEC">
      <w:pPr>
        <w:pStyle w:val="a4"/>
      </w:pPr>
      <w:r w:rsidRPr="000170D1">
        <w:t xml:space="preserve">        </w:t>
      </w:r>
      <w:r w:rsidRPr="00962AEC">
        <w:rPr>
          <w:rStyle w:val="af6"/>
        </w:rPr>
        <w:t>if</w:t>
      </w:r>
      <w:r w:rsidRPr="000170D1">
        <w:t xml:space="preserve"> (other </w:t>
      </w:r>
      <w:r w:rsidRPr="00962AEC">
        <w:rPr>
          <w:rStyle w:val="af6"/>
        </w:rPr>
        <w:t>is</w:t>
      </w:r>
      <w:r w:rsidRPr="000170D1">
        <w:t xml:space="preserve"> </w:t>
      </w:r>
      <w:r w:rsidRPr="00962AEC">
        <w:rPr>
          <w:rStyle w:val="af5"/>
        </w:rPr>
        <w:t>Area</w:t>
      </w:r>
      <w:r w:rsidRPr="000170D1">
        <w:t>)</w:t>
      </w:r>
    </w:p>
    <w:p w:rsidR="005C23DB" w:rsidRPr="000170D1" w:rsidRDefault="005C23DB" w:rsidP="00962AEC">
      <w:pPr>
        <w:pStyle w:val="a4"/>
      </w:pPr>
      <w:r w:rsidRPr="000170D1">
        <w:t xml:space="preserve">        {</w:t>
      </w:r>
    </w:p>
    <w:p w:rsidR="005C23DB" w:rsidRPr="000170D1" w:rsidRDefault="005C23DB" w:rsidP="00962AEC">
      <w:pPr>
        <w:pStyle w:val="a4"/>
      </w:pPr>
      <w:r w:rsidRPr="000170D1">
        <w:t xml:space="preserve">            </w:t>
      </w:r>
      <w:r w:rsidRPr="00962AEC">
        <w:rPr>
          <w:rStyle w:val="af6"/>
        </w:rPr>
        <w:t>return</w:t>
      </w:r>
      <w:r w:rsidRPr="000170D1">
        <w:t xml:space="preserve"> Equals((</w:t>
      </w:r>
      <w:r w:rsidRPr="00962AEC">
        <w:rPr>
          <w:rStyle w:val="af5"/>
        </w:rPr>
        <w:t>Area</w:t>
      </w:r>
      <w:r w:rsidRPr="000170D1">
        <w:t>)</w:t>
      </w:r>
      <w:r w:rsidR="00962AEC" w:rsidRPr="003F3888">
        <w:t xml:space="preserve"> </w:t>
      </w:r>
      <w:r w:rsidRPr="000170D1">
        <w:t>other);</w:t>
      </w:r>
    </w:p>
    <w:p w:rsidR="005C23DB" w:rsidRPr="003F3888" w:rsidRDefault="005C23DB" w:rsidP="00962AEC">
      <w:pPr>
        <w:pStyle w:val="a4"/>
        <w:rPr>
          <w:lang w:val="ru-RU"/>
        </w:rPr>
      </w:pPr>
      <w:r w:rsidRPr="000170D1">
        <w:t xml:space="preserve">        </w:t>
      </w:r>
      <w:r w:rsidRPr="003F3888">
        <w:rPr>
          <w:lang w:val="ru-RU"/>
        </w:rPr>
        <w:t>}</w:t>
      </w:r>
    </w:p>
    <w:p w:rsidR="005C23DB" w:rsidRPr="003F3888" w:rsidRDefault="005C23DB" w:rsidP="00962AEC">
      <w:pPr>
        <w:pStyle w:val="a4"/>
        <w:rPr>
          <w:lang w:val="ru-RU"/>
        </w:rPr>
      </w:pPr>
      <w:r w:rsidRPr="003F3888">
        <w:rPr>
          <w:lang w:val="ru-RU"/>
        </w:rPr>
        <w:t xml:space="preserve">        </w:t>
      </w:r>
      <w:r w:rsidRPr="00962AEC">
        <w:rPr>
          <w:rStyle w:val="af6"/>
        </w:rPr>
        <w:t>return</w:t>
      </w:r>
      <w:r w:rsidRPr="003F3888">
        <w:rPr>
          <w:lang w:val="ru-RU"/>
        </w:rPr>
        <w:t xml:space="preserve"> </w:t>
      </w:r>
      <w:r w:rsidRPr="00962AEC">
        <w:rPr>
          <w:rStyle w:val="af6"/>
        </w:rPr>
        <w:t>false</w:t>
      </w:r>
      <w:r w:rsidRPr="003F3888">
        <w:rPr>
          <w:lang w:val="ru-RU"/>
        </w:rPr>
        <w:t>;</w:t>
      </w:r>
    </w:p>
    <w:p w:rsidR="005C23DB" w:rsidRPr="003F3888" w:rsidRDefault="005C23DB" w:rsidP="00962AEC">
      <w:pPr>
        <w:pStyle w:val="a4"/>
        <w:rPr>
          <w:lang w:val="ru-RU"/>
        </w:rPr>
      </w:pPr>
    </w:p>
    <w:p w:rsidR="005C23DB" w:rsidRPr="003F3888" w:rsidRDefault="005C23DB" w:rsidP="00962AEC">
      <w:pPr>
        <w:pStyle w:val="a4"/>
        <w:rPr>
          <w:lang w:val="ru-RU"/>
        </w:rPr>
      </w:pPr>
      <w:r w:rsidRPr="003F3888">
        <w:rPr>
          <w:lang w:val="ru-RU"/>
        </w:rPr>
        <w:t xml:space="preserve">        </w:t>
      </w:r>
      <w:r w:rsidRPr="00962AEC">
        <w:rPr>
          <w:rStyle w:val="af4"/>
        </w:rPr>
        <w:t>// альтернативная реализация (подходит для типов значений)</w:t>
      </w:r>
    </w:p>
    <w:p w:rsidR="005C23DB" w:rsidRPr="000170D1" w:rsidRDefault="005C23DB" w:rsidP="00962AEC">
      <w:pPr>
        <w:pStyle w:val="a4"/>
      </w:pPr>
      <w:r w:rsidRPr="003F3888">
        <w:rPr>
          <w:lang w:val="ru-RU"/>
        </w:rPr>
        <w:t xml:space="preserve">        </w:t>
      </w:r>
      <w:r w:rsidRPr="003F3888">
        <w:rPr>
          <w:rStyle w:val="af4"/>
          <w:lang w:val="en-US"/>
        </w:rPr>
        <w:t>// Area? otherArea = other as Area?;</w:t>
      </w:r>
    </w:p>
    <w:p w:rsidR="005C23DB" w:rsidRPr="000170D1" w:rsidRDefault="005C23DB" w:rsidP="00962AEC">
      <w:pPr>
        <w:pStyle w:val="a4"/>
      </w:pPr>
      <w:r w:rsidRPr="000170D1">
        <w:t xml:space="preserve">        </w:t>
      </w:r>
      <w:r w:rsidRPr="003F3888">
        <w:rPr>
          <w:rStyle w:val="af4"/>
          <w:lang w:val="en-US"/>
        </w:rPr>
        <w:t>// return otherArea.HasValue &amp;&amp; Equals(otherArea.Value);</w:t>
      </w:r>
    </w:p>
    <w:p w:rsidR="005C23DB" w:rsidRPr="000170D1" w:rsidRDefault="005C23DB" w:rsidP="00962AEC">
      <w:pPr>
        <w:pStyle w:val="a4"/>
      </w:pPr>
      <w:r w:rsidRPr="000170D1">
        <w:t xml:space="preserve">    }</w:t>
      </w:r>
    </w:p>
    <w:p w:rsidR="005C23DB" w:rsidRPr="000170D1" w:rsidRDefault="005C23DB" w:rsidP="00962AEC">
      <w:pPr>
        <w:pStyle w:val="a4"/>
      </w:pPr>
    </w:p>
    <w:p w:rsidR="005C23DB" w:rsidRPr="000170D1" w:rsidRDefault="005C23DB" w:rsidP="00962AEC">
      <w:pPr>
        <w:pStyle w:val="a4"/>
      </w:pPr>
      <w:r w:rsidRPr="000170D1">
        <w:t xml:space="preserve">    </w:t>
      </w:r>
      <w:r w:rsidRPr="00962AEC">
        <w:rPr>
          <w:rStyle w:val="af6"/>
        </w:rPr>
        <w:t>public</w:t>
      </w:r>
      <w:r w:rsidRPr="000170D1">
        <w:t xml:space="preserve"> </w:t>
      </w:r>
      <w:r w:rsidRPr="00962AEC">
        <w:rPr>
          <w:rStyle w:val="af6"/>
        </w:rPr>
        <w:t>bool</w:t>
      </w:r>
      <w:r w:rsidRPr="000170D1">
        <w:t xml:space="preserve"> Equals(</w:t>
      </w:r>
      <w:r w:rsidRPr="00962AEC">
        <w:rPr>
          <w:rStyle w:val="af5"/>
        </w:rPr>
        <w:t>Area</w:t>
      </w:r>
      <w:r w:rsidRPr="000170D1">
        <w:t xml:space="preserve"> other)    </w:t>
      </w:r>
      <w:r w:rsidRPr="003F3888">
        <w:rPr>
          <w:rStyle w:val="af4"/>
          <w:lang w:val="en-US"/>
        </w:rPr>
        <w:t xml:space="preserve">// </w:t>
      </w:r>
      <w:r w:rsidRPr="00962AEC">
        <w:rPr>
          <w:rStyle w:val="af4"/>
        </w:rPr>
        <w:t>реализация</w:t>
      </w:r>
      <w:r w:rsidRPr="003F3888">
        <w:rPr>
          <w:rStyle w:val="af4"/>
          <w:lang w:val="en-US"/>
        </w:rPr>
        <w:t xml:space="preserve"> IEquatable&lt;Area&gt;</w:t>
      </w:r>
    </w:p>
    <w:p w:rsidR="005C23DB" w:rsidRPr="000170D1" w:rsidRDefault="005C23DB" w:rsidP="00962AEC">
      <w:pPr>
        <w:pStyle w:val="a4"/>
      </w:pPr>
      <w:r w:rsidRPr="000170D1">
        <w:t xml:space="preserve">    {</w:t>
      </w:r>
    </w:p>
    <w:p w:rsidR="005C23DB" w:rsidRPr="000170D1" w:rsidRDefault="005C23DB" w:rsidP="00962AEC">
      <w:pPr>
        <w:pStyle w:val="a4"/>
      </w:pPr>
      <w:r w:rsidRPr="000170D1">
        <w:t xml:space="preserve">        </w:t>
      </w:r>
      <w:r w:rsidRPr="00962AEC">
        <w:rPr>
          <w:rStyle w:val="af6"/>
        </w:rPr>
        <w:t>return</w:t>
      </w:r>
      <w:r w:rsidRPr="000170D1">
        <w:t xml:space="preserve"> Measure1 == other.Measure1</w:t>
      </w:r>
    </w:p>
    <w:p w:rsidR="005C23DB" w:rsidRPr="000170D1" w:rsidRDefault="005C23DB" w:rsidP="00962AEC">
      <w:pPr>
        <w:pStyle w:val="a4"/>
      </w:pPr>
      <w:r w:rsidRPr="000170D1">
        <w:t xml:space="preserve">            &amp;&amp; Measure2 == other.Measure2;</w:t>
      </w:r>
    </w:p>
    <w:p w:rsidR="005C23DB" w:rsidRPr="000170D1" w:rsidRDefault="005C23DB" w:rsidP="00962AEC">
      <w:pPr>
        <w:pStyle w:val="a4"/>
      </w:pPr>
      <w:r w:rsidRPr="000170D1">
        <w:t xml:space="preserve">    }</w:t>
      </w:r>
    </w:p>
    <w:p w:rsidR="005C23DB" w:rsidRPr="000170D1" w:rsidRDefault="005C23DB" w:rsidP="00962AEC">
      <w:pPr>
        <w:pStyle w:val="a4"/>
      </w:pPr>
    </w:p>
    <w:p w:rsidR="005C23DB" w:rsidRPr="000170D1" w:rsidRDefault="005C23DB" w:rsidP="00962AEC">
      <w:pPr>
        <w:pStyle w:val="a4"/>
      </w:pPr>
      <w:r w:rsidRPr="000170D1">
        <w:t xml:space="preserve">    </w:t>
      </w:r>
      <w:r w:rsidRPr="00962AEC">
        <w:rPr>
          <w:rStyle w:val="af6"/>
        </w:rPr>
        <w:t>public</w:t>
      </w:r>
      <w:r w:rsidRPr="000170D1">
        <w:t xml:space="preserve"> </w:t>
      </w:r>
      <w:r w:rsidRPr="00962AEC">
        <w:rPr>
          <w:rStyle w:val="af6"/>
        </w:rPr>
        <w:t>override</w:t>
      </w:r>
      <w:r w:rsidRPr="000170D1">
        <w:t xml:space="preserve"> </w:t>
      </w:r>
      <w:r w:rsidRPr="00962AEC">
        <w:rPr>
          <w:rStyle w:val="af6"/>
        </w:rPr>
        <w:t>int</w:t>
      </w:r>
      <w:r w:rsidRPr="000170D1">
        <w:t xml:space="preserve"> GetHashCode()</w:t>
      </w:r>
    </w:p>
    <w:p w:rsidR="005C23DB" w:rsidRPr="000170D1" w:rsidRDefault="005C23DB" w:rsidP="00962AEC">
      <w:pPr>
        <w:pStyle w:val="a4"/>
      </w:pPr>
      <w:r w:rsidRPr="000170D1">
        <w:t xml:space="preserve">    {</w:t>
      </w:r>
    </w:p>
    <w:p w:rsidR="005C23DB" w:rsidRPr="000170D1" w:rsidRDefault="005C23DB" w:rsidP="00962AEC">
      <w:pPr>
        <w:pStyle w:val="a4"/>
      </w:pPr>
      <w:r w:rsidRPr="000170D1">
        <w:t xml:space="preserve">        </w:t>
      </w:r>
      <w:r w:rsidRPr="00962AEC">
        <w:rPr>
          <w:rStyle w:val="af6"/>
        </w:rPr>
        <w:t>return</w:t>
      </w:r>
      <w:r w:rsidRPr="000170D1">
        <w:t xml:space="preserve"> Measure</w:t>
      </w:r>
      <w:r w:rsidR="00962AEC" w:rsidRPr="003F3888">
        <w:t xml:space="preserve">1 </w:t>
      </w:r>
      <w:r w:rsidRPr="000170D1">
        <w:t>*</w:t>
      </w:r>
      <w:r w:rsidR="00962AEC" w:rsidRPr="003F3888">
        <w:t xml:space="preserve"> </w:t>
      </w:r>
      <w:r w:rsidRPr="000170D1">
        <w:t>31 + Measure</w:t>
      </w:r>
      <w:r w:rsidR="00962AEC" w:rsidRPr="003F3888">
        <w:t>2</w:t>
      </w:r>
      <w:r w:rsidRPr="000170D1">
        <w:t>;</w:t>
      </w:r>
    </w:p>
    <w:p w:rsidR="005C23DB" w:rsidRPr="000170D1" w:rsidRDefault="005C23DB" w:rsidP="00962AEC">
      <w:pPr>
        <w:pStyle w:val="a4"/>
      </w:pPr>
      <w:r w:rsidRPr="000170D1">
        <w:t xml:space="preserve">    }</w:t>
      </w:r>
    </w:p>
    <w:p w:rsidR="005C23DB" w:rsidRPr="000170D1" w:rsidRDefault="005C23DB" w:rsidP="00962AEC">
      <w:pPr>
        <w:pStyle w:val="a4"/>
      </w:pPr>
    </w:p>
    <w:p w:rsidR="005C23DB" w:rsidRPr="000170D1" w:rsidRDefault="005C23DB" w:rsidP="00962AEC">
      <w:pPr>
        <w:pStyle w:val="a4"/>
      </w:pPr>
      <w:r w:rsidRPr="000170D1">
        <w:t xml:space="preserve">    </w:t>
      </w:r>
      <w:r w:rsidRPr="00962AEC">
        <w:rPr>
          <w:rStyle w:val="af6"/>
        </w:rPr>
        <w:t>public static bool operator</w:t>
      </w:r>
      <w:r w:rsidRPr="000170D1">
        <w:t xml:space="preserve"> ==(</w:t>
      </w:r>
      <w:r w:rsidRPr="00962AEC">
        <w:rPr>
          <w:rStyle w:val="af5"/>
        </w:rPr>
        <w:t>Area</w:t>
      </w:r>
      <w:r w:rsidRPr="000170D1">
        <w:t xml:space="preserve"> a1, </w:t>
      </w:r>
      <w:r w:rsidRPr="00962AEC">
        <w:rPr>
          <w:rStyle w:val="af5"/>
        </w:rPr>
        <w:t>Area</w:t>
      </w:r>
      <w:r w:rsidRPr="000170D1">
        <w:t xml:space="preserve"> a2)</w:t>
      </w:r>
    </w:p>
    <w:p w:rsidR="005C23DB" w:rsidRPr="000170D1" w:rsidRDefault="005C23DB" w:rsidP="00962AEC">
      <w:pPr>
        <w:pStyle w:val="a4"/>
      </w:pPr>
      <w:r w:rsidRPr="000170D1">
        <w:t xml:space="preserve">    {</w:t>
      </w:r>
    </w:p>
    <w:p w:rsidR="005C23DB" w:rsidRPr="000170D1" w:rsidRDefault="005C23DB" w:rsidP="00962AEC">
      <w:pPr>
        <w:pStyle w:val="a4"/>
      </w:pPr>
      <w:r w:rsidRPr="000170D1">
        <w:t xml:space="preserve">        </w:t>
      </w:r>
      <w:r w:rsidRPr="00962AEC">
        <w:rPr>
          <w:rStyle w:val="af6"/>
        </w:rPr>
        <w:t>return</w:t>
      </w:r>
      <w:r w:rsidRPr="000170D1">
        <w:t xml:space="preserve"> a1.Equals(a2);</w:t>
      </w:r>
    </w:p>
    <w:p w:rsidR="005C23DB" w:rsidRPr="000170D1" w:rsidRDefault="005C23DB" w:rsidP="00962AEC">
      <w:pPr>
        <w:pStyle w:val="a4"/>
      </w:pPr>
      <w:r w:rsidRPr="000170D1">
        <w:t xml:space="preserve">    }</w:t>
      </w:r>
    </w:p>
    <w:p w:rsidR="005C23DB" w:rsidRPr="000170D1" w:rsidRDefault="005C23DB" w:rsidP="00962AEC">
      <w:pPr>
        <w:pStyle w:val="a4"/>
      </w:pPr>
    </w:p>
    <w:p w:rsidR="005C23DB" w:rsidRPr="000170D1" w:rsidRDefault="005C23DB" w:rsidP="00962AEC">
      <w:pPr>
        <w:pStyle w:val="a4"/>
      </w:pPr>
      <w:r w:rsidRPr="000170D1">
        <w:t xml:space="preserve">    </w:t>
      </w:r>
      <w:r w:rsidRPr="00962AEC">
        <w:rPr>
          <w:rStyle w:val="af6"/>
        </w:rPr>
        <w:t>public static bool operator</w:t>
      </w:r>
      <w:r w:rsidRPr="000170D1">
        <w:t xml:space="preserve"> !=(</w:t>
      </w:r>
      <w:r w:rsidRPr="00962AEC">
        <w:rPr>
          <w:rStyle w:val="af5"/>
        </w:rPr>
        <w:t>Area</w:t>
      </w:r>
      <w:r w:rsidRPr="000170D1">
        <w:t xml:space="preserve"> a1, </w:t>
      </w:r>
      <w:r w:rsidRPr="00962AEC">
        <w:rPr>
          <w:rStyle w:val="af5"/>
        </w:rPr>
        <w:t>Area</w:t>
      </w:r>
      <w:r w:rsidRPr="000170D1">
        <w:t xml:space="preserve"> a2)</w:t>
      </w:r>
    </w:p>
    <w:p w:rsidR="005C23DB" w:rsidRPr="003F3888" w:rsidRDefault="005C23DB" w:rsidP="00962AEC">
      <w:pPr>
        <w:pStyle w:val="a4"/>
        <w:rPr>
          <w:lang w:val="ru-RU"/>
        </w:rPr>
      </w:pPr>
      <w:r w:rsidRPr="000170D1">
        <w:t xml:space="preserve">    </w:t>
      </w:r>
      <w:r w:rsidRPr="003F3888">
        <w:rPr>
          <w:lang w:val="ru-RU"/>
        </w:rPr>
        <w:t>{</w:t>
      </w:r>
    </w:p>
    <w:p w:rsidR="005C23DB" w:rsidRPr="003F3888" w:rsidRDefault="005C23DB" w:rsidP="00962AEC">
      <w:pPr>
        <w:pStyle w:val="a4"/>
        <w:rPr>
          <w:lang w:val="ru-RU"/>
        </w:rPr>
      </w:pPr>
      <w:r w:rsidRPr="003F3888">
        <w:rPr>
          <w:lang w:val="ru-RU"/>
        </w:rPr>
        <w:t xml:space="preserve">        </w:t>
      </w:r>
      <w:r w:rsidRPr="00962AEC">
        <w:rPr>
          <w:rStyle w:val="af6"/>
        </w:rPr>
        <w:t>return</w:t>
      </w:r>
      <w:r w:rsidRPr="003F3888">
        <w:rPr>
          <w:lang w:val="ru-RU"/>
        </w:rPr>
        <w:t xml:space="preserve"> !</w:t>
      </w:r>
      <w:r>
        <w:t>a</w:t>
      </w:r>
      <w:r w:rsidRPr="003F3888">
        <w:rPr>
          <w:lang w:val="ru-RU"/>
        </w:rPr>
        <w:t>1.</w:t>
      </w:r>
      <w:r>
        <w:t>Equals</w:t>
      </w:r>
      <w:r w:rsidRPr="003F3888">
        <w:rPr>
          <w:lang w:val="ru-RU"/>
        </w:rPr>
        <w:t>(</w:t>
      </w:r>
      <w:r>
        <w:t>a</w:t>
      </w:r>
      <w:r w:rsidRPr="003F3888">
        <w:rPr>
          <w:lang w:val="ru-RU"/>
        </w:rPr>
        <w:t>2);</w:t>
      </w:r>
    </w:p>
    <w:p w:rsidR="005C23DB" w:rsidRPr="003F3888" w:rsidRDefault="005C23DB" w:rsidP="00962AEC">
      <w:pPr>
        <w:pStyle w:val="a4"/>
        <w:rPr>
          <w:lang w:val="ru-RU"/>
        </w:rPr>
      </w:pPr>
      <w:r w:rsidRPr="003F3888">
        <w:rPr>
          <w:lang w:val="ru-RU"/>
        </w:rPr>
        <w:t xml:space="preserve">    }</w:t>
      </w:r>
    </w:p>
    <w:p w:rsidR="005C23DB" w:rsidRPr="003F3888" w:rsidRDefault="005C23DB" w:rsidP="00962AEC">
      <w:pPr>
        <w:pStyle w:val="a4"/>
        <w:rPr>
          <w:lang w:val="ru-RU"/>
        </w:rPr>
      </w:pPr>
      <w:r w:rsidRPr="003F3888">
        <w:rPr>
          <w:lang w:val="ru-RU"/>
        </w:rPr>
        <w:t>}</w:t>
      </w:r>
    </w:p>
    <w:p w:rsidR="005C23DB" w:rsidRDefault="005C23DB" w:rsidP="005C23DB">
      <w:r>
        <w:lastRenderedPageBreak/>
        <w:t xml:space="preserve">Базовые типы значений платформы .NET (включая структуры для представления времени) реализуют интерфейс </w:t>
      </w:r>
      <w:r w:rsidRPr="00223925">
        <w:rPr>
          <w:rStyle w:val="af5"/>
        </w:rPr>
        <w:t>IEquatable</w:t>
      </w:r>
      <w:r w:rsidRPr="00223925">
        <w:rPr>
          <w:rStyle w:val="a9"/>
        </w:rPr>
        <w:t>&lt;T&gt;</w:t>
      </w:r>
      <w:r>
        <w:t xml:space="preserve"> и перекрывают операции </w:t>
      </w:r>
      <w:r w:rsidRPr="00223925">
        <w:rPr>
          <w:rStyle w:val="a9"/>
        </w:rPr>
        <w:t>==</w:t>
      </w:r>
      <w:r>
        <w:t xml:space="preserve"> и </w:t>
      </w:r>
      <w:r w:rsidRPr="00223925">
        <w:rPr>
          <w:rStyle w:val="a9"/>
        </w:rPr>
        <w:t>!=</w:t>
      </w:r>
      <w:r>
        <w:t xml:space="preserve">. Тип </w:t>
      </w:r>
      <w:r w:rsidRPr="00223925">
        <w:rPr>
          <w:rStyle w:val="af6"/>
        </w:rPr>
        <w:t>string</w:t>
      </w:r>
      <w:r>
        <w:t xml:space="preserve"> дополнительно содержит перегруженную версию </w:t>
      </w:r>
      <w:r w:rsidRPr="00223925">
        <w:rPr>
          <w:rStyle w:val="a9"/>
        </w:rPr>
        <w:t>Equals()</w:t>
      </w:r>
      <w:r>
        <w:t xml:space="preserve">, позволяющую выполнить сравнение, учитывающее региональные стандарты или нечувствительное к регистру. Эта версия принимает </w:t>
      </w:r>
      <w:r w:rsidR="00223925">
        <w:t xml:space="preserve">в качестве </w:t>
      </w:r>
      <w:r>
        <w:t>аргумент</w:t>
      </w:r>
      <w:r w:rsidR="00223925">
        <w:t xml:space="preserve">а один из элементов </w:t>
      </w:r>
      <w:r>
        <w:t>перечислени</w:t>
      </w:r>
      <w:r w:rsidR="00223925">
        <w:t>я</w:t>
      </w:r>
      <w:r>
        <w:t xml:space="preserve"> </w:t>
      </w:r>
      <w:r w:rsidRPr="00296CDF">
        <w:rPr>
          <w:rStyle w:val="af5"/>
        </w:rPr>
        <w:t>StringComparison</w:t>
      </w:r>
      <w:r>
        <w:t>:</w:t>
      </w:r>
    </w:p>
    <w:p w:rsidR="005C23DB" w:rsidRDefault="005C23DB" w:rsidP="005C23DB">
      <w:r w:rsidRPr="00296CDF">
        <w:rPr>
          <w:rStyle w:val="a9"/>
        </w:rPr>
        <w:t>CurrentCulture</w:t>
      </w:r>
      <w:r>
        <w:t xml:space="preserve"> </w:t>
      </w:r>
      <w:r w:rsidR="00296CDF">
        <w:t>–</w:t>
      </w:r>
      <w:r>
        <w:t xml:space="preserve"> сравнение в алфавите текущего регионального стандарта;</w:t>
      </w:r>
    </w:p>
    <w:p w:rsidR="005C23DB" w:rsidRDefault="005C23DB" w:rsidP="005C23DB">
      <w:r w:rsidRPr="00296CDF">
        <w:rPr>
          <w:rStyle w:val="a9"/>
        </w:rPr>
        <w:t>CurrentCultureIgnoreCase</w:t>
      </w:r>
      <w:r>
        <w:t xml:space="preserve"> </w:t>
      </w:r>
      <w:r w:rsidR="00296CDF">
        <w:t>–</w:t>
      </w:r>
      <w:r>
        <w:t xml:space="preserve"> сравнение в алфавите текущего регионального стандарта без учёта регистра символов;</w:t>
      </w:r>
    </w:p>
    <w:p w:rsidR="005C23DB" w:rsidRDefault="005C23DB" w:rsidP="005C23DB">
      <w:r w:rsidRPr="00296CDF">
        <w:rPr>
          <w:rStyle w:val="a9"/>
        </w:rPr>
        <w:t>InvariantCulture</w:t>
      </w:r>
      <w:r>
        <w:t xml:space="preserve"> </w:t>
      </w:r>
      <w:r w:rsidR="00296CDF">
        <w:t>–</w:t>
      </w:r>
      <w:r>
        <w:t xml:space="preserve"> сравнение в алфавите инвариантной культуры;</w:t>
      </w:r>
    </w:p>
    <w:p w:rsidR="005C23DB" w:rsidRDefault="005C23DB" w:rsidP="005C23DB">
      <w:r w:rsidRPr="00296CDF">
        <w:rPr>
          <w:rStyle w:val="a9"/>
        </w:rPr>
        <w:t>InvariantCultureIgnoreCase</w:t>
      </w:r>
      <w:r>
        <w:t xml:space="preserve"> </w:t>
      </w:r>
      <w:r w:rsidR="00296CDF">
        <w:t>–</w:t>
      </w:r>
      <w:r>
        <w:t xml:space="preserve"> сравнение в алфавите инвариантной культуры без учёта регистра;</w:t>
      </w:r>
    </w:p>
    <w:p w:rsidR="005C23DB" w:rsidRDefault="005C23DB" w:rsidP="005C23DB">
      <w:r w:rsidRPr="00296CDF">
        <w:rPr>
          <w:rStyle w:val="a9"/>
        </w:rPr>
        <w:t>Ordinal</w:t>
      </w:r>
      <w:r>
        <w:t xml:space="preserve"> – </w:t>
      </w:r>
      <w:r w:rsidRPr="00296CDF">
        <w:rPr>
          <w:rStyle w:val="a8"/>
        </w:rPr>
        <w:t>порядковое сравнение</w:t>
      </w:r>
      <w:r>
        <w:t>, при котором символы интерпретируются как числа (коды в UTF-16);</w:t>
      </w:r>
    </w:p>
    <w:p w:rsidR="005C23DB" w:rsidRDefault="005C23DB" w:rsidP="005C23DB">
      <w:r w:rsidRPr="00296CDF">
        <w:rPr>
          <w:rStyle w:val="a9"/>
        </w:rPr>
        <w:t>OrdinalIgnoreCase</w:t>
      </w:r>
      <w:r>
        <w:t xml:space="preserve"> </w:t>
      </w:r>
      <w:r w:rsidR="00296CDF">
        <w:t>–</w:t>
      </w:r>
      <w:r>
        <w:t xml:space="preserve"> порядковое сравнение без учёта регистра.</w:t>
      </w:r>
    </w:p>
    <w:p w:rsidR="005C23DB" w:rsidRDefault="005C23DB" w:rsidP="005C23DB">
      <w:r>
        <w:t xml:space="preserve">Если создатель типа не реализовал эффективный метод проверки равенства, этот недостаток можно восполнить, применив подходящий </w:t>
      </w:r>
      <w:r w:rsidRPr="00296CDF">
        <w:rPr>
          <w:rStyle w:val="a8"/>
        </w:rPr>
        <w:t>подключаемый интерфейс</w:t>
      </w:r>
      <w:r>
        <w:t xml:space="preserve">. Интерфейсы </w:t>
      </w:r>
      <w:r w:rsidRPr="00296CDF">
        <w:rPr>
          <w:rStyle w:val="a9"/>
        </w:rPr>
        <w:t>System.Collections.Generic.</w:t>
      </w:r>
      <w:r w:rsidRPr="00296CDF">
        <w:rPr>
          <w:rStyle w:val="af5"/>
        </w:rPr>
        <w:t>IEqualityComparer</w:t>
      </w:r>
      <w:r w:rsidRPr="00296CDF">
        <w:rPr>
          <w:rStyle w:val="a9"/>
        </w:rPr>
        <w:t>&lt;T&gt;</w:t>
      </w:r>
      <w:r>
        <w:t xml:space="preserve"> и </w:t>
      </w:r>
      <w:r w:rsidRPr="00296CDF">
        <w:rPr>
          <w:rStyle w:val="a9"/>
        </w:rPr>
        <w:t>System.Collections.</w:t>
      </w:r>
      <w:r w:rsidRPr="00296CDF">
        <w:rPr>
          <w:rStyle w:val="af5"/>
        </w:rPr>
        <w:t>IEqualityComparer</w:t>
      </w:r>
      <w:r>
        <w:t xml:space="preserve"> позволяют организовать проверку объектов на равенство и вычисление хэш-кода объекта:</w:t>
      </w:r>
    </w:p>
    <w:p w:rsidR="005C23DB" w:rsidRPr="000170D1" w:rsidRDefault="005C23DB" w:rsidP="00296CDF">
      <w:pPr>
        <w:pStyle w:val="a4"/>
      </w:pPr>
      <w:r w:rsidRPr="00296CDF">
        <w:rPr>
          <w:rStyle w:val="af6"/>
        </w:rPr>
        <w:t>public interface</w:t>
      </w:r>
      <w:r w:rsidRPr="000170D1">
        <w:t xml:space="preserve"> </w:t>
      </w:r>
      <w:r w:rsidRPr="00296CDF">
        <w:rPr>
          <w:rStyle w:val="af5"/>
        </w:rPr>
        <w:t>IEqualityComparer</w:t>
      </w:r>
    </w:p>
    <w:p w:rsidR="005C23DB" w:rsidRPr="000170D1" w:rsidRDefault="005C23DB" w:rsidP="00296CDF">
      <w:pPr>
        <w:pStyle w:val="a4"/>
      </w:pPr>
      <w:r w:rsidRPr="000170D1">
        <w:t>{</w:t>
      </w:r>
    </w:p>
    <w:p w:rsidR="005C23DB" w:rsidRPr="000170D1" w:rsidRDefault="005C23DB" w:rsidP="00296CDF">
      <w:pPr>
        <w:pStyle w:val="a4"/>
      </w:pPr>
      <w:r w:rsidRPr="000170D1">
        <w:t xml:space="preserve">    </w:t>
      </w:r>
      <w:r w:rsidRPr="00296CDF">
        <w:rPr>
          <w:rStyle w:val="af6"/>
        </w:rPr>
        <w:t>bool</w:t>
      </w:r>
      <w:r w:rsidRPr="000170D1">
        <w:t xml:space="preserve"> Equals(</w:t>
      </w:r>
      <w:r w:rsidRPr="00296CDF">
        <w:rPr>
          <w:rStyle w:val="af6"/>
        </w:rPr>
        <w:t>object</w:t>
      </w:r>
      <w:r w:rsidRPr="000170D1">
        <w:t xml:space="preserve"> x, </w:t>
      </w:r>
      <w:r w:rsidRPr="00296CDF">
        <w:rPr>
          <w:rStyle w:val="af6"/>
        </w:rPr>
        <w:t>object</w:t>
      </w:r>
      <w:r w:rsidRPr="000170D1">
        <w:t xml:space="preserve"> y);</w:t>
      </w:r>
    </w:p>
    <w:p w:rsidR="005C23DB" w:rsidRPr="000170D1" w:rsidRDefault="005C23DB" w:rsidP="00296CDF">
      <w:pPr>
        <w:pStyle w:val="a4"/>
      </w:pPr>
      <w:r w:rsidRPr="000170D1">
        <w:t xml:space="preserve">    </w:t>
      </w:r>
      <w:r w:rsidRPr="00296CDF">
        <w:rPr>
          <w:rStyle w:val="af6"/>
        </w:rPr>
        <w:t>int</w:t>
      </w:r>
      <w:r w:rsidRPr="000170D1">
        <w:t xml:space="preserve"> GetHashCode(</w:t>
      </w:r>
      <w:r w:rsidRPr="00296CDF">
        <w:rPr>
          <w:rStyle w:val="af6"/>
        </w:rPr>
        <w:t>object</w:t>
      </w:r>
      <w:r w:rsidRPr="000170D1">
        <w:t xml:space="preserve"> obj);</w:t>
      </w:r>
    </w:p>
    <w:p w:rsidR="005C23DB" w:rsidRPr="000170D1" w:rsidRDefault="005C23DB" w:rsidP="00296CDF">
      <w:pPr>
        <w:pStyle w:val="a4"/>
      </w:pPr>
      <w:r w:rsidRPr="000170D1">
        <w:t>}</w:t>
      </w:r>
    </w:p>
    <w:p w:rsidR="005C23DB" w:rsidRPr="000170D1" w:rsidRDefault="005C23DB" w:rsidP="00296CDF">
      <w:pPr>
        <w:pStyle w:val="a4"/>
      </w:pPr>
    </w:p>
    <w:p w:rsidR="005C23DB" w:rsidRPr="000170D1" w:rsidRDefault="005C23DB" w:rsidP="00296CDF">
      <w:pPr>
        <w:pStyle w:val="a4"/>
      </w:pPr>
      <w:r w:rsidRPr="00296CDF">
        <w:rPr>
          <w:rStyle w:val="af6"/>
        </w:rPr>
        <w:t>public</w:t>
      </w:r>
      <w:r w:rsidRPr="000170D1">
        <w:t xml:space="preserve"> </w:t>
      </w:r>
      <w:r w:rsidRPr="00296CDF">
        <w:rPr>
          <w:rStyle w:val="af6"/>
        </w:rPr>
        <w:t>interface</w:t>
      </w:r>
      <w:r w:rsidRPr="000170D1">
        <w:t xml:space="preserve"> </w:t>
      </w:r>
      <w:r w:rsidRPr="00296CDF">
        <w:rPr>
          <w:rStyle w:val="af5"/>
        </w:rPr>
        <w:t>IEqualityComparer</w:t>
      </w:r>
      <w:r w:rsidRPr="000170D1">
        <w:t>&lt;</w:t>
      </w:r>
      <w:r w:rsidRPr="00296CDF">
        <w:rPr>
          <w:rStyle w:val="af6"/>
        </w:rPr>
        <w:t>in</w:t>
      </w:r>
      <w:r w:rsidRPr="000170D1">
        <w:t xml:space="preserve"> T&gt;</w:t>
      </w:r>
    </w:p>
    <w:p w:rsidR="005C23DB" w:rsidRPr="000170D1" w:rsidRDefault="005C23DB" w:rsidP="00296CDF">
      <w:pPr>
        <w:pStyle w:val="a4"/>
      </w:pPr>
      <w:r w:rsidRPr="000170D1">
        <w:t>{</w:t>
      </w:r>
    </w:p>
    <w:p w:rsidR="005C23DB" w:rsidRPr="000170D1" w:rsidRDefault="005C23DB" w:rsidP="00296CDF">
      <w:pPr>
        <w:pStyle w:val="a4"/>
      </w:pPr>
      <w:r w:rsidRPr="000170D1">
        <w:t xml:space="preserve">    </w:t>
      </w:r>
      <w:r w:rsidRPr="00296CDF">
        <w:rPr>
          <w:rStyle w:val="af6"/>
        </w:rPr>
        <w:t>bool</w:t>
      </w:r>
      <w:r w:rsidRPr="000170D1">
        <w:t xml:space="preserve"> Equals(T x, T y);</w:t>
      </w:r>
    </w:p>
    <w:p w:rsidR="005C23DB" w:rsidRPr="003F3888" w:rsidRDefault="005C23DB" w:rsidP="00296CDF">
      <w:pPr>
        <w:pStyle w:val="a4"/>
        <w:rPr>
          <w:lang w:val="ru-RU"/>
        </w:rPr>
      </w:pPr>
      <w:r w:rsidRPr="000170D1">
        <w:t xml:space="preserve">    </w:t>
      </w:r>
      <w:r w:rsidRPr="00296CDF">
        <w:rPr>
          <w:rStyle w:val="af6"/>
        </w:rPr>
        <w:t>int</w:t>
      </w:r>
      <w:r w:rsidRPr="003F3888">
        <w:rPr>
          <w:lang w:val="ru-RU"/>
        </w:rPr>
        <w:t xml:space="preserve"> </w:t>
      </w:r>
      <w:r>
        <w:t>GetHashCode</w:t>
      </w:r>
      <w:r w:rsidRPr="003F3888">
        <w:rPr>
          <w:lang w:val="ru-RU"/>
        </w:rPr>
        <w:t>(</w:t>
      </w:r>
      <w:r>
        <w:t>T</w:t>
      </w:r>
      <w:r w:rsidRPr="003F3888">
        <w:rPr>
          <w:lang w:val="ru-RU"/>
        </w:rPr>
        <w:t xml:space="preserve"> </w:t>
      </w:r>
      <w:r>
        <w:t>obj</w:t>
      </w:r>
      <w:r w:rsidRPr="003F3888">
        <w:rPr>
          <w:lang w:val="ru-RU"/>
        </w:rPr>
        <w:t>);</w:t>
      </w:r>
    </w:p>
    <w:p w:rsidR="005C23DB" w:rsidRPr="003F3888" w:rsidRDefault="005C23DB" w:rsidP="00296CDF">
      <w:pPr>
        <w:pStyle w:val="a4"/>
        <w:rPr>
          <w:lang w:val="ru-RU"/>
        </w:rPr>
      </w:pPr>
      <w:r w:rsidRPr="003F3888">
        <w:rPr>
          <w:lang w:val="ru-RU"/>
        </w:rPr>
        <w:t>}</w:t>
      </w:r>
    </w:p>
    <w:p w:rsidR="005C23DB" w:rsidRDefault="005C23DB" w:rsidP="005C23DB">
      <w:r>
        <w:t xml:space="preserve">Желательно, чтобы во вспомогательном типе для проверки равенства были реализованы обе версии интерфейса </w:t>
      </w:r>
      <w:r w:rsidRPr="00296CDF">
        <w:rPr>
          <w:rStyle w:val="af5"/>
        </w:rPr>
        <w:t>IEqualityComparer</w:t>
      </w:r>
      <w:r>
        <w:t xml:space="preserve">. Существует абстрактный класс </w:t>
      </w:r>
      <w:r w:rsidRPr="00296CDF">
        <w:rPr>
          <w:rStyle w:val="a9"/>
        </w:rPr>
        <w:t>System.Collections.Generic.</w:t>
      </w:r>
      <w:r w:rsidRPr="00296CDF">
        <w:rPr>
          <w:rStyle w:val="af5"/>
        </w:rPr>
        <w:t>EqualityComparer</w:t>
      </w:r>
      <w:r w:rsidRPr="00296CDF">
        <w:rPr>
          <w:rStyle w:val="a9"/>
        </w:rPr>
        <w:t>&lt;T&gt;</w:t>
      </w:r>
      <w:r>
        <w:t xml:space="preserve">, реализующий интерфейсы </w:t>
      </w:r>
      <w:r w:rsidRPr="00296CDF">
        <w:rPr>
          <w:rStyle w:val="af5"/>
        </w:rPr>
        <w:t>IEqualityComparer</w:t>
      </w:r>
      <w:r w:rsidRPr="00296CDF">
        <w:rPr>
          <w:rStyle w:val="a9"/>
        </w:rPr>
        <w:t>&lt;T&gt;</w:t>
      </w:r>
      <w:r>
        <w:t xml:space="preserve"> и </w:t>
      </w:r>
      <w:r w:rsidRPr="00296CDF">
        <w:rPr>
          <w:rStyle w:val="af5"/>
        </w:rPr>
        <w:t>IEqualityComparer</w:t>
      </w:r>
      <w:r>
        <w:t xml:space="preserve"> и содержащий виртуальные методы </w:t>
      </w:r>
      <w:r w:rsidRPr="00296CDF">
        <w:rPr>
          <w:rStyle w:val="a9"/>
        </w:rPr>
        <w:t>Equals()</w:t>
      </w:r>
      <w:r>
        <w:t xml:space="preserve"> и </w:t>
      </w:r>
      <w:r w:rsidRPr="00296CDF">
        <w:rPr>
          <w:rStyle w:val="a9"/>
        </w:rPr>
        <w:t>GetHashCode()</w:t>
      </w:r>
      <w:r>
        <w:t>. Можно наследовать от этого класса и заместить его виртуальные методы.</w:t>
      </w:r>
    </w:p>
    <w:p w:rsidR="005C23DB" w:rsidRPr="000170D1" w:rsidRDefault="005C23DB" w:rsidP="00296CDF">
      <w:pPr>
        <w:pStyle w:val="a4"/>
      </w:pPr>
      <w:r w:rsidRPr="00296CDF">
        <w:rPr>
          <w:rStyle w:val="af6"/>
        </w:rPr>
        <w:t>public class</w:t>
      </w:r>
      <w:r w:rsidRPr="000170D1">
        <w:t xml:space="preserve"> </w:t>
      </w:r>
      <w:r w:rsidRPr="00296CDF">
        <w:rPr>
          <w:rStyle w:val="af5"/>
        </w:rPr>
        <w:t>Customer</w:t>
      </w:r>
    </w:p>
    <w:p w:rsidR="005C23DB" w:rsidRPr="000170D1" w:rsidRDefault="005C23DB" w:rsidP="00296CDF">
      <w:pPr>
        <w:pStyle w:val="a4"/>
      </w:pPr>
      <w:r w:rsidRPr="000170D1">
        <w:t>{</w:t>
      </w:r>
    </w:p>
    <w:p w:rsidR="005C23DB" w:rsidRPr="000170D1" w:rsidRDefault="005C23DB" w:rsidP="00296CDF">
      <w:pPr>
        <w:pStyle w:val="a4"/>
      </w:pPr>
      <w:r w:rsidRPr="000170D1">
        <w:t xml:space="preserve">    </w:t>
      </w:r>
      <w:r w:rsidRPr="00296CDF">
        <w:rPr>
          <w:rStyle w:val="af6"/>
        </w:rPr>
        <w:t>public string</w:t>
      </w:r>
      <w:r w:rsidRPr="000170D1">
        <w:t xml:space="preserve"> FirstName { </w:t>
      </w:r>
      <w:r w:rsidRPr="00296CDF">
        <w:rPr>
          <w:rStyle w:val="af6"/>
        </w:rPr>
        <w:t>get</w:t>
      </w:r>
      <w:r w:rsidRPr="000170D1">
        <w:t xml:space="preserve">; </w:t>
      </w:r>
      <w:r w:rsidRPr="00296CDF">
        <w:rPr>
          <w:rStyle w:val="af6"/>
        </w:rPr>
        <w:t>set</w:t>
      </w:r>
      <w:r w:rsidRPr="000170D1">
        <w:t>; }</w:t>
      </w:r>
    </w:p>
    <w:p w:rsidR="005C23DB" w:rsidRPr="000170D1" w:rsidRDefault="005C23DB" w:rsidP="00296CDF">
      <w:pPr>
        <w:pStyle w:val="a4"/>
      </w:pPr>
      <w:r w:rsidRPr="000170D1">
        <w:t xml:space="preserve">    </w:t>
      </w:r>
      <w:r w:rsidRPr="00296CDF">
        <w:rPr>
          <w:rStyle w:val="af6"/>
        </w:rPr>
        <w:t>public string</w:t>
      </w:r>
      <w:r w:rsidRPr="000170D1">
        <w:t xml:space="preserve"> LastName { </w:t>
      </w:r>
      <w:r w:rsidRPr="00296CDF">
        <w:rPr>
          <w:rStyle w:val="af6"/>
        </w:rPr>
        <w:t>get</w:t>
      </w:r>
      <w:r w:rsidRPr="000170D1">
        <w:t xml:space="preserve">; </w:t>
      </w:r>
      <w:r w:rsidRPr="00296CDF">
        <w:rPr>
          <w:rStyle w:val="af6"/>
        </w:rPr>
        <w:t>set</w:t>
      </w:r>
      <w:r w:rsidRPr="000170D1">
        <w:t>; }</w:t>
      </w:r>
    </w:p>
    <w:p w:rsidR="005C23DB" w:rsidRPr="000170D1" w:rsidRDefault="005C23DB" w:rsidP="00296CDF">
      <w:pPr>
        <w:pStyle w:val="a4"/>
      </w:pPr>
      <w:r w:rsidRPr="000170D1">
        <w:t>}</w:t>
      </w:r>
    </w:p>
    <w:p w:rsidR="005C23DB" w:rsidRDefault="005C23DB" w:rsidP="00296CDF">
      <w:pPr>
        <w:pStyle w:val="a4"/>
      </w:pPr>
    </w:p>
    <w:p w:rsidR="008E465F" w:rsidRPr="000170D1" w:rsidRDefault="008E465F" w:rsidP="00296CDF">
      <w:pPr>
        <w:pStyle w:val="a4"/>
      </w:pPr>
    </w:p>
    <w:p w:rsidR="005C23DB" w:rsidRPr="000170D1" w:rsidRDefault="005C23DB" w:rsidP="00296CDF">
      <w:pPr>
        <w:pStyle w:val="a4"/>
      </w:pPr>
      <w:r w:rsidRPr="00296CDF">
        <w:rPr>
          <w:rStyle w:val="af6"/>
        </w:rPr>
        <w:lastRenderedPageBreak/>
        <w:t>public class</w:t>
      </w:r>
      <w:r w:rsidRPr="000170D1">
        <w:t xml:space="preserve"> </w:t>
      </w:r>
      <w:r w:rsidRPr="00296CDF">
        <w:rPr>
          <w:rStyle w:val="af5"/>
        </w:rPr>
        <w:t>LastFirstComparer</w:t>
      </w:r>
      <w:r w:rsidRPr="000170D1">
        <w:t xml:space="preserve"> : </w:t>
      </w:r>
      <w:r w:rsidRPr="00296CDF">
        <w:rPr>
          <w:rStyle w:val="af5"/>
        </w:rPr>
        <w:t>EqualityComparer</w:t>
      </w:r>
      <w:r w:rsidRPr="000170D1">
        <w:t>&lt;</w:t>
      </w:r>
      <w:r w:rsidRPr="00296CDF">
        <w:rPr>
          <w:rStyle w:val="af5"/>
        </w:rPr>
        <w:t>Customer</w:t>
      </w:r>
      <w:r w:rsidRPr="000170D1">
        <w:t>&gt;</w:t>
      </w:r>
    </w:p>
    <w:p w:rsidR="005C23DB" w:rsidRPr="000170D1" w:rsidRDefault="005C23DB" w:rsidP="00296CDF">
      <w:pPr>
        <w:pStyle w:val="a4"/>
      </w:pPr>
      <w:r w:rsidRPr="000170D1">
        <w:t>{</w:t>
      </w:r>
    </w:p>
    <w:p w:rsidR="005C23DB" w:rsidRPr="000170D1" w:rsidRDefault="005C23DB" w:rsidP="00296CDF">
      <w:pPr>
        <w:pStyle w:val="a4"/>
      </w:pPr>
      <w:r w:rsidRPr="000170D1">
        <w:t xml:space="preserve">    </w:t>
      </w:r>
      <w:r w:rsidRPr="00296CDF">
        <w:rPr>
          <w:rStyle w:val="af6"/>
        </w:rPr>
        <w:t>public override bool</w:t>
      </w:r>
      <w:r w:rsidRPr="000170D1">
        <w:t xml:space="preserve"> Equals(</w:t>
      </w:r>
      <w:r w:rsidRPr="00296CDF">
        <w:rPr>
          <w:rStyle w:val="af5"/>
        </w:rPr>
        <w:t>Customer</w:t>
      </w:r>
      <w:r w:rsidRPr="000170D1">
        <w:t xml:space="preserve"> x, </w:t>
      </w:r>
      <w:r w:rsidRPr="00296CDF">
        <w:rPr>
          <w:rStyle w:val="af5"/>
        </w:rPr>
        <w:t>Customer</w:t>
      </w:r>
      <w:r w:rsidRPr="000170D1">
        <w:t xml:space="preserve"> y)</w:t>
      </w:r>
    </w:p>
    <w:p w:rsidR="005C23DB" w:rsidRPr="000170D1" w:rsidRDefault="005C23DB" w:rsidP="00296CDF">
      <w:pPr>
        <w:pStyle w:val="a4"/>
      </w:pPr>
      <w:r w:rsidRPr="000170D1">
        <w:t xml:space="preserve">    {</w:t>
      </w:r>
    </w:p>
    <w:p w:rsidR="005C23DB" w:rsidRPr="000170D1" w:rsidRDefault="005C23DB" w:rsidP="00296CDF">
      <w:pPr>
        <w:pStyle w:val="a4"/>
      </w:pPr>
      <w:r w:rsidRPr="000170D1">
        <w:t xml:space="preserve">        </w:t>
      </w:r>
      <w:r w:rsidRPr="00296CDF">
        <w:rPr>
          <w:rStyle w:val="af6"/>
        </w:rPr>
        <w:t>return</w:t>
      </w:r>
      <w:r w:rsidRPr="000170D1">
        <w:t xml:space="preserve"> x.LastName == y.LastName &amp;&amp;</w:t>
      </w:r>
    </w:p>
    <w:p w:rsidR="005C23DB" w:rsidRPr="000170D1" w:rsidRDefault="005C23DB" w:rsidP="00296CDF">
      <w:pPr>
        <w:pStyle w:val="a4"/>
      </w:pPr>
      <w:r w:rsidRPr="000170D1">
        <w:t xml:space="preserve">               x.FirstName == y.FirstName;</w:t>
      </w:r>
    </w:p>
    <w:p w:rsidR="005C23DB" w:rsidRPr="000170D1" w:rsidRDefault="005C23DB" w:rsidP="00296CDF">
      <w:pPr>
        <w:pStyle w:val="a4"/>
      </w:pPr>
      <w:r w:rsidRPr="000170D1">
        <w:t xml:space="preserve">    }</w:t>
      </w:r>
    </w:p>
    <w:p w:rsidR="005C23DB" w:rsidRPr="000170D1" w:rsidRDefault="005C23DB" w:rsidP="00296CDF">
      <w:pPr>
        <w:pStyle w:val="a4"/>
      </w:pPr>
    </w:p>
    <w:p w:rsidR="005C23DB" w:rsidRPr="000170D1" w:rsidRDefault="005C23DB" w:rsidP="00296CDF">
      <w:pPr>
        <w:pStyle w:val="a4"/>
      </w:pPr>
      <w:r w:rsidRPr="000170D1">
        <w:t xml:space="preserve">    </w:t>
      </w:r>
      <w:r w:rsidRPr="00296CDF">
        <w:rPr>
          <w:rStyle w:val="af6"/>
        </w:rPr>
        <w:t>public override int</w:t>
      </w:r>
      <w:r w:rsidRPr="000170D1">
        <w:t xml:space="preserve"> GetHashCode(</w:t>
      </w:r>
      <w:r w:rsidRPr="00296CDF">
        <w:rPr>
          <w:rStyle w:val="af5"/>
        </w:rPr>
        <w:t>Customer</w:t>
      </w:r>
      <w:r w:rsidRPr="000170D1">
        <w:t xml:space="preserve"> obj)</w:t>
      </w:r>
    </w:p>
    <w:p w:rsidR="005C23DB" w:rsidRPr="000170D1" w:rsidRDefault="005C23DB" w:rsidP="00296CDF">
      <w:pPr>
        <w:pStyle w:val="a4"/>
      </w:pPr>
      <w:r w:rsidRPr="000170D1">
        <w:t xml:space="preserve">    {</w:t>
      </w:r>
    </w:p>
    <w:p w:rsidR="005C23DB" w:rsidRPr="000170D1" w:rsidRDefault="005C23DB" w:rsidP="00296CDF">
      <w:pPr>
        <w:pStyle w:val="a4"/>
      </w:pPr>
      <w:r w:rsidRPr="000170D1">
        <w:t xml:space="preserve">        </w:t>
      </w:r>
      <w:r w:rsidRPr="00296CDF">
        <w:rPr>
          <w:rStyle w:val="af6"/>
        </w:rPr>
        <w:t>return</w:t>
      </w:r>
      <w:r w:rsidRPr="000170D1">
        <w:t xml:space="preserve"> (obj.LastName + </w:t>
      </w:r>
      <w:r w:rsidRPr="003F3888">
        <w:rPr>
          <w:rStyle w:val="af7"/>
        </w:rPr>
        <w:t>";"</w:t>
      </w:r>
      <w:r w:rsidRPr="000170D1">
        <w:t xml:space="preserve"> + obj.FirstName).GetHashCode();</w:t>
      </w:r>
    </w:p>
    <w:p w:rsidR="005C23DB" w:rsidRPr="000170D1" w:rsidRDefault="005C23DB" w:rsidP="00296CDF">
      <w:pPr>
        <w:pStyle w:val="a4"/>
      </w:pPr>
      <w:r w:rsidRPr="000170D1">
        <w:t xml:space="preserve">    }</w:t>
      </w:r>
    </w:p>
    <w:p w:rsidR="005C23DB" w:rsidRPr="000170D1" w:rsidRDefault="005C23DB" w:rsidP="00296CDF">
      <w:pPr>
        <w:pStyle w:val="a4"/>
      </w:pPr>
      <w:r w:rsidRPr="000170D1">
        <w:t>}</w:t>
      </w:r>
    </w:p>
    <w:p w:rsidR="005C23DB" w:rsidRPr="00967276" w:rsidRDefault="005C23DB" w:rsidP="005C23DB">
      <w:pPr>
        <w:rPr>
          <w:lang w:val="en-US"/>
        </w:rPr>
      </w:pPr>
      <w:r>
        <w:t>Статическое</w:t>
      </w:r>
      <w:r w:rsidRPr="000170D1">
        <w:rPr>
          <w:lang w:val="en-US"/>
        </w:rPr>
        <w:t xml:space="preserve"> </w:t>
      </w:r>
      <w:r>
        <w:t>свойство</w:t>
      </w:r>
      <w:r w:rsidRPr="000170D1">
        <w:rPr>
          <w:lang w:val="en-US"/>
        </w:rPr>
        <w:t xml:space="preserve"> </w:t>
      </w:r>
      <w:r w:rsidRPr="00364BCB">
        <w:rPr>
          <w:rStyle w:val="af5"/>
        </w:rPr>
        <w:t>EqualityComparer</w:t>
      </w:r>
      <w:r w:rsidRPr="003F3888">
        <w:rPr>
          <w:rStyle w:val="a9"/>
          <w:lang w:val="en-US"/>
        </w:rPr>
        <w:t>&lt;T&gt;.Default</w:t>
      </w:r>
      <w:r w:rsidRPr="000170D1">
        <w:rPr>
          <w:lang w:val="en-US"/>
        </w:rPr>
        <w:t xml:space="preserve"> </w:t>
      </w:r>
      <w:r>
        <w:t>возвращает</w:t>
      </w:r>
      <w:r w:rsidRPr="000170D1">
        <w:rPr>
          <w:lang w:val="en-US"/>
        </w:rPr>
        <w:t xml:space="preserve"> </w:t>
      </w:r>
      <w:r>
        <w:t>экземпляр</w:t>
      </w:r>
      <w:r w:rsidRPr="000170D1">
        <w:rPr>
          <w:lang w:val="en-US"/>
        </w:rPr>
        <w:t xml:space="preserve"> </w:t>
      </w:r>
      <w:r w:rsidRPr="00296CDF">
        <w:rPr>
          <w:rStyle w:val="af5"/>
        </w:rPr>
        <w:t>EqualityComparer</w:t>
      </w:r>
      <w:r w:rsidRPr="003F3888">
        <w:rPr>
          <w:rStyle w:val="a9"/>
          <w:lang w:val="en-US"/>
        </w:rPr>
        <w:t>&lt;T&gt;</w:t>
      </w:r>
      <w:r w:rsidRPr="000170D1">
        <w:rPr>
          <w:lang w:val="en-US"/>
        </w:rPr>
        <w:t xml:space="preserve"> </w:t>
      </w:r>
      <w:r>
        <w:t>для</w:t>
      </w:r>
      <w:r w:rsidRPr="000170D1">
        <w:rPr>
          <w:lang w:val="en-US"/>
        </w:rPr>
        <w:t xml:space="preserve"> </w:t>
      </w:r>
      <w:r>
        <w:t>типа</w:t>
      </w:r>
      <w:r w:rsidRPr="000170D1">
        <w:rPr>
          <w:lang w:val="en-US"/>
        </w:rPr>
        <w:t xml:space="preserve"> </w:t>
      </w:r>
      <w:r w:rsidRPr="003F3888">
        <w:rPr>
          <w:rStyle w:val="a9"/>
          <w:lang w:val="en-US"/>
        </w:rPr>
        <w:t>T</w:t>
      </w:r>
      <w:r w:rsidRPr="000170D1">
        <w:rPr>
          <w:lang w:val="en-US"/>
        </w:rPr>
        <w:t xml:space="preserve">. </w:t>
      </w:r>
      <w:r>
        <w:t>Этот</w:t>
      </w:r>
      <w:r w:rsidRPr="000170D1">
        <w:rPr>
          <w:lang w:val="en-US"/>
        </w:rPr>
        <w:t xml:space="preserve"> </w:t>
      </w:r>
      <w:r>
        <w:t>экземпляр</w:t>
      </w:r>
      <w:r w:rsidRPr="000170D1">
        <w:rPr>
          <w:lang w:val="en-US"/>
        </w:rPr>
        <w:t xml:space="preserve"> </w:t>
      </w:r>
      <w:r>
        <w:t>использует</w:t>
      </w:r>
      <w:r w:rsidRPr="000170D1">
        <w:rPr>
          <w:lang w:val="en-US"/>
        </w:rPr>
        <w:t xml:space="preserve"> </w:t>
      </w:r>
      <w:r>
        <w:t>метод</w:t>
      </w:r>
      <w:r w:rsidRPr="000170D1">
        <w:rPr>
          <w:lang w:val="en-US"/>
        </w:rPr>
        <w:t xml:space="preserve"> </w:t>
      </w:r>
      <w:r w:rsidRPr="003F3888">
        <w:rPr>
          <w:rStyle w:val="a9"/>
          <w:lang w:val="en-US"/>
        </w:rPr>
        <w:t>Equals(T)</w:t>
      </w:r>
      <w:r w:rsidRPr="000170D1">
        <w:rPr>
          <w:lang w:val="en-US"/>
        </w:rPr>
        <w:t xml:space="preserve"> </w:t>
      </w:r>
      <w:r>
        <w:t>либо</w:t>
      </w:r>
      <w:r w:rsidRPr="000170D1">
        <w:rPr>
          <w:lang w:val="en-US"/>
        </w:rPr>
        <w:t xml:space="preserve"> </w:t>
      </w:r>
      <w:r>
        <w:t>метод</w:t>
      </w:r>
      <w:r w:rsidRPr="000170D1">
        <w:rPr>
          <w:lang w:val="en-US"/>
        </w:rPr>
        <w:t xml:space="preserve"> </w:t>
      </w:r>
      <w:r w:rsidRPr="003F3888">
        <w:rPr>
          <w:rStyle w:val="a9"/>
          <w:lang w:val="en-US"/>
        </w:rPr>
        <w:t>Equals(</w:t>
      </w:r>
      <w:r w:rsidRPr="00296CDF">
        <w:rPr>
          <w:rStyle w:val="af6"/>
        </w:rPr>
        <w:t>object</w:t>
      </w:r>
      <w:r w:rsidRPr="003F3888">
        <w:rPr>
          <w:rStyle w:val="a9"/>
          <w:lang w:val="en-US"/>
        </w:rPr>
        <w:t>)</w:t>
      </w:r>
      <w:r w:rsidRPr="000170D1">
        <w:rPr>
          <w:lang w:val="en-US"/>
        </w:rPr>
        <w:t xml:space="preserve"> </w:t>
      </w:r>
      <w:r>
        <w:t>в</w:t>
      </w:r>
      <w:r w:rsidRPr="000170D1">
        <w:rPr>
          <w:lang w:val="en-US"/>
        </w:rPr>
        <w:t xml:space="preserve"> </w:t>
      </w:r>
      <w:r>
        <w:t>зависимости</w:t>
      </w:r>
      <w:r w:rsidRPr="000170D1">
        <w:rPr>
          <w:lang w:val="en-US"/>
        </w:rPr>
        <w:t xml:space="preserve"> </w:t>
      </w:r>
      <w:r>
        <w:t>от</w:t>
      </w:r>
      <w:r w:rsidRPr="000170D1">
        <w:rPr>
          <w:lang w:val="en-US"/>
        </w:rPr>
        <w:t xml:space="preserve"> </w:t>
      </w:r>
      <w:r>
        <w:t>того</w:t>
      </w:r>
      <w:r w:rsidRPr="000170D1">
        <w:rPr>
          <w:lang w:val="en-US"/>
        </w:rPr>
        <w:t xml:space="preserve">, </w:t>
      </w:r>
      <w:r>
        <w:t>реализует</w:t>
      </w:r>
      <w:r w:rsidRPr="000170D1">
        <w:rPr>
          <w:lang w:val="en-US"/>
        </w:rPr>
        <w:t xml:space="preserve"> </w:t>
      </w:r>
      <w:r>
        <w:t>ли</w:t>
      </w:r>
      <w:r w:rsidR="00B32216" w:rsidRPr="00B32216">
        <w:rPr>
          <w:lang w:val="en-US"/>
        </w:rPr>
        <w:t xml:space="preserve"> </w:t>
      </w:r>
      <w:r w:rsidR="00B32216">
        <w:t>тип</w:t>
      </w:r>
      <w:r w:rsidRPr="000170D1">
        <w:rPr>
          <w:lang w:val="en-US"/>
        </w:rPr>
        <w:t xml:space="preserve"> </w:t>
      </w:r>
      <w:r w:rsidRPr="003F3888">
        <w:rPr>
          <w:rStyle w:val="a9"/>
          <w:lang w:val="en-US"/>
        </w:rPr>
        <w:t>T</w:t>
      </w:r>
      <w:r w:rsidRPr="000170D1">
        <w:rPr>
          <w:lang w:val="en-US"/>
        </w:rPr>
        <w:t xml:space="preserve"> </w:t>
      </w:r>
      <w:r>
        <w:t>интерфейс</w:t>
      </w:r>
      <w:r w:rsidRPr="000170D1">
        <w:rPr>
          <w:lang w:val="en-US"/>
        </w:rPr>
        <w:t xml:space="preserve"> </w:t>
      </w:r>
      <w:r w:rsidRPr="00296CDF">
        <w:rPr>
          <w:rStyle w:val="af5"/>
        </w:rPr>
        <w:t>IEquatable</w:t>
      </w:r>
      <w:r w:rsidRPr="003F3888">
        <w:rPr>
          <w:rStyle w:val="a9"/>
          <w:lang w:val="en-US"/>
        </w:rPr>
        <w:t>&lt;T&gt;</w:t>
      </w:r>
      <w:r w:rsidRPr="000170D1">
        <w:rPr>
          <w:lang w:val="en-US"/>
        </w:rPr>
        <w:t>.</w:t>
      </w:r>
    </w:p>
    <w:p w:rsidR="007E491F" w:rsidRDefault="007E491F" w:rsidP="005C23DB">
      <w:r>
        <w:t>Ранее указывалось</w:t>
      </w:r>
      <w:r w:rsidR="00DA2C74">
        <w:t xml:space="preserve">, </w:t>
      </w:r>
      <w:r>
        <w:t xml:space="preserve">что по умолчанию </w:t>
      </w:r>
      <w:r w:rsidR="00DA2C74">
        <w:t xml:space="preserve">структуры </w:t>
      </w:r>
      <w:r>
        <w:t>реализуют</w:t>
      </w:r>
      <w:r w:rsidR="00B32216">
        <w:t xml:space="preserve"> равенство по значению</w:t>
      </w:r>
      <w:r>
        <w:t xml:space="preserve">: две структуры </w:t>
      </w:r>
      <w:r w:rsidR="00B32216">
        <w:t>равны</w:t>
      </w:r>
      <w:r>
        <w:t xml:space="preserve">, если </w:t>
      </w:r>
      <w:r w:rsidR="00B32216">
        <w:t>равны значения</w:t>
      </w:r>
      <w:r>
        <w:t xml:space="preserve"> все</w:t>
      </w:r>
      <w:r w:rsidR="00B32216">
        <w:t>х</w:t>
      </w:r>
      <w:r>
        <w:t xml:space="preserve"> их </w:t>
      </w:r>
      <w:r w:rsidR="00B32216">
        <w:t xml:space="preserve">соответствующих </w:t>
      </w:r>
      <w:r w:rsidR="00587D4C">
        <w:t>элементов</w:t>
      </w:r>
      <w:r>
        <w:t>. Интерфейс</w:t>
      </w:r>
      <w:r w:rsidR="00C77AD5">
        <w:t xml:space="preserve"> </w:t>
      </w:r>
      <w:r w:rsidR="00C77AD5" w:rsidRPr="00296CDF">
        <w:rPr>
          <w:rStyle w:val="a9"/>
        </w:rPr>
        <w:t>System.Collections.</w:t>
      </w:r>
      <w:r w:rsidR="00C77AD5" w:rsidRPr="00C77AD5">
        <w:rPr>
          <w:rStyle w:val="af5"/>
        </w:rPr>
        <w:t>IStructuralEquatable</w:t>
      </w:r>
      <w:r>
        <w:t xml:space="preserve"> позволяет перенести </w:t>
      </w:r>
      <w:r w:rsidR="00587D4C">
        <w:t xml:space="preserve">данную семантику </w:t>
      </w:r>
      <w:r>
        <w:t>на другие типы</w:t>
      </w:r>
      <w:r w:rsidR="00FF2BBB">
        <w:t xml:space="preserve">. На платформе </w:t>
      </w:r>
      <w:r w:rsidR="00FF2BBB" w:rsidRPr="00FF2BBB">
        <w:t>.</w:t>
      </w:r>
      <w:r w:rsidR="00FF2BBB">
        <w:rPr>
          <w:lang w:val="en-US"/>
        </w:rPr>
        <w:t>NET</w:t>
      </w:r>
      <w:r w:rsidR="00FF2BBB" w:rsidRPr="00FF2BBB">
        <w:t xml:space="preserve"> </w:t>
      </w:r>
      <w:r w:rsidR="00FF2BBB">
        <w:t xml:space="preserve">этот интерфейс явно реализуют любые массивы и кортежи (классы вида </w:t>
      </w:r>
      <w:r w:rsidR="00FF2BBB" w:rsidRPr="00D31EC8">
        <w:rPr>
          <w:rStyle w:val="a9"/>
        </w:rPr>
        <w:t>System.</w:t>
      </w:r>
      <w:r w:rsidR="00FF2BBB" w:rsidRPr="00D31EC8">
        <w:rPr>
          <w:rStyle w:val="af5"/>
        </w:rPr>
        <w:t>Tuple</w:t>
      </w:r>
      <w:r w:rsidR="00FF2BBB" w:rsidRPr="00D31EC8">
        <w:rPr>
          <w:rStyle w:val="a9"/>
        </w:rPr>
        <w:t>&lt;&gt;</w:t>
      </w:r>
      <w:r w:rsidR="00FF2BBB">
        <w:t>)</w:t>
      </w:r>
      <w:r>
        <w:t>.</w:t>
      </w:r>
    </w:p>
    <w:p w:rsidR="00C77AD5" w:rsidRPr="00967276" w:rsidRDefault="00C77AD5" w:rsidP="00C77AD5">
      <w:pPr>
        <w:pStyle w:val="a4"/>
        <w:rPr>
          <w:rStyle w:val="a9"/>
          <w:lang w:val="en-US"/>
        </w:rPr>
      </w:pPr>
      <w:r w:rsidRPr="00C77AD5">
        <w:rPr>
          <w:rStyle w:val="af6"/>
        </w:rPr>
        <w:t>public</w:t>
      </w:r>
      <w:r w:rsidRPr="00967276">
        <w:rPr>
          <w:rStyle w:val="a9"/>
          <w:lang w:val="en-US"/>
        </w:rPr>
        <w:t xml:space="preserve"> </w:t>
      </w:r>
      <w:r w:rsidRPr="00C77AD5">
        <w:rPr>
          <w:rStyle w:val="af6"/>
        </w:rPr>
        <w:t>interface</w:t>
      </w:r>
      <w:r w:rsidRPr="00967276">
        <w:rPr>
          <w:rStyle w:val="a9"/>
          <w:lang w:val="en-US"/>
        </w:rPr>
        <w:t xml:space="preserve"> </w:t>
      </w:r>
      <w:r w:rsidRPr="00C77AD5">
        <w:rPr>
          <w:rStyle w:val="af5"/>
        </w:rPr>
        <w:t>IStructuralEquatable</w:t>
      </w:r>
    </w:p>
    <w:p w:rsidR="00C77AD5" w:rsidRPr="00967276" w:rsidRDefault="00C77AD5" w:rsidP="00C77AD5">
      <w:pPr>
        <w:pStyle w:val="a4"/>
        <w:rPr>
          <w:rStyle w:val="a9"/>
          <w:lang w:val="en-US"/>
        </w:rPr>
      </w:pPr>
      <w:r w:rsidRPr="00967276">
        <w:rPr>
          <w:rStyle w:val="a9"/>
          <w:lang w:val="en-US"/>
        </w:rPr>
        <w:t>{</w:t>
      </w:r>
    </w:p>
    <w:p w:rsidR="00C77AD5" w:rsidRPr="00967276" w:rsidRDefault="00C77AD5" w:rsidP="00C77AD5">
      <w:pPr>
        <w:pStyle w:val="a4"/>
        <w:rPr>
          <w:rStyle w:val="a9"/>
          <w:lang w:val="en-US"/>
        </w:rPr>
      </w:pPr>
      <w:r w:rsidRPr="00967276">
        <w:rPr>
          <w:rStyle w:val="a9"/>
          <w:lang w:val="en-US"/>
        </w:rPr>
        <w:t xml:space="preserve">    </w:t>
      </w:r>
      <w:r w:rsidRPr="00C77AD5">
        <w:rPr>
          <w:rStyle w:val="af6"/>
        </w:rPr>
        <w:t>bool</w:t>
      </w:r>
      <w:r w:rsidRPr="00967276">
        <w:rPr>
          <w:rStyle w:val="a9"/>
          <w:lang w:val="en-US"/>
        </w:rPr>
        <w:t xml:space="preserve"> Equals(</w:t>
      </w:r>
      <w:r w:rsidRPr="00C77AD5">
        <w:rPr>
          <w:rStyle w:val="af6"/>
        </w:rPr>
        <w:t>object</w:t>
      </w:r>
      <w:r w:rsidRPr="00967276">
        <w:rPr>
          <w:rStyle w:val="a9"/>
          <w:lang w:val="en-US"/>
        </w:rPr>
        <w:t xml:space="preserve"> other, </w:t>
      </w:r>
      <w:r w:rsidRPr="00C77AD5">
        <w:rPr>
          <w:rStyle w:val="af5"/>
        </w:rPr>
        <w:t>IEqualityComparer</w:t>
      </w:r>
      <w:r w:rsidRPr="00967276">
        <w:rPr>
          <w:rStyle w:val="a9"/>
          <w:lang w:val="en-US"/>
        </w:rPr>
        <w:t xml:space="preserve"> comparer);</w:t>
      </w:r>
    </w:p>
    <w:p w:rsidR="00C77AD5" w:rsidRPr="00967276" w:rsidRDefault="00C77AD5" w:rsidP="00C77AD5">
      <w:pPr>
        <w:pStyle w:val="a4"/>
        <w:rPr>
          <w:rStyle w:val="a9"/>
          <w:lang w:val="en-US"/>
        </w:rPr>
      </w:pPr>
      <w:r w:rsidRPr="00967276">
        <w:rPr>
          <w:rStyle w:val="a9"/>
          <w:lang w:val="en-US"/>
        </w:rPr>
        <w:t xml:space="preserve">    </w:t>
      </w:r>
      <w:r w:rsidRPr="00C77AD5">
        <w:rPr>
          <w:rStyle w:val="af6"/>
        </w:rPr>
        <w:t>int</w:t>
      </w:r>
      <w:r w:rsidRPr="00967276">
        <w:rPr>
          <w:rStyle w:val="a9"/>
          <w:lang w:val="en-US"/>
        </w:rPr>
        <w:t xml:space="preserve"> GetHashCode(</w:t>
      </w:r>
      <w:r w:rsidRPr="00C77AD5">
        <w:rPr>
          <w:rStyle w:val="af5"/>
        </w:rPr>
        <w:t>IEqualityComparer</w:t>
      </w:r>
      <w:r w:rsidRPr="00967276">
        <w:rPr>
          <w:rStyle w:val="a9"/>
          <w:lang w:val="en-US"/>
        </w:rPr>
        <w:t xml:space="preserve"> comparer);</w:t>
      </w:r>
    </w:p>
    <w:p w:rsidR="007E491F" w:rsidRPr="00967276" w:rsidRDefault="00C77AD5" w:rsidP="00C77AD5">
      <w:pPr>
        <w:pStyle w:val="a4"/>
        <w:rPr>
          <w:rStyle w:val="a9"/>
          <w:lang w:val="en-US"/>
        </w:rPr>
      </w:pPr>
      <w:r w:rsidRPr="00967276">
        <w:rPr>
          <w:rStyle w:val="a9"/>
          <w:lang w:val="en-US"/>
        </w:rPr>
        <w:t>}</w:t>
      </w:r>
    </w:p>
    <w:p w:rsidR="007E491F" w:rsidRPr="00594399" w:rsidRDefault="00C77AD5" w:rsidP="005C23DB">
      <w:pPr>
        <w:rPr>
          <w:lang w:val="en-US"/>
        </w:rPr>
      </w:pPr>
      <w:r>
        <w:t>Передаваемый</w:t>
      </w:r>
      <w:r w:rsidRPr="00967276">
        <w:rPr>
          <w:lang w:val="en-US"/>
        </w:rPr>
        <w:t xml:space="preserve"> </w:t>
      </w:r>
      <w:r>
        <w:t>в</w:t>
      </w:r>
      <w:r w:rsidRPr="00967276">
        <w:rPr>
          <w:lang w:val="en-US"/>
        </w:rPr>
        <w:t xml:space="preserve"> </w:t>
      </w:r>
      <w:r>
        <w:t>метод</w:t>
      </w:r>
      <w:r w:rsidRPr="00967276">
        <w:rPr>
          <w:lang w:val="en-US"/>
        </w:rPr>
        <w:t xml:space="preserve"> </w:t>
      </w:r>
      <w:r w:rsidRPr="00967276">
        <w:rPr>
          <w:rStyle w:val="a9"/>
          <w:lang w:val="en-US"/>
        </w:rPr>
        <w:t>Equals()</w:t>
      </w:r>
      <w:r>
        <w:rPr>
          <w:lang w:val="en-US"/>
        </w:rPr>
        <w:t xml:space="preserve"> </w:t>
      </w:r>
      <w:r>
        <w:t>объект</w:t>
      </w:r>
      <w:r w:rsidRPr="00967276">
        <w:rPr>
          <w:lang w:val="en-US"/>
        </w:rPr>
        <w:t xml:space="preserve"> </w:t>
      </w:r>
      <w:r w:rsidRPr="00967276">
        <w:rPr>
          <w:rStyle w:val="a9"/>
          <w:lang w:val="en-US"/>
        </w:rPr>
        <w:t>comparer</w:t>
      </w:r>
      <w:r w:rsidRPr="00967276">
        <w:rPr>
          <w:lang w:val="en-US"/>
        </w:rPr>
        <w:t xml:space="preserve"> </w:t>
      </w:r>
      <w:r>
        <w:t>применяется</w:t>
      </w:r>
      <w:r w:rsidRPr="00967276">
        <w:rPr>
          <w:lang w:val="en-US"/>
        </w:rPr>
        <w:t xml:space="preserve"> </w:t>
      </w:r>
      <w:r>
        <w:t>к</w:t>
      </w:r>
      <w:r w:rsidRPr="00967276">
        <w:rPr>
          <w:lang w:val="en-US"/>
        </w:rPr>
        <w:t xml:space="preserve"> </w:t>
      </w:r>
      <w:r>
        <w:t>каждому</w:t>
      </w:r>
      <w:r w:rsidRPr="00967276">
        <w:rPr>
          <w:lang w:val="en-US"/>
        </w:rPr>
        <w:t xml:space="preserve"> </w:t>
      </w:r>
      <w:r>
        <w:t>индивидуальному</w:t>
      </w:r>
      <w:r w:rsidRPr="00967276">
        <w:rPr>
          <w:lang w:val="en-US"/>
        </w:rPr>
        <w:t xml:space="preserve"> </w:t>
      </w:r>
      <w:r>
        <w:t>элементу</w:t>
      </w:r>
      <w:r w:rsidRPr="00967276">
        <w:rPr>
          <w:lang w:val="en-US"/>
        </w:rPr>
        <w:t xml:space="preserve"> </w:t>
      </w:r>
      <w:r>
        <w:t>в</w:t>
      </w:r>
      <w:r w:rsidRPr="00967276">
        <w:rPr>
          <w:lang w:val="en-US"/>
        </w:rPr>
        <w:t xml:space="preserve"> </w:t>
      </w:r>
      <w:r>
        <w:t>составном</w:t>
      </w:r>
      <w:r w:rsidRPr="00967276">
        <w:rPr>
          <w:lang w:val="en-US"/>
        </w:rPr>
        <w:t xml:space="preserve"> </w:t>
      </w:r>
      <w:r>
        <w:t>объекте</w:t>
      </w:r>
      <w:r>
        <w:rPr>
          <w:lang w:val="en-US"/>
        </w:rPr>
        <w:t xml:space="preserve">. </w:t>
      </w:r>
      <w:r>
        <w:t>Следующий</w:t>
      </w:r>
      <w:r w:rsidRPr="00594399">
        <w:rPr>
          <w:lang w:val="en-US"/>
        </w:rPr>
        <w:t xml:space="preserve"> </w:t>
      </w:r>
      <w:r>
        <w:t>пример</w:t>
      </w:r>
      <w:r w:rsidRPr="00594399">
        <w:rPr>
          <w:lang w:val="en-US"/>
        </w:rPr>
        <w:t xml:space="preserve"> </w:t>
      </w:r>
      <w:r>
        <w:t>демонстрирует</w:t>
      </w:r>
      <w:r w:rsidRPr="00594399">
        <w:rPr>
          <w:lang w:val="en-US"/>
        </w:rPr>
        <w:t xml:space="preserve"> </w:t>
      </w:r>
      <w:r>
        <w:t>использование</w:t>
      </w:r>
      <w:r w:rsidRPr="00594399">
        <w:rPr>
          <w:lang w:val="en-US"/>
        </w:rPr>
        <w:t xml:space="preserve"> </w:t>
      </w:r>
      <w:r w:rsidR="002452F5" w:rsidRPr="00C77AD5">
        <w:rPr>
          <w:rStyle w:val="af5"/>
        </w:rPr>
        <w:t>IStructuralEquatable</w:t>
      </w:r>
      <w:r w:rsidR="002452F5" w:rsidRPr="00594399">
        <w:rPr>
          <w:lang w:val="en-US"/>
        </w:rPr>
        <w:t>.</w:t>
      </w:r>
    </w:p>
    <w:p w:rsidR="009136EF" w:rsidRDefault="009136EF" w:rsidP="009136EF">
      <w:pPr>
        <w:pStyle w:val="a4"/>
      </w:pPr>
      <w:r w:rsidRPr="009136EF">
        <w:rPr>
          <w:rStyle w:val="af6"/>
        </w:rPr>
        <w:t>string</w:t>
      </w:r>
      <w:r>
        <w:t xml:space="preserve">[] low = </w:t>
      </w:r>
      <w:r w:rsidRPr="009136EF">
        <w:rPr>
          <w:rStyle w:val="af7"/>
        </w:rPr>
        <w:t>"the quick brown fox"</w:t>
      </w:r>
      <w:r>
        <w:t>.Split();</w:t>
      </w:r>
    </w:p>
    <w:p w:rsidR="009136EF" w:rsidRDefault="009136EF" w:rsidP="009136EF">
      <w:pPr>
        <w:pStyle w:val="a4"/>
      </w:pPr>
      <w:r w:rsidRPr="009136EF">
        <w:rPr>
          <w:rStyle w:val="af6"/>
        </w:rPr>
        <w:t>string</w:t>
      </w:r>
      <w:r>
        <w:t xml:space="preserve">[] high = </w:t>
      </w:r>
      <w:r w:rsidRPr="009136EF">
        <w:rPr>
          <w:rStyle w:val="af7"/>
        </w:rPr>
        <w:t>"THE QUICK BROWN FOX"</w:t>
      </w:r>
      <w:r>
        <w:t>.Split();</w:t>
      </w:r>
    </w:p>
    <w:p w:rsidR="009136EF" w:rsidRDefault="009136EF" w:rsidP="009136EF">
      <w:pPr>
        <w:pStyle w:val="a4"/>
      </w:pPr>
      <w:r w:rsidRPr="009136EF">
        <w:rPr>
          <w:rStyle w:val="af5"/>
        </w:rPr>
        <w:t>IStructuralEquatable</w:t>
      </w:r>
      <w:r>
        <w:t xml:space="preserve"> se = low;</w:t>
      </w:r>
    </w:p>
    <w:p w:rsidR="009136EF" w:rsidRPr="00967276" w:rsidRDefault="009136EF" w:rsidP="009136EF">
      <w:pPr>
        <w:pStyle w:val="a4"/>
        <w:rPr>
          <w:rStyle w:val="af4"/>
          <w:lang w:val="en-US"/>
        </w:rPr>
      </w:pPr>
      <w:r w:rsidRPr="00967276">
        <w:rPr>
          <w:rStyle w:val="af4"/>
          <w:lang w:val="en-US"/>
        </w:rPr>
        <w:t xml:space="preserve">// </w:t>
      </w:r>
      <w:r>
        <w:rPr>
          <w:rStyle w:val="af4"/>
        </w:rPr>
        <w:t>переменная</w:t>
      </w:r>
      <w:r w:rsidRPr="00967276">
        <w:rPr>
          <w:rStyle w:val="af4"/>
          <w:lang w:val="en-US"/>
        </w:rPr>
        <w:t xml:space="preserve"> f </w:t>
      </w:r>
      <w:r w:rsidRPr="009136EF">
        <w:rPr>
          <w:rStyle w:val="af4"/>
        </w:rPr>
        <w:t>равн</w:t>
      </w:r>
      <w:r>
        <w:rPr>
          <w:rStyle w:val="af4"/>
        </w:rPr>
        <w:t>а</w:t>
      </w:r>
      <w:r w:rsidRPr="00967276">
        <w:rPr>
          <w:rStyle w:val="af4"/>
          <w:lang w:val="en-US"/>
        </w:rPr>
        <w:t xml:space="preserve"> true</w:t>
      </w:r>
    </w:p>
    <w:p w:rsidR="007E491F" w:rsidRDefault="009136EF" w:rsidP="009136EF">
      <w:pPr>
        <w:pStyle w:val="a4"/>
      </w:pPr>
      <w:r w:rsidRPr="009136EF">
        <w:rPr>
          <w:rStyle w:val="af6"/>
        </w:rPr>
        <w:t>bool</w:t>
      </w:r>
      <w:r>
        <w:t xml:space="preserve"> f = se.Equals(high, </w:t>
      </w:r>
      <w:r w:rsidRPr="009136EF">
        <w:rPr>
          <w:rStyle w:val="af5"/>
        </w:rPr>
        <w:t>StringComparer</w:t>
      </w:r>
      <w:r>
        <w:t>.InvariantCultureIgnoreCase);</w:t>
      </w:r>
    </w:p>
    <w:p w:rsidR="005C23DB" w:rsidRDefault="00531924" w:rsidP="00531924">
      <w:pPr>
        <w:pStyle w:val="1"/>
      </w:pPr>
      <w:bookmarkStart w:id="5" w:name="_Toc348862493"/>
      <w:r w:rsidRPr="00505C31">
        <w:t>6</w:t>
      </w:r>
      <w:r>
        <w:t>. Сравнение для выяснения порядка</w:t>
      </w:r>
      <w:bookmarkEnd w:id="5"/>
    </w:p>
    <w:p w:rsidR="005C23DB" w:rsidRDefault="005C23DB" w:rsidP="005C23DB">
      <w:r>
        <w:t xml:space="preserve">Стандартным способом сравнения для выяснения порядка является реализация типом интерфейсов </w:t>
      </w:r>
      <w:r w:rsidRPr="00637B29">
        <w:rPr>
          <w:rStyle w:val="af5"/>
        </w:rPr>
        <w:t>IComparable</w:t>
      </w:r>
      <w:r>
        <w:t xml:space="preserve"> и </w:t>
      </w:r>
      <w:r w:rsidRPr="00637B29">
        <w:rPr>
          <w:rStyle w:val="af5"/>
        </w:rPr>
        <w:t>IComparable</w:t>
      </w:r>
      <w:r w:rsidRPr="00637B29">
        <w:rPr>
          <w:rStyle w:val="a9"/>
        </w:rPr>
        <w:t>&lt;T&gt;</w:t>
      </w:r>
      <w:r>
        <w:t>:</w:t>
      </w:r>
    </w:p>
    <w:p w:rsidR="005C23DB" w:rsidRPr="000170D1" w:rsidRDefault="005C23DB" w:rsidP="00637B29">
      <w:pPr>
        <w:pStyle w:val="a4"/>
      </w:pPr>
      <w:r w:rsidRPr="00637B29">
        <w:rPr>
          <w:rStyle w:val="af6"/>
        </w:rPr>
        <w:t>public interface</w:t>
      </w:r>
      <w:r w:rsidRPr="000170D1">
        <w:t xml:space="preserve"> </w:t>
      </w:r>
      <w:r w:rsidRPr="00637B29">
        <w:rPr>
          <w:rStyle w:val="af5"/>
        </w:rPr>
        <w:t>IComparable</w:t>
      </w:r>
    </w:p>
    <w:p w:rsidR="005C23DB" w:rsidRPr="000170D1" w:rsidRDefault="005C23DB" w:rsidP="00637B29">
      <w:pPr>
        <w:pStyle w:val="a4"/>
      </w:pPr>
      <w:r w:rsidRPr="000170D1">
        <w:t>{</w:t>
      </w:r>
    </w:p>
    <w:p w:rsidR="005C23DB" w:rsidRPr="000170D1" w:rsidRDefault="005C23DB" w:rsidP="00637B29">
      <w:pPr>
        <w:pStyle w:val="a4"/>
      </w:pPr>
      <w:r w:rsidRPr="000170D1">
        <w:t xml:space="preserve">    </w:t>
      </w:r>
      <w:r w:rsidRPr="00637B29">
        <w:rPr>
          <w:rStyle w:val="af6"/>
        </w:rPr>
        <w:t>int</w:t>
      </w:r>
      <w:r w:rsidRPr="000170D1">
        <w:t xml:space="preserve"> CompareTo(</w:t>
      </w:r>
      <w:r w:rsidRPr="00637B29">
        <w:rPr>
          <w:rStyle w:val="af6"/>
        </w:rPr>
        <w:t>object</w:t>
      </w:r>
      <w:r w:rsidRPr="000170D1">
        <w:t xml:space="preserve"> other);</w:t>
      </w:r>
    </w:p>
    <w:p w:rsidR="005C23DB" w:rsidRPr="000170D1" w:rsidRDefault="005C23DB" w:rsidP="00637B29">
      <w:pPr>
        <w:pStyle w:val="a4"/>
      </w:pPr>
      <w:r w:rsidRPr="000170D1">
        <w:t>}</w:t>
      </w:r>
    </w:p>
    <w:p w:rsidR="005C23DB" w:rsidRPr="000170D1" w:rsidRDefault="005C23DB" w:rsidP="00637B29">
      <w:pPr>
        <w:pStyle w:val="a4"/>
      </w:pPr>
      <w:r w:rsidRPr="00637B29">
        <w:rPr>
          <w:rStyle w:val="af6"/>
        </w:rPr>
        <w:lastRenderedPageBreak/>
        <w:t>public interface</w:t>
      </w:r>
      <w:r w:rsidRPr="000170D1">
        <w:t xml:space="preserve"> </w:t>
      </w:r>
      <w:r w:rsidRPr="00637B29">
        <w:rPr>
          <w:rStyle w:val="af5"/>
        </w:rPr>
        <w:t>IComparable</w:t>
      </w:r>
      <w:r w:rsidRPr="000170D1">
        <w:t>&lt;</w:t>
      </w:r>
      <w:r w:rsidRPr="00637B29">
        <w:rPr>
          <w:rStyle w:val="af6"/>
        </w:rPr>
        <w:t>in</w:t>
      </w:r>
      <w:r w:rsidRPr="000170D1">
        <w:t xml:space="preserve"> T&gt;</w:t>
      </w:r>
    </w:p>
    <w:p w:rsidR="005C23DB" w:rsidRPr="003F3888" w:rsidRDefault="005C23DB" w:rsidP="00637B29">
      <w:pPr>
        <w:pStyle w:val="a4"/>
        <w:rPr>
          <w:lang w:val="ru-RU"/>
        </w:rPr>
      </w:pPr>
      <w:r w:rsidRPr="003F3888">
        <w:rPr>
          <w:lang w:val="ru-RU"/>
        </w:rPr>
        <w:t>{</w:t>
      </w:r>
    </w:p>
    <w:p w:rsidR="005C23DB" w:rsidRPr="003F3888" w:rsidRDefault="005C23DB" w:rsidP="00637B29">
      <w:pPr>
        <w:pStyle w:val="a4"/>
        <w:rPr>
          <w:lang w:val="ru-RU"/>
        </w:rPr>
      </w:pPr>
      <w:r w:rsidRPr="003F3888">
        <w:rPr>
          <w:lang w:val="ru-RU"/>
        </w:rPr>
        <w:t xml:space="preserve">    </w:t>
      </w:r>
      <w:r w:rsidRPr="00637B29">
        <w:rPr>
          <w:rStyle w:val="af6"/>
        </w:rPr>
        <w:t>int</w:t>
      </w:r>
      <w:r w:rsidRPr="003F3888">
        <w:rPr>
          <w:lang w:val="ru-RU"/>
        </w:rPr>
        <w:t xml:space="preserve"> </w:t>
      </w:r>
      <w:r>
        <w:t>CompareTo</w:t>
      </w:r>
      <w:r w:rsidRPr="003F3888">
        <w:rPr>
          <w:lang w:val="ru-RU"/>
        </w:rPr>
        <w:t>(</w:t>
      </w:r>
      <w:r>
        <w:t>T</w:t>
      </w:r>
      <w:r w:rsidRPr="003F3888">
        <w:rPr>
          <w:lang w:val="ru-RU"/>
        </w:rPr>
        <w:t xml:space="preserve"> </w:t>
      </w:r>
      <w:r>
        <w:t>other</w:t>
      </w:r>
      <w:r w:rsidRPr="003F3888">
        <w:rPr>
          <w:lang w:val="ru-RU"/>
        </w:rPr>
        <w:t>);</w:t>
      </w:r>
    </w:p>
    <w:p w:rsidR="005C23DB" w:rsidRPr="003F3888" w:rsidRDefault="005C23DB" w:rsidP="00637B29">
      <w:pPr>
        <w:pStyle w:val="a4"/>
        <w:rPr>
          <w:lang w:val="ru-RU"/>
        </w:rPr>
      </w:pPr>
      <w:r w:rsidRPr="003F3888">
        <w:rPr>
          <w:lang w:val="ru-RU"/>
        </w:rPr>
        <w:t>}</w:t>
      </w:r>
    </w:p>
    <w:p w:rsidR="005C23DB" w:rsidRDefault="005C23DB" w:rsidP="005C23DB">
      <w:r>
        <w:t>Оба интерфейса пред</w:t>
      </w:r>
      <w:r w:rsidR="00637B29">
        <w:t>о</w:t>
      </w:r>
      <w:r>
        <w:t xml:space="preserve">ставляют одинаковый функционал. Универсальный интерфейс </w:t>
      </w:r>
      <w:r w:rsidRPr="00637B29">
        <w:rPr>
          <w:rStyle w:val="af5"/>
        </w:rPr>
        <w:t>IComparable</w:t>
      </w:r>
      <w:r w:rsidRPr="00637B29">
        <w:rPr>
          <w:rStyle w:val="a9"/>
        </w:rPr>
        <w:t>&lt;T&gt;</w:t>
      </w:r>
      <w:r>
        <w:t xml:space="preserve"> избавляет от необходимости упаковки при работе с типами значений. Метод </w:t>
      </w:r>
      <w:r w:rsidRPr="00637B29">
        <w:rPr>
          <w:rStyle w:val="a9"/>
        </w:rPr>
        <w:t>x.CompareTo(y)</w:t>
      </w:r>
      <w:r>
        <w:t xml:space="preserve"> должен возвращать </w:t>
      </w:r>
      <w:r w:rsidR="00637B29">
        <w:t xml:space="preserve">любое </w:t>
      </w:r>
      <w:r>
        <w:t xml:space="preserve">положительное число, если </w:t>
      </w:r>
      <w:r w:rsidRPr="00637B29">
        <w:rPr>
          <w:rStyle w:val="a9"/>
        </w:rPr>
        <w:t>x</w:t>
      </w:r>
      <w:r>
        <w:t xml:space="preserve"> «больше» </w:t>
      </w:r>
      <w:r w:rsidRPr="00637B29">
        <w:rPr>
          <w:rStyle w:val="a9"/>
        </w:rPr>
        <w:t>y</w:t>
      </w:r>
      <w:r>
        <w:t xml:space="preserve">, отрицательное число, если </w:t>
      </w:r>
      <w:r w:rsidRPr="00637B29">
        <w:rPr>
          <w:rStyle w:val="a9"/>
        </w:rPr>
        <w:t>x</w:t>
      </w:r>
      <w:r>
        <w:t xml:space="preserve"> «меньше» </w:t>
      </w:r>
      <w:r w:rsidRPr="00637B29">
        <w:rPr>
          <w:rStyle w:val="a9"/>
        </w:rPr>
        <w:t>y</w:t>
      </w:r>
      <w:r>
        <w:t xml:space="preserve">, и ноль, если </w:t>
      </w:r>
      <w:r w:rsidRPr="00637B29">
        <w:rPr>
          <w:rStyle w:val="a9"/>
        </w:rPr>
        <w:t>x</w:t>
      </w:r>
      <w:r>
        <w:t xml:space="preserve"> и </w:t>
      </w:r>
      <w:r w:rsidRPr="00637B29">
        <w:rPr>
          <w:rStyle w:val="a9"/>
        </w:rPr>
        <w:t>y</w:t>
      </w:r>
      <w:r>
        <w:t xml:space="preserve"> равны.</w:t>
      </w:r>
    </w:p>
    <w:p w:rsidR="005C23DB" w:rsidRDefault="005C23DB" w:rsidP="005C23DB">
      <w:r>
        <w:t xml:space="preserve">Базовые типы реализуют обе версии интерфейса </w:t>
      </w:r>
      <w:r w:rsidRPr="00637B29">
        <w:rPr>
          <w:rStyle w:val="af5"/>
        </w:rPr>
        <w:t>IComparable</w:t>
      </w:r>
      <w:r>
        <w:t xml:space="preserve">. В типе </w:t>
      </w:r>
      <w:r w:rsidRPr="00637B29">
        <w:rPr>
          <w:rStyle w:val="af6"/>
        </w:rPr>
        <w:t>string</w:t>
      </w:r>
      <w:r>
        <w:t xml:space="preserve"> метод </w:t>
      </w:r>
      <w:r w:rsidRPr="00637B29">
        <w:rPr>
          <w:rStyle w:val="a9"/>
        </w:rPr>
        <w:t>CompareTo()</w:t>
      </w:r>
      <w:r>
        <w:t xml:space="preserve"> выполняет чувствительное к регистру сравнение строк с учётом региональных стандартов. В некоторых базовых типах дополнительно определён статический метод сравнения </w:t>
      </w:r>
      <w:r w:rsidRPr="00637B29">
        <w:rPr>
          <w:rStyle w:val="a9"/>
        </w:rPr>
        <w:t>Compare()</w:t>
      </w:r>
      <w:r>
        <w:t xml:space="preserve">. Например, </w:t>
      </w:r>
      <w:r w:rsidRPr="00637B29">
        <w:rPr>
          <w:rStyle w:val="af6"/>
        </w:rPr>
        <w:t>string</w:t>
      </w:r>
      <w:r>
        <w:t xml:space="preserve"> имеет перегруженные версии </w:t>
      </w:r>
      <w:r w:rsidRPr="00637B29">
        <w:rPr>
          <w:rStyle w:val="a9"/>
        </w:rPr>
        <w:t>Compare()</w:t>
      </w:r>
      <w:r>
        <w:t xml:space="preserve">, которые принимают или </w:t>
      </w:r>
      <w:r w:rsidR="00637B29">
        <w:t>элемент перечисления</w:t>
      </w:r>
      <w:r>
        <w:t xml:space="preserve"> </w:t>
      </w:r>
      <w:r w:rsidRPr="00637B29">
        <w:rPr>
          <w:rStyle w:val="af5"/>
        </w:rPr>
        <w:t>StringComparison</w:t>
      </w:r>
      <w:r>
        <w:t xml:space="preserve">, или булев флаг (игнорирование регистра) и объект </w:t>
      </w:r>
      <w:r w:rsidRPr="00637B29">
        <w:rPr>
          <w:rStyle w:val="af5"/>
        </w:rPr>
        <w:t>CultureInfo</w:t>
      </w:r>
      <w:r>
        <w:t>:</w:t>
      </w:r>
    </w:p>
    <w:p w:rsidR="005C23DB" w:rsidRPr="000170D1" w:rsidRDefault="005C23DB" w:rsidP="00637B29">
      <w:pPr>
        <w:pStyle w:val="a4"/>
      </w:pPr>
      <w:r w:rsidRPr="00D47039">
        <w:rPr>
          <w:rStyle w:val="af6"/>
        </w:rPr>
        <w:t>string</w:t>
      </w:r>
      <w:r w:rsidRPr="000170D1">
        <w:t xml:space="preserve"> s1 = </w:t>
      </w:r>
      <w:r w:rsidRPr="003F3888">
        <w:rPr>
          <w:rStyle w:val="af7"/>
        </w:rPr>
        <w:t>"Strasse"</w:t>
      </w:r>
      <w:r w:rsidRPr="000170D1">
        <w:t xml:space="preserve">, s2 = </w:t>
      </w:r>
      <w:r w:rsidRPr="003F3888">
        <w:rPr>
          <w:rStyle w:val="af7"/>
        </w:rPr>
        <w:t>"Stra</w:t>
      </w:r>
      <w:r w:rsidR="00637B29" w:rsidRPr="003F3888">
        <w:rPr>
          <w:rStyle w:val="af7"/>
        </w:rPr>
        <w:t>ß</w:t>
      </w:r>
      <w:r w:rsidRPr="003F3888">
        <w:rPr>
          <w:rStyle w:val="af7"/>
        </w:rPr>
        <w:t>e"</w:t>
      </w:r>
      <w:r w:rsidRPr="000170D1">
        <w:t>;</w:t>
      </w:r>
    </w:p>
    <w:p w:rsidR="005C23DB" w:rsidRPr="003F3888" w:rsidRDefault="005C23DB" w:rsidP="00637B29">
      <w:pPr>
        <w:pStyle w:val="a4"/>
        <w:rPr>
          <w:rStyle w:val="af4"/>
          <w:lang w:val="en-US"/>
        </w:rPr>
      </w:pPr>
      <w:r w:rsidRPr="003F3888">
        <w:rPr>
          <w:rStyle w:val="af4"/>
          <w:lang w:val="en-US"/>
        </w:rPr>
        <w:t xml:space="preserve">// </w:t>
      </w:r>
      <w:r w:rsidRPr="00D47039">
        <w:rPr>
          <w:rStyle w:val="af4"/>
        </w:rPr>
        <w:t>порядковое</w:t>
      </w:r>
      <w:r w:rsidRPr="003F3888">
        <w:rPr>
          <w:rStyle w:val="af4"/>
          <w:lang w:val="en-US"/>
        </w:rPr>
        <w:t xml:space="preserve"> </w:t>
      </w:r>
      <w:r w:rsidRPr="00D47039">
        <w:rPr>
          <w:rStyle w:val="af4"/>
        </w:rPr>
        <w:t>сравнение</w:t>
      </w:r>
      <w:r w:rsidRPr="003F3888">
        <w:rPr>
          <w:rStyle w:val="af4"/>
          <w:lang w:val="en-US"/>
        </w:rPr>
        <w:t>, i = -108</w:t>
      </w:r>
    </w:p>
    <w:p w:rsidR="005C23DB" w:rsidRPr="000170D1" w:rsidRDefault="005C23DB" w:rsidP="00637B29">
      <w:pPr>
        <w:pStyle w:val="a4"/>
      </w:pPr>
      <w:r w:rsidRPr="00D47039">
        <w:rPr>
          <w:rStyle w:val="af6"/>
        </w:rPr>
        <w:t>int</w:t>
      </w:r>
      <w:r w:rsidRPr="000170D1">
        <w:t xml:space="preserve"> i = </w:t>
      </w:r>
      <w:r w:rsidRPr="00D47039">
        <w:rPr>
          <w:rStyle w:val="af6"/>
        </w:rPr>
        <w:t>string</w:t>
      </w:r>
      <w:r w:rsidRPr="000170D1">
        <w:t xml:space="preserve">.Compare(s1, s2, </w:t>
      </w:r>
      <w:r w:rsidRPr="00D47039">
        <w:rPr>
          <w:rStyle w:val="af5"/>
        </w:rPr>
        <w:t>StringComparison</w:t>
      </w:r>
      <w:r w:rsidRPr="000170D1">
        <w:t>.Ordinal);</w:t>
      </w:r>
    </w:p>
    <w:p w:rsidR="005C23DB" w:rsidRPr="00D47039" w:rsidRDefault="005C23DB" w:rsidP="00637B29">
      <w:pPr>
        <w:pStyle w:val="a4"/>
        <w:rPr>
          <w:rStyle w:val="af4"/>
        </w:rPr>
      </w:pPr>
      <w:r w:rsidRPr="00D47039">
        <w:rPr>
          <w:rStyle w:val="af4"/>
        </w:rPr>
        <w:t xml:space="preserve">// </w:t>
      </w:r>
      <w:r w:rsidR="00D47039">
        <w:rPr>
          <w:rStyle w:val="af4"/>
          <w:lang w:val="en-US"/>
        </w:rPr>
        <w:t>j</w:t>
      </w:r>
      <w:r w:rsidR="003F3888">
        <w:rPr>
          <w:rStyle w:val="af4"/>
        </w:rPr>
        <w:t xml:space="preserve"> = 0</w:t>
      </w:r>
      <w:r w:rsidR="003F3888" w:rsidRPr="003F3888">
        <w:rPr>
          <w:rStyle w:val="af4"/>
        </w:rPr>
        <w:t>,</w:t>
      </w:r>
      <w:r w:rsidRPr="00D47039">
        <w:rPr>
          <w:rStyle w:val="af4"/>
        </w:rPr>
        <w:t xml:space="preserve"> </w:t>
      </w:r>
      <w:r w:rsidR="00D47039">
        <w:rPr>
          <w:rStyle w:val="af4"/>
        </w:rPr>
        <w:t xml:space="preserve">так как </w:t>
      </w:r>
      <w:r w:rsidRPr="00D47039">
        <w:rPr>
          <w:rStyle w:val="af4"/>
        </w:rPr>
        <w:t>в немецком языке такие слова равны</w:t>
      </w:r>
    </w:p>
    <w:p w:rsidR="005C23DB" w:rsidRPr="000170D1" w:rsidRDefault="00D47039" w:rsidP="00637B29">
      <w:pPr>
        <w:pStyle w:val="a4"/>
      </w:pPr>
      <w:r w:rsidRPr="00D47039">
        <w:rPr>
          <w:rStyle w:val="af6"/>
        </w:rPr>
        <w:t>int</w:t>
      </w:r>
      <w:r w:rsidRPr="000170D1">
        <w:t xml:space="preserve"> </w:t>
      </w:r>
      <w:r>
        <w:t>j</w:t>
      </w:r>
      <w:r w:rsidRPr="000170D1">
        <w:t xml:space="preserve"> </w:t>
      </w:r>
      <w:r w:rsidR="005C23DB" w:rsidRPr="000170D1">
        <w:t xml:space="preserve">= </w:t>
      </w:r>
      <w:r w:rsidR="005C23DB" w:rsidRPr="00D47039">
        <w:rPr>
          <w:rStyle w:val="af6"/>
        </w:rPr>
        <w:t>string</w:t>
      </w:r>
      <w:r w:rsidR="005C23DB" w:rsidRPr="000170D1">
        <w:t xml:space="preserve">.Compare(s1, s2, </w:t>
      </w:r>
      <w:r w:rsidR="005C23DB" w:rsidRPr="00D47039">
        <w:rPr>
          <w:rStyle w:val="af6"/>
        </w:rPr>
        <w:t>false</w:t>
      </w:r>
      <w:r w:rsidR="005C23DB" w:rsidRPr="000170D1">
        <w:t xml:space="preserve">, </w:t>
      </w:r>
      <w:r w:rsidR="005C23DB" w:rsidRPr="00D47039">
        <w:rPr>
          <w:rStyle w:val="af6"/>
        </w:rPr>
        <w:t>new</w:t>
      </w:r>
      <w:r w:rsidR="005C23DB" w:rsidRPr="000170D1">
        <w:t xml:space="preserve"> CultureInfo(</w:t>
      </w:r>
      <w:r w:rsidR="005C23DB" w:rsidRPr="00D47039">
        <w:rPr>
          <w:rStyle w:val="af7"/>
        </w:rPr>
        <w:t>"de-DE"</w:t>
      </w:r>
      <w:r w:rsidR="005C23DB" w:rsidRPr="000170D1">
        <w:t>));</w:t>
      </w:r>
    </w:p>
    <w:p w:rsidR="005C23DB" w:rsidRDefault="005C23DB" w:rsidP="005C23DB">
      <w:r>
        <w:t xml:space="preserve">Кроме реализации </w:t>
      </w:r>
      <w:r w:rsidRPr="00D47039">
        <w:rPr>
          <w:rStyle w:val="af5"/>
        </w:rPr>
        <w:t>IComparable</w:t>
      </w:r>
      <w:r>
        <w:t xml:space="preserve"> и </w:t>
      </w:r>
      <w:r w:rsidRPr="00D47039">
        <w:rPr>
          <w:rStyle w:val="af5"/>
        </w:rPr>
        <w:t>IComparable</w:t>
      </w:r>
      <w:r w:rsidRPr="00D47039">
        <w:rPr>
          <w:rStyle w:val="a9"/>
        </w:rPr>
        <w:t>&lt;T&gt;</w:t>
      </w:r>
      <w:r>
        <w:t xml:space="preserve"> тип может </w:t>
      </w:r>
      <w:r w:rsidR="00D47039">
        <w:t xml:space="preserve">дополнительно </w:t>
      </w:r>
      <w:r>
        <w:t xml:space="preserve">перегружать операции </w:t>
      </w:r>
      <w:r w:rsidRPr="00D47039">
        <w:rPr>
          <w:rStyle w:val="a9"/>
        </w:rPr>
        <w:t>&lt;</w:t>
      </w:r>
      <w:r>
        <w:t xml:space="preserve"> и </w:t>
      </w:r>
      <w:r w:rsidRPr="00D47039">
        <w:rPr>
          <w:rStyle w:val="a9"/>
        </w:rPr>
        <w:t>&gt;</w:t>
      </w:r>
      <w:r>
        <w:t>. Перегрузка операций сравнения обычно выполняется, если результат операции не зависит от контекста выполнения</w:t>
      </w:r>
      <w:r w:rsidR="00D47039">
        <w:rPr>
          <w:rStyle w:val="ae"/>
        </w:rPr>
        <w:footnoteReference w:id="5"/>
      </w:r>
      <w:r>
        <w:t>.</w:t>
      </w:r>
    </w:p>
    <w:p w:rsidR="005C23DB" w:rsidRPr="000170D1" w:rsidRDefault="005C23DB" w:rsidP="00637B29">
      <w:pPr>
        <w:pStyle w:val="a4"/>
      </w:pPr>
      <w:r w:rsidRPr="00D47039">
        <w:rPr>
          <w:rStyle w:val="af6"/>
        </w:rPr>
        <w:t>bool</w:t>
      </w:r>
      <w:r w:rsidRPr="000170D1">
        <w:t xml:space="preserve"> </w:t>
      </w:r>
      <w:r w:rsidR="00D47039">
        <w:t>isA</w:t>
      </w:r>
      <w:r w:rsidRPr="000170D1">
        <w:t>fter</w:t>
      </w:r>
      <w:r w:rsidR="00D47039">
        <w:t>Doomsday</w:t>
      </w:r>
      <w:r w:rsidRPr="000170D1">
        <w:t xml:space="preserve"> = </w:t>
      </w:r>
      <w:r w:rsidRPr="00D47039">
        <w:rPr>
          <w:rStyle w:val="af5"/>
        </w:rPr>
        <w:t>DateTime</w:t>
      </w:r>
      <w:r w:rsidRPr="000170D1">
        <w:t xml:space="preserve">.Now &gt; </w:t>
      </w:r>
      <w:r w:rsidRPr="00D47039">
        <w:rPr>
          <w:rStyle w:val="af6"/>
        </w:rPr>
        <w:t>new</w:t>
      </w:r>
      <w:r w:rsidRPr="000170D1">
        <w:t xml:space="preserve"> </w:t>
      </w:r>
      <w:r w:rsidRPr="00D47039">
        <w:rPr>
          <w:rStyle w:val="af5"/>
        </w:rPr>
        <w:t>DateTime</w:t>
      </w:r>
      <w:r w:rsidRPr="000170D1">
        <w:t xml:space="preserve">(2012, 12, </w:t>
      </w:r>
      <w:r w:rsidR="00D47039">
        <w:t>2</w:t>
      </w:r>
      <w:r w:rsidRPr="000170D1">
        <w:t>1);</w:t>
      </w:r>
    </w:p>
    <w:p w:rsidR="005C23DB" w:rsidRDefault="005C23DB" w:rsidP="005C23DB">
      <w:r>
        <w:t xml:space="preserve">Как и в случае проверки на равенство, сравнение для выяснения порядка можно выполнить при помощи подключаемых интерфейсов. Для порядкового сравнения предназначены интерфейсы </w:t>
      </w:r>
      <w:r w:rsidRPr="00D47039">
        <w:rPr>
          <w:rStyle w:val="af5"/>
        </w:rPr>
        <w:t>IComparer</w:t>
      </w:r>
      <w:r w:rsidRPr="00D47039">
        <w:rPr>
          <w:rStyle w:val="a9"/>
        </w:rPr>
        <w:t>&lt;T&gt;</w:t>
      </w:r>
      <w:r>
        <w:t xml:space="preserve"> и </w:t>
      </w:r>
      <w:r w:rsidRPr="00D47039">
        <w:rPr>
          <w:rStyle w:val="af5"/>
        </w:rPr>
        <w:t>IComparer</w:t>
      </w:r>
      <w:r>
        <w:t xml:space="preserve"> (пространства имён </w:t>
      </w:r>
      <w:r w:rsidRPr="00D47039">
        <w:rPr>
          <w:rStyle w:val="a9"/>
        </w:rPr>
        <w:t>System.Collections.Generic</w:t>
      </w:r>
      <w:r>
        <w:t xml:space="preserve"> и </w:t>
      </w:r>
      <w:r w:rsidRPr="00D47039">
        <w:rPr>
          <w:rStyle w:val="a9"/>
        </w:rPr>
        <w:t>System.Collections</w:t>
      </w:r>
      <w:r>
        <w:t>).</w:t>
      </w:r>
    </w:p>
    <w:p w:rsidR="005C23DB" w:rsidRPr="000170D1" w:rsidRDefault="005C23DB" w:rsidP="00637B29">
      <w:pPr>
        <w:pStyle w:val="a4"/>
      </w:pPr>
      <w:r w:rsidRPr="00D47039">
        <w:rPr>
          <w:rStyle w:val="af6"/>
        </w:rPr>
        <w:t>public interface</w:t>
      </w:r>
      <w:r w:rsidRPr="000170D1">
        <w:t xml:space="preserve"> </w:t>
      </w:r>
      <w:r w:rsidRPr="00D47039">
        <w:rPr>
          <w:rStyle w:val="af5"/>
        </w:rPr>
        <w:t>IComparer</w:t>
      </w:r>
    </w:p>
    <w:p w:rsidR="005C23DB" w:rsidRPr="000170D1" w:rsidRDefault="005C23DB" w:rsidP="00637B29">
      <w:pPr>
        <w:pStyle w:val="a4"/>
      </w:pPr>
      <w:r w:rsidRPr="000170D1">
        <w:t>{</w:t>
      </w:r>
    </w:p>
    <w:p w:rsidR="005C23DB" w:rsidRPr="000170D1" w:rsidRDefault="005C23DB" w:rsidP="00637B29">
      <w:pPr>
        <w:pStyle w:val="a4"/>
      </w:pPr>
      <w:r w:rsidRPr="000170D1">
        <w:t xml:space="preserve">    </w:t>
      </w:r>
      <w:r w:rsidRPr="00D47039">
        <w:rPr>
          <w:rStyle w:val="af6"/>
        </w:rPr>
        <w:t>int</w:t>
      </w:r>
      <w:r w:rsidRPr="000170D1">
        <w:t xml:space="preserve"> Compare(</w:t>
      </w:r>
      <w:r w:rsidRPr="00D47039">
        <w:rPr>
          <w:rStyle w:val="af6"/>
        </w:rPr>
        <w:t>object</w:t>
      </w:r>
      <w:r w:rsidRPr="000170D1">
        <w:t xml:space="preserve"> x, </w:t>
      </w:r>
      <w:r w:rsidRPr="00D47039">
        <w:rPr>
          <w:rStyle w:val="af6"/>
        </w:rPr>
        <w:t>object</w:t>
      </w:r>
      <w:r w:rsidRPr="000170D1">
        <w:t xml:space="preserve"> y);</w:t>
      </w:r>
    </w:p>
    <w:p w:rsidR="005C23DB" w:rsidRPr="000170D1" w:rsidRDefault="005C23DB" w:rsidP="00637B29">
      <w:pPr>
        <w:pStyle w:val="a4"/>
      </w:pPr>
      <w:r w:rsidRPr="000170D1">
        <w:t>}</w:t>
      </w:r>
    </w:p>
    <w:p w:rsidR="005C23DB" w:rsidRPr="000170D1" w:rsidRDefault="005C23DB" w:rsidP="00637B29">
      <w:pPr>
        <w:pStyle w:val="a4"/>
      </w:pPr>
    </w:p>
    <w:p w:rsidR="005C23DB" w:rsidRPr="000170D1" w:rsidRDefault="005C23DB" w:rsidP="00637B29">
      <w:pPr>
        <w:pStyle w:val="a4"/>
      </w:pPr>
      <w:r w:rsidRPr="00D47039">
        <w:rPr>
          <w:rStyle w:val="af6"/>
        </w:rPr>
        <w:t>public interface</w:t>
      </w:r>
      <w:r w:rsidRPr="000170D1">
        <w:t xml:space="preserve"> </w:t>
      </w:r>
      <w:r w:rsidRPr="00D47039">
        <w:rPr>
          <w:rStyle w:val="af5"/>
        </w:rPr>
        <w:t>IComparer</w:t>
      </w:r>
      <w:r w:rsidRPr="000170D1">
        <w:t>&lt;</w:t>
      </w:r>
      <w:r w:rsidRPr="00D47039">
        <w:rPr>
          <w:rStyle w:val="af6"/>
        </w:rPr>
        <w:t>in</w:t>
      </w:r>
      <w:r w:rsidRPr="000170D1">
        <w:t xml:space="preserve"> T&gt;</w:t>
      </w:r>
    </w:p>
    <w:p w:rsidR="005C23DB" w:rsidRPr="000170D1" w:rsidRDefault="005C23DB" w:rsidP="00637B29">
      <w:pPr>
        <w:pStyle w:val="a4"/>
      </w:pPr>
      <w:r w:rsidRPr="000170D1">
        <w:t>{</w:t>
      </w:r>
    </w:p>
    <w:p w:rsidR="005C23DB" w:rsidRPr="000170D1" w:rsidRDefault="005C23DB" w:rsidP="00637B29">
      <w:pPr>
        <w:pStyle w:val="a4"/>
      </w:pPr>
      <w:r w:rsidRPr="000170D1">
        <w:t xml:space="preserve">    </w:t>
      </w:r>
      <w:r w:rsidRPr="00D47039">
        <w:rPr>
          <w:rStyle w:val="af6"/>
        </w:rPr>
        <w:t>int</w:t>
      </w:r>
      <w:r w:rsidRPr="000170D1">
        <w:t xml:space="preserve"> Compare(T x, T y);</w:t>
      </w:r>
    </w:p>
    <w:p w:rsidR="005C23DB" w:rsidRPr="000170D1" w:rsidRDefault="005C23DB" w:rsidP="00637B29">
      <w:pPr>
        <w:pStyle w:val="a4"/>
      </w:pPr>
      <w:r w:rsidRPr="000170D1">
        <w:t>}</w:t>
      </w:r>
    </w:p>
    <w:p w:rsidR="005C23DB" w:rsidRPr="000170D1" w:rsidRDefault="005C23DB" w:rsidP="005C23DB">
      <w:pPr>
        <w:rPr>
          <w:lang w:val="en-US"/>
        </w:rPr>
      </w:pPr>
      <w:r>
        <w:lastRenderedPageBreak/>
        <w:t>Существует</w:t>
      </w:r>
      <w:r w:rsidRPr="000170D1">
        <w:rPr>
          <w:lang w:val="en-US"/>
        </w:rPr>
        <w:t xml:space="preserve"> </w:t>
      </w:r>
      <w:r>
        <w:t>абстрактный</w:t>
      </w:r>
      <w:r w:rsidRPr="000170D1">
        <w:rPr>
          <w:lang w:val="en-US"/>
        </w:rPr>
        <w:t xml:space="preserve"> </w:t>
      </w:r>
      <w:r>
        <w:t>класс</w:t>
      </w:r>
      <w:r w:rsidRPr="000170D1">
        <w:rPr>
          <w:lang w:val="en-US"/>
        </w:rPr>
        <w:t xml:space="preserve"> </w:t>
      </w:r>
      <w:r w:rsidRPr="00D47039">
        <w:rPr>
          <w:rStyle w:val="a9"/>
          <w:lang w:val="en-US"/>
        </w:rPr>
        <w:t>System.Collections.Generic.</w:t>
      </w:r>
      <w:r w:rsidRPr="00D47039">
        <w:rPr>
          <w:rStyle w:val="af5"/>
        </w:rPr>
        <w:t>Comparer</w:t>
      </w:r>
      <w:r w:rsidRPr="00D47039">
        <w:rPr>
          <w:rStyle w:val="a9"/>
          <w:lang w:val="en-US"/>
        </w:rPr>
        <w:t>&lt;T&gt;</w:t>
      </w:r>
      <w:r w:rsidRPr="000170D1">
        <w:rPr>
          <w:lang w:val="en-US"/>
        </w:rPr>
        <w:t xml:space="preserve">, </w:t>
      </w:r>
      <w:r>
        <w:t>облегчающий</w:t>
      </w:r>
      <w:r w:rsidRPr="000170D1">
        <w:rPr>
          <w:lang w:val="en-US"/>
        </w:rPr>
        <w:t xml:space="preserve"> </w:t>
      </w:r>
      <w:r>
        <w:t>реализацию</w:t>
      </w:r>
      <w:r w:rsidRPr="000170D1">
        <w:rPr>
          <w:lang w:val="en-US"/>
        </w:rPr>
        <w:t xml:space="preserve"> </w:t>
      </w:r>
      <w:r>
        <w:t>интерфейсов</w:t>
      </w:r>
      <w:r w:rsidRPr="000170D1">
        <w:rPr>
          <w:lang w:val="en-US"/>
        </w:rPr>
        <w:t xml:space="preserve"> </w:t>
      </w:r>
      <w:r w:rsidR="00D47039" w:rsidRPr="00D47039">
        <w:rPr>
          <w:rStyle w:val="af5"/>
        </w:rPr>
        <w:t>IComparer</w:t>
      </w:r>
      <w:r w:rsidR="00D47039" w:rsidRPr="00D47039">
        <w:rPr>
          <w:rStyle w:val="a9"/>
          <w:lang w:val="en-US"/>
        </w:rPr>
        <w:t>&lt;T&gt;</w:t>
      </w:r>
      <w:r w:rsidR="00D47039" w:rsidRPr="00D47039">
        <w:rPr>
          <w:lang w:val="en-US"/>
        </w:rPr>
        <w:t xml:space="preserve"> </w:t>
      </w:r>
      <w:r w:rsidR="00D47039">
        <w:t>и</w:t>
      </w:r>
      <w:r w:rsidR="00D47039" w:rsidRPr="00D47039">
        <w:rPr>
          <w:lang w:val="en-US"/>
        </w:rPr>
        <w:t xml:space="preserve"> </w:t>
      </w:r>
      <w:r w:rsidR="00D47039" w:rsidRPr="00D47039">
        <w:rPr>
          <w:rStyle w:val="af5"/>
        </w:rPr>
        <w:t>IComparer</w:t>
      </w:r>
      <w:r w:rsidRPr="000170D1">
        <w:rPr>
          <w:lang w:val="en-US"/>
        </w:rPr>
        <w:t>:</w:t>
      </w:r>
    </w:p>
    <w:p w:rsidR="005C23DB" w:rsidRPr="000170D1" w:rsidRDefault="005C23DB" w:rsidP="00637B29">
      <w:pPr>
        <w:pStyle w:val="a4"/>
      </w:pPr>
      <w:r w:rsidRPr="00D47039">
        <w:rPr>
          <w:rStyle w:val="af6"/>
        </w:rPr>
        <w:t>public class</w:t>
      </w:r>
      <w:r w:rsidRPr="000170D1">
        <w:t xml:space="preserve"> </w:t>
      </w:r>
      <w:r w:rsidRPr="00D47039">
        <w:rPr>
          <w:rStyle w:val="af5"/>
        </w:rPr>
        <w:t>Wish</w:t>
      </w:r>
    </w:p>
    <w:p w:rsidR="005C23DB" w:rsidRPr="000170D1" w:rsidRDefault="005C23DB" w:rsidP="00637B29">
      <w:pPr>
        <w:pStyle w:val="a4"/>
      </w:pPr>
      <w:r w:rsidRPr="000170D1">
        <w:t>{</w:t>
      </w:r>
    </w:p>
    <w:p w:rsidR="005C23DB" w:rsidRPr="000170D1" w:rsidRDefault="005C23DB" w:rsidP="00637B29">
      <w:pPr>
        <w:pStyle w:val="a4"/>
      </w:pPr>
      <w:r w:rsidRPr="000170D1">
        <w:t xml:space="preserve">    </w:t>
      </w:r>
      <w:r w:rsidRPr="00D47039">
        <w:rPr>
          <w:rStyle w:val="af6"/>
        </w:rPr>
        <w:t>public string</w:t>
      </w:r>
      <w:r w:rsidRPr="000170D1">
        <w:t xml:space="preserve"> Name { </w:t>
      </w:r>
      <w:r w:rsidRPr="00D47039">
        <w:rPr>
          <w:rStyle w:val="af6"/>
        </w:rPr>
        <w:t>get</w:t>
      </w:r>
      <w:r w:rsidRPr="000170D1">
        <w:t xml:space="preserve">; </w:t>
      </w:r>
      <w:r w:rsidRPr="00D47039">
        <w:rPr>
          <w:rStyle w:val="af6"/>
        </w:rPr>
        <w:t>set</w:t>
      </w:r>
      <w:r w:rsidRPr="000170D1">
        <w:t>; }</w:t>
      </w:r>
    </w:p>
    <w:p w:rsidR="005C23DB" w:rsidRPr="000170D1" w:rsidRDefault="005C23DB" w:rsidP="00637B29">
      <w:pPr>
        <w:pStyle w:val="a4"/>
      </w:pPr>
      <w:r w:rsidRPr="000170D1">
        <w:t xml:space="preserve">    </w:t>
      </w:r>
      <w:r w:rsidRPr="00D47039">
        <w:rPr>
          <w:rStyle w:val="af6"/>
        </w:rPr>
        <w:t>public int</w:t>
      </w:r>
      <w:r w:rsidRPr="000170D1">
        <w:t xml:space="preserve"> Priority { </w:t>
      </w:r>
      <w:r w:rsidRPr="00D47039">
        <w:rPr>
          <w:rStyle w:val="af6"/>
        </w:rPr>
        <w:t>get</w:t>
      </w:r>
      <w:r w:rsidRPr="000170D1">
        <w:t xml:space="preserve">; </w:t>
      </w:r>
      <w:r w:rsidRPr="00D47039">
        <w:rPr>
          <w:rStyle w:val="af6"/>
        </w:rPr>
        <w:t>set</w:t>
      </w:r>
      <w:r w:rsidRPr="000170D1">
        <w:t>; }</w:t>
      </w:r>
    </w:p>
    <w:p w:rsidR="005C23DB" w:rsidRPr="000170D1" w:rsidRDefault="005C23DB" w:rsidP="00637B29">
      <w:pPr>
        <w:pStyle w:val="a4"/>
      </w:pPr>
      <w:r w:rsidRPr="000170D1">
        <w:t>}</w:t>
      </w:r>
    </w:p>
    <w:p w:rsidR="005C23DB" w:rsidRPr="000170D1" w:rsidRDefault="005C23DB" w:rsidP="00637B29">
      <w:pPr>
        <w:pStyle w:val="a4"/>
      </w:pPr>
    </w:p>
    <w:p w:rsidR="005C23DB" w:rsidRPr="000170D1" w:rsidRDefault="005C23DB" w:rsidP="00637B29">
      <w:pPr>
        <w:pStyle w:val="a4"/>
      </w:pPr>
      <w:r w:rsidRPr="00D47039">
        <w:rPr>
          <w:rStyle w:val="af6"/>
        </w:rPr>
        <w:t>public class</w:t>
      </w:r>
      <w:r w:rsidRPr="000170D1">
        <w:t xml:space="preserve"> </w:t>
      </w:r>
      <w:r w:rsidRPr="00D47039">
        <w:rPr>
          <w:rStyle w:val="af5"/>
        </w:rPr>
        <w:t>PriorityComparer</w:t>
      </w:r>
      <w:r w:rsidRPr="000170D1">
        <w:t xml:space="preserve"> : </w:t>
      </w:r>
      <w:r w:rsidRPr="00D47039">
        <w:rPr>
          <w:rStyle w:val="af5"/>
        </w:rPr>
        <w:t>Comparer</w:t>
      </w:r>
      <w:r w:rsidRPr="000170D1">
        <w:t>&lt;</w:t>
      </w:r>
      <w:r w:rsidRPr="00D47039">
        <w:rPr>
          <w:rStyle w:val="af5"/>
        </w:rPr>
        <w:t>Wish</w:t>
      </w:r>
      <w:r w:rsidRPr="000170D1">
        <w:t>&gt;</w:t>
      </w:r>
    </w:p>
    <w:p w:rsidR="005C23DB" w:rsidRPr="000170D1" w:rsidRDefault="005C23DB" w:rsidP="00637B29">
      <w:pPr>
        <w:pStyle w:val="a4"/>
      </w:pPr>
      <w:r w:rsidRPr="000170D1">
        <w:t>{</w:t>
      </w:r>
    </w:p>
    <w:p w:rsidR="005C23DB" w:rsidRPr="000170D1" w:rsidRDefault="005C23DB" w:rsidP="00637B29">
      <w:pPr>
        <w:pStyle w:val="a4"/>
      </w:pPr>
      <w:r w:rsidRPr="000170D1">
        <w:t xml:space="preserve">    </w:t>
      </w:r>
      <w:r w:rsidRPr="00D47039">
        <w:rPr>
          <w:rStyle w:val="af6"/>
        </w:rPr>
        <w:t>public override int</w:t>
      </w:r>
      <w:r w:rsidRPr="000170D1">
        <w:t xml:space="preserve"> Compare(</w:t>
      </w:r>
      <w:r w:rsidRPr="00D47039">
        <w:rPr>
          <w:rStyle w:val="af5"/>
        </w:rPr>
        <w:t>Wish</w:t>
      </w:r>
      <w:r w:rsidRPr="000170D1">
        <w:t xml:space="preserve"> x, </w:t>
      </w:r>
      <w:r w:rsidRPr="00D47039">
        <w:rPr>
          <w:rStyle w:val="af5"/>
        </w:rPr>
        <w:t>Wish</w:t>
      </w:r>
      <w:r w:rsidRPr="000170D1">
        <w:t xml:space="preserve"> y)</w:t>
      </w:r>
    </w:p>
    <w:p w:rsidR="005C23DB" w:rsidRPr="000170D1" w:rsidRDefault="005C23DB" w:rsidP="00637B29">
      <w:pPr>
        <w:pStyle w:val="a4"/>
      </w:pPr>
      <w:r w:rsidRPr="000170D1">
        <w:t xml:space="preserve">    {</w:t>
      </w:r>
    </w:p>
    <w:p w:rsidR="00D47039" w:rsidRDefault="005C23DB" w:rsidP="00637B29">
      <w:pPr>
        <w:pStyle w:val="a4"/>
      </w:pPr>
      <w:r w:rsidRPr="000170D1">
        <w:t xml:space="preserve">        </w:t>
      </w:r>
      <w:r w:rsidRPr="00D47039">
        <w:rPr>
          <w:rStyle w:val="af6"/>
        </w:rPr>
        <w:t>if</w:t>
      </w:r>
      <w:r w:rsidRPr="000170D1">
        <w:t xml:space="preserve"> (Equals(x, y))</w:t>
      </w:r>
    </w:p>
    <w:p w:rsidR="00D47039" w:rsidRDefault="00D47039" w:rsidP="00637B29">
      <w:pPr>
        <w:pStyle w:val="a4"/>
      </w:pPr>
      <w:r>
        <w:t xml:space="preserve">        {</w:t>
      </w:r>
    </w:p>
    <w:p w:rsidR="005C23DB" w:rsidRDefault="00D47039" w:rsidP="00637B29">
      <w:pPr>
        <w:pStyle w:val="a4"/>
      </w:pPr>
      <w:r>
        <w:t xml:space="preserve">           </w:t>
      </w:r>
      <w:r w:rsidR="005C23DB" w:rsidRPr="000170D1">
        <w:t xml:space="preserve"> </w:t>
      </w:r>
      <w:r w:rsidR="005C23DB" w:rsidRPr="00D47039">
        <w:rPr>
          <w:rStyle w:val="af6"/>
        </w:rPr>
        <w:t>return</w:t>
      </w:r>
      <w:r w:rsidR="005C23DB" w:rsidRPr="000170D1">
        <w:t xml:space="preserve"> 0;</w:t>
      </w:r>
    </w:p>
    <w:p w:rsidR="00D47039" w:rsidRPr="000170D1" w:rsidRDefault="00D47039" w:rsidP="00637B29">
      <w:pPr>
        <w:pStyle w:val="a4"/>
      </w:pPr>
      <w:r>
        <w:t xml:space="preserve">        }</w:t>
      </w:r>
    </w:p>
    <w:p w:rsidR="005C23DB" w:rsidRPr="000170D1" w:rsidRDefault="005C23DB" w:rsidP="00637B29">
      <w:pPr>
        <w:pStyle w:val="a4"/>
      </w:pPr>
      <w:r w:rsidRPr="000170D1">
        <w:t xml:space="preserve">        </w:t>
      </w:r>
      <w:r w:rsidRPr="00D47039">
        <w:rPr>
          <w:rStyle w:val="af6"/>
        </w:rPr>
        <w:t>return</w:t>
      </w:r>
      <w:r w:rsidRPr="000170D1">
        <w:t xml:space="preserve"> x.Priority.CompareTo(y.Priority);</w:t>
      </w:r>
    </w:p>
    <w:p w:rsidR="005C23DB" w:rsidRPr="000170D1" w:rsidRDefault="005C23DB" w:rsidP="00637B29">
      <w:pPr>
        <w:pStyle w:val="a4"/>
      </w:pPr>
      <w:r w:rsidRPr="000170D1">
        <w:t xml:space="preserve">    }</w:t>
      </w:r>
    </w:p>
    <w:p w:rsidR="005C23DB" w:rsidRPr="000170D1" w:rsidRDefault="005C23DB" w:rsidP="00637B29">
      <w:pPr>
        <w:pStyle w:val="a4"/>
      </w:pPr>
      <w:r w:rsidRPr="000170D1">
        <w:t>}</w:t>
      </w:r>
    </w:p>
    <w:p w:rsidR="005C23DB" w:rsidRPr="000170D1" w:rsidRDefault="005C23DB" w:rsidP="005C23DB">
      <w:pPr>
        <w:rPr>
          <w:lang w:val="en-US"/>
        </w:rPr>
      </w:pPr>
      <w:r>
        <w:t>Статическое</w:t>
      </w:r>
      <w:r w:rsidRPr="000170D1">
        <w:rPr>
          <w:lang w:val="en-US"/>
        </w:rPr>
        <w:t xml:space="preserve"> </w:t>
      </w:r>
      <w:r>
        <w:t>свойство</w:t>
      </w:r>
      <w:r w:rsidRPr="000170D1">
        <w:rPr>
          <w:lang w:val="en-US"/>
        </w:rPr>
        <w:t xml:space="preserve"> </w:t>
      </w:r>
      <w:r w:rsidRPr="00206225">
        <w:rPr>
          <w:rStyle w:val="af5"/>
        </w:rPr>
        <w:t>Comparer</w:t>
      </w:r>
      <w:r w:rsidRPr="003F3888">
        <w:rPr>
          <w:rStyle w:val="a9"/>
          <w:lang w:val="en-US"/>
        </w:rPr>
        <w:t>&lt;T&gt;.Default</w:t>
      </w:r>
      <w:r w:rsidRPr="000170D1">
        <w:rPr>
          <w:lang w:val="en-US"/>
        </w:rPr>
        <w:t xml:space="preserve"> </w:t>
      </w:r>
      <w:r>
        <w:t>возвращает</w:t>
      </w:r>
      <w:r w:rsidRPr="000170D1">
        <w:rPr>
          <w:lang w:val="en-US"/>
        </w:rPr>
        <w:t xml:space="preserve"> </w:t>
      </w:r>
      <w:r>
        <w:t>экземпляр</w:t>
      </w:r>
      <w:r w:rsidRPr="000170D1">
        <w:rPr>
          <w:lang w:val="en-US"/>
        </w:rPr>
        <w:t xml:space="preserve"> </w:t>
      </w:r>
      <w:r w:rsidRPr="00206225">
        <w:rPr>
          <w:rStyle w:val="af5"/>
        </w:rPr>
        <w:t>Comparer</w:t>
      </w:r>
      <w:r w:rsidRPr="003F3888">
        <w:rPr>
          <w:rStyle w:val="a9"/>
          <w:lang w:val="en-US"/>
        </w:rPr>
        <w:t>&lt;T&gt;</w:t>
      </w:r>
      <w:r w:rsidRPr="000170D1">
        <w:rPr>
          <w:lang w:val="en-US"/>
        </w:rPr>
        <w:t xml:space="preserve"> </w:t>
      </w:r>
      <w:r>
        <w:t>для</w:t>
      </w:r>
      <w:r w:rsidRPr="000170D1">
        <w:rPr>
          <w:lang w:val="en-US"/>
        </w:rPr>
        <w:t xml:space="preserve"> </w:t>
      </w:r>
      <w:r>
        <w:t>типа</w:t>
      </w:r>
      <w:r w:rsidRPr="000170D1">
        <w:rPr>
          <w:lang w:val="en-US"/>
        </w:rPr>
        <w:t xml:space="preserve"> </w:t>
      </w:r>
      <w:r w:rsidRPr="003F3888">
        <w:rPr>
          <w:rStyle w:val="a9"/>
          <w:lang w:val="en-US"/>
        </w:rPr>
        <w:t>T</w:t>
      </w:r>
      <w:r w:rsidRPr="000170D1">
        <w:rPr>
          <w:lang w:val="en-US"/>
        </w:rPr>
        <w:t xml:space="preserve">. </w:t>
      </w:r>
      <w:r>
        <w:t>Этот</w:t>
      </w:r>
      <w:r w:rsidRPr="000170D1">
        <w:rPr>
          <w:lang w:val="en-US"/>
        </w:rPr>
        <w:t xml:space="preserve"> </w:t>
      </w:r>
      <w:r>
        <w:t>экземпляр</w:t>
      </w:r>
      <w:r w:rsidRPr="000170D1">
        <w:rPr>
          <w:lang w:val="en-US"/>
        </w:rPr>
        <w:t xml:space="preserve"> </w:t>
      </w:r>
      <w:r>
        <w:t>использует</w:t>
      </w:r>
      <w:r w:rsidRPr="000170D1">
        <w:rPr>
          <w:lang w:val="en-US"/>
        </w:rPr>
        <w:t xml:space="preserve"> </w:t>
      </w:r>
      <w:r>
        <w:t>метод</w:t>
      </w:r>
      <w:r w:rsidRPr="000170D1">
        <w:rPr>
          <w:lang w:val="en-US"/>
        </w:rPr>
        <w:t xml:space="preserve"> </w:t>
      </w:r>
      <w:r w:rsidRPr="003F3888">
        <w:rPr>
          <w:rStyle w:val="a9"/>
          <w:lang w:val="en-US"/>
        </w:rPr>
        <w:t>CompareTo(T)</w:t>
      </w:r>
      <w:r w:rsidRPr="000170D1">
        <w:rPr>
          <w:lang w:val="en-US"/>
        </w:rPr>
        <w:t xml:space="preserve"> </w:t>
      </w:r>
      <w:r>
        <w:t>либо</w:t>
      </w:r>
      <w:r w:rsidRPr="000170D1">
        <w:rPr>
          <w:lang w:val="en-US"/>
        </w:rPr>
        <w:t xml:space="preserve"> </w:t>
      </w:r>
      <w:r>
        <w:t>метод</w:t>
      </w:r>
      <w:r w:rsidRPr="000170D1">
        <w:rPr>
          <w:lang w:val="en-US"/>
        </w:rPr>
        <w:t xml:space="preserve"> </w:t>
      </w:r>
      <w:r w:rsidRPr="003F3888">
        <w:rPr>
          <w:rStyle w:val="a9"/>
          <w:lang w:val="en-US"/>
        </w:rPr>
        <w:t>CompareTo(</w:t>
      </w:r>
      <w:r w:rsidRPr="00206225">
        <w:rPr>
          <w:rStyle w:val="af6"/>
        </w:rPr>
        <w:t>object</w:t>
      </w:r>
      <w:r w:rsidRPr="003F3888">
        <w:rPr>
          <w:rStyle w:val="a9"/>
          <w:lang w:val="en-US"/>
        </w:rPr>
        <w:t>)</w:t>
      </w:r>
      <w:r w:rsidRPr="000170D1">
        <w:rPr>
          <w:lang w:val="en-US"/>
        </w:rPr>
        <w:t xml:space="preserve"> </w:t>
      </w:r>
      <w:r>
        <w:t>в</w:t>
      </w:r>
      <w:r w:rsidRPr="000170D1">
        <w:rPr>
          <w:lang w:val="en-US"/>
        </w:rPr>
        <w:t xml:space="preserve"> </w:t>
      </w:r>
      <w:r>
        <w:t>зависимости</w:t>
      </w:r>
      <w:r w:rsidRPr="000170D1">
        <w:rPr>
          <w:lang w:val="en-US"/>
        </w:rPr>
        <w:t xml:space="preserve"> </w:t>
      </w:r>
      <w:r>
        <w:t>от</w:t>
      </w:r>
      <w:r w:rsidRPr="000170D1">
        <w:rPr>
          <w:lang w:val="en-US"/>
        </w:rPr>
        <w:t xml:space="preserve"> </w:t>
      </w:r>
      <w:r>
        <w:t>того</w:t>
      </w:r>
      <w:r w:rsidRPr="000170D1">
        <w:rPr>
          <w:lang w:val="en-US"/>
        </w:rPr>
        <w:t xml:space="preserve">, </w:t>
      </w:r>
      <w:r>
        <w:t>реализует</w:t>
      </w:r>
      <w:r w:rsidRPr="000170D1">
        <w:rPr>
          <w:lang w:val="en-US"/>
        </w:rPr>
        <w:t xml:space="preserve"> </w:t>
      </w:r>
      <w:r>
        <w:t>ли</w:t>
      </w:r>
      <w:r w:rsidR="00587D4C" w:rsidRPr="00587D4C">
        <w:rPr>
          <w:lang w:val="en-US"/>
        </w:rPr>
        <w:t xml:space="preserve"> </w:t>
      </w:r>
      <w:r w:rsidR="00587D4C">
        <w:t>тип</w:t>
      </w:r>
      <w:r w:rsidRPr="000170D1">
        <w:rPr>
          <w:lang w:val="en-US"/>
        </w:rPr>
        <w:t xml:space="preserve"> </w:t>
      </w:r>
      <w:r w:rsidRPr="003F3888">
        <w:rPr>
          <w:rStyle w:val="a9"/>
          <w:lang w:val="en-US"/>
        </w:rPr>
        <w:t>T</w:t>
      </w:r>
      <w:r w:rsidRPr="000170D1">
        <w:rPr>
          <w:lang w:val="en-US"/>
        </w:rPr>
        <w:t xml:space="preserve"> </w:t>
      </w:r>
      <w:r>
        <w:t>интерфейс</w:t>
      </w:r>
      <w:r w:rsidRPr="000170D1">
        <w:rPr>
          <w:lang w:val="en-US"/>
        </w:rPr>
        <w:t xml:space="preserve"> </w:t>
      </w:r>
      <w:r w:rsidRPr="00206225">
        <w:rPr>
          <w:rStyle w:val="af5"/>
        </w:rPr>
        <w:t>IComparable</w:t>
      </w:r>
      <w:r w:rsidRPr="003F3888">
        <w:rPr>
          <w:rStyle w:val="a9"/>
          <w:lang w:val="en-US"/>
        </w:rPr>
        <w:t>&lt;T&gt;</w:t>
      </w:r>
      <w:r w:rsidRPr="000170D1">
        <w:rPr>
          <w:lang w:val="en-US"/>
        </w:rPr>
        <w:t>.</w:t>
      </w:r>
    </w:p>
    <w:p w:rsidR="005C23DB" w:rsidRDefault="005C23DB" w:rsidP="005C23DB">
      <w:r>
        <w:t xml:space="preserve">Абстрактный класс </w:t>
      </w:r>
      <w:r w:rsidRPr="00206225">
        <w:rPr>
          <w:rStyle w:val="a9"/>
        </w:rPr>
        <w:t>System.</w:t>
      </w:r>
      <w:r w:rsidRPr="00206225">
        <w:rPr>
          <w:rStyle w:val="af5"/>
        </w:rPr>
        <w:t>StringComparer</w:t>
      </w:r>
      <w:r>
        <w:t xml:space="preserve"> предназначен для сравнения строк с учётом языка и регистра. Этот</w:t>
      </w:r>
      <w:r w:rsidRPr="000170D1">
        <w:rPr>
          <w:lang w:val="en-US"/>
        </w:rPr>
        <w:t xml:space="preserve"> </w:t>
      </w:r>
      <w:r>
        <w:t>класс</w:t>
      </w:r>
      <w:r w:rsidRPr="000170D1">
        <w:rPr>
          <w:lang w:val="en-US"/>
        </w:rPr>
        <w:t xml:space="preserve"> </w:t>
      </w:r>
      <w:r>
        <w:t>реализует</w:t>
      </w:r>
      <w:r w:rsidRPr="000170D1">
        <w:rPr>
          <w:lang w:val="en-US"/>
        </w:rPr>
        <w:t xml:space="preserve"> </w:t>
      </w:r>
      <w:r>
        <w:t>интерфейсы</w:t>
      </w:r>
      <w:r w:rsidRPr="000170D1">
        <w:rPr>
          <w:lang w:val="en-US"/>
        </w:rPr>
        <w:t xml:space="preserve"> </w:t>
      </w:r>
      <w:r w:rsidRPr="00206225">
        <w:rPr>
          <w:rStyle w:val="af5"/>
        </w:rPr>
        <w:t>IComparer</w:t>
      </w:r>
      <w:r w:rsidRPr="000170D1">
        <w:rPr>
          <w:lang w:val="en-US"/>
        </w:rPr>
        <w:t xml:space="preserve">, </w:t>
      </w:r>
      <w:r w:rsidRPr="00206225">
        <w:rPr>
          <w:rStyle w:val="af5"/>
        </w:rPr>
        <w:t>IEqualityComparer</w:t>
      </w:r>
      <w:r w:rsidRPr="000170D1">
        <w:rPr>
          <w:lang w:val="en-US"/>
        </w:rPr>
        <w:t xml:space="preserve">, </w:t>
      </w:r>
      <w:r w:rsidRPr="00206225">
        <w:rPr>
          <w:rStyle w:val="af5"/>
        </w:rPr>
        <w:t>IComparer</w:t>
      </w:r>
      <w:r w:rsidRPr="003F3888">
        <w:rPr>
          <w:rStyle w:val="a9"/>
          <w:lang w:val="en-US"/>
        </w:rPr>
        <w:t>&lt;</w:t>
      </w:r>
      <w:r w:rsidRPr="00206225">
        <w:rPr>
          <w:rStyle w:val="af6"/>
        </w:rPr>
        <w:t>string</w:t>
      </w:r>
      <w:r w:rsidRPr="003F3888">
        <w:rPr>
          <w:rStyle w:val="a9"/>
          <w:lang w:val="en-US"/>
        </w:rPr>
        <w:t>&gt;</w:t>
      </w:r>
      <w:r w:rsidRPr="000170D1">
        <w:rPr>
          <w:lang w:val="en-US"/>
        </w:rPr>
        <w:t xml:space="preserve"> </w:t>
      </w:r>
      <w:r>
        <w:t>и</w:t>
      </w:r>
      <w:r w:rsidRPr="000170D1">
        <w:rPr>
          <w:lang w:val="en-US"/>
        </w:rPr>
        <w:t xml:space="preserve"> </w:t>
      </w:r>
      <w:r w:rsidRPr="00206225">
        <w:rPr>
          <w:rStyle w:val="af5"/>
        </w:rPr>
        <w:t>IEqualityComparer</w:t>
      </w:r>
      <w:r w:rsidRPr="003F3888">
        <w:rPr>
          <w:rStyle w:val="a9"/>
          <w:lang w:val="en-US"/>
        </w:rPr>
        <w:t>&lt;</w:t>
      </w:r>
      <w:r w:rsidRPr="00206225">
        <w:rPr>
          <w:rStyle w:val="af6"/>
        </w:rPr>
        <w:t>string</w:t>
      </w:r>
      <w:r w:rsidRPr="003F3888">
        <w:rPr>
          <w:rStyle w:val="a9"/>
          <w:lang w:val="en-US"/>
        </w:rPr>
        <w:t>&gt;</w:t>
      </w:r>
      <w:r w:rsidRPr="000170D1">
        <w:rPr>
          <w:lang w:val="en-US"/>
        </w:rPr>
        <w:t xml:space="preserve">. </w:t>
      </w:r>
      <w:r>
        <w:t xml:space="preserve">Некоторые неабстрактные наследники </w:t>
      </w:r>
      <w:r w:rsidRPr="00206225">
        <w:rPr>
          <w:rStyle w:val="af5"/>
        </w:rPr>
        <w:t>StringComparer</w:t>
      </w:r>
      <w:r>
        <w:t xml:space="preserve"> доступны через его статические свойства. Например, свойство </w:t>
      </w:r>
      <w:r w:rsidRPr="00206225">
        <w:rPr>
          <w:rStyle w:val="af5"/>
        </w:rPr>
        <w:t>StringComparer</w:t>
      </w:r>
      <w:r w:rsidRPr="00206225">
        <w:rPr>
          <w:rStyle w:val="a9"/>
        </w:rPr>
        <w:t>.CurrentCulture</w:t>
      </w:r>
      <w:r>
        <w:t xml:space="preserve"> возвращает объект, реализующий сравнение строк с учётом текущих региональных стандартов.</w:t>
      </w:r>
    </w:p>
    <w:p w:rsidR="009136EF" w:rsidRDefault="009136EF" w:rsidP="009136EF">
      <w:r>
        <w:t xml:space="preserve">Интерфейс </w:t>
      </w:r>
      <w:r w:rsidRPr="00296CDF">
        <w:rPr>
          <w:rStyle w:val="a9"/>
        </w:rPr>
        <w:t>System.Collections.</w:t>
      </w:r>
      <w:r w:rsidRPr="00C77AD5">
        <w:rPr>
          <w:rStyle w:val="af5"/>
        </w:rPr>
        <w:t>IStructural</w:t>
      </w:r>
      <w:r>
        <w:rPr>
          <w:rStyle w:val="af5"/>
        </w:rPr>
        <w:t>Comparable</w:t>
      </w:r>
      <w:r>
        <w:t xml:space="preserve"> позволяет провести порядковое сравнение составных объектов, выполняя сравнение отдельных элементов этих объектов.</w:t>
      </w:r>
      <w:r w:rsidR="00FF2BBB">
        <w:t xml:space="preserve"> На платформе </w:t>
      </w:r>
      <w:r w:rsidR="00FF2BBB" w:rsidRPr="00FF2BBB">
        <w:t>.</w:t>
      </w:r>
      <w:r w:rsidR="00FF2BBB">
        <w:rPr>
          <w:lang w:val="en-US"/>
        </w:rPr>
        <w:t>NET</w:t>
      </w:r>
      <w:r w:rsidR="00FF2BBB" w:rsidRPr="00FF2BBB">
        <w:t xml:space="preserve"> </w:t>
      </w:r>
      <w:r w:rsidR="00FF2BBB">
        <w:t>этот интерфейс явно реализуют массивы и кортежи.</w:t>
      </w:r>
    </w:p>
    <w:p w:rsidR="009136EF" w:rsidRPr="00967276" w:rsidRDefault="009136EF" w:rsidP="009136EF">
      <w:pPr>
        <w:pStyle w:val="a4"/>
        <w:rPr>
          <w:rStyle w:val="a9"/>
          <w:lang w:val="en-US"/>
        </w:rPr>
      </w:pPr>
      <w:r w:rsidRPr="00C77AD5">
        <w:rPr>
          <w:rStyle w:val="af6"/>
        </w:rPr>
        <w:t>public</w:t>
      </w:r>
      <w:r w:rsidRPr="00967276">
        <w:rPr>
          <w:rStyle w:val="a9"/>
          <w:lang w:val="en-US"/>
        </w:rPr>
        <w:t xml:space="preserve"> </w:t>
      </w:r>
      <w:r w:rsidRPr="00C77AD5">
        <w:rPr>
          <w:rStyle w:val="af6"/>
        </w:rPr>
        <w:t>interface</w:t>
      </w:r>
      <w:r w:rsidRPr="00967276">
        <w:rPr>
          <w:rStyle w:val="a9"/>
          <w:lang w:val="en-US"/>
        </w:rPr>
        <w:t xml:space="preserve"> </w:t>
      </w:r>
      <w:r w:rsidRPr="00C77AD5">
        <w:rPr>
          <w:rStyle w:val="af5"/>
        </w:rPr>
        <w:t>IStructural</w:t>
      </w:r>
      <w:r>
        <w:rPr>
          <w:rStyle w:val="af5"/>
        </w:rPr>
        <w:t>Comparable</w:t>
      </w:r>
    </w:p>
    <w:p w:rsidR="009136EF" w:rsidRPr="00967276" w:rsidRDefault="009136EF" w:rsidP="009136EF">
      <w:pPr>
        <w:pStyle w:val="a4"/>
        <w:rPr>
          <w:rStyle w:val="a9"/>
          <w:lang w:val="en-US"/>
        </w:rPr>
      </w:pPr>
      <w:r w:rsidRPr="00967276">
        <w:rPr>
          <w:rStyle w:val="a9"/>
          <w:lang w:val="en-US"/>
        </w:rPr>
        <w:t>{</w:t>
      </w:r>
    </w:p>
    <w:p w:rsidR="009136EF" w:rsidRPr="00967276" w:rsidRDefault="009136EF" w:rsidP="009136EF">
      <w:pPr>
        <w:pStyle w:val="a4"/>
        <w:rPr>
          <w:rStyle w:val="a9"/>
          <w:lang w:val="en-US"/>
        </w:rPr>
      </w:pPr>
      <w:r w:rsidRPr="00967276">
        <w:rPr>
          <w:rStyle w:val="a9"/>
          <w:lang w:val="en-US"/>
        </w:rPr>
        <w:t xml:space="preserve">    </w:t>
      </w:r>
      <w:r w:rsidRPr="00C77AD5">
        <w:rPr>
          <w:rStyle w:val="af6"/>
        </w:rPr>
        <w:t>int</w:t>
      </w:r>
      <w:r w:rsidRPr="00967276">
        <w:rPr>
          <w:rStyle w:val="a9"/>
          <w:lang w:val="en-US"/>
        </w:rPr>
        <w:t xml:space="preserve"> </w:t>
      </w:r>
      <w:r>
        <w:rPr>
          <w:rStyle w:val="a9"/>
          <w:lang w:val="en-US"/>
        </w:rPr>
        <w:t>CompareTo</w:t>
      </w:r>
      <w:r w:rsidRPr="00967276">
        <w:rPr>
          <w:rStyle w:val="a9"/>
          <w:lang w:val="en-US"/>
        </w:rPr>
        <w:t>(</w:t>
      </w:r>
      <w:r w:rsidRPr="00C77AD5">
        <w:rPr>
          <w:rStyle w:val="af6"/>
        </w:rPr>
        <w:t>object</w:t>
      </w:r>
      <w:r w:rsidRPr="00967276">
        <w:rPr>
          <w:rStyle w:val="a9"/>
          <w:lang w:val="en-US"/>
        </w:rPr>
        <w:t xml:space="preserve"> other, </w:t>
      </w:r>
      <w:r w:rsidRPr="00C77AD5">
        <w:rPr>
          <w:rStyle w:val="af5"/>
        </w:rPr>
        <w:t>IComparer</w:t>
      </w:r>
      <w:r w:rsidRPr="00967276">
        <w:rPr>
          <w:rStyle w:val="a9"/>
          <w:lang w:val="en-US"/>
        </w:rPr>
        <w:t xml:space="preserve"> comparer);</w:t>
      </w:r>
    </w:p>
    <w:p w:rsidR="009136EF" w:rsidRPr="00C77AD5" w:rsidRDefault="009136EF" w:rsidP="009136EF">
      <w:pPr>
        <w:pStyle w:val="a4"/>
        <w:rPr>
          <w:rStyle w:val="a9"/>
        </w:rPr>
      </w:pPr>
      <w:r w:rsidRPr="00C77AD5">
        <w:rPr>
          <w:rStyle w:val="a9"/>
        </w:rPr>
        <w:t>}</w:t>
      </w:r>
    </w:p>
    <w:p w:rsidR="005C23DB" w:rsidRDefault="00531924" w:rsidP="00531924">
      <w:pPr>
        <w:pStyle w:val="1"/>
      </w:pPr>
      <w:bookmarkStart w:id="6" w:name="_Toc348862494"/>
      <w:r w:rsidRPr="00505C31">
        <w:t>7</w:t>
      </w:r>
      <w:r>
        <w:t>. Жизненный цикл объектов</w:t>
      </w:r>
      <w:bookmarkEnd w:id="6"/>
    </w:p>
    <w:p w:rsidR="005C23DB" w:rsidRDefault="005C23DB" w:rsidP="005C23DB">
      <w:r>
        <w:t xml:space="preserve">Все типы платформы .NET делятся на ссылочные типы и типы значений. Переменные типов значений создаются в стеке, их время жизни ограничено тем блоком кода, в котором они объявляются. Например, если переменная типа значения объявлена в некотором методе, то после выхода из метода память в стеке, занимаемая переменной, автоматически освободится. Переменные ссылочного </w:t>
      </w:r>
      <w:r>
        <w:lastRenderedPageBreak/>
        <w:t xml:space="preserve">типа (объекты) располагаются в динамической памяти – </w:t>
      </w:r>
      <w:r w:rsidRPr="007A6D22">
        <w:rPr>
          <w:rStyle w:val="a8"/>
        </w:rPr>
        <w:t>управляемой куче</w:t>
      </w:r>
      <w:r>
        <w:t xml:space="preserve"> (managed heap). Размещение объектов в управляемой куче происходит последовательно. Для этого CLR поддерживает указатель на свободное место в куче, перемещая его на соответствующее количество байтов после выделения памяти очередному объекту.</w:t>
      </w:r>
    </w:p>
    <w:p w:rsidR="005C23DB" w:rsidRDefault="00BE66AD" w:rsidP="00637B29">
      <w:pPr>
        <w:pStyle w:val="af"/>
      </w:pPr>
      <w:r>
        <w:rPr>
          <w:noProof/>
        </w:rPr>
        <w:drawing>
          <wp:inline distT="0" distB="0" distL="0" distR="0">
            <wp:extent cx="5860800" cy="24876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dHeap-1.emz"/>
                    <pic:cNvPicPr/>
                  </pic:nvPicPr>
                  <pic:blipFill>
                    <a:blip r:embed="rId9">
                      <a:extLst>
                        <a:ext uri="{28A0092B-C50C-407E-A947-70E740481C1C}">
                          <a14:useLocalDpi xmlns:a14="http://schemas.microsoft.com/office/drawing/2010/main" val="0"/>
                        </a:ext>
                      </a:extLst>
                    </a:blip>
                    <a:stretch>
                      <a:fillRect/>
                    </a:stretch>
                  </pic:blipFill>
                  <pic:spPr>
                    <a:xfrm>
                      <a:off x="0" y="0"/>
                      <a:ext cx="5860800" cy="2487600"/>
                    </a:xfrm>
                    <a:prstGeom prst="rect">
                      <a:avLst/>
                    </a:prstGeom>
                  </pic:spPr>
                </pic:pic>
              </a:graphicData>
            </a:graphic>
          </wp:inline>
        </w:drawing>
      </w:r>
    </w:p>
    <w:p w:rsidR="005C23DB" w:rsidRDefault="005C23DB" w:rsidP="00637B29">
      <w:pPr>
        <w:pStyle w:val="af"/>
      </w:pPr>
      <w:r>
        <w:t xml:space="preserve">Рис. 1. Управляемая куча до </w:t>
      </w:r>
      <w:r w:rsidR="00587D4C">
        <w:t xml:space="preserve">(1) </w:t>
      </w:r>
      <w:r>
        <w:t xml:space="preserve">и после </w:t>
      </w:r>
      <w:r w:rsidR="00587D4C">
        <w:t xml:space="preserve">(2) </w:t>
      </w:r>
      <w:r>
        <w:t xml:space="preserve">выделения памяти под объект </w:t>
      </w:r>
      <w:r w:rsidRPr="00637B29">
        <w:rPr>
          <w:rStyle w:val="a9"/>
        </w:rPr>
        <w:t>E</w:t>
      </w:r>
      <w:r>
        <w:t>.</w:t>
      </w:r>
    </w:p>
    <w:p w:rsidR="00637B29" w:rsidRDefault="00637B29" w:rsidP="00637B29">
      <w:pPr>
        <w:pStyle w:val="2"/>
      </w:pPr>
      <w:r w:rsidRPr="00531924">
        <w:t xml:space="preserve">7.1. </w:t>
      </w:r>
      <w:r>
        <w:t>Алгоритм сборки мусора</w:t>
      </w:r>
    </w:p>
    <w:p w:rsidR="005C23DB" w:rsidRDefault="005C23DB" w:rsidP="005C23DB">
      <w:r>
        <w:t xml:space="preserve">Если новый объект требует для размещения больше памяти, чем имеющийся свободный объем, CLR запускает процесс, называемый </w:t>
      </w:r>
      <w:r w:rsidRPr="007A6D22">
        <w:rPr>
          <w:rStyle w:val="a8"/>
        </w:rPr>
        <w:t>сборка мусора</w:t>
      </w:r>
      <w:r w:rsidR="007A6D22">
        <w:rPr>
          <w:rStyle w:val="ae"/>
        </w:rPr>
        <w:footnoteReference w:id="6"/>
      </w:r>
      <w:r>
        <w:t xml:space="preserve"> (garbage collection). На первом этапе сборки мусора строится </w:t>
      </w:r>
      <w:r w:rsidRPr="007A6D22">
        <w:rPr>
          <w:rStyle w:val="a8"/>
        </w:rPr>
        <w:t>граф используемых объектов</w:t>
      </w:r>
      <w:r>
        <w:t xml:space="preserve">. Отправными точками в построении графа являются </w:t>
      </w:r>
      <w:r w:rsidRPr="007A6D22">
        <w:rPr>
          <w:rStyle w:val="a8"/>
        </w:rPr>
        <w:t>корневые объекты</w:t>
      </w:r>
      <w:r>
        <w:t>. Это объекты следующих категорий:</w:t>
      </w:r>
    </w:p>
    <w:p w:rsidR="005C23DB" w:rsidRDefault="007A6D22" w:rsidP="005C23DB">
      <w:r w:rsidRPr="007A6D22">
        <w:t xml:space="preserve">– </w:t>
      </w:r>
      <w:r w:rsidR="005C23DB">
        <w:t>локальная переменная или аргумент выполняемого метода (а также всех методов в стеке вызова);</w:t>
      </w:r>
    </w:p>
    <w:p w:rsidR="005C23DB" w:rsidRDefault="007A6D22" w:rsidP="005C23DB">
      <w:r w:rsidRPr="007A6D22">
        <w:t xml:space="preserve">– </w:t>
      </w:r>
      <w:r w:rsidR="005C23DB">
        <w:t>статическое поле;</w:t>
      </w:r>
    </w:p>
    <w:p w:rsidR="005C23DB" w:rsidRDefault="007A6D22" w:rsidP="005C23DB">
      <w:r w:rsidRPr="007A6D22">
        <w:t xml:space="preserve">– </w:t>
      </w:r>
      <w:r w:rsidR="005C23DB">
        <w:t xml:space="preserve">объект в </w:t>
      </w:r>
      <w:r w:rsidR="005C23DB" w:rsidRPr="007A6D22">
        <w:rPr>
          <w:rStyle w:val="a8"/>
        </w:rPr>
        <w:t>очереди завершения</w:t>
      </w:r>
      <w:r w:rsidR="005C23DB">
        <w:t xml:space="preserve"> (этот термин будет разъяснён позже).</w:t>
      </w:r>
    </w:p>
    <w:p w:rsidR="005C23DB" w:rsidRDefault="005C23DB" w:rsidP="005C23DB">
      <w:r>
        <w:t xml:space="preserve">При помощи графа используемых объектов выясняется реально занимаемая этими объектами память. Затем происходит </w:t>
      </w:r>
      <w:r w:rsidRPr="007A6D22">
        <w:rPr>
          <w:rStyle w:val="a8"/>
        </w:rPr>
        <w:t>дефрагментация кучи</w:t>
      </w:r>
      <w:r>
        <w:t xml:space="preserve"> </w:t>
      </w:r>
      <w:r w:rsidR="007A6D22" w:rsidRPr="007A6D22">
        <w:t>–</w:t>
      </w:r>
      <w:r>
        <w:t xml:space="preserve"> используемые объекты перераспределяются так, чтобы занимаемая ими память составляла единый блок в начале кучи. После этого сборка мусора завершается, и новый объект размещается в управляемой куче.</w:t>
      </w:r>
    </w:p>
    <w:p w:rsidR="005C23DB" w:rsidRDefault="004368E9" w:rsidP="007A6D22">
      <w:pPr>
        <w:pStyle w:val="af"/>
      </w:pPr>
      <w:r>
        <w:rPr>
          <w:noProof/>
        </w:rPr>
        <w:lastRenderedPageBreak/>
        <w:drawing>
          <wp:inline distT="0" distB="0" distL="0" distR="0">
            <wp:extent cx="5629275" cy="4124325"/>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dHeap-2.emz"/>
                    <pic:cNvPicPr/>
                  </pic:nvPicPr>
                  <pic:blipFill>
                    <a:blip r:embed="rId10">
                      <a:extLst>
                        <a:ext uri="{28A0092B-C50C-407E-A947-70E740481C1C}">
                          <a14:useLocalDpi xmlns:a14="http://schemas.microsoft.com/office/drawing/2010/main" val="0"/>
                        </a:ext>
                      </a:extLst>
                    </a:blip>
                    <a:stretch>
                      <a:fillRect/>
                    </a:stretch>
                  </pic:blipFill>
                  <pic:spPr>
                    <a:xfrm>
                      <a:off x="0" y="0"/>
                      <a:ext cx="5629275" cy="4124325"/>
                    </a:xfrm>
                    <a:prstGeom prst="rect">
                      <a:avLst/>
                    </a:prstGeom>
                  </pic:spPr>
                </pic:pic>
              </a:graphicData>
            </a:graphic>
          </wp:inline>
        </w:drawing>
      </w:r>
    </w:p>
    <w:p w:rsidR="005C23DB" w:rsidRDefault="005C23DB" w:rsidP="007A6D22">
      <w:pPr>
        <w:pStyle w:val="af"/>
      </w:pPr>
      <w:r>
        <w:t xml:space="preserve">Рис. 2. </w:t>
      </w:r>
      <w:r w:rsidR="00E562B3">
        <w:t>Ф</w:t>
      </w:r>
      <w:r>
        <w:t>азы сборки мусора</w:t>
      </w:r>
      <w:r w:rsidR="00E562B3">
        <w:t>: 1) инициирование, 2) выявление используемых объектов, 3) дефрагментация, 4) размещение объекта</w:t>
      </w:r>
      <w:r>
        <w:t>.</w:t>
      </w:r>
    </w:p>
    <w:p w:rsidR="005C23DB" w:rsidRDefault="005C23DB" w:rsidP="005C23DB">
      <w:r>
        <w:t>При размещении и удалении объектов CLR использует ряд оптимизаций. Во-первых, объекты размером 85000</w:t>
      </w:r>
      <w:r w:rsidR="004368E9" w:rsidRPr="004368E9">
        <w:t xml:space="preserve"> </w:t>
      </w:r>
      <w:r w:rsidR="004368E9">
        <w:t>и более</w:t>
      </w:r>
      <w:r>
        <w:t xml:space="preserve"> байтов размещаются в отдельной управляемой </w:t>
      </w:r>
      <w:r w:rsidRPr="003B78F1">
        <w:rPr>
          <w:rStyle w:val="a8"/>
        </w:rPr>
        <w:t>куче</w:t>
      </w:r>
      <w:r w:rsidR="003B78F1" w:rsidRPr="003B78F1">
        <w:rPr>
          <w:rStyle w:val="a8"/>
        </w:rPr>
        <w:t xml:space="preserve"> больших объектов</w:t>
      </w:r>
      <w:r w:rsidR="003B78F1" w:rsidRPr="003B78F1">
        <w:t xml:space="preserve"> (</w:t>
      </w:r>
      <w:r w:rsidR="003B78F1">
        <w:rPr>
          <w:lang w:val="en-US"/>
        </w:rPr>
        <w:t>Large</w:t>
      </w:r>
      <w:r w:rsidR="003B78F1" w:rsidRPr="003B78F1">
        <w:t xml:space="preserve"> </w:t>
      </w:r>
      <w:r w:rsidR="003B78F1">
        <w:rPr>
          <w:lang w:val="en-US"/>
        </w:rPr>
        <w:t>Object</w:t>
      </w:r>
      <w:r w:rsidR="003B78F1" w:rsidRPr="003B78F1">
        <w:t xml:space="preserve"> </w:t>
      </w:r>
      <w:r w:rsidR="003B78F1">
        <w:rPr>
          <w:lang w:val="en-US"/>
        </w:rPr>
        <w:t>Heap</w:t>
      </w:r>
      <w:r w:rsidR="003B78F1" w:rsidRPr="003B78F1">
        <w:t>)</w:t>
      </w:r>
      <w:r>
        <w:t xml:space="preserve">. При сборке мусора данная куча не дефрагментируется, так как копирование больших блоков памяти снижает производительность. Во-вторых, </w:t>
      </w:r>
      <w:r w:rsidR="003E682D">
        <w:t xml:space="preserve">в </w:t>
      </w:r>
      <w:r>
        <w:t>управляем</w:t>
      </w:r>
      <w:r w:rsidR="003E682D">
        <w:t>ой</w:t>
      </w:r>
      <w:r>
        <w:t xml:space="preserve"> куч</w:t>
      </w:r>
      <w:r w:rsidR="003E682D">
        <w:t>е</w:t>
      </w:r>
      <w:r>
        <w:t xml:space="preserve"> для малых объектов выделяет</w:t>
      </w:r>
      <w:r w:rsidR="003E682D">
        <w:t>ся</w:t>
      </w:r>
      <w:r>
        <w:t xml:space="preserve"> три поколения – Gen0, Gen1 и Gen2. Вначале все объекты относятся к </w:t>
      </w:r>
      <w:r w:rsidR="003E682D">
        <w:t xml:space="preserve">поколению </w:t>
      </w:r>
      <w:r>
        <w:t xml:space="preserve">Gen0. После первой сборки мусора </w:t>
      </w:r>
      <w:r w:rsidR="003E682D">
        <w:t xml:space="preserve">«пережившие» её </w:t>
      </w:r>
      <w:r>
        <w:t>объекты</w:t>
      </w:r>
      <w:r w:rsidR="003E682D">
        <w:t xml:space="preserve"> </w:t>
      </w:r>
      <w:r>
        <w:t>переходят в поколение Gen1</w:t>
      </w:r>
      <w:r w:rsidR="000E4CE8">
        <w:t xml:space="preserve">. </w:t>
      </w:r>
      <w:r w:rsidR="003E682D">
        <w:t xml:space="preserve">В дальнейшем </w:t>
      </w:r>
      <w:r w:rsidR="000E4CE8">
        <w:t>сборк</w:t>
      </w:r>
      <w:r w:rsidR="003E682D">
        <w:t>а</w:t>
      </w:r>
      <w:r w:rsidR="000E4CE8">
        <w:t xml:space="preserve"> мусора </w:t>
      </w:r>
      <w:r w:rsidR="000E4CE8">
        <w:t xml:space="preserve">будет работать с объектами поколения </w:t>
      </w:r>
      <w:r w:rsidR="000E4CE8">
        <w:rPr>
          <w:lang w:val="en-US"/>
        </w:rPr>
        <w:t>Gen</w:t>
      </w:r>
      <w:r w:rsidR="000E4CE8" w:rsidRPr="000E4CE8">
        <w:t>1</w:t>
      </w:r>
      <w:r w:rsidR="000E4CE8">
        <w:t xml:space="preserve">, только если освобождение памяти в </w:t>
      </w:r>
      <w:r w:rsidR="000E4CE8">
        <w:rPr>
          <w:lang w:val="en-US"/>
        </w:rPr>
        <w:t>Gen</w:t>
      </w:r>
      <w:r w:rsidR="000E4CE8" w:rsidRPr="000E4CE8">
        <w:t>0</w:t>
      </w:r>
      <w:r w:rsidR="000E4CE8">
        <w:t xml:space="preserve"> дало неудовлетворительный результат.</w:t>
      </w:r>
      <w:r w:rsidR="003E682D">
        <w:t xml:space="preserve"> Если в </w:t>
      </w:r>
      <w:r w:rsidR="003E682D">
        <w:rPr>
          <w:lang w:val="en-US"/>
        </w:rPr>
        <w:t>Gen</w:t>
      </w:r>
      <w:r w:rsidR="003E682D" w:rsidRPr="003E682D">
        <w:t xml:space="preserve">1 </w:t>
      </w:r>
      <w:r w:rsidR="003E682D">
        <w:t xml:space="preserve">произошла сборка мусора, то </w:t>
      </w:r>
      <w:r w:rsidR="003E682D">
        <w:t>«пережившие» её объекты переходят в поколение Gen</w:t>
      </w:r>
      <w:r w:rsidR="003E682D">
        <w:t>2</w:t>
      </w:r>
      <w:r w:rsidR="003E682D">
        <w:t>.</w:t>
      </w:r>
      <w:r w:rsidR="003E682D">
        <w:t xml:space="preserve"> Отметим, что куча больших объектов всегда рассматривается как куча объектов поколения </w:t>
      </w:r>
      <w:r w:rsidR="003E682D">
        <w:rPr>
          <w:lang w:val="en-US"/>
        </w:rPr>
        <w:t>Gen</w:t>
      </w:r>
      <w:r w:rsidR="003E682D" w:rsidRPr="003E682D">
        <w:t>2</w:t>
      </w:r>
      <w:r>
        <w:t>.</w:t>
      </w:r>
    </w:p>
    <w:p w:rsidR="005C23DB" w:rsidRDefault="005C23DB" w:rsidP="005C23DB">
      <w:r>
        <w:t xml:space="preserve">Сборщик мусора представлен статическим классом </w:t>
      </w:r>
      <w:r w:rsidRPr="003B78F1">
        <w:rPr>
          <w:rStyle w:val="a9"/>
        </w:rPr>
        <w:t>System.</w:t>
      </w:r>
      <w:r w:rsidRPr="003B78F1">
        <w:rPr>
          <w:rStyle w:val="af5"/>
        </w:rPr>
        <w:t>GC</w:t>
      </w:r>
      <w:r>
        <w:t>, который обладает несколькими полезными методами (</w:t>
      </w:r>
      <w:r w:rsidR="003B78F1">
        <w:t>приведён</w:t>
      </w:r>
      <w:r>
        <w:t xml:space="preserve"> неполный список):</w:t>
      </w:r>
    </w:p>
    <w:p w:rsidR="005C23DB" w:rsidRDefault="003B78F1" w:rsidP="005C23DB">
      <w:r>
        <w:t xml:space="preserve">1. </w:t>
      </w:r>
      <w:r w:rsidR="005C23DB" w:rsidRPr="003B78F1">
        <w:rPr>
          <w:rStyle w:val="a9"/>
        </w:rPr>
        <w:t>Collect()</w:t>
      </w:r>
      <w:r w:rsidR="005C23DB">
        <w:t xml:space="preserve"> </w:t>
      </w:r>
      <w:r>
        <w:t>–</w:t>
      </w:r>
      <w:r w:rsidR="005C23DB">
        <w:t xml:space="preserve"> вызывает принудительную сборку мусора в программе.</w:t>
      </w:r>
    </w:p>
    <w:p w:rsidR="005C23DB" w:rsidRDefault="003B78F1" w:rsidP="005C23DB">
      <w:r>
        <w:t xml:space="preserve">2. </w:t>
      </w:r>
      <w:r w:rsidR="005C23DB" w:rsidRPr="003B78F1">
        <w:rPr>
          <w:rStyle w:val="a9"/>
        </w:rPr>
        <w:t>GetGeneration()</w:t>
      </w:r>
      <w:r w:rsidR="005C23DB">
        <w:t xml:space="preserve"> – возвращает </w:t>
      </w:r>
      <w:r>
        <w:t xml:space="preserve">номер </w:t>
      </w:r>
      <w:r w:rsidR="005C23DB">
        <w:t>поколени</w:t>
      </w:r>
      <w:r>
        <w:t>я</w:t>
      </w:r>
      <w:r w:rsidR="005C23DB">
        <w:t xml:space="preserve"> для указанного объекта;</w:t>
      </w:r>
    </w:p>
    <w:p w:rsidR="005C23DB" w:rsidRDefault="003B78F1" w:rsidP="005C23DB">
      <w:r>
        <w:t xml:space="preserve">3. </w:t>
      </w:r>
      <w:r w:rsidR="005C23DB" w:rsidRPr="003B78F1">
        <w:rPr>
          <w:rStyle w:val="a9"/>
        </w:rPr>
        <w:t>SuppressFinalize()</w:t>
      </w:r>
      <w:r w:rsidR="005C23DB">
        <w:t xml:space="preserve"> </w:t>
      </w:r>
      <w:r>
        <w:t>–</w:t>
      </w:r>
      <w:r w:rsidR="005C23DB">
        <w:t xml:space="preserve"> подавляет вызов финализатора для объекта;</w:t>
      </w:r>
    </w:p>
    <w:p w:rsidR="005C23DB" w:rsidRDefault="003B78F1" w:rsidP="005C23DB">
      <w:r>
        <w:t xml:space="preserve">4. </w:t>
      </w:r>
      <w:r w:rsidR="005C23DB" w:rsidRPr="003B78F1">
        <w:rPr>
          <w:rStyle w:val="a9"/>
        </w:rPr>
        <w:t>WaitForPendingFinalizers()</w:t>
      </w:r>
      <w:r w:rsidR="005C23DB">
        <w:t xml:space="preserve"> </w:t>
      </w:r>
      <w:r>
        <w:t>–</w:t>
      </w:r>
      <w:r w:rsidR="005C23DB">
        <w:t xml:space="preserve"> приостанавливает текущий поток выполнения до тех пор, пока не будут выполнены все финализаторы освобождаемых объектов.</w:t>
      </w:r>
    </w:p>
    <w:p w:rsidR="005C23DB" w:rsidRDefault="00531924" w:rsidP="00531924">
      <w:pPr>
        <w:pStyle w:val="2"/>
      </w:pPr>
      <w:r w:rsidRPr="00531924">
        <w:lastRenderedPageBreak/>
        <w:t>7.</w:t>
      </w:r>
      <w:r w:rsidR="00637B29">
        <w:t>2</w:t>
      </w:r>
      <w:r w:rsidRPr="00531924">
        <w:t xml:space="preserve">. </w:t>
      </w:r>
      <w:r w:rsidR="005C23DB">
        <w:t>Финализаторы и интерфейс IDisposable</w:t>
      </w:r>
    </w:p>
    <w:p w:rsidR="005C23DB" w:rsidRDefault="005C23DB" w:rsidP="005C23DB">
      <w:r>
        <w:t xml:space="preserve">Обсудим автоматическую сборку мусора с точки зрения программиста, разрабатывающего некий класс. С одной стороны, такой подход имеет свои преимущества. В частности, практически исключаются случайные утечки памяти, которые могут вызвать «забытые» объекты. Однако объект может в процессе создания или работы резервировать неуправляемые системные ресурсы, которые нужно освободить после того, как объект перестаёт использоваться. Примерами таких ресурсов являются открытый </w:t>
      </w:r>
      <w:r w:rsidR="003B78F1">
        <w:t xml:space="preserve">операционной системой </w:t>
      </w:r>
      <w:r>
        <w:t xml:space="preserve">файл или сетевое подключение. Платформа .NET предлагает подход, обеспечивающий автоматическое освобождение ресурсов при уничтожении объекта. Тип </w:t>
      </w:r>
      <w:r w:rsidRPr="003B78F1">
        <w:rPr>
          <w:rStyle w:val="a9"/>
        </w:rPr>
        <w:t>System.</w:t>
      </w:r>
      <w:r w:rsidRPr="003B78F1">
        <w:rPr>
          <w:rStyle w:val="af5"/>
        </w:rPr>
        <w:t>Object</w:t>
      </w:r>
      <w:r>
        <w:t xml:space="preserve"> содержит виртуальный метод </w:t>
      </w:r>
      <w:r w:rsidRPr="003B78F1">
        <w:rPr>
          <w:rStyle w:val="a9"/>
        </w:rPr>
        <w:t>Finalize()</w:t>
      </w:r>
      <w:r>
        <w:t>. Класс (</w:t>
      </w:r>
      <w:r w:rsidR="003B78F1">
        <w:t xml:space="preserve">но </w:t>
      </w:r>
      <w:r>
        <w:t>не структура</w:t>
      </w:r>
      <w:r w:rsidR="003B78F1">
        <w:t>!</w:t>
      </w:r>
      <w:r>
        <w:t xml:space="preserve">) может переопределить этот метод для освобождения неуправляемых ресурсов. Объект такого класса обрабатывается особо при размещении в куче и при сборке мусора. При размещении ссылка на объект запоминается в специальной внутренней структуре CLR. При сборке мусора эта ссылка перемещается в </w:t>
      </w:r>
      <w:r w:rsidRPr="003B78F1">
        <w:rPr>
          <w:rStyle w:val="a8"/>
        </w:rPr>
        <w:t>очередь завершения</w:t>
      </w:r>
      <w:r>
        <w:t xml:space="preserve"> (freachable queue). Затем в отдельном программном потоке у объектов из очереди завершения происходит вызов метода </w:t>
      </w:r>
      <w:r w:rsidRPr="003B78F1">
        <w:rPr>
          <w:rStyle w:val="a9"/>
        </w:rPr>
        <w:t>Finalize()</w:t>
      </w:r>
      <w:r>
        <w:t>, после этого ссылка на объект удаляется из очереди завершения.</w:t>
      </w:r>
    </w:p>
    <w:p w:rsidR="005C23DB" w:rsidRDefault="005C23DB" w:rsidP="005C23DB">
      <w:r>
        <w:t xml:space="preserve">Язык C# не позволяет явно переопределить в пользовательском классе метод </w:t>
      </w:r>
      <w:r w:rsidRPr="003B78F1">
        <w:rPr>
          <w:rStyle w:val="a9"/>
        </w:rPr>
        <w:t>Finalize()</w:t>
      </w:r>
      <w:r>
        <w:t xml:space="preserve">. Вместо этого в классе описывается специальный </w:t>
      </w:r>
      <w:r w:rsidRPr="003B78F1">
        <w:rPr>
          <w:rStyle w:val="a8"/>
        </w:rPr>
        <w:t>финализатор</w:t>
      </w:r>
      <w:r>
        <w:t xml:space="preserve">. Имя финализатора имеет вид </w:t>
      </w:r>
      <w:r w:rsidRPr="003B78F1">
        <w:rPr>
          <w:rStyle w:val="a9"/>
        </w:rPr>
        <w:t>~</w:t>
      </w:r>
      <w:r w:rsidRPr="003B78F1">
        <w:rPr>
          <w:rStyle w:val="aff0"/>
        </w:rPr>
        <w:t>имя-класса</w:t>
      </w:r>
      <w:r w:rsidRPr="003B78F1">
        <w:rPr>
          <w:rStyle w:val="a9"/>
        </w:rPr>
        <w:t>()</w:t>
      </w:r>
      <w:r>
        <w:t xml:space="preserve">, он не имеет параметров и модификаторов доступа (считается, что </w:t>
      </w:r>
      <w:r w:rsidR="003B78F1">
        <w:t>у него</w:t>
      </w:r>
      <w:r>
        <w:t xml:space="preserve"> модификатор доступа </w:t>
      </w:r>
      <w:r w:rsidRPr="003B78F1">
        <w:rPr>
          <w:rStyle w:val="af6"/>
        </w:rPr>
        <w:t>protected</w:t>
      </w:r>
      <w:r>
        <w:t>). При наследовании в финализатор класса-наследника автоматически подставляется вызов финализатора класса-предка.</w:t>
      </w:r>
    </w:p>
    <w:p w:rsidR="005C23DB" w:rsidRDefault="00E55B8C" w:rsidP="005C23DB">
      <w:r>
        <w:t>Приведём</w:t>
      </w:r>
      <w:r w:rsidR="005C23DB">
        <w:t xml:space="preserve"> пример класса с финализатором:</w:t>
      </w:r>
    </w:p>
    <w:p w:rsidR="005C23DB" w:rsidRPr="000170D1" w:rsidRDefault="005C23DB" w:rsidP="003B78F1">
      <w:pPr>
        <w:pStyle w:val="a4"/>
      </w:pPr>
      <w:r w:rsidRPr="00E55B8C">
        <w:rPr>
          <w:rStyle w:val="af6"/>
        </w:rPr>
        <w:t>public class</w:t>
      </w:r>
      <w:r w:rsidRPr="000170D1">
        <w:t xml:space="preserve"> </w:t>
      </w:r>
      <w:r w:rsidRPr="00E55B8C">
        <w:rPr>
          <w:rStyle w:val="af5"/>
        </w:rPr>
        <w:t>ClassWithFinalizer</w:t>
      </w:r>
    </w:p>
    <w:p w:rsidR="005C23DB" w:rsidRPr="000170D1" w:rsidRDefault="005C23DB" w:rsidP="003B78F1">
      <w:pPr>
        <w:pStyle w:val="a4"/>
      </w:pPr>
      <w:r w:rsidRPr="000170D1">
        <w:t>{</w:t>
      </w:r>
    </w:p>
    <w:p w:rsidR="005C23DB" w:rsidRPr="000170D1" w:rsidRDefault="005C23DB" w:rsidP="003B78F1">
      <w:pPr>
        <w:pStyle w:val="a4"/>
      </w:pPr>
      <w:r w:rsidRPr="000170D1">
        <w:t xml:space="preserve">    </w:t>
      </w:r>
      <w:r w:rsidRPr="00E55B8C">
        <w:rPr>
          <w:rStyle w:val="af6"/>
        </w:rPr>
        <w:t>public void</w:t>
      </w:r>
      <w:r w:rsidRPr="000170D1">
        <w:t xml:space="preserve"> DoSomething()</w:t>
      </w:r>
    </w:p>
    <w:p w:rsidR="005C23DB" w:rsidRPr="000170D1" w:rsidRDefault="005C23DB" w:rsidP="003B78F1">
      <w:pPr>
        <w:pStyle w:val="a4"/>
      </w:pPr>
      <w:r w:rsidRPr="000170D1">
        <w:t xml:space="preserve">    {</w:t>
      </w:r>
    </w:p>
    <w:p w:rsidR="005C23DB" w:rsidRPr="000170D1" w:rsidRDefault="005C23DB" w:rsidP="003B78F1">
      <w:pPr>
        <w:pStyle w:val="a4"/>
      </w:pPr>
      <w:r w:rsidRPr="000170D1">
        <w:t xml:space="preserve">        </w:t>
      </w:r>
      <w:r w:rsidRPr="00E55B8C">
        <w:rPr>
          <w:rStyle w:val="af5"/>
        </w:rPr>
        <w:t>Console</w:t>
      </w:r>
      <w:r w:rsidRPr="000170D1">
        <w:t>.WriteLine(</w:t>
      </w:r>
      <w:r w:rsidRPr="00E55B8C">
        <w:rPr>
          <w:rStyle w:val="af7"/>
        </w:rPr>
        <w:t>"I</w:t>
      </w:r>
      <w:r w:rsidR="00E55B8C" w:rsidRPr="00E55B8C">
        <w:rPr>
          <w:rStyle w:val="af7"/>
        </w:rPr>
        <w:t xml:space="preserve"> </w:t>
      </w:r>
      <w:r w:rsidR="00E55B8C">
        <w:rPr>
          <w:rStyle w:val="af7"/>
        </w:rPr>
        <w:t>a</w:t>
      </w:r>
      <w:r w:rsidRPr="00E55B8C">
        <w:rPr>
          <w:rStyle w:val="af7"/>
        </w:rPr>
        <w:t>m working..."</w:t>
      </w:r>
      <w:r w:rsidRPr="000170D1">
        <w:t>);</w:t>
      </w:r>
    </w:p>
    <w:p w:rsidR="005C23DB" w:rsidRPr="003F3888" w:rsidRDefault="005C23DB" w:rsidP="003B78F1">
      <w:pPr>
        <w:pStyle w:val="a4"/>
        <w:rPr>
          <w:lang w:val="ru-RU"/>
        </w:rPr>
      </w:pPr>
      <w:r w:rsidRPr="000170D1">
        <w:t xml:space="preserve">    </w:t>
      </w:r>
      <w:r w:rsidRPr="003F3888">
        <w:rPr>
          <w:lang w:val="ru-RU"/>
        </w:rPr>
        <w:t>}</w:t>
      </w:r>
    </w:p>
    <w:p w:rsidR="005C23DB" w:rsidRPr="003F3888" w:rsidRDefault="005C23DB" w:rsidP="003B78F1">
      <w:pPr>
        <w:pStyle w:val="a4"/>
        <w:rPr>
          <w:lang w:val="ru-RU"/>
        </w:rPr>
      </w:pPr>
    </w:p>
    <w:p w:rsidR="005C23DB" w:rsidRPr="003F3888" w:rsidRDefault="005C23DB" w:rsidP="003B78F1">
      <w:pPr>
        <w:pStyle w:val="a4"/>
        <w:rPr>
          <w:lang w:val="ru-RU"/>
        </w:rPr>
      </w:pPr>
      <w:r w:rsidRPr="003F3888">
        <w:rPr>
          <w:lang w:val="ru-RU"/>
        </w:rPr>
        <w:t xml:space="preserve">    ~</w:t>
      </w:r>
      <w:r w:rsidRPr="000170D1">
        <w:t>ClassWithFinalizer</w:t>
      </w:r>
      <w:r w:rsidRPr="003F3888">
        <w:rPr>
          <w:lang w:val="ru-RU"/>
        </w:rPr>
        <w:t>()</w:t>
      </w:r>
    </w:p>
    <w:p w:rsidR="005C23DB" w:rsidRPr="003F3888" w:rsidRDefault="005C23DB" w:rsidP="003B78F1">
      <w:pPr>
        <w:pStyle w:val="a4"/>
        <w:rPr>
          <w:lang w:val="ru-RU"/>
        </w:rPr>
      </w:pPr>
      <w:r w:rsidRPr="003F3888">
        <w:rPr>
          <w:lang w:val="ru-RU"/>
        </w:rPr>
        <w:t xml:space="preserve">    {</w:t>
      </w:r>
    </w:p>
    <w:p w:rsidR="005C23DB" w:rsidRPr="00E55B8C" w:rsidRDefault="005C23DB" w:rsidP="003B78F1">
      <w:pPr>
        <w:pStyle w:val="a4"/>
        <w:rPr>
          <w:rStyle w:val="af4"/>
        </w:rPr>
      </w:pPr>
      <w:r w:rsidRPr="00E55B8C">
        <w:rPr>
          <w:lang w:val="ru-RU"/>
        </w:rPr>
        <w:t xml:space="preserve">        </w:t>
      </w:r>
      <w:r w:rsidRPr="00E55B8C">
        <w:rPr>
          <w:rStyle w:val="af4"/>
        </w:rPr>
        <w:t xml:space="preserve">// </w:t>
      </w:r>
      <w:r w:rsidR="00E55B8C" w:rsidRPr="00E55B8C">
        <w:rPr>
          <w:rStyle w:val="af4"/>
        </w:rPr>
        <w:t>здесь должен быть</w:t>
      </w:r>
      <w:r w:rsidRPr="00E55B8C">
        <w:rPr>
          <w:rStyle w:val="af4"/>
        </w:rPr>
        <w:t xml:space="preserve"> код освобождения неуправляемых ресурсов</w:t>
      </w:r>
    </w:p>
    <w:p w:rsidR="005C23DB" w:rsidRPr="003F3888" w:rsidRDefault="005C23DB" w:rsidP="003B78F1">
      <w:pPr>
        <w:pStyle w:val="a4"/>
        <w:rPr>
          <w:lang w:val="ru-RU"/>
        </w:rPr>
      </w:pPr>
      <w:r w:rsidRPr="00E55B8C">
        <w:rPr>
          <w:lang w:val="ru-RU"/>
        </w:rPr>
        <w:t xml:space="preserve">        </w:t>
      </w:r>
      <w:r w:rsidRPr="00E55B8C">
        <w:rPr>
          <w:rStyle w:val="af5"/>
        </w:rPr>
        <w:t>Console</w:t>
      </w:r>
      <w:r w:rsidRPr="003F3888">
        <w:rPr>
          <w:lang w:val="ru-RU"/>
        </w:rPr>
        <w:t>.</w:t>
      </w:r>
      <w:r>
        <w:t>WriteLine</w:t>
      </w:r>
      <w:r w:rsidRPr="003F3888">
        <w:rPr>
          <w:lang w:val="ru-RU"/>
        </w:rPr>
        <w:t>(</w:t>
      </w:r>
      <w:r w:rsidRPr="00837074">
        <w:rPr>
          <w:rStyle w:val="af7"/>
          <w:lang w:val="ru-RU"/>
        </w:rPr>
        <w:t>"</w:t>
      </w:r>
      <w:r w:rsidRPr="00E55B8C">
        <w:rPr>
          <w:rStyle w:val="af7"/>
        </w:rPr>
        <w:t>Bye</w:t>
      </w:r>
      <w:r w:rsidRPr="00837074">
        <w:rPr>
          <w:rStyle w:val="af7"/>
          <w:lang w:val="ru-RU"/>
        </w:rPr>
        <w:t>!"</w:t>
      </w:r>
      <w:r w:rsidRPr="003F3888">
        <w:rPr>
          <w:lang w:val="ru-RU"/>
        </w:rPr>
        <w:t>);</w:t>
      </w:r>
    </w:p>
    <w:p w:rsidR="005C23DB" w:rsidRPr="003F3888" w:rsidRDefault="005C23DB" w:rsidP="003B78F1">
      <w:pPr>
        <w:pStyle w:val="a4"/>
        <w:rPr>
          <w:lang w:val="ru-RU"/>
        </w:rPr>
      </w:pPr>
      <w:r w:rsidRPr="003F3888">
        <w:rPr>
          <w:lang w:val="ru-RU"/>
        </w:rPr>
        <w:t xml:space="preserve">    }</w:t>
      </w:r>
    </w:p>
    <w:p w:rsidR="005C23DB" w:rsidRPr="003F3888" w:rsidRDefault="005C23DB" w:rsidP="003B78F1">
      <w:pPr>
        <w:pStyle w:val="a4"/>
        <w:rPr>
          <w:lang w:val="ru-RU"/>
        </w:rPr>
      </w:pPr>
      <w:r w:rsidRPr="003F3888">
        <w:rPr>
          <w:lang w:val="ru-RU"/>
        </w:rPr>
        <w:t>}</w:t>
      </w:r>
    </w:p>
    <w:p w:rsidR="005C23DB" w:rsidRDefault="005C23DB" w:rsidP="005C23DB">
      <w:r>
        <w:t xml:space="preserve">Вызов метода </w:t>
      </w:r>
      <w:r w:rsidRPr="00E55B8C">
        <w:rPr>
          <w:rStyle w:val="a9"/>
        </w:rPr>
        <w:t>Finalize()</w:t>
      </w:r>
      <w:r>
        <w:t xml:space="preserve"> является недетерминированным. Для освобождения управляемых ресурсов (т. е. ресурсов платформы .NET) программист может описать в классе некий метод, который следует вызывать вручную, когда ресурс больше не нужен. Для унификации данного решения предлагается интерфейс </w:t>
      </w:r>
      <w:r w:rsidRPr="00E55B8C">
        <w:rPr>
          <w:rStyle w:val="af5"/>
        </w:rPr>
        <w:lastRenderedPageBreak/>
        <w:t>IDisposable</w:t>
      </w:r>
      <w:r>
        <w:t xml:space="preserve"> с единственным методом </w:t>
      </w:r>
      <w:r w:rsidRPr="00E55B8C">
        <w:rPr>
          <w:rStyle w:val="a9"/>
        </w:rPr>
        <w:t>Dispose()</w:t>
      </w:r>
      <w:r>
        <w:t xml:space="preserve">. Если класс или структура реализуют этот интерфейс, </w:t>
      </w:r>
      <w:r w:rsidRPr="00E55B8C">
        <w:rPr>
          <w:rStyle w:val="a9"/>
        </w:rPr>
        <w:t>Dispose()</w:t>
      </w:r>
      <w:r>
        <w:t xml:space="preserve"> содержит код освобождения управляемых ресурсов.</w:t>
      </w:r>
    </w:p>
    <w:p w:rsidR="005C23DB" w:rsidRPr="000170D1" w:rsidRDefault="005C23DB" w:rsidP="00E55B8C">
      <w:pPr>
        <w:pStyle w:val="a4"/>
      </w:pPr>
      <w:r w:rsidRPr="00E55B8C">
        <w:rPr>
          <w:rStyle w:val="af6"/>
        </w:rPr>
        <w:t>public class</w:t>
      </w:r>
      <w:r w:rsidRPr="000170D1">
        <w:t xml:space="preserve"> </w:t>
      </w:r>
      <w:r w:rsidRPr="00E55B8C">
        <w:rPr>
          <w:rStyle w:val="af5"/>
        </w:rPr>
        <w:t>ClassWithDispose</w:t>
      </w:r>
      <w:r w:rsidRPr="000170D1">
        <w:t xml:space="preserve"> : </w:t>
      </w:r>
      <w:r w:rsidRPr="00E55B8C">
        <w:rPr>
          <w:rStyle w:val="af5"/>
        </w:rPr>
        <w:t>IDisposable</w:t>
      </w:r>
    </w:p>
    <w:p w:rsidR="005C23DB" w:rsidRPr="000170D1" w:rsidRDefault="005C23DB" w:rsidP="00E55B8C">
      <w:pPr>
        <w:pStyle w:val="a4"/>
      </w:pPr>
      <w:r w:rsidRPr="000170D1">
        <w:t>{</w:t>
      </w:r>
    </w:p>
    <w:p w:rsidR="005C23DB" w:rsidRPr="000170D1" w:rsidRDefault="005C23DB" w:rsidP="00E55B8C">
      <w:pPr>
        <w:pStyle w:val="a4"/>
      </w:pPr>
      <w:r w:rsidRPr="000170D1">
        <w:t xml:space="preserve">    </w:t>
      </w:r>
      <w:r w:rsidRPr="00E55B8C">
        <w:rPr>
          <w:rStyle w:val="af6"/>
        </w:rPr>
        <w:t>public void</w:t>
      </w:r>
      <w:r w:rsidRPr="000170D1">
        <w:t xml:space="preserve"> DoSomething()</w:t>
      </w:r>
    </w:p>
    <w:p w:rsidR="005C23DB" w:rsidRPr="000170D1" w:rsidRDefault="005C23DB" w:rsidP="00E55B8C">
      <w:pPr>
        <w:pStyle w:val="a4"/>
      </w:pPr>
      <w:r w:rsidRPr="000170D1">
        <w:t xml:space="preserve">    {</w:t>
      </w:r>
    </w:p>
    <w:p w:rsidR="005C23DB" w:rsidRPr="000170D1" w:rsidRDefault="005C23DB" w:rsidP="00E55B8C">
      <w:pPr>
        <w:pStyle w:val="a4"/>
      </w:pPr>
      <w:r w:rsidRPr="000170D1">
        <w:t xml:space="preserve">        </w:t>
      </w:r>
      <w:r w:rsidRPr="00E55B8C">
        <w:rPr>
          <w:rStyle w:val="af5"/>
        </w:rPr>
        <w:t>Console</w:t>
      </w:r>
      <w:r w:rsidRPr="000170D1">
        <w:t>.WriteLine(</w:t>
      </w:r>
      <w:r w:rsidRPr="003F3888">
        <w:rPr>
          <w:rStyle w:val="af7"/>
        </w:rPr>
        <w:t>"I</w:t>
      </w:r>
      <w:r w:rsidR="00E55B8C" w:rsidRPr="00E55B8C">
        <w:rPr>
          <w:rStyle w:val="af7"/>
        </w:rPr>
        <w:t xml:space="preserve"> </w:t>
      </w:r>
      <w:r w:rsidR="00E55B8C" w:rsidRPr="003F3888">
        <w:rPr>
          <w:rStyle w:val="af7"/>
        </w:rPr>
        <w:t>a</w:t>
      </w:r>
      <w:r w:rsidRPr="003F3888">
        <w:rPr>
          <w:rStyle w:val="af7"/>
        </w:rPr>
        <w:t>m working..."</w:t>
      </w:r>
      <w:r w:rsidRPr="000170D1">
        <w:t>);</w:t>
      </w:r>
    </w:p>
    <w:p w:rsidR="005C23DB" w:rsidRPr="003F3888" w:rsidRDefault="005C23DB" w:rsidP="00E55B8C">
      <w:pPr>
        <w:pStyle w:val="a4"/>
        <w:rPr>
          <w:lang w:val="ru-RU"/>
        </w:rPr>
      </w:pPr>
      <w:r w:rsidRPr="000170D1">
        <w:t xml:space="preserve">    </w:t>
      </w:r>
      <w:r w:rsidRPr="003F3888">
        <w:rPr>
          <w:lang w:val="ru-RU"/>
        </w:rPr>
        <w:t>}</w:t>
      </w:r>
    </w:p>
    <w:p w:rsidR="005C23DB" w:rsidRPr="003F3888" w:rsidRDefault="005C23DB" w:rsidP="00E55B8C">
      <w:pPr>
        <w:pStyle w:val="a4"/>
        <w:rPr>
          <w:lang w:val="ru-RU"/>
        </w:rPr>
      </w:pPr>
    </w:p>
    <w:p w:rsidR="005C23DB" w:rsidRPr="003F3888" w:rsidRDefault="005C23DB" w:rsidP="00E55B8C">
      <w:pPr>
        <w:pStyle w:val="a4"/>
        <w:rPr>
          <w:lang w:val="ru-RU"/>
        </w:rPr>
      </w:pPr>
      <w:r w:rsidRPr="003F3888">
        <w:rPr>
          <w:lang w:val="ru-RU"/>
        </w:rPr>
        <w:t xml:space="preserve">    </w:t>
      </w:r>
      <w:r w:rsidRPr="00E55B8C">
        <w:rPr>
          <w:rStyle w:val="af6"/>
        </w:rPr>
        <w:t>public</w:t>
      </w:r>
      <w:r w:rsidRPr="003F3888">
        <w:rPr>
          <w:rStyle w:val="af6"/>
          <w:lang w:val="ru-RU"/>
        </w:rPr>
        <w:t xml:space="preserve"> </w:t>
      </w:r>
      <w:r w:rsidRPr="00E55B8C">
        <w:rPr>
          <w:rStyle w:val="af6"/>
        </w:rPr>
        <w:t>void</w:t>
      </w:r>
      <w:r w:rsidRPr="003F3888">
        <w:rPr>
          <w:lang w:val="ru-RU"/>
        </w:rPr>
        <w:t xml:space="preserve"> </w:t>
      </w:r>
      <w:r w:rsidRPr="000170D1">
        <w:t>Dispose</w:t>
      </w:r>
      <w:r w:rsidRPr="003F3888">
        <w:rPr>
          <w:lang w:val="ru-RU"/>
        </w:rPr>
        <w:t>()</w:t>
      </w:r>
    </w:p>
    <w:p w:rsidR="005C23DB" w:rsidRPr="003F3888" w:rsidRDefault="005C23DB" w:rsidP="00E55B8C">
      <w:pPr>
        <w:pStyle w:val="a4"/>
        <w:rPr>
          <w:lang w:val="ru-RU"/>
        </w:rPr>
      </w:pPr>
      <w:r w:rsidRPr="003F3888">
        <w:rPr>
          <w:lang w:val="ru-RU"/>
        </w:rPr>
        <w:t xml:space="preserve">    {</w:t>
      </w:r>
    </w:p>
    <w:p w:rsidR="005C23DB" w:rsidRPr="00E55B8C" w:rsidRDefault="005C23DB" w:rsidP="00E55B8C">
      <w:pPr>
        <w:pStyle w:val="a4"/>
        <w:rPr>
          <w:lang w:val="ru-RU"/>
        </w:rPr>
      </w:pPr>
      <w:r w:rsidRPr="00E55B8C">
        <w:rPr>
          <w:lang w:val="ru-RU"/>
        </w:rPr>
        <w:t xml:space="preserve">        </w:t>
      </w:r>
      <w:r w:rsidR="00E55B8C" w:rsidRPr="00E55B8C">
        <w:rPr>
          <w:rStyle w:val="af4"/>
        </w:rPr>
        <w:t>// здесь должен быть код освобождения управляемых ресурсов</w:t>
      </w:r>
    </w:p>
    <w:p w:rsidR="005C23DB" w:rsidRPr="003F3888" w:rsidRDefault="005C23DB" w:rsidP="00E55B8C">
      <w:pPr>
        <w:pStyle w:val="a4"/>
        <w:rPr>
          <w:lang w:val="ru-RU"/>
        </w:rPr>
      </w:pPr>
      <w:r w:rsidRPr="00E55B8C">
        <w:rPr>
          <w:lang w:val="ru-RU"/>
        </w:rPr>
        <w:t xml:space="preserve">        </w:t>
      </w:r>
      <w:r w:rsidRPr="00E55B8C">
        <w:rPr>
          <w:rStyle w:val="af5"/>
        </w:rPr>
        <w:t>Console</w:t>
      </w:r>
      <w:r w:rsidRPr="003F3888">
        <w:rPr>
          <w:lang w:val="ru-RU"/>
        </w:rPr>
        <w:t>.</w:t>
      </w:r>
      <w:r>
        <w:t>WriteLine</w:t>
      </w:r>
      <w:r w:rsidRPr="003F3888">
        <w:rPr>
          <w:lang w:val="ru-RU"/>
        </w:rPr>
        <w:t>(</w:t>
      </w:r>
      <w:r w:rsidRPr="00837074">
        <w:rPr>
          <w:rStyle w:val="af7"/>
          <w:lang w:val="ru-RU"/>
        </w:rPr>
        <w:t>"</w:t>
      </w:r>
      <w:r w:rsidRPr="00E55B8C">
        <w:rPr>
          <w:rStyle w:val="af7"/>
        </w:rPr>
        <w:t>Bye</w:t>
      </w:r>
      <w:r w:rsidRPr="00837074">
        <w:rPr>
          <w:rStyle w:val="af7"/>
          <w:lang w:val="ru-RU"/>
        </w:rPr>
        <w:t>!"</w:t>
      </w:r>
      <w:r w:rsidRPr="003F3888">
        <w:rPr>
          <w:lang w:val="ru-RU"/>
        </w:rPr>
        <w:t>);</w:t>
      </w:r>
    </w:p>
    <w:p w:rsidR="005C23DB" w:rsidRPr="003F3888" w:rsidRDefault="005C23DB" w:rsidP="00E55B8C">
      <w:pPr>
        <w:pStyle w:val="a4"/>
        <w:rPr>
          <w:lang w:val="ru-RU"/>
        </w:rPr>
      </w:pPr>
      <w:r w:rsidRPr="003F3888">
        <w:rPr>
          <w:lang w:val="ru-RU"/>
        </w:rPr>
        <w:t xml:space="preserve">    }</w:t>
      </w:r>
    </w:p>
    <w:p w:rsidR="005C23DB" w:rsidRPr="003F3888" w:rsidRDefault="005C23DB" w:rsidP="00E55B8C">
      <w:pPr>
        <w:pStyle w:val="a4"/>
        <w:rPr>
          <w:lang w:val="ru-RU"/>
        </w:rPr>
      </w:pPr>
      <w:r w:rsidRPr="003F3888">
        <w:rPr>
          <w:lang w:val="ru-RU"/>
        </w:rPr>
        <w:t>}</w:t>
      </w:r>
    </w:p>
    <w:p w:rsidR="005C23DB" w:rsidRDefault="005C23DB" w:rsidP="005C23DB">
      <w:r>
        <w:t xml:space="preserve">Язык C# имеет специальный оператор </w:t>
      </w:r>
      <w:r w:rsidRPr="00E55B8C">
        <w:rPr>
          <w:rStyle w:val="af6"/>
        </w:rPr>
        <w:t>using</w:t>
      </w:r>
      <w:r>
        <w:t xml:space="preserve">, который гарантирует вызов метода </w:t>
      </w:r>
      <w:r w:rsidRPr="00E55B8C">
        <w:rPr>
          <w:rStyle w:val="a9"/>
        </w:rPr>
        <w:t>Dispose()</w:t>
      </w:r>
      <w:r>
        <w:t xml:space="preserve"> для заданных переменных в конце блока кода. Синтаксис оператора </w:t>
      </w:r>
      <w:r w:rsidRPr="00E55B8C">
        <w:rPr>
          <w:rStyle w:val="af6"/>
        </w:rPr>
        <w:t>using</w:t>
      </w:r>
      <w:r>
        <w:t xml:space="preserve"> следующий:</w:t>
      </w:r>
    </w:p>
    <w:p w:rsidR="005C23DB" w:rsidRPr="003F3888" w:rsidRDefault="005C23DB" w:rsidP="00E55B8C">
      <w:pPr>
        <w:pStyle w:val="a4"/>
        <w:rPr>
          <w:lang w:val="ru-RU"/>
        </w:rPr>
      </w:pPr>
      <w:r w:rsidRPr="00E55B8C">
        <w:rPr>
          <w:rStyle w:val="af6"/>
        </w:rPr>
        <w:t>using</w:t>
      </w:r>
      <w:r w:rsidRPr="003F3888">
        <w:rPr>
          <w:lang w:val="ru-RU"/>
        </w:rPr>
        <w:t xml:space="preserve"> (</w:t>
      </w:r>
      <w:r w:rsidRPr="00E55B8C">
        <w:rPr>
          <w:rStyle w:val="aff0"/>
        </w:rPr>
        <w:t>получение-ресурса</w:t>
      </w:r>
      <w:r w:rsidRPr="003F3888">
        <w:rPr>
          <w:lang w:val="ru-RU"/>
        </w:rPr>
        <w:t xml:space="preserve">) </w:t>
      </w:r>
      <w:r w:rsidRPr="00E55B8C">
        <w:rPr>
          <w:rStyle w:val="aff0"/>
        </w:rPr>
        <w:t>вложенный-оператор</w:t>
      </w:r>
    </w:p>
    <w:p w:rsidR="005C23DB" w:rsidRDefault="005C23DB" w:rsidP="005C23DB">
      <w:r>
        <w:t xml:space="preserve">Здесь </w:t>
      </w:r>
      <w:r w:rsidRPr="00E55B8C">
        <w:rPr>
          <w:rStyle w:val="aff0"/>
        </w:rPr>
        <w:t>получение-ресурса</w:t>
      </w:r>
      <w:r>
        <w:t xml:space="preserve"> означает один из вариантов.</w:t>
      </w:r>
    </w:p>
    <w:p w:rsidR="005C23DB" w:rsidRDefault="005C23DB" w:rsidP="005C23DB">
      <w:r>
        <w:t xml:space="preserve">1. Объявление и инициализацию локальной переменой (или списка переменных). Тип переменной должен реализовывать </w:t>
      </w:r>
      <w:r w:rsidRPr="00E55B8C">
        <w:rPr>
          <w:rStyle w:val="af5"/>
        </w:rPr>
        <w:t>IDisposable</w:t>
      </w:r>
      <w:r>
        <w:t xml:space="preserve">. Такая переменная в блоке </w:t>
      </w:r>
      <w:r w:rsidRPr="00E55B8C">
        <w:rPr>
          <w:rStyle w:val="af6"/>
        </w:rPr>
        <w:t>using</w:t>
      </w:r>
      <w:r>
        <w:t xml:space="preserve"> доступна только для чтения.</w:t>
      </w:r>
    </w:p>
    <w:p w:rsidR="005C23DB" w:rsidRDefault="005C23DB" w:rsidP="005C23DB">
      <w:r>
        <w:t xml:space="preserve">2. Выражение, значение которого имеет тип, реализующий </w:t>
      </w:r>
      <w:r w:rsidRPr="00E55B8C">
        <w:rPr>
          <w:rStyle w:val="af5"/>
        </w:rPr>
        <w:t>IDisposable</w:t>
      </w:r>
      <w:r>
        <w:t>.</w:t>
      </w:r>
    </w:p>
    <w:p w:rsidR="005C23DB" w:rsidRDefault="005C23DB" w:rsidP="005C23DB">
      <w:r>
        <w:t xml:space="preserve">Приведём пример использования оператора </w:t>
      </w:r>
      <w:r w:rsidRPr="00967276">
        <w:rPr>
          <w:rStyle w:val="af6"/>
        </w:rPr>
        <w:t>using</w:t>
      </w:r>
      <w:r>
        <w:t>:</w:t>
      </w:r>
    </w:p>
    <w:p w:rsidR="005C23DB" w:rsidRPr="000170D1" w:rsidRDefault="005C23DB" w:rsidP="00E55B8C">
      <w:pPr>
        <w:pStyle w:val="a4"/>
      </w:pPr>
      <w:r w:rsidRPr="00E55B8C">
        <w:rPr>
          <w:rStyle w:val="af6"/>
        </w:rPr>
        <w:t>using</w:t>
      </w:r>
      <w:r w:rsidRPr="000170D1">
        <w:t xml:space="preserve"> (</w:t>
      </w:r>
      <w:r w:rsidRPr="00E55B8C">
        <w:rPr>
          <w:rStyle w:val="af5"/>
        </w:rPr>
        <w:t>ClassWithDispose</w:t>
      </w:r>
      <w:r w:rsidRPr="000170D1">
        <w:t xml:space="preserve"> x = </w:t>
      </w:r>
      <w:r w:rsidRPr="00E55B8C">
        <w:rPr>
          <w:rStyle w:val="af6"/>
        </w:rPr>
        <w:t>new</w:t>
      </w:r>
      <w:r w:rsidRPr="000170D1">
        <w:t xml:space="preserve"> </w:t>
      </w:r>
      <w:r w:rsidRPr="00E55B8C">
        <w:rPr>
          <w:rStyle w:val="af5"/>
        </w:rPr>
        <w:t>ClassWithDispose</w:t>
      </w:r>
      <w:r w:rsidRPr="000170D1">
        <w:t>())</w:t>
      </w:r>
    </w:p>
    <w:p w:rsidR="005C23DB" w:rsidRPr="000170D1" w:rsidRDefault="005C23DB" w:rsidP="00E55B8C">
      <w:pPr>
        <w:pStyle w:val="a4"/>
      </w:pPr>
      <w:r w:rsidRPr="000170D1">
        <w:t>{</w:t>
      </w:r>
    </w:p>
    <w:p w:rsidR="005C23DB" w:rsidRPr="000170D1" w:rsidRDefault="005C23DB" w:rsidP="00E55B8C">
      <w:pPr>
        <w:pStyle w:val="a4"/>
      </w:pPr>
      <w:r w:rsidRPr="000170D1">
        <w:t xml:space="preserve">    x.DoSomething();</w:t>
      </w:r>
    </w:p>
    <w:p w:rsidR="005C23DB" w:rsidRPr="003F3888" w:rsidRDefault="005C23DB" w:rsidP="00E55B8C">
      <w:pPr>
        <w:pStyle w:val="a4"/>
        <w:rPr>
          <w:rStyle w:val="af4"/>
          <w:lang w:val="en-US"/>
        </w:rPr>
      </w:pPr>
      <w:r w:rsidRPr="000170D1">
        <w:t xml:space="preserve">    </w:t>
      </w:r>
      <w:r w:rsidRPr="003F3888">
        <w:rPr>
          <w:rStyle w:val="af4"/>
          <w:lang w:val="en-US"/>
        </w:rPr>
        <w:t xml:space="preserve">// </w:t>
      </w:r>
      <w:r w:rsidRPr="00E55B8C">
        <w:rPr>
          <w:rStyle w:val="af4"/>
        </w:rPr>
        <w:t>компилятор</w:t>
      </w:r>
      <w:r w:rsidRPr="003F3888">
        <w:rPr>
          <w:rStyle w:val="af4"/>
          <w:lang w:val="en-US"/>
        </w:rPr>
        <w:t xml:space="preserve"> C# </w:t>
      </w:r>
      <w:r w:rsidRPr="00E55B8C">
        <w:rPr>
          <w:rStyle w:val="af4"/>
        </w:rPr>
        <w:t>поместит</w:t>
      </w:r>
      <w:r w:rsidRPr="003F3888">
        <w:rPr>
          <w:rStyle w:val="af4"/>
          <w:lang w:val="en-US"/>
        </w:rPr>
        <w:t xml:space="preserve"> </w:t>
      </w:r>
      <w:r w:rsidRPr="00E55B8C">
        <w:rPr>
          <w:rStyle w:val="af4"/>
        </w:rPr>
        <w:t>сюда</w:t>
      </w:r>
      <w:r w:rsidRPr="003F3888">
        <w:rPr>
          <w:rStyle w:val="af4"/>
          <w:lang w:val="en-US"/>
        </w:rPr>
        <w:t xml:space="preserve"> </w:t>
      </w:r>
      <w:r w:rsidRPr="00E55B8C">
        <w:rPr>
          <w:rStyle w:val="af4"/>
        </w:rPr>
        <w:t>вызов</w:t>
      </w:r>
      <w:r w:rsidRPr="003F3888">
        <w:rPr>
          <w:rStyle w:val="af4"/>
          <w:lang w:val="en-US"/>
        </w:rPr>
        <w:t xml:space="preserve"> x.Dispose()</w:t>
      </w:r>
    </w:p>
    <w:p w:rsidR="005C23DB" w:rsidRPr="003F3888" w:rsidRDefault="005C23DB" w:rsidP="00E55B8C">
      <w:pPr>
        <w:pStyle w:val="a4"/>
        <w:rPr>
          <w:lang w:val="ru-RU"/>
        </w:rPr>
      </w:pPr>
      <w:r w:rsidRPr="003F3888">
        <w:rPr>
          <w:lang w:val="ru-RU"/>
        </w:rPr>
        <w:t>}</w:t>
      </w:r>
    </w:p>
    <w:p w:rsidR="005C23DB" w:rsidRDefault="00531924" w:rsidP="00531924">
      <w:pPr>
        <w:pStyle w:val="2"/>
      </w:pPr>
      <w:r w:rsidRPr="00505C31">
        <w:t>7.</w:t>
      </w:r>
      <w:r w:rsidR="00637B29">
        <w:t>3</w:t>
      </w:r>
      <w:r w:rsidRPr="00505C31">
        <w:t xml:space="preserve">. </w:t>
      </w:r>
      <w:r w:rsidR="005C23DB">
        <w:t>Слабые ссылки</w:t>
      </w:r>
    </w:p>
    <w:p w:rsidR="005C23DB" w:rsidRDefault="005C23DB" w:rsidP="005C23DB">
      <w:r w:rsidRPr="00E55B8C">
        <w:rPr>
          <w:rStyle w:val="a8"/>
        </w:rPr>
        <w:t>Слабая ссылка</w:t>
      </w:r>
      <w:r>
        <w:t xml:space="preserve"> (</w:t>
      </w:r>
      <w:r w:rsidRPr="00E562B3">
        <w:rPr>
          <w:lang w:val="en-US"/>
        </w:rPr>
        <w:t>weak</w:t>
      </w:r>
      <w:r w:rsidRPr="00113053">
        <w:t xml:space="preserve"> </w:t>
      </w:r>
      <w:r w:rsidRPr="00E562B3">
        <w:rPr>
          <w:lang w:val="en-US"/>
        </w:rPr>
        <w:t>reference</w:t>
      </w:r>
      <w:r>
        <w:t>) – особый вид ссылки на объект в системах со сборкой мусора. Если на объект имеются только слабые ссылки, он рассматривается алгоритмом сборки мусора как подлежащий удалению.</w:t>
      </w:r>
    </w:p>
    <w:p w:rsidR="005C23DB" w:rsidRDefault="005C23DB" w:rsidP="005C23DB">
      <w:r>
        <w:t>В .NET слабые ссылки представлены класс</w:t>
      </w:r>
      <w:r w:rsidR="0097439E">
        <w:t xml:space="preserve">ами </w:t>
      </w:r>
      <w:r w:rsidRPr="00E55B8C">
        <w:rPr>
          <w:rStyle w:val="a9"/>
        </w:rPr>
        <w:t>System.</w:t>
      </w:r>
      <w:r w:rsidRPr="00E55B8C">
        <w:rPr>
          <w:rStyle w:val="af5"/>
        </w:rPr>
        <w:t>WeakReference</w:t>
      </w:r>
      <w:r>
        <w:t xml:space="preserve"> </w:t>
      </w:r>
      <w:r w:rsidR="0097439E">
        <w:t xml:space="preserve">и </w:t>
      </w:r>
      <w:r w:rsidR="0097439E" w:rsidRPr="00E55B8C">
        <w:rPr>
          <w:rStyle w:val="a9"/>
        </w:rPr>
        <w:t>System.</w:t>
      </w:r>
      <w:r w:rsidR="0097439E" w:rsidRPr="00E55B8C">
        <w:rPr>
          <w:rStyle w:val="af5"/>
        </w:rPr>
        <w:t>WeakReference</w:t>
      </w:r>
      <w:r w:rsidR="0097439E" w:rsidRPr="0097439E">
        <w:rPr>
          <w:rStyle w:val="a9"/>
        </w:rPr>
        <w:t>&lt;</w:t>
      </w:r>
      <w:r w:rsidR="0097439E">
        <w:rPr>
          <w:rStyle w:val="a9"/>
          <w:lang w:val="en-US"/>
        </w:rPr>
        <w:t>T</w:t>
      </w:r>
      <w:r w:rsidR="0097439E" w:rsidRPr="0097439E">
        <w:rPr>
          <w:rStyle w:val="a9"/>
        </w:rPr>
        <w:t>&gt;</w:t>
      </w:r>
      <w:r w:rsidR="0097439E">
        <w:t xml:space="preserve">. </w:t>
      </w:r>
      <w:r>
        <w:t xml:space="preserve">Конструктор класса принимает объект, на который создаётся слабая ссылка. Свойство </w:t>
      </w:r>
      <w:r w:rsidRPr="00E55B8C">
        <w:rPr>
          <w:rStyle w:val="a9"/>
        </w:rPr>
        <w:t>Target</w:t>
      </w:r>
      <w:r>
        <w:t xml:space="preserve"> указывает на этот объект или имеет значение </w:t>
      </w:r>
      <w:r w:rsidRPr="00E55B8C">
        <w:rPr>
          <w:rStyle w:val="af6"/>
        </w:rPr>
        <w:t>null</w:t>
      </w:r>
      <w:r>
        <w:t>, если объект был удалён сборщиком мусора.</w:t>
      </w:r>
    </w:p>
    <w:p w:rsidR="005C23DB" w:rsidRDefault="005C23DB" w:rsidP="00E55B8C">
      <w:pPr>
        <w:pStyle w:val="a4"/>
      </w:pPr>
      <w:r w:rsidRPr="00E55B8C">
        <w:rPr>
          <w:rStyle w:val="af6"/>
        </w:rPr>
        <w:t>var</w:t>
      </w:r>
      <w:r w:rsidRPr="000170D1">
        <w:t xml:space="preserve"> weak = </w:t>
      </w:r>
      <w:r w:rsidRPr="00E55B8C">
        <w:rPr>
          <w:rStyle w:val="af6"/>
        </w:rPr>
        <w:t>new</w:t>
      </w:r>
      <w:r w:rsidRPr="000170D1">
        <w:t xml:space="preserve"> </w:t>
      </w:r>
      <w:r w:rsidRPr="00E55B8C">
        <w:rPr>
          <w:rStyle w:val="af5"/>
        </w:rPr>
        <w:t>WeakReference</w:t>
      </w:r>
      <w:r w:rsidR="0097439E">
        <w:t>(</w:t>
      </w:r>
      <w:r w:rsidRPr="00E55B8C">
        <w:rPr>
          <w:rStyle w:val="af6"/>
        </w:rPr>
        <w:t>new</w:t>
      </w:r>
      <w:r w:rsidRPr="000170D1">
        <w:t xml:space="preserve"> </w:t>
      </w:r>
      <w:r w:rsidRPr="00E55B8C">
        <w:rPr>
          <w:rStyle w:val="af5"/>
        </w:rPr>
        <w:t>StringBuilder</w:t>
      </w:r>
      <w:r w:rsidRPr="000170D1">
        <w:t>(</w:t>
      </w:r>
      <w:r w:rsidRPr="003F3888">
        <w:rPr>
          <w:rStyle w:val="af7"/>
        </w:rPr>
        <w:t>"Test"</w:t>
      </w:r>
      <w:r w:rsidRPr="000170D1">
        <w:t>));</w:t>
      </w:r>
    </w:p>
    <w:p w:rsidR="0097439E" w:rsidRPr="000170D1" w:rsidRDefault="0097439E" w:rsidP="00E55B8C">
      <w:pPr>
        <w:pStyle w:val="a4"/>
      </w:pPr>
    </w:p>
    <w:p w:rsidR="005C23DB" w:rsidRPr="000170D1" w:rsidRDefault="005C23DB" w:rsidP="00E55B8C">
      <w:pPr>
        <w:pStyle w:val="a4"/>
      </w:pPr>
      <w:r w:rsidRPr="00E55B8C">
        <w:rPr>
          <w:rStyle w:val="af6"/>
        </w:rPr>
        <w:lastRenderedPageBreak/>
        <w:t>if</w:t>
      </w:r>
      <w:r w:rsidRPr="000170D1">
        <w:t xml:space="preserve"> (weak.IsAlive)</w:t>
      </w:r>
    </w:p>
    <w:p w:rsidR="005C23DB" w:rsidRPr="000170D1" w:rsidRDefault="005C23DB" w:rsidP="00E55B8C">
      <w:pPr>
        <w:pStyle w:val="a4"/>
      </w:pPr>
      <w:r w:rsidRPr="000170D1">
        <w:t>{</w:t>
      </w:r>
    </w:p>
    <w:p w:rsidR="005C23DB" w:rsidRPr="000170D1" w:rsidRDefault="005C23DB" w:rsidP="00E55B8C">
      <w:pPr>
        <w:pStyle w:val="a4"/>
      </w:pPr>
      <w:r w:rsidRPr="000170D1">
        <w:t xml:space="preserve">    </w:t>
      </w:r>
      <w:r w:rsidRPr="00E55B8C">
        <w:rPr>
          <w:rStyle w:val="af5"/>
        </w:rPr>
        <w:t>Console</w:t>
      </w:r>
      <w:r w:rsidRPr="000170D1">
        <w:t xml:space="preserve">.WriteLine(weak.Target);        </w:t>
      </w:r>
      <w:r w:rsidRPr="003F3888">
        <w:rPr>
          <w:rStyle w:val="af4"/>
          <w:lang w:val="en-US"/>
        </w:rPr>
        <w:t>// Test</w:t>
      </w:r>
    </w:p>
    <w:p w:rsidR="005C23DB" w:rsidRPr="000170D1" w:rsidRDefault="005C23DB" w:rsidP="00E55B8C">
      <w:pPr>
        <w:pStyle w:val="a4"/>
      </w:pPr>
      <w:r w:rsidRPr="000170D1">
        <w:t>}</w:t>
      </w:r>
    </w:p>
    <w:p w:rsidR="005C23DB" w:rsidRPr="000170D1" w:rsidRDefault="005C23DB" w:rsidP="00E55B8C">
      <w:pPr>
        <w:pStyle w:val="a4"/>
      </w:pPr>
      <w:r w:rsidRPr="00E55B8C">
        <w:rPr>
          <w:rStyle w:val="af5"/>
        </w:rPr>
        <w:t>GC</w:t>
      </w:r>
      <w:r w:rsidRPr="000170D1">
        <w:t>.Collect();</w:t>
      </w:r>
    </w:p>
    <w:p w:rsidR="005C23DB" w:rsidRPr="000170D1" w:rsidRDefault="005C23DB" w:rsidP="00E55B8C">
      <w:pPr>
        <w:pStyle w:val="a4"/>
      </w:pPr>
      <w:r w:rsidRPr="00E55B8C">
        <w:rPr>
          <w:rStyle w:val="af5"/>
        </w:rPr>
        <w:t>Console</w:t>
      </w:r>
      <w:r w:rsidRPr="000170D1">
        <w:t xml:space="preserve">.WriteLine(weak.Target == </w:t>
      </w:r>
      <w:r w:rsidRPr="00E55B8C">
        <w:rPr>
          <w:rStyle w:val="af6"/>
        </w:rPr>
        <w:t>null</w:t>
      </w:r>
      <w:r w:rsidRPr="000170D1">
        <w:t xml:space="preserve">);    </w:t>
      </w:r>
      <w:r w:rsidRPr="003F3888">
        <w:rPr>
          <w:rStyle w:val="af4"/>
          <w:lang w:val="en-US"/>
        </w:rPr>
        <w:t>// True</w:t>
      </w:r>
    </w:p>
    <w:p w:rsidR="005C23DB" w:rsidRDefault="005C23DB" w:rsidP="005C23DB">
      <w:r>
        <w:t xml:space="preserve">Одно из применений слабых ссылок – построение кэшей больших объектов. При кэшировании формируется слабая ссылка на объект. При доступе проверяется свойство </w:t>
      </w:r>
      <w:r w:rsidRPr="00E55B8C">
        <w:rPr>
          <w:rStyle w:val="a9"/>
        </w:rPr>
        <w:t>Target</w:t>
      </w:r>
      <w:r>
        <w:t xml:space="preserve">. Если оно равно </w:t>
      </w:r>
      <w:r w:rsidRPr="00E55B8C">
        <w:rPr>
          <w:rStyle w:val="af6"/>
        </w:rPr>
        <w:t>null</w:t>
      </w:r>
      <w:r>
        <w:t>, объект повторно кэшируется.</w:t>
      </w:r>
    </w:p>
    <w:p w:rsidR="005C23DB" w:rsidRDefault="00531924" w:rsidP="00531924">
      <w:pPr>
        <w:pStyle w:val="1"/>
      </w:pPr>
      <w:bookmarkStart w:id="7" w:name="_Toc348862495"/>
      <w:r w:rsidRPr="00505C31">
        <w:t>8</w:t>
      </w:r>
      <w:r>
        <w:t>. Перечислители и итераторы</w:t>
      </w:r>
      <w:bookmarkEnd w:id="7"/>
    </w:p>
    <w:p w:rsidR="005C23DB" w:rsidRDefault="005C23DB" w:rsidP="005C23DB">
      <w:r>
        <w:t>Рассмотрим стандартный код, работающий с массивом. Вначале массив инициализируется, затем печатаются все его элементы:</w:t>
      </w:r>
    </w:p>
    <w:p w:rsidR="005C23DB" w:rsidRPr="000170D1" w:rsidRDefault="005C23DB" w:rsidP="0086352B">
      <w:pPr>
        <w:pStyle w:val="a4"/>
      </w:pPr>
      <w:r w:rsidRPr="003F3888">
        <w:rPr>
          <w:rStyle w:val="af6"/>
        </w:rPr>
        <w:t>int</w:t>
      </w:r>
      <w:r w:rsidRPr="000170D1">
        <w:t>[] data = {1, 2, 4, 8};</w:t>
      </w:r>
    </w:p>
    <w:p w:rsidR="005C23DB" w:rsidRPr="000170D1" w:rsidRDefault="005C23DB" w:rsidP="0086352B">
      <w:pPr>
        <w:pStyle w:val="a4"/>
      </w:pPr>
      <w:r w:rsidRPr="003F3888">
        <w:rPr>
          <w:rStyle w:val="af6"/>
        </w:rPr>
        <w:t>foreach</w:t>
      </w:r>
      <w:r w:rsidRPr="000170D1">
        <w:t xml:space="preserve"> (</w:t>
      </w:r>
      <w:r w:rsidRPr="003F3888">
        <w:rPr>
          <w:rStyle w:val="af6"/>
        </w:rPr>
        <w:t>int</w:t>
      </w:r>
      <w:r w:rsidRPr="000170D1">
        <w:t xml:space="preserve"> item </w:t>
      </w:r>
      <w:r w:rsidRPr="003F3888">
        <w:rPr>
          <w:rStyle w:val="af6"/>
        </w:rPr>
        <w:t>in</w:t>
      </w:r>
      <w:r w:rsidRPr="000170D1">
        <w:t xml:space="preserve"> data)</w:t>
      </w:r>
    </w:p>
    <w:p w:rsidR="005C23DB" w:rsidRPr="003F3888" w:rsidRDefault="005C23DB" w:rsidP="0086352B">
      <w:pPr>
        <w:pStyle w:val="a4"/>
        <w:rPr>
          <w:lang w:val="ru-RU"/>
        </w:rPr>
      </w:pPr>
      <w:r w:rsidRPr="003F3888">
        <w:rPr>
          <w:lang w:val="ru-RU"/>
        </w:rPr>
        <w:t>{</w:t>
      </w:r>
    </w:p>
    <w:p w:rsidR="005C23DB" w:rsidRPr="003F3888" w:rsidRDefault="005C23DB" w:rsidP="0086352B">
      <w:pPr>
        <w:pStyle w:val="a4"/>
        <w:rPr>
          <w:lang w:val="ru-RU"/>
        </w:rPr>
      </w:pPr>
      <w:r w:rsidRPr="003F3888">
        <w:rPr>
          <w:lang w:val="ru-RU"/>
        </w:rPr>
        <w:t xml:space="preserve">    </w:t>
      </w:r>
      <w:r w:rsidRPr="003F3888">
        <w:rPr>
          <w:rStyle w:val="af5"/>
        </w:rPr>
        <w:t>Console</w:t>
      </w:r>
      <w:r w:rsidRPr="003F3888">
        <w:rPr>
          <w:lang w:val="ru-RU"/>
        </w:rPr>
        <w:t>.</w:t>
      </w:r>
      <w:r>
        <w:t>WriteLine</w:t>
      </w:r>
      <w:r w:rsidRPr="003F3888">
        <w:rPr>
          <w:lang w:val="ru-RU"/>
        </w:rPr>
        <w:t>(</w:t>
      </w:r>
      <w:r>
        <w:t>item</w:t>
      </w:r>
      <w:r w:rsidRPr="003F3888">
        <w:rPr>
          <w:lang w:val="ru-RU"/>
        </w:rPr>
        <w:t>);</w:t>
      </w:r>
    </w:p>
    <w:p w:rsidR="005C23DB" w:rsidRPr="003F3888" w:rsidRDefault="005C23DB" w:rsidP="0086352B">
      <w:pPr>
        <w:pStyle w:val="a4"/>
        <w:rPr>
          <w:lang w:val="ru-RU"/>
        </w:rPr>
      </w:pPr>
      <w:r w:rsidRPr="003F3888">
        <w:rPr>
          <w:lang w:val="ru-RU"/>
        </w:rPr>
        <w:t>}</w:t>
      </w:r>
    </w:p>
    <w:p w:rsidR="005C23DB" w:rsidRDefault="005C23DB" w:rsidP="005C23DB">
      <w:r>
        <w:t xml:space="preserve">Данный код работоспособен по двум причинам. Во-первых, любой массив относится к перечисляемым типам. Во-вторых, оператор </w:t>
      </w:r>
      <w:r w:rsidRPr="003F3888">
        <w:rPr>
          <w:rStyle w:val="af6"/>
        </w:rPr>
        <w:t>foreach</w:t>
      </w:r>
      <w:r>
        <w:t xml:space="preserve"> знает, как действовать с объектами перечисляемых типов. </w:t>
      </w:r>
      <w:r w:rsidRPr="003F3888">
        <w:rPr>
          <w:rStyle w:val="a8"/>
        </w:rPr>
        <w:t>Перечисляемый тип</w:t>
      </w:r>
      <w:r>
        <w:t xml:space="preserve"> (</w:t>
      </w:r>
      <w:r w:rsidRPr="00E562B3">
        <w:rPr>
          <w:lang w:val="en-US"/>
        </w:rPr>
        <w:t>enumerable</w:t>
      </w:r>
      <w:r w:rsidRPr="00113053">
        <w:t xml:space="preserve"> </w:t>
      </w:r>
      <w:r w:rsidRPr="00E562B3">
        <w:rPr>
          <w:lang w:val="en-US"/>
        </w:rPr>
        <w:t>type</w:t>
      </w:r>
      <w:r>
        <w:t>) – это тип</w:t>
      </w:r>
      <w:r w:rsidR="003F3888" w:rsidRPr="003F3888">
        <w:t xml:space="preserve"> </w:t>
      </w:r>
      <w:r w:rsidR="003F3888">
        <w:t xml:space="preserve">с </w:t>
      </w:r>
      <w:r>
        <w:t>экземплярны</w:t>
      </w:r>
      <w:r w:rsidR="003F3888">
        <w:t>м</w:t>
      </w:r>
      <w:r>
        <w:t xml:space="preserve"> метод</w:t>
      </w:r>
      <w:r w:rsidR="003F3888">
        <w:t>ом</w:t>
      </w:r>
      <w:r>
        <w:t xml:space="preserve"> </w:t>
      </w:r>
      <w:r w:rsidRPr="003F3888">
        <w:rPr>
          <w:rStyle w:val="a9"/>
        </w:rPr>
        <w:t>GetEnumerator()</w:t>
      </w:r>
      <w:r>
        <w:t>, возвращающи</w:t>
      </w:r>
      <w:r w:rsidR="003F3888">
        <w:t>м</w:t>
      </w:r>
      <w:r>
        <w:t xml:space="preserve"> перечислитель. </w:t>
      </w:r>
      <w:r w:rsidRPr="003F3888">
        <w:rPr>
          <w:rStyle w:val="a8"/>
        </w:rPr>
        <w:t>Перечислитель</w:t>
      </w:r>
      <w:r>
        <w:t xml:space="preserve"> (enumerator) – объект, обладающий свойством </w:t>
      </w:r>
      <w:r w:rsidRPr="003F3888">
        <w:rPr>
          <w:rStyle w:val="a9"/>
        </w:rPr>
        <w:t>Current</w:t>
      </w:r>
      <w:r>
        <w:t xml:space="preserve">, представляющим текущий элемент набора, и методом </w:t>
      </w:r>
      <w:r w:rsidRPr="003F3888">
        <w:rPr>
          <w:rStyle w:val="a9"/>
        </w:rPr>
        <w:t>MoveNext()</w:t>
      </w:r>
      <w:r>
        <w:t xml:space="preserve"> для перемещения к следующему элементу. Оператор </w:t>
      </w:r>
      <w:r w:rsidRPr="003F3888">
        <w:rPr>
          <w:rStyle w:val="af6"/>
        </w:rPr>
        <w:t>foreach</w:t>
      </w:r>
      <w:r>
        <w:t xml:space="preserve"> получает перечислитель, вызывая метод </w:t>
      </w:r>
      <w:r w:rsidRPr="003F3888">
        <w:rPr>
          <w:rStyle w:val="a9"/>
        </w:rPr>
        <w:t>GetEnumerator()</w:t>
      </w:r>
      <w:r>
        <w:t xml:space="preserve">, а затем использует </w:t>
      </w:r>
      <w:r w:rsidRPr="003F3888">
        <w:rPr>
          <w:rStyle w:val="a9"/>
        </w:rPr>
        <w:t>MoveNext()</w:t>
      </w:r>
      <w:r>
        <w:t xml:space="preserve"> и </w:t>
      </w:r>
      <w:r w:rsidRPr="003F3888">
        <w:rPr>
          <w:rStyle w:val="a9"/>
        </w:rPr>
        <w:t>Current</w:t>
      </w:r>
      <w:r>
        <w:t xml:space="preserve"> для итерации по набору.</w:t>
      </w:r>
    </w:p>
    <w:p w:rsidR="005C23DB" w:rsidRPr="003F3888" w:rsidRDefault="005C23DB" w:rsidP="00F107ED">
      <w:pPr>
        <w:pStyle w:val="a4"/>
        <w:rPr>
          <w:rStyle w:val="af4"/>
        </w:rPr>
      </w:pPr>
      <w:r w:rsidRPr="003F3888">
        <w:rPr>
          <w:rStyle w:val="af4"/>
        </w:rPr>
        <w:t>// семантика работы оператора foreach</w:t>
      </w:r>
      <w:r w:rsidR="003F3888">
        <w:rPr>
          <w:rStyle w:val="af4"/>
        </w:rPr>
        <w:t xml:space="preserve"> из предыдущего примера</w:t>
      </w:r>
    </w:p>
    <w:p w:rsidR="005C23DB" w:rsidRDefault="005C23DB" w:rsidP="00F107ED">
      <w:pPr>
        <w:pStyle w:val="a4"/>
      </w:pPr>
      <w:r w:rsidRPr="003F3888">
        <w:rPr>
          <w:rStyle w:val="af6"/>
        </w:rPr>
        <w:t>int</w:t>
      </w:r>
      <w:r w:rsidRPr="00993C53">
        <w:t xml:space="preserve">[] </w:t>
      </w:r>
      <w:r>
        <w:t>data</w:t>
      </w:r>
      <w:r w:rsidRPr="00993C53">
        <w:t xml:space="preserve"> = {1, 2, 4, 8};</w:t>
      </w:r>
    </w:p>
    <w:p w:rsidR="0097439E" w:rsidRPr="00993C53" w:rsidRDefault="0097439E" w:rsidP="00F107ED">
      <w:pPr>
        <w:pStyle w:val="a4"/>
      </w:pPr>
    </w:p>
    <w:p w:rsidR="005C23DB" w:rsidRPr="000170D1" w:rsidRDefault="005C23DB" w:rsidP="00F107ED">
      <w:pPr>
        <w:pStyle w:val="a4"/>
      </w:pPr>
      <w:r w:rsidRPr="003F3888">
        <w:rPr>
          <w:rStyle w:val="af6"/>
        </w:rPr>
        <w:t>var</w:t>
      </w:r>
      <w:r w:rsidRPr="000170D1">
        <w:t xml:space="preserve"> enumerator = data.GetEnumerator();</w:t>
      </w:r>
    </w:p>
    <w:p w:rsidR="005C23DB" w:rsidRPr="000170D1" w:rsidRDefault="005C23DB" w:rsidP="00F107ED">
      <w:pPr>
        <w:pStyle w:val="a4"/>
      </w:pPr>
      <w:r w:rsidRPr="003F3888">
        <w:rPr>
          <w:rStyle w:val="af6"/>
        </w:rPr>
        <w:t>while</w:t>
      </w:r>
      <w:r w:rsidRPr="000170D1">
        <w:t xml:space="preserve"> (enumerator.MoveNext())</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00967276">
        <w:t xml:space="preserve"> </w:t>
      </w:r>
      <w:r w:rsidRPr="000170D1">
        <w:t xml:space="preserve"> </w:t>
      </w:r>
      <w:r w:rsidR="00967276" w:rsidRPr="003F3888">
        <w:rPr>
          <w:rStyle w:val="af6"/>
        </w:rPr>
        <w:t>int</w:t>
      </w:r>
      <w:r w:rsidRPr="000170D1">
        <w:t xml:space="preserve"> item = (</w:t>
      </w:r>
      <w:r w:rsidRPr="003F3888">
        <w:rPr>
          <w:rStyle w:val="af6"/>
        </w:rPr>
        <w:t>int</w:t>
      </w:r>
      <w:r w:rsidRPr="000170D1">
        <w:t>) enumerator.Current;</w:t>
      </w:r>
    </w:p>
    <w:p w:rsidR="005C23DB" w:rsidRPr="005416F8" w:rsidRDefault="005C23DB" w:rsidP="00F107ED">
      <w:pPr>
        <w:pStyle w:val="a4"/>
        <w:rPr>
          <w:lang w:val="ru-RU"/>
        </w:rPr>
      </w:pPr>
      <w:r w:rsidRPr="000170D1">
        <w:t xml:space="preserve">    </w:t>
      </w:r>
      <w:r w:rsidRPr="003F3888">
        <w:rPr>
          <w:rStyle w:val="af5"/>
        </w:rPr>
        <w:t>Console</w:t>
      </w:r>
      <w:r w:rsidRPr="005416F8">
        <w:rPr>
          <w:lang w:val="ru-RU"/>
        </w:rPr>
        <w:t>.</w:t>
      </w:r>
      <w:r>
        <w:t>WriteLine</w:t>
      </w:r>
      <w:r w:rsidRPr="005416F8">
        <w:rPr>
          <w:lang w:val="ru-RU"/>
        </w:rPr>
        <w:t>(</w:t>
      </w:r>
      <w:r>
        <w:t>item</w:t>
      </w:r>
      <w:r w:rsidRPr="005416F8">
        <w:rPr>
          <w:lang w:val="ru-RU"/>
        </w:rPr>
        <w:t>);</w:t>
      </w:r>
    </w:p>
    <w:p w:rsidR="005C23DB" w:rsidRDefault="005C23DB" w:rsidP="00F107ED">
      <w:pPr>
        <w:pStyle w:val="a4"/>
        <w:rPr>
          <w:lang w:val="ru-RU"/>
        </w:rPr>
      </w:pPr>
      <w:r w:rsidRPr="003F3888">
        <w:rPr>
          <w:lang w:val="ru-RU"/>
        </w:rPr>
        <w:t>}</w:t>
      </w:r>
    </w:p>
    <w:p w:rsidR="005C23DB" w:rsidRDefault="005C23DB" w:rsidP="005C23DB">
      <w:r>
        <w:t xml:space="preserve">В дальнейших примерах параграфа будет использоваться класс </w:t>
      </w:r>
      <w:r w:rsidRPr="003F3888">
        <w:rPr>
          <w:rStyle w:val="af5"/>
        </w:rPr>
        <w:t>Shop</w:t>
      </w:r>
      <w:r>
        <w:t>, представляющий «магазин», который хранит некие «товары».</w:t>
      </w:r>
    </w:p>
    <w:p w:rsidR="005C23DB" w:rsidRPr="000170D1" w:rsidRDefault="005C23DB" w:rsidP="00F107ED">
      <w:pPr>
        <w:pStyle w:val="a4"/>
      </w:pPr>
      <w:r w:rsidRPr="003F3888">
        <w:rPr>
          <w:rStyle w:val="af6"/>
        </w:rPr>
        <w:t>public class</w:t>
      </w:r>
      <w:r w:rsidRPr="000170D1">
        <w:t xml:space="preserve"> </w:t>
      </w:r>
      <w:r w:rsidRPr="003F3888">
        <w:rPr>
          <w:rStyle w:val="af5"/>
        </w:rPr>
        <w:t>Shop</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3F3888">
        <w:rPr>
          <w:rStyle w:val="af6"/>
        </w:rPr>
        <w:t>private string</w:t>
      </w:r>
      <w:r w:rsidRPr="000170D1">
        <w:t xml:space="preserve">[] _items = </w:t>
      </w:r>
      <w:r w:rsidRPr="003F3888">
        <w:rPr>
          <w:rStyle w:val="af6"/>
        </w:rPr>
        <w:t>new string</w:t>
      </w:r>
      <w:r w:rsidRPr="000170D1">
        <w:t>[0];</w:t>
      </w:r>
    </w:p>
    <w:p w:rsidR="005C23DB" w:rsidRPr="000170D1" w:rsidRDefault="005C23DB" w:rsidP="00F107ED">
      <w:pPr>
        <w:pStyle w:val="a4"/>
      </w:pPr>
    </w:p>
    <w:p w:rsidR="005C23DB" w:rsidRPr="000170D1" w:rsidRDefault="005C23DB" w:rsidP="00F107ED">
      <w:pPr>
        <w:pStyle w:val="a4"/>
      </w:pPr>
      <w:r w:rsidRPr="000170D1">
        <w:lastRenderedPageBreak/>
        <w:t xml:space="preserve">    </w:t>
      </w:r>
      <w:r w:rsidRPr="003F3888">
        <w:rPr>
          <w:rStyle w:val="af6"/>
        </w:rPr>
        <w:t>public int</w:t>
      </w:r>
      <w:r w:rsidRPr="000170D1">
        <w:t xml:space="preserve"> ItemsCount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3F3888">
        <w:rPr>
          <w:rStyle w:val="af6"/>
        </w:rPr>
        <w:t>get</w:t>
      </w:r>
      <w:r w:rsidRPr="000170D1">
        <w:t xml:space="preserve"> { </w:t>
      </w:r>
      <w:r w:rsidRPr="003F3888">
        <w:rPr>
          <w:rStyle w:val="af6"/>
        </w:rPr>
        <w:t>return</w:t>
      </w:r>
      <w:r w:rsidRPr="000170D1">
        <w:t xml:space="preserve"> _items.Length; }</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3F3888">
        <w:rPr>
          <w:rStyle w:val="af6"/>
        </w:rPr>
        <w:t>public void</w:t>
      </w:r>
      <w:r w:rsidRPr="000170D1">
        <w:t xml:space="preserve"> AddItem(</w:t>
      </w:r>
      <w:r w:rsidRPr="003F3888">
        <w:rPr>
          <w:rStyle w:val="af6"/>
        </w:rPr>
        <w:t>string</w:t>
      </w:r>
      <w:r w:rsidRPr="000170D1">
        <w:t xml:space="preserve"> item)</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3F3888">
        <w:rPr>
          <w:rStyle w:val="af5"/>
        </w:rPr>
        <w:t>Array</w:t>
      </w:r>
      <w:r w:rsidRPr="000170D1">
        <w:t>.Resize(</w:t>
      </w:r>
      <w:r w:rsidRPr="003F3888">
        <w:rPr>
          <w:rStyle w:val="af6"/>
        </w:rPr>
        <w:t>ref</w:t>
      </w:r>
      <w:r w:rsidRPr="000170D1">
        <w:t xml:space="preserve"> _items, ItemsCount + 1);</w:t>
      </w:r>
    </w:p>
    <w:p w:rsidR="005C23DB" w:rsidRPr="000170D1" w:rsidRDefault="005C23DB" w:rsidP="00F107ED">
      <w:pPr>
        <w:pStyle w:val="a4"/>
      </w:pPr>
      <w:r w:rsidRPr="000170D1">
        <w:t xml:space="preserve">        _items[ItemsCount - 1] = item;</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3F3888">
        <w:rPr>
          <w:rStyle w:val="af6"/>
        </w:rPr>
        <w:t>public string</w:t>
      </w:r>
      <w:r w:rsidRPr="000170D1">
        <w:t xml:space="preserve"> GetItem(</w:t>
      </w:r>
      <w:r w:rsidRPr="003F3888">
        <w:rPr>
          <w:rStyle w:val="af6"/>
        </w:rPr>
        <w:t>int</w:t>
      </w:r>
      <w:r w:rsidRPr="000170D1">
        <w:t xml:space="preserve"> index)</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 xml:space="preserve">        </w:t>
      </w:r>
      <w:r w:rsidRPr="003F3888">
        <w:rPr>
          <w:rStyle w:val="af6"/>
        </w:rPr>
        <w:t>return</w:t>
      </w:r>
      <w:r w:rsidRPr="003F3888">
        <w:rPr>
          <w:lang w:val="ru-RU"/>
        </w:rPr>
        <w:t xml:space="preserve"> _</w:t>
      </w:r>
      <w:r>
        <w:t>items</w:t>
      </w:r>
      <w:r w:rsidRPr="003F3888">
        <w:rPr>
          <w:lang w:val="ru-RU"/>
        </w:rPr>
        <w:t>[</w:t>
      </w:r>
      <w:r>
        <w:t>index</w:t>
      </w:r>
      <w:r w:rsidRPr="003F3888">
        <w:rPr>
          <w:lang w:val="ru-RU"/>
        </w:rPr>
        <w:t>];</w:t>
      </w:r>
    </w:p>
    <w:p w:rsidR="005C23DB" w:rsidRPr="003F3888" w:rsidRDefault="005C23DB" w:rsidP="00F107ED">
      <w:pPr>
        <w:pStyle w:val="a4"/>
        <w:rPr>
          <w:lang w:val="ru-RU"/>
        </w:rPr>
      </w:pPr>
      <w:r w:rsidRPr="003F3888">
        <w:rPr>
          <w:lang w:val="ru-RU"/>
        </w:rPr>
        <w:t xml:space="preserve">    }</w:t>
      </w:r>
    </w:p>
    <w:p w:rsidR="005C23DB" w:rsidRPr="003F3888" w:rsidRDefault="005C23DB" w:rsidP="00F107ED">
      <w:pPr>
        <w:pStyle w:val="a4"/>
        <w:rPr>
          <w:lang w:val="ru-RU"/>
        </w:rPr>
      </w:pPr>
      <w:r w:rsidRPr="003F3888">
        <w:rPr>
          <w:lang w:val="ru-RU"/>
        </w:rPr>
        <w:t>}</w:t>
      </w:r>
    </w:p>
    <w:p w:rsidR="005C23DB" w:rsidRDefault="005C23DB" w:rsidP="005C23DB">
      <w:r>
        <w:t xml:space="preserve">Пусть требуется сделать класс </w:t>
      </w:r>
      <w:r w:rsidRPr="003F3888">
        <w:rPr>
          <w:rStyle w:val="af5"/>
        </w:rPr>
        <w:t>Shop</w:t>
      </w:r>
      <w:r>
        <w:t xml:space="preserve"> перечисляемым. Для этого существует </w:t>
      </w:r>
      <w:r w:rsidR="003F3888">
        <w:t>три</w:t>
      </w:r>
      <w:r>
        <w:t xml:space="preserve"> способ</w:t>
      </w:r>
      <w:r w:rsidR="003F3888">
        <w:t>а</w:t>
      </w:r>
      <w:r>
        <w:t>:</w:t>
      </w:r>
    </w:p>
    <w:p w:rsidR="005C23DB" w:rsidRDefault="003F3888" w:rsidP="005C23DB">
      <w:r>
        <w:t xml:space="preserve">1. </w:t>
      </w:r>
      <w:r w:rsidR="005C23DB">
        <w:t xml:space="preserve">Реализовать интерфейсы </w:t>
      </w:r>
      <w:r w:rsidR="005C23DB" w:rsidRPr="003F3888">
        <w:rPr>
          <w:rStyle w:val="af5"/>
        </w:rPr>
        <w:t>IEnumerable</w:t>
      </w:r>
      <w:r w:rsidR="005C23DB">
        <w:t xml:space="preserve"> и </w:t>
      </w:r>
      <w:r w:rsidR="005C23DB" w:rsidRPr="003F3888">
        <w:rPr>
          <w:rStyle w:val="af5"/>
        </w:rPr>
        <w:t>IEnumerator</w:t>
      </w:r>
      <w:r w:rsidR="005C23DB">
        <w:t>.</w:t>
      </w:r>
    </w:p>
    <w:p w:rsidR="005C23DB" w:rsidRDefault="003F3888" w:rsidP="005C23DB">
      <w:r>
        <w:t xml:space="preserve">2. </w:t>
      </w:r>
      <w:r w:rsidR="005C23DB">
        <w:t xml:space="preserve">Реализовать интерфейсы </w:t>
      </w:r>
      <w:r w:rsidR="005C23DB" w:rsidRPr="009B1A60">
        <w:rPr>
          <w:rStyle w:val="af5"/>
        </w:rPr>
        <w:t>IEnumerable</w:t>
      </w:r>
      <w:r w:rsidR="005C23DB" w:rsidRPr="009B1A60">
        <w:rPr>
          <w:rStyle w:val="a9"/>
        </w:rPr>
        <w:t>&lt;T&gt;</w:t>
      </w:r>
      <w:r w:rsidR="005C23DB">
        <w:t xml:space="preserve"> и </w:t>
      </w:r>
      <w:r w:rsidR="005C23DB" w:rsidRPr="009B1A60">
        <w:rPr>
          <w:rStyle w:val="af5"/>
        </w:rPr>
        <w:t>IEnumerator</w:t>
      </w:r>
      <w:r w:rsidR="005C23DB" w:rsidRPr="009B1A60">
        <w:rPr>
          <w:rStyle w:val="a9"/>
        </w:rPr>
        <w:t>&lt;T&gt;</w:t>
      </w:r>
      <w:r w:rsidR="005C23DB">
        <w:t>.</w:t>
      </w:r>
    </w:p>
    <w:p w:rsidR="005C23DB" w:rsidRDefault="003F3888" w:rsidP="005C23DB">
      <w:r>
        <w:t xml:space="preserve">3. </w:t>
      </w:r>
      <w:r w:rsidR="005C23DB">
        <w:t>Способ, при котором стандартные интерфейсы не применяются.</w:t>
      </w:r>
    </w:p>
    <w:p w:rsidR="005C23DB" w:rsidRDefault="005C23DB" w:rsidP="005C23DB">
      <w:r>
        <w:t xml:space="preserve">Интерфейсы </w:t>
      </w:r>
      <w:r w:rsidRPr="009B1A60">
        <w:rPr>
          <w:rStyle w:val="af5"/>
        </w:rPr>
        <w:t>IEnumerable</w:t>
      </w:r>
      <w:r>
        <w:t xml:space="preserve"> и </w:t>
      </w:r>
      <w:r w:rsidRPr="009B1A60">
        <w:rPr>
          <w:rStyle w:val="af5"/>
        </w:rPr>
        <w:t>IEnumerator</w:t>
      </w:r>
      <w:r>
        <w:t xml:space="preserve"> описаны в пространстве имён </w:t>
      </w:r>
      <w:r w:rsidRPr="009B1A60">
        <w:rPr>
          <w:rStyle w:val="a9"/>
        </w:rPr>
        <w:t>System.Collections</w:t>
      </w:r>
      <w:r>
        <w:t>:</w:t>
      </w:r>
    </w:p>
    <w:p w:rsidR="005C23DB" w:rsidRPr="000170D1" w:rsidRDefault="005C23DB" w:rsidP="00F107ED">
      <w:pPr>
        <w:pStyle w:val="a4"/>
      </w:pPr>
      <w:r w:rsidRPr="009B1A60">
        <w:rPr>
          <w:rStyle w:val="af6"/>
        </w:rPr>
        <w:t>public interface</w:t>
      </w:r>
      <w:r w:rsidRPr="000170D1">
        <w:t xml:space="preserve"> </w:t>
      </w:r>
      <w:r w:rsidRPr="009B1A60">
        <w:rPr>
          <w:rStyle w:val="af5"/>
        </w:rPr>
        <w:t>IEnumerable</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9B1A60">
        <w:rPr>
          <w:rStyle w:val="af5"/>
        </w:rPr>
        <w:t>IEnumerator</w:t>
      </w:r>
      <w:r w:rsidRPr="000170D1">
        <w:t xml:space="preserve"> GetEnumerator();</w:t>
      </w:r>
    </w:p>
    <w:p w:rsidR="005C23DB" w:rsidRPr="000170D1" w:rsidRDefault="005C23DB" w:rsidP="00F107ED">
      <w:pPr>
        <w:pStyle w:val="a4"/>
      </w:pPr>
      <w:r w:rsidRPr="000170D1">
        <w:t>}</w:t>
      </w:r>
    </w:p>
    <w:p w:rsidR="005C23DB" w:rsidRPr="000170D1" w:rsidRDefault="005C23DB" w:rsidP="00F107ED">
      <w:pPr>
        <w:pStyle w:val="a4"/>
      </w:pPr>
    </w:p>
    <w:p w:rsidR="005C23DB" w:rsidRPr="000170D1" w:rsidRDefault="005C23DB" w:rsidP="00F107ED">
      <w:pPr>
        <w:pStyle w:val="a4"/>
      </w:pPr>
      <w:r w:rsidRPr="009B1A60">
        <w:rPr>
          <w:rStyle w:val="af6"/>
        </w:rPr>
        <w:t>public interface</w:t>
      </w:r>
      <w:r w:rsidRPr="000170D1">
        <w:t xml:space="preserve"> </w:t>
      </w:r>
      <w:r w:rsidRPr="009B1A60">
        <w:rPr>
          <w:rStyle w:val="af5"/>
        </w:rPr>
        <w:t>IEnumerator</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9B1A60">
        <w:rPr>
          <w:rStyle w:val="af6"/>
        </w:rPr>
        <w:t>object</w:t>
      </w:r>
      <w:r w:rsidRPr="000170D1">
        <w:t xml:space="preserve"> Current { </w:t>
      </w:r>
      <w:r w:rsidRPr="009B1A60">
        <w:rPr>
          <w:rStyle w:val="af6"/>
        </w:rPr>
        <w:t>get</w:t>
      </w:r>
      <w:r w:rsidRPr="000170D1">
        <w:t>; }</w:t>
      </w:r>
    </w:p>
    <w:p w:rsidR="005C23DB" w:rsidRPr="003F3888" w:rsidRDefault="005C23DB" w:rsidP="00F107ED">
      <w:pPr>
        <w:pStyle w:val="a4"/>
        <w:rPr>
          <w:lang w:val="ru-RU"/>
        </w:rPr>
      </w:pPr>
      <w:r w:rsidRPr="000170D1">
        <w:t xml:space="preserve">    </w:t>
      </w:r>
      <w:r w:rsidRPr="009B1A60">
        <w:rPr>
          <w:rStyle w:val="af6"/>
        </w:rPr>
        <w:t>bool</w:t>
      </w:r>
      <w:r w:rsidRPr="003F3888">
        <w:rPr>
          <w:lang w:val="ru-RU"/>
        </w:rPr>
        <w:t xml:space="preserve"> </w:t>
      </w:r>
      <w:r>
        <w:t>MoveNext</w:t>
      </w:r>
      <w:r w:rsidRPr="003F3888">
        <w:rPr>
          <w:lang w:val="ru-RU"/>
        </w:rPr>
        <w:t>();</w:t>
      </w:r>
    </w:p>
    <w:p w:rsidR="005C23DB" w:rsidRPr="003F3888" w:rsidRDefault="005C23DB" w:rsidP="00F107ED">
      <w:pPr>
        <w:pStyle w:val="a4"/>
        <w:rPr>
          <w:lang w:val="ru-RU"/>
        </w:rPr>
      </w:pPr>
      <w:r w:rsidRPr="003F3888">
        <w:rPr>
          <w:lang w:val="ru-RU"/>
        </w:rPr>
        <w:t xml:space="preserve">    </w:t>
      </w:r>
      <w:r w:rsidRPr="009B1A60">
        <w:rPr>
          <w:rStyle w:val="af6"/>
        </w:rPr>
        <w:t>void</w:t>
      </w:r>
      <w:r w:rsidRPr="003F3888">
        <w:rPr>
          <w:lang w:val="ru-RU"/>
        </w:rPr>
        <w:t xml:space="preserve"> </w:t>
      </w:r>
      <w:r>
        <w:t>Reset</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 xml:space="preserve">Свойство для чтения </w:t>
      </w:r>
      <w:r w:rsidRPr="009B1A60">
        <w:rPr>
          <w:rStyle w:val="a9"/>
        </w:rPr>
        <w:t>Current</w:t>
      </w:r>
      <w:r>
        <w:t xml:space="preserve"> представляет текущий объект</w:t>
      </w:r>
      <w:r w:rsidR="009B1A60">
        <w:t xml:space="preserve"> набора</w:t>
      </w:r>
      <w:r>
        <w:t xml:space="preserve">. Для обеспечения универсальности это свойство имеет тип </w:t>
      </w:r>
      <w:r w:rsidRPr="009B1A60">
        <w:rPr>
          <w:rStyle w:val="af6"/>
        </w:rPr>
        <w:t>object</w:t>
      </w:r>
      <w:r>
        <w:t xml:space="preserve">. Метод </w:t>
      </w:r>
      <w:r w:rsidRPr="009B1A60">
        <w:rPr>
          <w:rStyle w:val="a9"/>
        </w:rPr>
        <w:t>MoveNext()</w:t>
      </w:r>
      <w:r>
        <w:t xml:space="preserve"> выполняет перемещение на следующую позицию в наборе. </w:t>
      </w:r>
      <w:r w:rsidR="009B1A60">
        <w:t>Этот м</w:t>
      </w:r>
      <w:r>
        <w:t xml:space="preserve">етод возвращает значение </w:t>
      </w:r>
      <w:r w:rsidRPr="009B1A60">
        <w:rPr>
          <w:rStyle w:val="af6"/>
        </w:rPr>
        <w:t>true</w:t>
      </w:r>
      <w:r>
        <w:t xml:space="preserve">, если дальнейшее перемещение возможно. Предполагается, что </w:t>
      </w:r>
      <w:r w:rsidRPr="009B1A60">
        <w:rPr>
          <w:rStyle w:val="a9"/>
        </w:rPr>
        <w:t>MoveNext()</w:t>
      </w:r>
      <w:r>
        <w:t xml:space="preserve"> нужно вызвать и для получения первого элемента, то есть начальная позиция – «перед первым элементом». Метод </w:t>
      </w:r>
      <w:r w:rsidRPr="009B1A60">
        <w:rPr>
          <w:rStyle w:val="a9"/>
        </w:rPr>
        <w:t>Reset()</w:t>
      </w:r>
      <w:r>
        <w:t xml:space="preserve"> сбрасывает позицию в начальное состояние.</w:t>
      </w:r>
    </w:p>
    <w:p w:rsidR="005C23DB" w:rsidRDefault="005C23DB" w:rsidP="005C23DB">
      <w:r>
        <w:t xml:space="preserve">Добавим поддержку интерфейсов </w:t>
      </w:r>
      <w:r w:rsidRPr="009B1A60">
        <w:rPr>
          <w:rStyle w:val="af5"/>
        </w:rPr>
        <w:t>IEnumerable</w:t>
      </w:r>
      <w:r>
        <w:t xml:space="preserve"> и </w:t>
      </w:r>
      <w:r w:rsidRPr="009B1A60">
        <w:rPr>
          <w:rStyle w:val="af5"/>
        </w:rPr>
        <w:t>IEnumerator</w:t>
      </w:r>
      <w:r>
        <w:t xml:space="preserve"> в класс </w:t>
      </w:r>
      <w:r w:rsidRPr="009B1A60">
        <w:rPr>
          <w:rStyle w:val="af5"/>
        </w:rPr>
        <w:t>Shop</w:t>
      </w:r>
      <w:r>
        <w:t xml:space="preserve">. Обратите внимание, что для этого используется вложенный класс, реализующий интерфейс </w:t>
      </w:r>
      <w:r w:rsidRPr="009B1A60">
        <w:rPr>
          <w:rStyle w:val="af5"/>
        </w:rPr>
        <w:t>IEnumerator</w:t>
      </w:r>
      <w:r>
        <w:t>.</w:t>
      </w:r>
    </w:p>
    <w:p w:rsidR="005C23DB" w:rsidRPr="000170D1" w:rsidRDefault="005C23DB" w:rsidP="00F107ED">
      <w:pPr>
        <w:pStyle w:val="a4"/>
      </w:pPr>
      <w:r w:rsidRPr="009B1A60">
        <w:rPr>
          <w:rStyle w:val="af6"/>
        </w:rPr>
        <w:lastRenderedPageBreak/>
        <w:t>public class</w:t>
      </w:r>
      <w:r w:rsidRPr="000170D1">
        <w:t xml:space="preserve"> </w:t>
      </w:r>
      <w:r w:rsidRPr="009B1A60">
        <w:rPr>
          <w:rStyle w:val="af5"/>
        </w:rPr>
        <w:t>Shop</w:t>
      </w:r>
      <w:r w:rsidRPr="000170D1">
        <w:t xml:space="preserve"> : </w:t>
      </w:r>
      <w:r w:rsidRPr="009B1A60">
        <w:rPr>
          <w:rStyle w:val="af5"/>
        </w:rPr>
        <w:t>IEnumerable</w:t>
      </w:r>
    </w:p>
    <w:p w:rsidR="005C23DB" w:rsidRPr="000170D1" w:rsidRDefault="005C23DB" w:rsidP="00F107ED">
      <w:pPr>
        <w:pStyle w:val="a4"/>
      </w:pPr>
      <w:r w:rsidRPr="000170D1">
        <w:t>{</w:t>
      </w:r>
    </w:p>
    <w:p w:rsidR="005C23DB" w:rsidRPr="00993C53" w:rsidRDefault="005C23DB" w:rsidP="00F107ED">
      <w:pPr>
        <w:pStyle w:val="a4"/>
        <w:rPr>
          <w:rStyle w:val="af4"/>
          <w:lang w:val="en-US"/>
        </w:rPr>
      </w:pPr>
      <w:r w:rsidRPr="000170D1">
        <w:t xml:space="preserve">    </w:t>
      </w:r>
      <w:r w:rsidRPr="00993C53">
        <w:rPr>
          <w:rStyle w:val="af4"/>
          <w:lang w:val="en-US"/>
        </w:rPr>
        <w:t xml:space="preserve">// </w:t>
      </w:r>
      <w:r w:rsidRPr="009B1A60">
        <w:rPr>
          <w:rStyle w:val="af4"/>
        </w:rPr>
        <w:t>опущены</w:t>
      </w:r>
      <w:r w:rsidRPr="00993C53">
        <w:rPr>
          <w:rStyle w:val="af4"/>
          <w:lang w:val="en-US"/>
        </w:rPr>
        <w:t xml:space="preserve"> </w:t>
      </w:r>
      <w:r w:rsidRPr="009B1A60">
        <w:rPr>
          <w:rStyle w:val="af4"/>
        </w:rPr>
        <w:t>элементы</w:t>
      </w:r>
      <w:r w:rsidRPr="00993C53">
        <w:rPr>
          <w:rStyle w:val="af4"/>
          <w:lang w:val="en-US"/>
        </w:rPr>
        <w:t xml:space="preserve"> ItemsCount, AddItem(), GetItem()</w:t>
      </w:r>
    </w:p>
    <w:p w:rsidR="005C23DB" w:rsidRPr="000170D1" w:rsidRDefault="005C23DB" w:rsidP="00F107ED">
      <w:pPr>
        <w:pStyle w:val="a4"/>
      </w:pPr>
    </w:p>
    <w:p w:rsidR="005C23DB" w:rsidRPr="000170D1" w:rsidRDefault="005C23DB" w:rsidP="00F107ED">
      <w:pPr>
        <w:pStyle w:val="a4"/>
      </w:pPr>
      <w:r w:rsidRPr="000170D1">
        <w:t xml:space="preserve">    </w:t>
      </w:r>
      <w:r w:rsidRPr="009B1A60">
        <w:rPr>
          <w:rStyle w:val="af6"/>
        </w:rPr>
        <w:t>private class</w:t>
      </w:r>
      <w:r w:rsidRPr="000170D1">
        <w:t xml:space="preserve"> </w:t>
      </w:r>
      <w:r w:rsidRPr="009B1A60">
        <w:rPr>
          <w:rStyle w:val="af5"/>
        </w:rPr>
        <w:t>ShopEnumerator</w:t>
      </w:r>
      <w:r w:rsidRPr="000170D1">
        <w:t xml:space="preserve"> : </w:t>
      </w:r>
      <w:r w:rsidRPr="009B1A60">
        <w:rPr>
          <w:rStyle w:val="af5"/>
        </w:rPr>
        <w:t>IEnumerator</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9B1A60">
        <w:rPr>
          <w:rStyle w:val="af6"/>
        </w:rPr>
        <w:t>private readonly string</w:t>
      </w:r>
      <w:r w:rsidRPr="000170D1">
        <w:t xml:space="preserve">[] _data; </w:t>
      </w:r>
      <w:r w:rsidRPr="00993C53">
        <w:rPr>
          <w:rStyle w:val="af4"/>
          <w:lang w:val="en-US"/>
        </w:rPr>
        <w:t xml:space="preserve">// </w:t>
      </w:r>
      <w:r w:rsidRPr="009B1A60">
        <w:rPr>
          <w:rStyle w:val="af4"/>
        </w:rPr>
        <w:t>локальная</w:t>
      </w:r>
      <w:r w:rsidRPr="00993C53">
        <w:rPr>
          <w:rStyle w:val="af4"/>
          <w:lang w:val="en-US"/>
        </w:rPr>
        <w:t xml:space="preserve"> </w:t>
      </w:r>
      <w:r w:rsidRPr="009B1A60">
        <w:rPr>
          <w:rStyle w:val="af4"/>
        </w:rPr>
        <w:t>копия</w:t>
      </w:r>
      <w:r w:rsidRPr="00993C53">
        <w:rPr>
          <w:rStyle w:val="af4"/>
          <w:lang w:val="en-US"/>
        </w:rPr>
        <w:t xml:space="preserve"> </w:t>
      </w:r>
      <w:r w:rsidRPr="009B1A60">
        <w:rPr>
          <w:rStyle w:val="af4"/>
        </w:rPr>
        <w:t>данных</w:t>
      </w:r>
    </w:p>
    <w:p w:rsidR="005C23DB" w:rsidRPr="000170D1" w:rsidRDefault="005C23DB" w:rsidP="00F107ED">
      <w:pPr>
        <w:pStyle w:val="a4"/>
      </w:pPr>
      <w:r w:rsidRPr="000170D1">
        <w:t xml:space="preserve">        </w:t>
      </w:r>
      <w:r w:rsidRPr="009B1A60">
        <w:rPr>
          <w:rStyle w:val="af6"/>
        </w:rPr>
        <w:t>private int</w:t>
      </w:r>
      <w:r w:rsidRPr="000170D1">
        <w:t xml:space="preserve"> _position = -1;      </w:t>
      </w:r>
      <w:r w:rsidRPr="00993C53">
        <w:rPr>
          <w:rStyle w:val="af4"/>
          <w:lang w:val="en-US"/>
        </w:rPr>
        <w:t xml:space="preserve">// </w:t>
      </w:r>
      <w:r w:rsidRPr="009B1A60">
        <w:rPr>
          <w:rStyle w:val="af4"/>
        </w:rPr>
        <w:t>текущая</w:t>
      </w:r>
      <w:r w:rsidRPr="00993C53">
        <w:rPr>
          <w:rStyle w:val="af4"/>
          <w:lang w:val="en-US"/>
        </w:rPr>
        <w:t xml:space="preserve"> </w:t>
      </w:r>
      <w:r w:rsidRPr="009B1A60">
        <w:rPr>
          <w:rStyle w:val="af4"/>
        </w:rPr>
        <w:t>позиция</w:t>
      </w:r>
      <w:r w:rsidRPr="00993C53">
        <w:rPr>
          <w:rStyle w:val="af4"/>
          <w:lang w:val="en-US"/>
        </w:rPr>
        <w:t xml:space="preserve"> </w:t>
      </w:r>
      <w:r w:rsidRPr="009B1A60">
        <w:rPr>
          <w:rStyle w:val="af4"/>
        </w:rPr>
        <w:t>в</w:t>
      </w:r>
      <w:r w:rsidRPr="00993C53">
        <w:rPr>
          <w:rStyle w:val="af4"/>
          <w:lang w:val="en-US"/>
        </w:rPr>
        <w:t xml:space="preserve"> </w:t>
      </w:r>
      <w:r w:rsidRPr="009B1A60">
        <w:rPr>
          <w:rStyle w:val="af4"/>
        </w:rPr>
        <w:t>наборе</w:t>
      </w:r>
    </w:p>
    <w:p w:rsidR="005C23DB" w:rsidRPr="000170D1" w:rsidRDefault="005C23DB" w:rsidP="00F107ED">
      <w:pPr>
        <w:pStyle w:val="a4"/>
      </w:pPr>
    </w:p>
    <w:p w:rsidR="005C23DB" w:rsidRPr="000170D1" w:rsidRDefault="005C23DB" w:rsidP="00F107ED">
      <w:pPr>
        <w:pStyle w:val="a4"/>
      </w:pPr>
      <w:r w:rsidRPr="000170D1">
        <w:t xml:space="preserve">        </w:t>
      </w:r>
      <w:r w:rsidRPr="009B1A60">
        <w:rPr>
          <w:rStyle w:val="af6"/>
        </w:rPr>
        <w:t>public</w:t>
      </w:r>
      <w:r w:rsidRPr="000170D1">
        <w:t xml:space="preserve"> ShopEnumerator(</w:t>
      </w:r>
      <w:r w:rsidRPr="009B1A60">
        <w:rPr>
          <w:rStyle w:val="af6"/>
        </w:rPr>
        <w:t>string</w:t>
      </w:r>
      <w:r w:rsidRPr="000170D1">
        <w:t>[] values)</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_data = </w:t>
      </w:r>
      <w:r w:rsidRPr="009B1A60">
        <w:rPr>
          <w:rStyle w:val="af6"/>
        </w:rPr>
        <w:t>new string</w:t>
      </w:r>
      <w:r w:rsidRPr="000170D1">
        <w:t>[values.Length];</w:t>
      </w:r>
    </w:p>
    <w:p w:rsidR="005C23DB" w:rsidRPr="000170D1" w:rsidRDefault="005C23DB" w:rsidP="00F107ED">
      <w:pPr>
        <w:pStyle w:val="a4"/>
      </w:pPr>
      <w:r w:rsidRPr="000170D1">
        <w:t xml:space="preserve">            </w:t>
      </w:r>
      <w:r w:rsidRPr="009B1A60">
        <w:rPr>
          <w:rStyle w:val="af5"/>
        </w:rPr>
        <w:t>Array</w:t>
      </w:r>
      <w:r w:rsidRPr="000170D1">
        <w:t>.Copy(values, _data, values.Length);</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9B1A60">
        <w:rPr>
          <w:rStyle w:val="af6"/>
        </w:rPr>
        <w:t>public object</w:t>
      </w:r>
      <w:r w:rsidRPr="000170D1">
        <w:t xml:space="preserve"> Current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9B1A60">
        <w:rPr>
          <w:rStyle w:val="af6"/>
        </w:rPr>
        <w:t>get</w:t>
      </w:r>
      <w:r w:rsidRPr="000170D1">
        <w:t xml:space="preserve"> { </w:t>
      </w:r>
      <w:r w:rsidRPr="009B1A60">
        <w:rPr>
          <w:rStyle w:val="af6"/>
        </w:rPr>
        <w:t>return</w:t>
      </w:r>
      <w:r w:rsidRPr="000170D1">
        <w:t xml:space="preserve"> _data[_position]; }</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9B1A60">
        <w:rPr>
          <w:rStyle w:val="af6"/>
        </w:rPr>
        <w:t>public bool</w:t>
      </w:r>
      <w:r w:rsidRPr="000170D1">
        <w:t xml:space="preserve"> MoveNext()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9B1A60">
        <w:rPr>
          <w:rStyle w:val="af6"/>
        </w:rPr>
        <w:t>if</w:t>
      </w:r>
      <w:r w:rsidRPr="000170D1">
        <w:t xml:space="preserve"> (_position &lt; _data.Length - 1)</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_position++;</w:t>
      </w:r>
    </w:p>
    <w:p w:rsidR="005C23DB" w:rsidRPr="000170D1" w:rsidRDefault="005C23DB" w:rsidP="00F107ED">
      <w:pPr>
        <w:pStyle w:val="a4"/>
      </w:pPr>
      <w:r w:rsidRPr="000170D1">
        <w:t xml:space="preserve">                </w:t>
      </w:r>
      <w:r w:rsidRPr="009B1A60">
        <w:rPr>
          <w:rStyle w:val="af6"/>
        </w:rPr>
        <w:t>return true</w:t>
      </w:r>
      <w:r w:rsidRPr="000170D1">
        <w: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9B1A60">
        <w:rPr>
          <w:rStyle w:val="af6"/>
        </w:rPr>
        <w:t>return false</w:t>
      </w:r>
      <w:r w:rsidRPr="000170D1">
        <w:t>;</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9B1A60">
        <w:rPr>
          <w:rStyle w:val="af6"/>
        </w:rPr>
        <w:t>public void</w:t>
      </w:r>
      <w:r w:rsidRPr="000170D1">
        <w:t xml:space="preserve"> Reset()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_position = -1;</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9B1A60">
        <w:rPr>
          <w:rStyle w:val="af6"/>
        </w:rPr>
        <w:t>public</w:t>
      </w:r>
      <w:r w:rsidRPr="000170D1">
        <w:t xml:space="preserve"> </w:t>
      </w:r>
      <w:r w:rsidRPr="009B1A60">
        <w:rPr>
          <w:rStyle w:val="af5"/>
        </w:rPr>
        <w:t>IEnumerator</w:t>
      </w:r>
      <w:r w:rsidRPr="000170D1">
        <w:t xml:space="preserve"> GetEnumerator()</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 xml:space="preserve">        </w:t>
      </w:r>
      <w:r w:rsidRPr="009B1A60">
        <w:rPr>
          <w:rStyle w:val="af6"/>
        </w:rPr>
        <w:t>return</w:t>
      </w:r>
      <w:r w:rsidRPr="00993C53">
        <w:rPr>
          <w:rStyle w:val="af6"/>
          <w:lang w:val="ru-RU"/>
        </w:rPr>
        <w:t xml:space="preserve"> </w:t>
      </w:r>
      <w:r w:rsidRPr="009B1A60">
        <w:rPr>
          <w:rStyle w:val="af6"/>
        </w:rPr>
        <w:t>new</w:t>
      </w:r>
      <w:r w:rsidRPr="003F3888">
        <w:rPr>
          <w:lang w:val="ru-RU"/>
        </w:rPr>
        <w:t xml:space="preserve"> </w:t>
      </w:r>
      <w:r w:rsidRPr="009B1A60">
        <w:rPr>
          <w:rStyle w:val="af5"/>
        </w:rPr>
        <w:t>ShopEnumerator</w:t>
      </w:r>
      <w:r w:rsidRPr="003F3888">
        <w:rPr>
          <w:lang w:val="ru-RU"/>
        </w:rPr>
        <w:t>(_</w:t>
      </w:r>
      <w:r>
        <w:t>items</w:t>
      </w:r>
      <w:r w:rsidRPr="003F3888">
        <w:rPr>
          <w:lang w:val="ru-RU"/>
        </w:rPr>
        <w:t>);</w:t>
      </w:r>
    </w:p>
    <w:p w:rsidR="005C23DB" w:rsidRPr="003F3888" w:rsidRDefault="005C23DB" w:rsidP="00F107ED">
      <w:pPr>
        <w:pStyle w:val="a4"/>
        <w:rPr>
          <w:lang w:val="ru-RU"/>
        </w:rPr>
      </w:pPr>
      <w:r w:rsidRPr="003F3888">
        <w:rPr>
          <w:lang w:val="ru-RU"/>
        </w:rPr>
        <w:t xml:space="preserve">    }</w:t>
      </w:r>
    </w:p>
    <w:p w:rsidR="005C23DB" w:rsidRPr="003F3888" w:rsidRDefault="005C23DB" w:rsidP="00F107ED">
      <w:pPr>
        <w:pStyle w:val="a4"/>
        <w:rPr>
          <w:lang w:val="ru-RU"/>
        </w:rPr>
      </w:pPr>
      <w:r w:rsidRPr="003F3888">
        <w:rPr>
          <w:lang w:val="ru-RU"/>
        </w:rPr>
        <w:t>}</w:t>
      </w:r>
    </w:p>
    <w:p w:rsidR="005C23DB" w:rsidRDefault="005C23DB" w:rsidP="005C23DB">
      <w:r>
        <w:t xml:space="preserve">Теперь класс </w:t>
      </w:r>
      <w:r w:rsidRPr="00364BCB">
        <w:rPr>
          <w:rStyle w:val="af5"/>
        </w:rPr>
        <w:t>Shop</w:t>
      </w:r>
      <w:r>
        <w:t xml:space="preserve"> можно использовать следующим образом:</w:t>
      </w:r>
    </w:p>
    <w:p w:rsidR="005C23DB" w:rsidRPr="000170D1" w:rsidRDefault="005C23DB" w:rsidP="00F107ED">
      <w:pPr>
        <w:pStyle w:val="a4"/>
      </w:pPr>
      <w:r w:rsidRPr="009B1A60">
        <w:rPr>
          <w:rStyle w:val="af6"/>
        </w:rPr>
        <w:t>var</w:t>
      </w:r>
      <w:r w:rsidRPr="000170D1">
        <w:t xml:space="preserve"> shop = </w:t>
      </w:r>
      <w:r w:rsidRPr="009B1A60">
        <w:rPr>
          <w:rStyle w:val="af6"/>
        </w:rPr>
        <w:t>new</w:t>
      </w:r>
      <w:r w:rsidRPr="000170D1">
        <w:t xml:space="preserve"> </w:t>
      </w:r>
      <w:r w:rsidRPr="009B1A60">
        <w:rPr>
          <w:rStyle w:val="af5"/>
        </w:rPr>
        <w:t>Shop</w:t>
      </w:r>
      <w:r w:rsidRPr="000170D1">
        <w:t>();</w:t>
      </w:r>
    </w:p>
    <w:p w:rsidR="005C23DB" w:rsidRPr="000170D1" w:rsidRDefault="005C23DB" w:rsidP="00F107ED">
      <w:pPr>
        <w:pStyle w:val="a4"/>
      </w:pPr>
      <w:r w:rsidRPr="000170D1">
        <w:t>shop.AddItem(</w:t>
      </w:r>
      <w:r w:rsidRPr="00993C53">
        <w:rPr>
          <w:rStyle w:val="af7"/>
        </w:rPr>
        <w:t>"computer"</w:t>
      </w:r>
      <w:r w:rsidRPr="000170D1">
        <w:t>);</w:t>
      </w:r>
    </w:p>
    <w:p w:rsidR="005C23DB" w:rsidRDefault="005C23DB" w:rsidP="00F107ED">
      <w:pPr>
        <w:pStyle w:val="a4"/>
      </w:pPr>
      <w:r w:rsidRPr="000170D1">
        <w:t>shop.AddItem(</w:t>
      </w:r>
      <w:r w:rsidRPr="00993C53">
        <w:rPr>
          <w:rStyle w:val="af7"/>
        </w:rPr>
        <w:t>"monitor"</w:t>
      </w:r>
      <w:r w:rsidRPr="000170D1">
        <w:t>);</w:t>
      </w:r>
    </w:p>
    <w:p w:rsidR="008E465F" w:rsidRPr="000170D1" w:rsidRDefault="008E465F" w:rsidP="00F107ED">
      <w:pPr>
        <w:pStyle w:val="a4"/>
      </w:pPr>
    </w:p>
    <w:p w:rsidR="005C23DB" w:rsidRPr="000170D1" w:rsidRDefault="005C23DB" w:rsidP="00F107ED">
      <w:pPr>
        <w:pStyle w:val="a4"/>
      </w:pPr>
      <w:r w:rsidRPr="009B1A60">
        <w:rPr>
          <w:rStyle w:val="af6"/>
        </w:rPr>
        <w:t>foreach</w:t>
      </w:r>
      <w:r w:rsidRPr="000170D1">
        <w:t xml:space="preserve"> (</w:t>
      </w:r>
      <w:r w:rsidRPr="009B1A60">
        <w:rPr>
          <w:rStyle w:val="af6"/>
        </w:rPr>
        <w:t>string</w:t>
      </w:r>
      <w:r w:rsidRPr="000170D1">
        <w:t xml:space="preserve"> s </w:t>
      </w:r>
      <w:r w:rsidRPr="009B1A60">
        <w:rPr>
          <w:rStyle w:val="af6"/>
        </w:rPr>
        <w:t>in</w:t>
      </w:r>
      <w:r w:rsidRPr="000170D1">
        <w:t xml:space="preserve"> shop)</w:t>
      </w:r>
    </w:p>
    <w:p w:rsidR="005C23DB" w:rsidRPr="003F3888" w:rsidRDefault="005C23DB" w:rsidP="00F107ED">
      <w:pPr>
        <w:pStyle w:val="a4"/>
        <w:rPr>
          <w:lang w:val="ru-RU"/>
        </w:rPr>
      </w:pPr>
      <w:r w:rsidRPr="008E465F">
        <w:t xml:space="preserve">    </w:t>
      </w:r>
      <w:r w:rsidRPr="009B1A60">
        <w:rPr>
          <w:rStyle w:val="af5"/>
        </w:rPr>
        <w:t>Console</w:t>
      </w:r>
      <w:r w:rsidRPr="003F3888">
        <w:rPr>
          <w:lang w:val="ru-RU"/>
        </w:rPr>
        <w:t>.</w:t>
      </w:r>
      <w:r>
        <w:t>WriteLine</w:t>
      </w:r>
      <w:r w:rsidRPr="003F3888">
        <w:rPr>
          <w:lang w:val="ru-RU"/>
        </w:rPr>
        <w:t>(</w:t>
      </w:r>
      <w:r>
        <w:t>s</w:t>
      </w:r>
      <w:r w:rsidRPr="003F3888">
        <w:rPr>
          <w:lang w:val="ru-RU"/>
        </w:rPr>
        <w:t>);</w:t>
      </w:r>
    </w:p>
    <w:p w:rsidR="005C23DB" w:rsidRDefault="005C23DB" w:rsidP="005C23DB">
      <w:r>
        <w:lastRenderedPageBreak/>
        <w:t xml:space="preserve">При записи цикла </w:t>
      </w:r>
      <w:r w:rsidRPr="009B1A60">
        <w:rPr>
          <w:rStyle w:val="af6"/>
        </w:rPr>
        <w:t>foreach</w:t>
      </w:r>
      <w:r>
        <w:t xml:space="preserve"> объявляется переменная, тип которой совпадает с типом </w:t>
      </w:r>
      <w:r w:rsidR="009B1A60">
        <w:t xml:space="preserve">элемента </w:t>
      </w:r>
      <w:r>
        <w:t xml:space="preserve">коллекции. Так как свойство </w:t>
      </w:r>
      <w:r w:rsidRPr="009B1A60">
        <w:rPr>
          <w:rStyle w:val="af5"/>
        </w:rPr>
        <w:t>IEnumerator</w:t>
      </w:r>
      <w:r w:rsidRPr="009B1A60">
        <w:rPr>
          <w:rStyle w:val="a9"/>
        </w:rPr>
        <w:t>.Current</w:t>
      </w:r>
      <w:r>
        <w:t xml:space="preserve"> имеет тип </w:t>
      </w:r>
      <w:r w:rsidRPr="009B1A60">
        <w:rPr>
          <w:rStyle w:val="af6"/>
        </w:rPr>
        <w:t>object</w:t>
      </w:r>
      <w:r>
        <w:t>, то на каждой итерации выполняется приведение этого свойства к типу переменной цикла</w:t>
      </w:r>
      <w:r w:rsidR="009B1A60">
        <w:rPr>
          <w:rStyle w:val="ae"/>
        </w:rPr>
        <w:footnoteReference w:id="7"/>
      </w:r>
      <w:r>
        <w:t xml:space="preserve">. Это может повлечь ошибки времени выполнения. Избежать ошибок помогает реализация перечисляемого типа при помощи универсальных интерфейсов </w:t>
      </w:r>
      <w:r w:rsidRPr="000C3C76">
        <w:rPr>
          <w:rStyle w:val="af5"/>
        </w:rPr>
        <w:t>IEnumerable</w:t>
      </w:r>
      <w:r w:rsidRPr="000C3C76">
        <w:rPr>
          <w:rStyle w:val="a9"/>
        </w:rPr>
        <w:t>&lt;T&gt;</w:t>
      </w:r>
      <w:r>
        <w:t xml:space="preserve"> и </w:t>
      </w:r>
      <w:r w:rsidRPr="000C3C76">
        <w:rPr>
          <w:rStyle w:val="af5"/>
        </w:rPr>
        <w:t>IEnumerator</w:t>
      </w:r>
      <w:r w:rsidRPr="000C3C76">
        <w:rPr>
          <w:rStyle w:val="a9"/>
        </w:rPr>
        <w:t>&lt;T&gt;</w:t>
      </w:r>
      <w:r>
        <w:t>:</w:t>
      </w:r>
    </w:p>
    <w:p w:rsidR="005C23DB" w:rsidRPr="000170D1" w:rsidRDefault="005C23DB" w:rsidP="00F107ED">
      <w:pPr>
        <w:pStyle w:val="a4"/>
      </w:pPr>
      <w:r w:rsidRPr="000C3C76">
        <w:rPr>
          <w:rStyle w:val="af6"/>
        </w:rPr>
        <w:t>public interface</w:t>
      </w:r>
      <w:r w:rsidRPr="000170D1">
        <w:t xml:space="preserve"> </w:t>
      </w:r>
      <w:r w:rsidRPr="000C3C76">
        <w:rPr>
          <w:rStyle w:val="af5"/>
        </w:rPr>
        <w:t>IEnumerable</w:t>
      </w:r>
      <w:r w:rsidRPr="000170D1">
        <w:t>&lt;</w:t>
      </w:r>
      <w:r w:rsidRPr="000C3C76">
        <w:rPr>
          <w:rStyle w:val="af6"/>
        </w:rPr>
        <w:t>out</w:t>
      </w:r>
      <w:r w:rsidRPr="000170D1">
        <w:t xml:space="preserve"> T&gt; : </w:t>
      </w:r>
      <w:r w:rsidRPr="000C3C76">
        <w:rPr>
          <w:rStyle w:val="af5"/>
        </w:rPr>
        <w:t>IEnumerable</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0C3C76">
        <w:rPr>
          <w:rStyle w:val="af5"/>
        </w:rPr>
        <w:t>IEnumerator</w:t>
      </w:r>
      <w:r w:rsidRPr="000170D1">
        <w:t>&lt;T&gt; GetEnumerator();</w:t>
      </w:r>
    </w:p>
    <w:p w:rsidR="005C23DB" w:rsidRPr="000170D1" w:rsidRDefault="005C23DB" w:rsidP="00F107ED">
      <w:pPr>
        <w:pStyle w:val="a4"/>
      </w:pPr>
      <w:r w:rsidRPr="000170D1">
        <w:t>}</w:t>
      </w:r>
    </w:p>
    <w:p w:rsidR="005C23DB" w:rsidRPr="000170D1" w:rsidRDefault="005C23DB" w:rsidP="00F107ED">
      <w:pPr>
        <w:pStyle w:val="a4"/>
      </w:pPr>
    </w:p>
    <w:p w:rsidR="005C23DB" w:rsidRPr="000170D1" w:rsidRDefault="005C23DB" w:rsidP="00F107ED">
      <w:pPr>
        <w:pStyle w:val="a4"/>
      </w:pPr>
      <w:r w:rsidRPr="000C3C76">
        <w:rPr>
          <w:rStyle w:val="af6"/>
        </w:rPr>
        <w:t>public interface</w:t>
      </w:r>
      <w:r w:rsidRPr="000170D1">
        <w:t xml:space="preserve"> </w:t>
      </w:r>
      <w:r w:rsidRPr="000C3C76">
        <w:rPr>
          <w:rStyle w:val="af5"/>
        </w:rPr>
        <w:t>IEnumerator</w:t>
      </w:r>
      <w:r w:rsidRPr="000170D1">
        <w:t>&lt;</w:t>
      </w:r>
      <w:r w:rsidRPr="000C3C76">
        <w:rPr>
          <w:rStyle w:val="af6"/>
        </w:rPr>
        <w:t>out</w:t>
      </w:r>
      <w:r w:rsidRPr="000170D1">
        <w:t xml:space="preserve"> T&gt; : </w:t>
      </w:r>
      <w:r w:rsidRPr="000C3C76">
        <w:rPr>
          <w:rStyle w:val="af5"/>
        </w:rPr>
        <w:t>IDisposable</w:t>
      </w:r>
      <w:r w:rsidRPr="000170D1">
        <w:t xml:space="preserve">, </w:t>
      </w:r>
      <w:r w:rsidRPr="000C3C76">
        <w:rPr>
          <w:rStyle w:val="af5"/>
        </w:rPr>
        <w:t>IEnumerator</w:t>
      </w:r>
    </w:p>
    <w:p w:rsidR="005C23DB" w:rsidRPr="000170D1" w:rsidRDefault="005C23DB" w:rsidP="00F107ED">
      <w:pPr>
        <w:pStyle w:val="a4"/>
      </w:pPr>
      <w:r w:rsidRPr="000170D1">
        <w:t>{</w:t>
      </w:r>
    </w:p>
    <w:p w:rsidR="005C23DB" w:rsidRPr="000170D1" w:rsidRDefault="005C23DB" w:rsidP="00F107ED">
      <w:pPr>
        <w:pStyle w:val="a4"/>
      </w:pPr>
      <w:r w:rsidRPr="000170D1">
        <w:t xml:space="preserve">    T Current { </w:t>
      </w:r>
      <w:r w:rsidRPr="000C3C76">
        <w:rPr>
          <w:rStyle w:val="af6"/>
        </w:rPr>
        <w:t>get</w:t>
      </w:r>
      <w:r w:rsidRPr="000170D1">
        <w:t>; }</w:t>
      </w:r>
    </w:p>
    <w:p w:rsidR="005C23DB" w:rsidRPr="000170D1" w:rsidRDefault="005C23DB" w:rsidP="00F107ED">
      <w:pPr>
        <w:pStyle w:val="a4"/>
      </w:pPr>
      <w:r w:rsidRPr="000170D1">
        <w:t>}</w:t>
      </w:r>
    </w:p>
    <w:p w:rsidR="005C23DB" w:rsidRPr="00565AF2" w:rsidRDefault="005C23DB" w:rsidP="005C23DB">
      <w:pPr>
        <w:rPr>
          <w:lang w:val="en-US"/>
        </w:rPr>
      </w:pPr>
      <w:r>
        <w:t>Универсальные</w:t>
      </w:r>
      <w:r w:rsidRPr="00993C53">
        <w:rPr>
          <w:lang w:val="en-US"/>
        </w:rPr>
        <w:t xml:space="preserve"> </w:t>
      </w:r>
      <w:r>
        <w:t>интерфейсы</w:t>
      </w:r>
      <w:r w:rsidRPr="00993C53">
        <w:rPr>
          <w:lang w:val="en-US"/>
        </w:rPr>
        <w:t xml:space="preserve"> </w:t>
      </w:r>
      <w:r w:rsidR="000C3C76" w:rsidRPr="000C3C76">
        <w:rPr>
          <w:rStyle w:val="af5"/>
        </w:rPr>
        <w:t>IEnumerable</w:t>
      </w:r>
      <w:r w:rsidR="000C3C76" w:rsidRPr="00993C53">
        <w:rPr>
          <w:rStyle w:val="a9"/>
          <w:lang w:val="en-US"/>
        </w:rPr>
        <w:t>&lt;T&gt;</w:t>
      </w:r>
      <w:r w:rsidR="000C3C76" w:rsidRPr="00993C53">
        <w:rPr>
          <w:lang w:val="en-US"/>
        </w:rPr>
        <w:t xml:space="preserve"> </w:t>
      </w:r>
      <w:r w:rsidR="000C3C76">
        <w:t>и</w:t>
      </w:r>
      <w:r w:rsidR="000C3C76" w:rsidRPr="00993C53">
        <w:rPr>
          <w:lang w:val="en-US"/>
        </w:rPr>
        <w:t xml:space="preserve"> </w:t>
      </w:r>
      <w:r w:rsidR="000C3C76" w:rsidRPr="000C3C76">
        <w:rPr>
          <w:rStyle w:val="af5"/>
        </w:rPr>
        <w:t>IEnumerator</w:t>
      </w:r>
      <w:r w:rsidR="000C3C76" w:rsidRPr="00993C53">
        <w:rPr>
          <w:rStyle w:val="a9"/>
          <w:lang w:val="en-US"/>
        </w:rPr>
        <w:t>&lt;T&gt;</w:t>
      </w:r>
      <w:r w:rsidRPr="00993C53">
        <w:rPr>
          <w:lang w:val="en-US"/>
        </w:rPr>
        <w:t xml:space="preserve"> </w:t>
      </w:r>
      <w:r>
        <w:t>наследуются</w:t>
      </w:r>
      <w:r w:rsidRPr="00993C53">
        <w:rPr>
          <w:lang w:val="en-US"/>
        </w:rPr>
        <w:t xml:space="preserve"> </w:t>
      </w:r>
      <w:r>
        <w:t>от</w:t>
      </w:r>
      <w:r w:rsidRPr="00993C53">
        <w:rPr>
          <w:lang w:val="en-US"/>
        </w:rPr>
        <w:t xml:space="preserve"> </w:t>
      </w:r>
      <w:r>
        <w:t>обычных</w:t>
      </w:r>
      <w:r w:rsidRPr="00993C53">
        <w:rPr>
          <w:lang w:val="en-US"/>
        </w:rPr>
        <w:t xml:space="preserve"> </w:t>
      </w:r>
      <w:r>
        <w:t>версий</w:t>
      </w:r>
      <w:r w:rsidRPr="00993C53">
        <w:rPr>
          <w:lang w:val="en-US"/>
        </w:rPr>
        <w:t xml:space="preserve">. </w:t>
      </w:r>
      <w:r>
        <w:t>У</w:t>
      </w:r>
      <w:r w:rsidRPr="00993C53">
        <w:rPr>
          <w:lang w:val="en-US"/>
        </w:rPr>
        <w:t xml:space="preserve"> </w:t>
      </w:r>
      <w:r>
        <w:t>интерфейса</w:t>
      </w:r>
      <w:r w:rsidRPr="00993C53">
        <w:rPr>
          <w:lang w:val="en-US"/>
        </w:rPr>
        <w:t xml:space="preserve"> </w:t>
      </w:r>
      <w:r w:rsidR="000C3C76" w:rsidRPr="000C3C76">
        <w:rPr>
          <w:rStyle w:val="af5"/>
        </w:rPr>
        <w:t>IEnumerator</w:t>
      </w:r>
      <w:r w:rsidR="000C3C76" w:rsidRPr="00993C53">
        <w:rPr>
          <w:rStyle w:val="a9"/>
          <w:lang w:val="en-US"/>
        </w:rPr>
        <w:t>&lt;T&gt;</w:t>
      </w:r>
      <w:r w:rsidRPr="00993C53">
        <w:rPr>
          <w:lang w:val="en-US"/>
        </w:rPr>
        <w:t xml:space="preserve"> </w:t>
      </w:r>
      <w:r>
        <w:t>типизированное</w:t>
      </w:r>
      <w:r w:rsidRPr="00993C53">
        <w:rPr>
          <w:lang w:val="en-US"/>
        </w:rPr>
        <w:t xml:space="preserve"> </w:t>
      </w:r>
      <w:r>
        <w:t>свойство</w:t>
      </w:r>
      <w:r w:rsidRPr="00993C53">
        <w:rPr>
          <w:lang w:val="en-US"/>
        </w:rPr>
        <w:t xml:space="preserve"> </w:t>
      </w:r>
      <w:r w:rsidRPr="00993C53">
        <w:rPr>
          <w:rStyle w:val="a9"/>
          <w:lang w:val="en-US"/>
        </w:rPr>
        <w:t>Current</w:t>
      </w:r>
      <w:r w:rsidRPr="00993C53">
        <w:rPr>
          <w:lang w:val="en-US"/>
        </w:rPr>
        <w:t xml:space="preserve">. </w:t>
      </w:r>
      <w:r>
        <w:t>Тип</w:t>
      </w:r>
      <w:r w:rsidRPr="00993C53">
        <w:rPr>
          <w:lang w:val="en-US"/>
        </w:rPr>
        <w:t xml:space="preserve">, </w:t>
      </w:r>
      <w:r>
        <w:t>реализующий</w:t>
      </w:r>
      <w:r w:rsidRPr="00993C53">
        <w:rPr>
          <w:lang w:val="en-US"/>
        </w:rPr>
        <w:t xml:space="preserve"> </w:t>
      </w:r>
      <w:r>
        <w:t>интерфейс</w:t>
      </w:r>
      <w:r w:rsidRPr="00993C53">
        <w:rPr>
          <w:lang w:val="en-US"/>
        </w:rPr>
        <w:t xml:space="preserve"> </w:t>
      </w:r>
      <w:r w:rsidR="000C3C76" w:rsidRPr="000C3C76">
        <w:rPr>
          <w:rStyle w:val="af5"/>
        </w:rPr>
        <w:t>IEnumerable</w:t>
      </w:r>
      <w:r w:rsidR="000C3C76" w:rsidRPr="00993C53">
        <w:rPr>
          <w:rStyle w:val="a9"/>
          <w:lang w:val="en-US"/>
        </w:rPr>
        <w:t>&lt;T&gt;</w:t>
      </w:r>
      <w:r w:rsidRPr="00993C53">
        <w:rPr>
          <w:lang w:val="en-US"/>
        </w:rPr>
        <w:t xml:space="preserve">, </w:t>
      </w:r>
      <w:r>
        <w:t>должен</w:t>
      </w:r>
      <w:r w:rsidRPr="00993C53">
        <w:rPr>
          <w:lang w:val="en-US"/>
        </w:rPr>
        <w:t xml:space="preserve"> </w:t>
      </w:r>
      <w:r>
        <w:t>содержать</w:t>
      </w:r>
      <w:r w:rsidRPr="00993C53">
        <w:rPr>
          <w:lang w:val="en-US"/>
        </w:rPr>
        <w:t xml:space="preserve"> </w:t>
      </w:r>
      <w:r>
        <w:t>две</w:t>
      </w:r>
      <w:r w:rsidRPr="00993C53">
        <w:rPr>
          <w:lang w:val="en-US"/>
        </w:rPr>
        <w:t xml:space="preserve"> </w:t>
      </w:r>
      <w:r>
        <w:t>версии</w:t>
      </w:r>
      <w:r w:rsidRPr="00993C53">
        <w:rPr>
          <w:lang w:val="en-US"/>
        </w:rPr>
        <w:t xml:space="preserve"> </w:t>
      </w:r>
      <w:r>
        <w:t>метода</w:t>
      </w:r>
      <w:r w:rsidRPr="00993C53">
        <w:rPr>
          <w:lang w:val="en-US"/>
        </w:rPr>
        <w:t xml:space="preserve"> </w:t>
      </w:r>
      <w:r w:rsidRPr="00993C53">
        <w:rPr>
          <w:rStyle w:val="a9"/>
          <w:lang w:val="en-US"/>
        </w:rPr>
        <w:t>GetEnumerator()</w:t>
      </w:r>
      <w:r w:rsidRPr="00993C53">
        <w:rPr>
          <w:lang w:val="en-US"/>
        </w:rPr>
        <w:t xml:space="preserve">. </w:t>
      </w:r>
      <w:r>
        <w:t>Обычно</w:t>
      </w:r>
      <w:r w:rsidRPr="00565AF2">
        <w:rPr>
          <w:lang w:val="en-US"/>
        </w:rPr>
        <w:t xml:space="preserve"> </w:t>
      </w:r>
      <w:r>
        <w:t>для</w:t>
      </w:r>
      <w:r w:rsidRPr="00565AF2">
        <w:rPr>
          <w:lang w:val="en-US"/>
        </w:rPr>
        <w:t xml:space="preserve"> </w:t>
      </w:r>
      <w:r w:rsidRPr="000C3C76">
        <w:rPr>
          <w:rStyle w:val="af5"/>
        </w:rPr>
        <w:t>IEnumerable</w:t>
      </w:r>
      <w:r w:rsidRPr="00565AF2">
        <w:rPr>
          <w:rStyle w:val="a9"/>
          <w:lang w:val="en-US"/>
        </w:rPr>
        <w:t>.GetEnumerator()</w:t>
      </w:r>
      <w:r w:rsidRPr="00565AF2">
        <w:rPr>
          <w:lang w:val="en-US"/>
        </w:rPr>
        <w:t xml:space="preserve"> </w:t>
      </w:r>
      <w:r>
        <w:t>применяется</w:t>
      </w:r>
      <w:r w:rsidRPr="00565AF2">
        <w:rPr>
          <w:lang w:val="en-US"/>
        </w:rPr>
        <w:t xml:space="preserve"> </w:t>
      </w:r>
      <w:r>
        <w:t>явная</w:t>
      </w:r>
      <w:r w:rsidRPr="00565AF2">
        <w:rPr>
          <w:lang w:val="en-US"/>
        </w:rPr>
        <w:t xml:space="preserve"> </w:t>
      </w:r>
      <w:r>
        <w:t>реализация</w:t>
      </w:r>
      <w:r w:rsidRPr="00565AF2">
        <w:rPr>
          <w:lang w:val="en-US"/>
        </w:rPr>
        <w:t>.</w:t>
      </w:r>
    </w:p>
    <w:p w:rsidR="005C23DB" w:rsidRPr="000170D1" w:rsidRDefault="005C23DB" w:rsidP="00F107ED">
      <w:pPr>
        <w:pStyle w:val="a4"/>
      </w:pPr>
      <w:r w:rsidRPr="000C3C76">
        <w:rPr>
          <w:rStyle w:val="af6"/>
        </w:rPr>
        <w:t>public class</w:t>
      </w:r>
      <w:r w:rsidRPr="000170D1">
        <w:t xml:space="preserve"> </w:t>
      </w:r>
      <w:r w:rsidRPr="000C3C76">
        <w:rPr>
          <w:rStyle w:val="af5"/>
        </w:rPr>
        <w:t>Shop</w:t>
      </w:r>
      <w:r w:rsidRPr="000170D1">
        <w:t xml:space="preserve"> : </w:t>
      </w:r>
      <w:r w:rsidRPr="000C3C76">
        <w:rPr>
          <w:rStyle w:val="af5"/>
        </w:rPr>
        <w:t>IEnumerable</w:t>
      </w:r>
      <w:r w:rsidRPr="000170D1">
        <w:t>&lt;</w:t>
      </w:r>
      <w:r w:rsidRPr="000C3C76">
        <w:rPr>
          <w:rStyle w:val="af6"/>
        </w:rPr>
        <w:t>string</w:t>
      </w:r>
      <w:r w:rsidRPr="000170D1">
        <w:t>&gt;</w:t>
      </w:r>
    </w:p>
    <w:p w:rsidR="005C23DB" w:rsidRPr="000170D1" w:rsidRDefault="005C23DB" w:rsidP="00F107ED">
      <w:pPr>
        <w:pStyle w:val="a4"/>
      </w:pPr>
      <w:r w:rsidRPr="000170D1">
        <w:t>{</w:t>
      </w:r>
    </w:p>
    <w:p w:rsidR="005C23DB" w:rsidRPr="00993C53" w:rsidRDefault="005C23DB" w:rsidP="00F107ED">
      <w:pPr>
        <w:pStyle w:val="a4"/>
        <w:rPr>
          <w:rStyle w:val="af4"/>
          <w:lang w:val="en-US"/>
        </w:rPr>
      </w:pPr>
      <w:r w:rsidRPr="000170D1">
        <w:t xml:space="preserve">    </w:t>
      </w:r>
      <w:r w:rsidRPr="00993C53">
        <w:rPr>
          <w:rStyle w:val="af4"/>
          <w:lang w:val="en-US"/>
        </w:rPr>
        <w:t xml:space="preserve">// </w:t>
      </w:r>
      <w:r w:rsidRPr="000C3C76">
        <w:rPr>
          <w:rStyle w:val="af4"/>
        </w:rPr>
        <w:t>опущены</w:t>
      </w:r>
      <w:r w:rsidRPr="00993C53">
        <w:rPr>
          <w:rStyle w:val="af4"/>
          <w:lang w:val="en-US"/>
        </w:rPr>
        <w:t xml:space="preserve"> </w:t>
      </w:r>
      <w:r w:rsidRPr="000C3C76">
        <w:rPr>
          <w:rStyle w:val="af4"/>
        </w:rPr>
        <w:t>элементы</w:t>
      </w:r>
      <w:r w:rsidRPr="00993C53">
        <w:rPr>
          <w:rStyle w:val="af4"/>
          <w:lang w:val="en-US"/>
        </w:rPr>
        <w:t xml:space="preserve"> ItemsCount, AddItem(), GetItem()</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private class</w:t>
      </w:r>
      <w:r w:rsidRPr="000170D1">
        <w:t xml:space="preserve"> </w:t>
      </w:r>
      <w:r w:rsidRPr="000C3C76">
        <w:rPr>
          <w:rStyle w:val="af5"/>
        </w:rPr>
        <w:t>ShopEnumerator</w:t>
      </w:r>
      <w:r w:rsidRPr="000170D1">
        <w:t xml:space="preserve"> : </w:t>
      </w:r>
      <w:r w:rsidRPr="000C3C76">
        <w:rPr>
          <w:rStyle w:val="af5"/>
        </w:rPr>
        <w:t>IEnumerator</w:t>
      </w:r>
      <w:r w:rsidRPr="000170D1">
        <w:t>&lt;</w:t>
      </w:r>
      <w:r w:rsidRPr="000C3C76">
        <w:rPr>
          <w:rStyle w:val="af6"/>
        </w:rPr>
        <w:t>string</w:t>
      </w:r>
      <w:r w:rsidRPr="000170D1">
        <w:t>&gt;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private readonly string</w:t>
      </w:r>
      <w:r w:rsidRPr="000170D1">
        <w:t>[] _data;</w:t>
      </w:r>
    </w:p>
    <w:p w:rsidR="005C23DB" w:rsidRPr="000170D1" w:rsidRDefault="005C23DB" w:rsidP="00F107ED">
      <w:pPr>
        <w:pStyle w:val="a4"/>
      </w:pPr>
      <w:r w:rsidRPr="000170D1">
        <w:t xml:space="preserve">        </w:t>
      </w:r>
      <w:r w:rsidRPr="000C3C76">
        <w:rPr>
          <w:rStyle w:val="af6"/>
        </w:rPr>
        <w:t>private int</w:t>
      </w:r>
      <w:r w:rsidRPr="000170D1">
        <w:t xml:space="preserve"> _position = -1;</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public</w:t>
      </w:r>
      <w:r w:rsidRPr="000170D1">
        <w:t xml:space="preserve"> ShopEnumerator(</w:t>
      </w:r>
      <w:r w:rsidRPr="000C3C76">
        <w:rPr>
          <w:rStyle w:val="af6"/>
        </w:rPr>
        <w:t>string</w:t>
      </w:r>
      <w:r w:rsidRPr="000170D1">
        <w:t>[] values)</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_data = </w:t>
      </w:r>
      <w:r w:rsidRPr="000C3C76">
        <w:rPr>
          <w:rStyle w:val="af6"/>
        </w:rPr>
        <w:t>new string</w:t>
      </w:r>
      <w:r w:rsidRPr="000170D1">
        <w:t>[values.Length];</w:t>
      </w:r>
    </w:p>
    <w:p w:rsidR="005C23DB" w:rsidRPr="000170D1" w:rsidRDefault="005C23DB" w:rsidP="00F107ED">
      <w:pPr>
        <w:pStyle w:val="a4"/>
      </w:pPr>
      <w:r w:rsidRPr="000170D1">
        <w:t xml:space="preserve">            </w:t>
      </w:r>
      <w:r w:rsidRPr="000C3C76">
        <w:rPr>
          <w:rStyle w:val="af5"/>
        </w:rPr>
        <w:t>Array</w:t>
      </w:r>
      <w:r w:rsidRPr="000170D1">
        <w:t>.Copy(values, _data, values.Length);</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public string</w:t>
      </w:r>
      <w:r w:rsidRPr="000170D1">
        <w:t xml:space="preserve"> Current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get</w:t>
      </w:r>
      <w:r w:rsidRPr="000170D1">
        <w:t xml:space="preserve"> { </w:t>
      </w:r>
      <w:r w:rsidRPr="000C3C76">
        <w:rPr>
          <w:rStyle w:val="af6"/>
        </w:rPr>
        <w:t>return</w:t>
      </w:r>
      <w:r w:rsidRPr="000170D1">
        <w:t xml:space="preserve"> _data[_position]; }</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object</w:t>
      </w:r>
      <w:r w:rsidRPr="000170D1">
        <w:t xml:space="preserve"> </w:t>
      </w:r>
      <w:r w:rsidRPr="000C3C76">
        <w:rPr>
          <w:rStyle w:val="af5"/>
        </w:rPr>
        <w:t>IEnumerator</w:t>
      </w:r>
      <w:r w:rsidRPr="000170D1">
        <w:t>.Current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get</w:t>
      </w:r>
      <w:r w:rsidRPr="000170D1">
        <w:t xml:space="preserve"> { </w:t>
      </w:r>
      <w:r w:rsidRPr="000C3C76">
        <w:rPr>
          <w:rStyle w:val="af6"/>
        </w:rPr>
        <w:t>return</w:t>
      </w:r>
      <w:r w:rsidRPr="000170D1">
        <w:t xml:space="preserve"> _data[_position]; }</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public bool</w:t>
      </w:r>
      <w:r w:rsidRPr="000170D1">
        <w:t xml:space="preserve"> MoveNext()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if</w:t>
      </w:r>
      <w:r w:rsidRPr="000170D1">
        <w:t xml:space="preserve"> (_position &lt; _data.Length - 1)</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_position++;</w:t>
      </w:r>
    </w:p>
    <w:p w:rsidR="005C23DB" w:rsidRPr="000170D1" w:rsidRDefault="005C23DB" w:rsidP="00F107ED">
      <w:pPr>
        <w:pStyle w:val="a4"/>
      </w:pPr>
      <w:r w:rsidRPr="000170D1">
        <w:t xml:space="preserve">                </w:t>
      </w:r>
      <w:r w:rsidRPr="000C3C76">
        <w:rPr>
          <w:rStyle w:val="af6"/>
        </w:rPr>
        <w:t>return true</w:t>
      </w:r>
      <w:r w:rsidRPr="000170D1">
        <w: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return false</w:t>
      </w:r>
      <w:r w:rsidRPr="000170D1">
        <w:t>;</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public void</w:t>
      </w:r>
      <w:r w:rsidRPr="000170D1">
        <w:t xml:space="preserve"> Reset()</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_position = -1;</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993C53" w:rsidRDefault="005C23DB" w:rsidP="00F107ED">
      <w:pPr>
        <w:pStyle w:val="a4"/>
      </w:pPr>
      <w:r w:rsidRPr="00993C53">
        <w:t xml:space="preserve">        </w:t>
      </w:r>
      <w:r w:rsidRPr="000C3C76">
        <w:rPr>
          <w:rStyle w:val="af6"/>
        </w:rPr>
        <w:t>public</w:t>
      </w:r>
      <w:r w:rsidRPr="00993C53">
        <w:rPr>
          <w:rStyle w:val="af6"/>
        </w:rPr>
        <w:t xml:space="preserve"> </w:t>
      </w:r>
      <w:r w:rsidRPr="000C3C76">
        <w:rPr>
          <w:rStyle w:val="af6"/>
        </w:rPr>
        <w:t>void</w:t>
      </w:r>
      <w:r w:rsidRPr="00993C53">
        <w:t xml:space="preserve"> </w:t>
      </w:r>
      <w:r w:rsidRPr="000170D1">
        <w:t>Dispose</w:t>
      </w:r>
      <w:r w:rsidRPr="00993C53">
        <w:t>() {</w:t>
      </w:r>
      <w:r w:rsidR="000C3C76" w:rsidRPr="00993C53">
        <w:t xml:space="preserve"> </w:t>
      </w:r>
      <w:r w:rsidR="000C3C76" w:rsidRPr="00993C53">
        <w:rPr>
          <w:rStyle w:val="af4"/>
          <w:lang w:val="en-US"/>
        </w:rPr>
        <w:t xml:space="preserve">/* </w:t>
      </w:r>
      <w:r w:rsidR="000C3C76">
        <w:rPr>
          <w:rStyle w:val="af4"/>
        </w:rPr>
        <w:t>пустая</w:t>
      </w:r>
      <w:r w:rsidR="000C3C76" w:rsidRPr="00993C53">
        <w:rPr>
          <w:rStyle w:val="af4"/>
          <w:lang w:val="en-US"/>
        </w:rPr>
        <w:t xml:space="preserve"> </w:t>
      </w:r>
      <w:r w:rsidR="000C3C76">
        <w:rPr>
          <w:rStyle w:val="af4"/>
        </w:rPr>
        <w:t>реализация</w:t>
      </w:r>
      <w:r w:rsidR="000C3C76" w:rsidRPr="00993C53">
        <w:rPr>
          <w:rStyle w:val="af4"/>
          <w:lang w:val="en-US"/>
        </w:rPr>
        <w:t xml:space="preserve"> */</w:t>
      </w:r>
      <w:r w:rsidRPr="00993C53">
        <w:t xml:space="preserve"> }</w:t>
      </w:r>
    </w:p>
    <w:p w:rsidR="005C23DB" w:rsidRPr="000170D1" w:rsidRDefault="005C23DB" w:rsidP="00F107ED">
      <w:pPr>
        <w:pStyle w:val="a4"/>
      </w:pPr>
      <w:r w:rsidRPr="00993C53">
        <w:t xml:space="preserve">    </w:t>
      </w:r>
      <w:r w:rsidRPr="000170D1">
        <w:t>}</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public</w:t>
      </w:r>
      <w:r w:rsidRPr="000170D1">
        <w:t xml:space="preserve"> </w:t>
      </w:r>
      <w:r w:rsidRPr="000C3C76">
        <w:rPr>
          <w:rStyle w:val="af5"/>
        </w:rPr>
        <w:t>IEnumerator</w:t>
      </w:r>
      <w:r w:rsidRPr="000170D1">
        <w:t>&lt;</w:t>
      </w:r>
      <w:r w:rsidRPr="000C3C76">
        <w:rPr>
          <w:rStyle w:val="af6"/>
        </w:rPr>
        <w:t>string</w:t>
      </w:r>
      <w:r w:rsidRPr="000170D1">
        <w:t>&gt; GetEnumerator()</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return new</w:t>
      </w:r>
      <w:r w:rsidRPr="000170D1">
        <w:t xml:space="preserve"> </w:t>
      </w:r>
      <w:r w:rsidRPr="000C3C76">
        <w:rPr>
          <w:rStyle w:val="af5"/>
        </w:rPr>
        <w:t>ShopEnumerator</w:t>
      </w:r>
      <w:r w:rsidRPr="000170D1">
        <w:t>(_items);</w:t>
      </w:r>
    </w:p>
    <w:p w:rsidR="005C23DB" w:rsidRPr="000170D1" w:rsidRDefault="005C23DB" w:rsidP="00F107ED">
      <w:pPr>
        <w:pStyle w:val="a4"/>
      </w:pPr>
      <w:r w:rsidRPr="000170D1">
        <w:t xml:space="preserve">    }</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5"/>
        </w:rPr>
        <w:t>IEnumerator</w:t>
      </w:r>
      <w:r w:rsidRPr="000170D1">
        <w:t xml:space="preserve"> </w:t>
      </w:r>
      <w:r w:rsidRPr="000C3C76">
        <w:rPr>
          <w:rStyle w:val="af5"/>
        </w:rPr>
        <w:t>IEnumerable</w:t>
      </w:r>
      <w:r w:rsidRPr="000170D1">
        <w:t>.GetEnumerator()</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return</w:t>
      </w:r>
      <w:r w:rsidRPr="000170D1">
        <w:t xml:space="preserve"> GetEnumerator();</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Возможна (хотя и нетипична) реализация перечисляемого типа без использования стандартных интерфейсов:</w:t>
      </w:r>
    </w:p>
    <w:p w:rsidR="005C23DB" w:rsidRPr="000170D1" w:rsidRDefault="005C23DB" w:rsidP="00F107ED">
      <w:pPr>
        <w:pStyle w:val="a4"/>
      </w:pPr>
      <w:r w:rsidRPr="000C3C76">
        <w:rPr>
          <w:rStyle w:val="af6"/>
        </w:rPr>
        <w:t>public class</w:t>
      </w:r>
      <w:r w:rsidRPr="000170D1">
        <w:t xml:space="preserve"> </w:t>
      </w:r>
      <w:r w:rsidRPr="000C3C76">
        <w:rPr>
          <w:rStyle w:val="af5"/>
        </w:rPr>
        <w:t>Shop</w:t>
      </w:r>
    </w:p>
    <w:p w:rsidR="005C23DB" w:rsidRPr="000170D1" w:rsidRDefault="005C23DB" w:rsidP="00F107ED">
      <w:pPr>
        <w:pStyle w:val="a4"/>
      </w:pPr>
      <w:r w:rsidRPr="000170D1">
        <w:t>{</w:t>
      </w:r>
    </w:p>
    <w:p w:rsidR="005C23DB" w:rsidRPr="00993C53" w:rsidRDefault="005C23DB" w:rsidP="00F107ED">
      <w:pPr>
        <w:pStyle w:val="a4"/>
        <w:rPr>
          <w:rStyle w:val="af4"/>
          <w:lang w:val="en-US"/>
        </w:rPr>
      </w:pPr>
      <w:r w:rsidRPr="000170D1">
        <w:t xml:space="preserve">    </w:t>
      </w:r>
      <w:r w:rsidRPr="00993C53">
        <w:rPr>
          <w:rStyle w:val="af4"/>
          <w:lang w:val="en-US"/>
        </w:rPr>
        <w:t xml:space="preserve">// </w:t>
      </w:r>
      <w:r w:rsidRPr="000C3C76">
        <w:rPr>
          <w:rStyle w:val="af4"/>
        </w:rPr>
        <w:t>опущены</w:t>
      </w:r>
      <w:r w:rsidRPr="00993C53">
        <w:rPr>
          <w:rStyle w:val="af4"/>
          <w:lang w:val="en-US"/>
        </w:rPr>
        <w:t xml:space="preserve"> </w:t>
      </w:r>
      <w:r w:rsidRPr="000C3C76">
        <w:rPr>
          <w:rStyle w:val="af4"/>
        </w:rPr>
        <w:t>элементы</w:t>
      </w:r>
      <w:r w:rsidRPr="00993C53">
        <w:rPr>
          <w:rStyle w:val="af4"/>
          <w:lang w:val="en-US"/>
        </w:rPr>
        <w:t xml:space="preserve"> ItemsCount, AddItem(), GetItem()</w:t>
      </w:r>
    </w:p>
    <w:p w:rsidR="005C23DB" w:rsidRPr="000170D1" w:rsidRDefault="005C23DB" w:rsidP="00F107ED">
      <w:pPr>
        <w:pStyle w:val="a4"/>
      </w:pPr>
    </w:p>
    <w:p w:rsidR="005C23DB" w:rsidRPr="000170D1" w:rsidRDefault="005C23DB" w:rsidP="00F107ED">
      <w:pPr>
        <w:pStyle w:val="a4"/>
      </w:pPr>
      <w:r w:rsidRPr="000170D1">
        <w:t xml:space="preserve">    </w:t>
      </w:r>
      <w:r w:rsidRPr="000C3C76">
        <w:rPr>
          <w:rStyle w:val="af6"/>
        </w:rPr>
        <w:t>public</w:t>
      </w:r>
      <w:r w:rsidRPr="000170D1">
        <w:t xml:space="preserve"> </w:t>
      </w:r>
      <w:r w:rsidRPr="000C3C76">
        <w:rPr>
          <w:rStyle w:val="af5"/>
        </w:rPr>
        <w:t>ShopEnumerator</w:t>
      </w:r>
      <w:r w:rsidRPr="000170D1">
        <w:t xml:space="preserve"> GetEnumerator()</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0C3C76">
        <w:rPr>
          <w:rStyle w:val="af6"/>
        </w:rPr>
        <w:t>return new</w:t>
      </w:r>
      <w:r w:rsidRPr="000170D1">
        <w:t xml:space="preserve"> </w:t>
      </w:r>
      <w:r w:rsidRPr="000C3C76">
        <w:rPr>
          <w:rStyle w:val="af5"/>
        </w:rPr>
        <w:t>ShopEnumerator</w:t>
      </w:r>
      <w:r w:rsidRPr="000170D1">
        <w:t>(_items);</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w:t>
      </w:r>
    </w:p>
    <w:p w:rsidR="005C23DB" w:rsidRPr="003F3888" w:rsidRDefault="005C23DB" w:rsidP="00F107ED">
      <w:pPr>
        <w:pStyle w:val="a4"/>
        <w:rPr>
          <w:lang w:val="ru-RU"/>
        </w:rPr>
      </w:pPr>
    </w:p>
    <w:p w:rsidR="005C23DB" w:rsidRPr="003F3888" w:rsidRDefault="005C23DB" w:rsidP="00F107ED">
      <w:pPr>
        <w:pStyle w:val="a4"/>
        <w:rPr>
          <w:lang w:val="ru-RU"/>
        </w:rPr>
      </w:pPr>
      <w:r w:rsidRPr="00570531">
        <w:rPr>
          <w:rStyle w:val="af6"/>
        </w:rPr>
        <w:t>public</w:t>
      </w:r>
      <w:r w:rsidRPr="00993C53">
        <w:rPr>
          <w:rStyle w:val="af6"/>
          <w:lang w:val="ru-RU"/>
        </w:rPr>
        <w:t xml:space="preserve"> </w:t>
      </w:r>
      <w:r w:rsidRPr="00570531">
        <w:rPr>
          <w:rStyle w:val="af6"/>
        </w:rPr>
        <w:t>class</w:t>
      </w:r>
      <w:r w:rsidRPr="003F3888">
        <w:rPr>
          <w:lang w:val="ru-RU"/>
        </w:rPr>
        <w:t xml:space="preserve"> </w:t>
      </w:r>
      <w:r w:rsidRPr="000C3C76">
        <w:rPr>
          <w:rStyle w:val="af5"/>
        </w:rPr>
        <w:t>ShopEnumerator</w:t>
      </w:r>
    </w:p>
    <w:p w:rsidR="005C23DB" w:rsidRPr="003F3888" w:rsidRDefault="005C23DB" w:rsidP="00F107ED">
      <w:pPr>
        <w:pStyle w:val="a4"/>
        <w:rPr>
          <w:lang w:val="ru-RU"/>
        </w:rPr>
      </w:pPr>
      <w:r w:rsidRPr="003F3888">
        <w:rPr>
          <w:lang w:val="ru-RU"/>
        </w:rPr>
        <w:t>{</w:t>
      </w:r>
    </w:p>
    <w:p w:rsidR="005C23DB" w:rsidRPr="00570531" w:rsidRDefault="005C23DB" w:rsidP="00F107ED">
      <w:pPr>
        <w:pStyle w:val="a4"/>
        <w:rPr>
          <w:rStyle w:val="af4"/>
        </w:rPr>
      </w:pPr>
      <w:r w:rsidRPr="00570531">
        <w:rPr>
          <w:rStyle w:val="af4"/>
        </w:rPr>
        <w:t xml:space="preserve">    // реализация соответствует первому примеру,</w:t>
      </w:r>
    </w:p>
    <w:p w:rsidR="005C23DB" w:rsidRPr="00C77B70" w:rsidRDefault="005C23DB" w:rsidP="00F107ED">
      <w:pPr>
        <w:pStyle w:val="a4"/>
        <w:rPr>
          <w:rStyle w:val="af4"/>
          <w:lang w:val="en-US"/>
        </w:rPr>
      </w:pPr>
      <w:r w:rsidRPr="00570531">
        <w:rPr>
          <w:rStyle w:val="af4"/>
        </w:rPr>
        <w:t xml:space="preserve">    </w:t>
      </w:r>
      <w:r w:rsidRPr="00C77B70">
        <w:rPr>
          <w:rStyle w:val="af4"/>
          <w:lang w:val="en-US"/>
        </w:rPr>
        <w:t xml:space="preserve">// </w:t>
      </w:r>
      <w:r w:rsidRPr="00570531">
        <w:rPr>
          <w:rStyle w:val="af4"/>
        </w:rPr>
        <w:t>где</w:t>
      </w:r>
      <w:r w:rsidRPr="00C77B70">
        <w:rPr>
          <w:rStyle w:val="af4"/>
          <w:lang w:val="en-US"/>
        </w:rPr>
        <w:t xml:space="preserve"> ShopEnumerator – </w:t>
      </w:r>
      <w:r w:rsidRPr="00570531">
        <w:rPr>
          <w:rStyle w:val="af4"/>
        </w:rPr>
        <w:t>вложенный</w:t>
      </w:r>
      <w:r w:rsidRPr="00C77B70">
        <w:rPr>
          <w:rStyle w:val="af4"/>
          <w:lang w:val="en-US"/>
        </w:rPr>
        <w:t xml:space="preserve"> </w:t>
      </w:r>
      <w:r w:rsidRPr="00570531">
        <w:rPr>
          <w:rStyle w:val="af4"/>
        </w:rPr>
        <w:t>класс</w:t>
      </w:r>
    </w:p>
    <w:p w:rsidR="005C23DB" w:rsidRPr="00594399" w:rsidRDefault="005C23DB" w:rsidP="00F107ED">
      <w:pPr>
        <w:pStyle w:val="a4"/>
        <w:rPr>
          <w:lang w:val="ru-RU"/>
        </w:rPr>
      </w:pPr>
      <w:r w:rsidRPr="00C77B70">
        <w:t xml:space="preserve">    </w:t>
      </w:r>
      <w:r w:rsidRPr="00570531">
        <w:rPr>
          <w:rStyle w:val="af6"/>
        </w:rPr>
        <w:t>public string</w:t>
      </w:r>
      <w:r w:rsidRPr="000170D1">
        <w:t xml:space="preserve"> Current { </w:t>
      </w:r>
      <w:r w:rsidRPr="00570531">
        <w:rPr>
          <w:rStyle w:val="af6"/>
        </w:rPr>
        <w:t>get</w:t>
      </w:r>
      <w:r w:rsidRPr="000170D1">
        <w:t xml:space="preserve"> { . . . } </w:t>
      </w:r>
      <w:r w:rsidRPr="00594399">
        <w:rPr>
          <w:lang w:val="ru-RU"/>
        </w:rPr>
        <w:t>}</w:t>
      </w:r>
    </w:p>
    <w:p w:rsidR="005C23DB" w:rsidRPr="00C77B70" w:rsidRDefault="005C23DB" w:rsidP="00F107ED">
      <w:pPr>
        <w:pStyle w:val="a4"/>
        <w:rPr>
          <w:lang w:val="ru-RU"/>
        </w:rPr>
      </w:pPr>
      <w:r w:rsidRPr="00594399">
        <w:rPr>
          <w:lang w:val="ru-RU"/>
        </w:rPr>
        <w:t xml:space="preserve">    </w:t>
      </w:r>
      <w:r w:rsidRPr="00570531">
        <w:rPr>
          <w:rStyle w:val="af6"/>
        </w:rPr>
        <w:t>public</w:t>
      </w:r>
      <w:r w:rsidRPr="00C77B70">
        <w:rPr>
          <w:rStyle w:val="af6"/>
          <w:lang w:val="ru-RU"/>
        </w:rPr>
        <w:t xml:space="preserve"> </w:t>
      </w:r>
      <w:r w:rsidRPr="00570531">
        <w:rPr>
          <w:rStyle w:val="af6"/>
        </w:rPr>
        <w:t>bool</w:t>
      </w:r>
      <w:r w:rsidRPr="00C77B70">
        <w:rPr>
          <w:lang w:val="ru-RU"/>
        </w:rPr>
        <w:t xml:space="preserve"> </w:t>
      </w:r>
      <w:r w:rsidRPr="000170D1">
        <w:t>MoveNext</w:t>
      </w:r>
      <w:r w:rsidRPr="00C77B70">
        <w:rPr>
          <w:lang w:val="ru-RU"/>
        </w:rPr>
        <w:t>() { . . . }</w:t>
      </w:r>
    </w:p>
    <w:p w:rsidR="005C23DB" w:rsidRPr="003F3888" w:rsidRDefault="005C23DB" w:rsidP="00F107ED">
      <w:pPr>
        <w:pStyle w:val="a4"/>
        <w:rPr>
          <w:lang w:val="ru-RU"/>
        </w:rPr>
      </w:pPr>
      <w:r w:rsidRPr="003F3888">
        <w:rPr>
          <w:lang w:val="ru-RU"/>
        </w:rPr>
        <w:t>}</w:t>
      </w:r>
    </w:p>
    <w:p w:rsidR="005C23DB" w:rsidRDefault="005C23DB" w:rsidP="005C23DB">
      <w:r>
        <w:lastRenderedPageBreak/>
        <w:t xml:space="preserve">Во всех предыдущих </w:t>
      </w:r>
      <w:r w:rsidR="00F107ED">
        <w:t>примерах</w:t>
      </w:r>
      <w:r>
        <w:t xml:space="preserve"> для перечислителя создавался пользовательский класс. Существуют альтернативные подходы к реализации перечислителя. Так как перечисляемый тип обычно хранит свои данные в стандартной коллекции или массиве, то обычно достаточно вернуть перечислитель этой коллекции:</w:t>
      </w:r>
    </w:p>
    <w:p w:rsidR="005C23DB" w:rsidRPr="000170D1" w:rsidRDefault="005C23DB" w:rsidP="00F107ED">
      <w:pPr>
        <w:pStyle w:val="a4"/>
      </w:pPr>
      <w:r w:rsidRPr="00570531">
        <w:rPr>
          <w:rStyle w:val="af6"/>
        </w:rPr>
        <w:t>public class</w:t>
      </w:r>
      <w:r w:rsidRPr="000170D1">
        <w:t xml:space="preserve"> </w:t>
      </w:r>
      <w:r w:rsidRPr="00570531">
        <w:rPr>
          <w:rStyle w:val="af5"/>
        </w:rPr>
        <w:t>Shop</w:t>
      </w:r>
      <w:r w:rsidRPr="000170D1">
        <w:t xml:space="preserve"> : </w:t>
      </w:r>
      <w:r w:rsidRPr="00570531">
        <w:rPr>
          <w:rStyle w:val="af5"/>
        </w:rPr>
        <w:t>IEnumerable</w:t>
      </w:r>
    </w:p>
    <w:p w:rsidR="005C23DB" w:rsidRPr="000170D1" w:rsidRDefault="005C23DB" w:rsidP="00F107ED">
      <w:pPr>
        <w:pStyle w:val="a4"/>
      </w:pPr>
      <w:r w:rsidRPr="000170D1">
        <w:t>{</w:t>
      </w:r>
    </w:p>
    <w:p w:rsidR="005C23DB" w:rsidRPr="00993C53" w:rsidRDefault="005C23DB" w:rsidP="00F107ED">
      <w:pPr>
        <w:pStyle w:val="a4"/>
        <w:rPr>
          <w:rStyle w:val="af4"/>
          <w:lang w:val="en-US"/>
        </w:rPr>
      </w:pPr>
      <w:r w:rsidRPr="000170D1">
        <w:t xml:space="preserve">    </w:t>
      </w:r>
      <w:r w:rsidRPr="00993C53">
        <w:rPr>
          <w:rStyle w:val="af4"/>
          <w:lang w:val="en-US"/>
        </w:rPr>
        <w:t xml:space="preserve">// </w:t>
      </w:r>
      <w:r w:rsidRPr="00570531">
        <w:rPr>
          <w:rStyle w:val="af4"/>
        </w:rPr>
        <w:t>опущены</w:t>
      </w:r>
      <w:r w:rsidRPr="00993C53">
        <w:rPr>
          <w:rStyle w:val="af4"/>
          <w:lang w:val="en-US"/>
        </w:rPr>
        <w:t xml:space="preserve"> </w:t>
      </w:r>
      <w:r w:rsidRPr="00570531">
        <w:rPr>
          <w:rStyle w:val="af4"/>
        </w:rPr>
        <w:t>элементы</w:t>
      </w:r>
      <w:r w:rsidRPr="00993C53">
        <w:rPr>
          <w:rStyle w:val="af4"/>
          <w:lang w:val="en-US"/>
        </w:rPr>
        <w:t xml:space="preserve"> ItemsCount, AddItem(), GetItem()</w:t>
      </w:r>
    </w:p>
    <w:p w:rsidR="00570531" w:rsidRPr="000170D1" w:rsidRDefault="00570531" w:rsidP="00F107ED">
      <w:pPr>
        <w:pStyle w:val="a4"/>
      </w:pPr>
    </w:p>
    <w:p w:rsidR="005C23DB" w:rsidRPr="000170D1" w:rsidRDefault="005C23DB" w:rsidP="00F107ED">
      <w:pPr>
        <w:pStyle w:val="a4"/>
      </w:pPr>
      <w:r w:rsidRPr="000170D1">
        <w:t xml:space="preserve">    </w:t>
      </w:r>
      <w:r w:rsidRPr="00570531">
        <w:rPr>
          <w:rStyle w:val="af6"/>
        </w:rPr>
        <w:t>public</w:t>
      </w:r>
      <w:r w:rsidRPr="000170D1">
        <w:t xml:space="preserve"> </w:t>
      </w:r>
      <w:r w:rsidRPr="00570531">
        <w:rPr>
          <w:rStyle w:val="af5"/>
        </w:rPr>
        <w:t>IEnumerator</w:t>
      </w:r>
      <w:r w:rsidRPr="000170D1">
        <w:t xml:space="preserve"> GetEnumerator()</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570531">
        <w:rPr>
          <w:rStyle w:val="af6"/>
        </w:rPr>
        <w:t>return</w:t>
      </w:r>
      <w:r w:rsidRPr="000170D1">
        <w:t xml:space="preserve"> _items.GetEnumerator();      </w:t>
      </w:r>
      <w:r w:rsidRPr="00993C53">
        <w:rPr>
          <w:rStyle w:val="af4"/>
          <w:lang w:val="en-US"/>
        </w:rPr>
        <w:t xml:space="preserve">// </w:t>
      </w:r>
      <w:r w:rsidRPr="00570531">
        <w:rPr>
          <w:rStyle w:val="af4"/>
        </w:rPr>
        <w:t>перечислитель</w:t>
      </w:r>
      <w:r w:rsidRPr="00993C53">
        <w:rPr>
          <w:rStyle w:val="af4"/>
          <w:lang w:val="en-US"/>
        </w:rPr>
        <w:t xml:space="preserve"> </w:t>
      </w:r>
      <w:r w:rsidRPr="00570531">
        <w:rPr>
          <w:rStyle w:val="af4"/>
        </w:rPr>
        <w:t>массива</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Создать перечислит</w:t>
      </w:r>
      <w:r w:rsidR="00516D37">
        <w:t>ел</w:t>
      </w:r>
      <w:r>
        <w:t xml:space="preserve">ь можно при помощи итератора. </w:t>
      </w:r>
      <w:r w:rsidRPr="000C3C76">
        <w:rPr>
          <w:rStyle w:val="a8"/>
        </w:rPr>
        <w:t>Итератор</w:t>
      </w:r>
      <w:r>
        <w:t xml:space="preserve"> (</w:t>
      </w:r>
      <w:r w:rsidRPr="00E562B3">
        <w:rPr>
          <w:lang w:val="en-US"/>
        </w:rPr>
        <w:t>iterator</w:t>
      </w:r>
      <w:r>
        <w:t>)</w:t>
      </w:r>
      <w:r w:rsidR="00516D37">
        <w:t> </w:t>
      </w:r>
      <w:r>
        <w:t xml:space="preserve">– это операторный блок, который порождает упорядоченную последовательность значений. Итератор отличает присутствие одного или нескольких операторов </w:t>
      </w:r>
      <w:r w:rsidRPr="00FB1F40">
        <w:rPr>
          <w:rStyle w:val="af6"/>
        </w:rPr>
        <w:t>yield</w:t>
      </w:r>
      <w:r>
        <w:t xml:space="preserve">. Оператор </w:t>
      </w:r>
      <w:r w:rsidRPr="00FB1F40">
        <w:rPr>
          <w:rStyle w:val="af6"/>
        </w:rPr>
        <w:t>yield</w:t>
      </w:r>
      <w:r w:rsidRPr="00993C53">
        <w:rPr>
          <w:rStyle w:val="af6"/>
          <w:lang w:val="ru-RU"/>
        </w:rPr>
        <w:t xml:space="preserve"> </w:t>
      </w:r>
      <w:r w:rsidRPr="00FB1F40">
        <w:rPr>
          <w:rStyle w:val="af6"/>
        </w:rPr>
        <w:t>return</w:t>
      </w:r>
      <w:r w:rsidRPr="00FB1F40">
        <w:rPr>
          <w:rStyle w:val="a9"/>
        </w:rPr>
        <w:t xml:space="preserve"> </w:t>
      </w:r>
      <w:r w:rsidRPr="00FB1F40">
        <w:rPr>
          <w:rStyle w:val="aff0"/>
        </w:rPr>
        <w:t>выражение</w:t>
      </w:r>
      <w:r>
        <w:t xml:space="preserve"> возвращает следующее значение последовательности, а оператор </w:t>
      </w:r>
      <w:r w:rsidRPr="00FB1F40">
        <w:rPr>
          <w:rStyle w:val="af6"/>
        </w:rPr>
        <w:t>yield</w:t>
      </w:r>
      <w:r w:rsidRPr="00993C53">
        <w:rPr>
          <w:rStyle w:val="af6"/>
          <w:lang w:val="ru-RU"/>
        </w:rPr>
        <w:t xml:space="preserve"> </w:t>
      </w:r>
      <w:r w:rsidRPr="00FB1F40">
        <w:rPr>
          <w:rStyle w:val="af6"/>
        </w:rPr>
        <w:t>break</w:t>
      </w:r>
      <w:r>
        <w:t xml:space="preserve"> прекращает генерацию последовательности. Итераторы могут использоваться в качестве тела метода, если тип метода – один из интерфейсов </w:t>
      </w:r>
      <w:r w:rsidRPr="00FB1F40">
        <w:rPr>
          <w:rStyle w:val="af5"/>
        </w:rPr>
        <w:t>IEnumerator</w:t>
      </w:r>
      <w:r>
        <w:t xml:space="preserve">, </w:t>
      </w:r>
      <w:r w:rsidRPr="00FB1F40">
        <w:rPr>
          <w:rStyle w:val="af5"/>
        </w:rPr>
        <w:t>IEnumerator</w:t>
      </w:r>
      <w:r w:rsidRPr="00FB1F40">
        <w:rPr>
          <w:rStyle w:val="a9"/>
        </w:rPr>
        <w:t>&lt;T&gt;</w:t>
      </w:r>
      <w:r>
        <w:t xml:space="preserve">, </w:t>
      </w:r>
      <w:r w:rsidRPr="00FB1F40">
        <w:rPr>
          <w:rStyle w:val="af5"/>
        </w:rPr>
        <w:t>IEnumerable</w:t>
      </w:r>
      <w:r>
        <w:t xml:space="preserve">, </w:t>
      </w:r>
      <w:r w:rsidRPr="00FB1F40">
        <w:rPr>
          <w:rStyle w:val="af5"/>
        </w:rPr>
        <w:t>IEnumerable</w:t>
      </w:r>
      <w:r w:rsidRPr="00FB1F40">
        <w:rPr>
          <w:rStyle w:val="a9"/>
        </w:rPr>
        <w:t>&lt;T&gt;</w:t>
      </w:r>
      <w:r>
        <w:t>.</w:t>
      </w:r>
    </w:p>
    <w:p w:rsidR="005C23DB" w:rsidRDefault="005C23DB" w:rsidP="005C23DB">
      <w:r>
        <w:t xml:space="preserve">Реализуем метод </w:t>
      </w:r>
      <w:r w:rsidRPr="00FB1F40">
        <w:rPr>
          <w:rStyle w:val="af5"/>
        </w:rPr>
        <w:t>Shop</w:t>
      </w:r>
      <w:r w:rsidRPr="00FB1F40">
        <w:rPr>
          <w:rStyle w:val="a9"/>
        </w:rPr>
        <w:t>.GetEnumerator()</w:t>
      </w:r>
      <w:r>
        <w:t xml:space="preserve"> при помощи итератора.</w:t>
      </w:r>
    </w:p>
    <w:p w:rsidR="005C23DB" w:rsidRPr="000170D1" w:rsidRDefault="005C23DB" w:rsidP="00F107ED">
      <w:pPr>
        <w:pStyle w:val="a4"/>
      </w:pPr>
      <w:r w:rsidRPr="00FB1F40">
        <w:rPr>
          <w:rStyle w:val="af6"/>
        </w:rPr>
        <w:t>public class</w:t>
      </w:r>
      <w:r w:rsidRPr="000170D1">
        <w:t xml:space="preserve"> </w:t>
      </w:r>
      <w:r w:rsidRPr="00FB1F40">
        <w:rPr>
          <w:rStyle w:val="af5"/>
        </w:rPr>
        <w:t>Shop</w:t>
      </w:r>
      <w:r w:rsidRPr="000170D1">
        <w:t xml:space="preserve"> : </w:t>
      </w:r>
      <w:r w:rsidRPr="00FB1F40">
        <w:rPr>
          <w:rStyle w:val="af5"/>
        </w:rPr>
        <w:t>IEnumerable</w:t>
      </w:r>
      <w:r w:rsidRPr="000170D1">
        <w:t>&lt;</w:t>
      </w:r>
      <w:r w:rsidRPr="00FB1F40">
        <w:rPr>
          <w:rStyle w:val="af6"/>
        </w:rPr>
        <w:t>string</w:t>
      </w:r>
      <w:r w:rsidRPr="000170D1">
        <w:t>&gt;</w:t>
      </w:r>
    </w:p>
    <w:p w:rsidR="005C23DB" w:rsidRPr="000170D1" w:rsidRDefault="005C23DB" w:rsidP="00F107ED">
      <w:pPr>
        <w:pStyle w:val="a4"/>
      </w:pPr>
      <w:r w:rsidRPr="000170D1">
        <w:t>{</w:t>
      </w:r>
    </w:p>
    <w:p w:rsidR="005C23DB" w:rsidRPr="00993C53" w:rsidRDefault="005C23DB" w:rsidP="00F107ED">
      <w:pPr>
        <w:pStyle w:val="a4"/>
        <w:rPr>
          <w:rStyle w:val="af4"/>
          <w:lang w:val="en-US"/>
        </w:rPr>
      </w:pPr>
      <w:r w:rsidRPr="000170D1">
        <w:t xml:space="preserve">    </w:t>
      </w:r>
      <w:r w:rsidRPr="00993C53">
        <w:rPr>
          <w:rStyle w:val="af4"/>
          <w:lang w:val="en-US"/>
        </w:rPr>
        <w:t xml:space="preserve">// </w:t>
      </w:r>
      <w:r w:rsidRPr="00FB1F40">
        <w:rPr>
          <w:rStyle w:val="af4"/>
        </w:rPr>
        <w:t>опущены</w:t>
      </w:r>
      <w:r w:rsidRPr="00993C53">
        <w:rPr>
          <w:rStyle w:val="af4"/>
          <w:lang w:val="en-US"/>
        </w:rPr>
        <w:t xml:space="preserve"> </w:t>
      </w:r>
      <w:r w:rsidRPr="00FB1F40">
        <w:rPr>
          <w:rStyle w:val="af4"/>
        </w:rPr>
        <w:t>элементы</w:t>
      </w:r>
      <w:r w:rsidRPr="00993C53">
        <w:rPr>
          <w:rStyle w:val="af4"/>
          <w:lang w:val="en-US"/>
        </w:rPr>
        <w:t xml:space="preserve"> ItemsCount, AddItem(), GetItem()</w:t>
      </w:r>
    </w:p>
    <w:p w:rsidR="005C23DB" w:rsidRPr="000170D1" w:rsidRDefault="005C23DB" w:rsidP="00F107ED">
      <w:pPr>
        <w:pStyle w:val="a4"/>
      </w:pPr>
    </w:p>
    <w:p w:rsidR="005C23DB" w:rsidRPr="000170D1" w:rsidRDefault="005C23DB" w:rsidP="00F107ED">
      <w:pPr>
        <w:pStyle w:val="a4"/>
      </w:pPr>
      <w:r w:rsidRPr="000170D1">
        <w:t xml:space="preserve">    </w:t>
      </w:r>
      <w:r w:rsidRPr="00FB1F40">
        <w:rPr>
          <w:rStyle w:val="af6"/>
        </w:rPr>
        <w:t>public</w:t>
      </w:r>
      <w:r w:rsidRPr="000170D1">
        <w:t xml:space="preserve"> </w:t>
      </w:r>
      <w:r w:rsidRPr="00FB1F40">
        <w:rPr>
          <w:rStyle w:val="af5"/>
        </w:rPr>
        <w:t>IEnumerator</w:t>
      </w:r>
      <w:r w:rsidRPr="000170D1">
        <w:t>&lt;</w:t>
      </w:r>
      <w:r w:rsidRPr="00FB1F40">
        <w:rPr>
          <w:rStyle w:val="af6"/>
        </w:rPr>
        <w:t>string</w:t>
      </w:r>
      <w:r w:rsidRPr="000170D1">
        <w:t>&gt; GetEnumerator()</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FB1F40">
        <w:rPr>
          <w:rStyle w:val="af6"/>
        </w:rPr>
        <w:t>foreach</w:t>
      </w:r>
      <w:r w:rsidRPr="000170D1">
        <w:t xml:space="preserve"> (</w:t>
      </w:r>
      <w:r w:rsidRPr="00FB1F40">
        <w:rPr>
          <w:rStyle w:val="af6"/>
        </w:rPr>
        <w:t>var</w:t>
      </w:r>
      <w:r w:rsidRPr="000170D1">
        <w:t xml:space="preserve"> s </w:t>
      </w:r>
      <w:r w:rsidRPr="00FB1F40">
        <w:rPr>
          <w:rStyle w:val="af6"/>
        </w:rPr>
        <w:t>in</w:t>
      </w:r>
      <w:r w:rsidRPr="000170D1">
        <w:t xml:space="preserve"> _items)</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 xml:space="preserve">            </w:t>
      </w:r>
      <w:r w:rsidRPr="00FB1F40">
        <w:rPr>
          <w:rStyle w:val="af6"/>
        </w:rPr>
        <w:t>yield</w:t>
      </w:r>
      <w:r w:rsidRPr="00993C53">
        <w:rPr>
          <w:rStyle w:val="af6"/>
          <w:lang w:val="ru-RU"/>
        </w:rPr>
        <w:t xml:space="preserve"> </w:t>
      </w:r>
      <w:r w:rsidRPr="00FB1F40">
        <w:rPr>
          <w:rStyle w:val="af6"/>
        </w:rPr>
        <w:t>return</w:t>
      </w:r>
      <w:r w:rsidRPr="003F3888">
        <w:rPr>
          <w:lang w:val="ru-RU"/>
        </w:rPr>
        <w:t xml:space="preserve"> </w:t>
      </w:r>
      <w:r>
        <w:t>s</w:t>
      </w:r>
      <w:r w:rsidRPr="003F3888">
        <w:rPr>
          <w:lang w:val="ru-RU"/>
        </w:rPr>
        <w:t>;</w:t>
      </w:r>
    </w:p>
    <w:p w:rsidR="005C23DB" w:rsidRPr="003F3888" w:rsidRDefault="005C23DB" w:rsidP="00F107ED">
      <w:pPr>
        <w:pStyle w:val="a4"/>
        <w:rPr>
          <w:lang w:val="ru-RU"/>
        </w:rPr>
      </w:pPr>
      <w:r w:rsidRPr="003F3888">
        <w:rPr>
          <w:lang w:val="ru-RU"/>
        </w:rPr>
        <w:t xml:space="preserve">        }</w:t>
      </w:r>
    </w:p>
    <w:p w:rsidR="005C23DB" w:rsidRPr="003F3888" w:rsidRDefault="005C23DB" w:rsidP="00F107ED">
      <w:pPr>
        <w:pStyle w:val="a4"/>
        <w:rPr>
          <w:lang w:val="ru-RU"/>
        </w:rPr>
      </w:pPr>
      <w:r w:rsidRPr="003F3888">
        <w:rPr>
          <w:lang w:val="ru-RU"/>
        </w:rPr>
        <w:t xml:space="preserve">    }</w:t>
      </w:r>
    </w:p>
    <w:p w:rsidR="005C23DB" w:rsidRPr="003F3888" w:rsidRDefault="005C23DB" w:rsidP="00F107ED">
      <w:pPr>
        <w:pStyle w:val="a4"/>
        <w:rPr>
          <w:lang w:val="ru-RU"/>
        </w:rPr>
      </w:pPr>
      <w:r w:rsidRPr="003F3888">
        <w:rPr>
          <w:lang w:val="ru-RU"/>
        </w:rPr>
        <w:t>}</w:t>
      </w:r>
    </w:p>
    <w:p w:rsidR="005C23DB" w:rsidRDefault="005C23DB" w:rsidP="005C23DB">
      <w:r>
        <w:t xml:space="preserve">Как видим, код заметно упростился. Элементы коллекции перебираются в цикле, и для каждого вызывается </w:t>
      </w:r>
      <w:r w:rsidRPr="00FB1F40">
        <w:rPr>
          <w:rStyle w:val="af6"/>
        </w:rPr>
        <w:t>yield</w:t>
      </w:r>
      <w:r w:rsidRPr="00993C53">
        <w:rPr>
          <w:rStyle w:val="af6"/>
          <w:lang w:val="ru-RU"/>
        </w:rPr>
        <w:t xml:space="preserve"> </w:t>
      </w:r>
      <w:r w:rsidRPr="00FB1F40">
        <w:rPr>
          <w:rStyle w:val="af6"/>
        </w:rPr>
        <w:t>return</w:t>
      </w:r>
      <w:r w:rsidRPr="00FB1F40">
        <w:rPr>
          <w:rStyle w:val="a9"/>
        </w:rPr>
        <w:t xml:space="preserve"> s</w:t>
      </w:r>
      <w:r>
        <w:t xml:space="preserve">. Но достоинства итераторов этим не ограничиваются. В следующем примере в класс </w:t>
      </w:r>
      <w:r w:rsidRPr="00FB1F40">
        <w:rPr>
          <w:rStyle w:val="af5"/>
        </w:rPr>
        <w:t>Shop</w:t>
      </w:r>
      <w:r>
        <w:t xml:space="preserve"> добавляется метод, позволяющий перебрать коллекцию в обратном порядке.</w:t>
      </w:r>
    </w:p>
    <w:p w:rsidR="005C23DB" w:rsidRPr="000170D1" w:rsidRDefault="005C23DB" w:rsidP="00F107ED">
      <w:pPr>
        <w:pStyle w:val="a4"/>
      </w:pPr>
      <w:r w:rsidRPr="00FB1F40">
        <w:rPr>
          <w:rStyle w:val="af6"/>
        </w:rPr>
        <w:t>public class</w:t>
      </w:r>
      <w:r w:rsidRPr="000170D1">
        <w:t xml:space="preserve"> </w:t>
      </w:r>
      <w:r w:rsidRPr="00FB1F40">
        <w:rPr>
          <w:rStyle w:val="af5"/>
        </w:rPr>
        <w:t>Shop</w:t>
      </w:r>
      <w:r w:rsidRPr="000170D1">
        <w:t xml:space="preserve"> : </w:t>
      </w:r>
      <w:r w:rsidRPr="00FB1F40">
        <w:rPr>
          <w:rStyle w:val="af5"/>
        </w:rPr>
        <w:t>IEnumerable</w:t>
      </w:r>
      <w:r w:rsidRPr="000170D1">
        <w:t>&lt;</w:t>
      </w:r>
      <w:r w:rsidRPr="00FB1F40">
        <w:rPr>
          <w:rStyle w:val="af6"/>
        </w:rPr>
        <w:t>string</w:t>
      </w:r>
      <w:r w:rsidRPr="000170D1">
        <w:t>&gt;</w:t>
      </w:r>
    </w:p>
    <w:p w:rsidR="005C23DB" w:rsidRPr="000170D1" w:rsidRDefault="005C23DB" w:rsidP="00F107ED">
      <w:pPr>
        <w:pStyle w:val="a4"/>
      </w:pPr>
      <w:r w:rsidRPr="000170D1">
        <w:t>{</w:t>
      </w:r>
    </w:p>
    <w:p w:rsidR="005C23DB" w:rsidRPr="00594399" w:rsidRDefault="005C23DB" w:rsidP="00F107ED">
      <w:pPr>
        <w:pStyle w:val="a4"/>
        <w:rPr>
          <w:rStyle w:val="af4"/>
          <w:lang w:val="en-US"/>
        </w:rPr>
      </w:pPr>
      <w:r w:rsidRPr="000170D1">
        <w:t xml:space="preserve">    </w:t>
      </w:r>
      <w:r w:rsidRPr="00993C53">
        <w:rPr>
          <w:rStyle w:val="af4"/>
          <w:lang w:val="en-US"/>
        </w:rPr>
        <w:t xml:space="preserve">// </w:t>
      </w:r>
      <w:r w:rsidRPr="00FB1F40">
        <w:rPr>
          <w:rStyle w:val="af4"/>
        </w:rPr>
        <w:t>опущены</w:t>
      </w:r>
      <w:r w:rsidRPr="00993C53">
        <w:rPr>
          <w:rStyle w:val="af4"/>
          <w:lang w:val="en-US"/>
        </w:rPr>
        <w:t xml:space="preserve"> </w:t>
      </w:r>
      <w:r w:rsidRPr="00FB1F40">
        <w:rPr>
          <w:rStyle w:val="af4"/>
        </w:rPr>
        <w:t>элементы</w:t>
      </w:r>
      <w:r w:rsidRPr="00993C53">
        <w:rPr>
          <w:rStyle w:val="af4"/>
          <w:lang w:val="en-US"/>
        </w:rPr>
        <w:t xml:space="preserve">, </w:t>
      </w:r>
      <w:r w:rsidRPr="00FB1F40">
        <w:rPr>
          <w:rStyle w:val="af4"/>
        </w:rPr>
        <w:t>описанные</w:t>
      </w:r>
      <w:r w:rsidRPr="00993C53">
        <w:rPr>
          <w:rStyle w:val="af4"/>
          <w:lang w:val="en-US"/>
        </w:rPr>
        <w:t xml:space="preserve"> </w:t>
      </w:r>
      <w:r w:rsidRPr="00FB1F40">
        <w:rPr>
          <w:rStyle w:val="af4"/>
        </w:rPr>
        <w:t>ранее</w:t>
      </w:r>
    </w:p>
    <w:p w:rsidR="00FF2BBB" w:rsidRPr="00993C53" w:rsidRDefault="00FF2BBB" w:rsidP="00F107ED">
      <w:pPr>
        <w:pStyle w:val="a4"/>
        <w:rPr>
          <w:rStyle w:val="af4"/>
          <w:lang w:val="en-US"/>
        </w:rPr>
      </w:pPr>
    </w:p>
    <w:p w:rsidR="005C23DB" w:rsidRPr="000170D1" w:rsidRDefault="005C23DB" w:rsidP="00F107ED">
      <w:pPr>
        <w:pStyle w:val="a4"/>
      </w:pPr>
      <w:r w:rsidRPr="000170D1">
        <w:t xml:space="preserve">    </w:t>
      </w:r>
      <w:r w:rsidRPr="00FB1F40">
        <w:rPr>
          <w:rStyle w:val="af6"/>
        </w:rPr>
        <w:t>public</w:t>
      </w:r>
      <w:r w:rsidRPr="000170D1">
        <w:t xml:space="preserve"> </w:t>
      </w:r>
      <w:r w:rsidRPr="00FB1F40">
        <w:rPr>
          <w:rStyle w:val="af5"/>
        </w:rPr>
        <w:t>IEnumerable</w:t>
      </w:r>
      <w:r w:rsidRPr="000170D1">
        <w:t>&lt;</w:t>
      </w:r>
      <w:r w:rsidRPr="00FB1F40">
        <w:rPr>
          <w:rStyle w:val="af6"/>
        </w:rPr>
        <w:t>string</w:t>
      </w:r>
      <w:r w:rsidRPr="000170D1">
        <w:t>&gt; GetItemsReversed()</w:t>
      </w:r>
    </w:p>
    <w:p w:rsidR="005C23DB" w:rsidRPr="000170D1" w:rsidRDefault="005C23DB" w:rsidP="00F107ED">
      <w:pPr>
        <w:pStyle w:val="a4"/>
      </w:pPr>
      <w:r w:rsidRPr="000170D1">
        <w:t xml:space="preserve">    {</w:t>
      </w:r>
    </w:p>
    <w:p w:rsidR="005C23DB" w:rsidRPr="000170D1" w:rsidRDefault="005C23DB" w:rsidP="00F107ED">
      <w:pPr>
        <w:pStyle w:val="a4"/>
      </w:pPr>
      <w:r w:rsidRPr="000170D1">
        <w:lastRenderedPageBreak/>
        <w:t xml:space="preserve">        </w:t>
      </w:r>
      <w:r w:rsidRPr="00FB1F40">
        <w:rPr>
          <w:rStyle w:val="af6"/>
        </w:rPr>
        <w:t>for</w:t>
      </w:r>
      <w:r w:rsidRPr="000170D1">
        <w:t xml:space="preserve"> (</w:t>
      </w:r>
      <w:r w:rsidRPr="00FB1F40">
        <w:rPr>
          <w:rStyle w:val="af6"/>
        </w:rPr>
        <w:t>var</w:t>
      </w:r>
      <w:r w:rsidRPr="000170D1">
        <w:t xml:space="preserve"> i = _items.Length; i &gt; 0; i--)</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FB1F40">
        <w:rPr>
          <w:rStyle w:val="af6"/>
        </w:rPr>
        <w:t>yield return</w:t>
      </w:r>
      <w:r w:rsidRPr="000170D1">
        <w:t xml:space="preserve"> _items[i - 1];</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p>
    <w:p w:rsidR="005C23DB" w:rsidRPr="000170D1" w:rsidRDefault="005C23DB" w:rsidP="00F107ED">
      <w:pPr>
        <w:pStyle w:val="a4"/>
      </w:pPr>
      <w:r w:rsidRPr="000170D1">
        <w:t>}</w:t>
      </w:r>
    </w:p>
    <w:p w:rsidR="005C23DB" w:rsidRPr="000170D1" w:rsidRDefault="005C23DB" w:rsidP="00F107ED">
      <w:pPr>
        <w:pStyle w:val="a4"/>
      </w:pPr>
    </w:p>
    <w:p w:rsidR="005C23DB" w:rsidRPr="00993C53" w:rsidRDefault="005C23DB" w:rsidP="00F107ED">
      <w:pPr>
        <w:pStyle w:val="a4"/>
        <w:rPr>
          <w:rStyle w:val="af4"/>
          <w:lang w:val="en-US"/>
        </w:rPr>
      </w:pPr>
      <w:r w:rsidRPr="00993C53">
        <w:rPr>
          <w:rStyle w:val="af4"/>
          <w:lang w:val="en-US"/>
        </w:rPr>
        <w:t xml:space="preserve">// </w:t>
      </w:r>
      <w:r w:rsidRPr="00FB1F40">
        <w:rPr>
          <w:rStyle w:val="af4"/>
        </w:rPr>
        <w:t>пример</w:t>
      </w:r>
      <w:r w:rsidRPr="00993C53">
        <w:rPr>
          <w:rStyle w:val="af4"/>
          <w:lang w:val="en-US"/>
        </w:rPr>
        <w:t xml:space="preserve"> </w:t>
      </w:r>
      <w:r w:rsidRPr="00FB1F40">
        <w:rPr>
          <w:rStyle w:val="af4"/>
        </w:rPr>
        <w:t>использования</w:t>
      </w:r>
    </w:p>
    <w:p w:rsidR="005C23DB" w:rsidRPr="000170D1" w:rsidRDefault="005C23DB" w:rsidP="00F107ED">
      <w:pPr>
        <w:pStyle w:val="a4"/>
      </w:pPr>
      <w:r w:rsidRPr="00FB1F40">
        <w:rPr>
          <w:rStyle w:val="af6"/>
        </w:rPr>
        <w:t>foreach</w:t>
      </w:r>
      <w:r w:rsidRPr="000170D1">
        <w:t xml:space="preserve"> (</w:t>
      </w:r>
      <w:r w:rsidRPr="00FB1F40">
        <w:rPr>
          <w:rStyle w:val="af6"/>
        </w:rPr>
        <w:t>var</w:t>
      </w:r>
      <w:r w:rsidRPr="000170D1">
        <w:t xml:space="preserve"> s </w:t>
      </w:r>
      <w:r w:rsidRPr="00FB1F40">
        <w:rPr>
          <w:rStyle w:val="af6"/>
        </w:rPr>
        <w:t>in</w:t>
      </w:r>
      <w:r w:rsidRPr="000170D1">
        <w:t xml:space="preserve"> shop.GetItemsReversed())</w:t>
      </w:r>
    </w:p>
    <w:p w:rsidR="005C23DB" w:rsidRPr="003F3888" w:rsidRDefault="005C23DB" w:rsidP="00F107ED">
      <w:pPr>
        <w:pStyle w:val="a4"/>
        <w:rPr>
          <w:lang w:val="ru-RU"/>
        </w:rPr>
      </w:pPr>
      <w:r w:rsidRPr="003F3888">
        <w:rPr>
          <w:lang w:val="ru-RU"/>
        </w:rPr>
        <w:t>{</w:t>
      </w:r>
    </w:p>
    <w:p w:rsidR="005C23DB" w:rsidRPr="003F3888" w:rsidRDefault="005C23DB" w:rsidP="00F107ED">
      <w:pPr>
        <w:pStyle w:val="a4"/>
        <w:rPr>
          <w:lang w:val="ru-RU"/>
        </w:rPr>
      </w:pPr>
      <w:r w:rsidRPr="003F3888">
        <w:rPr>
          <w:lang w:val="ru-RU"/>
        </w:rPr>
        <w:t xml:space="preserve">    </w:t>
      </w:r>
      <w:r w:rsidRPr="00FB1F40">
        <w:rPr>
          <w:rStyle w:val="af5"/>
        </w:rPr>
        <w:t>Console</w:t>
      </w:r>
      <w:r w:rsidRPr="003F3888">
        <w:rPr>
          <w:lang w:val="ru-RU"/>
        </w:rPr>
        <w:t>.</w:t>
      </w:r>
      <w:r>
        <w:t>WriteLine</w:t>
      </w:r>
      <w:r w:rsidRPr="003F3888">
        <w:rPr>
          <w:lang w:val="ru-RU"/>
        </w:rPr>
        <w:t>(</w:t>
      </w:r>
      <w:r>
        <w:t>s</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 xml:space="preserve">Итераторы реализуют концепцию </w:t>
      </w:r>
      <w:r w:rsidRPr="00C8689A">
        <w:rPr>
          <w:rStyle w:val="a8"/>
        </w:rPr>
        <w:t>отложенных вычислений</w:t>
      </w:r>
      <w:r>
        <w:t xml:space="preserve">. Каждое выполнение оператора </w:t>
      </w:r>
      <w:r w:rsidRPr="00C8689A">
        <w:rPr>
          <w:rStyle w:val="af6"/>
        </w:rPr>
        <w:t>yield</w:t>
      </w:r>
      <w:r w:rsidRPr="00993C53">
        <w:rPr>
          <w:rStyle w:val="af6"/>
          <w:lang w:val="ru-RU"/>
        </w:rPr>
        <w:t xml:space="preserve"> </w:t>
      </w:r>
      <w:r w:rsidRPr="00C8689A">
        <w:rPr>
          <w:rStyle w:val="af6"/>
        </w:rPr>
        <w:t>return</w:t>
      </w:r>
      <w:r>
        <w:t xml:space="preserve"> ведёт к выходу из метода и возврату значения. Но состояние метода, его внутренние переменные и позиция </w:t>
      </w:r>
      <w:r w:rsidRPr="00C8689A">
        <w:rPr>
          <w:rStyle w:val="af6"/>
        </w:rPr>
        <w:t>yield</w:t>
      </w:r>
      <w:r w:rsidRPr="00993C53">
        <w:rPr>
          <w:rStyle w:val="af6"/>
          <w:lang w:val="ru-RU"/>
        </w:rPr>
        <w:t xml:space="preserve"> </w:t>
      </w:r>
      <w:r w:rsidRPr="00C8689A">
        <w:rPr>
          <w:rStyle w:val="af6"/>
        </w:rPr>
        <w:t>return</w:t>
      </w:r>
      <w:r>
        <w:t xml:space="preserve"> запоминаются, чтобы быть восстановленными при следующем вызове.</w:t>
      </w:r>
    </w:p>
    <w:p w:rsidR="005C23DB" w:rsidRDefault="005C23DB" w:rsidP="005C23DB">
      <w:r>
        <w:t xml:space="preserve">Поясним концепцию отложенных вычислений на примере. Пусть имеется класс </w:t>
      </w:r>
      <w:r w:rsidRPr="00C8689A">
        <w:rPr>
          <w:rStyle w:val="af5"/>
        </w:rPr>
        <w:t>Helper</w:t>
      </w:r>
      <w:r>
        <w:t xml:space="preserve"> с итератором </w:t>
      </w:r>
      <w:r w:rsidRPr="00C8689A">
        <w:rPr>
          <w:rStyle w:val="a9"/>
        </w:rPr>
        <w:t>GetNumbers()</w:t>
      </w:r>
      <w:r>
        <w:t>.</w:t>
      </w:r>
    </w:p>
    <w:p w:rsidR="005C23DB" w:rsidRPr="000170D1" w:rsidRDefault="005C23DB" w:rsidP="00F107ED">
      <w:pPr>
        <w:pStyle w:val="a4"/>
      </w:pPr>
      <w:r w:rsidRPr="00C8689A">
        <w:rPr>
          <w:rStyle w:val="af6"/>
        </w:rPr>
        <w:t>public</w:t>
      </w:r>
      <w:r w:rsidRPr="000170D1">
        <w:t xml:space="preserve"> </w:t>
      </w:r>
      <w:r w:rsidRPr="00C8689A">
        <w:rPr>
          <w:rStyle w:val="af6"/>
        </w:rPr>
        <w:t>static class</w:t>
      </w:r>
      <w:r w:rsidRPr="000170D1">
        <w:t xml:space="preserve"> </w:t>
      </w:r>
      <w:r w:rsidRPr="00C8689A">
        <w:rPr>
          <w:rStyle w:val="af5"/>
        </w:rPr>
        <w:t>Helper</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C8689A">
        <w:rPr>
          <w:rStyle w:val="af6"/>
        </w:rPr>
        <w:t>public static</w:t>
      </w:r>
      <w:r w:rsidRPr="000170D1">
        <w:t xml:space="preserve"> </w:t>
      </w:r>
      <w:r w:rsidRPr="00C8689A">
        <w:rPr>
          <w:rStyle w:val="af5"/>
        </w:rPr>
        <w:t>IEnumerable</w:t>
      </w:r>
      <w:r w:rsidRPr="000170D1">
        <w:t>&lt;</w:t>
      </w:r>
      <w:r w:rsidRPr="00C8689A">
        <w:rPr>
          <w:rStyle w:val="af6"/>
        </w:rPr>
        <w:t>int</w:t>
      </w:r>
      <w:r w:rsidRPr="000170D1">
        <w:t>&gt; GetNumbers()</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C8689A">
        <w:rPr>
          <w:rStyle w:val="af6"/>
        </w:rPr>
        <w:t>int</w:t>
      </w:r>
      <w:r w:rsidRPr="000170D1">
        <w:t xml:space="preserve"> i = 0;</w:t>
      </w:r>
    </w:p>
    <w:p w:rsidR="005C23DB" w:rsidRPr="000170D1" w:rsidRDefault="005C23DB" w:rsidP="00F107ED">
      <w:pPr>
        <w:pStyle w:val="a4"/>
      </w:pPr>
      <w:r w:rsidRPr="000170D1">
        <w:t xml:space="preserve">        </w:t>
      </w:r>
      <w:r w:rsidRPr="00C8689A">
        <w:rPr>
          <w:rStyle w:val="af6"/>
        </w:rPr>
        <w:t>while</w:t>
      </w:r>
      <w:r w:rsidRPr="000170D1">
        <w:t xml:space="preserve"> (</w:t>
      </w:r>
      <w:r w:rsidRPr="00C8689A">
        <w:rPr>
          <w:rStyle w:val="af6"/>
        </w:rPr>
        <w:t>true</w:t>
      </w:r>
      <w:r w:rsidRPr="000170D1">
        <w:t xml:space="preserve">) </w:t>
      </w:r>
      <w:r w:rsidRPr="00C8689A">
        <w:rPr>
          <w:rStyle w:val="af6"/>
        </w:rPr>
        <w:t>yield return</w:t>
      </w:r>
      <w:r w:rsidRPr="000170D1">
        <w:t xml:space="preserve"> i++;</w:t>
      </w:r>
    </w:p>
    <w:p w:rsidR="005C23DB" w:rsidRPr="003F3888" w:rsidRDefault="005C23DB" w:rsidP="00F107ED">
      <w:pPr>
        <w:pStyle w:val="a4"/>
        <w:rPr>
          <w:lang w:val="ru-RU"/>
        </w:rPr>
      </w:pPr>
      <w:r w:rsidRPr="000170D1">
        <w:t xml:space="preserve">    </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Кажется, что вызов</w:t>
      </w:r>
      <w:r w:rsidR="00C76F0F" w:rsidRPr="00C76F0F">
        <w:t xml:space="preserve"> </w:t>
      </w:r>
      <w:r w:rsidR="00C76F0F">
        <w:t>метода</w:t>
      </w:r>
      <w:r>
        <w:t xml:space="preserve"> </w:t>
      </w:r>
      <w:r w:rsidRPr="00C76F0F">
        <w:rPr>
          <w:rStyle w:val="a9"/>
        </w:rPr>
        <w:t>GetNumbers()</w:t>
      </w:r>
      <w:r>
        <w:t xml:space="preserve"> приведёт к «зацикливанию» программы. Однако использование итераторов обеспечивает этому методу следующее поведение. При первом вызове </w:t>
      </w:r>
      <w:r w:rsidRPr="00C76F0F">
        <w:rPr>
          <w:rStyle w:val="a9"/>
        </w:rPr>
        <w:t>GetNumbers()</w:t>
      </w:r>
      <w:r>
        <w:t xml:space="preserve"> вернёт значение </w:t>
      </w:r>
      <w:r w:rsidRPr="00C76F0F">
        <w:rPr>
          <w:rStyle w:val="a9"/>
        </w:rPr>
        <w:t>i = 0</w:t>
      </w:r>
      <w:r>
        <w:t xml:space="preserve">, и состояние метода (значение переменной </w:t>
      </w:r>
      <w:r w:rsidRPr="00C76F0F">
        <w:rPr>
          <w:rStyle w:val="a9"/>
        </w:rPr>
        <w:t>i</w:t>
      </w:r>
      <w:r>
        <w:t xml:space="preserve">) будет зафиксировано. При следующем вызове метод вернёт значение </w:t>
      </w:r>
      <w:r w:rsidRPr="00C76F0F">
        <w:rPr>
          <w:rStyle w:val="a9"/>
        </w:rPr>
        <w:t>i = 1</w:t>
      </w:r>
      <w:r>
        <w:t xml:space="preserve"> и снова зафиксирует </w:t>
      </w:r>
      <w:r w:rsidR="00C76F0F">
        <w:t xml:space="preserve">своё </w:t>
      </w:r>
      <w:r>
        <w:t xml:space="preserve">состояние, и так далее. Таким образом, следующий код успешно </w:t>
      </w:r>
      <w:r w:rsidR="00C76F0F">
        <w:t>печатает</w:t>
      </w:r>
      <w:r>
        <w:t xml:space="preserve"> три числа:</w:t>
      </w:r>
    </w:p>
    <w:p w:rsidR="005C23DB" w:rsidRPr="00993C53" w:rsidRDefault="005C23DB" w:rsidP="00F107ED">
      <w:pPr>
        <w:pStyle w:val="a4"/>
        <w:rPr>
          <w:lang w:val="ru-RU"/>
        </w:rPr>
      </w:pPr>
      <w:r w:rsidRPr="00C76F0F">
        <w:rPr>
          <w:rStyle w:val="af6"/>
        </w:rPr>
        <w:t>foreach</w:t>
      </w:r>
      <w:r w:rsidRPr="00993C53">
        <w:rPr>
          <w:lang w:val="ru-RU"/>
        </w:rPr>
        <w:t xml:space="preserve"> (</w:t>
      </w:r>
      <w:r w:rsidRPr="00C76F0F">
        <w:rPr>
          <w:rStyle w:val="af6"/>
        </w:rPr>
        <w:t>var</w:t>
      </w:r>
      <w:r w:rsidRPr="00993C53">
        <w:rPr>
          <w:lang w:val="ru-RU"/>
        </w:rPr>
        <w:t xml:space="preserve"> </w:t>
      </w:r>
      <w:r w:rsidRPr="000170D1">
        <w:t>n</w:t>
      </w:r>
      <w:r w:rsidR="00C76F0F">
        <w:t>umber</w:t>
      </w:r>
      <w:r w:rsidRPr="00993C53">
        <w:rPr>
          <w:lang w:val="ru-RU"/>
        </w:rPr>
        <w:t xml:space="preserve"> </w:t>
      </w:r>
      <w:r w:rsidRPr="00C76F0F">
        <w:rPr>
          <w:rStyle w:val="af6"/>
        </w:rPr>
        <w:t>in</w:t>
      </w:r>
      <w:r w:rsidRPr="00993C53">
        <w:rPr>
          <w:lang w:val="ru-RU"/>
        </w:rPr>
        <w:t xml:space="preserve"> </w:t>
      </w:r>
      <w:r w:rsidRPr="00C76F0F">
        <w:rPr>
          <w:rStyle w:val="af5"/>
        </w:rPr>
        <w:t>Helper</w:t>
      </w:r>
      <w:r w:rsidRPr="00993C53">
        <w:rPr>
          <w:lang w:val="ru-RU"/>
        </w:rPr>
        <w:t>.</w:t>
      </w:r>
      <w:r w:rsidRPr="000170D1">
        <w:t>GetNumbers</w:t>
      </w:r>
      <w:r w:rsidRPr="00993C53">
        <w:rPr>
          <w:lang w:val="ru-RU"/>
        </w:rPr>
        <w:t>())</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C76F0F">
        <w:rPr>
          <w:rStyle w:val="af5"/>
        </w:rPr>
        <w:t>Console</w:t>
      </w:r>
      <w:r w:rsidRPr="000170D1">
        <w:t>.WriteLine(</w:t>
      </w:r>
      <w:r w:rsidR="00C76F0F" w:rsidRPr="000170D1">
        <w:t>n</w:t>
      </w:r>
      <w:r w:rsidR="00C76F0F">
        <w:t>umber</w:t>
      </w:r>
      <w:r w:rsidRPr="000170D1">
        <w:t>);</w:t>
      </w:r>
    </w:p>
    <w:p w:rsidR="005C23DB" w:rsidRPr="000170D1" w:rsidRDefault="005C23DB" w:rsidP="00F107ED">
      <w:pPr>
        <w:pStyle w:val="a4"/>
      </w:pPr>
      <w:r w:rsidRPr="000170D1">
        <w:t xml:space="preserve">    </w:t>
      </w:r>
      <w:r w:rsidRPr="00C76F0F">
        <w:rPr>
          <w:rStyle w:val="af6"/>
        </w:rPr>
        <w:t>if</w:t>
      </w:r>
      <w:r w:rsidRPr="000170D1">
        <w:t xml:space="preserve"> (</w:t>
      </w:r>
      <w:r w:rsidR="00C76F0F" w:rsidRPr="000170D1">
        <w:t>n</w:t>
      </w:r>
      <w:r w:rsidR="00C76F0F">
        <w:t>umber</w:t>
      </w:r>
      <w:r w:rsidRPr="000170D1">
        <w:t xml:space="preserve"> == 2) </w:t>
      </w:r>
      <w:r w:rsidRPr="00C76F0F">
        <w:rPr>
          <w:rStyle w:val="af6"/>
        </w:rPr>
        <w:t>break</w:t>
      </w:r>
      <w:r w:rsidRPr="000170D1">
        <w:t>;</w:t>
      </w:r>
    </w:p>
    <w:p w:rsidR="005C23DB" w:rsidRPr="003F3888" w:rsidRDefault="005C23DB" w:rsidP="00F107ED">
      <w:pPr>
        <w:pStyle w:val="a4"/>
        <w:rPr>
          <w:lang w:val="ru-RU"/>
        </w:rPr>
      </w:pPr>
      <w:r w:rsidRPr="003F3888">
        <w:rPr>
          <w:lang w:val="ru-RU"/>
        </w:rPr>
        <w:t>}</w:t>
      </w:r>
    </w:p>
    <w:p w:rsidR="005C23DB" w:rsidRPr="000170D1" w:rsidRDefault="005C23DB" w:rsidP="005C23DB">
      <w:pPr>
        <w:rPr>
          <w:lang w:val="en-US"/>
        </w:rPr>
      </w:pPr>
      <w:r>
        <w:t>Рассмотрим ещё один пример итераторов. Пусть</w:t>
      </w:r>
      <w:r w:rsidRPr="000170D1">
        <w:rPr>
          <w:lang w:val="en-US"/>
        </w:rPr>
        <w:t xml:space="preserve"> </w:t>
      </w:r>
      <w:r>
        <w:t>описан</w:t>
      </w:r>
      <w:r w:rsidRPr="000170D1">
        <w:rPr>
          <w:lang w:val="en-US"/>
        </w:rPr>
        <w:t xml:space="preserve"> </w:t>
      </w:r>
      <w:r>
        <w:t>класс</w:t>
      </w:r>
      <w:r w:rsidRPr="000170D1">
        <w:rPr>
          <w:lang w:val="en-US"/>
        </w:rPr>
        <w:t xml:space="preserve"> </w:t>
      </w:r>
      <w:r w:rsidRPr="00C76F0F">
        <w:rPr>
          <w:rStyle w:val="af5"/>
        </w:rPr>
        <w:t>Range</w:t>
      </w:r>
      <w:r w:rsidRPr="000170D1">
        <w:rPr>
          <w:lang w:val="en-US"/>
        </w:rPr>
        <w:t>:</w:t>
      </w:r>
    </w:p>
    <w:p w:rsidR="005C23DB" w:rsidRPr="000170D1" w:rsidRDefault="005C23DB" w:rsidP="00F107ED">
      <w:pPr>
        <w:pStyle w:val="a4"/>
      </w:pPr>
      <w:r w:rsidRPr="00C76F0F">
        <w:rPr>
          <w:rStyle w:val="af6"/>
        </w:rPr>
        <w:t>public class</w:t>
      </w:r>
      <w:r w:rsidRPr="000170D1">
        <w:t xml:space="preserve"> </w:t>
      </w:r>
      <w:r w:rsidRPr="00C76F0F">
        <w:rPr>
          <w:rStyle w:val="af5"/>
        </w:rPr>
        <w:t>Range</w:t>
      </w:r>
    </w:p>
    <w:p w:rsidR="005C23DB" w:rsidRPr="000170D1" w:rsidRDefault="005C23DB" w:rsidP="00F107ED">
      <w:pPr>
        <w:pStyle w:val="a4"/>
      </w:pPr>
      <w:r w:rsidRPr="000170D1">
        <w:t>{</w:t>
      </w:r>
    </w:p>
    <w:p w:rsidR="005C23DB" w:rsidRPr="000170D1" w:rsidRDefault="005C23DB" w:rsidP="00F107ED">
      <w:pPr>
        <w:pStyle w:val="a4"/>
      </w:pPr>
      <w:r w:rsidRPr="000170D1">
        <w:t xml:space="preserve">    </w:t>
      </w:r>
      <w:r w:rsidRPr="00C76F0F">
        <w:rPr>
          <w:rStyle w:val="af6"/>
        </w:rPr>
        <w:t>public int</w:t>
      </w:r>
      <w:r w:rsidRPr="000170D1">
        <w:t xml:space="preserve"> Low { </w:t>
      </w:r>
      <w:r w:rsidRPr="00C76F0F">
        <w:rPr>
          <w:rStyle w:val="af6"/>
        </w:rPr>
        <w:t>get</w:t>
      </w:r>
      <w:r w:rsidRPr="000170D1">
        <w:t xml:space="preserve">; </w:t>
      </w:r>
      <w:r w:rsidRPr="00C76F0F">
        <w:rPr>
          <w:rStyle w:val="af6"/>
        </w:rPr>
        <w:t>set</w:t>
      </w:r>
      <w:r w:rsidRPr="000170D1">
        <w:t>; }</w:t>
      </w:r>
    </w:p>
    <w:p w:rsidR="005C23DB" w:rsidRPr="000170D1" w:rsidRDefault="005C23DB" w:rsidP="00F107ED">
      <w:pPr>
        <w:pStyle w:val="a4"/>
      </w:pPr>
      <w:r w:rsidRPr="000170D1">
        <w:t xml:space="preserve">    </w:t>
      </w:r>
      <w:r w:rsidRPr="00C76F0F">
        <w:rPr>
          <w:rStyle w:val="af6"/>
        </w:rPr>
        <w:t>public int</w:t>
      </w:r>
      <w:r w:rsidRPr="000170D1">
        <w:t xml:space="preserve"> High { </w:t>
      </w:r>
      <w:r w:rsidRPr="00C76F0F">
        <w:rPr>
          <w:rStyle w:val="af6"/>
        </w:rPr>
        <w:t>get</w:t>
      </w:r>
      <w:r w:rsidRPr="000170D1">
        <w:t xml:space="preserve">; </w:t>
      </w:r>
      <w:r w:rsidRPr="00C76F0F">
        <w:rPr>
          <w:rStyle w:val="af6"/>
        </w:rPr>
        <w:t>set</w:t>
      </w:r>
      <w:r w:rsidRPr="000170D1">
        <w:t>; }</w:t>
      </w:r>
    </w:p>
    <w:p w:rsidR="005C23DB" w:rsidRDefault="005C23DB" w:rsidP="00F107ED">
      <w:pPr>
        <w:pStyle w:val="a4"/>
      </w:pPr>
    </w:p>
    <w:p w:rsidR="005C23DB" w:rsidRPr="000170D1" w:rsidRDefault="005C23DB" w:rsidP="00F107ED">
      <w:pPr>
        <w:pStyle w:val="a4"/>
      </w:pPr>
      <w:r w:rsidRPr="000170D1">
        <w:lastRenderedPageBreak/>
        <w:t xml:space="preserve">    </w:t>
      </w:r>
      <w:r w:rsidRPr="00C76F0F">
        <w:rPr>
          <w:rStyle w:val="af6"/>
        </w:rPr>
        <w:t>public</w:t>
      </w:r>
      <w:r w:rsidRPr="000170D1">
        <w:t xml:space="preserve"> </w:t>
      </w:r>
      <w:r w:rsidRPr="00C76F0F">
        <w:rPr>
          <w:rStyle w:val="af5"/>
        </w:rPr>
        <w:t>IEnumerable</w:t>
      </w:r>
      <w:r w:rsidRPr="000170D1">
        <w:t>&lt;</w:t>
      </w:r>
      <w:r w:rsidRPr="00C76F0F">
        <w:rPr>
          <w:rStyle w:val="af6"/>
        </w:rPr>
        <w:t>int</w:t>
      </w:r>
      <w:r w:rsidRPr="000170D1">
        <w:t>&gt; GetNumbers()</w:t>
      </w:r>
    </w:p>
    <w:p w:rsidR="005C23DB" w:rsidRPr="000170D1" w:rsidRDefault="005C23DB" w:rsidP="00F107ED">
      <w:pPr>
        <w:pStyle w:val="a4"/>
      </w:pPr>
      <w:r w:rsidRPr="000170D1">
        <w:t xml:space="preserve">    {</w:t>
      </w:r>
    </w:p>
    <w:p w:rsidR="005C23DB" w:rsidRPr="000170D1" w:rsidRDefault="005C23DB" w:rsidP="00F107ED">
      <w:pPr>
        <w:pStyle w:val="a4"/>
      </w:pPr>
      <w:r w:rsidRPr="000170D1">
        <w:t xml:space="preserve">        </w:t>
      </w:r>
      <w:r w:rsidRPr="00C76F0F">
        <w:rPr>
          <w:rStyle w:val="af6"/>
        </w:rPr>
        <w:t>for</w:t>
      </w:r>
      <w:r w:rsidRPr="000170D1">
        <w:t xml:space="preserve"> (</w:t>
      </w:r>
      <w:r w:rsidRPr="00C76F0F">
        <w:rPr>
          <w:rStyle w:val="af6"/>
        </w:rPr>
        <w:t>int</w:t>
      </w:r>
      <w:r w:rsidRPr="000170D1">
        <w:t xml:space="preserve"> counter = Low; counter &lt;= High; counter++)</w:t>
      </w:r>
    </w:p>
    <w:p w:rsidR="005C23DB" w:rsidRPr="00993C53" w:rsidRDefault="005C23DB" w:rsidP="00F107ED">
      <w:pPr>
        <w:pStyle w:val="a4"/>
      </w:pPr>
      <w:r w:rsidRPr="000170D1">
        <w:t xml:space="preserve">        </w:t>
      </w:r>
      <w:r w:rsidRPr="00993C53">
        <w:t>{</w:t>
      </w:r>
    </w:p>
    <w:p w:rsidR="005C23DB" w:rsidRPr="00993C53" w:rsidRDefault="005C23DB" w:rsidP="00F107ED">
      <w:pPr>
        <w:pStyle w:val="a4"/>
      </w:pPr>
      <w:r w:rsidRPr="00993C53">
        <w:t xml:space="preserve">            </w:t>
      </w:r>
      <w:r w:rsidRPr="00C76F0F">
        <w:rPr>
          <w:rStyle w:val="af6"/>
        </w:rPr>
        <w:t>yield return</w:t>
      </w:r>
      <w:r w:rsidRPr="00993C53">
        <w:t xml:space="preserve"> </w:t>
      </w:r>
      <w:r>
        <w:t>counter</w:t>
      </w:r>
      <w:r w:rsidRPr="00993C53">
        <w:t>;</w:t>
      </w:r>
    </w:p>
    <w:p w:rsidR="005C23DB" w:rsidRPr="00993C53" w:rsidRDefault="005C23DB" w:rsidP="00F107ED">
      <w:pPr>
        <w:pStyle w:val="a4"/>
      </w:pPr>
      <w:r w:rsidRPr="00993C53">
        <w:t xml:space="preserve">        }</w:t>
      </w:r>
    </w:p>
    <w:p w:rsidR="005C23DB" w:rsidRPr="00993C53" w:rsidRDefault="005C23DB" w:rsidP="00F107ED">
      <w:pPr>
        <w:pStyle w:val="a4"/>
      </w:pPr>
      <w:r w:rsidRPr="00993C53">
        <w:t xml:space="preserve">    }</w:t>
      </w:r>
    </w:p>
    <w:p w:rsidR="005C23DB" w:rsidRPr="00993C53" w:rsidRDefault="005C23DB" w:rsidP="00F107ED">
      <w:pPr>
        <w:pStyle w:val="a4"/>
      </w:pPr>
      <w:r w:rsidRPr="00993C53">
        <w:t>}</w:t>
      </w:r>
    </w:p>
    <w:p w:rsidR="005C23DB" w:rsidRPr="00993C53" w:rsidRDefault="00C76F0F" w:rsidP="005C23DB">
      <w:pPr>
        <w:rPr>
          <w:lang w:val="en-US"/>
        </w:rPr>
      </w:pPr>
      <w:r>
        <w:t>И</w:t>
      </w:r>
      <w:r w:rsidR="005C23DB">
        <w:t>спольз</w:t>
      </w:r>
      <w:r>
        <w:t>уем</w:t>
      </w:r>
      <w:r w:rsidR="005C23DB" w:rsidRPr="00993C53">
        <w:rPr>
          <w:lang w:val="en-US"/>
        </w:rPr>
        <w:t xml:space="preserve"> </w:t>
      </w:r>
      <w:r w:rsidR="005C23DB">
        <w:t>класс</w:t>
      </w:r>
      <w:r w:rsidR="005C23DB" w:rsidRPr="00993C53">
        <w:rPr>
          <w:lang w:val="en-US"/>
        </w:rPr>
        <w:t xml:space="preserve"> </w:t>
      </w:r>
      <w:r w:rsidR="005C23DB" w:rsidRPr="00C76F0F">
        <w:rPr>
          <w:rStyle w:val="af5"/>
        </w:rPr>
        <w:t>Range</w:t>
      </w:r>
      <w:r w:rsidR="005C23DB" w:rsidRPr="00993C53">
        <w:rPr>
          <w:lang w:val="en-US"/>
        </w:rPr>
        <w:t xml:space="preserve"> </w:t>
      </w:r>
      <w:r w:rsidR="005C23DB">
        <w:t>следующим</w:t>
      </w:r>
      <w:r w:rsidR="005C23DB" w:rsidRPr="00993C53">
        <w:rPr>
          <w:lang w:val="en-US"/>
        </w:rPr>
        <w:t xml:space="preserve"> </w:t>
      </w:r>
      <w:r w:rsidR="005C23DB">
        <w:t>образом</w:t>
      </w:r>
      <w:r w:rsidR="005C23DB" w:rsidRPr="00993C53">
        <w:rPr>
          <w:lang w:val="en-US"/>
        </w:rPr>
        <w:t>:</w:t>
      </w:r>
    </w:p>
    <w:p w:rsidR="005C23DB" w:rsidRPr="000170D1" w:rsidRDefault="005C23DB" w:rsidP="00F107ED">
      <w:pPr>
        <w:pStyle w:val="a4"/>
      </w:pPr>
      <w:r w:rsidRPr="00C76F0F">
        <w:rPr>
          <w:rStyle w:val="af6"/>
        </w:rPr>
        <w:t>var</w:t>
      </w:r>
      <w:r w:rsidRPr="000170D1">
        <w:t xml:space="preserve"> range = </w:t>
      </w:r>
      <w:r w:rsidRPr="00C76F0F">
        <w:rPr>
          <w:rStyle w:val="af6"/>
        </w:rPr>
        <w:t>new</w:t>
      </w:r>
      <w:r w:rsidRPr="000170D1">
        <w:t xml:space="preserve"> </w:t>
      </w:r>
      <w:r w:rsidRPr="00C76F0F">
        <w:rPr>
          <w:rStyle w:val="af5"/>
        </w:rPr>
        <w:t>Range</w:t>
      </w:r>
      <w:r w:rsidRPr="000170D1">
        <w:t xml:space="preserve"> {Low = 0, High = 10};</w:t>
      </w:r>
    </w:p>
    <w:p w:rsidR="005C23DB" w:rsidRPr="000170D1" w:rsidRDefault="005C23DB" w:rsidP="00F107ED">
      <w:pPr>
        <w:pStyle w:val="a4"/>
      </w:pPr>
      <w:r w:rsidRPr="00C76F0F">
        <w:rPr>
          <w:rStyle w:val="af6"/>
        </w:rPr>
        <w:t>var</w:t>
      </w:r>
      <w:r w:rsidRPr="000170D1">
        <w:t xml:space="preserve"> enumerator = range.GetNumbers();</w:t>
      </w:r>
    </w:p>
    <w:p w:rsidR="005C23DB" w:rsidRPr="000170D1" w:rsidRDefault="005C23DB" w:rsidP="00F107ED">
      <w:pPr>
        <w:pStyle w:val="a4"/>
      </w:pPr>
      <w:r w:rsidRPr="00C76F0F">
        <w:rPr>
          <w:rStyle w:val="af6"/>
        </w:rPr>
        <w:t>foreach</w:t>
      </w:r>
      <w:r w:rsidRPr="000170D1">
        <w:t xml:space="preserve"> (</w:t>
      </w:r>
      <w:r w:rsidRPr="00C76F0F">
        <w:rPr>
          <w:rStyle w:val="af6"/>
        </w:rPr>
        <w:t>int</w:t>
      </w:r>
      <w:r w:rsidRPr="000170D1">
        <w:t xml:space="preserve"> number </w:t>
      </w:r>
      <w:r w:rsidRPr="00C76F0F">
        <w:rPr>
          <w:rStyle w:val="af6"/>
        </w:rPr>
        <w:t>in</w:t>
      </w:r>
      <w:r w:rsidRPr="000170D1">
        <w:t xml:space="preserve"> enumerator)</w:t>
      </w:r>
    </w:p>
    <w:p w:rsidR="005C23DB" w:rsidRPr="003F3888" w:rsidRDefault="005C23DB" w:rsidP="00F107ED">
      <w:pPr>
        <w:pStyle w:val="a4"/>
        <w:rPr>
          <w:lang w:val="ru-RU"/>
        </w:rPr>
      </w:pPr>
      <w:r w:rsidRPr="003F3888">
        <w:rPr>
          <w:lang w:val="ru-RU"/>
        </w:rPr>
        <w:t>{</w:t>
      </w:r>
    </w:p>
    <w:p w:rsidR="005C23DB" w:rsidRPr="003F3888" w:rsidRDefault="005C23DB" w:rsidP="00F107ED">
      <w:pPr>
        <w:pStyle w:val="a4"/>
        <w:rPr>
          <w:lang w:val="ru-RU"/>
        </w:rPr>
      </w:pPr>
      <w:r w:rsidRPr="003F3888">
        <w:rPr>
          <w:lang w:val="ru-RU"/>
        </w:rPr>
        <w:t xml:space="preserve">    </w:t>
      </w:r>
      <w:r w:rsidRPr="00C76F0F">
        <w:rPr>
          <w:rStyle w:val="af5"/>
        </w:rPr>
        <w:t>Console</w:t>
      </w:r>
      <w:r w:rsidRPr="003F3888">
        <w:rPr>
          <w:lang w:val="ru-RU"/>
        </w:rPr>
        <w:t>.</w:t>
      </w:r>
      <w:r>
        <w:t>WriteLine</w:t>
      </w:r>
      <w:r w:rsidRPr="003F3888">
        <w:rPr>
          <w:lang w:val="ru-RU"/>
        </w:rPr>
        <w:t>(</w:t>
      </w:r>
      <w:r>
        <w:t>number</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 xml:space="preserve">На консоль будут выведены числа от 0 до 10. Интересно, что если изменить объект </w:t>
      </w:r>
      <w:r w:rsidRPr="00C76F0F">
        <w:rPr>
          <w:rStyle w:val="a9"/>
        </w:rPr>
        <w:t>range</w:t>
      </w:r>
      <w:r>
        <w:t xml:space="preserve"> </w:t>
      </w:r>
      <w:r w:rsidRPr="00C76F0F">
        <w:rPr>
          <w:rStyle w:val="a8"/>
        </w:rPr>
        <w:t>после</w:t>
      </w:r>
      <w:r>
        <w:t xml:space="preserve"> получения перечислителя </w:t>
      </w:r>
      <w:r w:rsidRPr="00C76F0F">
        <w:rPr>
          <w:rStyle w:val="a9"/>
        </w:rPr>
        <w:t>enumerator</w:t>
      </w:r>
      <w:r>
        <w:t xml:space="preserve">, это повлияет на выполнение цикла </w:t>
      </w:r>
      <w:r w:rsidRPr="00C76F0F">
        <w:rPr>
          <w:rStyle w:val="af6"/>
        </w:rPr>
        <w:t>foreach</w:t>
      </w:r>
      <w:r>
        <w:t>. Следующий код выводит числа от 0 до 5.</w:t>
      </w:r>
    </w:p>
    <w:p w:rsidR="005C23DB" w:rsidRPr="003F3888" w:rsidRDefault="005C23DB" w:rsidP="00F107ED">
      <w:pPr>
        <w:pStyle w:val="a4"/>
        <w:rPr>
          <w:lang w:val="ru-RU"/>
        </w:rPr>
      </w:pPr>
      <w:r w:rsidRPr="00C76F0F">
        <w:rPr>
          <w:rStyle w:val="af6"/>
        </w:rPr>
        <w:t>var</w:t>
      </w:r>
      <w:r w:rsidRPr="003F3888">
        <w:rPr>
          <w:lang w:val="ru-RU"/>
        </w:rPr>
        <w:t xml:space="preserve"> </w:t>
      </w:r>
      <w:r>
        <w:t>range</w:t>
      </w:r>
      <w:r w:rsidRPr="003F3888">
        <w:rPr>
          <w:lang w:val="ru-RU"/>
        </w:rPr>
        <w:t xml:space="preserve"> = </w:t>
      </w:r>
      <w:r w:rsidRPr="00C76F0F">
        <w:rPr>
          <w:rStyle w:val="af6"/>
        </w:rPr>
        <w:t>new</w:t>
      </w:r>
      <w:r w:rsidRPr="003F3888">
        <w:rPr>
          <w:lang w:val="ru-RU"/>
        </w:rPr>
        <w:t xml:space="preserve"> </w:t>
      </w:r>
      <w:r w:rsidRPr="00C76F0F">
        <w:rPr>
          <w:rStyle w:val="af5"/>
        </w:rPr>
        <w:t>Range</w:t>
      </w:r>
      <w:r w:rsidRPr="003F3888">
        <w:rPr>
          <w:lang w:val="ru-RU"/>
        </w:rPr>
        <w:t xml:space="preserve"> {</w:t>
      </w:r>
      <w:r>
        <w:t>Low</w:t>
      </w:r>
      <w:r w:rsidRPr="003F3888">
        <w:rPr>
          <w:lang w:val="ru-RU"/>
        </w:rPr>
        <w:t xml:space="preserve"> = 0, </w:t>
      </w:r>
      <w:r>
        <w:t>High</w:t>
      </w:r>
      <w:r w:rsidRPr="003F3888">
        <w:rPr>
          <w:lang w:val="ru-RU"/>
        </w:rPr>
        <w:t xml:space="preserve"> = 10};</w:t>
      </w:r>
    </w:p>
    <w:p w:rsidR="005C23DB" w:rsidRPr="000170D1" w:rsidRDefault="005C23DB" w:rsidP="00F107ED">
      <w:pPr>
        <w:pStyle w:val="a4"/>
      </w:pPr>
      <w:r w:rsidRPr="00C76F0F">
        <w:rPr>
          <w:rStyle w:val="af6"/>
        </w:rPr>
        <w:t>var</w:t>
      </w:r>
      <w:r w:rsidRPr="000170D1">
        <w:t xml:space="preserve"> enumerator = range.GetNumbers();</w:t>
      </w:r>
    </w:p>
    <w:p w:rsidR="005C23DB" w:rsidRPr="000170D1" w:rsidRDefault="005C23DB" w:rsidP="00F107ED">
      <w:pPr>
        <w:pStyle w:val="a4"/>
      </w:pPr>
      <w:r w:rsidRPr="000170D1">
        <w:t xml:space="preserve">range.High = 5;    </w:t>
      </w:r>
      <w:r w:rsidRPr="00993C53">
        <w:rPr>
          <w:rStyle w:val="af4"/>
          <w:lang w:val="en-US"/>
        </w:rPr>
        <w:t xml:space="preserve">// </w:t>
      </w:r>
      <w:r w:rsidRPr="00C76F0F">
        <w:rPr>
          <w:rStyle w:val="af4"/>
        </w:rPr>
        <w:t>изменяем</w:t>
      </w:r>
      <w:r w:rsidRPr="00993C53">
        <w:rPr>
          <w:rStyle w:val="af4"/>
          <w:lang w:val="en-US"/>
        </w:rPr>
        <w:t xml:space="preserve"> </w:t>
      </w:r>
      <w:r w:rsidRPr="00C76F0F">
        <w:rPr>
          <w:rStyle w:val="af4"/>
        </w:rPr>
        <w:t>свойство</w:t>
      </w:r>
      <w:r w:rsidRPr="00993C53">
        <w:rPr>
          <w:rStyle w:val="af4"/>
          <w:lang w:val="en-US"/>
        </w:rPr>
        <w:t xml:space="preserve"> </w:t>
      </w:r>
      <w:r w:rsidRPr="00C76F0F">
        <w:rPr>
          <w:rStyle w:val="af4"/>
        </w:rPr>
        <w:t>объекта</w:t>
      </w:r>
      <w:r w:rsidRPr="00993C53">
        <w:rPr>
          <w:rStyle w:val="af4"/>
          <w:lang w:val="en-US"/>
        </w:rPr>
        <w:t xml:space="preserve"> range</w:t>
      </w:r>
    </w:p>
    <w:p w:rsidR="005C23DB" w:rsidRPr="000170D1" w:rsidRDefault="005C23DB" w:rsidP="00F107ED">
      <w:pPr>
        <w:pStyle w:val="a4"/>
      </w:pPr>
      <w:r w:rsidRPr="00C76F0F">
        <w:rPr>
          <w:rStyle w:val="af6"/>
        </w:rPr>
        <w:t>foreach</w:t>
      </w:r>
      <w:r w:rsidRPr="000170D1">
        <w:t xml:space="preserve"> (</w:t>
      </w:r>
      <w:r w:rsidRPr="00C76F0F">
        <w:rPr>
          <w:rStyle w:val="af6"/>
        </w:rPr>
        <w:t>int</w:t>
      </w:r>
      <w:r w:rsidRPr="000170D1">
        <w:t xml:space="preserve"> number </w:t>
      </w:r>
      <w:r w:rsidRPr="00C76F0F">
        <w:rPr>
          <w:rStyle w:val="af6"/>
        </w:rPr>
        <w:t>in</w:t>
      </w:r>
      <w:r w:rsidRPr="000170D1">
        <w:t xml:space="preserve"> enumerator)</w:t>
      </w:r>
    </w:p>
    <w:p w:rsidR="005C23DB" w:rsidRPr="003F3888" w:rsidRDefault="005C23DB" w:rsidP="00F107ED">
      <w:pPr>
        <w:pStyle w:val="a4"/>
        <w:rPr>
          <w:lang w:val="ru-RU"/>
        </w:rPr>
      </w:pPr>
      <w:r w:rsidRPr="003F3888">
        <w:rPr>
          <w:lang w:val="ru-RU"/>
        </w:rPr>
        <w:t>{</w:t>
      </w:r>
    </w:p>
    <w:p w:rsidR="005C23DB" w:rsidRPr="003F3888" w:rsidRDefault="005C23DB" w:rsidP="00F107ED">
      <w:pPr>
        <w:pStyle w:val="a4"/>
        <w:rPr>
          <w:lang w:val="ru-RU"/>
        </w:rPr>
      </w:pPr>
      <w:r w:rsidRPr="003F3888">
        <w:rPr>
          <w:lang w:val="ru-RU"/>
        </w:rPr>
        <w:t xml:space="preserve">    </w:t>
      </w:r>
      <w:r w:rsidRPr="00C76F0F">
        <w:rPr>
          <w:rStyle w:val="af5"/>
        </w:rPr>
        <w:t>Console</w:t>
      </w:r>
      <w:r w:rsidRPr="003F3888">
        <w:rPr>
          <w:lang w:val="ru-RU"/>
        </w:rPr>
        <w:t>.</w:t>
      </w:r>
      <w:r>
        <w:t>WriteLine</w:t>
      </w:r>
      <w:r w:rsidRPr="003F3888">
        <w:rPr>
          <w:lang w:val="ru-RU"/>
        </w:rPr>
        <w:t>(</w:t>
      </w:r>
      <w:r>
        <w:t>number</w:t>
      </w:r>
      <w:r w:rsidRPr="003F3888">
        <w:rPr>
          <w:lang w:val="ru-RU"/>
        </w:rPr>
        <w:t>);</w:t>
      </w:r>
    </w:p>
    <w:p w:rsidR="005C23DB" w:rsidRPr="003F3888" w:rsidRDefault="005C23DB" w:rsidP="00F107ED">
      <w:pPr>
        <w:pStyle w:val="a4"/>
        <w:rPr>
          <w:lang w:val="ru-RU"/>
        </w:rPr>
      </w:pPr>
      <w:r w:rsidRPr="003F3888">
        <w:rPr>
          <w:lang w:val="ru-RU"/>
        </w:rPr>
        <w:t>}</w:t>
      </w:r>
    </w:p>
    <w:p w:rsidR="005C23DB" w:rsidRDefault="005C23DB" w:rsidP="005C23DB">
      <w:r>
        <w:t>Возможности итераторов широко используются в технологии LINQ</w:t>
      </w:r>
      <w:r w:rsidR="00F107ED">
        <w:t xml:space="preserve"> </w:t>
      </w:r>
      <w:r w:rsidR="00F107ED">
        <w:rPr>
          <w:lang w:val="en-US"/>
        </w:rPr>
        <w:t>to</w:t>
      </w:r>
      <w:r w:rsidR="00F107ED" w:rsidRPr="00F107ED">
        <w:t xml:space="preserve"> </w:t>
      </w:r>
      <w:r w:rsidR="00F107ED">
        <w:rPr>
          <w:lang w:val="en-US"/>
        </w:rPr>
        <w:t>Objects</w:t>
      </w:r>
      <w:r>
        <w:t>, которая будет описана далее.</w:t>
      </w:r>
    </w:p>
    <w:p w:rsidR="005C23DB" w:rsidRDefault="00531924" w:rsidP="00531924">
      <w:pPr>
        <w:pStyle w:val="1"/>
      </w:pPr>
      <w:bookmarkStart w:id="8" w:name="_Toc348862496"/>
      <w:r w:rsidRPr="00505C31">
        <w:t>9</w:t>
      </w:r>
      <w:r>
        <w:t>. Стандартные интерфейсы коллекций</w:t>
      </w:r>
      <w:bookmarkEnd w:id="8"/>
    </w:p>
    <w:p w:rsidR="005C23DB" w:rsidRDefault="005C23DB" w:rsidP="005C23DB">
      <w:r>
        <w:t xml:space="preserve">Платформа .NET включает большой набор типов для предоставления стандартных коллекций </w:t>
      </w:r>
      <w:r w:rsidR="00C76F0F">
        <w:t>–</w:t>
      </w:r>
      <w:r>
        <w:t xml:space="preserve"> списков, множеств, словарей. Эти типы можно разделить на несколько категорий: базовые интерфейсы и вспомогательные классы, классы для коллекций-списков и словарей, набор классов для построения собственных коллекций. Типы сгруппированы в </w:t>
      </w:r>
      <w:r w:rsidR="00C76F0F">
        <w:t>следующие</w:t>
      </w:r>
      <w:r>
        <w:t xml:space="preserve"> пространств</w:t>
      </w:r>
      <w:r w:rsidR="00C76F0F">
        <w:t>а</w:t>
      </w:r>
      <w:r>
        <w:t xml:space="preserve"> имён:</w:t>
      </w:r>
    </w:p>
    <w:p w:rsidR="005C23DB" w:rsidRDefault="00C76F0F" w:rsidP="005C23DB">
      <w:r>
        <w:t xml:space="preserve">1. </w:t>
      </w:r>
      <w:r w:rsidR="005C23DB" w:rsidRPr="00C76F0F">
        <w:rPr>
          <w:rStyle w:val="a9"/>
        </w:rPr>
        <w:t>System.Collections</w:t>
      </w:r>
      <w:r w:rsidR="005C23DB">
        <w:t xml:space="preserve"> – </w:t>
      </w:r>
      <w:r>
        <w:t>коллекции</w:t>
      </w:r>
      <w:r w:rsidR="005C23DB">
        <w:t xml:space="preserve">, в которых элемент коллекции представлен как </w:t>
      </w:r>
      <w:r w:rsidR="005C23DB" w:rsidRPr="00C76F0F">
        <w:rPr>
          <w:rStyle w:val="af6"/>
        </w:rPr>
        <w:t>object</w:t>
      </w:r>
      <w:r w:rsidR="005C23DB">
        <w:t xml:space="preserve"> (</w:t>
      </w:r>
      <w:r w:rsidR="005C23DB" w:rsidRPr="00C76F0F">
        <w:rPr>
          <w:rStyle w:val="a8"/>
        </w:rPr>
        <w:t>слаботипизированные коллекции</w:t>
      </w:r>
      <w:r w:rsidR="005C23DB">
        <w:t>).</w:t>
      </w:r>
    </w:p>
    <w:p w:rsidR="005C23DB" w:rsidRDefault="00C76F0F" w:rsidP="005C23DB">
      <w:r>
        <w:t xml:space="preserve">2. </w:t>
      </w:r>
      <w:r w:rsidR="005C23DB" w:rsidRPr="00C76F0F">
        <w:rPr>
          <w:rStyle w:val="a9"/>
        </w:rPr>
        <w:t>System.Collections.Specialized</w:t>
      </w:r>
      <w:r w:rsidR="005C23DB">
        <w:t xml:space="preserve"> – специальные коллекции.</w:t>
      </w:r>
    </w:p>
    <w:p w:rsidR="005C23DB" w:rsidRDefault="00C76F0F" w:rsidP="005C23DB">
      <w:r>
        <w:t xml:space="preserve">3. </w:t>
      </w:r>
      <w:r w:rsidR="005C23DB" w:rsidRPr="00C76F0F">
        <w:rPr>
          <w:rStyle w:val="a9"/>
        </w:rPr>
        <w:t>System.Collections.Generic</w:t>
      </w:r>
      <w:r w:rsidR="005C23DB">
        <w:t xml:space="preserve"> – универсальные классы и интерфейсы коллекций.</w:t>
      </w:r>
    </w:p>
    <w:p w:rsidR="005C23DB" w:rsidRDefault="00542EAC" w:rsidP="005C23DB">
      <w:r>
        <w:t xml:space="preserve">4. </w:t>
      </w:r>
      <w:r w:rsidR="005C23DB" w:rsidRPr="00542EAC">
        <w:rPr>
          <w:rStyle w:val="a9"/>
        </w:rPr>
        <w:t>System.Collections.ObjectModel</w:t>
      </w:r>
      <w:r w:rsidR="005C23DB">
        <w:t xml:space="preserve"> – базовые и вспомогательные типы, которые могут применяться для построения пользовательских коллекций.</w:t>
      </w:r>
    </w:p>
    <w:p w:rsidR="005C23DB" w:rsidRDefault="00542EAC" w:rsidP="005C23DB">
      <w:r>
        <w:lastRenderedPageBreak/>
        <w:t xml:space="preserve">5. </w:t>
      </w:r>
      <w:r w:rsidR="005C23DB" w:rsidRPr="00542EAC">
        <w:rPr>
          <w:rStyle w:val="a9"/>
        </w:rPr>
        <w:t>System.Collections.Concurrent</w:t>
      </w:r>
      <w:r w:rsidR="005C23DB">
        <w:t xml:space="preserve"> – коллекции для использования в многопоточных приложениях.</w:t>
      </w:r>
    </w:p>
    <w:p w:rsidR="005C23DB" w:rsidRDefault="005C23DB" w:rsidP="005C23DB">
      <w:r>
        <w:t xml:space="preserve">Опишем набор интерфейсов, реализуемых практически всеми типами коллекций. Основу набора составляют интерфейсы </w:t>
      </w:r>
      <w:r w:rsidRPr="00993C53">
        <w:rPr>
          <w:rStyle w:val="af5"/>
        </w:rPr>
        <w:t>IEnumerable</w:t>
      </w:r>
      <w:r w:rsidRPr="00993C53">
        <w:rPr>
          <w:rStyle w:val="a9"/>
        </w:rPr>
        <w:t>&lt;T&gt;</w:t>
      </w:r>
      <w:r>
        <w:t xml:space="preserve"> и </w:t>
      </w:r>
      <w:r w:rsidRPr="00993C53">
        <w:rPr>
          <w:rStyle w:val="af5"/>
        </w:rPr>
        <w:t>IEnumerable</w:t>
      </w:r>
      <w:r>
        <w:t xml:space="preserve">. Они отражают фундаментальное свойство любой коллекции – возможность перечислить её элементы. Слаботипизированные словари реализуют интерфейс </w:t>
      </w:r>
      <w:r w:rsidRPr="00993C53">
        <w:rPr>
          <w:rStyle w:val="af5"/>
        </w:rPr>
        <w:t>IDictionaryEnumerator</w:t>
      </w:r>
      <w:r>
        <w:t xml:space="preserve"> для перебора пар «ключ-значение» (</w:t>
      </w:r>
      <w:r w:rsidRPr="00993C53">
        <w:rPr>
          <w:rStyle w:val="af5"/>
        </w:rPr>
        <w:t>DictionaryEntry</w:t>
      </w:r>
      <w:r>
        <w:t xml:space="preserve"> –вспомогательная структура, у которой определены свойства </w:t>
      </w:r>
      <w:r w:rsidRPr="00993C53">
        <w:rPr>
          <w:rStyle w:val="a9"/>
        </w:rPr>
        <w:t>Key</w:t>
      </w:r>
      <w:r>
        <w:t xml:space="preserve"> и </w:t>
      </w:r>
      <w:r w:rsidRPr="00993C53">
        <w:rPr>
          <w:rStyle w:val="a9"/>
        </w:rPr>
        <w:t>Value</w:t>
      </w:r>
      <w:r>
        <w:t>).</w:t>
      </w:r>
    </w:p>
    <w:p w:rsidR="005C23DB" w:rsidRPr="000170D1" w:rsidRDefault="005C23DB" w:rsidP="00D16233">
      <w:pPr>
        <w:pStyle w:val="a4"/>
      </w:pPr>
      <w:r w:rsidRPr="00993C53">
        <w:rPr>
          <w:rStyle w:val="af6"/>
        </w:rPr>
        <w:t>public interface</w:t>
      </w:r>
      <w:r w:rsidRPr="000170D1">
        <w:t xml:space="preserve"> </w:t>
      </w:r>
      <w:r w:rsidRPr="00993C53">
        <w:rPr>
          <w:rStyle w:val="af5"/>
        </w:rPr>
        <w:t>IDictionaryEnumerator</w:t>
      </w:r>
      <w:r w:rsidRPr="000170D1">
        <w:t xml:space="preserve"> : </w:t>
      </w:r>
      <w:r w:rsidRPr="00993C53">
        <w:rPr>
          <w:rStyle w:val="af5"/>
        </w:rPr>
        <w:t>IEnumerator</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993C53">
        <w:rPr>
          <w:rStyle w:val="af5"/>
        </w:rPr>
        <w:t>DictionaryEntry</w:t>
      </w:r>
      <w:r w:rsidRPr="000170D1">
        <w:t xml:space="preserve"> Entry { </w:t>
      </w:r>
      <w:r w:rsidRPr="00993C53">
        <w:rPr>
          <w:rStyle w:val="af6"/>
        </w:rPr>
        <w:t>get</w:t>
      </w:r>
      <w:r w:rsidRPr="000170D1">
        <w:t>; }</w:t>
      </w:r>
    </w:p>
    <w:p w:rsidR="005C23DB" w:rsidRPr="000170D1" w:rsidRDefault="005C23DB" w:rsidP="00D16233">
      <w:pPr>
        <w:pStyle w:val="a4"/>
      </w:pPr>
      <w:r w:rsidRPr="000170D1">
        <w:t xml:space="preserve">    </w:t>
      </w:r>
      <w:r w:rsidRPr="00993C53">
        <w:rPr>
          <w:rStyle w:val="af6"/>
        </w:rPr>
        <w:t>object</w:t>
      </w:r>
      <w:r w:rsidRPr="000170D1">
        <w:t xml:space="preserve"> Key { </w:t>
      </w:r>
      <w:r w:rsidRPr="00993C53">
        <w:rPr>
          <w:rStyle w:val="af6"/>
        </w:rPr>
        <w:t>get</w:t>
      </w:r>
      <w:r w:rsidRPr="000170D1">
        <w:t>; }</w:t>
      </w:r>
    </w:p>
    <w:p w:rsidR="005C23DB" w:rsidRPr="000170D1" w:rsidRDefault="005C23DB" w:rsidP="00D16233">
      <w:pPr>
        <w:pStyle w:val="a4"/>
      </w:pPr>
      <w:r w:rsidRPr="000170D1">
        <w:t xml:space="preserve">    </w:t>
      </w:r>
      <w:r w:rsidRPr="00993C53">
        <w:rPr>
          <w:rStyle w:val="af6"/>
        </w:rPr>
        <w:t>object</w:t>
      </w:r>
      <w:r w:rsidRPr="000170D1">
        <w:t xml:space="preserve"> Value { </w:t>
      </w:r>
      <w:r w:rsidRPr="00993C53">
        <w:rPr>
          <w:rStyle w:val="af6"/>
        </w:rPr>
        <w:t>get</w:t>
      </w:r>
      <w:r w:rsidRPr="000170D1">
        <w:t>; }</w:t>
      </w:r>
    </w:p>
    <w:p w:rsidR="005C23DB" w:rsidRPr="00993C53" w:rsidRDefault="005C23DB" w:rsidP="00D16233">
      <w:pPr>
        <w:pStyle w:val="a4"/>
        <w:rPr>
          <w:lang w:val="ru-RU"/>
        </w:rPr>
      </w:pPr>
      <w:r w:rsidRPr="00993C53">
        <w:rPr>
          <w:lang w:val="ru-RU"/>
        </w:rPr>
        <w:t>}</w:t>
      </w:r>
    </w:p>
    <w:p w:rsidR="005C23DB" w:rsidRDefault="00993C53" w:rsidP="005C23DB">
      <w:r>
        <w:t xml:space="preserve">Интерфейс </w:t>
      </w:r>
      <w:r w:rsidR="005C23DB" w:rsidRPr="00993C53">
        <w:rPr>
          <w:rStyle w:val="af5"/>
        </w:rPr>
        <w:t>ICollection</w:t>
      </w:r>
      <w:r w:rsidR="005C23DB" w:rsidRPr="00993C53">
        <w:t xml:space="preserve"> </w:t>
      </w:r>
      <w:r>
        <w:t>предназначен</w:t>
      </w:r>
      <w:r w:rsidR="005C23DB">
        <w:t xml:space="preserve"> для</w:t>
      </w:r>
      <w:r w:rsidR="005C23DB" w:rsidRPr="00993C53">
        <w:t xml:space="preserve"> </w:t>
      </w:r>
      <w:r w:rsidR="005C23DB">
        <w:t>коллекций</w:t>
      </w:r>
      <w:r w:rsidR="005C23DB" w:rsidRPr="00993C53">
        <w:t xml:space="preserve">, </w:t>
      </w:r>
      <w:r w:rsidR="005C23DB">
        <w:t>запоминающих</w:t>
      </w:r>
      <w:r w:rsidR="005C23DB" w:rsidRPr="00993C53">
        <w:t xml:space="preserve"> </w:t>
      </w:r>
      <w:r w:rsidR="005C23DB">
        <w:t>число</w:t>
      </w:r>
      <w:r w:rsidR="005C23DB" w:rsidRPr="00993C53">
        <w:t xml:space="preserve"> </w:t>
      </w:r>
      <w:r w:rsidR="005C23DB">
        <w:t>хранимых</w:t>
      </w:r>
      <w:r w:rsidR="005C23DB" w:rsidRPr="00993C53">
        <w:t xml:space="preserve"> </w:t>
      </w:r>
      <w:r w:rsidR="005C23DB">
        <w:t>элементов</w:t>
      </w:r>
      <w:r w:rsidR="005C23DB" w:rsidRPr="00993C53">
        <w:t xml:space="preserve">. </w:t>
      </w:r>
      <w:r>
        <w:t>Этот и</w:t>
      </w:r>
      <w:r w:rsidR="005C23DB">
        <w:t xml:space="preserve">нтерфейс определяет свойство </w:t>
      </w:r>
      <w:r w:rsidR="005C23DB" w:rsidRPr="00993C53">
        <w:rPr>
          <w:rStyle w:val="a9"/>
        </w:rPr>
        <w:t>Count</w:t>
      </w:r>
      <w:r w:rsidR="005C23DB">
        <w:t>, а также метод для копирования коллекции в массив и свойства для синхронизации коллекции при многопоточном использовании.</w:t>
      </w:r>
    </w:p>
    <w:p w:rsidR="005C23DB" w:rsidRPr="000170D1" w:rsidRDefault="005C23DB" w:rsidP="00D16233">
      <w:pPr>
        <w:pStyle w:val="a4"/>
      </w:pPr>
      <w:r w:rsidRPr="00993C53">
        <w:rPr>
          <w:rStyle w:val="af6"/>
        </w:rPr>
        <w:t>public interface</w:t>
      </w:r>
      <w:r w:rsidRPr="000170D1">
        <w:t xml:space="preserve"> </w:t>
      </w:r>
      <w:r w:rsidRPr="00993C53">
        <w:rPr>
          <w:rStyle w:val="af5"/>
        </w:rPr>
        <w:t>ICollection</w:t>
      </w:r>
      <w:r w:rsidRPr="000170D1">
        <w:t xml:space="preserve"> : </w:t>
      </w:r>
      <w:r w:rsidRPr="00993C53">
        <w:rPr>
          <w:rStyle w:val="af5"/>
        </w:rPr>
        <w:t>IEnumerable</w:t>
      </w:r>
    </w:p>
    <w:p w:rsidR="005C23DB" w:rsidRPr="000170D1" w:rsidRDefault="005C23DB" w:rsidP="00D16233">
      <w:pPr>
        <w:pStyle w:val="a4"/>
      </w:pPr>
      <w:r w:rsidRPr="000170D1">
        <w:t>{</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993C53">
        <w:rPr>
          <w:rStyle w:val="af4"/>
        </w:rPr>
        <w:t>метод</w:t>
      </w:r>
    </w:p>
    <w:p w:rsidR="005C23DB" w:rsidRPr="000170D1" w:rsidRDefault="005C23DB" w:rsidP="00D16233">
      <w:pPr>
        <w:pStyle w:val="a4"/>
      </w:pPr>
      <w:r w:rsidRPr="000170D1">
        <w:t xml:space="preserve">    </w:t>
      </w:r>
      <w:r w:rsidRPr="00993C53">
        <w:rPr>
          <w:rStyle w:val="af6"/>
        </w:rPr>
        <w:t>void</w:t>
      </w:r>
      <w:r w:rsidRPr="000170D1">
        <w:t xml:space="preserve"> CopyTo(</w:t>
      </w:r>
      <w:r w:rsidRPr="00993C53">
        <w:rPr>
          <w:rStyle w:val="af5"/>
        </w:rPr>
        <w:t>Array</w:t>
      </w:r>
      <w:r w:rsidRPr="000170D1">
        <w:t xml:space="preserve"> array, </w:t>
      </w:r>
      <w:r w:rsidRPr="00993C53">
        <w:rPr>
          <w:rStyle w:val="af6"/>
        </w:rPr>
        <w:t>int</w:t>
      </w:r>
      <w:r w:rsidRPr="000170D1">
        <w:t xml:space="preserve"> index);</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993C53">
        <w:rPr>
          <w:rStyle w:val="af4"/>
        </w:rPr>
        <w:t>свойства</w:t>
      </w:r>
    </w:p>
    <w:p w:rsidR="005C23DB" w:rsidRPr="000170D1" w:rsidRDefault="005C23DB" w:rsidP="00D16233">
      <w:pPr>
        <w:pStyle w:val="a4"/>
      </w:pPr>
      <w:r w:rsidRPr="000170D1">
        <w:t xml:space="preserve">    </w:t>
      </w:r>
      <w:r w:rsidRPr="00993C53">
        <w:rPr>
          <w:rStyle w:val="af6"/>
        </w:rPr>
        <w:t>int</w:t>
      </w:r>
      <w:r w:rsidRPr="000170D1">
        <w:t xml:space="preserve"> Count { </w:t>
      </w:r>
      <w:r w:rsidRPr="00993C53">
        <w:rPr>
          <w:rStyle w:val="af6"/>
        </w:rPr>
        <w:t>get</w:t>
      </w:r>
      <w:r w:rsidRPr="000170D1">
        <w:t>; }</w:t>
      </w:r>
    </w:p>
    <w:p w:rsidR="005C23DB" w:rsidRPr="000170D1" w:rsidRDefault="005C23DB" w:rsidP="00D16233">
      <w:pPr>
        <w:pStyle w:val="a4"/>
      </w:pPr>
      <w:r w:rsidRPr="000170D1">
        <w:t xml:space="preserve">    </w:t>
      </w:r>
      <w:r w:rsidRPr="00993C53">
        <w:rPr>
          <w:rStyle w:val="af6"/>
        </w:rPr>
        <w:t>bool</w:t>
      </w:r>
      <w:r w:rsidRPr="000170D1">
        <w:t xml:space="preserve"> IsSynchronized { </w:t>
      </w:r>
      <w:r w:rsidRPr="00993C53">
        <w:rPr>
          <w:rStyle w:val="af6"/>
        </w:rPr>
        <w:t>get</w:t>
      </w:r>
      <w:r w:rsidRPr="000170D1">
        <w:t>; }</w:t>
      </w:r>
    </w:p>
    <w:p w:rsidR="005C23DB" w:rsidRPr="00993C53" w:rsidRDefault="005C23DB" w:rsidP="00D16233">
      <w:pPr>
        <w:pStyle w:val="a4"/>
        <w:rPr>
          <w:lang w:val="ru-RU"/>
        </w:rPr>
      </w:pPr>
      <w:r w:rsidRPr="000170D1">
        <w:t xml:space="preserve">    </w:t>
      </w:r>
      <w:r w:rsidRPr="00993C53">
        <w:rPr>
          <w:rStyle w:val="af6"/>
        </w:rPr>
        <w:t>object</w:t>
      </w:r>
      <w:r w:rsidRPr="00993C53">
        <w:rPr>
          <w:lang w:val="ru-RU"/>
        </w:rPr>
        <w:t xml:space="preserve"> </w:t>
      </w:r>
      <w:r>
        <w:t>SyncRoot</w:t>
      </w:r>
      <w:r w:rsidRPr="00993C53">
        <w:rPr>
          <w:lang w:val="ru-RU"/>
        </w:rPr>
        <w:t xml:space="preserve"> { </w:t>
      </w:r>
      <w:r w:rsidRPr="00993C53">
        <w:rPr>
          <w:rStyle w:val="af6"/>
        </w:rPr>
        <w:t>get</w:t>
      </w:r>
      <w:r w:rsidRPr="00993C53">
        <w:rPr>
          <w:lang w:val="ru-RU"/>
        </w:rPr>
        <w:t>; }</w:t>
      </w:r>
    </w:p>
    <w:p w:rsidR="005C23DB" w:rsidRPr="00993C53" w:rsidRDefault="005C23DB" w:rsidP="00D16233">
      <w:pPr>
        <w:pStyle w:val="a4"/>
        <w:rPr>
          <w:lang w:val="ru-RU"/>
        </w:rPr>
      </w:pPr>
      <w:r w:rsidRPr="00993C53">
        <w:rPr>
          <w:lang w:val="ru-RU"/>
        </w:rPr>
        <w:t>}</w:t>
      </w:r>
    </w:p>
    <w:p w:rsidR="005C23DB" w:rsidRDefault="005C23DB" w:rsidP="005C23DB">
      <w:r>
        <w:t xml:space="preserve">Универсальный интерфейс </w:t>
      </w:r>
      <w:r w:rsidRPr="00993C53">
        <w:rPr>
          <w:rStyle w:val="af5"/>
        </w:rPr>
        <w:t>ICollection</w:t>
      </w:r>
      <w:r w:rsidRPr="00993C53">
        <w:rPr>
          <w:rStyle w:val="a9"/>
        </w:rPr>
        <w:t>&lt;T&gt;</w:t>
      </w:r>
      <w:r>
        <w:t xml:space="preserve"> также поддерживает свойство для количества элементов. Кроме этого, он предоставляет методы для добавления и удаления элементов, копирования элементов в массив, поиска элемента.</w:t>
      </w:r>
    </w:p>
    <w:p w:rsidR="005C23DB" w:rsidRPr="000170D1" w:rsidRDefault="005C23DB" w:rsidP="00D16233">
      <w:pPr>
        <w:pStyle w:val="a4"/>
      </w:pPr>
      <w:r w:rsidRPr="00993C53">
        <w:rPr>
          <w:rStyle w:val="af6"/>
        </w:rPr>
        <w:t>public interface</w:t>
      </w:r>
      <w:r w:rsidRPr="000170D1">
        <w:t xml:space="preserve"> </w:t>
      </w:r>
      <w:r w:rsidRPr="00993C53">
        <w:rPr>
          <w:rStyle w:val="af5"/>
        </w:rPr>
        <w:t>ICollection</w:t>
      </w:r>
      <w:r w:rsidRPr="000170D1">
        <w:t xml:space="preserve">&lt;T&gt; : </w:t>
      </w:r>
      <w:r w:rsidRPr="00993C53">
        <w:rPr>
          <w:rStyle w:val="af5"/>
        </w:rPr>
        <w:t>IEnumerable</w:t>
      </w:r>
      <w:r w:rsidRPr="000170D1">
        <w:t>&lt;T&gt;</w:t>
      </w:r>
    </w:p>
    <w:p w:rsidR="005C23DB" w:rsidRPr="000170D1" w:rsidRDefault="005C23DB" w:rsidP="00D16233">
      <w:pPr>
        <w:pStyle w:val="a4"/>
      </w:pPr>
      <w:r w:rsidRPr="000170D1">
        <w:t>{</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993C53">
        <w:rPr>
          <w:rStyle w:val="af4"/>
        </w:rPr>
        <w:t>методы</w:t>
      </w:r>
    </w:p>
    <w:p w:rsidR="005C23DB" w:rsidRPr="000170D1" w:rsidRDefault="005C23DB" w:rsidP="00D16233">
      <w:pPr>
        <w:pStyle w:val="a4"/>
      </w:pPr>
      <w:r w:rsidRPr="000170D1">
        <w:t xml:space="preserve">    </w:t>
      </w:r>
      <w:r w:rsidRPr="00993C53">
        <w:rPr>
          <w:rStyle w:val="af6"/>
        </w:rPr>
        <w:t>void</w:t>
      </w:r>
      <w:r w:rsidRPr="000170D1">
        <w:t xml:space="preserve"> Add(T item);</w:t>
      </w:r>
    </w:p>
    <w:p w:rsidR="005C23DB" w:rsidRPr="000170D1" w:rsidRDefault="005C23DB" w:rsidP="00D16233">
      <w:pPr>
        <w:pStyle w:val="a4"/>
      </w:pPr>
      <w:r w:rsidRPr="000170D1">
        <w:t xml:space="preserve">    </w:t>
      </w:r>
      <w:r w:rsidRPr="00993C53">
        <w:rPr>
          <w:rStyle w:val="af6"/>
        </w:rPr>
        <w:t>void</w:t>
      </w:r>
      <w:r w:rsidRPr="000170D1">
        <w:t xml:space="preserve"> Clear();</w:t>
      </w:r>
    </w:p>
    <w:p w:rsidR="005C23DB" w:rsidRPr="000170D1" w:rsidRDefault="005C23DB" w:rsidP="00D16233">
      <w:pPr>
        <w:pStyle w:val="a4"/>
      </w:pPr>
      <w:r w:rsidRPr="000170D1">
        <w:t xml:space="preserve">    </w:t>
      </w:r>
      <w:r w:rsidRPr="00993C53">
        <w:rPr>
          <w:rStyle w:val="af6"/>
        </w:rPr>
        <w:t>bool</w:t>
      </w:r>
      <w:r w:rsidRPr="000170D1">
        <w:t xml:space="preserve"> Contains(T item);</w:t>
      </w:r>
    </w:p>
    <w:p w:rsidR="005C23DB" w:rsidRPr="000170D1" w:rsidRDefault="005C23DB" w:rsidP="00D16233">
      <w:pPr>
        <w:pStyle w:val="a4"/>
      </w:pPr>
      <w:r w:rsidRPr="000170D1">
        <w:t xml:space="preserve">    </w:t>
      </w:r>
      <w:r w:rsidRPr="00993C53">
        <w:rPr>
          <w:rStyle w:val="af6"/>
        </w:rPr>
        <w:t>void</w:t>
      </w:r>
      <w:r w:rsidRPr="000170D1">
        <w:t xml:space="preserve"> CopyTo(T[] array, </w:t>
      </w:r>
      <w:r w:rsidRPr="00993C53">
        <w:rPr>
          <w:rStyle w:val="af6"/>
        </w:rPr>
        <w:t>int</w:t>
      </w:r>
      <w:r w:rsidRPr="000170D1">
        <w:t xml:space="preserve"> arrayIndex);</w:t>
      </w:r>
    </w:p>
    <w:p w:rsidR="005C23DB" w:rsidRPr="000170D1" w:rsidRDefault="005C23DB" w:rsidP="00D16233">
      <w:pPr>
        <w:pStyle w:val="a4"/>
      </w:pPr>
      <w:r w:rsidRPr="000170D1">
        <w:t xml:space="preserve">    </w:t>
      </w:r>
      <w:r w:rsidRPr="00993C53">
        <w:rPr>
          <w:rStyle w:val="af6"/>
        </w:rPr>
        <w:t>bool</w:t>
      </w:r>
      <w:r w:rsidRPr="000170D1">
        <w:t xml:space="preserve"> Remove(T item);</w:t>
      </w:r>
    </w:p>
    <w:p w:rsidR="005C23DB" w:rsidRPr="000170D1" w:rsidRDefault="005C23DB" w:rsidP="00D16233">
      <w:pPr>
        <w:pStyle w:val="a4"/>
      </w:pP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993C53">
        <w:rPr>
          <w:rStyle w:val="af4"/>
        </w:rPr>
        <w:t>свойства</w:t>
      </w:r>
    </w:p>
    <w:p w:rsidR="005C23DB" w:rsidRPr="000170D1" w:rsidRDefault="005C23DB" w:rsidP="00D16233">
      <w:pPr>
        <w:pStyle w:val="a4"/>
      </w:pPr>
      <w:r w:rsidRPr="000170D1">
        <w:t xml:space="preserve">    </w:t>
      </w:r>
      <w:r w:rsidRPr="00993C53">
        <w:rPr>
          <w:rStyle w:val="af6"/>
        </w:rPr>
        <w:t>int</w:t>
      </w:r>
      <w:r w:rsidRPr="000170D1">
        <w:t xml:space="preserve"> Count { </w:t>
      </w:r>
      <w:r w:rsidRPr="00993C53">
        <w:rPr>
          <w:rStyle w:val="af6"/>
        </w:rPr>
        <w:t>get</w:t>
      </w:r>
      <w:r w:rsidRPr="000170D1">
        <w:t>; }</w:t>
      </w:r>
    </w:p>
    <w:p w:rsidR="005C23DB" w:rsidRPr="00993C53" w:rsidRDefault="005C23DB" w:rsidP="00D16233">
      <w:pPr>
        <w:pStyle w:val="a4"/>
        <w:rPr>
          <w:lang w:val="ru-RU"/>
        </w:rPr>
      </w:pPr>
      <w:r w:rsidRPr="000170D1">
        <w:t xml:space="preserve">    </w:t>
      </w:r>
      <w:r w:rsidRPr="00993C53">
        <w:rPr>
          <w:rStyle w:val="af6"/>
        </w:rPr>
        <w:t>bool</w:t>
      </w:r>
      <w:r w:rsidRPr="00993C53">
        <w:rPr>
          <w:lang w:val="ru-RU"/>
        </w:rPr>
        <w:t xml:space="preserve"> </w:t>
      </w:r>
      <w:r>
        <w:t>IsReadOnly</w:t>
      </w:r>
      <w:r w:rsidRPr="00993C53">
        <w:rPr>
          <w:lang w:val="ru-RU"/>
        </w:rPr>
        <w:t xml:space="preserve"> { </w:t>
      </w:r>
      <w:r w:rsidRPr="00993C53">
        <w:rPr>
          <w:rStyle w:val="af6"/>
        </w:rPr>
        <w:t>get</w:t>
      </w:r>
      <w:r w:rsidRPr="00993C53">
        <w:rPr>
          <w:lang w:val="ru-RU"/>
        </w:rPr>
        <w:t>; }</w:t>
      </w:r>
    </w:p>
    <w:p w:rsidR="005C23DB" w:rsidRPr="00993C53" w:rsidRDefault="005C23DB" w:rsidP="00D16233">
      <w:pPr>
        <w:pStyle w:val="a4"/>
        <w:rPr>
          <w:lang w:val="ru-RU"/>
        </w:rPr>
      </w:pPr>
      <w:r w:rsidRPr="00993C53">
        <w:rPr>
          <w:lang w:val="ru-RU"/>
        </w:rPr>
        <w:t>}</w:t>
      </w:r>
    </w:p>
    <w:p w:rsidR="005C23DB" w:rsidRDefault="005C23DB" w:rsidP="005C23DB">
      <w:r>
        <w:lastRenderedPageBreak/>
        <w:t xml:space="preserve">Интерфейс </w:t>
      </w:r>
      <w:r w:rsidRPr="00993C53">
        <w:rPr>
          <w:rStyle w:val="af5"/>
        </w:rPr>
        <w:t>IList</w:t>
      </w:r>
      <w:r>
        <w:t xml:space="preserve"> описывает набор данных, которые проецируются на массив. Дополнительно к функциональности, унаследованной от </w:t>
      </w:r>
      <w:r w:rsidRPr="00993C53">
        <w:rPr>
          <w:rStyle w:val="af5"/>
        </w:rPr>
        <w:t>IEnumerable</w:t>
      </w:r>
      <w:r>
        <w:t xml:space="preserve"> и </w:t>
      </w:r>
      <w:r w:rsidRPr="00993C53">
        <w:rPr>
          <w:rStyle w:val="af5"/>
        </w:rPr>
        <w:t>ICollection</w:t>
      </w:r>
      <w:r>
        <w:t xml:space="preserve">, интерфейс </w:t>
      </w:r>
      <w:r w:rsidRPr="00993C53">
        <w:rPr>
          <w:rStyle w:val="af5"/>
        </w:rPr>
        <w:t>IList</w:t>
      </w:r>
      <w:r>
        <w:t xml:space="preserve"> позволяет обращаться к элементу по индексу, добавлять, удалять и искать элементы.</w:t>
      </w:r>
    </w:p>
    <w:p w:rsidR="005C23DB" w:rsidRPr="000170D1" w:rsidRDefault="005C23DB" w:rsidP="00D16233">
      <w:pPr>
        <w:pStyle w:val="a4"/>
      </w:pPr>
      <w:r w:rsidRPr="00993C53">
        <w:rPr>
          <w:rStyle w:val="af6"/>
        </w:rPr>
        <w:t>public interface</w:t>
      </w:r>
      <w:r w:rsidRPr="000170D1">
        <w:t xml:space="preserve"> </w:t>
      </w:r>
      <w:r w:rsidRPr="00993C53">
        <w:rPr>
          <w:rStyle w:val="af5"/>
        </w:rPr>
        <w:t>IList</w:t>
      </w:r>
      <w:r w:rsidRPr="000170D1">
        <w:t xml:space="preserve"> : </w:t>
      </w:r>
      <w:r w:rsidRPr="00993C53">
        <w:rPr>
          <w:rStyle w:val="af5"/>
        </w:rPr>
        <w:t>ICollection</w:t>
      </w:r>
    </w:p>
    <w:p w:rsidR="005C23DB" w:rsidRPr="000170D1" w:rsidRDefault="005C23DB" w:rsidP="00D16233">
      <w:pPr>
        <w:pStyle w:val="a4"/>
      </w:pPr>
      <w:r w:rsidRPr="000170D1">
        <w:t>{</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993C53">
        <w:rPr>
          <w:rStyle w:val="af4"/>
        </w:rPr>
        <w:t>методы</w:t>
      </w:r>
    </w:p>
    <w:p w:rsidR="005C23DB" w:rsidRPr="000170D1" w:rsidRDefault="005C23DB" w:rsidP="00D16233">
      <w:pPr>
        <w:pStyle w:val="a4"/>
      </w:pPr>
      <w:r w:rsidRPr="000170D1">
        <w:t xml:space="preserve">    </w:t>
      </w:r>
      <w:r w:rsidRPr="00993C53">
        <w:rPr>
          <w:rStyle w:val="af6"/>
        </w:rPr>
        <w:t>int</w:t>
      </w:r>
      <w:r w:rsidRPr="000170D1">
        <w:t xml:space="preserve"> Add(</w:t>
      </w:r>
      <w:r w:rsidRPr="00993C53">
        <w:rPr>
          <w:rStyle w:val="af6"/>
        </w:rPr>
        <w:t>object</w:t>
      </w:r>
      <w:r w:rsidRPr="000170D1">
        <w:t xml:space="preserve"> value);</w:t>
      </w:r>
    </w:p>
    <w:p w:rsidR="005C23DB" w:rsidRPr="000170D1" w:rsidRDefault="005C23DB" w:rsidP="00D16233">
      <w:pPr>
        <w:pStyle w:val="a4"/>
      </w:pPr>
      <w:r w:rsidRPr="000170D1">
        <w:t xml:space="preserve">    </w:t>
      </w:r>
      <w:r w:rsidRPr="00993C53">
        <w:rPr>
          <w:rStyle w:val="af6"/>
        </w:rPr>
        <w:t>void</w:t>
      </w:r>
      <w:r w:rsidRPr="000170D1">
        <w:t xml:space="preserve"> Clear();</w:t>
      </w:r>
    </w:p>
    <w:p w:rsidR="005C23DB" w:rsidRPr="000170D1" w:rsidRDefault="005C23DB" w:rsidP="00D16233">
      <w:pPr>
        <w:pStyle w:val="a4"/>
      </w:pPr>
      <w:r w:rsidRPr="000170D1">
        <w:t xml:space="preserve">    </w:t>
      </w:r>
      <w:r w:rsidRPr="00993C53">
        <w:rPr>
          <w:rStyle w:val="af6"/>
        </w:rPr>
        <w:t>bool</w:t>
      </w:r>
      <w:r w:rsidRPr="000170D1">
        <w:t xml:space="preserve"> Contains(</w:t>
      </w:r>
      <w:r w:rsidRPr="00993C53">
        <w:rPr>
          <w:rStyle w:val="af6"/>
        </w:rPr>
        <w:t>object</w:t>
      </w:r>
      <w:r w:rsidRPr="000170D1">
        <w:t xml:space="preserve"> value);</w:t>
      </w:r>
    </w:p>
    <w:p w:rsidR="005C23DB" w:rsidRPr="000170D1" w:rsidRDefault="005C23DB" w:rsidP="00D16233">
      <w:pPr>
        <w:pStyle w:val="a4"/>
      </w:pPr>
      <w:r w:rsidRPr="000170D1">
        <w:t xml:space="preserve">    </w:t>
      </w:r>
      <w:r w:rsidRPr="00993C53">
        <w:rPr>
          <w:rStyle w:val="af6"/>
        </w:rPr>
        <w:t>int</w:t>
      </w:r>
      <w:r w:rsidRPr="000170D1">
        <w:t xml:space="preserve"> IndexOf(</w:t>
      </w:r>
      <w:r w:rsidRPr="00993C53">
        <w:rPr>
          <w:rStyle w:val="af6"/>
        </w:rPr>
        <w:t>object</w:t>
      </w:r>
      <w:r w:rsidRPr="000170D1">
        <w:t xml:space="preserve"> value);</w:t>
      </w:r>
    </w:p>
    <w:p w:rsidR="005C23DB" w:rsidRPr="000170D1" w:rsidRDefault="005C23DB" w:rsidP="00D16233">
      <w:pPr>
        <w:pStyle w:val="a4"/>
      </w:pPr>
      <w:r w:rsidRPr="000170D1">
        <w:t xml:space="preserve">    </w:t>
      </w:r>
      <w:r w:rsidRPr="00993C53">
        <w:rPr>
          <w:rStyle w:val="af6"/>
        </w:rPr>
        <w:t>void</w:t>
      </w:r>
      <w:r w:rsidRPr="000170D1">
        <w:t xml:space="preserve"> Insert(</w:t>
      </w:r>
      <w:r w:rsidRPr="00993C53">
        <w:rPr>
          <w:rStyle w:val="af6"/>
        </w:rPr>
        <w:t>int</w:t>
      </w:r>
      <w:r w:rsidRPr="000170D1">
        <w:t xml:space="preserve"> index, </w:t>
      </w:r>
      <w:r w:rsidRPr="00993C53">
        <w:rPr>
          <w:rStyle w:val="af6"/>
        </w:rPr>
        <w:t>object</w:t>
      </w:r>
      <w:r w:rsidRPr="000170D1">
        <w:t xml:space="preserve"> value);</w:t>
      </w:r>
    </w:p>
    <w:p w:rsidR="005C23DB" w:rsidRPr="000170D1" w:rsidRDefault="005C23DB" w:rsidP="00D16233">
      <w:pPr>
        <w:pStyle w:val="a4"/>
      </w:pPr>
      <w:r w:rsidRPr="000170D1">
        <w:t xml:space="preserve">    </w:t>
      </w:r>
      <w:r w:rsidRPr="00993C53">
        <w:rPr>
          <w:rStyle w:val="af6"/>
        </w:rPr>
        <w:t>void</w:t>
      </w:r>
      <w:r w:rsidRPr="000170D1">
        <w:t xml:space="preserve"> Remove(</w:t>
      </w:r>
      <w:r w:rsidRPr="00993C53">
        <w:rPr>
          <w:rStyle w:val="af6"/>
        </w:rPr>
        <w:t>object</w:t>
      </w:r>
      <w:r w:rsidRPr="000170D1">
        <w:t xml:space="preserve"> value);</w:t>
      </w:r>
    </w:p>
    <w:p w:rsidR="005C23DB" w:rsidRPr="000170D1" w:rsidRDefault="005C23DB" w:rsidP="00D16233">
      <w:pPr>
        <w:pStyle w:val="a4"/>
      </w:pPr>
      <w:r w:rsidRPr="000170D1">
        <w:t xml:space="preserve">    </w:t>
      </w:r>
      <w:r w:rsidRPr="00993C53">
        <w:rPr>
          <w:rStyle w:val="af6"/>
        </w:rPr>
        <w:t>void</w:t>
      </w:r>
      <w:r w:rsidRPr="000170D1">
        <w:t xml:space="preserve"> RemoveAt(</w:t>
      </w:r>
      <w:r w:rsidRPr="00993C53">
        <w:rPr>
          <w:rStyle w:val="af6"/>
        </w:rPr>
        <w:t>int</w:t>
      </w:r>
      <w:r w:rsidRPr="000170D1">
        <w:t xml:space="preserve"> index);</w:t>
      </w:r>
    </w:p>
    <w:p w:rsidR="005C23DB" w:rsidRPr="000170D1" w:rsidRDefault="005C23DB" w:rsidP="00D16233">
      <w:pPr>
        <w:pStyle w:val="a4"/>
      </w:pP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993C53">
        <w:rPr>
          <w:rStyle w:val="af4"/>
        </w:rPr>
        <w:t>свойства</w:t>
      </w:r>
    </w:p>
    <w:p w:rsidR="005C23DB" w:rsidRPr="000170D1" w:rsidRDefault="005C23DB" w:rsidP="00D16233">
      <w:pPr>
        <w:pStyle w:val="a4"/>
      </w:pPr>
      <w:r w:rsidRPr="000170D1">
        <w:t xml:space="preserve">    </w:t>
      </w:r>
      <w:r w:rsidRPr="00993C53">
        <w:rPr>
          <w:rStyle w:val="af6"/>
        </w:rPr>
        <w:t>bool</w:t>
      </w:r>
      <w:r w:rsidRPr="000170D1">
        <w:t xml:space="preserve"> IsFixedSize { </w:t>
      </w:r>
      <w:r w:rsidRPr="00993C53">
        <w:rPr>
          <w:rStyle w:val="af6"/>
        </w:rPr>
        <w:t>get</w:t>
      </w:r>
      <w:r w:rsidRPr="000170D1">
        <w:t>; }</w:t>
      </w:r>
    </w:p>
    <w:p w:rsidR="005C23DB" w:rsidRPr="000170D1" w:rsidRDefault="005C23DB" w:rsidP="00D16233">
      <w:pPr>
        <w:pStyle w:val="a4"/>
      </w:pPr>
      <w:r w:rsidRPr="000170D1">
        <w:t xml:space="preserve">    </w:t>
      </w:r>
      <w:r w:rsidRPr="00993C53">
        <w:rPr>
          <w:rStyle w:val="af6"/>
        </w:rPr>
        <w:t>bool</w:t>
      </w:r>
      <w:r w:rsidRPr="000170D1">
        <w:t xml:space="preserve"> IsReadOnly { </w:t>
      </w:r>
      <w:r w:rsidRPr="00993C53">
        <w:rPr>
          <w:rStyle w:val="af6"/>
        </w:rPr>
        <w:t>get</w:t>
      </w:r>
      <w:r w:rsidRPr="000170D1">
        <w:t>; }</w:t>
      </w:r>
    </w:p>
    <w:p w:rsidR="005C23DB" w:rsidRPr="000170D1" w:rsidRDefault="005C23DB" w:rsidP="00D16233">
      <w:pPr>
        <w:pStyle w:val="a4"/>
      </w:pPr>
      <w:r w:rsidRPr="000170D1">
        <w:t xml:space="preserve">    </w:t>
      </w:r>
      <w:r w:rsidRPr="00993C53">
        <w:rPr>
          <w:rStyle w:val="af6"/>
        </w:rPr>
        <w:t>object</w:t>
      </w:r>
      <w:r w:rsidRPr="000170D1">
        <w:t xml:space="preserve"> </w:t>
      </w:r>
      <w:r w:rsidRPr="00793368">
        <w:rPr>
          <w:rStyle w:val="af6"/>
        </w:rPr>
        <w:t>this</w:t>
      </w:r>
      <w:r w:rsidRPr="000170D1">
        <w:t>[</w:t>
      </w:r>
      <w:r w:rsidRPr="00993C53">
        <w:rPr>
          <w:rStyle w:val="af6"/>
        </w:rPr>
        <w:t>int</w:t>
      </w:r>
      <w:r w:rsidRPr="000170D1">
        <w:t xml:space="preserve"> index] { </w:t>
      </w:r>
      <w:r w:rsidRPr="00993C53">
        <w:rPr>
          <w:rStyle w:val="af6"/>
        </w:rPr>
        <w:t>get</w:t>
      </w:r>
      <w:r w:rsidRPr="000170D1">
        <w:t xml:space="preserve">; </w:t>
      </w:r>
      <w:r w:rsidRPr="00993C53">
        <w:rPr>
          <w:rStyle w:val="af6"/>
        </w:rPr>
        <w:t>set</w:t>
      </w:r>
      <w:r w:rsidRPr="000170D1">
        <w:t>; }</w:t>
      </w:r>
    </w:p>
    <w:p w:rsidR="005C23DB" w:rsidRPr="00993C53" w:rsidRDefault="005C23DB" w:rsidP="00D16233">
      <w:pPr>
        <w:pStyle w:val="a4"/>
        <w:rPr>
          <w:lang w:val="ru-RU"/>
        </w:rPr>
      </w:pPr>
      <w:r w:rsidRPr="00993C53">
        <w:rPr>
          <w:lang w:val="ru-RU"/>
        </w:rPr>
        <w:t>}</w:t>
      </w:r>
    </w:p>
    <w:p w:rsidR="005C23DB" w:rsidRDefault="005C23DB" w:rsidP="005C23DB">
      <w:r>
        <w:t xml:space="preserve">Возможности интерфейса </w:t>
      </w:r>
      <w:r w:rsidRPr="00793368">
        <w:rPr>
          <w:rStyle w:val="af5"/>
        </w:rPr>
        <w:t>IList</w:t>
      </w:r>
      <w:r w:rsidRPr="00793368">
        <w:rPr>
          <w:rStyle w:val="a9"/>
        </w:rPr>
        <w:t>&lt;T&gt;</w:t>
      </w:r>
      <w:r>
        <w:t xml:space="preserve"> тождественны возможностям </w:t>
      </w:r>
      <w:r w:rsidRPr="00793368">
        <w:rPr>
          <w:rStyle w:val="af5"/>
        </w:rPr>
        <w:t>IList</w:t>
      </w:r>
      <w:r>
        <w:t>.</w:t>
      </w:r>
    </w:p>
    <w:p w:rsidR="005C23DB" w:rsidRPr="000170D1" w:rsidRDefault="005C23DB" w:rsidP="00D16233">
      <w:pPr>
        <w:pStyle w:val="a4"/>
      </w:pPr>
      <w:r w:rsidRPr="00793368">
        <w:rPr>
          <w:rStyle w:val="af6"/>
        </w:rPr>
        <w:t>public interface</w:t>
      </w:r>
      <w:r w:rsidRPr="000170D1">
        <w:t xml:space="preserve"> </w:t>
      </w:r>
      <w:r w:rsidRPr="00793368">
        <w:rPr>
          <w:rStyle w:val="af5"/>
        </w:rPr>
        <w:t>IList</w:t>
      </w:r>
      <w:r w:rsidRPr="000170D1">
        <w:t xml:space="preserve">&lt;T&gt; : </w:t>
      </w:r>
      <w:r w:rsidRPr="00793368">
        <w:rPr>
          <w:rStyle w:val="af5"/>
        </w:rPr>
        <w:t>ICollection</w:t>
      </w:r>
      <w:r w:rsidRPr="000170D1">
        <w:t>&lt;T&gt;</w:t>
      </w:r>
    </w:p>
    <w:p w:rsidR="005C23DB" w:rsidRPr="000170D1" w:rsidRDefault="005C23DB" w:rsidP="00D16233">
      <w:pPr>
        <w:pStyle w:val="a4"/>
      </w:pPr>
      <w:r w:rsidRPr="000170D1">
        <w:t>{</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793368">
        <w:rPr>
          <w:rStyle w:val="af4"/>
        </w:rPr>
        <w:t>методы</w:t>
      </w:r>
    </w:p>
    <w:p w:rsidR="005C23DB" w:rsidRPr="000170D1" w:rsidRDefault="005C23DB" w:rsidP="00D16233">
      <w:pPr>
        <w:pStyle w:val="a4"/>
      </w:pPr>
      <w:r w:rsidRPr="000170D1">
        <w:t xml:space="preserve">    </w:t>
      </w:r>
      <w:r w:rsidRPr="00793368">
        <w:rPr>
          <w:rStyle w:val="af6"/>
        </w:rPr>
        <w:t>int</w:t>
      </w:r>
      <w:r w:rsidRPr="000170D1">
        <w:t xml:space="preserve"> IndexOf(T item);</w:t>
      </w:r>
    </w:p>
    <w:p w:rsidR="005C23DB" w:rsidRPr="000170D1" w:rsidRDefault="005C23DB" w:rsidP="00D16233">
      <w:pPr>
        <w:pStyle w:val="a4"/>
      </w:pPr>
      <w:r w:rsidRPr="000170D1">
        <w:t xml:space="preserve">    </w:t>
      </w:r>
      <w:r w:rsidRPr="00793368">
        <w:rPr>
          <w:rStyle w:val="af6"/>
        </w:rPr>
        <w:t>void</w:t>
      </w:r>
      <w:r w:rsidRPr="000170D1">
        <w:t xml:space="preserve"> Insert(</w:t>
      </w:r>
      <w:r w:rsidRPr="00793368">
        <w:rPr>
          <w:rStyle w:val="af6"/>
        </w:rPr>
        <w:t>int</w:t>
      </w:r>
      <w:r w:rsidRPr="000170D1">
        <w:t xml:space="preserve"> index, T item);</w:t>
      </w:r>
    </w:p>
    <w:p w:rsidR="005C23DB" w:rsidRPr="000170D1" w:rsidRDefault="005C23DB" w:rsidP="00D16233">
      <w:pPr>
        <w:pStyle w:val="a4"/>
      </w:pPr>
      <w:r w:rsidRPr="000170D1">
        <w:t xml:space="preserve">    </w:t>
      </w:r>
      <w:r w:rsidRPr="00793368">
        <w:rPr>
          <w:rStyle w:val="af6"/>
        </w:rPr>
        <w:t>void</w:t>
      </w:r>
      <w:r w:rsidRPr="000170D1">
        <w:t xml:space="preserve"> RemoveAt(</w:t>
      </w:r>
      <w:r w:rsidRPr="00793368">
        <w:rPr>
          <w:rStyle w:val="af6"/>
        </w:rPr>
        <w:t>int</w:t>
      </w:r>
      <w:r w:rsidRPr="000170D1">
        <w:t xml:space="preserve"> index);</w:t>
      </w:r>
    </w:p>
    <w:p w:rsidR="005C23DB" w:rsidRPr="000170D1" w:rsidRDefault="005C23DB" w:rsidP="00D16233">
      <w:pPr>
        <w:pStyle w:val="a4"/>
      </w:pP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793368">
        <w:rPr>
          <w:rStyle w:val="af4"/>
        </w:rPr>
        <w:t>свойство</w:t>
      </w:r>
    </w:p>
    <w:p w:rsidR="005C23DB" w:rsidRPr="000170D1" w:rsidRDefault="005C23DB" w:rsidP="00D16233">
      <w:pPr>
        <w:pStyle w:val="a4"/>
      </w:pPr>
      <w:r w:rsidRPr="000170D1">
        <w:t xml:space="preserve">    T </w:t>
      </w:r>
      <w:r w:rsidRPr="00793368">
        <w:rPr>
          <w:rStyle w:val="af6"/>
        </w:rPr>
        <w:t>this</w:t>
      </w:r>
      <w:r w:rsidRPr="000170D1">
        <w:t>[</w:t>
      </w:r>
      <w:r w:rsidRPr="00793368">
        <w:rPr>
          <w:rStyle w:val="af6"/>
        </w:rPr>
        <w:t>int</w:t>
      </w:r>
      <w:r w:rsidRPr="000170D1">
        <w:t xml:space="preserve"> index] { </w:t>
      </w:r>
      <w:r w:rsidRPr="00793368">
        <w:rPr>
          <w:rStyle w:val="af6"/>
        </w:rPr>
        <w:t>get</w:t>
      </w:r>
      <w:r w:rsidRPr="000170D1">
        <w:t xml:space="preserve">; </w:t>
      </w:r>
      <w:r w:rsidRPr="00793368">
        <w:rPr>
          <w:rStyle w:val="af6"/>
        </w:rPr>
        <w:t>set</w:t>
      </w:r>
      <w:r w:rsidRPr="000170D1">
        <w:t>; }</w:t>
      </w:r>
    </w:p>
    <w:p w:rsidR="005C23DB" w:rsidRPr="00993C53" w:rsidRDefault="005C23DB" w:rsidP="00D16233">
      <w:pPr>
        <w:pStyle w:val="a4"/>
        <w:rPr>
          <w:lang w:val="ru-RU"/>
        </w:rPr>
      </w:pPr>
      <w:r w:rsidRPr="00993C53">
        <w:rPr>
          <w:lang w:val="ru-RU"/>
        </w:rPr>
        <w:t>}</w:t>
      </w:r>
    </w:p>
    <w:p w:rsidR="005C23DB" w:rsidRDefault="005C23DB" w:rsidP="005C23DB">
      <w:r>
        <w:t xml:space="preserve">В качестве примера работы с интерфейсом </w:t>
      </w:r>
      <w:r w:rsidRPr="00793368">
        <w:rPr>
          <w:rStyle w:val="af5"/>
        </w:rPr>
        <w:t>IList</w:t>
      </w:r>
      <w:r w:rsidRPr="00793368">
        <w:rPr>
          <w:rStyle w:val="a9"/>
        </w:rPr>
        <w:t>&lt;T&gt;</w:t>
      </w:r>
      <w:r>
        <w:t xml:space="preserve"> рассмотрим метод </w:t>
      </w:r>
      <w:r w:rsidRPr="00793368">
        <w:rPr>
          <w:rStyle w:val="a9"/>
        </w:rPr>
        <w:t>Permutate()</w:t>
      </w:r>
      <w:r>
        <w:t>, генерирующий все перестановки указанного набора данных.</w:t>
      </w:r>
    </w:p>
    <w:p w:rsidR="005C23DB" w:rsidRPr="000170D1" w:rsidRDefault="005C23DB" w:rsidP="00D16233">
      <w:pPr>
        <w:pStyle w:val="a4"/>
      </w:pPr>
      <w:bookmarkStart w:id="9" w:name="OLE_LINK1"/>
      <w:bookmarkStart w:id="10" w:name="OLE_LINK2"/>
      <w:r w:rsidRPr="00793368">
        <w:rPr>
          <w:rStyle w:val="af6"/>
        </w:rPr>
        <w:t>public static</w:t>
      </w:r>
      <w:r w:rsidRPr="000170D1">
        <w:t xml:space="preserve"> </w:t>
      </w:r>
      <w:r w:rsidRPr="00793368">
        <w:rPr>
          <w:rStyle w:val="af5"/>
        </w:rPr>
        <w:t>IEnumerable</w:t>
      </w:r>
      <w:r w:rsidRPr="000170D1">
        <w:t>&lt;</w:t>
      </w:r>
      <w:r w:rsidRPr="00793368">
        <w:rPr>
          <w:rStyle w:val="af5"/>
        </w:rPr>
        <w:t>IList</w:t>
      </w:r>
      <w:r w:rsidRPr="000170D1">
        <w:t>&lt;T&gt;&gt; Permutate&lt;T&gt;(</w:t>
      </w:r>
      <w:r w:rsidRPr="00793368">
        <w:rPr>
          <w:rStyle w:val="af5"/>
        </w:rPr>
        <w:t>IList</w:t>
      </w:r>
      <w:r w:rsidRPr="000170D1">
        <w:t>&lt;T&gt; sequence,</w:t>
      </w:r>
    </w:p>
    <w:p w:rsidR="005C23DB" w:rsidRPr="000170D1" w:rsidRDefault="005C23DB" w:rsidP="00D16233">
      <w:pPr>
        <w:pStyle w:val="a4"/>
      </w:pPr>
      <w:r w:rsidRPr="000170D1">
        <w:t xml:space="preserve">                                                 </w:t>
      </w:r>
      <w:r w:rsidRPr="00793368">
        <w:rPr>
          <w:rStyle w:val="af6"/>
        </w:rPr>
        <w:t>int</w:t>
      </w:r>
      <w:r w:rsidRPr="000170D1">
        <w:t xml:space="preserve"> count)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793368">
        <w:rPr>
          <w:rStyle w:val="af6"/>
        </w:rPr>
        <w:t>if</w:t>
      </w:r>
      <w:r w:rsidRPr="000170D1">
        <w:t xml:space="preserve"> (count == 1)</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793368">
        <w:rPr>
          <w:rStyle w:val="af6"/>
        </w:rPr>
        <w:t>yield return</w:t>
      </w:r>
      <w:r w:rsidRPr="000170D1">
        <w:t xml:space="preserve"> sequence;</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793368">
        <w:rPr>
          <w:rStyle w:val="af6"/>
        </w:rPr>
        <w:t>else</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793368">
        <w:rPr>
          <w:rStyle w:val="af6"/>
        </w:rPr>
        <w:t>for</w:t>
      </w:r>
      <w:r w:rsidRPr="000170D1">
        <w:t xml:space="preserve"> (</w:t>
      </w:r>
      <w:r w:rsidRPr="00793368">
        <w:rPr>
          <w:rStyle w:val="af6"/>
        </w:rPr>
        <w:t>var</w:t>
      </w:r>
      <w:r w:rsidRPr="000170D1">
        <w:t xml:space="preserve"> i = 0; i &lt; count; i++)</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793368">
        <w:rPr>
          <w:rStyle w:val="af6"/>
        </w:rPr>
        <w:t>foreach</w:t>
      </w:r>
      <w:r w:rsidRPr="000170D1">
        <w:t xml:space="preserve"> (</w:t>
      </w:r>
      <w:r w:rsidRPr="00793368">
        <w:rPr>
          <w:rStyle w:val="af6"/>
        </w:rPr>
        <w:t>var</w:t>
      </w:r>
      <w:r w:rsidRPr="000170D1">
        <w:t xml:space="preserve"> perm </w:t>
      </w:r>
      <w:r w:rsidRPr="00793368">
        <w:rPr>
          <w:rStyle w:val="af6"/>
        </w:rPr>
        <w:t>in</w:t>
      </w:r>
      <w:r w:rsidRPr="000170D1">
        <w:t xml:space="preserve"> Permutate(sequence, count - 1))</w:t>
      </w:r>
    </w:p>
    <w:p w:rsidR="005C23DB" w:rsidRPr="000170D1" w:rsidRDefault="005C23DB" w:rsidP="00D16233">
      <w:pPr>
        <w:pStyle w:val="a4"/>
      </w:pPr>
      <w:r w:rsidRPr="000170D1">
        <w:lastRenderedPageBreak/>
        <w:t xml:space="preserve">            {</w:t>
      </w:r>
    </w:p>
    <w:p w:rsidR="005C23DB" w:rsidRPr="000170D1" w:rsidRDefault="005C23DB" w:rsidP="00D16233">
      <w:pPr>
        <w:pStyle w:val="a4"/>
      </w:pPr>
      <w:r w:rsidRPr="000170D1">
        <w:t xml:space="preserve">                </w:t>
      </w:r>
      <w:r w:rsidRPr="00793368">
        <w:rPr>
          <w:rStyle w:val="af6"/>
        </w:rPr>
        <w:t>yield return</w:t>
      </w:r>
      <w:r w:rsidRPr="000170D1">
        <w:t xml:space="preserve"> perm;</w:t>
      </w:r>
    </w:p>
    <w:p w:rsidR="005C23DB" w:rsidRPr="00565AF2" w:rsidRDefault="005C23DB" w:rsidP="00D16233">
      <w:pPr>
        <w:pStyle w:val="a4"/>
      </w:pPr>
      <w:r w:rsidRPr="000170D1">
        <w:t xml:space="preserve">            }</w:t>
      </w:r>
    </w:p>
    <w:p w:rsidR="00793368" w:rsidRPr="00565AF2" w:rsidRDefault="00793368" w:rsidP="00D16233">
      <w:pPr>
        <w:pStyle w:val="a4"/>
      </w:pPr>
    </w:p>
    <w:p w:rsidR="005C23DB" w:rsidRPr="00565AF2" w:rsidRDefault="005C23DB" w:rsidP="00D16233">
      <w:pPr>
        <w:pStyle w:val="a4"/>
        <w:rPr>
          <w:rStyle w:val="af4"/>
          <w:lang w:val="en-US"/>
        </w:rPr>
      </w:pPr>
      <w:r w:rsidRPr="00565AF2">
        <w:t xml:space="preserve">            </w:t>
      </w:r>
      <w:r w:rsidRPr="00565AF2">
        <w:rPr>
          <w:rStyle w:val="af4"/>
          <w:lang w:val="en-US"/>
        </w:rPr>
        <w:t xml:space="preserve">// </w:t>
      </w:r>
      <w:r w:rsidRPr="00793368">
        <w:rPr>
          <w:rStyle w:val="af4"/>
        </w:rPr>
        <w:t>циклический</w:t>
      </w:r>
      <w:r w:rsidRPr="00565AF2">
        <w:rPr>
          <w:rStyle w:val="af4"/>
          <w:lang w:val="en-US"/>
        </w:rPr>
        <w:t xml:space="preserve"> </w:t>
      </w:r>
      <w:r w:rsidRPr="00793368">
        <w:rPr>
          <w:rStyle w:val="af4"/>
        </w:rPr>
        <w:t>сдвиг</w:t>
      </w:r>
      <w:r w:rsidRPr="00565AF2">
        <w:rPr>
          <w:rStyle w:val="af4"/>
          <w:lang w:val="en-US"/>
        </w:rPr>
        <w:t xml:space="preserve"> sequence</w:t>
      </w:r>
    </w:p>
    <w:p w:rsidR="005C23DB" w:rsidRPr="000170D1" w:rsidRDefault="005C23DB" w:rsidP="00D16233">
      <w:pPr>
        <w:pStyle w:val="a4"/>
      </w:pPr>
      <w:r w:rsidRPr="00565AF2">
        <w:t xml:space="preserve">            </w:t>
      </w:r>
      <w:r w:rsidRPr="000170D1">
        <w:t>T last = sequence[count - 1];</w:t>
      </w:r>
    </w:p>
    <w:p w:rsidR="005C23DB" w:rsidRPr="000170D1" w:rsidRDefault="005C23DB" w:rsidP="00D16233">
      <w:pPr>
        <w:pStyle w:val="a4"/>
      </w:pPr>
      <w:r w:rsidRPr="000170D1">
        <w:t xml:space="preserve">            sequence.RemoveAt(count - 1);</w:t>
      </w:r>
    </w:p>
    <w:p w:rsidR="005C23DB" w:rsidRPr="000170D1" w:rsidRDefault="005C23DB" w:rsidP="00D16233">
      <w:pPr>
        <w:pStyle w:val="a4"/>
      </w:pPr>
      <w:r w:rsidRPr="000170D1">
        <w:t xml:space="preserve">            sequence.Insert(0, last);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p>
    <w:p w:rsidR="005C23DB" w:rsidRPr="000170D1" w:rsidRDefault="005C23DB" w:rsidP="00D16233">
      <w:pPr>
        <w:pStyle w:val="a4"/>
      </w:pPr>
      <w:r w:rsidRPr="000170D1">
        <w:t>}</w:t>
      </w:r>
    </w:p>
    <w:bookmarkEnd w:id="9"/>
    <w:bookmarkEnd w:id="10"/>
    <w:p w:rsidR="005C23DB" w:rsidRPr="00565AF2" w:rsidRDefault="005C23DB" w:rsidP="005C23DB">
      <w:pPr>
        <w:rPr>
          <w:lang w:val="en-US"/>
        </w:rPr>
      </w:pPr>
      <w:r>
        <w:t>Интерфейсы</w:t>
      </w:r>
      <w:r w:rsidRPr="00565AF2">
        <w:rPr>
          <w:lang w:val="en-US"/>
        </w:rPr>
        <w:t xml:space="preserve"> </w:t>
      </w:r>
      <w:r w:rsidRPr="00793368">
        <w:rPr>
          <w:rStyle w:val="af5"/>
        </w:rPr>
        <w:t>IDictionary</w:t>
      </w:r>
      <w:r w:rsidRPr="00565AF2">
        <w:rPr>
          <w:lang w:val="en-US"/>
        </w:rPr>
        <w:t xml:space="preserve"> </w:t>
      </w:r>
      <w:r>
        <w:t>и</w:t>
      </w:r>
      <w:r w:rsidRPr="00565AF2">
        <w:rPr>
          <w:lang w:val="en-US"/>
        </w:rPr>
        <w:t xml:space="preserve"> </w:t>
      </w:r>
      <w:r w:rsidRPr="00793368">
        <w:rPr>
          <w:rStyle w:val="af5"/>
        </w:rPr>
        <w:t>IDictionary</w:t>
      </w:r>
      <w:r w:rsidRPr="00565AF2">
        <w:rPr>
          <w:rStyle w:val="a9"/>
          <w:lang w:val="en-US"/>
        </w:rPr>
        <w:t>&lt;TKey, TValue&gt;</w:t>
      </w:r>
      <w:r w:rsidRPr="00565AF2">
        <w:rPr>
          <w:lang w:val="en-US"/>
        </w:rPr>
        <w:t xml:space="preserve"> </w:t>
      </w:r>
      <w:r>
        <w:t>определяют</w:t>
      </w:r>
      <w:r w:rsidRPr="00565AF2">
        <w:rPr>
          <w:lang w:val="en-US"/>
        </w:rPr>
        <w:t xml:space="preserve"> </w:t>
      </w:r>
      <w:r>
        <w:t>протокол</w:t>
      </w:r>
      <w:r w:rsidRPr="00565AF2">
        <w:rPr>
          <w:lang w:val="en-US"/>
        </w:rPr>
        <w:t xml:space="preserve"> </w:t>
      </w:r>
      <w:r>
        <w:t>взаимодействия</w:t>
      </w:r>
      <w:r w:rsidRPr="00565AF2">
        <w:rPr>
          <w:lang w:val="en-US"/>
        </w:rPr>
        <w:t xml:space="preserve"> </w:t>
      </w:r>
      <w:r>
        <w:t>для</w:t>
      </w:r>
      <w:r w:rsidRPr="00565AF2">
        <w:rPr>
          <w:lang w:val="en-US"/>
        </w:rPr>
        <w:t xml:space="preserve"> </w:t>
      </w:r>
      <w:r>
        <w:t>коллекций</w:t>
      </w:r>
      <w:r w:rsidRPr="00565AF2">
        <w:rPr>
          <w:lang w:val="en-US"/>
        </w:rPr>
        <w:t>-</w:t>
      </w:r>
      <w:r>
        <w:t>словарей</w:t>
      </w:r>
      <w:r w:rsidRPr="00565AF2">
        <w:rPr>
          <w:lang w:val="en-US"/>
        </w:rPr>
        <w:t xml:space="preserve"> (</w:t>
      </w:r>
      <w:r w:rsidRPr="00793368">
        <w:rPr>
          <w:rStyle w:val="af5"/>
        </w:rPr>
        <w:t>KeyValuePair</w:t>
      </w:r>
      <w:r w:rsidRPr="00565AF2">
        <w:rPr>
          <w:rStyle w:val="a9"/>
          <w:lang w:val="en-US"/>
        </w:rPr>
        <w:t>&lt;TKey, TValue&gt;</w:t>
      </w:r>
      <w:r w:rsidRPr="00565AF2">
        <w:rPr>
          <w:lang w:val="en-US"/>
        </w:rPr>
        <w:t xml:space="preserve"> </w:t>
      </w:r>
      <w:r w:rsidR="00793368" w:rsidRPr="00565AF2">
        <w:rPr>
          <w:lang w:val="en-US"/>
        </w:rPr>
        <w:t>–</w:t>
      </w:r>
      <w:r w:rsidRPr="00565AF2">
        <w:rPr>
          <w:lang w:val="en-US"/>
        </w:rPr>
        <w:t xml:space="preserve"> </w:t>
      </w:r>
      <w:r>
        <w:t>это</w:t>
      </w:r>
      <w:r w:rsidRPr="00565AF2">
        <w:rPr>
          <w:lang w:val="en-US"/>
        </w:rPr>
        <w:t xml:space="preserve"> </w:t>
      </w:r>
      <w:r>
        <w:t>вспомогательная</w:t>
      </w:r>
      <w:r w:rsidRPr="00565AF2">
        <w:rPr>
          <w:lang w:val="en-US"/>
        </w:rPr>
        <w:t xml:space="preserve"> </w:t>
      </w:r>
      <w:r>
        <w:t>структура</w:t>
      </w:r>
      <w:r w:rsidRPr="00565AF2">
        <w:rPr>
          <w:lang w:val="en-US"/>
        </w:rPr>
        <w:t xml:space="preserve">, </w:t>
      </w:r>
      <w:r>
        <w:t>у</w:t>
      </w:r>
      <w:r w:rsidRPr="00565AF2">
        <w:rPr>
          <w:lang w:val="en-US"/>
        </w:rPr>
        <w:t xml:space="preserve"> </w:t>
      </w:r>
      <w:r>
        <w:t>которой</w:t>
      </w:r>
      <w:r w:rsidRPr="00565AF2">
        <w:rPr>
          <w:lang w:val="en-US"/>
        </w:rPr>
        <w:t xml:space="preserve"> </w:t>
      </w:r>
      <w:r>
        <w:t>определены</w:t>
      </w:r>
      <w:r w:rsidRPr="00565AF2">
        <w:rPr>
          <w:lang w:val="en-US"/>
        </w:rPr>
        <w:t xml:space="preserve"> </w:t>
      </w:r>
      <w:r>
        <w:t>свойства</w:t>
      </w:r>
      <w:r w:rsidRPr="00565AF2">
        <w:rPr>
          <w:lang w:val="en-US"/>
        </w:rPr>
        <w:t xml:space="preserve"> </w:t>
      </w:r>
      <w:r w:rsidRPr="00565AF2">
        <w:rPr>
          <w:rStyle w:val="a9"/>
          <w:lang w:val="en-US"/>
        </w:rPr>
        <w:t>Key</w:t>
      </w:r>
      <w:r w:rsidRPr="00565AF2">
        <w:rPr>
          <w:lang w:val="en-US"/>
        </w:rPr>
        <w:t xml:space="preserve"> </w:t>
      </w:r>
      <w:r>
        <w:t>и</w:t>
      </w:r>
      <w:r w:rsidRPr="00565AF2">
        <w:rPr>
          <w:lang w:val="en-US"/>
        </w:rPr>
        <w:t xml:space="preserve"> </w:t>
      </w:r>
      <w:r w:rsidRPr="00565AF2">
        <w:rPr>
          <w:rStyle w:val="a9"/>
          <w:lang w:val="en-US"/>
        </w:rPr>
        <w:t>Value</w:t>
      </w:r>
      <w:r w:rsidRPr="00565AF2">
        <w:rPr>
          <w:lang w:val="en-US"/>
        </w:rPr>
        <w:t>).</w:t>
      </w:r>
    </w:p>
    <w:p w:rsidR="005C23DB" w:rsidRPr="000170D1" w:rsidRDefault="005C23DB" w:rsidP="00D16233">
      <w:pPr>
        <w:pStyle w:val="a4"/>
      </w:pPr>
      <w:r w:rsidRPr="0035570E">
        <w:rPr>
          <w:rStyle w:val="af6"/>
        </w:rPr>
        <w:t>public interface</w:t>
      </w:r>
      <w:r w:rsidRPr="000170D1">
        <w:t xml:space="preserve"> </w:t>
      </w:r>
      <w:r w:rsidRPr="0035570E">
        <w:rPr>
          <w:rStyle w:val="af5"/>
        </w:rPr>
        <w:t>IDictionary</w:t>
      </w:r>
      <w:r w:rsidRPr="000170D1">
        <w:t xml:space="preserve"> : </w:t>
      </w:r>
      <w:r w:rsidRPr="0035570E">
        <w:rPr>
          <w:rStyle w:val="af5"/>
        </w:rPr>
        <w:t>ICollection</w:t>
      </w:r>
    </w:p>
    <w:p w:rsidR="005C23DB" w:rsidRPr="000170D1" w:rsidRDefault="005C23DB" w:rsidP="00D16233">
      <w:pPr>
        <w:pStyle w:val="a4"/>
      </w:pPr>
      <w:r w:rsidRPr="000170D1">
        <w:t>{</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35570E">
        <w:rPr>
          <w:rStyle w:val="af4"/>
        </w:rPr>
        <w:t>методы</w:t>
      </w:r>
    </w:p>
    <w:p w:rsidR="005C23DB" w:rsidRPr="000170D1" w:rsidRDefault="005C23DB" w:rsidP="00D16233">
      <w:pPr>
        <w:pStyle w:val="a4"/>
      </w:pPr>
      <w:r w:rsidRPr="000170D1">
        <w:t xml:space="preserve">    </w:t>
      </w:r>
      <w:r w:rsidRPr="0035570E">
        <w:rPr>
          <w:rStyle w:val="af6"/>
        </w:rPr>
        <w:t>void</w:t>
      </w:r>
      <w:r w:rsidRPr="000170D1">
        <w:t xml:space="preserve"> Add(</w:t>
      </w:r>
      <w:r w:rsidRPr="0035570E">
        <w:rPr>
          <w:rStyle w:val="af6"/>
        </w:rPr>
        <w:t>object</w:t>
      </w:r>
      <w:r w:rsidRPr="000170D1">
        <w:t xml:space="preserve"> key, </w:t>
      </w:r>
      <w:r w:rsidRPr="0035570E">
        <w:rPr>
          <w:rStyle w:val="af6"/>
        </w:rPr>
        <w:t>object</w:t>
      </w:r>
      <w:r w:rsidRPr="000170D1">
        <w:t xml:space="preserve"> value);</w:t>
      </w:r>
    </w:p>
    <w:p w:rsidR="005C23DB" w:rsidRPr="000170D1" w:rsidRDefault="005C23DB" w:rsidP="00D16233">
      <w:pPr>
        <w:pStyle w:val="a4"/>
      </w:pPr>
      <w:r w:rsidRPr="000170D1">
        <w:t xml:space="preserve">    </w:t>
      </w:r>
      <w:r w:rsidRPr="0035570E">
        <w:rPr>
          <w:rStyle w:val="af6"/>
        </w:rPr>
        <w:t>void</w:t>
      </w:r>
      <w:r w:rsidRPr="000170D1">
        <w:t xml:space="preserve"> Clear();</w:t>
      </w:r>
    </w:p>
    <w:p w:rsidR="005C23DB" w:rsidRPr="000170D1" w:rsidRDefault="005C23DB" w:rsidP="00D16233">
      <w:pPr>
        <w:pStyle w:val="a4"/>
      </w:pPr>
      <w:r w:rsidRPr="000170D1">
        <w:t xml:space="preserve">    </w:t>
      </w:r>
      <w:r w:rsidRPr="0035570E">
        <w:rPr>
          <w:rStyle w:val="af6"/>
        </w:rPr>
        <w:t>bool</w:t>
      </w:r>
      <w:r w:rsidRPr="000170D1">
        <w:t xml:space="preserve"> Contains(</w:t>
      </w:r>
      <w:r w:rsidRPr="0035570E">
        <w:rPr>
          <w:rStyle w:val="af6"/>
        </w:rPr>
        <w:t>object</w:t>
      </w:r>
      <w:r w:rsidRPr="000170D1">
        <w:t xml:space="preserve"> key);</w:t>
      </w:r>
    </w:p>
    <w:p w:rsidR="005C23DB" w:rsidRPr="000170D1" w:rsidRDefault="005C23DB" w:rsidP="00D16233">
      <w:pPr>
        <w:pStyle w:val="a4"/>
      </w:pPr>
      <w:r w:rsidRPr="000170D1">
        <w:t xml:space="preserve">    </w:t>
      </w:r>
      <w:r w:rsidRPr="0035570E">
        <w:rPr>
          <w:rStyle w:val="af5"/>
        </w:rPr>
        <w:t>IDictionaryEnumerator</w:t>
      </w:r>
      <w:r w:rsidRPr="000170D1">
        <w:t xml:space="preserve"> GetEnumerator();</w:t>
      </w:r>
    </w:p>
    <w:p w:rsidR="005C23DB" w:rsidRPr="000170D1" w:rsidRDefault="005C23DB" w:rsidP="00D16233">
      <w:pPr>
        <w:pStyle w:val="a4"/>
      </w:pPr>
      <w:r w:rsidRPr="000170D1">
        <w:t xml:space="preserve">    </w:t>
      </w:r>
      <w:r w:rsidRPr="0035570E">
        <w:rPr>
          <w:rStyle w:val="af6"/>
        </w:rPr>
        <w:t>void</w:t>
      </w:r>
      <w:r w:rsidRPr="000170D1">
        <w:t xml:space="preserve"> Remove(</w:t>
      </w:r>
      <w:r w:rsidRPr="0035570E">
        <w:rPr>
          <w:rStyle w:val="af6"/>
        </w:rPr>
        <w:t>object</w:t>
      </w:r>
      <w:r w:rsidRPr="000170D1">
        <w:t xml:space="preserve"> key);</w:t>
      </w:r>
    </w:p>
    <w:p w:rsidR="005C23DB" w:rsidRPr="000170D1" w:rsidRDefault="005C23DB" w:rsidP="00D16233">
      <w:pPr>
        <w:pStyle w:val="a4"/>
      </w:pP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35570E">
        <w:rPr>
          <w:rStyle w:val="af4"/>
        </w:rPr>
        <w:t>свойства</w:t>
      </w:r>
    </w:p>
    <w:p w:rsidR="005C23DB" w:rsidRPr="000170D1" w:rsidRDefault="005C23DB" w:rsidP="00D16233">
      <w:pPr>
        <w:pStyle w:val="a4"/>
      </w:pPr>
      <w:r w:rsidRPr="000170D1">
        <w:t xml:space="preserve">    </w:t>
      </w:r>
      <w:r w:rsidRPr="0035570E">
        <w:rPr>
          <w:rStyle w:val="af6"/>
        </w:rPr>
        <w:t>bool</w:t>
      </w:r>
      <w:r w:rsidRPr="000170D1">
        <w:t xml:space="preserve"> IsFixedSize { </w:t>
      </w:r>
      <w:r w:rsidRPr="0035570E">
        <w:rPr>
          <w:rStyle w:val="af6"/>
        </w:rPr>
        <w:t>get</w:t>
      </w:r>
      <w:r w:rsidRPr="000170D1">
        <w:t>; }</w:t>
      </w:r>
    </w:p>
    <w:p w:rsidR="005C23DB" w:rsidRPr="000170D1" w:rsidRDefault="005C23DB" w:rsidP="00D16233">
      <w:pPr>
        <w:pStyle w:val="a4"/>
      </w:pPr>
      <w:r w:rsidRPr="000170D1">
        <w:t xml:space="preserve">    </w:t>
      </w:r>
      <w:r w:rsidRPr="0035570E">
        <w:rPr>
          <w:rStyle w:val="af6"/>
        </w:rPr>
        <w:t>bool</w:t>
      </w:r>
      <w:r w:rsidRPr="000170D1">
        <w:t xml:space="preserve"> IsReadOnly { </w:t>
      </w:r>
      <w:r w:rsidRPr="0035570E">
        <w:rPr>
          <w:rStyle w:val="af6"/>
        </w:rPr>
        <w:t>get</w:t>
      </w:r>
      <w:r w:rsidRPr="000170D1">
        <w:t>; }</w:t>
      </w:r>
    </w:p>
    <w:p w:rsidR="005C23DB" w:rsidRPr="000170D1" w:rsidRDefault="005C23DB" w:rsidP="00D16233">
      <w:pPr>
        <w:pStyle w:val="a4"/>
      </w:pPr>
      <w:r w:rsidRPr="000170D1">
        <w:t xml:space="preserve">    </w:t>
      </w:r>
      <w:r w:rsidRPr="0035570E">
        <w:rPr>
          <w:rStyle w:val="af6"/>
        </w:rPr>
        <w:t>object</w:t>
      </w:r>
      <w:r w:rsidRPr="000170D1">
        <w:t xml:space="preserve"> </w:t>
      </w:r>
      <w:r w:rsidRPr="0035570E">
        <w:rPr>
          <w:rStyle w:val="af6"/>
        </w:rPr>
        <w:t>this</w:t>
      </w:r>
      <w:r w:rsidRPr="000170D1">
        <w:t>[</w:t>
      </w:r>
      <w:r w:rsidRPr="0035570E">
        <w:rPr>
          <w:rStyle w:val="af6"/>
        </w:rPr>
        <w:t>object</w:t>
      </w:r>
      <w:r w:rsidRPr="000170D1">
        <w:t xml:space="preserve"> key] { </w:t>
      </w:r>
      <w:r w:rsidRPr="0035570E">
        <w:rPr>
          <w:rStyle w:val="af6"/>
        </w:rPr>
        <w:t>get</w:t>
      </w:r>
      <w:r w:rsidRPr="000170D1">
        <w:t xml:space="preserve">; </w:t>
      </w:r>
      <w:r w:rsidRPr="0035570E">
        <w:rPr>
          <w:rStyle w:val="af6"/>
        </w:rPr>
        <w:t>set</w:t>
      </w:r>
      <w:r w:rsidRPr="000170D1">
        <w:t>; }</w:t>
      </w:r>
    </w:p>
    <w:p w:rsidR="005C23DB" w:rsidRPr="000170D1" w:rsidRDefault="005C23DB" w:rsidP="00D16233">
      <w:pPr>
        <w:pStyle w:val="a4"/>
      </w:pPr>
      <w:r w:rsidRPr="000170D1">
        <w:t xml:space="preserve">    </w:t>
      </w:r>
      <w:r w:rsidRPr="0035570E">
        <w:rPr>
          <w:rStyle w:val="af5"/>
        </w:rPr>
        <w:t>ICollection</w:t>
      </w:r>
      <w:r w:rsidRPr="000170D1">
        <w:t xml:space="preserve"> Keys { </w:t>
      </w:r>
      <w:r w:rsidRPr="0035570E">
        <w:rPr>
          <w:rStyle w:val="af6"/>
        </w:rPr>
        <w:t>get</w:t>
      </w:r>
      <w:r w:rsidRPr="000170D1">
        <w:t xml:space="preserve">; }        </w:t>
      </w:r>
      <w:r w:rsidRPr="00565AF2">
        <w:rPr>
          <w:rStyle w:val="af4"/>
          <w:lang w:val="en-US"/>
        </w:rPr>
        <w:t xml:space="preserve">// </w:t>
      </w:r>
      <w:r w:rsidRPr="0035570E">
        <w:rPr>
          <w:rStyle w:val="af4"/>
        </w:rPr>
        <w:t>все</w:t>
      </w:r>
      <w:r w:rsidRPr="00565AF2">
        <w:rPr>
          <w:rStyle w:val="af4"/>
          <w:lang w:val="en-US"/>
        </w:rPr>
        <w:t xml:space="preserve"> </w:t>
      </w:r>
      <w:r w:rsidRPr="0035570E">
        <w:rPr>
          <w:rStyle w:val="af4"/>
        </w:rPr>
        <w:t>ключи</w:t>
      </w:r>
      <w:r w:rsidRPr="00565AF2">
        <w:rPr>
          <w:rStyle w:val="af4"/>
          <w:lang w:val="en-US"/>
        </w:rPr>
        <w:t xml:space="preserve"> </w:t>
      </w:r>
      <w:r w:rsidRPr="0035570E">
        <w:rPr>
          <w:rStyle w:val="af4"/>
        </w:rPr>
        <w:t>словаря</w:t>
      </w:r>
    </w:p>
    <w:p w:rsidR="005C23DB" w:rsidRPr="000170D1" w:rsidRDefault="005C23DB" w:rsidP="00D16233">
      <w:pPr>
        <w:pStyle w:val="a4"/>
      </w:pPr>
      <w:r w:rsidRPr="000170D1">
        <w:t xml:space="preserve">    </w:t>
      </w:r>
      <w:r w:rsidRPr="0035570E">
        <w:rPr>
          <w:rStyle w:val="af5"/>
        </w:rPr>
        <w:t>ICollection</w:t>
      </w:r>
      <w:r w:rsidRPr="000170D1">
        <w:t xml:space="preserve"> Values { </w:t>
      </w:r>
      <w:r w:rsidRPr="0035570E">
        <w:rPr>
          <w:rStyle w:val="af6"/>
        </w:rPr>
        <w:t>get</w:t>
      </w:r>
      <w:r w:rsidRPr="000170D1">
        <w:t xml:space="preserve">; }      </w:t>
      </w:r>
      <w:r w:rsidRPr="00565AF2">
        <w:rPr>
          <w:rStyle w:val="af4"/>
          <w:lang w:val="en-US"/>
        </w:rPr>
        <w:t xml:space="preserve">// </w:t>
      </w:r>
      <w:r w:rsidRPr="0035570E">
        <w:rPr>
          <w:rStyle w:val="af4"/>
        </w:rPr>
        <w:t>все</w:t>
      </w:r>
      <w:r w:rsidRPr="00565AF2">
        <w:rPr>
          <w:rStyle w:val="af4"/>
          <w:lang w:val="en-US"/>
        </w:rPr>
        <w:t xml:space="preserve"> </w:t>
      </w:r>
      <w:r w:rsidRPr="0035570E">
        <w:rPr>
          <w:rStyle w:val="af4"/>
        </w:rPr>
        <w:t>значения</w:t>
      </w:r>
      <w:r w:rsidRPr="00565AF2">
        <w:rPr>
          <w:rStyle w:val="af4"/>
          <w:lang w:val="en-US"/>
        </w:rPr>
        <w:t xml:space="preserve"> </w:t>
      </w:r>
      <w:r w:rsidRPr="0035570E">
        <w:rPr>
          <w:rStyle w:val="af4"/>
        </w:rPr>
        <w:t>словаря</w:t>
      </w:r>
    </w:p>
    <w:p w:rsidR="005C23DB" w:rsidRPr="000170D1" w:rsidRDefault="005C23DB" w:rsidP="00D16233">
      <w:pPr>
        <w:pStyle w:val="a4"/>
      </w:pPr>
      <w:r w:rsidRPr="000170D1">
        <w:t>}</w:t>
      </w:r>
    </w:p>
    <w:p w:rsidR="005C23DB" w:rsidRPr="000170D1" w:rsidRDefault="005C23DB" w:rsidP="00D16233">
      <w:pPr>
        <w:pStyle w:val="a4"/>
      </w:pPr>
    </w:p>
    <w:p w:rsidR="005C23DB" w:rsidRPr="000170D1" w:rsidRDefault="005C23DB" w:rsidP="00D16233">
      <w:pPr>
        <w:pStyle w:val="a4"/>
      </w:pPr>
      <w:r w:rsidRPr="0035570E">
        <w:rPr>
          <w:rStyle w:val="af6"/>
        </w:rPr>
        <w:t>public interface</w:t>
      </w:r>
      <w:r w:rsidRPr="000170D1">
        <w:t xml:space="preserve"> </w:t>
      </w:r>
      <w:r w:rsidRPr="0035570E">
        <w:rPr>
          <w:rStyle w:val="af5"/>
        </w:rPr>
        <w:t>IDictionary</w:t>
      </w:r>
      <w:r w:rsidRPr="000170D1">
        <w:t>&lt;TKey, TValue&gt; :</w:t>
      </w:r>
    </w:p>
    <w:p w:rsidR="005C23DB" w:rsidRPr="000170D1" w:rsidRDefault="005C23DB" w:rsidP="00D16233">
      <w:pPr>
        <w:pStyle w:val="a4"/>
      </w:pPr>
      <w:r w:rsidRPr="000170D1">
        <w:t xml:space="preserve">                </w:t>
      </w:r>
      <w:r w:rsidR="0035570E" w:rsidRPr="00565AF2">
        <w:t xml:space="preserve">  </w:t>
      </w:r>
      <w:r w:rsidRPr="000170D1">
        <w:t xml:space="preserve">          </w:t>
      </w:r>
      <w:r w:rsidRPr="0035570E">
        <w:rPr>
          <w:rStyle w:val="af5"/>
        </w:rPr>
        <w:t>ICollection</w:t>
      </w:r>
      <w:r w:rsidRPr="000170D1">
        <w:t>&lt;</w:t>
      </w:r>
      <w:r w:rsidRPr="0035570E">
        <w:rPr>
          <w:rStyle w:val="af5"/>
        </w:rPr>
        <w:t>KeyValuePair</w:t>
      </w:r>
      <w:r w:rsidRPr="000170D1">
        <w:t>&lt;TKey, TValue&gt;&gt;</w:t>
      </w:r>
    </w:p>
    <w:p w:rsidR="005C23DB" w:rsidRPr="000170D1" w:rsidRDefault="005C23DB" w:rsidP="00D16233">
      <w:pPr>
        <w:pStyle w:val="a4"/>
      </w:pPr>
      <w:r w:rsidRPr="000170D1">
        <w:t>{</w:t>
      </w: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35570E">
        <w:rPr>
          <w:rStyle w:val="af4"/>
        </w:rPr>
        <w:t>методы</w:t>
      </w:r>
    </w:p>
    <w:p w:rsidR="005C23DB" w:rsidRPr="000170D1" w:rsidRDefault="005C23DB" w:rsidP="00D16233">
      <w:pPr>
        <w:pStyle w:val="a4"/>
      </w:pPr>
      <w:r w:rsidRPr="000170D1">
        <w:t xml:space="preserve">    </w:t>
      </w:r>
      <w:r w:rsidRPr="0035570E">
        <w:rPr>
          <w:rStyle w:val="af6"/>
        </w:rPr>
        <w:t>void</w:t>
      </w:r>
      <w:r w:rsidRPr="000170D1">
        <w:t xml:space="preserve"> Add(TKey key, TValue value);</w:t>
      </w:r>
    </w:p>
    <w:p w:rsidR="005C23DB" w:rsidRPr="000170D1" w:rsidRDefault="005C23DB" w:rsidP="00D16233">
      <w:pPr>
        <w:pStyle w:val="a4"/>
      </w:pPr>
      <w:r w:rsidRPr="000170D1">
        <w:t xml:space="preserve">    </w:t>
      </w:r>
      <w:r w:rsidRPr="0035570E">
        <w:rPr>
          <w:rStyle w:val="af6"/>
        </w:rPr>
        <w:t>bool</w:t>
      </w:r>
      <w:r w:rsidRPr="000170D1">
        <w:t xml:space="preserve"> ContainsKey(TKey key);</w:t>
      </w:r>
    </w:p>
    <w:p w:rsidR="005C23DB" w:rsidRPr="000170D1" w:rsidRDefault="005C23DB" w:rsidP="00D16233">
      <w:pPr>
        <w:pStyle w:val="a4"/>
      </w:pPr>
      <w:r w:rsidRPr="000170D1">
        <w:t xml:space="preserve">    </w:t>
      </w:r>
      <w:r w:rsidRPr="0035570E">
        <w:rPr>
          <w:rStyle w:val="af6"/>
        </w:rPr>
        <w:t>bool</w:t>
      </w:r>
      <w:r w:rsidRPr="000170D1">
        <w:t xml:space="preserve"> Remove(TKey key);</w:t>
      </w:r>
    </w:p>
    <w:p w:rsidR="005C23DB" w:rsidRPr="000170D1" w:rsidRDefault="005C23DB" w:rsidP="00D16233">
      <w:pPr>
        <w:pStyle w:val="a4"/>
      </w:pPr>
      <w:r w:rsidRPr="000170D1">
        <w:t xml:space="preserve">    </w:t>
      </w:r>
      <w:r w:rsidRPr="0035570E">
        <w:rPr>
          <w:rStyle w:val="af6"/>
        </w:rPr>
        <w:t>bool</w:t>
      </w:r>
      <w:r w:rsidRPr="000170D1">
        <w:t xml:space="preserve"> TryGetValue(TKey key, </w:t>
      </w:r>
      <w:r w:rsidRPr="0035570E">
        <w:rPr>
          <w:rStyle w:val="af6"/>
        </w:rPr>
        <w:t>out</w:t>
      </w:r>
      <w:r w:rsidRPr="000170D1">
        <w:t xml:space="preserve"> TValue value);</w:t>
      </w:r>
    </w:p>
    <w:p w:rsidR="005C23DB" w:rsidRPr="000170D1" w:rsidRDefault="005C23DB" w:rsidP="00D16233">
      <w:pPr>
        <w:pStyle w:val="a4"/>
      </w:pPr>
    </w:p>
    <w:p w:rsidR="005C23DB" w:rsidRPr="00565AF2" w:rsidRDefault="005C23DB" w:rsidP="00D16233">
      <w:pPr>
        <w:pStyle w:val="a4"/>
        <w:rPr>
          <w:rStyle w:val="af4"/>
          <w:lang w:val="en-US"/>
        </w:rPr>
      </w:pPr>
      <w:r w:rsidRPr="000170D1">
        <w:t xml:space="preserve">    </w:t>
      </w:r>
      <w:r w:rsidRPr="00565AF2">
        <w:rPr>
          <w:rStyle w:val="af4"/>
          <w:lang w:val="en-US"/>
        </w:rPr>
        <w:t xml:space="preserve">// </w:t>
      </w:r>
      <w:r w:rsidRPr="0035570E">
        <w:rPr>
          <w:rStyle w:val="af4"/>
        </w:rPr>
        <w:t>свойства</w:t>
      </w:r>
    </w:p>
    <w:p w:rsidR="005C23DB" w:rsidRPr="000170D1" w:rsidRDefault="005C23DB" w:rsidP="00D16233">
      <w:pPr>
        <w:pStyle w:val="a4"/>
      </w:pPr>
      <w:r w:rsidRPr="000170D1">
        <w:t xml:space="preserve">    TValue </w:t>
      </w:r>
      <w:r w:rsidRPr="0035570E">
        <w:rPr>
          <w:rStyle w:val="af6"/>
        </w:rPr>
        <w:t>this</w:t>
      </w:r>
      <w:r w:rsidRPr="000170D1">
        <w:t xml:space="preserve">[TKey key] { </w:t>
      </w:r>
      <w:r w:rsidRPr="0035570E">
        <w:rPr>
          <w:rStyle w:val="af6"/>
        </w:rPr>
        <w:t>get</w:t>
      </w:r>
      <w:r w:rsidRPr="000170D1">
        <w:t xml:space="preserve">; </w:t>
      </w:r>
      <w:r w:rsidRPr="0035570E">
        <w:rPr>
          <w:rStyle w:val="af6"/>
        </w:rPr>
        <w:t>set</w:t>
      </w:r>
      <w:r w:rsidRPr="000170D1">
        <w:t>; }</w:t>
      </w:r>
    </w:p>
    <w:p w:rsidR="005C23DB" w:rsidRPr="000170D1" w:rsidRDefault="005C23DB" w:rsidP="00D16233">
      <w:pPr>
        <w:pStyle w:val="a4"/>
      </w:pPr>
      <w:r w:rsidRPr="000170D1">
        <w:t xml:space="preserve">    </w:t>
      </w:r>
      <w:r w:rsidRPr="0035570E">
        <w:rPr>
          <w:rStyle w:val="af5"/>
        </w:rPr>
        <w:t>ICollection</w:t>
      </w:r>
      <w:r w:rsidRPr="000170D1">
        <w:t xml:space="preserve">&lt;TKey&gt; Keys { </w:t>
      </w:r>
      <w:r w:rsidRPr="0035570E">
        <w:rPr>
          <w:rStyle w:val="af6"/>
        </w:rPr>
        <w:t>get</w:t>
      </w:r>
      <w:r w:rsidRPr="000170D1">
        <w:t>; }</w:t>
      </w:r>
    </w:p>
    <w:p w:rsidR="005C23DB" w:rsidRPr="000170D1" w:rsidRDefault="005C23DB" w:rsidP="00D16233">
      <w:pPr>
        <w:pStyle w:val="a4"/>
      </w:pPr>
      <w:r w:rsidRPr="000170D1">
        <w:t xml:space="preserve">    </w:t>
      </w:r>
      <w:r w:rsidRPr="0035570E">
        <w:rPr>
          <w:rStyle w:val="af5"/>
        </w:rPr>
        <w:t>ICollection</w:t>
      </w:r>
      <w:r w:rsidRPr="000170D1">
        <w:t xml:space="preserve">&lt;TValue&gt; Values { </w:t>
      </w:r>
      <w:r w:rsidRPr="0035570E">
        <w:rPr>
          <w:rStyle w:val="af6"/>
        </w:rPr>
        <w:t>get</w:t>
      </w:r>
      <w:r w:rsidRPr="000170D1">
        <w:t>; }</w:t>
      </w:r>
    </w:p>
    <w:p w:rsidR="005C23DB" w:rsidRPr="00993C53" w:rsidRDefault="005C23DB" w:rsidP="00D16233">
      <w:pPr>
        <w:pStyle w:val="a4"/>
        <w:rPr>
          <w:lang w:val="ru-RU"/>
        </w:rPr>
      </w:pPr>
      <w:r w:rsidRPr="00993C53">
        <w:rPr>
          <w:lang w:val="ru-RU"/>
        </w:rPr>
        <w:t>}</w:t>
      </w:r>
    </w:p>
    <w:p w:rsidR="005C23DB" w:rsidRDefault="005C23DB" w:rsidP="005C23DB">
      <w:r>
        <w:t xml:space="preserve">Для работы с коллекциями-множествами предназначен интерфейс </w:t>
      </w:r>
      <w:r w:rsidRPr="0035570E">
        <w:rPr>
          <w:rStyle w:val="af5"/>
        </w:rPr>
        <w:t>ISet</w:t>
      </w:r>
      <w:r w:rsidRPr="0035570E">
        <w:rPr>
          <w:rStyle w:val="a9"/>
        </w:rPr>
        <w:t>&lt;T&gt;</w:t>
      </w:r>
      <w:r>
        <w:t>. Его набор методов отражает типичные операции для множеств.</w:t>
      </w:r>
    </w:p>
    <w:p w:rsidR="005C23DB" w:rsidRPr="00AF41CE" w:rsidRDefault="005C23DB" w:rsidP="00D16233">
      <w:pPr>
        <w:pStyle w:val="a4"/>
        <w:rPr>
          <w:lang w:val="ru-RU"/>
        </w:rPr>
      </w:pPr>
      <w:r w:rsidRPr="0035570E">
        <w:rPr>
          <w:rStyle w:val="af6"/>
        </w:rPr>
        <w:lastRenderedPageBreak/>
        <w:t>public</w:t>
      </w:r>
      <w:r w:rsidRPr="00AF41CE">
        <w:rPr>
          <w:rStyle w:val="af6"/>
          <w:lang w:val="ru-RU"/>
        </w:rPr>
        <w:t xml:space="preserve"> </w:t>
      </w:r>
      <w:r w:rsidRPr="0035570E">
        <w:rPr>
          <w:rStyle w:val="af6"/>
        </w:rPr>
        <w:t>interface</w:t>
      </w:r>
      <w:r w:rsidRPr="00AF41CE">
        <w:rPr>
          <w:lang w:val="ru-RU"/>
        </w:rPr>
        <w:t xml:space="preserve"> </w:t>
      </w:r>
      <w:r w:rsidRPr="0035570E">
        <w:rPr>
          <w:rStyle w:val="af5"/>
        </w:rPr>
        <w:t>ISet</w:t>
      </w:r>
      <w:r w:rsidRPr="00AF41CE">
        <w:rPr>
          <w:lang w:val="ru-RU"/>
        </w:rPr>
        <w:t>&lt;</w:t>
      </w:r>
      <w:r w:rsidRPr="00505C31">
        <w:t>T</w:t>
      </w:r>
      <w:r w:rsidRPr="00AF41CE">
        <w:rPr>
          <w:lang w:val="ru-RU"/>
        </w:rPr>
        <w:t xml:space="preserve">&gt; : </w:t>
      </w:r>
      <w:r w:rsidRPr="0035570E">
        <w:rPr>
          <w:rStyle w:val="af5"/>
        </w:rPr>
        <w:t>ICollection</w:t>
      </w:r>
      <w:r w:rsidRPr="00AF41CE">
        <w:rPr>
          <w:lang w:val="ru-RU"/>
        </w:rPr>
        <w:t>&lt;</w:t>
      </w:r>
      <w:r w:rsidRPr="00505C31">
        <w:t>T</w:t>
      </w:r>
      <w:r w:rsidRPr="00AF41CE">
        <w:rPr>
          <w:lang w:val="ru-RU"/>
        </w:rPr>
        <w:t>&gt;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35570E">
        <w:rPr>
          <w:rStyle w:val="af6"/>
        </w:rPr>
        <w:t xml:space="preserve">bool </w:t>
      </w:r>
      <w:r w:rsidRPr="000170D1">
        <w:t>Add(T item);</w:t>
      </w:r>
    </w:p>
    <w:p w:rsidR="005C23DB" w:rsidRPr="000170D1" w:rsidRDefault="005C23DB" w:rsidP="00D16233">
      <w:pPr>
        <w:pStyle w:val="a4"/>
      </w:pPr>
      <w:r w:rsidRPr="000170D1">
        <w:t xml:space="preserve">    </w:t>
      </w:r>
      <w:r w:rsidRPr="0035570E">
        <w:rPr>
          <w:rStyle w:val="af6"/>
        </w:rPr>
        <w:t xml:space="preserve">void </w:t>
      </w:r>
      <w:r w:rsidRPr="000170D1">
        <w:t>ExceptWith(</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void </w:t>
      </w:r>
      <w:r w:rsidRPr="000170D1">
        <w:t>IntersectWith(</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bool </w:t>
      </w:r>
      <w:r w:rsidRPr="000170D1">
        <w:t>IsProperSubsetOf(</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bool </w:t>
      </w:r>
      <w:r w:rsidRPr="000170D1">
        <w:t>IsProperSupersetOf(</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bool </w:t>
      </w:r>
      <w:r w:rsidRPr="000170D1">
        <w:t>IsSubsetOf(</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bool </w:t>
      </w:r>
      <w:r w:rsidRPr="000170D1">
        <w:t>IsSupersetOf(</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bool </w:t>
      </w:r>
      <w:r w:rsidRPr="000170D1">
        <w:t>Overlaps(</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bool </w:t>
      </w:r>
      <w:r w:rsidRPr="000170D1">
        <w:t>SetEquals(</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void </w:t>
      </w:r>
      <w:r w:rsidRPr="000170D1">
        <w:t>SymmetricExceptWith(</w:t>
      </w:r>
      <w:r w:rsidRPr="0035570E">
        <w:rPr>
          <w:rStyle w:val="af5"/>
        </w:rPr>
        <w:t>IEnumerable</w:t>
      </w:r>
      <w:r w:rsidRPr="000170D1">
        <w:t>&lt;T&gt; other);</w:t>
      </w:r>
    </w:p>
    <w:p w:rsidR="005C23DB" w:rsidRPr="000170D1" w:rsidRDefault="005C23DB" w:rsidP="00D16233">
      <w:pPr>
        <w:pStyle w:val="a4"/>
      </w:pPr>
      <w:r w:rsidRPr="000170D1">
        <w:t xml:space="preserve">    </w:t>
      </w:r>
      <w:r w:rsidRPr="0035570E">
        <w:rPr>
          <w:rStyle w:val="af6"/>
        </w:rPr>
        <w:t xml:space="preserve">void </w:t>
      </w:r>
      <w:r w:rsidRPr="000170D1">
        <w:t>UnionWith(</w:t>
      </w:r>
      <w:r w:rsidRPr="0035570E">
        <w:rPr>
          <w:rStyle w:val="af5"/>
        </w:rPr>
        <w:t>IEnumerable</w:t>
      </w:r>
      <w:r w:rsidRPr="000170D1">
        <w:t>&lt;T&gt; other);</w:t>
      </w:r>
    </w:p>
    <w:p w:rsidR="005C23DB" w:rsidRDefault="005C23DB" w:rsidP="00D16233">
      <w:pPr>
        <w:pStyle w:val="a4"/>
        <w:rPr>
          <w:lang w:val="ru-RU"/>
        </w:rPr>
      </w:pPr>
      <w:r w:rsidRPr="00993C53">
        <w:rPr>
          <w:lang w:val="ru-RU"/>
        </w:rPr>
        <w:t>}</w:t>
      </w:r>
    </w:p>
    <w:p w:rsidR="00057A70" w:rsidRPr="00057A70" w:rsidRDefault="00057A70" w:rsidP="00057A70">
      <w:r>
        <w:t xml:space="preserve">Для взаимодействия с коллекциями, предназначенными только для чтения, </w:t>
      </w:r>
      <w:r w:rsidR="008D56C7">
        <w:t>в платформе .NET версии 4.5 введён</w:t>
      </w:r>
      <w:r>
        <w:t xml:space="preserve"> интерфейс </w:t>
      </w:r>
      <w:r w:rsidRPr="00057A70">
        <w:rPr>
          <w:rStyle w:val="af5"/>
        </w:rPr>
        <w:t>IReadOnlyList</w:t>
      </w:r>
      <w:r w:rsidRPr="00057A70">
        <w:rPr>
          <w:rStyle w:val="a9"/>
        </w:rPr>
        <w:t>&lt;T&gt;</w:t>
      </w:r>
      <w:r>
        <w:t xml:space="preserve">. Он позволяет узнать </w:t>
      </w:r>
      <w:r w:rsidR="008D56C7">
        <w:t>число</w:t>
      </w:r>
      <w:r w:rsidR="008D56C7" w:rsidRPr="00993C53">
        <w:t xml:space="preserve"> </w:t>
      </w:r>
      <w:r w:rsidR="008D56C7">
        <w:t>хранимых</w:t>
      </w:r>
      <w:r w:rsidR="008D56C7" w:rsidRPr="00993C53">
        <w:t xml:space="preserve"> </w:t>
      </w:r>
      <w:r w:rsidR="008D56C7">
        <w:t xml:space="preserve">элементов </w:t>
      </w:r>
      <w:r>
        <w:t>и п</w:t>
      </w:r>
      <w:r w:rsidR="008D56C7">
        <w:t>олучить</w:t>
      </w:r>
      <w:r>
        <w:t xml:space="preserve"> элемент по индексу.</w:t>
      </w:r>
    </w:p>
    <w:p w:rsidR="00057A70" w:rsidRPr="00057A70" w:rsidRDefault="00057A70" w:rsidP="00057A70">
      <w:pPr>
        <w:pStyle w:val="a4"/>
      </w:pPr>
      <w:r w:rsidRPr="0035570E">
        <w:rPr>
          <w:rStyle w:val="af6"/>
        </w:rPr>
        <w:t>public</w:t>
      </w:r>
      <w:r w:rsidRPr="00057A70">
        <w:rPr>
          <w:rStyle w:val="af6"/>
        </w:rPr>
        <w:t xml:space="preserve"> </w:t>
      </w:r>
      <w:r w:rsidRPr="0035570E">
        <w:rPr>
          <w:rStyle w:val="af6"/>
        </w:rPr>
        <w:t>interface</w:t>
      </w:r>
      <w:r w:rsidRPr="00057A70">
        <w:t xml:space="preserve"> </w:t>
      </w:r>
      <w:r w:rsidRPr="0035570E">
        <w:rPr>
          <w:rStyle w:val="af5"/>
        </w:rPr>
        <w:t>I</w:t>
      </w:r>
      <w:r>
        <w:rPr>
          <w:rStyle w:val="af5"/>
        </w:rPr>
        <w:t>ReadOnlyList</w:t>
      </w:r>
      <w:r w:rsidRPr="00057A70">
        <w:t>&lt;</w:t>
      </w:r>
      <w:r w:rsidRPr="00057A70">
        <w:rPr>
          <w:rStyle w:val="af6"/>
        </w:rPr>
        <w:t>out</w:t>
      </w:r>
      <w:r>
        <w:t xml:space="preserve"> </w:t>
      </w:r>
      <w:r w:rsidRPr="00505C31">
        <w:t>T</w:t>
      </w:r>
      <w:r w:rsidRPr="00057A70">
        <w:t xml:space="preserve">&gt; : </w:t>
      </w:r>
      <w:r w:rsidRPr="00993C53">
        <w:rPr>
          <w:rStyle w:val="af5"/>
        </w:rPr>
        <w:t>IEnumerable</w:t>
      </w:r>
      <w:r w:rsidRPr="000170D1">
        <w:t>&lt;T&gt;</w:t>
      </w:r>
    </w:p>
    <w:p w:rsidR="00057A70" w:rsidRPr="000170D1" w:rsidRDefault="00057A70" w:rsidP="00057A70">
      <w:pPr>
        <w:pStyle w:val="a4"/>
      </w:pPr>
      <w:r w:rsidRPr="000170D1">
        <w:t>{</w:t>
      </w:r>
    </w:p>
    <w:p w:rsidR="00057A70" w:rsidRPr="00565AF2" w:rsidRDefault="00057A70" w:rsidP="00057A70">
      <w:pPr>
        <w:pStyle w:val="a4"/>
        <w:rPr>
          <w:rStyle w:val="af4"/>
          <w:lang w:val="en-US"/>
        </w:rPr>
      </w:pPr>
      <w:r w:rsidRPr="000170D1">
        <w:t xml:space="preserve">    </w:t>
      </w:r>
      <w:r w:rsidRPr="00565AF2">
        <w:rPr>
          <w:rStyle w:val="af4"/>
          <w:lang w:val="en-US"/>
        </w:rPr>
        <w:t xml:space="preserve">// </w:t>
      </w:r>
      <w:r w:rsidRPr="00793368">
        <w:rPr>
          <w:rStyle w:val="af4"/>
        </w:rPr>
        <w:t>свойств</w:t>
      </w:r>
      <w:r>
        <w:rPr>
          <w:rStyle w:val="af4"/>
        </w:rPr>
        <w:t>а</w:t>
      </w:r>
    </w:p>
    <w:p w:rsidR="00057A70" w:rsidRPr="000170D1" w:rsidRDefault="00057A70" w:rsidP="00057A70">
      <w:pPr>
        <w:pStyle w:val="a4"/>
      </w:pPr>
      <w:r w:rsidRPr="000170D1">
        <w:t xml:space="preserve">    </w:t>
      </w:r>
      <w:r w:rsidRPr="00993C53">
        <w:rPr>
          <w:rStyle w:val="af6"/>
        </w:rPr>
        <w:t>int</w:t>
      </w:r>
      <w:r w:rsidRPr="000170D1">
        <w:t xml:space="preserve"> Count { </w:t>
      </w:r>
      <w:r w:rsidRPr="00993C53">
        <w:rPr>
          <w:rStyle w:val="af6"/>
        </w:rPr>
        <w:t>get</w:t>
      </w:r>
      <w:r w:rsidRPr="000170D1">
        <w:t>; }</w:t>
      </w:r>
    </w:p>
    <w:p w:rsidR="00057A70" w:rsidRPr="000170D1" w:rsidRDefault="00057A70" w:rsidP="00057A70">
      <w:pPr>
        <w:pStyle w:val="a4"/>
      </w:pPr>
      <w:r w:rsidRPr="000170D1">
        <w:t xml:space="preserve">    T </w:t>
      </w:r>
      <w:r w:rsidRPr="00793368">
        <w:rPr>
          <w:rStyle w:val="af6"/>
        </w:rPr>
        <w:t>this</w:t>
      </w:r>
      <w:r w:rsidRPr="000170D1">
        <w:t>[</w:t>
      </w:r>
      <w:r w:rsidRPr="00793368">
        <w:rPr>
          <w:rStyle w:val="af6"/>
        </w:rPr>
        <w:t>int</w:t>
      </w:r>
      <w:r w:rsidRPr="000170D1">
        <w:t xml:space="preserve"> index] { </w:t>
      </w:r>
      <w:r w:rsidRPr="00793368">
        <w:rPr>
          <w:rStyle w:val="af6"/>
        </w:rPr>
        <w:t>get</w:t>
      </w:r>
      <w:r w:rsidRPr="000170D1">
        <w:t>; }</w:t>
      </w:r>
    </w:p>
    <w:p w:rsidR="00057A70" w:rsidRPr="005416F8" w:rsidRDefault="00057A70" w:rsidP="00057A70">
      <w:pPr>
        <w:pStyle w:val="a4"/>
        <w:rPr>
          <w:lang w:val="ru-RU"/>
        </w:rPr>
      </w:pPr>
      <w:r w:rsidRPr="005416F8">
        <w:rPr>
          <w:lang w:val="ru-RU"/>
        </w:rPr>
        <w:t>}</w:t>
      </w:r>
    </w:p>
    <w:p w:rsidR="00057A70" w:rsidRPr="00057A70" w:rsidRDefault="00057A70" w:rsidP="00057A70">
      <w:r>
        <w:t>Рис. 3 демонстрирует связи между интерфейсами коллекций.</w:t>
      </w:r>
    </w:p>
    <w:p w:rsidR="00057A70" w:rsidRDefault="00E562B3" w:rsidP="00057A70">
      <w:pPr>
        <w:pStyle w:val="af"/>
      </w:pPr>
      <w:r>
        <w:rPr>
          <w:noProof/>
        </w:rPr>
        <w:drawing>
          <wp:inline distT="0" distB="0" distL="0" distR="0">
            <wp:extent cx="6022800" cy="264240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ections.emz"/>
                    <pic:cNvPicPr/>
                  </pic:nvPicPr>
                  <pic:blipFill>
                    <a:blip r:embed="rId11">
                      <a:extLst>
                        <a:ext uri="{28A0092B-C50C-407E-A947-70E740481C1C}">
                          <a14:useLocalDpi xmlns:a14="http://schemas.microsoft.com/office/drawing/2010/main" val="0"/>
                        </a:ext>
                      </a:extLst>
                    </a:blip>
                    <a:stretch>
                      <a:fillRect/>
                    </a:stretch>
                  </pic:blipFill>
                  <pic:spPr>
                    <a:xfrm>
                      <a:off x="0" y="0"/>
                      <a:ext cx="6022800" cy="2642400"/>
                    </a:xfrm>
                    <a:prstGeom prst="rect">
                      <a:avLst/>
                    </a:prstGeom>
                  </pic:spPr>
                </pic:pic>
              </a:graphicData>
            </a:graphic>
          </wp:inline>
        </w:drawing>
      </w:r>
    </w:p>
    <w:p w:rsidR="00057A70" w:rsidRDefault="00057A70" w:rsidP="00057A70">
      <w:pPr>
        <w:pStyle w:val="af"/>
      </w:pPr>
      <w:r>
        <w:t>Рис. 3. Стандартные интерфейсы коллекций.</w:t>
      </w:r>
    </w:p>
    <w:p w:rsidR="005C23DB" w:rsidRDefault="00531924" w:rsidP="00531924">
      <w:pPr>
        <w:pStyle w:val="1"/>
      </w:pPr>
      <w:bookmarkStart w:id="11" w:name="_Toc348862497"/>
      <w:r w:rsidRPr="00531924">
        <w:t>10</w:t>
      </w:r>
      <w:r>
        <w:t xml:space="preserve">. Массивы и класс </w:t>
      </w:r>
      <w:r>
        <w:rPr>
          <w:lang w:val="en-US"/>
        </w:rPr>
        <w:t>S</w:t>
      </w:r>
      <w:r w:rsidRPr="00531924">
        <w:rPr>
          <w:lang w:val="en-US"/>
        </w:rPr>
        <w:t>ystem</w:t>
      </w:r>
      <w:r>
        <w:t>.</w:t>
      </w:r>
      <w:r>
        <w:rPr>
          <w:lang w:val="en-US"/>
        </w:rPr>
        <w:t>A</w:t>
      </w:r>
      <w:r w:rsidRPr="00531924">
        <w:rPr>
          <w:lang w:val="en-US"/>
        </w:rPr>
        <w:t>rray</w:t>
      </w:r>
      <w:bookmarkEnd w:id="11"/>
    </w:p>
    <w:p w:rsidR="005C23DB" w:rsidRDefault="005C23DB" w:rsidP="005C23DB">
      <w:r>
        <w:t xml:space="preserve">Класс </w:t>
      </w:r>
      <w:r w:rsidRPr="00410AFF">
        <w:rPr>
          <w:rStyle w:val="a9"/>
        </w:rPr>
        <w:t>System.</w:t>
      </w:r>
      <w:r w:rsidRPr="00410AFF">
        <w:rPr>
          <w:rStyle w:val="af5"/>
        </w:rPr>
        <w:t>Array</w:t>
      </w:r>
      <w:r>
        <w:t xml:space="preserve"> является базовым классом для любого массива. Любой массив реализует интерфейсы</w:t>
      </w:r>
      <w:r w:rsidR="008D56C7">
        <w:t xml:space="preserve"> </w:t>
      </w:r>
      <w:r w:rsidR="008D56C7" w:rsidRPr="00C77AD5">
        <w:rPr>
          <w:rStyle w:val="af5"/>
        </w:rPr>
        <w:t>IStructuralEquatable</w:t>
      </w:r>
      <w:r w:rsidR="008D56C7">
        <w:t xml:space="preserve">, </w:t>
      </w:r>
      <w:r w:rsidR="008D56C7" w:rsidRPr="00C77AD5">
        <w:rPr>
          <w:rStyle w:val="af5"/>
        </w:rPr>
        <w:t>IStructural</w:t>
      </w:r>
      <w:r w:rsidR="008D56C7">
        <w:rPr>
          <w:rStyle w:val="af5"/>
        </w:rPr>
        <w:t>Comparable</w:t>
      </w:r>
      <w:r w:rsidR="008D56C7">
        <w:t xml:space="preserve">, </w:t>
      </w:r>
      <w:r w:rsidRPr="00410AFF">
        <w:rPr>
          <w:rStyle w:val="af5"/>
        </w:rPr>
        <w:t>IList</w:t>
      </w:r>
      <w:r>
        <w:t xml:space="preserve"> и </w:t>
      </w:r>
      <w:r w:rsidRPr="00410AFF">
        <w:rPr>
          <w:rStyle w:val="af5"/>
        </w:rPr>
        <w:t>IList</w:t>
      </w:r>
      <w:r w:rsidRPr="00410AFF">
        <w:rPr>
          <w:rStyle w:val="a9"/>
        </w:rPr>
        <w:t>&lt;T&gt;</w:t>
      </w:r>
      <w:r>
        <w:t>, причём</w:t>
      </w:r>
      <w:r w:rsidR="009A3CF0">
        <w:t xml:space="preserve"> первые три интерфейса </w:t>
      </w:r>
      <w:r>
        <w:t>реализован</w:t>
      </w:r>
      <w:r w:rsidR="009A3CF0">
        <w:t>ы</w:t>
      </w:r>
      <w:r>
        <w:t xml:space="preserve"> явно (методы </w:t>
      </w:r>
      <w:r w:rsidRPr="00410AFF">
        <w:rPr>
          <w:rStyle w:val="a9"/>
        </w:rPr>
        <w:lastRenderedPageBreak/>
        <w:t>Add()</w:t>
      </w:r>
      <w:r>
        <w:t xml:space="preserve"> и </w:t>
      </w:r>
      <w:r w:rsidRPr="00410AFF">
        <w:rPr>
          <w:rStyle w:val="a9"/>
        </w:rPr>
        <w:t>Remove()</w:t>
      </w:r>
      <w:r>
        <w:t xml:space="preserve"> генерируют исключение в случае коллекции фиксированной длины, которой является массив). В табл. 6 описаны экземплярные элементы любого массива, а табл. 7 содержит статические методы класса </w:t>
      </w:r>
      <w:r w:rsidRPr="00E45F1E">
        <w:rPr>
          <w:rStyle w:val="af5"/>
        </w:rPr>
        <w:t>Array</w:t>
      </w:r>
      <w:r>
        <w:t>.</w:t>
      </w:r>
    </w:p>
    <w:p w:rsidR="005C23DB" w:rsidRDefault="005C23DB" w:rsidP="00410AFF">
      <w:pPr>
        <w:pStyle w:val="af8"/>
      </w:pPr>
      <w:r>
        <w:t>Таблица 6</w:t>
      </w:r>
    </w:p>
    <w:p w:rsidR="005C23DB" w:rsidRDefault="005C23DB" w:rsidP="00410AFF">
      <w:pPr>
        <w:pStyle w:val="af9"/>
      </w:pPr>
      <w:r>
        <w:t>Экземплярные элементы массива</w:t>
      </w:r>
    </w:p>
    <w:tbl>
      <w:tblPr>
        <w:tblStyle w:val="afa"/>
        <w:tblW w:w="5000" w:type="pct"/>
        <w:jc w:val="center"/>
        <w:tblLook w:val="04A0" w:firstRow="1" w:lastRow="0" w:firstColumn="1" w:lastColumn="0" w:noHBand="0" w:noVBand="1"/>
      </w:tblPr>
      <w:tblGrid>
        <w:gridCol w:w="2164"/>
        <w:gridCol w:w="7464"/>
      </w:tblGrid>
      <w:tr w:rsidR="00410AFF" w:rsidRPr="00410AFF" w:rsidTr="00D95C06">
        <w:trPr>
          <w:jc w:val="center"/>
        </w:trPr>
        <w:tc>
          <w:tcPr>
            <w:tcW w:w="1124" w:type="pct"/>
            <w:vAlign w:val="center"/>
          </w:tcPr>
          <w:p w:rsidR="00410AFF" w:rsidRPr="00410AFF" w:rsidRDefault="00410AFF" w:rsidP="00D95C06">
            <w:pPr>
              <w:pStyle w:val="aff7"/>
            </w:pPr>
            <w:r w:rsidRPr="00410AFF">
              <w:t>Имя элемента</w:t>
            </w:r>
          </w:p>
        </w:tc>
        <w:tc>
          <w:tcPr>
            <w:tcW w:w="3876" w:type="pct"/>
            <w:vAlign w:val="center"/>
          </w:tcPr>
          <w:p w:rsidR="00410AFF" w:rsidRPr="00410AFF" w:rsidRDefault="00410AFF" w:rsidP="00D95C06">
            <w:pPr>
              <w:pStyle w:val="aff7"/>
            </w:pPr>
            <w:r w:rsidRPr="00410AFF">
              <w:t>Описание</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Rank</w:t>
            </w:r>
          </w:p>
        </w:tc>
        <w:tc>
          <w:tcPr>
            <w:tcW w:w="3876" w:type="pct"/>
            <w:vAlign w:val="center"/>
          </w:tcPr>
          <w:p w:rsidR="00410AFF" w:rsidRPr="00410AFF" w:rsidRDefault="00410AFF" w:rsidP="00D95C06">
            <w:pPr>
              <w:pStyle w:val="aff8"/>
            </w:pPr>
            <w:r w:rsidRPr="00410AFF">
              <w:t>Свойство для чтения, возвращает размерность массива</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Length</w:t>
            </w:r>
          </w:p>
        </w:tc>
        <w:tc>
          <w:tcPr>
            <w:tcW w:w="3876" w:type="pct"/>
            <w:vAlign w:val="center"/>
          </w:tcPr>
          <w:p w:rsidR="00410AFF" w:rsidRPr="00410AFF" w:rsidRDefault="00410AFF" w:rsidP="00D95C06">
            <w:pPr>
              <w:pStyle w:val="aff8"/>
            </w:pPr>
            <w:r w:rsidRPr="00410AFF">
              <w:t>Свойство для чтения, возвращает общее число элементов массива</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LongLength</w:t>
            </w:r>
          </w:p>
        </w:tc>
        <w:tc>
          <w:tcPr>
            <w:tcW w:w="3876" w:type="pct"/>
            <w:vAlign w:val="center"/>
          </w:tcPr>
          <w:p w:rsidR="00410AFF" w:rsidRPr="00410AFF" w:rsidRDefault="00410AFF" w:rsidP="00D95C06">
            <w:pPr>
              <w:pStyle w:val="aff8"/>
            </w:pPr>
            <w:r w:rsidRPr="00410AFF">
              <w:t>Свойство для чтения</w:t>
            </w:r>
            <w:r w:rsidR="00D95C06">
              <w:t>,</w:t>
            </w:r>
            <w:r w:rsidRPr="00410AFF">
              <w:t xml:space="preserve"> число элементов. Имеет тип </w:t>
            </w:r>
            <w:r w:rsidRPr="00D95C06">
              <w:rPr>
                <w:rStyle w:val="afd"/>
              </w:rPr>
              <w:t>long</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CopyTo()</w:t>
            </w:r>
          </w:p>
        </w:tc>
        <w:tc>
          <w:tcPr>
            <w:tcW w:w="3876" w:type="pct"/>
            <w:vAlign w:val="center"/>
          </w:tcPr>
          <w:p w:rsidR="00410AFF" w:rsidRPr="00410AFF" w:rsidRDefault="00410AFF" w:rsidP="00D95C06">
            <w:pPr>
              <w:pStyle w:val="aff8"/>
            </w:pPr>
            <w:r w:rsidRPr="00410AFF">
              <w:t>Метод копирует фрагмент массива в другой массив</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GetLength()</w:t>
            </w:r>
          </w:p>
        </w:tc>
        <w:tc>
          <w:tcPr>
            <w:tcW w:w="3876" w:type="pct"/>
            <w:vAlign w:val="center"/>
          </w:tcPr>
          <w:p w:rsidR="00410AFF" w:rsidRPr="00410AFF" w:rsidRDefault="00410AFF" w:rsidP="00D95C06">
            <w:pPr>
              <w:pStyle w:val="aff8"/>
            </w:pPr>
            <w:r w:rsidRPr="00410AFF">
              <w:t>Метод возвращает число элементов в указанном измерении</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GetLowerBound()</w:t>
            </w:r>
          </w:p>
        </w:tc>
        <w:tc>
          <w:tcPr>
            <w:tcW w:w="3876" w:type="pct"/>
            <w:vAlign w:val="center"/>
          </w:tcPr>
          <w:p w:rsidR="00410AFF" w:rsidRPr="00410AFF" w:rsidRDefault="00410AFF" w:rsidP="00D95C06">
            <w:pPr>
              <w:pStyle w:val="aff8"/>
            </w:pPr>
            <w:r w:rsidRPr="00410AFF">
              <w:t>Метод возвращает нижнюю границу для указанного измерения</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GetUpperBound()</w:t>
            </w:r>
          </w:p>
        </w:tc>
        <w:tc>
          <w:tcPr>
            <w:tcW w:w="3876" w:type="pct"/>
            <w:vAlign w:val="center"/>
          </w:tcPr>
          <w:p w:rsidR="00410AFF" w:rsidRPr="00410AFF" w:rsidRDefault="00410AFF" w:rsidP="00D95C06">
            <w:pPr>
              <w:pStyle w:val="aff8"/>
            </w:pPr>
            <w:r w:rsidRPr="00410AFF">
              <w:t>Метод возвращает верхнюю границу для указанного измерения</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GetValue()</w:t>
            </w:r>
          </w:p>
        </w:tc>
        <w:tc>
          <w:tcPr>
            <w:tcW w:w="3876" w:type="pct"/>
            <w:vAlign w:val="center"/>
          </w:tcPr>
          <w:p w:rsidR="00410AFF" w:rsidRPr="00410AFF" w:rsidRDefault="00410AFF" w:rsidP="00D95C06">
            <w:pPr>
              <w:pStyle w:val="aff8"/>
            </w:pPr>
            <w:r w:rsidRPr="00410AFF">
              <w:t>Метод возвращает значение элемента с указанными индексами</w:t>
            </w:r>
          </w:p>
        </w:tc>
      </w:tr>
      <w:tr w:rsidR="00410AFF" w:rsidRPr="00410AFF" w:rsidTr="00D95C06">
        <w:trPr>
          <w:jc w:val="center"/>
        </w:trPr>
        <w:tc>
          <w:tcPr>
            <w:tcW w:w="1124" w:type="pct"/>
            <w:vAlign w:val="center"/>
          </w:tcPr>
          <w:p w:rsidR="00410AFF" w:rsidRPr="00410AFF" w:rsidRDefault="00410AFF" w:rsidP="00D95C06">
            <w:pPr>
              <w:pStyle w:val="aff8"/>
            </w:pPr>
            <w:r w:rsidRPr="00D95C06">
              <w:rPr>
                <w:rStyle w:val="aff"/>
              </w:rPr>
              <w:t>SetValue()</w:t>
            </w:r>
          </w:p>
        </w:tc>
        <w:tc>
          <w:tcPr>
            <w:tcW w:w="3876" w:type="pct"/>
            <w:vAlign w:val="center"/>
          </w:tcPr>
          <w:p w:rsidR="00410AFF" w:rsidRPr="00410AFF" w:rsidRDefault="00410AFF" w:rsidP="00D95C06">
            <w:pPr>
              <w:pStyle w:val="aff8"/>
            </w:pPr>
            <w:r w:rsidRPr="00410AFF">
              <w:t>Метод устанавливает значение элемента с указанными индексами</w:t>
            </w:r>
          </w:p>
        </w:tc>
      </w:tr>
    </w:tbl>
    <w:p w:rsidR="005C23DB" w:rsidRDefault="005C23DB" w:rsidP="00410AFF">
      <w:pPr>
        <w:pStyle w:val="af8"/>
      </w:pPr>
      <w:r>
        <w:t>Таблица 7</w:t>
      </w:r>
    </w:p>
    <w:p w:rsidR="005C23DB" w:rsidRDefault="005C23DB" w:rsidP="00410AFF">
      <w:pPr>
        <w:pStyle w:val="af9"/>
      </w:pPr>
      <w:r>
        <w:t xml:space="preserve">Статические методы класса </w:t>
      </w:r>
      <w:r w:rsidR="00410AFF" w:rsidRPr="00410AFF">
        <w:rPr>
          <w:rStyle w:val="a9"/>
        </w:rPr>
        <w:t>System.</w:t>
      </w:r>
      <w:r w:rsidR="00410AFF" w:rsidRPr="00410AFF">
        <w:rPr>
          <w:rStyle w:val="af5"/>
        </w:rPr>
        <w:t>Array</w:t>
      </w:r>
    </w:p>
    <w:tbl>
      <w:tblPr>
        <w:tblStyle w:val="afa"/>
        <w:tblW w:w="0" w:type="auto"/>
        <w:jc w:val="center"/>
        <w:tblLook w:val="04A0" w:firstRow="1" w:lastRow="0" w:firstColumn="1" w:lastColumn="0" w:noHBand="0" w:noVBand="1"/>
      </w:tblPr>
      <w:tblGrid>
        <w:gridCol w:w="2152"/>
        <w:gridCol w:w="7476"/>
      </w:tblGrid>
      <w:tr w:rsidR="00D95C06" w:rsidRPr="00D95C06" w:rsidTr="00D95C06">
        <w:trPr>
          <w:jc w:val="center"/>
        </w:trPr>
        <w:tc>
          <w:tcPr>
            <w:tcW w:w="0" w:type="auto"/>
            <w:vAlign w:val="center"/>
          </w:tcPr>
          <w:p w:rsidR="00D95C06" w:rsidRPr="00D95C06" w:rsidRDefault="00D95C06" w:rsidP="00D95C06">
            <w:pPr>
              <w:pStyle w:val="aff7"/>
            </w:pPr>
            <w:r w:rsidRPr="00D95C06">
              <w:t>Имя метода</w:t>
            </w:r>
          </w:p>
        </w:tc>
        <w:tc>
          <w:tcPr>
            <w:tcW w:w="0" w:type="auto"/>
            <w:vAlign w:val="center"/>
          </w:tcPr>
          <w:p w:rsidR="00D95C06" w:rsidRPr="00D95C06" w:rsidRDefault="00D95C06" w:rsidP="00D95C06">
            <w:pPr>
              <w:pStyle w:val="aff7"/>
            </w:pPr>
            <w:r w:rsidRPr="00D95C06">
              <w:t>Описание</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Sort()</w:t>
            </w:r>
          </w:p>
        </w:tc>
        <w:tc>
          <w:tcPr>
            <w:tcW w:w="0" w:type="auto"/>
            <w:vAlign w:val="center"/>
          </w:tcPr>
          <w:p w:rsidR="00D95C06" w:rsidRPr="00D95C06" w:rsidRDefault="00D95C06" w:rsidP="00D95C06">
            <w:pPr>
              <w:pStyle w:val="aff8"/>
            </w:pPr>
            <w:r w:rsidRPr="00D95C06">
              <w:t>Сортирует массив, переданный в качестве аргумента (возможно, с применением собственного объекта для сравнения элементов)</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BinarySearch()</w:t>
            </w:r>
          </w:p>
        </w:tc>
        <w:tc>
          <w:tcPr>
            <w:tcW w:w="0" w:type="auto"/>
            <w:vAlign w:val="center"/>
          </w:tcPr>
          <w:p w:rsidR="00D95C06" w:rsidRPr="00D95C06" w:rsidRDefault="00D95C06" w:rsidP="00D95C06">
            <w:pPr>
              <w:pStyle w:val="aff8"/>
            </w:pPr>
            <w:r w:rsidRPr="00D95C06">
              <w:t>Поиска элемента в отсортированном массиве</w:t>
            </w:r>
          </w:p>
        </w:tc>
      </w:tr>
      <w:tr w:rsidR="00D95C06" w:rsidRPr="00D95C06" w:rsidTr="00D95C06">
        <w:trPr>
          <w:jc w:val="center"/>
        </w:trPr>
        <w:tc>
          <w:tcPr>
            <w:tcW w:w="0" w:type="auto"/>
            <w:vAlign w:val="center"/>
          </w:tcPr>
          <w:p w:rsidR="00D95C06" w:rsidRDefault="00D95C06" w:rsidP="00FE5498">
            <w:pPr>
              <w:pStyle w:val="aff8"/>
            </w:pPr>
            <w:r w:rsidRPr="00D95C06">
              <w:rPr>
                <w:rStyle w:val="aff"/>
              </w:rPr>
              <w:t>IndexOf()</w:t>
            </w:r>
            <w:r w:rsidR="00FE5498">
              <w:t>,</w:t>
            </w:r>
          </w:p>
          <w:p w:rsidR="00FE5498" w:rsidRPr="00D95C06" w:rsidRDefault="00FE5498" w:rsidP="00FE5498">
            <w:pPr>
              <w:pStyle w:val="aff8"/>
            </w:pPr>
            <w:r w:rsidRPr="00D95C06">
              <w:rPr>
                <w:rStyle w:val="aff"/>
              </w:rPr>
              <w:t>LastIndexOf()</w:t>
            </w:r>
          </w:p>
        </w:tc>
        <w:tc>
          <w:tcPr>
            <w:tcW w:w="0" w:type="auto"/>
            <w:vAlign w:val="center"/>
          </w:tcPr>
          <w:p w:rsidR="00D95C06" w:rsidRPr="00D95C06" w:rsidRDefault="00FE5498" w:rsidP="00FE5498">
            <w:pPr>
              <w:pStyle w:val="aff8"/>
            </w:pPr>
            <w:r>
              <w:t>В</w:t>
            </w:r>
            <w:r w:rsidR="00D95C06" w:rsidRPr="00D95C06">
              <w:t>озвраща</w:t>
            </w:r>
            <w:r>
              <w:t>ется</w:t>
            </w:r>
            <w:r w:rsidR="00D95C06" w:rsidRPr="00D95C06">
              <w:t xml:space="preserve"> индекс первого </w:t>
            </w:r>
            <w:r>
              <w:t xml:space="preserve">(последнего) </w:t>
            </w:r>
            <w:r w:rsidR="00D95C06" w:rsidRPr="00D95C06">
              <w:t xml:space="preserve">вхождения </w:t>
            </w:r>
            <w:r w:rsidR="00E536C8">
              <w:t>элемента в</w:t>
            </w:r>
            <w:r w:rsidR="00D95C06" w:rsidRPr="00D95C06">
              <w:t xml:space="preserve"> одномерный массив </w:t>
            </w:r>
            <w:r>
              <w:t xml:space="preserve">или </w:t>
            </w:r>
            <w:r w:rsidR="00D95C06" w:rsidRPr="00D95C06">
              <w:t>фрагмент массива</w:t>
            </w:r>
            <w:r>
              <w:t>. Если элемент в массив не входит, возвращается значение, на единицу меньше</w:t>
            </w:r>
            <w:bookmarkStart w:id="12" w:name="_GoBack"/>
            <w:bookmarkEnd w:id="12"/>
            <w:r>
              <w:t xml:space="preserve"> нижней границы индекса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Exists()</w:t>
            </w:r>
          </w:p>
        </w:tc>
        <w:tc>
          <w:tcPr>
            <w:tcW w:w="0" w:type="auto"/>
            <w:vAlign w:val="center"/>
          </w:tcPr>
          <w:p w:rsidR="00D95C06" w:rsidRPr="00D95C06" w:rsidRDefault="00D95C06" w:rsidP="00D95C06">
            <w:pPr>
              <w:pStyle w:val="aff8"/>
            </w:pPr>
            <w:r w:rsidRPr="00D95C06">
              <w:t>Определяет, содержит ли массив хотя бы один элемент, удовлетворяющий предикату, который задан аргументом метода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Find()</w:t>
            </w:r>
          </w:p>
        </w:tc>
        <w:tc>
          <w:tcPr>
            <w:tcW w:w="0" w:type="auto"/>
            <w:vAlign w:val="center"/>
          </w:tcPr>
          <w:p w:rsidR="00D95C06" w:rsidRPr="00D95C06" w:rsidRDefault="00D95C06" w:rsidP="00D95C06">
            <w:pPr>
              <w:pStyle w:val="aff8"/>
            </w:pPr>
            <w:r w:rsidRPr="00D95C06">
              <w:t>Возвращает первый элемент, удовлетворяющий предикату, который задан аргументом метода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FindLast()</w:t>
            </w:r>
          </w:p>
        </w:tc>
        <w:tc>
          <w:tcPr>
            <w:tcW w:w="0" w:type="auto"/>
            <w:vAlign w:val="center"/>
          </w:tcPr>
          <w:p w:rsidR="00D95C06" w:rsidRPr="00D95C06" w:rsidRDefault="00D95C06" w:rsidP="00D95C06">
            <w:pPr>
              <w:pStyle w:val="aff8"/>
            </w:pPr>
            <w:r w:rsidRPr="00D95C06">
              <w:t>Возвращает первый элемент с конца массива, удовлетворяющий предикату, который задан аргументом метода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FindAll()</w:t>
            </w:r>
          </w:p>
        </w:tc>
        <w:tc>
          <w:tcPr>
            <w:tcW w:w="0" w:type="auto"/>
            <w:vAlign w:val="center"/>
          </w:tcPr>
          <w:p w:rsidR="00D95C06" w:rsidRPr="00D95C06" w:rsidRDefault="00D95C06" w:rsidP="00D95C06">
            <w:pPr>
              <w:pStyle w:val="aff8"/>
            </w:pPr>
            <w:r w:rsidRPr="00D95C06">
              <w:t>Возвращает все элементы, удовлетворяющие предикату, который задан аргументом метода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FindIndex()</w:t>
            </w:r>
          </w:p>
        </w:tc>
        <w:tc>
          <w:tcPr>
            <w:tcW w:w="0" w:type="auto"/>
            <w:vAlign w:val="center"/>
          </w:tcPr>
          <w:p w:rsidR="00D95C06" w:rsidRPr="00D95C06" w:rsidRDefault="00D95C06" w:rsidP="00D95C06">
            <w:pPr>
              <w:pStyle w:val="aff8"/>
            </w:pPr>
            <w:r w:rsidRPr="00D95C06">
              <w:t>Возвращает индекс первого вхождения элемента, удовлетворяющего предикату, заданному как аргумент метода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FindLastIndex()</w:t>
            </w:r>
          </w:p>
        </w:tc>
        <w:tc>
          <w:tcPr>
            <w:tcW w:w="0" w:type="auto"/>
            <w:vAlign w:val="center"/>
          </w:tcPr>
          <w:p w:rsidR="00D95C06" w:rsidRPr="00D95C06" w:rsidRDefault="00D95C06" w:rsidP="00D95C06">
            <w:pPr>
              <w:pStyle w:val="aff8"/>
            </w:pPr>
            <w:r w:rsidRPr="00D95C06">
              <w:t>Возвращает индекс последнего вхождения элемента, удовлетворяющего предикату, заданному как аргумент метода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ConvertAll()</w:t>
            </w:r>
          </w:p>
        </w:tc>
        <w:tc>
          <w:tcPr>
            <w:tcW w:w="0" w:type="auto"/>
            <w:vAlign w:val="center"/>
          </w:tcPr>
          <w:p w:rsidR="00D95C06" w:rsidRPr="00D95C06" w:rsidRDefault="00D95C06" w:rsidP="00D95C06">
            <w:pPr>
              <w:pStyle w:val="aff8"/>
            </w:pPr>
            <w:r w:rsidRPr="00D95C06">
              <w:t>Конвертирует массив одного типа в массив другого типа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ForEach()</w:t>
            </w:r>
          </w:p>
        </w:tc>
        <w:tc>
          <w:tcPr>
            <w:tcW w:w="0" w:type="auto"/>
            <w:vAlign w:val="center"/>
          </w:tcPr>
          <w:p w:rsidR="00D95C06" w:rsidRPr="00D95C06" w:rsidRDefault="00D95C06" w:rsidP="00D95C06">
            <w:pPr>
              <w:pStyle w:val="aff8"/>
            </w:pPr>
            <w:r w:rsidRPr="00D95C06">
              <w:t>Выполняет указанное действие для всех элементов массива</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TrueForAll()</w:t>
            </w:r>
          </w:p>
        </w:tc>
        <w:tc>
          <w:tcPr>
            <w:tcW w:w="0" w:type="auto"/>
            <w:vAlign w:val="center"/>
          </w:tcPr>
          <w:p w:rsidR="00D95C06" w:rsidRPr="00D95C06" w:rsidRDefault="00D95C06" w:rsidP="00D95C06">
            <w:pPr>
              <w:pStyle w:val="aff8"/>
            </w:pPr>
            <w:r w:rsidRPr="00D95C06">
              <w:t xml:space="preserve">Возвращает </w:t>
            </w:r>
            <w:r w:rsidRPr="005507E8">
              <w:rPr>
                <w:rStyle w:val="afd"/>
              </w:rPr>
              <w:t>true</w:t>
            </w:r>
            <w:r w:rsidRPr="00D95C06">
              <w:t>, если заданный предикат верен для всех элементов</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Clear()</w:t>
            </w:r>
          </w:p>
        </w:tc>
        <w:tc>
          <w:tcPr>
            <w:tcW w:w="0" w:type="auto"/>
            <w:vAlign w:val="center"/>
          </w:tcPr>
          <w:p w:rsidR="00D95C06" w:rsidRPr="00D95C06" w:rsidRDefault="00D95C06" w:rsidP="00D95C06">
            <w:pPr>
              <w:pStyle w:val="aff8"/>
            </w:pPr>
            <w:r w:rsidRPr="00D95C06">
              <w:t>Устанавливает для массива или его части значение по умолчанию для типа элементов</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Reverse()</w:t>
            </w:r>
          </w:p>
        </w:tc>
        <w:tc>
          <w:tcPr>
            <w:tcW w:w="0" w:type="auto"/>
            <w:vAlign w:val="center"/>
          </w:tcPr>
          <w:p w:rsidR="00D95C06" w:rsidRPr="00D95C06" w:rsidRDefault="00D95C06" w:rsidP="00D95C06">
            <w:pPr>
              <w:pStyle w:val="aff8"/>
            </w:pPr>
            <w:r w:rsidRPr="00D95C06">
              <w:t>Меняет порядок элементов в одномерном массиве или его части на противоположный</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AsReadOnly()</w:t>
            </w:r>
          </w:p>
        </w:tc>
        <w:tc>
          <w:tcPr>
            <w:tcW w:w="0" w:type="auto"/>
            <w:vAlign w:val="center"/>
          </w:tcPr>
          <w:p w:rsidR="00D95C06" w:rsidRPr="00D95C06" w:rsidRDefault="00D95C06" w:rsidP="00D95C06">
            <w:pPr>
              <w:pStyle w:val="aff8"/>
            </w:pPr>
            <w:r w:rsidRPr="00D95C06">
              <w:t>Создаёт на основе массива коллекцию, не допускающую модификации своих элементов (</w:t>
            </w:r>
            <w:r w:rsidRPr="00E562B3">
              <w:rPr>
                <w:lang w:val="en-US"/>
              </w:rPr>
              <w:t>read</w:t>
            </w:r>
            <w:r w:rsidRPr="00113053">
              <w:t>-</w:t>
            </w:r>
            <w:r w:rsidRPr="00E562B3">
              <w:rPr>
                <w:lang w:val="en-US"/>
              </w:rPr>
              <w:t>only</w:t>
            </w:r>
            <w:r w:rsidRPr="00113053">
              <w:t xml:space="preserve"> </w:t>
            </w:r>
            <w:r w:rsidRPr="00E562B3">
              <w:rPr>
                <w:lang w:val="en-US"/>
              </w:rPr>
              <w:t>collection</w:t>
            </w:r>
            <w:r w:rsidRPr="00D95C06">
              <w:t>)</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CreateInstance()</w:t>
            </w:r>
          </w:p>
        </w:tc>
        <w:tc>
          <w:tcPr>
            <w:tcW w:w="0" w:type="auto"/>
            <w:vAlign w:val="center"/>
          </w:tcPr>
          <w:p w:rsidR="00D95C06" w:rsidRPr="00D95C06" w:rsidRDefault="00D95C06" w:rsidP="00D95C06">
            <w:pPr>
              <w:pStyle w:val="aff8"/>
            </w:pPr>
            <w:r w:rsidRPr="00D95C06">
              <w:t>Создаёт экземпляр массива любого типа, размерности и длины</w:t>
            </w:r>
          </w:p>
        </w:tc>
      </w:tr>
    </w:tbl>
    <w:p w:rsidR="00FF2BBB" w:rsidRDefault="00FF2BBB" w:rsidP="00FF2BBB">
      <w:pPr>
        <w:pStyle w:val="af8"/>
      </w:pPr>
      <w:r>
        <w:lastRenderedPageBreak/>
        <w:t>Окончание табл. 7</w:t>
      </w:r>
    </w:p>
    <w:tbl>
      <w:tblPr>
        <w:tblStyle w:val="afa"/>
        <w:tblW w:w="0" w:type="auto"/>
        <w:jc w:val="center"/>
        <w:tblLook w:val="04A0" w:firstRow="1" w:lastRow="0" w:firstColumn="1" w:lastColumn="0" w:noHBand="0" w:noVBand="1"/>
      </w:tblPr>
      <w:tblGrid>
        <w:gridCol w:w="2273"/>
        <w:gridCol w:w="7355"/>
      </w:tblGrid>
      <w:tr w:rsidR="00FF2BBB" w:rsidRPr="00D95C06" w:rsidTr="00D95C06">
        <w:trPr>
          <w:jc w:val="center"/>
        </w:trPr>
        <w:tc>
          <w:tcPr>
            <w:tcW w:w="0" w:type="auto"/>
            <w:vAlign w:val="center"/>
          </w:tcPr>
          <w:p w:rsidR="00FF2BBB" w:rsidRPr="00D95C06" w:rsidRDefault="00FF2BBB" w:rsidP="00FF2BBB">
            <w:pPr>
              <w:pStyle w:val="aff7"/>
            </w:pPr>
            <w:r w:rsidRPr="00D95C06">
              <w:t>Имя метода</w:t>
            </w:r>
          </w:p>
        </w:tc>
        <w:tc>
          <w:tcPr>
            <w:tcW w:w="0" w:type="auto"/>
            <w:vAlign w:val="center"/>
          </w:tcPr>
          <w:p w:rsidR="00FF2BBB" w:rsidRPr="00D95C06" w:rsidRDefault="00FF2BBB" w:rsidP="00FF2BBB">
            <w:pPr>
              <w:pStyle w:val="aff7"/>
            </w:pPr>
            <w:r w:rsidRPr="00D95C06">
              <w:t>Описание</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Copy()</w:t>
            </w:r>
          </w:p>
        </w:tc>
        <w:tc>
          <w:tcPr>
            <w:tcW w:w="0" w:type="auto"/>
            <w:vAlign w:val="center"/>
          </w:tcPr>
          <w:p w:rsidR="00D95C06" w:rsidRPr="00D95C06" w:rsidRDefault="00D95C06" w:rsidP="00D95C06">
            <w:pPr>
              <w:pStyle w:val="aff8"/>
            </w:pPr>
            <w:r w:rsidRPr="00D95C06">
              <w:t>Копирует раздел одного массива в другой массив, выполняя приведение типов</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ConstrainedCopy()</w:t>
            </w:r>
          </w:p>
        </w:tc>
        <w:tc>
          <w:tcPr>
            <w:tcW w:w="0" w:type="auto"/>
            <w:vAlign w:val="center"/>
          </w:tcPr>
          <w:p w:rsidR="00D95C06" w:rsidRPr="00D95C06" w:rsidRDefault="00D95C06" w:rsidP="00D95C06">
            <w:pPr>
              <w:pStyle w:val="aff8"/>
            </w:pPr>
            <w:r w:rsidRPr="00D95C06">
              <w:t xml:space="preserve">Метод подобен </w:t>
            </w:r>
            <w:r w:rsidRPr="00D95C06">
              <w:rPr>
                <w:rStyle w:val="aff"/>
              </w:rPr>
              <w:t>Copy()</w:t>
            </w:r>
            <w:r w:rsidRPr="00D95C06">
              <w:t>, но если приведение типов для элементов неудачно, выполняется отмена операции копирования</w:t>
            </w:r>
          </w:p>
        </w:tc>
      </w:tr>
      <w:tr w:rsidR="00D95C06" w:rsidRPr="00D95C06" w:rsidTr="00D95C06">
        <w:trPr>
          <w:jc w:val="center"/>
        </w:trPr>
        <w:tc>
          <w:tcPr>
            <w:tcW w:w="0" w:type="auto"/>
            <w:vAlign w:val="center"/>
          </w:tcPr>
          <w:p w:rsidR="00D95C06" w:rsidRPr="00D95C06" w:rsidRDefault="00D95C06" w:rsidP="00D95C06">
            <w:pPr>
              <w:pStyle w:val="aff8"/>
            </w:pPr>
            <w:r w:rsidRPr="00D95C06">
              <w:rPr>
                <w:rStyle w:val="aff"/>
              </w:rPr>
              <w:t>Resize()</w:t>
            </w:r>
          </w:p>
        </w:tc>
        <w:tc>
          <w:tcPr>
            <w:tcW w:w="0" w:type="auto"/>
            <w:vAlign w:val="center"/>
          </w:tcPr>
          <w:p w:rsidR="00D95C06" w:rsidRPr="00D95C06" w:rsidRDefault="00D95C06" w:rsidP="00D95C06">
            <w:pPr>
              <w:pStyle w:val="aff8"/>
            </w:pPr>
            <w:r w:rsidRPr="00D95C06">
              <w:t>Позволяет изменить размер массива</w:t>
            </w:r>
          </w:p>
        </w:tc>
      </w:tr>
    </w:tbl>
    <w:p w:rsidR="005C23DB" w:rsidRDefault="005C23DB" w:rsidP="005C23DB">
      <w:r>
        <w:t>Рассмотрим несколько примеров использования методов массива. В первом примере создадим массив и выполним работу с его элементами, не применяя традиционный синтаксис C#.</w:t>
      </w:r>
    </w:p>
    <w:p w:rsidR="005C23DB" w:rsidRPr="000170D1" w:rsidRDefault="005C23DB" w:rsidP="00D16233">
      <w:pPr>
        <w:pStyle w:val="a4"/>
      </w:pPr>
      <w:r w:rsidRPr="00D95C06">
        <w:rPr>
          <w:rStyle w:val="af5"/>
        </w:rPr>
        <w:t>Array</w:t>
      </w:r>
      <w:r w:rsidRPr="000170D1">
        <w:t xml:space="preserve"> a = </w:t>
      </w:r>
      <w:r w:rsidRPr="00D95C06">
        <w:rPr>
          <w:rStyle w:val="af5"/>
        </w:rPr>
        <w:t>Array</w:t>
      </w:r>
      <w:r w:rsidRPr="000170D1">
        <w:t>.CreateInstance(</w:t>
      </w:r>
      <w:r w:rsidRPr="00D95C06">
        <w:rPr>
          <w:rStyle w:val="af6"/>
        </w:rPr>
        <w:t>typeof</w:t>
      </w:r>
      <w:r w:rsidRPr="000170D1">
        <w:t xml:space="preserve"> (</w:t>
      </w:r>
      <w:r w:rsidRPr="00D95C06">
        <w:rPr>
          <w:rStyle w:val="af6"/>
        </w:rPr>
        <w:t>string</w:t>
      </w:r>
      <w:r w:rsidRPr="000170D1">
        <w:t xml:space="preserve">), 2);  </w:t>
      </w:r>
      <w:r w:rsidR="00D95C06" w:rsidRPr="00D95C06">
        <w:t xml:space="preserve">  </w:t>
      </w:r>
      <w:r w:rsidRPr="00D95C06">
        <w:rPr>
          <w:rStyle w:val="af4"/>
          <w:lang w:val="en-US"/>
        </w:rPr>
        <w:t xml:space="preserve">// </w:t>
      </w:r>
      <w:r w:rsidRPr="00D95C06">
        <w:rPr>
          <w:rStyle w:val="af4"/>
        </w:rPr>
        <w:t>тип</w:t>
      </w:r>
      <w:r w:rsidRPr="00D95C06">
        <w:rPr>
          <w:rStyle w:val="af4"/>
          <w:lang w:val="en-US"/>
        </w:rPr>
        <w:t xml:space="preserve">, </w:t>
      </w:r>
      <w:r w:rsidRPr="00D95C06">
        <w:rPr>
          <w:rStyle w:val="af4"/>
        </w:rPr>
        <w:t>длина</w:t>
      </w:r>
    </w:p>
    <w:p w:rsidR="005C23DB" w:rsidRPr="000170D1" w:rsidRDefault="005C23DB" w:rsidP="00D16233">
      <w:pPr>
        <w:pStyle w:val="a4"/>
      </w:pPr>
      <w:r w:rsidRPr="000170D1">
        <w:t>a.SetValue(</w:t>
      </w:r>
      <w:r w:rsidRPr="00565AF2">
        <w:rPr>
          <w:rStyle w:val="af7"/>
        </w:rPr>
        <w:t>"hi"</w:t>
      </w:r>
      <w:r w:rsidRPr="000170D1">
        <w:t xml:space="preserve">, 0);                  </w:t>
      </w:r>
      <w:r w:rsidRPr="00565AF2">
        <w:rPr>
          <w:rStyle w:val="af4"/>
          <w:lang w:val="en-US"/>
        </w:rPr>
        <w:t>// a[0] = "hi";</w:t>
      </w:r>
    </w:p>
    <w:p w:rsidR="005C23DB" w:rsidRPr="000170D1" w:rsidRDefault="005C23DB" w:rsidP="00D16233">
      <w:pPr>
        <w:pStyle w:val="a4"/>
      </w:pPr>
      <w:r w:rsidRPr="000170D1">
        <w:t>a.SetValue(</w:t>
      </w:r>
      <w:r w:rsidRPr="00565AF2">
        <w:rPr>
          <w:rStyle w:val="af7"/>
        </w:rPr>
        <w:t>"there"</w:t>
      </w:r>
      <w:r w:rsidRPr="000170D1">
        <w:t xml:space="preserve">, 1);               </w:t>
      </w:r>
      <w:r w:rsidRPr="00565AF2">
        <w:rPr>
          <w:rStyle w:val="af4"/>
          <w:lang w:val="en-US"/>
        </w:rPr>
        <w:t>// a[1] = "there";</w:t>
      </w:r>
    </w:p>
    <w:p w:rsidR="005C23DB" w:rsidRPr="000170D1" w:rsidRDefault="005C23DB" w:rsidP="00D16233">
      <w:pPr>
        <w:pStyle w:val="a4"/>
      </w:pPr>
      <w:r w:rsidRPr="00D95C06">
        <w:rPr>
          <w:rStyle w:val="af6"/>
        </w:rPr>
        <w:t>string</w:t>
      </w:r>
      <w:r w:rsidRPr="000170D1">
        <w:t xml:space="preserve"> s = (</w:t>
      </w:r>
      <w:r w:rsidRPr="00D95C06">
        <w:rPr>
          <w:rStyle w:val="af6"/>
        </w:rPr>
        <w:t>string</w:t>
      </w:r>
      <w:r w:rsidRPr="000170D1">
        <w:t xml:space="preserve">) a.GetValue(0);    </w:t>
      </w:r>
      <w:r w:rsidRPr="00565AF2">
        <w:rPr>
          <w:rStyle w:val="af4"/>
          <w:lang w:val="en-US"/>
        </w:rPr>
        <w:t>// s = a[0];</w:t>
      </w:r>
    </w:p>
    <w:p w:rsidR="005C23DB" w:rsidRDefault="005C23DB" w:rsidP="005C23DB">
      <w:r>
        <w:t xml:space="preserve">Метод </w:t>
      </w:r>
      <w:r w:rsidRPr="00D95C06">
        <w:rPr>
          <w:rStyle w:val="a9"/>
        </w:rPr>
        <w:t>CreateInstance()</w:t>
      </w:r>
      <w:r>
        <w:t xml:space="preserve"> может создать массив любой размерности с указанным диапазоном изменения индексов:</w:t>
      </w:r>
    </w:p>
    <w:p w:rsidR="005C23DB" w:rsidRPr="00565AF2" w:rsidRDefault="005C23DB" w:rsidP="00D16233">
      <w:pPr>
        <w:pStyle w:val="a4"/>
        <w:rPr>
          <w:rStyle w:val="af4"/>
          <w:lang w:val="en-US"/>
        </w:rPr>
      </w:pPr>
      <w:r w:rsidRPr="00565AF2">
        <w:rPr>
          <w:rStyle w:val="af4"/>
          <w:lang w:val="en-US"/>
        </w:rPr>
        <w:t xml:space="preserve">// b – </w:t>
      </w:r>
      <w:r w:rsidRPr="00D95C06">
        <w:rPr>
          <w:rStyle w:val="af4"/>
        </w:rPr>
        <w:t>это</w:t>
      </w:r>
      <w:r w:rsidRPr="00565AF2">
        <w:rPr>
          <w:rStyle w:val="af4"/>
          <w:lang w:val="en-US"/>
        </w:rPr>
        <w:t xml:space="preserve"> </w:t>
      </w:r>
      <w:r w:rsidRPr="00D95C06">
        <w:rPr>
          <w:rStyle w:val="af4"/>
        </w:rPr>
        <w:t>массив</w:t>
      </w:r>
      <w:r w:rsidRPr="00565AF2">
        <w:rPr>
          <w:rStyle w:val="af4"/>
          <w:lang w:val="en-US"/>
        </w:rPr>
        <w:t xml:space="preserve"> int[-5..4, 100..119]</w:t>
      </w:r>
    </w:p>
    <w:p w:rsidR="005C23DB" w:rsidRPr="00595CFB" w:rsidRDefault="00595CFB" w:rsidP="00D16233">
      <w:pPr>
        <w:pStyle w:val="a4"/>
      </w:pPr>
      <w:bookmarkStart w:id="13" w:name="OLE_LINK3"/>
      <w:bookmarkStart w:id="14" w:name="OLE_LINK4"/>
      <w:r w:rsidRPr="00595CFB">
        <w:rPr>
          <w:rStyle w:val="af6"/>
        </w:rPr>
        <w:t>var</w:t>
      </w:r>
      <w:r w:rsidR="005C23DB" w:rsidRPr="000170D1">
        <w:t xml:space="preserve"> b = </w:t>
      </w:r>
      <w:r w:rsidR="005C23DB" w:rsidRPr="00D95C06">
        <w:rPr>
          <w:rStyle w:val="af5"/>
        </w:rPr>
        <w:t>Array</w:t>
      </w:r>
      <w:r w:rsidR="005C23DB" w:rsidRPr="000170D1">
        <w:t>.CreateInstance(</w:t>
      </w:r>
      <w:r w:rsidR="005C23DB" w:rsidRPr="00D95C06">
        <w:rPr>
          <w:rStyle w:val="af6"/>
        </w:rPr>
        <w:t>typeof</w:t>
      </w:r>
      <w:r w:rsidR="00D95C06" w:rsidRPr="00D95C06">
        <w:t xml:space="preserve"> </w:t>
      </w:r>
      <w:r w:rsidR="005C23DB" w:rsidRPr="000170D1">
        <w:t>(</w:t>
      </w:r>
      <w:r w:rsidR="005C23DB" w:rsidRPr="00D95C06">
        <w:rPr>
          <w:rStyle w:val="af6"/>
        </w:rPr>
        <w:t>int</w:t>
      </w:r>
      <w:r w:rsidR="005C23DB" w:rsidRPr="000170D1">
        <w:t>),</w:t>
      </w:r>
      <w:r w:rsidRPr="00595CFB">
        <w:t xml:space="preserve"> </w:t>
      </w:r>
      <w:r>
        <w:t xml:space="preserve">    </w:t>
      </w:r>
      <w:r w:rsidRPr="00D95C06">
        <w:rPr>
          <w:rStyle w:val="af4"/>
          <w:lang w:val="en-US"/>
        </w:rPr>
        <w:t xml:space="preserve">// </w:t>
      </w:r>
      <w:r w:rsidRPr="00D95C06">
        <w:rPr>
          <w:rStyle w:val="af4"/>
        </w:rPr>
        <w:t>тип</w:t>
      </w:r>
      <w:r w:rsidRPr="00595CFB">
        <w:rPr>
          <w:rStyle w:val="af4"/>
          <w:lang w:val="en-US"/>
        </w:rPr>
        <w:t xml:space="preserve"> </w:t>
      </w:r>
      <w:r>
        <w:rPr>
          <w:rStyle w:val="af4"/>
        </w:rPr>
        <w:t>элемента</w:t>
      </w:r>
    </w:p>
    <w:p w:rsidR="00595CFB" w:rsidRDefault="005C23DB" w:rsidP="00D16233">
      <w:pPr>
        <w:pStyle w:val="a4"/>
        <w:rPr>
          <w:lang w:val="ru-RU"/>
        </w:rPr>
      </w:pPr>
      <w:r w:rsidRPr="00595CFB">
        <w:t xml:space="preserve">                             </w:t>
      </w:r>
      <w:r w:rsidRPr="00595CFB">
        <w:rPr>
          <w:rStyle w:val="af6"/>
        </w:rPr>
        <w:t>new</w:t>
      </w:r>
      <w:r w:rsidRPr="00595CFB">
        <w:rPr>
          <w:lang w:val="ru-RU"/>
        </w:rPr>
        <w:t>[] {10, 20},</w:t>
      </w:r>
      <w:r w:rsidR="00595CFB" w:rsidRPr="00595CFB">
        <w:rPr>
          <w:lang w:val="ru-RU"/>
        </w:rPr>
        <w:t xml:space="preserve"> </w:t>
      </w:r>
      <w:r w:rsidR="00595CFB" w:rsidRPr="00565AF2">
        <w:rPr>
          <w:lang w:val="ru-RU"/>
        </w:rPr>
        <w:t xml:space="preserve">  </w:t>
      </w:r>
      <w:r w:rsidR="00595CFB" w:rsidRPr="00595CFB">
        <w:rPr>
          <w:rStyle w:val="af4"/>
        </w:rPr>
        <w:t xml:space="preserve">// </w:t>
      </w:r>
      <w:r w:rsidR="00595CFB">
        <w:rPr>
          <w:rStyle w:val="af4"/>
        </w:rPr>
        <w:t>длины размерностей</w:t>
      </w:r>
    </w:p>
    <w:p w:rsidR="005C23DB" w:rsidRPr="00595CFB" w:rsidRDefault="00595CFB" w:rsidP="00D16233">
      <w:pPr>
        <w:pStyle w:val="a4"/>
        <w:rPr>
          <w:lang w:val="ru-RU"/>
        </w:rPr>
      </w:pPr>
      <w:r>
        <w:rPr>
          <w:lang w:val="ru-RU"/>
        </w:rPr>
        <w:t xml:space="preserve">                             </w:t>
      </w:r>
      <w:r w:rsidR="005C23DB" w:rsidRPr="00595CFB">
        <w:rPr>
          <w:rStyle w:val="af6"/>
        </w:rPr>
        <w:t>new</w:t>
      </w:r>
      <w:r w:rsidR="005C23DB" w:rsidRPr="00595CFB">
        <w:rPr>
          <w:lang w:val="ru-RU"/>
        </w:rPr>
        <w:t>[] {-5, 100});</w:t>
      </w:r>
      <w:r>
        <w:rPr>
          <w:lang w:val="ru-RU"/>
        </w:rPr>
        <w:t xml:space="preserve"> </w:t>
      </w:r>
      <w:r w:rsidRPr="00595CFB">
        <w:rPr>
          <w:rStyle w:val="af4"/>
        </w:rPr>
        <w:t xml:space="preserve">// </w:t>
      </w:r>
      <w:r>
        <w:rPr>
          <w:rStyle w:val="af4"/>
        </w:rPr>
        <w:t>нижние границы</w:t>
      </w:r>
    </w:p>
    <w:p w:rsidR="005C23DB" w:rsidRPr="00595CFB" w:rsidRDefault="005C23DB" w:rsidP="00D16233">
      <w:pPr>
        <w:pStyle w:val="a4"/>
      </w:pPr>
      <w:r w:rsidRPr="000170D1">
        <w:t>b.SetValue(25, -3, 110);</w:t>
      </w:r>
    </w:p>
    <w:p w:rsidR="005C23DB" w:rsidRPr="000170D1" w:rsidRDefault="005C23DB" w:rsidP="00D16233">
      <w:pPr>
        <w:pStyle w:val="a4"/>
      </w:pPr>
      <w:r w:rsidRPr="00595CFB">
        <w:rPr>
          <w:rStyle w:val="af6"/>
        </w:rPr>
        <w:t>int</w:t>
      </w:r>
      <w:r w:rsidRPr="000170D1">
        <w:t xml:space="preserve"> x = (</w:t>
      </w:r>
      <w:r w:rsidRPr="00595CFB">
        <w:rPr>
          <w:rStyle w:val="af6"/>
        </w:rPr>
        <w:t>int</w:t>
      </w:r>
      <w:r w:rsidRPr="000170D1">
        <w:t>) b.GetValue(-2, 115);</w:t>
      </w:r>
    </w:p>
    <w:bookmarkEnd w:id="13"/>
    <w:bookmarkEnd w:id="14"/>
    <w:p w:rsidR="005C23DB" w:rsidRDefault="005C23DB" w:rsidP="005C23DB">
      <w:r>
        <w:t xml:space="preserve">Группа статических методов класса </w:t>
      </w:r>
      <w:r w:rsidRPr="00595CFB">
        <w:rPr>
          <w:rStyle w:val="af5"/>
        </w:rPr>
        <w:t>Array</w:t>
      </w:r>
      <w:r>
        <w:t xml:space="preserve"> позволяет выполнить сортировку и поиск данных в массиве. Методы поиска могут использовать заданные предикаты, а сортировка – выполняться по заданному критерию сравнения.</w:t>
      </w:r>
    </w:p>
    <w:p w:rsidR="005C23DB" w:rsidRDefault="005C23DB" w:rsidP="00D16233">
      <w:pPr>
        <w:pStyle w:val="a4"/>
        <w:rPr>
          <w:lang w:val="ru-RU"/>
        </w:rPr>
      </w:pPr>
      <w:r w:rsidRPr="00595CFB">
        <w:rPr>
          <w:rStyle w:val="af6"/>
        </w:rPr>
        <w:t>int</w:t>
      </w:r>
      <w:r w:rsidRPr="00993C53">
        <w:rPr>
          <w:lang w:val="ru-RU"/>
        </w:rPr>
        <w:t xml:space="preserve">[] </w:t>
      </w:r>
      <w:r>
        <w:t>a</w:t>
      </w:r>
      <w:r w:rsidRPr="00993C53">
        <w:rPr>
          <w:lang w:val="ru-RU"/>
        </w:rPr>
        <w:t xml:space="preserve"> = {10, 3, 5, -7, 0, 20, 10, 4};</w:t>
      </w:r>
    </w:p>
    <w:p w:rsidR="00E562B3" w:rsidRDefault="00E562B3" w:rsidP="00D16233">
      <w:pPr>
        <w:pStyle w:val="a4"/>
        <w:rPr>
          <w:lang w:val="ru-RU"/>
        </w:rPr>
      </w:pPr>
    </w:p>
    <w:p w:rsidR="00E562B3" w:rsidRPr="00993C53" w:rsidRDefault="00E562B3" w:rsidP="00D16233">
      <w:pPr>
        <w:pStyle w:val="a4"/>
        <w:rPr>
          <w:lang w:val="ru-RU"/>
        </w:rPr>
      </w:pPr>
      <w:r w:rsidRPr="00595CFB">
        <w:rPr>
          <w:rStyle w:val="af4"/>
        </w:rPr>
        <w:t>// поиск элемента по предикату</w:t>
      </w:r>
    </w:p>
    <w:p w:rsidR="00E562B3" w:rsidRPr="00113053" w:rsidRDefault="005C23DB" w:rsidP="00D16233">
      <w:pPr>
        <w:pStyle w:val="a4"/>
      </w:pPr>
      <w:r w:rsidRPr="00595CFB">
        <w:rPr>
          <w:rStyle w:val="af6"/>
        </w:rPr>
        <w:t>int</w:t>
      </w:r>
      <w:r w:rsidRPr="00113053">
        <w:t xml:space="preserve"> </w:t>
      </w:r>
      <w:r>
        <w:t>b</w:t>
      </w:r>
      <w:r w:rsidRPr="00113053">
        <w:t xml:space="preserve"> = </w:t>
      </w:r>
      <w:r w:rsidRPr="00595CFB">
        <w:rPr>
          <w:rStyle w:val="af5"/>
        </w:rPr>
        <w:t>Array</w:t>
      </w:r>
      <w:r w:rsidRPr="00113053">
        <w:t>.</w:t>
      </w:r>
      <w:r>
        <w:t>Find</w:t>
      </w:r>
      <w:r w:rsidRPr="00113053">
        <w:t>(</w:t>
      </w:r>
      <w:r>
        <w:t>a</w:t>
      </w:r>
      <w:r w:rsidRPr="00113053">
        <w:t xml:space="preserve">, </w:t>
      </w:r>
      <w:r>
        <w:t>x</w:t>
      </w:r>
      <w:r w:rsidRPr="00113053">
        <w:t xml:space="preserve"> =&gt; </w:t>
      </w:r>
      <w:r>
        <w:t>x</w:t>
      </w:r>
      <w:r w:rsidRPr="00113053">
        <w:t xml:space="preserve"> &gt; 6);</w:t>
      </w:r>
    </w:p>
    <w:p w:rsidR="00E562B3" w:rsidRPr="00113053" w:rsidRDefault="00E562B3" w:rsidP="00D16233">
      <w:pPr>
        <w:pStyle w:val="a4"/>
      </w:pPr>
    </w:p>
    <w:p w:rsidR="005C23DB" w:rsidRPr="00993C53" w:rsidRDefault="00E562B3" w:rsidP="00D16233">
      <w:pPr>
        <w:pStyle w:val="a4"/>
        <w:rPr>
          <w:lang w:val="ru-RU"/>
        </w:rPr>
      </w:pPr>
      <w:r w:rsidRPr="00595CFB">
        <w:rPr>
          <w:rStyle w:val="af4"/>
        </w:rPr>
        <w:t>// поиск всех элементов</w:t>
      </w:r>
    </w:p>
    <w:p w:rsidR="005C23DB" w:rsidRDefault="005C23DB" w:rsidP="00D16233">
      <w:pPr>
        <w:pStyle w:val="a4"/>
        <w:rPr>
          <w:lang w:val="ru-RU"/>
        </w:rPr>
      </w:pPr>
      <w:r w:rsidRPr="00595CFB">
        <w:rPr>
          <w:rStyle w:val="af6"/>
        </w:rPr>
        <w:t>int</w:t>
      </w:r>
      <w:r w:rsidRPr="00993C53">
        <w:rPr>
          <w:lang w:val="ru-RU"/>
        </w:rPr>
        <w:t xml:space="preserve">[] </w:t>
      </w:r>
      <w:r>
        <w:t>c</w:t>
      </w:r>
      <w:r w:rsidRPr="00993C53">
        <w:rPr>
          <w:lang w:val="ru-RU"/>
        </w:rPr>
        <w:t xml:space="preserve"> = </w:t>
      </w:r>
      <w:r w:rsidRPr="00595CFB">
        <w:rPr>
          <w:rStyle w:val="af5"/>
        </w:rPr>
        <w:t>Array</w:t>
      </w:r>
      <w:r w:rsidRPr="00993C53">
        <w:rPr>
          <w:lang w:val="ru-RU"/>
        </w:rPr>
        <w:t>.</w:t>
      </w:r>
      <w:r>
        <w:t>FindAll</w:t>
      </w:r>
      <w:r w:rsidRPr="00993C53">
        <w:rPr>
          <w:lang w:val="ru-RU"/>
        </w:rPr>
        <w:t>(</w:t>
      </w:r>
      <w:r>
        <w:t>a</w:t>
      </w:r>
      <w:r w:rsidRPr="00993C53">
        <w:rPr>
          <w:lang w:val="ru-RU"/>
        </w:rPr>
        <w:t xml:space="preserve">, </w:t>
      </w:r>
      <w:r>
        <w:t>x</w:t>
      </w:r>
      <w:r w:rsidRPr="00993C53">
        <w:rPr>
          <w:lang w:val="ru-RU"/>
        </w:rPr>
        <w:t xml:space="preserve"> =&gt; </w:t>
      </w:r>
      <w:r>
        <w:t>x</w:t>
      </w:r>
      <w:r w:rsidRPr="00993C53">
        <w:rPr>
          <w:lang w:val="ru-RU"/>
        </w:rPr>
        <w:t xml:space="preserve"> &gt; 6);</w:t>
      </w:r>
    </w:p>
    <w:p w:rsidR="00E562B3" w:rsidRDefault="00E562B3" w:rsidP="00D16233">
      <w:pPr>
        <w:pStyle w:val="a4"/>
        <w:rPr>
          <w:lang w:val="ru-RU"/>
        </w:rPr>
      </w:pPr>
    </w:p>
    <w:p w:rsidR="00E562B3" w:rsidRPr="00993C53" w:rsidRDefault="00E562B3" w:rsidP="00D16233">
      <w:pPr>
        <w:pStyle w:val="a4"/>
        <w:rPr>
          <w:lang w:val="ru-RU"/>
        </w:rPr>
      </w:pPr>
      <w:r w:rsidRPr="00595CFB">
        <w:rPr>
          <w:rStyle w:val="af4"/>
        </w:rPr>
        <w:t>// действие над элементами</w:t>
      </w:r>
    </w:p>
    <w:p w:rsidR="005C23DB" w:rsidRPr="00113053" w:rsidRDefault="005C23DB" w:rsidP="00D16233">
      <w:pPr>
        <w:pStyle w:val="a4"/>
      </w:pPr>
      <w:r w:rsidRPr="00595CFB">
        <w:rPr>
          <w:rStyle w:val="af5"/>
        </w:rPr>
        <w:t>Array</w:t>
      </w:r>
      <w:r w:rsidRPr="00113053">
        <w:t>.</w:t>
      </w:r>
      <w:r>
        <w:t>ForEach</w:t>
      </w:r>
      <w:r w:rsidRPr="00113053">
        <w:t>(</w:t>
      </w:r>
      <w:r>
        <w:t>c</w:t>
      </w:r>
      <w:r w:rsidRPr="00113053">
        <w:t xml:space="preserve">, </w:t>
      </w:r>
      <w:r w:rsidRPr="00595CFB">
        <w:rPr>
          <w:rStyle w:val="af5"/>
        </w:rPr>
        <w:t>Console</w:t>
      </w:r>
      <w:r w:rsidRPr="00113053">
        <w:t>.</w:t>
      </w:r>
      <w:r>
        <w:t>WriteLine</w:t>
      </w:r>
      <w:r w:rsidRPr="00113053">
        <w:t>);</w:t>
      </w:r>
    </w:p>
    <w:p w:rsidR="00E562B3" w:rsidRPr="00113053" w:rsidRDefault="00E562B3" w:rsidP="00D16233">
      <w:pPr>
        <w:pStyle w:val="a4"/>
      </w:pPr>
    </w:p>
    <w:p w:rsidR="00E562B3" w:rsidRPr="00E562B3" w:rsidRDefault="00E562B3" w:rsidP="00D16233">
      <w:pPr>
        <w:pStyle w:val="a4"/>
      </w:pPr>
      <w:r w:rsidRPr="00565AF2">
        <w:rPr>
          <w:rStyle w:val="af4"/>
          <w:lang w:val="en-US"/>
        </w:rPr>
        <w:t xml:space="preserve">// </w:t>
      </w:r>
      <w:r w:rsidRPr="00595CFB">
        <w:rPr>
          <w:rStyle w:val="af4"/>
        </w:rPr>
        <w:t>проверка</w:t>
      </w:r>
      <w:r w:rsidRPr="00565AF2">
        <w:rPr>
          <w:rStyle w:val="af4"/>
          <w:lang w:val="en-US"/>
        </w:rPr>
        <w:t xml:space="preserve"> </w:t>
      </w:r>
      <w:r w:rsidRPr="00595CFB">
        <w:rPr>
          <w:rStyle w:val="af4"/>
        </w:rPr>
        <w:t>условия</w:t>
      </w:r>
    </w:p>
    <w:p w:rsidR="005C23DB" w:rsidRDefault="005C23DB" w:rsidP="00D16233">
      <w:pPr>
        <w:pStyle w:val="a4"/>
      </w:pPr>
      <w:r w:rsidRPr="00595CFB">
        <w:rPr>
          <w:rStyle w:val="af6"/>
        </w:rPr>
        <w:t>bool</w:t>
      </w:r>
      <w:r w:rsidRPr="000170D1">
        <w:t xml:space="preserve"> flag = </w:t>
      </w:r>
      <w:r w:rsidRPr="00595CFB">
        <w:rPr>
          <w:rStyle w:val="af5"/>
        </w:rPr>
        <w:t>Array</w:t>
      </w:r>
      <w:r w:rsidRPr="000170D1">
        <w:t xml:space="preserve">.TrueForAll(a, x =&gt; x &gt; 0); </w:t>
      </w:r>
    </w:p>
    <w:p w:rsidR="00E562B3" w:rsidRDefault="00E562B3" w:rsidP="00D16233">
      <w:pPr>
        <w:pStyle w:val="a4"/>
      </w:pPr>
    </w:p>
    <w:p w:rsidR="00E562B3" w:rsidRPr="000170D1" w:rsidRDefault="00E562B3" w:rsidP="00D16233">
      <w:pPr>
        <w:pStyle w:val="a4"/>
      </w:pPr>
      <w:r w:rsidRPr="00565AF2">
        <w:rPr>
          <w:rStyle w:val="af4"/>
          <w:lang w:val="en-US"/>
        </w:rPr>
        <w:t xml:space="preserve">// </w:t>
      </w:r>
      <w:r w:rsidRPr="00595CFB">
        <w:rPr>
          <w:rStyle w:val="af4"/>
        </w:rPr>
        <w:t>сортировка</w:t>
      </w:r>
    </w:p>
    <w:p w:rsidR="005C23DB" w:rsidRDefault="005C23DB" w:rsidP="00D16233">
      <w:pPr>
        <w:pStyle w:val="a4"/>
      </w:pPr>
      <w:r w:rsidRPr="00595CFB">
        <w:rPr>
          <w:rStyle w:val="af5"/>
        </w:rPr>
        <w:t>Array</w:t>
      </w:r>
      <w:r w:rsidRPr="000170D1">
        <w:t>.Sort(a, (x, y) =&gt; x == y ? 0 : x &gt; y ? -1 : 1);</w:t>
      </w:r>
    </w:p>
    <w:p w:rsidR="00E562B3" w:rsidRDefault="00E562B3" w:rsidP="00D16233">
      <w:pPr>
        <w:pStyle w:val="a4"/>
        <w:rPr>
          <w:rStyle w:val="af4"/>
          <w:lang w:val="en-US"/>
        </w:rPr>
      </w:pPr>
    </w:p>
    <w:p w:rsidR="00E562B3" w:rsidRPr="000170D1" w:rsidRDefault="00E562B3" w:rsidP="00D16233">
      <w:pPr>
        <w:pStyle w:val="a4"/>
      </w:pPr>
      <w:r w:rsidRPr="00565AF2">
        <w:rPr>
          <w:rStyle w:val="af4"/>
          <w:lang w:val="en-US"/>
        </w:rPr>
        <w:t xml:space="preserve">// </w:t>
      </w:r>
      <w:r w:rsidRPr="00595CFB">
        <w:rPr>
          <w:rStyle w:val="af4"/>
        </w:rPr>
        <w:t>двоичный</w:t>
      </w:r>
      <w:r w:rsidRPr="00565AF2">
        <w:rPr>
          <w:rStyle w:val="af4"/>
          <w:lang w:val="en-US"/>
        </w:rPr>
        <w:t xml:space="preserve"> </w:t>
      </w:r>
      <w:r w:rsidRPr="00595CFB">
        <w:rPr>
          <w:rStyle w:val="af4"/>
        </w:rPr>
        <w:t>поиск</w:t>
      </w:r>
    </w:p>
    <w:p w:rsidR="005C23DB" w:rsidRPr="000170D1" w:rsidRDefault="005C23DB" w:rsidP="00D16233">
      <w:pPr>
        <w:pStyle w:val="a4"/>
      </w:pPr>
      <w:r w:rsidRPr="00595CFB">
        <w:rPr>
          <w:rStyle w:val="af6"/>
        </w:rPr>
        <w:t>int</w:t>
      </w:r>
      <w:r w:rsidRPr="000170D1">
        <w:t xml:space="preserve"> pos = </w:t>
      </w:r>
      <w:r w:rsidRPr="00595CFB">
        <w:rPr>
          <w:rStyle w:val="af5"/>
        </w:rPr>
        <w:t>Array</w:t>
      </w:r>
      <w:r w:rsidRPr="000170D1">
        <w:t xml:space="preserve">.BinarySearch(a, 3);                </w:t>
      </w:r>
      <w:r w:rsidRPr="00565AF2">
        <w:rPr>
          <w:rStyle w:val="af4"/>
          <w:lang w:val="en-US"/>
        </w:rPr>
        <w:t xml:space="preserve">// </w:t>
      </w:r>
      <w:r w:rsidRPr="00595CFB">
        <w:rPr>
          <w:rStyle w:val="af4"/>
        </w:rPr>
        <w:t>двоичный</w:t>
      </w:r>
      <w:r w:rsidRPr="00565AF2">
        <w:rPr>
          <w:rStyle w:val="af4"/>
          <w:lang w:val="en-US"/>
        </w:rPr>
        <w:t xml:space="preserve"> </w:t>
      </w:r>
      <w:r w:rsidRPr="00595CFB">
        <w:rPr>
          <w:rStyle w:val="af4"/>
        </w:rPr>
        <w:t>поиск</w:t>
      </w:r>
    </w:p>
    <w:p w:rsidR="005C23DB" w:rsidRPr="00595CFB" w:rsidRDefault="005C23DB" w:rsidP="00595CFB">
      <w:r w:rsidRPr="00595CFB">
        <w:lastRenderedPageBreak/>
        <w:t>Массивы допускают копирование элементов и изменение размера:</w:t>
      </w:r>
    </w:p>
    <w:p w:rsidR="005C23DB" w:rsidRPr="000170D1" w:rsidRDefault="005C23DB" w:rsidP="00D16233">
      <w:pPr>
        <w:pStyle w:val="a4"/>
      </w:pPr>
      <w:r w:rsidRPr="00595CFB">
        <w:rPr>
          <w:rStyle w:val="af6"/>
        </w:rPr>
        <w:t>int</w:t>
      </w:r>
      <w:r w:rsidRPr="000170D1">
        <w:t>[] a = {10, 3, 5, -7, 0, 20, 10, 4};</w:t>
      </w:r>
    </w:p>
    <w:p w:rsidR="005C23DB" w:rsidRPr="000170D1" w:rsidRDefault="005C23DB" w:rsidP="00D16233">
      <w:pPr>
        <w:pStyle w:val="a4"/>
      </w:pPr>
      <w:r w:rsidRPr="00595CFB">
        <w:rPr>
          <w:rStyle w:val="af6"/>
        </w:rPr>
        <w:t>int</w:t>
      </w:r>
      <w:r w:rsidRPr="000170D1">
        <w:t xml:space="preserve">[] b = </w:t>
      </w:r>
      <w:r w:rsidRPr="00595CFB">
        <w:rPr>
          <w:rStyle w:val="af6"/>
        </w:rPr>
        <w:t>new int</w:t>
      </w:r>
      <w:r w:rsidRPr="000170D1">
        <w:t>[a.Length];</w:t>
      </w:r>
    </w:p>
    <w:p w:rsidR="005C23DB" w:rsidRPr="000170D1" w:rsidRDefault="005C23DB" w:rsidP="00D16233">
      <w:pPr>
        <w:pStyle w:val="a4"/>
      </w:pPr>
      <w:r w:rsidRPr="00595CFB">
        <w:rPr>
          <w:rStyle w:val="af6"/>
        </w:rPr>
        <w:t>long</w:t>
      </w:r>
      <w:r w:rsidRPr="000170D1">
        <w:t xml:space="preserve">[] c = </w:t>
      </w:r>
      <w:r w:rsidRPr="00595CFB">
        <w:rPr>
          <w:rStyle w:val="af6"/>
        </w:rPr>
        <w:t>new long</w:t>
      </w:r>
      <w:r w:rsidRPr="000170D1">
        <w:t>[a.Length];</w:t>
      </w:r>
    </w:p>
    <w:p w:rsidR="005C23DB" w:rsidRPr="000170D1" w:rsidRDefault="005C23DB" w:rsidP="00D16233">
      <w:pPr>
        <w:pStyle w:val="a4"/>
      </w:pPr>
      <w:r w:rsidRPr="000170D1">
        <w:t>a.CopyTo(b, 0);</w:t>
      </w:r>
    </w:p>
    <w:p w:rsidR="005C23DB" w:rsidRPr="000170D1" w:rsidRDefault="005C23DB" w:rsidP="00D16233">
      <w:pPr>
        <w:pStyle w:val="a4"/>
      </w:pPr>
      <w:r w:rsidRPr="00595CFB">
        <w:rPr>
          <w:rStyle w:val="af5"/>
        </w:rPr>
        <w:t>Array</w:t>
      </w:r>
      <w:r w:rsidRPr="000170D1">
        <w:t>.Copy(a, c, a.Length);</w:t>
      </w:r>
    </w:p>
    <w:p w:rsidR="005C23DB" w:rsidRPr="00993C53" w:rsidRDefault="005C23DB" w:rsidP="00D16233">
      <w:pPr>
        <w:pStyle w:val="a4"/>
        <w:rPr>
          <w:lang w:val="ru-RU"/>
        </w:rPr>
      </w:pPr>
      <w:r w:rsidRPr="00595CFB">
        <w:rPr>
          <w:rStyle w:val="af5"/>
        </w:rPr>
        <w:t>Array</w:t>
      </w:r>
      <w:r w:rsidRPr="00993C53">
        <w:rPr>
          <w:lang w:val="ru-RU"/>
        </w:rPr>
        <w:t>.</w:t>
      </w:r>
      <w:r>
        <w:t>Resize</w:t>
      </w:r>
      <w:r w:rsidRPr="00993C53">
        <w:rPr>
          <w:lang w:val="ru-RU"/>
        </w:rPr>
        <w:t>(</w:t>
      </w:r>
      <w:r w:rsidRPr="00595CFB">
        <w:rPr>
          <w:rStyle w:val="af6"/>
        </w:rPr>
        <w:t>ref</w:t>
      </w:r>
      <w:r w:rsidRPr="00993C53">
        <w:rPr>
          <w:lang w:val="ru-RU"/>
        </w:rPr>
        <w:t xml:space="preserve"> </w:t>
      </w:r>
      <w:r>
        <w:t>a</w:t>
      </w:r>
      <w:r w:rsidRPr="00993C53">
        <w:rPr>
          <w:lang w:val="ru-RU"/>
        </w:rPr>
        <w:t>, 40);</w:t>
      </w:r>
    </w:p>
    <w:p w:rsidR="005C23DB" w:rsidRDefault="005C23DB" w:rsidP="005C23DB">
      <w:r>
        <w:t xml:space="preserve">Заметим, что для быстрого копирования массивов с элементами типа значений можно использовать класс </w:t>
      </w:r>
      <w:r w:rsidRPr="00595CFB">
        <w:rPr>
          <w:rStyle w:val="a9"/>
        </w:rPr>
        <w:t>System.</w:t>
      </w:r>
      <w:r w:rsidRPr="00595CFB">
        <w:rPr>
          <w:rStyle w:val="af5"/>
        </w:rPr>
        <w:t>Buffer</w:t>
      </w:r>
      <w:r w:rsidR="00595CFB">
        <w:t>.</w:t>
      </w:r>
      <w:r>
        <w:t xml:space="preserve"> </w:t>
      </w:r>
      <w:r w:rsidR="00595CFB">
        <w:t>Он</w:t>
      </w:r>
      <w:r>
        <w:t xml:space="preserve"> оперирует б</w:t>
      </w:r>
      <w:r w:rsidR="00595CFB">
        <w:t>айтами данных.</w:t>
      </w:r>
    </w:p>
    <w:p w:rsidR="005C23DB" w:rsidRPr="000170D1" w:rsidRDefault="005C23DB" w:rsidP="00D16233">
      <w:pPr>
        <w:pStyle w:val="a4"/>
      </w:pPr>
      <w:r w:rsidRPr="00595CFB">
        <w:rPr>
          <w:rStyle w:val="af6"/>
        </w:rPr>
        <w:t>int</w:t>
      </w:r>
      <w:r w:rsidRPr="000170D1">
        <w:t>[] a = {10, 3, 5, -7, 0, 20, 10, 4};</w:t>
      </w:r>
    </w:p>
    <w:p w:rsidR="005C23DB" w:rsidRPr="000170D1" w:rsidRDefault="005C23DB" w:rsidP="00D16233">
      <w:pPr>
        <w:pStyle w:val="a4"/>
      </w:pPr>
      <w:r w:rsidRPr="00595CFB">
        <w:rPr>
          <w:rStyle w:val="af6"/>
        </w:rPr>
        <w:t>int</w:t>
      </w:r>
      <w:r w:rsidRPr="000170D1">
        <w:t xml:space="preserve">[] b = </w:t>
      </w:r>
      <w:r w:rsidRPr="00595CFB">
        <w:rPr>
          <w:rStyle w:val="af6"/>
        </w:rPr>
        <w:t>new int</w:t>
      </w:r>
      <w:r w:rsidRPr="000170D1">
        <w:t>[a.Length];</w:t>
      </w:r>
    </w:p>
    <w:p w:rsidR="005C23DB" w:rsidRPr="00993C53" w:rsidRDefault="005C23DB" w:rsidP="00D16233">
      <w:pPr>
        <w:pStyle w:val="a4"/>
        <w:rPr>
          <w:lang w:val="ru-RU"/>
        </w:rPr>
      </w:pPr>
      <w:r w:rsidRPr="00595CFB">
        <w:rPr>
          <w:rStyle w:val="af5"/>
        </w:rPr>
        <w:t>Buffer</w:t>
      </w:r>
      <w:r w:rsidRPr="00993C53">
        <w:rPr>
          <w:lang w:val="ru-RU"/>
        </w:rPr>
        <w:t>.</w:t>
      </w:r>
      <w:r>
        <w:t>BlockCopy</w:t>
      </w:r>
      <w:r w:rsidRPr="00993C53">
        <w:rPr>
          <w:lang w:val="ru-RU"/>
        </w:rPr>
        <w:t>(</w:t>
      </w:r>
      <w:r>
        <w:t>a</w:t>
      </w:r>
      <w:r w:rsidRPr="00993C53">
        <w:rPr>
          <w:lang w:val="ru-RU"/>
        </w:rPr>
        <w:t xml:space="preserve">, 3, </w:t>
      </w:r>
      <w:r>
        <w:t>b</w:t>
      </w:r>
      <w:r w:rsidRPr="00993C53">
        <w:rPr>
          <w:lang w:val="ru-RU"/>
        </w:rPr>
        <w:t xml:space="preserve">, 5, 10);    </w:t>
      </w:r>
      <w:r w:rsidRPr="00595CFB">
        <w:rPr>
          <w:rStyle w:val="af4"/>
        </w:rPr>
        <w:t>// смещение задано в байтах</w:t>
      </w:r>
    </w:p>
    <w:p w:rsidR="005C23DB" w:rsidRDefault="005C23DB" w:rsidP="00531924">
      <w:pPr>
        <w:pStyle w:val="1"/>
      </w:pPr>
      <w:bookmarkStart w:id="15" w:name="_Toc348862498"/>
      <w:r>
        <w:t>1</w:t>
      </w:r>
      <w:r w:rsidR="00531924" w:rsidRPr="00531924">
        <w:t>1</w:t>
      </w:r>
      <w:r w:rsidR="00531924">
        <w:t>. Типы для работы с коллекциями-списками</w:t>
      </w:r>
      <w:bookmarkEnd w:id="15"/>
    </w:p>
    <w:p w:rsidR="005C23DB" w:rsidRDefault="005C23DB" w:rsidP="005C23DB">
      <w:r>
        <w:t>Рассмотрим типы из базовой библиотеки платформы .NET, применяемые при работе с коллекциями со списковой семантикой.</w:t>
      </w:r>
    </w:p>
    <w:p w:rsidR="005C23DB" w:rsidRDefault="005C23DB" w:rsidP="005C23DB">
      <w:r>
        <w:t xml:space="preserve">Класс </w:t>
      </w:r>
      <w:r w:rsidRPr="00595CFB">
        <w:rPr>
          <w:rStyle w:val="af5"/>
        </w:rPr>
        <w:t>List</w:t>
      </w:r>
      <w:r w:rsidRPr="00595CFB">
        <w:rPr>
          <w:rStyle w:val="a9"/>
        </w:rPr>
        <w:t>&lt;T&gt;</w:t>
      </w:r>
      <w:r>
        <w:t xml:space="preserve"> из пространства имён </w:t>
      </w:r>
      <w:r w:rsidRPr="00595CFB">
        <w:rPr>
          <w:rStyle w:val="a9"/>
        </w:rPr>
        <w:t>System.Collections.Generic</w:t>
      </w:r>
      <w:r>
        <w:t xml:space="preserve"> </w:t>
      </w:r>
      <w:r w:rsidR="00595CFB">
        <w:t xml:space="preserve">– </w:t>
      </w:r>
      <w:r>
        <w:t>основной класс для представления наборов, которые допускают динамическое добавление элементов</w:t>
      </w:r>
      <w:r w:rsidR="00595CFB">
        <w:rPr>
          <w:rStyle w:val="ae"/>
        </w:rPr>
        <w:footnoteReference w:id="8"/>
      </w:r>
      <w:r>
        <w:t xml:space="preserve">. Для хранения данных набора используется внутренний массив. Класс </w:t>
      </w:r>
      <w:r w:rsidRPr="008632E9">
        <w:rPr>
          <w:rStyle w:val="af5"/>
        </w:rPr>
        <w:t>List</w:t>
      </w:r>
      <w:r w:rsidRPr="008632E9">
        <w:rPr>
          <w:rStyle w:val="a9"/>
        </w:rPr>
        <w:t>&lt;T&gt;</w:t>
      </w:r>
      <w:r>
        <w:t xml:space="preserve"> реализует интерфейсы </w:t>
      </w:r>
      <w:r w:rsidRPr="008632E9">
        <w:rPr>
          <w:rStyle w:val="af5"/>
        </w:rPr>
        <w:t>IList</w:t>
      </w:r>
      <w:r w:rsidRPr="008632E9">
        <w:rPr>
          <w:rStyle w:val="a9"/>
        </w:rPr>
        <w:t>&lt;T&gt;</w:t>
      </w:r>
      <w:r w:rsidR="009A3CF0">
        <w:t>,</w:t>
      </w:r>
      <w:r>
        <w:t xml:space="preserve"> </w:t>
      </w:r>
      <w:r w:rsidRPr="008632E9">
        <w:rPr>
          <w:rStyle w:val="af5"/>
        </w:rPr>
        <w:t>IList</w:t>
      </w:r>
      <w:r w:rsidR="009A3CF0">
        <w:t xml:space="preserve">, </w:t>
      </w:r>
      <w:r w:rsidR="009A3CF0" w:rsidRPr="00057A70">
        <w:rPr>
          <w:rStyle w:val="af5"/>
        </w:rPr>
        <w:t>IReadOnlyList</w:t>
      </w:r>
      <w:r w:rsidR="009A3CF0" w:rsidRPr="00057A70">
        <w:rPr>
          <w:rStyle w:val="a9"/>
        </w:rPr>
        <w:t>&lt;T&gt;</w:t>
      </w:r>
      <w:r w:rsidR="009A3CF0">
        <w:t>.</w:t>
      </w:r>
      <w:r>
        <w:t xml:space="preserve"> В табл. 8 представлено описание </w:t>
      </w:r>
      <w:r w:rsidRPr="008632E9">
        <w:rPr>
          <w:rStyle w:val="af6"/>
        </w:rPr>
        <w:t>public</w:t>
      </w:r>
      <w:r>
        <w:t xml:space="preserve">-элементов класса </w:t>
      </w:r>
      <w:r w:rsidRPr="008632E9">
        <w:rPr>
          <w:rStyle w:val="af5"/>
        </w:rPr>
        <w:t>List</w:t>
      </w:r>
      <w:r w:rsidRPr="008632E9">
        <w:rPr>
          <w:rStyle w:val="a9"/>
        </w:rPr>
        <w:t>&lt;T&gt;</w:t>
      </w:r>
      <w:r>
        <w:t>.</w:t>
      </w:r>
    </w:p>
    <w:p w:rsidR="005C23DB" w:rsidRDefault="005C23DB" w:rsidP="008632E9">
      <w:pPr>
        <w:pStyle w:val="af8"/>
      </w:pPr>
      <w:r>
        <w:t>Таблица 8</w:t>
      </w:r>
    </w:p>
    <w:p w:rsidR="005C23DB" w:rsidRDefault="005C23DB" w:rsidP="008632E9">
      <w:pPr>
        <w:pStyle w:val="af9"/>
      </w:pPr>
      <w:r>
        <w:t xml:space="preserve">Элементы класса </w:t>
      </w:r>
      <w:r w:rsidRPr="008632E9">
        <w:rPr>
          <w:rStyle w:val="af5"/>
        </w:rPr>
        <w:t>List</w:t>
      </w:r>
      <w:r w:rsidRPr="008632E9">
        <w:rPr>
          <w:rStyle w:val="a9"/>
        </w:rPr>
        <w:t>&lt;T&gt;</w:t>
      </w:r>
    </w:p>
    <w:tbl>
      <w:tblPr>
        <w:tblStyle w:val="afa"/>
        <w:tblW w:w="5000" w:type="pct"/>
        <w:jc w:val="center"/>
        <w:tblLook w:val="04A0" w:firstRow="1" w:lastRow="0" w:firstColumn="1" w:lastColumn="0" w:noHBand="0" w:noVBand="1"/>
      </w:tblPr>
      <w:tblGrid>
        <w:gridCol w:w="2045"/>
        <w:gridCol w:w="7583"/>
      </w:tblGrid>
      <w:tr w:rsidR="008632E9" w:rsidRPr="008632E9" w:rsidTr="008632E9">
        <w:trPr>
          <w:jc w:val="center"/>
        </w:trPr>
        <w:tc>
          <w:tcPr>
            <w:tcW w:w="1062" w:type="pct"/>
          </w:tcPr>
          <w:p w:rsidR="008632E9" w:rsidRPr="008632E9" w:rsidRDefault="008632E9" w:rsidP="008632E9">
            <w:pPr>
              <w:pStyle w:val="aff7"/>
            </w:pPr>
            <w:r w:rsidRPr="008632E9">
              <w:t>Элемент</w:t>
            </w:r>
          </w:p>
        </w:tc>
        <w:tc>
          <w:tcPr>
            <w:tcW w:w="3938" w:type="pct"/>
          </w:tcPr>
          <w:p w:rsidR="008632E9" w:rsidRPr="008632E9" w:rsidRDefault="008632E9" w:rsidP="008632E9">
            <w:pPr>
              <w:pStyle w:val="aff7"/>
            </w:pPr>
            <w:r w:rsidRPr="008632E9">
              <w:t>Описание</w:t>
            </w:r>
          </w:p>
        </w:tc>
      </w:tr>
      <w:tr w:rsidR="008632E9" w:rsidRPr="008632E9" w:rsidTr="008632E9">
        <w:trPr>
          <w:jc w:val="center"/>
        </w:trPr>
        <w:tc>
          <w:tcPr>
            <w:tcW w:w="5000" w:type="pct"/>
            <w:gridSpan w:val="2"/>
            <w:vAlign w:val="center"/>
          </w:tcPr>
          <w:p w:rsidR="008632E9" w:rsidRPr="008632E9" w:rsidRDefault="008632E9" w:rsidP="008632E9">
            <w:pPr>
              <w:pStyle w:val="aff8"/>
            </w:pPr>
            <w:r w:rsidRPr="008632E9">
              <w:t>Добавление и удаление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Add()</w:t>
            </w:r>
          </w:p>
        </w:tc>
        <w:tc>
          <w:tcPr>
            <w:tcW w:w="3938" w:type="pct"/>
            <w:vAlign w:val="center"/>
          </w:tcPr>
          <w:p w:rsidR="008632E9" w:rsidRPr="008632E9" w:rsidRDefault="008632E9" w:rsidP="008632E9">
            <w:pPr>
              <w:pStyle w:val="aff8"/>
            </w:pPr>
            <w:r w:rsidRPr="008632E9">
              <w:t>Добавление одного элемента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AddRange()</w:t>
            </w:r>
          </w:p>
        </w:tc>
        <w:tc>
          <w:tcPr>
            <w:tcW w:w="3938" w:type="pct"/>
            <w:vAlign w:val="center"/>
          </w:tcPr>
          <w:p w:rsidR="008632E9" w:rsidRPr="008632E9" w:rsidRDefault="008632E9" w:rsidP="008632E9">
            <w:pPr>
              <w:pStyle w:val="aff8"/>
            </w:pPr>
            <w:r w:rsidRPr="008632E9">
              <w:t>Добавление набора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Insert()</w:t>
            </w:r>
          </w:p>
        </w:tc>
        <w:tc>
          <w:tcPr>
            <w:tcW w:w="3938" w:type="pct"/>
            <w:vAlign w:val="center"/>
          </w:tcPr>
          <w:p w:rsidR="008632E9" w:rsidRPr="008632E9" w:rsidRDefault="008632E9" w:rsidP="008632E9">
            <w:pPr>
              <w:pStyle w:val="aff8"/>
            </w:pPr>
            <w:r w:rsidRPr="008632E9">
              <w:t>Вставка элемента в заданную позицию</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InsertRange()</w:t>
            </w:r>
          </w:p>
        </w:tc>
        <w:tc>
          <w:tcPr>
            <w:tcW w:w="3938" w:type="pct"/>
            <w:vAlign w:val="center"/>
          </w:tcPr>
          <w:p w:rsidR="008632E9" w:rsidRPr="008632E9" w:rsidRDefault="008632E9" w:rsidP="008632E9">
            <w:pPr>
              <w:pStyle w:val="aff8"/>
            </w:pPr>
            <w:r w:rsidRPr="008632E9">
              <w:t>Вставка набора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Remove()</w:t>
            </w:r>
          </w:p>
        </w:tc>
        <w:tc>
          <w:tcPr>
            <w:tcW w:w="3938" w:type="pct"/>
            <w:vAlign w:val="center"/>
          </w:tcPr>
          <w:p w:rsidR="008632E9" w:rsidRPr="008632E9" w:rsidRDefault="008632E9" w:rsidP="008632E9">
            <w:pPr>
              <w:pStyle w:val="aff8"/>
            </w:pPr>
            <w:r w:rsidRPr="008632E9">
              <w:t>Удаление элемента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RemoveAt()</w:t>
            </w:r>
          </w:p>
        </w:tc>
        <w:tc>
          <w:tcPr>
            <w:tcW w:w="3938" w:type="pct"/>
            <w:vAlign w:val="center"/>
          </w:tcPr>
          <w:p w:rsidR="008632E9" w:rsidRPr="008632E9" w:rsidRDefault="008632E9" w:rsidP="008632E9">
            <w:pPr>
              <w:pStyle w:val="aff8"/>
            </w:pPr>
            <w:r w:rsidRPr="008632E9">
              <w:t>Удаление элемента на указанной позиции со сдвигом остальных</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RemoveRange()</w:t>
            </w:r>
          </w:p>
        </w:tc>
        <w:tc>
          <w:tcPr>
            <w:tcW w:w="3938" w:type="pct"/>
            <w:vAlign w:val="center"/>
          </w:tcPr>
          <w:p w:rsidR="008632E9" w:rsidRPr="008632E9" w:rsidRDefault="008632E9" w:rsidP="008632E9">
            <w:pPr>
              <w:pStyle w:val="aff8"/>
            </w:pPr>
            <w:r w:rsidRPr="008632E9">
              <w:t>Удаление диапазона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RemoveAll()</w:t>
            </w:r>
          </w:p>
        </w:tc>
        <w:tc>
          <w:tcPr>
            <w:tcW w:w="3938" w:type="pct"/>
            <w:vAlign w:val="center"/>
          </w:tcPr>
          <w:p w:rsidR="008632E9" w:rsidRPr="008632E9" w:rsidRDefault="008632E9" w:rsidP="008632E9">
            <w:pPr>
              <w:pStyle w:val="aff8"/>
            </w:pPr>
            <w:r w:rsidRPr="008632E9">
              <w:t>Удаление всех элементов, удовлетворяющих заданному предикату</w:t>
            </w:r>
          </w:p>
        </w:tc>
      </w:tr>
      <w:tr w:rsidR="008632E9" w:rsidRPr="008632E9" w:rsidTr="008632E9">
        <w:trPr>
          <w:jc w:val="center"/>
        </w:trPr>
        <w:tc>
          <w:tcPr>
            <w:tcW w:w="5000" w:type="pct"/>
            <w:gridSpan w:val="2"/>
            <w:vAlign w:val="center"/>
          </w:tcPr>
          <w:p w:rsidR="008632E9" w:rsidRPr="008632E9" w:rsidRDefault="008632E9" w:rsidP="008632E9">
            <w:pPr>
              <w:pStyle w:val="aff8"/>
            </w:pPr>
            <w:r w:rsidRPr="008632E9">
              <w:t>Индексирование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d"/>
              </w:rPr>
              <w:t>this</w:t>
            </w:r>
            <w:r w:rsidRPr="008632E9">
              <w:rPr>
                <w:rStyle w:val="aff"/>
              </w:rPr>
              <w:t>[</w:t>
            </w:r>
            <w:r w:rsidRPr="008632E9">
              <w:rPr>
                <w:rStyle w:val="afd"/>
              </w:rPr>
              <w:t>int</w:t>
            </w:r>
            <w:r w:rsidRPr="008632E9">
              <w:rPr>
                <w:rStyle w:val="aff"/>
              </w:rPr>
              <w:t xml:space="preserve"> index]</w:t>
            </w:r>
          </w:p>
        </w:tc>
        <w:tc>
          <w:tcPr>
            <w:tcW w:w="3938" w:type="pct"/>
            <w:vAlign w:val="center"/>
          </w:tcPr>
          <w:p w:rsidR="008632E9" w:rsidRPr="008632E9" w:rsidRDefault="008632E9" w:rsidP="008632E9">
            <w:pPr>
              <w:pStyle w:val="aff8"/>
            </w:pPr>
            <w:r w:rsidRPr="008632E9">
              <w:t>Основной индексатор</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GetRange()</w:t>
            </w:r>
          </w:p>
        </w:tc>
        <w:tc>
          <w:tcPr>
            <w:tcW w:w="3938" w:type="pct"/>
            <w:vAlign w:val="center"/>
          </w:tcPr>
          <w:p w:rsidR="008632E9" w:rsidRPr="008632E9" w:rsidRDefault="008632E9" w:rsidP="008632E9">
            <w:pPr>
              <w:pStyle w:val="aff8"/>
            </w:pPr>
            <w:r w:rsidRPr="008632E9">
              <w:t>Получение подсписка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GetEnumerator()</w:t>
            </w:r>
          </w:p>
        </w:tc>
        <w:tc>
          <w:tcPr>
            <w:tcW w:w="3938" w:type="pct"/>
            <w:vAlign w:val="center"/>
          </w:tcPr>
          <w:p w:rsidR="008632E9" w:rsidRPr="008632E9" w:rsidRDefault="008632E9" w:rsidP="008632E9">
            <w:pPr>
              <w:pStyle w:val="aff8"/>
            </w:pPr>
            <w:r w:rsidRPr="008632E9">
              <w:t>Получение перечислителя</w:t>
            </w:r>
          </w:p>
        </w:tc>
      </w:tr>
      <w:tr w:rsidR="008632E9" w:rsidRPr="008632E9" w:rsidTr="008632E9">
        <w:trPr>
          <w:jc w:val="center"/>
        </w:trPr>
        <w:tc>
          <w:tcPr>
            <w:tcW w:w="5000" w:type="pct"/>
            <w:gridSpan w:val="2"/>
            <w:vAlign w:val="center"/>
          </w:tcPr>
          <w:p w:rsidR="008632E9" w:rsidRPr="008632E9" w:rsidRDefault="008632E9" w:rsidP="008632E9">
            <w:pPr>
              <w:pStyle w:val="aff8"/>
            </w:pPr>
            <w:r w:rsidRPr="008632E9">
              <w:t>Поиск и сортировка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BinarySearch()</w:t>
            </w:r>
          </w:p>
        </w:tc>
        <w:tc>
          <w:tcPr>
            <w:tcW w:w="3938" w:type="pct"/>
            <w:vAlign w:val="center"/>
          </w:tcPr>
          <w:p w:rsidR="008632E9" w:rsidRPr="008632E9" w:rsidRDefault="008632E9" w:rsidP="008632E9">
            <w:pPr>
              <w:pStyle w:val="aff8"/>
            </w:pPr>
            <w:r w:rsidRPr="008632E9">
              <w:t>Поиск элемента в упорядоченном наборе</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IndexOf()</w:t>
            </w:r>
          </w:p>
        </w:tc>
        <w:tc>
          <w:tcPr>
            <w:tcW w:w="3938" w:type="pct"/>
            <w:vAlign w:val="center"/>
          </w:tcPr>
          <w:p w:rsidR="008632E9" w:rsidRPr="008632E9" w:rsidRDefault="008632E9" w:rsidP="008632E9">
            <w:pPr>
              <w:pStyle w:val="aff8"/>
            </w:pPr>
            <w:r w:rsidRPr="008632E9">
              <w:t>Индекс первого вхождения своего аргумента в набор</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LastIndexOf()</w:t>
            </w:r>
          </w:p>
        </w:tc>
        <w:tc>
          <w:tcPr>
            <w:tcW w:w="3938" w:type="pct"/>
            <w:vAlign w:val="center"/>
          </w:tcPr>
          <w:p w:rsidR="008632E9" w:rsidRPr="008632E9" w:rsidRDefault="008632E9" w:rsidP="008632E9">
            <w:pPr>
              <w:pStyle w:val="aff8"/>
            </w:pPr>
            <w:r w:rsidRPr="008632E9">
              <w:t>Индекс последнего вхождения своего аргумента в набор</w:t>
            </w:r>
          </w:p>
        </w:tc>
      </w:tr>
    </w:tbl>
    <w:p w:rsidR="00FF2BBB" w:rsidRDefault="00FF2BBB" w:rsidP="00FF2BBB">
      <w:pPr>
        <w:pStyle w:val="af8"/>
      </w:pPr>
      <w:r>
        <w:lastRenderedPageBreak/>
        <w:t>Окончание табл. 8</w:t>
      </w:r>
    </w:p>
    <w:tbl>
      <w:tblPr>
        <w:tblStyle w:val="afa"/>
        <w:tblW w:w="5000" w:type="pct"/>
        <w:jc w:val="center"/>
        <w:tblLook w:val="04A0" w:firstRow="1" w:lastRow="0" w:firstColumn="1" w:lastColumn="0" w:noHBand="0" w:noVBand="1"/>
      </w:tblPr>
      <w:tblGrid>
        <w:gridCol w:w="2045"/>
        <w:gridCol w:w="7583"/>
      </w:tblGrid>
      <w:tr w:rsidR="00FF2BBB" w:rsidRPr="008632E9" w:rsidTr="00594399">
        <w:trPr>
          <w:jc w:val="center"/>
        </w:trPr>
        <w:tc>
          <w:tcPr>
            <w:tcW w:w="1062" w:type="pct"/>
          </w:tcPr>
          <w:p w:rsidR="00FF2BBB" w:rsidRPr="008632E9" w:rsidRDefault="00FF2BBB" w:rsidP="00FF2BBB">
            <w:pPr>
              <w:pStyle w:val="aff7"/>
            </w:pPr>
            <w:r w:rsidRPr="008632E9">
              <w:t>Элемент</w:t>
            </w:r>
          </w:p>
        </w:tc>
        <w:tc>
          <w:tcPr>
            <w:tcW w:w="3938" w:type="pct"/>
          </w:tcPr>
          <w:p w:rsidR="00FF2BBB" w:rsidRPr="008632E9" w:rsidRDefault="00FF2BBB" w:rsidP="00FF2BBB">
            <w:pPr>
              <w:pStyle w:val="aff7"/>
            </w:pPr>
            <w:r w:rsidRPr="008632E9">
              <w:t>Описание</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Contains()</w:t>
            </w:r>
          </w:p>
        </w:tc>
        <w:tc>
          <w:tcPr>
            <w:tcW w:w="3938" w:type="pct"/>
            <w:vAlign w:val="center"/>
          </w:tcPr>
          <w:p w:rsidR="008632E9" w:rsidRPr="008632E9" w:rsidRDefault="008632E9" w:rsidP="008632E9">
            <w:pPr>
              <w:pStyle w:val="aff8"/>
            </w:pPr>
            <w:r w:rsidRPr="008632E9">
              <w:t>Проверка, содержится ли указанный элемент в наборе</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Exists()</w:t>
            </w:r>
          </w:p>
        </w:tc>
        <w:tc>
          <w:tcPr>
            <w:tcW w:w="3938" w:type="pct"/>
            <w:vAlign w:val="center"/>
          </w:tcPr>
          <w:p w:rsidR="008632E9" w:rsidRPr="008632E9" w:rsidRDefault="008632E9" w:rsidP="008632E9">
            <w:pPr>
              <w:pStyle w:val="aff8"/>
            </w:pPr>
            <w:r w:rsidRPr="008632E9">
              <w:t>Проверка, содержит ли набор элемент, удовлетворяющий предикату</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Find()</w:t>
            </w:r>
          </w:p>
        </w:tc>
        <w:tc>
          <w:tcPr>
            <w:tcW w:w="3938" w:type="pct"/>
            <w:vAlign w:val="center"/>
          </w:tcPr>
          <w:p w:rsidR="008632E9" w:rsidRPr="008632E9" w:rsidRDefault="008632E9" w:rsidP="008632E9">
            <w:pPr>
              <w:pStyle w:val="aff8"/>
            </w:pPr>
            <w:r w:rsidRPr="008632E9">
              <w:t>Возвращает первый элемент, удовлетворяющий предикату, который задан как аргумент метода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FindLast()</w:t>
            </w:r>
          </w:p>
        </w:tc>
        <w:tc>
          <w:tcPr>
            <w:tcW w:w="3938" w:type="pct"/>
            <w:vAlign w:val="center"/>
          </w:tcPr>
          <w:p w:rsidR="008632E9" w:rsidRPr="008632E9" w:rsidRDefault="008632E9" w:rsidP="008632E9">
            <w:pPr>
              <w:pStyle w:val="aff8"/>
            </w:pPr>
            <w:r w:rsidRPr="008632E9">
              <w:t>Возвращает первый элемент с конца набора, удовлетворяющий предикату, который задан как аргумент метода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FindAll()</w:t>
            </w:r>
          </w:p>
        </w:tc>
        <w:tc>
          <w:tcPr>
            <w:tcW w:w="3938" w:type="pct"/>
            <w:vAlign w:val="center"/>
          </w:tcPr>
          <w:p w:rsidR="008632E9" w:rsidRPr="008632E9" w:rsidRDefault="008632E9" w:rsidP="008632E9">
            <w:pPr>
              <w:pStyle w:val="aff8"/>
            </w:pPr>
            <w:r w:rsidRPr="008632E9">
              <w:t>Возвращает все элементы набора, удовлетворяющие предикату</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FindIndex()</w:t>
            </w:r>
          </w:p>
        </w:tc>
        <w:tc>
          <w:tcPr>
            <w:tcW w:w="3938" w:type="pct"/>
            <w:vAlign w:val="center"/>
          </w:tcPr>
          <w:p w:rsidR="008632E9" w:rsidRPr="008632E9" w:rsidRDefault="008632E9" w:rsidP="008632E9">
            <w:pPr>
              <w:pStyle w:val="aff8"/>
            </w:pPr>
            <w:r w:rsidRPr="008632E9">
              <w:t>Возвращает индекс первого вхождения элемента, удовлетворяющего предикату, который задан как аргумент метода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FindLastIndex()</w:t>
            </w:r>
          </w:p>
        </w:tc>
        <w:tc>
          <w:tcPr>
            <w:tcW w:w="3938" w:type="pct"/>
            <w:vAlign w:val="center"/>
          </w:tcPr>
          <w:p w:rsidR="008632E9" w:rsidRPr="008632E9" w:rsidRDefault="008632E9" w:rsidP="008632E9">
            <w:pPr>
              <w:pStyle w:val="aff8"/>
            </w:pPr>
            <w:r w:rsidRPr="008632E9">
              <w:t>Возвращает индекс последнего вхождения элемента, удовлетворяющего предикату, который задан как аргумент метода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TrueForAll()</w:t>
            </w:r>
          </w:p>
        </w:tc>
        <w:tc>
          <w:tcPr>
            <w:tcW w:w="3938" w:type="pct"/>
            <w:vAlign w:val="center"/>
          </w:tcPr>
          <w:p w:rsidR="008632E9" w:rsidRPr="008632E9" w:rsidRDefault="008632E9" w:rsidP="008632E9">
            <w:pPr>
              <w:pStyle w:val="aff8"/>
            </w:pPr>
            <w:r w:rsidRPr="008632E9">
              <w:t xml:space="preserve">Возвращает </w:t>
            </w:r>
            <w:r w:rsidRPr="008632E9">
              <w:rPr>
                <w:rStyle w:val="afd"/>
              </w:rPr>
              <w:t>true</w:t>
            </w:r>
            <w:r w:rsidRPr="008632E9">
              <w:t>, если заданный предикат верен для всех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Sort()</w:t>
            </w:r>
          </w:p>
        </w:tc>
        <w:tc>
          <w:tcPr>
            <w:tcW w:w="3938" w:type="pct"/>
            <w:vAlign w:val="center"/>
          </w:tcPr>
          <w:p w:rsidR="008632E9" w:rsidRPr="008632E9" w:rsidRDefault="008632E9" w:rsidP="008632E9">
            <w:pPr>
              <w:pStyle w:val="aff8"/>
            </w:pPr>
            <w:r w:rsidRPr="008632E9">
              <w:t>Сортировка набора (возможно, с применением собственного объекта для сравнения элементов)</w:t>
            </w:r>
          </w:p>
        </w:tc>
      </w:tr>
      <w:tr w:rsidR="008632E9" w:rsidRPr="008632E9" w:rsidTr="008632E9">
        <w:trPr>
          <w:jc w:val="center"/>
        </w:trPr>
        <w:tc>
          <w:tcPr>
            <w:tcW w:w="5000" w:type="pct"/>
            <w:gridSpan w:val="2"/>
            <w:vAlign w:val="center"/>
          </w:tcPr>
          <w:p w:rsidR="008632E9" w:rsidRPr="008632E9" w:rsidRDefault="008632E9" w:rsidP="008632E9">
            <w:pPr>
              <w:pStyle w:val="aff8"/>
            </w:pPr>
            <w:r w:rsidRPr="008632E9">
              <w:t>Экспорт и конвертирование элементов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ToArray()</w:t>
            </w:r>
          </w:p>
        </w:tc>
        <w:tc>
          <w:tcPr>
            <w:tcW w:w="3938" w:type="pct"/>
            <w:vAlign w:val="center"/>
          </w:tcPr>
          <w:p w:rsidR="008632E9" w:rsidRPr="008632E9" w:rsidRDefault="008632E9" w:rsidP="008632E9">
            <w:pPr>
              <w:pStyle w:val="aff8"/>
            </w:pPr>
            <w:r w:rsidRPr="008632E9">
              <w:t>Преобразование набора в массив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CopyTo()</w:t>
            </w:r>
          </w:p>
        </w:tc>
        <w:tc>
          <w:tcPr>
            <w:tcW w:w="3938" w:type="pct"/>
            <w:vAlign w:val="center"/>
          </w:tcPr>
          <w:p w:rsidR="008632E9" w:rsidRPr="008632E9" w:rsidRDefault="008632E9" w:rsidP="008632E9">
            <w:pPr>
              <w:pStyle w:val="aff8"/>
            </w:pPr>
            <w:r w:rsidRPr="008632E9">
              <w:t>Копирование набора или его части в массив</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AsReadOnly()</w:t>
            </w:r>
          </w:p>
        </w:tc>
        <w:tc>
          <w:tcPr>
            <w:tcW w:w="3938" w:type="pct"/>
            <w:vAlign w:val="center"/>
          </w:tcPr>
          <w:p w:rsidR="008632E9" w:rsidRPr="008632E9" w:rsidRDefault="008632E9" w:rsidP="008632E9">
            <w:pPr>
              <w:pStyle w:val="aff8"/>
            </w:pPr>
            <w:r w:rsidRPr="008632E9">
              <w:t>Преобразование набора в коллекцию только для чтения</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ConvertAll()</w:t>
            </w:r>
          </w:p>
        </w:tc>
        <w:tc>
          <w:tcPr>
            <w:tcW w:w="3938" w:type="pct"/>
            <w:vAlign w:val="center"/>
          </w:tcPr>
          <w:p w:rsidR="008632E9" w:rsidRPr="008632E9" w:rsidRDefault="008632E9" w:rsidP="003C3338">
            <w:pPr>
              <w:pStyle w:val="aff8"/>
            </w:pPr>
            <w:r w:rsidRPr="008632E9">
              <w:t>Конвертирование набора одно типа в набор другого типа</w:t>
            </w:r>
          </w:p>
        </w:tc>
      </w:tr>
      <w:tr w:rsidR="008632E9" w:rsidRPr="008632E9" w:rsidTr="008632E9">
        <w:trPr>
          <w:jc w:val="center"/>
        </w:trPr>
        <w:tc>
          <w:tcPr>
            <w:tcW w:w="5000" w:type="pct"/>
            <w:gridSpan w:val="2"/>
            <w:vAlign w:val="center"/>
          </w:tcPr>
          <w:p w:rsidR="008632E9" w:rsidRPr="008632E9" w:rsidRDefault="008632E9" w:rsidP="008632E9">
            <w:pPr>
              <w:pStyle w:val="aff8"/>
            </w:pPr>
            <w:r w:rsidRPr="008632E9">
              <w:t>Другие методы и свойства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Count</w:t>
            </w:r>
          </w:p>
        </w:tc>
        <w:tc>
          <w:tcPr>
            <w:tcW w:w="3938" w:type="pct"/>
            <w:vAlign w:val="center"/>
          </w:tcPr>
          <w:p w:rsidR="008632E9" w:rsidRPr="008632E9" w:rsidRDefault="008632E9" w:rsidP="008632E9">
            <w:pPr>
              <w:pStyle w:val="aff8"/>
            </w:pPr>
            <w:r w:rsidRPr="008632E9">
              <w:t>Количество элементов в наборе</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Capacity</w:t>
            </w:r>
          </w:p>
        </w:tc>
        <w:tc>
          <w:tcPr>
            <w:tcW w:w="3938" w:type="pct"/>
            <w:vAlign w:val="center"/>
          </w:tcPr>
          <w:p w:rsidR="008632E9" w:rsidRPr="008632E9" w:rsidRDefault="008632E9" w:rsidP="008632E9">
            <w:pPr>
              <w:pStyle w:val="aff8"/>
            </w:pPr>
            <w:r w:rsidRPr="008632E9">
              <w:t>Ёмкость набора</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TrimExcess()</w:t>
            </w:r>
          </w:p>
        </w:tc>
        <w:tc>
          <w:tcPr>
            <w:tcW w:w="3938" w:type="pct"/>
            <w:vAlign w:val="center"/>
          </w:tcPr>
          <w:p w:rsidR="008632E9" w:rsidRPr="008632E9" w:rsidRDefault="008632E9" w:rsidP="008632E9">
            <w:pPr>
              <w:pStyle w:val="aff8"/>
            </w:pPr>
            <w:r w:rsidRPr="008632E9">
              <w:t>Усечение размера внутреннего массива до необходимой минимальной величины</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Clear()</w:t>
            </w:r>
          </w:p>
        </w:tc>
        <w:tc>
          <w:tcPr>
            <w:tcW w:w="3938" w:type="pct"/>
            <w:vAlign w:val="center"/>
          </w:tcPr>
          <w:p w:rsidR="008632E9" w:rsidRPr="008632E9" w:rsidRDefault="008632E9" w:rsidP="008632E9">
            <w:pPr>
              <w:pStyle w:val="aff8"/>
            </w:pPr>
            <w:r w:rsidRPr="008632E9">
              <w:t xml:space="preserve">Очистка списка </w:t>
            </w:r>
            <w:r>
              <w:t>(</w:t>
            </w:r>
            <w:r w:rsidRPr="008632E9">
              <w:t>удаление всех элементов</w:t>
            </w:r>
            <w:r>
              <w:t>)</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Reverse()</w:t>
            </w:r>
          </w:p>
        </w:tc>
        <w:tc>
          <w:tcPr>
            <w:tcW w:w="3938" w:type="pct"/>
            <w:vAlign w:val="center"/>
          </w:tcPr>
          <w:p w:rsidR="008632E9" w:rsidRPr="008632E9" w:rsidRDefault="008632E9" w:rsidP="008632E9">
            <w:pPr>
              <w:pStyle w:val="aff8"/>
            </w:pPr>
            <w:r w:rsidRPr="008632E9">
              <w:t>Изменение порядка элементов на противоположный</w:t>
            </w:r>
          </w:p>
        </w:tc>
      </w:tr>
      <w:tr w:rsidR="008632E9" w:rsidRPr="008632E9" w:rsidTr="008632E9">
        <w:trPr>
          <w:jc w:val="center"/>
        </w:trPr>
        <w:tc>
          <w:tcPr>
            <w:tcW w:w="1062" w:type="pct"/>
            <w:vAlign w:val="center"/>
          </w:tcPr>
          <w:p w:rsidR="008632E9" w:rsidRPr="008632E9" w:rsidRDefault="008632E9" w:rsidP="008632E9">
            <w:pPr>
              <w:pStyle w:val="aff8"/>
            </w:pPr>
            <w:r w:rsidRPr="008632E9">
              <w:rPr>
                <w:rStyle w:val="aff"/>
              </w:rPr>
              <w:t>ForEach()</w:t>
            </w:r>
          </w:p>
        </w:tc>
        <w:tc>
          <w:tcPr>
            <w:tcW w:w="3938" w:type="pct"/>
            <w:vAlign w:val="center"/>
          </w:tcPr>
          <w:p w:rsidR="008632E9" w:rsidRPr="008632E9" w:rsidRDefault="008632E9" w:rsidP="008632E9">
            <w:pPr>
              <w:pStyle w:val="aff8"/>
            </w:pPr>
            <w:r w:rsidRPr="008632E9">
              <w:t>Выполняет указанное действие для всех элементов списка</w:t>
            </w:r>
          </w:p>
        </w:tc>
      </w:tr>
    </w:tbl>
    <w:p w:rsidR="005C23DB" w:rsidRDefault="005C23DB" w:rsidP="005C23DB">
      <w:r>
        <w:t xml:space="preserve">Класс </w:t>
      </w:r>
      <w:r w:rsidRPr="003C3338">
        <w:rPr>
          <w:rStyle w:val="af5"/>
        </w:rPr>
        <w:t>List</w:t>
      </w:r>
      <w:r w:rsidRPr="003C3338">
        <w:rPr>
          <w:rStyle w:val="a9"/>
        </w:rPr>
        <w:t>&lt;T&gt;</w:t>
      </w:r>
      <w:r>
        <w:t xml:space="preserve"> имеет три конструктора. Первый из них </w:t>
      </w:r>
      <w:r w:rsidR="003C3338">
        <w:t>–</w:t>
      </w:r>
      <w:r>
        <w:t xml:space="preserve"> обычный конструктор без параметров. Второй конструктор позволяет создать набор на основе коллекции – производится копирование элементов коллекции в список. Третий конструктор принимает в качестве аргумента начальную ёмкость набора. </w:t>
      </w:r>
      <w:r w:rsidRPr="003C3338">
        <w:rPr>
          <w:rStyle w:val="a8"/>
        </w:rPr>
        <w:t>Ёмкость набора</w:t>
      </w:r>
      <w:r w:rsidR="003C3338">
        <w:t xml:space="preserve"> (</w:t>
      </w:r>
      <w:r w:rsidR="003C3338">
        <w:rPr>
          <w:lang w:val="en-US"/>
        </w:rPr>
        <w:t>capacity</w:t>
      </w:r>
      <w:r w:rsidR="003C3338">
        <w:t>)</w:t>
      </w:r>
      <w:r>
        <w:t xml:space="preserve"> – это количество элементов набора, которое он способен содержать без увеличения размера внутреннего массива.</w:t>
      </w:r>
    </w:p>
    <w:p w:rsidR="005C23DB" w:rsidRDefault="005C23DB" w:rsidP="005C23DB">
      <w:r>
        <w:t xml:space="preserve">Следующий код демонстрирует использование некоторых свойств и методов класса </w:t>
      </w:r>
      <w:r w:rsidRPr="003C3338">
        <w:rPr>
          <w:rStyle w:val="af5"/>
        </w:rPr>
        <w:t>List</w:t>
      </w:r>
      <w:r w:rsidRPr="003C3338">
        <w:rPr>
          <w:rStyle w:val="a9"/>
        </w:rPr>
        <w:t>&lt;T&gt;</w:t>
      </w:r>
      <w:r>
        <w:t>. Обратите внимание, что для добавления элементов в созданный набор применяется возможность инициализации классов-коллекций.</w:t>
      </w:r>
    </w:p>
    <w:p w:rsidR="005C23DB" w:rsidRPr="000170D1" w:rsidRDefault="005C23DB" w:rsidP="00D16233">
      <w:pPr>
        <w:pStyle w:val="a4"/>
      </w:pPr>
      <w:r w:rsidRPr="003C3338">
        <w:rPr>
          <w:rStyle w:val="af5"/>
        </w:rPr>
        <w:t>List</w:t>
      </w:r>
      <w:r w:rsidRPr="000170D1">
        <w:t>&lt;</w:t>
      </w:r>
      <w:r w:rsidRPr="003C3338">
        <w:rPr>
          <w:rStyle w:val="af6"/>
        </w:rPr>
        <w:t>string</w:t>
      </w:r>
      <w:r w:rsidRPr="000170D1">
        <w:t xml:space="preserve">&gt; words = </w:t>
      </w:r>
      <w:r w:rsidRPr="003C3338">
        <w:rPr>
          <w:rStyle w:val="af6"/>
        </w:rPr>
        <w:t>new</w:t>
      </w:r>
      <w:r w:rsidRPr="000170D1">
        <w:t xml:space="preserve"> </w:t>
      </w:r>
      <w:r w:rsidRPr="003C3338">
        <w:rPr>
          <w:rStyle w:val="af5"/>
        </w:rPr>
        <w:t>List</w:t>
      </w:r>
      <w:r w:rsidRPr="000170D1">
        <w:t>&lt;</w:t>
      </w:r>
      <w:r w:rsidRPr="003C3338">
        <w:rPr>
          <w:rStyle w:val="af6"/>
        </w:rPr>
        <w:t>string</w:t>
      </w:r>
      <w:r w:rsidRPr="000170D1">
        <w:t>&gt; {</w:t>
      </w:r>
      <w:r w:rsidRPr="00565AF2">
        <w:rPr>
          <w:rStyle w:val="af7"/>
        </w:rPr>
        <w:t>"melon"</w:t>
      </w:r>
      <w:r w:rsidRPr="000170D1">
        <w:t xml:space="preserve">, </w:t>
      </w:r>
      <w:r w:rsidRPr="00565AF2">
        <w:rPr>
          <w:rStyle w:val="af7"/>
        </w:rPr>
        <w:t>"avocado"</w:t>
      </w:r>
      <w:r w:rsidRPr="000170D1">
        <w:t>};</w:t>
      </w:r>
    </w:p>
    <w:p w:rsidR="005C23DB" w:rsidRPr="000170D1" w:rsidRDefault="005C23DB" w:rsidP="00D16233">
      <w:pPr>
        <w:pStyle w:val="a4"/>
      </w:pPr>
      <w:r w:rsidRPr="000170D1">
        <w:t>words.AddRange(</w:t>
      </w:r>
      <w:r w:rsidRPr="003C3338">
        <w:rPr>
          <w:rStyle w:val="af6"/>
        </w:rPr>
        <w:t>new</w:t>
      </w:r>
      <w:r w:rsidRPr="000170D1">
        <w:t>[] {</w:t>
      </w:r>
      <w:r w:rsidRPr="00565AF2">
        <w:rPr>
          <w:rStyle w:val="af7"/>
        </w:rPr>
        <w:t>"banana"</w:t>
      </w:r>
      <w:r w:rsidRPr="000170D1">
        <w:t xml:space="preserve">, </w:t>
      </w:r>
      <w:r w:rsidRPr="00565AF2">
        <w:rPr>
          <w:rStyle w:val="af7"/>
        </w:rPr>
        <w:t>"plum"</w:t>
      </w:r>
      <w:r w:rsidRPr="000170D1">
        <w:t>});</w:t>
      </w:r>
    </w:p>
    <w:p w:rsidR="005C23DB" w:rsidRPr="000170D1" w:rsidRDefault="005C23DB" w:rsidP="00D16233">
      <w:pPr>
        <w:pStyle w:val="a4"/>
      </w:pPr>
      <w:r w:rsidRPr="000170D1">
        <w:t xml:space="preserve">words.Insert(0, </w:t>
      </w:r>
      <w:r w:rsidRPr="00565AF2">
        <w:rPr>
          <w:rStyle w:val="af7"/>
        </w:rPr>
        <w:t>"lemon"</w:t>
      </w:r>
      <w:r w:rsidRPr="000170D1">
        <w:t>);</w:t>
      </w:r>
    </w:p>
    <w:p w:rsidR="005C23DB" w:rsidRPr="000170D1" w:rsidRDefault="005C23DB" w:rsidP="00D16233">
      <w:pPr>
        <w:pStyle w:val="a4"/>
      </w:pPr>
      <w:r w:rsidRPr="000170D1">
        <w:t xml:space="preserve">words.InsertRange(0, </w:t>
      </w:r>
      <w:r w:rsidRPr="003C3338">
        <w:rPr>
          <w:rStyle w:val="af6"/>
        </w:rPr>
        <w:t>new</w:t>
      </w:r>
      <w:r w:rsidRPr="000170D1">
        <w:t>[] {</w:t>
      </w:r>
      <w:r w:rsidRPr="00565AF2">
        <w:rPr>
          <w:rStyle w:val="af7"/>
        </w:rPr>
        <w:t>"peach"</w:t>
      </w:r>
      <w:r w:rsidRPr="000170D1">
        <w:t xml:space="preserve">, </w:t>
      </w:r>
      <w:r w:rsidRPr="00565AF2">
        <w:rPr>
          <w:rStyle w:val="af7"/>
        </w:rPr>
        <w:t>"</w:t>
      </w:r>
      <w:r w:rsidR="00E45F1E">
        <w:rPr>
          <w:rStyle w:val="af7"/>
        </w:rPr>
        <w:t>apple</w:t>
      </w:r>
      <w:r w:rsidRPr="00565AF2">
        <w:rPr>
          <w:rStyle w:val="af7"/>
        </w:rPr>
        <w:t>"</w:t>
      </w:r>
      <w:r w:rsidRPr="000170D1">
        <w:t>});</w:t>
      </w:r>
    </w:p>
    <w:p w:rsidR="005C23DB" w:rsidRPr="000170D1" w:rsidRDefault="005C23DB" w:rsidP="00D16233">
      <w:pPr>
        <w:pStyle w:val="a4"/>
      </w:pPr>
      <w:r w:rsidRPr="000170D1">
        <w:t>words.Remove(</w:t>
      </w:r>
      <w:r w:rsidRPr="00565AF2">
        <w:rPr>
          <w:rStyle w:val="af7"/>
        </w:rPr>
        <w:t>"melon"</w:t>
      </w:r>
      <w:r w:rsidRPr="000170D1">
        <w:t>);</w:t>
      </w:r>
    </w:p>
    <w:p w:rsidR="005C23DB" w:rsidRPr="000170D1" w:rsidRDefault="005C23DB" w:rsidP="00D16233">
      <w:pPr>
        <w:pStyle w:val="a4"/>
      </w:pPr>
      <w:r w:rsidRPr="000170D1">
        <w:t>words.RemoveAt(3);</w:t>
      </w:r>
    </w:p>
    <w:p w:rsidR="005C23DB" w:rsidRPr="000170D1" w:rsidRDefault="005C23DB" w:rsidP="00D16233">
      <w:pPr>
        <w:pStyle w:val="a4"/>
      </w:pPr>
      <w:r w:rsidRPr="000170D1">
        <w:t>words.RemoveAll(s =&gt; s.StartsWith(</w:t>
      </w:r>
      <w:r w:rsidRPr="00565AF2">
        <w:rPr>
          <w:rStyle w:val="af7"/>
        </w:rPr>
        <w:t>"</w:t>
      </w:r>
      <w:r w:rsidR="00E45F1E">
        <w:rPr>
          <w:rStyle w:val="af7"/>
        </w:rPr>
        <w:t>a</w:t>
      </w:r>
      <w:r w:rsidRPr="00565AF2">
        <w:rPr>
          <w:rStyle w:val="af7"/>
        </w:rPr>
        <w:t>"</w:t>
      </w:r>
      <w:r w:rsidRPr="000170D1">
        <w:t>));</w:t>
      </w:r>
    </w:p>
    <w:p w:rsidR="005C23DB" w:rsidRPr="000170D1" w:rsidRDefault="005C23DB" w:rsidP="00D16233">
      <w:pPr>
        <w:pStyle w:val="a4"/>
      </w:pPr>
      <w:r w:rsidRPr="003C3338">
        <w:rPr>
          <w:rStyle w:val="af5"/>
        </w:rPr>
        <w:t>List</w:t>
      </w:r>
      <w:r w:rsidRPr="000170D1">
        <w:t>&lt;</w:t>
      </w:r>
      <w:r w:rsidRPr="003C3338">
        <w:rPr>
          <w:rStyle w:val="af6"/>
        </w:rPr>
        <w:t>string</w:t>
      </w:r>
      <w:r w:rsidRPr="000170D1">
        <w:t>&gt; subset = words.GetRange(1, 2);</w:t>
      </w:r>
    </w:p>
    <w:p w:rsidR="005C23DB" w:rsidRPr="000170D1" w:rsidRDefault="005C23DB" w:rsidP="00D16233">
      <w:pPr>
        <w:pStyle w:val="a4"/>
      </w:pPr>
      <w:r w:rsidRPr="003C3338">
        <w:rPr>
          <w:rStyle w:val="af6"/>
        </w:rPr>
        <w:t>string</w:t>
      </w:r>
      <w:r w:rsidRPr="000170D1">
        <w:t>[] wordsArray = words.ToArray();</w:t>
      </w:r>
    </w:p>
    <w:p w:rsidR="005C23DB" w:rsidRPr="000170D1" w:rsidRDefault="005C23DB" w:rsidP="00D16233">
      <w:pPr>
        <w:pStyle w:val="a4"/>
      </w:pPr>
      <w:r w:rsidRPr="003C3338">
        <w:rPr>
          <w:rStyle w:val="af5"/>
        </w:rPr>
        <w:lastRenderedPageBreak/>
        <w:t>List</w:t>
      </w:r>
      <w:r w:rsidRPr="000170D1">
        <w:t>&lt;</w:t>
      </w:r>
      <w:r w:rsidRPr="003C3338">
        <w:rPr>
          <w:rStyle w:val="af6"/>
        </w:rPr>
        <w:t>int</w:t>
      </w:r>
      <w:r w:rsidRPr="000170D1">
        <w:t>&gt; lengths = words.ConvertAll&lt;</w:t>
      </w:r>
      <w:r w:rsidRPr="003C3338">
        <w:rPr>
          <w:rStyle w:val="af6"/>
        </w:rPr>
        <w:t>int</w:t>
      </w:r>
      <w:r w:rsidRPr="000170D1">
        <w:t>&gt;(s =&gt; s.Length);</w:t>
      </w:r>
    </w:p>
    <w:p w:rsidR="005C23DB" w:rsidRDefault="005C23DB" w:rsidP="005C23DB">
      <w:r>
        <w:t xml:space="preserve">На примере </w:t>
      </w:r>
      <w:r w:rsidRPr="003C3338">
        <w:rPr>
          <w:rStyle w:val="af5"/>
        </w:rPr>
        <w:t>List</w:t>
      </w:r>
      <w:r w:rsidRPr="003C3338">
        <w:rPr>
          <w:rStyle w:val="a9"/>
        </w:rPr>
        <w:t>&lt;T&gt;</w:t>
      </w:r>
      <w:r>
        <w:t xml:space="preserve"> рассмотрим особенность, присущую </w:t>
      </w:r>
      <w:r w:rsidR="003C3338">
        <w:t xml:space="preserve">использованию коллекций в языке </w:t>
      </w:r>
      <w:r w:rsidR="003C3338">
        <w:rPr>
          <w:lang w:val="en-US"/>
        </w:rPr>
        <w:t>C</w:t>
      </w:r>
      <w:r w:rsidR="003C3338" w:rsidRPr="003C3338">
        <w:t>#</w:t>
      </w:r>
      <w:r>
        <w:t>. Если коллекци</w:t>
      </w:r>
      <w:r w:rsidR="003C3338">
        <w:t>я</w:t>
      </w:r>
      <w:r>
        <w:t xml:space="preserve"> хран</w:t>
      </w:r>
      <w:r w:rsidR="003C3338">
        <w:t>ит</w:t>
      </w:r>
      <w:r>
        <w:t xml:space="preserve"> структуры, то </w:t>
      </w:r>
      <w:r w:rsidR="003C3338">
        <w:rPr>
          <w:lang w:val="en-US"/>
        </w:rPr>
        <w:t>C</w:t>
      </w:r>
      <w:r w:rsidR="003C3338" w:rsidRPr="003C3338">
        <w:t xml:space="preserve"># </w:t>
      </w:r>
      <w:r w:rsidR="003C3338">
        <w:t xml:space="preserve">не позволяет изменить </w:t>
      </w:r>
      <w:r>
        <w:t xml:space="preserve">части структуры при помощи индексатора коллекции (так как индексатор является функцией, возвращающей </w:t>
      </w:r>
      <w:r w:rsidRPr="003C3338">
        <w:rPr>
          <w:rStyle w:val="a8"/>
        </w:rPr>
        <w:t>копию</w:t>
      </w:r>
      <w:r>
        <w:t xml:space="preserve"> элемента коллекции):</w:t>
      </w:r>
    </w:p>
    <w:p w:rsidR="005C23DB" w:rsidRPr="000170D1" w:rsidRDefault="005C23DB" w:rsidP="00D16233">
      <w:pPr>
        <w:pStyle w:val="a4"/>
      </w:pPr>
      <w:r w:rsidRPr="003C3338">
        <w:rPr>
          <w:rStyle w:val="af6"/>
        </w:rPr>
        <w:t>public struct</w:t>
      </w:r>
      <w:r w:rsidRPr="000170D1">
        <w:t xml:space="preserve"> </w:t>
      </w:r>
      <w:r w:rsidRPr="003C3338">
        <w:rPr>
          <w:rStyle w:val="af5"/>
        </w:rPr>
        <w:t>Student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3C3338">
        <w:rPr>
          <w:rStyle w:val="af6"/>
        </w:rPr>
        <w:t>public string</w:t>
      </w:r>
      <w:r w:rsidRPr="000170D1">
        <w:t xml:space="preserve"> Name { </w:t>
      </w:r>
      <w:r w:rsidRPr="003C3338">
        <w:rPr>
          <w:rStyle w:val="af6"/>
        </w:rPr>
        <w:t>get</w:t>
      </w:r>
      <w:r w:rsidRPr="000170D1">
        <w:t xml:space="preserve">; </w:t>
      </w:r>
      <w:r w:rsidRPr="003C3338">
        <w:rPr>
          <w:rStyle w:val="af6"/>
        </w:rPr>
        <w:t>set</w:t>
      </w:r>
      <w:r w:rsidRPr="000170D1">
        <w:t>; }</w:t>
      </w:r>
    </w:p>
    <w:p w:rsidR="005C23DB" w:rsidRPr="000170D1" w:rsidRDefault="005C23DB" w:rsidP="00D16233">
      <w:pPr>
        <w:pStyle w:val="a4"/>
      </w:pPr>
      <w:r w:rsidRPr="000170D1">
        <w:t>}</w:t>
      </w:r>
    </w:p>
    <w:p w:rsidR="005C23DB" w:rsidRPr="000170D1" w:rsidRDefault="005C23DB" w:rsidP="00D16233">
      <w:pPr>
        <w:pStyle w:val="a4"/>
      </w:pPr>
    </w:p>
    <w:p w:rsidR="005C23DB" w:rsidRPr="000170D1" w:rsidRDefault="005C23DB" w:rsidP="00D16233">
      <w:pPr>
        <w:pStyle w:val="a4"/>
      </w:pPr>
      <w:r w:rsidRPr="003C3338">
        <w:rPr>
          <w:rStyle w:val="af6"/>
        </w:rPr>
        <w:t>var</w:t>
      </w:r>
      <w:r w:rsidRPr="000170D1">
        <w:t xml:space="preserve"> list = </w:t>
      </w:r>
      <w:r w:rsidRPr="003C3338">
        <w:rPr>
          <w:rStyle w:val="af6"/>
        </w:rPr>
        <w:t>new</w:t>
      </w:r>
      <w:r w:rsidRPr="000170D1">
        <w:t xml:space="preserve"> </w:t>
      </w:r>
      <w:r w:rsidRPr="003C3338">
        <w:rPr>
          <w:rStyle w:val="af5"/>
        </w:rPr>
        <w:t>List</w:t>
      </w:r>
      <w:r w:rsidRPr="000170D1">
        <w:t>&lt;</w:t>
      </w:r>
      <w:r w:rsidRPr="003C3338">
        <w:rPr>
          <w:rStyle w:val="af5"/>
        </w:rPr>
        <w:t>Student</w:t>
      </w:r>
      <w:r w:rsidRPr="000170D1">
        <w:t>&gt; {</w:t>
      </w:r>
      <w:r w:rsidRPr="003C3338">
        <w:rPr>
          <w:rStyle w:val="af6"/>
        </w:rPr>
        <w:t>new</w:t>
      </w:r>
      <w:r w:rsidRPr="000170D1">
        <w:t xml:space="preserve"> </w:t>
      </w:r>
      <w:r w:rsidRPr="003C3338">
        <w:rPr>
          <w:rStyle w:val="af5"/>
        </w:rPr>
        <w:t>Student</w:t>
      </w:r>
      <w:r w:rsidRPr="000170D1">
        <w:t xml:space="preserve"> {Name = </w:t>
      </w:r>
      <w:r w:rsidRPr="00565AF2">
        <w:rPr>
          <w:rStyle w:val="af7"/>
        </w:rPr>
        <w:t>"Ivanov"</w:t>
      </w:r>
      <w:r w:rsidRPr="000170D1">
        <w:t>}};</w:t>
      </w:r>
    </w:p>
    <w:p w:rsidR="005C23DB" w:rsidRPr="003C3338" w:rsidRDefault="005C23DB" w:rsidP="00D16233">
      <w:pPr>
        <w:pStyle w:val="a4"/>
      </w:pPr>
      <w:r>
        <w:t>list</w:t>
      </w:r>
      <w:r w:rsidRPr="003C3338">
        <w:t>[0].</w:t>
      </w:r>
      <w:r>
        <w:t>Name</w:t>
      </w:r>
      <w:r w:rsidRPr="003C3338">
        <w:t xml:space="preserve"> = </w:t>
      </w:r>
      <w:r w:rsidRPr="003C3338">
        <w:rPr>
          <w:rStyle w:val="af7"/>
        </w:rPr>
        <w:t>"Petrov"</w:t>
      </w:r>
      <w:r w:rsidRPr="003C3338">
        <w:t xml:space="preserve">;    </w:t>
      </w:r>
      <w:r w:rsidRPr="003C3338">
        <w:rPr>
          <w:rStyle w:val="af4"/>
          <w:lang w:val="en-US"/>
        </w:rPr>
        <w:t xml:space="preserve">// </w:t>
      </w:r>
      <w:r w:rsidRPr="003C3338">
        <w:rPr>
          <w:rStyle w:val="af4"/>
        </w:rPr>
        <w:t>ошибка</w:t>
      </w:r>
      <w:r w:rsidRPr="003C3338">
        <w:rPr>
          <w:rStyle w:val="af4"/>
          <w:lang w:val="en-US"/>
        </w:rPr>
        <w:t xml:space="preserve"> </w:t>
      </w:r>
      <w:r w:rsidRPr="003C3338">
        <w:rPr>
          <w:rStyle w:val="af4"/>
        </w:rPr>
        <w:t>компиляции</w:t>
      </w:r>
      <w:r w:rsidR="003C3338">
        <w:rPr>
          <w:rStyle w:val="af4"/>
          <w:lang w:val="en-US"/>
        </w:rPr>
        <w:t>!</w:t>
      </w:r>
    </w:p>
    <w:p w:rsidR="005C23DB" w:rsidRDefault="005C23DB" w:rsidP="005C23DB">
      <w:r>
        <w:t xml:space="preserve">Класс </w:t>
      </w:r>
      <w:r w:rsidRPr="003C3338">
        <w:rPr>
          <w:rStyle w:val="af5"/>
        </w:rPr>
        <w:t>LinkedList</w:t>
      </w:r>
      <w:r w:rsidRPr="003C3338">
        <w:rPr>
          <w:rStyle w:val="a9"/>
        </w:rPr>
        <w:t>&lt;T&gt;</w:t>
      </w:r>
      <w:r>
        <w:t xml:space="preserve"> служит для представления двусвязного списка. Такой список позволяет осуществлять вставку и удаление элемента без сдвига остальных элементов. Однако доступ к элементу по индексу требует прохода по списку. </w:t>
      </w:r>
      <w:r w:rsidR="003C3338" w:rsidRPr="003C3338">
        <w:rPr>
          <w:rStyle w:val="af5"/>
        </w:rPr>
        <w:t>LinkedList</w:t>
      </w:r>
      <w:r w:rsidR="003C3338" w:rsidRPr="003C3338">
        <w:rPr>
          <w:rStyle w:val="a9"/>
        </w:rPr>
        <w:t>&lt;T&gt;</w:t>
      </w:r>
      <w:r>
        <w:t xml:space="preserve"> реализует интерфейсы </w:t>
      </w:r>
      <w:r w:rsidRPr="005C3A91">
        <w:rPr>
          <w:rStyle w:val="af5"/>
        </w:rPr>
        <w:t>ICollection</w:t>
      </w:r>
      <w:r>
        <w:t xml:space="preserve"> и </w:t>
      </w:r>
      <w:r w:rsidRPr="005C3A91">
        <w:rPr>
          <w:rStyle w:val="af5"/>
        </w:rPr>
        <w:t>ICollection</w:t>
      </w:r>
      <w:r w:rsidRPr="005C3A91">
        <w:rPr>
          <w:rStyle w:val="a9"/>
        </w:rPr>
        <w:t>&lt;T&gt;</w:t>
      </w:r>
      <w:r>
        <w:t xml:space="preserve">. Каждый элемент двусвязного списка представлен объектом </w:t>
      </w:r>
      <w:r w:rsidRPr="005C3A91">
        <w:rPr>
          <w:rStyle w:val="af5"/>
        </w:rPr>
        <w:t>LinkedListNode</w:t>
      </w:r>
      <w:r w:rsidRPr="005C3A91">
        <w:rPr>
          <w:rStyle w:val="a9"/>
        </w:rPr>
        <w:t>&lt;T&gt;</w:t>
      </w:r>
      <w:r>
        <w:t>.</w:t>
      </w:r>
    </w:p>
    <w:p w:rsidR="005C23DB" w:rsidRPr="000170D1" w:rsidRDefault="005C23DB" w:rsidP="00D16233">
      <w:pPr>
        <w:pStyle w:val="a4"/>
      </w:pPr>
      <w:r w:rsidRPr="005C3A91">
        <w:rPr>
          <w:rStyle w:val="af6"/>
        </w:rPr>
        <w:t>public sealed class</w:t>
      </w:r>
      <w:r w:rsidRPr="000170D1">
        <w:t xml:space="preserve"> </w:t>
      </w:r>
      <w:r w:rsidRPr="005C3A91">
        <w:rPr>
          <w:rStyle w:val="af5"/>
        </w:rPr>
        <w:t>LinkedListNode</w:t>
      </w:r>
      <w:r w:rsidRPr="000170D1">
        <w:t>&lt;T&gt;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5C3A91">
        <w:rPr>
          <w:rStyle w:val="af6"/>
        </w:rPr>
        <w:t>public</w:t>
      </w:r>
      <w:r w:rsidRPr="000170D1">
        <w:t xml:space="preserve"> </w:t>
      </w:r>
      <w:r w:rsidR="005C3A91" w:rsidRPr="003C3338">
        <w:rPr>
          <w:rStyle w:val="af5"/>
        </w:rPr>
        <w:t>LinkedList</w:t>
      </w:r>
      <w:r w:rsidR="005C3A91" w:rsidRPr="005C3A91">
        <w:rPr>
          <w:rStyle w:val="a9"/>
          <w:lang w:val="en-US"/>
        </w:rPr>
        <w:t>&lt;T&gt;</w:t>
      </w:r>
      <w:r w:rsidRPr="000170D1">
        <w:t xml:space="preserve"> List { </w:t>
      </w:r>
      <w:r w:rsidRPr="005C3A91">
        <w:rPr>
          <w:rStyle w:val="af6"/>
        </w:rPr>
        <w:t>get</w:t>
      </w:r>
      <w:r w:rsidRPr="000170D1">
        <w:t>; }</w:t>
      </w:r>
    </w:p>
    <w:p w:rsidR="005C23DB" w:rsidRPr="000170D1" w:rsidRDefault="005C23DB" w:rsidP="00D16233">
      <w:pPr>
        <w:pStyle w:val="a4"/>
      </w:pPr>
      <w:r w:rsidRPr="000170D1">
        <w:t xml:space="preserve">    </w:t>
      </w:r>
      <w:r w:rsidRPr="005C3A91">
        <w:rPr>
          <w:rStyle w:val="af6"/>
        </w:rPr>
        <w:t>public</w:t>
      </w:r>
      <w:r w:rsidRPr="000170D1">
        <w:t xml:space="preserve"> </w:t>
      </w:r>
      <w:r w:rsidRPr="005C3A91">
        <w:rPr>
          <w:rStyle w:val="af5"/>
        </w:rPr>
        <w:t>LinkedListNode</w:t>
      </w:r>
      <w:r w:rsidRPr="000170D1">
        <w:t xml:space="preserve">&lt;T&gt; Next { </w:t>
      </w:r>
      <w:r w:rsidRPr="005C3A91">
        <w:rPr>
          <w:rStyle w:val="af6"/>
        </w:rPr>
        <w:t>get</w:t>
      </w:r>
      <w:r w:rsidRPr="000170D1">
        <w:t>; }</w:t>
      </w:r>
    </w:p>
    <w:p w:rsidR="005C23DB" w:rsidRPr="000170D1" w:rsidRDefault="005C23DB" w:rsidP="00D16233">
      <w:pPr>
        <w:pStyle w:val="a4"/>
      </w:pPr>
      <w:r w:rsidRPr="000170D1">
        <w:t xml:space="preserve">    </w:t>
      </w:r>
      <w:r w:rsidRPr="005C3A91">
        <w:rPr>
          <w:rStyle w:val="af6"/>
        </w:rPr>
        <w:t>public</w:t>
      </w:r>
      <w:r w:rsidRPr="000170D1">
        <w:t xml:space="preserve"> </w:t>
      </w:r>
      <w:r w:rsidRPr="005C3A91">
        <w:rPr>
          <w:rStyle w:val="af5"/>
        </w:rPr>
        <w:t>LinkedListNode</w:t>
      </w:r>
      <w:r w:rsidRPr="000170D1">
        <w:t xml:space="preserve">&lt;T&gt; Previous { </w:t>
      </w:r>
      <w:r w:rsidRPr="005C3A91">
        <w:rPr>
          <w:rStyle w:val="af6"/>
        </w:rPr>
        <w:t>get</w:t>
      </w:r>
      <w:r w:rsidRPr="000170D1">
        <w:t>; }</w:t>
      </w:r>
    </w:p>
    <w:p w:rsidR="005C23DB" w:rsidRPr="000170D1" w:rsidRDefault="005C23DB" w:rsidP="00D16233">
      <w:pPr>
        <w:pStyle w:val="a4"/>
      </w:pPr>
      <w:r w:rsidRPr="000170D1">
        <w:t xml:space="preserve">    </w:t>
      </w:r>
      <w:r w:rsidRPr="005C3A91">
        <w:rPr>
          <w:rStyle w:val="af6"/>
        </w:rPr>
        <w:t>public</w:t>
      </w:r>
      <w:r w:rsidRPr="000170D1">
        <w:t xml:space="preserve"> T Value { </w:t>
      </w:r>
      <w:r w:rsidRPr="005C3A91">
        <w:rPr>
          <w:rStyle w:val="af6"/>
        </w:rPr>
        <w:t>get</w:t>
      </w:r>
      <w:r w:rsidRPr="000170D1">
        <w:t xml:space="preserve">; </w:t>
      </w:r>
      <w:r w:rsidRPr="005C3A91">
        <w:rPr>
          <w:rStyle w:val="af6"/>
        </w:rPr>
        <w:t>set</w:t>
      </w:r>
      <w:r w:rsidRPr="000170D1">
        <w:t>; }</w:t>
      </w:r>
    </w:p>
    <w:p w:rsidR="005C23DB" w:rsidRPr="00993C53" w:rsidRDefault="005C23DB" w:rsidP="00D16233">
      <w:pPr>
        <w:pStyle w:val="a4"/>
        <w:rPr>
          <w:lang w:val="ru-RU"/>
        </w:rPr>
      </w:pPr>
      <w:r w:rsidRPr="00993C53">
        <w:rPr>
          <w:lang w:val="ru-RU"/>
        </w:rPr>
        <w:t>}</w:t>
      </w:r>
    </w:p>
    <w:p w:rsidR="005C23DB" w:rsidRDefault="005C23DB" w:rsidP="005C23DB">
      <w:r>
        <w:t xml:space="preserve">При добавлении элемента можно указать, чтобы он помещался в начало списка, или в конец списка, или относительно существующего в списке элемента. Для этого класс </w:t>
      </w:r>
      <w:r w:rsidR="005C3A91" w:rsidRPr="003C3338">
        <w:rPr>
          <w:rStyle w:val="af5"/>
        </w:rPr>
        <w:t>LinkedList</w:t>
      </w:r>
      <w:r w:rsidR="005C3A91" w:rsidRPr="003C3338">
        <w:rPr>
          <w:rStyle w:val="a9"/>
        </w:rPr>
        <w:t>&lt;T&gt;</w:t>
      </w:r>
      <w:r>
        <w:t xml:space="preserve"> содержит специальные методы:</w:t>
      </w:r>
    </w:p>
    <w:p w:rsidR="005C23DB" w:rsidRPr="00993C53" w:rsidRDefault="005C23DB" w:rsidP="00D16233">
      <w:pPr>
        <w:pStyle w:val="a4"/>
        <w:rPr>
          <w:lang w:val="ru-RU"/>
        </w:rPr>
      </w:pPr>
      <w:r w:rsidRPr="005C3A91">
        <w:rPr>
          <w:rStyle w:val="af6"/>
        </w:rPr>
        <w:t>public</w:t>
      </w:r>
      <w:r w:rsidRPr="00565AF2">
        <w:rPr>
          <w:rStyle w:val="af6"/>
          <w:lang w:val="ru-RU"/>
        </w:rPr>
        <w:t xml:space="preserve"> </w:t>
      </w:r>
      <w:r w:rsidRPr="005C3A91">
        <w:rPr>
          <w:rStyle w:val="af6"/>
        </w:rPr>
        <w:t>void</w:t>
      </w:r>
      <w:r w:rsidRPr="00993C53">
        <w:rPr>
          <w:lang w:val="ru-RU"/>
        </w:rPr>
        <w:t xml:space="preserve"> </w:t>
      </w:r>
      <w:r>
        <w:t>AddFirst</w:t>
      </w:r>
      <w:r w:rsidRPr="00993C53">
        <w:rPr>
          <w:lang w:val="ru-RU"/>
        </w:rPr>
        <w:t>(</w:t>
      </w:r>
      <w:r w:rsidRPr="005C3A91">
        <w:rPr>
          <w:rStyle w:val="af5"/>
        </w:rPr>
        <w:t>LinkedListNode</w:t>
      </w:r>
      <w:r w:rsidRPr="00993C53">
        <w:rPr>
          <w:lang w:val="ru-RU"/>
        </w:rPr>
        <w:t>&lt;</w:t>
      </w:r>
      <w:r>
        <w:t>T</w:t>
      </w:r>
      <w:r w:rsidRPr="00993C53">
        <w:rPr>
          <w:lang w:val="ru-RU"/>
        </w:rPr>
        <w:t xml:space="preserve">&gt; </w:t>
      </w:r>
      <w:r>
        <w:t>node</w:t>
      </w:r>
      <w:r w:rsidRPr="00993C53">
        <w:rPr>
          <w:lang w:val="ru-RU"/>
        </w:rPr>
        <w:t>);</w:t>
      </w:r>
    </w:p>
    <w:p w:rsidR="005C23DB" w:rsidRPr="000170D1" w:rsidRDefault="005C23DB" w:rsidP="00D16233">
      <w:pPr>
        <w:pStyle w:val="a4"/>
      </w:pPr>
      <w:r w:rsidRPr="005C3A91">
        <w:rPr>
          <w:rStyle w:val="af6"/>
        </w:rPr>
        <w:t xml:space="preserve">public </w:t>
      </w:r>
      <w:r w:rsidRPr="005C3A91">
        <w:rPr>
          <w:rStyle w:val="af5"/>
        </w:rPr>
        <w:t>LinkedListNode</w:t>
      </w:r>
      <w:r w:rsidRPr="000170D1">
        <w:t>&lt;T&gt; AddFirst(T value);</w:t>
      </w:r>
    </w:p>
    <w:p w:rsidR="005C23DB" w:rsidRPr="000170D1" w:rsidRDefault="005C23DB" w:rsidP="00D16233">
      <w:pPr>
        <w:pStyle w:val="a4"/>
      </w:pPr>
    </w:p>
    <w:p w:rsidR="005C23DB" w:rsidRPr="000170D1" w:rsidRDefault="005C23DB" w:rsidP="00D16233">
      <w:pPr>
        <w:pStyle w:val="a4"/>
      </w:pPr>
      <w:r w:rsidRPr="005C3A91">
        <w:rPr>
          <w:rStyle w:val="af6"/>
        </w:rPr>
        <w:t>public void</w:t>
      </w:r>
      <w:r w:rsidRPr="000170D1">
        <w:t xml:space="preserve"> </w:t>
      </w:r>
      <w:r w:rsidRPr="00565AF2">
        <w:rPr>
          <w:rStyle w:val="a9"/>
          <w:lang w:val="en-US"/>
        </w:rPr>
        <w:t>AddLast</w:t>
      </w:r>
      <w:r w:rsidRPr="000170D1">
        <w:t>(</w:t>
      </w:r>
      <w:r w:rsidRPr="005C3A91">
        <w:rPr>
          <w:rStyle w:val="af5"/>
        </w:rPr>
        <w:t>LinkedListNode</w:t>
      </w:r>
      <w:r w:rsidRPr="000170D1">
        <w:t>&lt;T&gt; node);</w:t>
      </w:r>
    </w:p>
    <w:p w:rsidR="005C23DB" w:rsidRPr="000170D1" w:rsidRDefault="005C23DB" w:rsidP="00D16233">
      <w:pPr>
        <w:pStyle w:val="a4"/>
      </w:pPr>
      <w:r w:rsidRPr="005C3A91">
        <w:rPr>
          <w:rStyle w:val="af6"/>
        </w:rPr>
        <w:t xml:space="preserve">public </w:t>
      </w:r>
      <w:r w:rsidRPr="005C3A91">
        <w:rPr>
          <w:rStyle w:val="af5"/>
        </w:rPr>
        <w:t>LinkedListNode</w:t>
      </w:r>
      <w:r w:rsidRPr="000170D1">
        <w:t>&lt;T&gt; AddLast(T value);</w:t>
      </w:r>
    </w:p>
    <w:p w:rsidR="005C23DB" w:rsidRPr="000170D1" w:rsidRDefault="005C23DB" w:rsidP="00D16233">
      <w:pPr>
        <w:pStyle w:val="a4"/>
      </w:pPr>
    </w:p>
    <w:p w:rsidR="005C3A91" w:rsidRPr="00565AF2" w:rsidRDefault="005C23DB" w:rsidP="00D16233">
      <w:pPr>
        <w:pStyle w:val="a4"/>
      </w:pPr>
      <w:r w:rsidRPr="005C3A91">
        <w:rPr>
          <w:rStyle w:val="af6"/>
        </w:rPr>
        <w:t>public void</w:t>
      </w:r>
      <w:r w:rsidRPr="000170D1">
        <w:t xml:space="preserve"> AddAfter(</w:t>
      </w:r>
      <w:r w:rsidRPr="005C3A91">
        <w:rPr>
          <w:rStyle w:val="af5"/>
        </w:rPr>
        <w:t>LinkedListNode</w:t>
      </w:r>
      <w:r w:rsidRPr="000170D1">
        <w:t>&lt;T&gt; node,</w:t>
      </w:r>
    </w:p>
    <w:p w:rsidR="005C23DB" w:rsidRPr="000170D1" w:rsidRDefault="005C3A91" w:rsidP="00D16233">
      <w:pPr>
        <w:pStyle w:val="a4"/>
      </w:pPr>
      <w:r w:rsidRPr="005C3A91">
        <w:rPr>
          <w:rStyle w:val="af6"/>
        </w:rPr>
        <w:t xml:space="preserve">       </w:t>
      </w:r>
      <w:r w:rsidRPr="00565AF2">
        <w:t xml:space="preserve">             </w:t>
      </w:r>
      <w:r w:rsidR="005C23DB" w:rsidRPr="000170D1">
        <w:t xml:space="preserve"> </w:t>
      </w:r>
      <w:r w:rsidR="005C23DB" w:rsidRPr="005C3A91">
        <w:rPr>
          <w:rStyle w:val="af5"/>
        </w:rPr>
        <w:t>LinkedListNode</w:t>
      </w:r>
      <w:r w:rsidR="005C23DB" w:rsidRPr="000170D1">
        <w:t>&lt;T&gt; newNode);</w:t>
      </w:r>
    </w:p>
    <w:p w:rsidR="005C23DB" w:rsidRPr="000170D1" w:rsidRDefault="005C23DB" w:rsidP="00D16233">
      <w:pPr>
        <w:pStyle w:val="a4"/>
      </w:pPr>
      <w:r w:rsidRPr="005C3A91">
        <w:rPr>
          <w:rStyle w:val="af6"/>
        </w:rPr>
        <w:t xml:space="preserve">public </w:t>
      </w:r>
      <w:r w:rsidRPr="005C3A91">
        <w:rPr>
          <w:rStyle w:val="af5"/>
        </w:rPr>
        <w:t>LinkedListNode</w:t>
      </w:r>
      <w:r w:rsidRPr="000170D1">
        <w:t>&lt;T&gt; AddAfter(</w:t>
      </w:r>
      <w:r w:rsidRPr="005C3A91">
        <w:rPr>
          <w:rStyle w:val="af5"/>
        </w:rPr>
        <w:t>LinkedListNode</w:t>
      </w:r>
      <w:r w:rsidRPr="000170D1">
        <w:t>&lt;T&gt; node, T value);</w:t>
      </w:r>
    </w:p>
    <w:p w:rsidR="005C23DB" w:rsidRPr="000170D1" w:rsidRDefault="005C23DB" w:rsidP="00D16233">
      <w:pPr>
        <w:pStyle w:val="a4"/>
      </w:pPr>
    </w:p>
    <w:p w:rsidR="005C3A91" w:rsidRPr="00565AF2" w:rsidRDefault="005C23DB" w:rsidP="00D16233">
      <w:pPr>
        <w:pStyle w:val="a4"/>
      </w:pPr>
      <w:r w:rsidRPr="005C3A91">
        <w:rPr>
          <w:rStyle w:val="af6"/>
        </w:rPr>
        <w:t>public void</w:t>
      </w:r>
      <w:r w:rsidRPr="000170D1">
        <w:t xml:space="preserve"> AddBefore(</w:t>
      </w:r>
      <w:r w:rsidRPr="005C3A91">
        <w:rPr>
          <w:rStyle w:val="af5"/>
        </w:rPr>
        <w:t>LinkedListNode</w:t>
      </w:r>
      <w:r w:rsidRPr="000170D1">
        <w:t>&lt;T&gt; node,</w:t>
      </w:r>
    </w:p>
    <w:p w:rsidR="005C23DB" w:rsidRPr="000170D1" w:rsidRDefault="005C3A91" w:rsidP="00D16233">
      <w:pPr>
        <w:pStyle w:val="a4"/>
      </w:pPr>
      <w:r w:rsidRPr="005C3A91">
        <w:rPr>
          <w:rStyle w:val="af6"/>
        </w:rPr>
        <w:t xml:space="preserve">       </w:t>
      </w:r>
      <w:r w:rsidRPr="00565AF2">
        <w:t xml:space="preserve">              </w:t>
      </w:r>
      <w:r w:rsidR="005C23DB" w:rsidRPr="000170D1">
        <w:t xml:space="preserve"> </w:t>
      </w:r>
      <w:r w:rsidR="005C23DB" w:rsidRPr="005C3A91">
        <w:rPr>
          <w:rStyle w:val="af5"/>
        </w:rPr>
        <w:t>LinkedListNode</w:t>
      </w:r>
      <w:r w:rsidR="005C23DB" w:rsidRPr="000170D1">
        <w:t>&lt;T&gt; newNode);</w:t>
      </w:r>
    </w:p>
    <w:p w:rsidR="005C23DB" w:rsidRPr="000170D1" w:rsidRDefault="005C23DB" w:rsidP="00D16233">
      <w:pPr>
        <w:pStyle w:val="a4"/>
      </w:pPr>
      <w:r w:rsidRPr="005C3A91">
        <w:rPr>
          <w:rStyle w:val="af6"/>
        </w:rPr>
        <w:t xml:space="preserve">public </w:t>
      </w:r>
      <w:r w:rsidRPr="005C3A91">
        <w:rPr>
          <w:rStyle w:val="af5"/>
        </w:rPr>
        <w:t>LinkedListNode</w:t>
      </w:r>
      <w:r w:rsidRPr="000170D1">
        <w:t>&lt;T&gt; AddBefore(</w:t>
      </w:r>
      <w:r w:rsidRPr="005C3A91">
        <w:rPr>
          <w:rStyle w:val="af5"/>
        </w:rPr>
        <w:t>LinkedListNode</w:t>
      </w:r>
      <w:r w:rsidRPr="000170D1">
        <w:t>&lt;T&gt; node, T value);</w:t>
      </w:r>
    </w:p>
    <w:p w:rsidR="005C23DB" w:rsidRDefault="005C23DB" w:rsidP="005C23DB">
      <w:r>
        <w:t>Аналогичные методы существуют и для удаления элементов списка:</w:t>
      </w:r>
    </w:p>
    <w:p w:rsidR="005C23DB" w:rsidRPr="000170D1" w:rsidRDefault="005C23DB" w:rsidP="00D16233">
      <w:pPr>
        <w:pStyle w:val="a4"/>
      </w:pPr>
      <w:r w:rsidRPr="005C3A91">
        <w:rPr>
          <w:rStyle w:val="af6"/>
        </w:rPr>
        <w:lastRenderedPageBreak/>
        <w:t>public void</w:t>
      </w:r>
      <w:r w:rsidRPr="000170D1">
        <w:t xml:space="preserve"> RemoveFirst();</w:t>
      </w:r>
    </w:p>
    <w:p w:rsidR="005C23DB" w:rsidRPr="000170D1" w:rsidRDefault="005C23DB" w:rsidP="00D16233">
      <w:pPr>
        <w:pStyle w:val="a4"/>
      </w:pPr>
      <w:r w:rsidRPr="005C3A91">
        <w:rPr>
          <w:rStyle w:val="af6"/>
        </w:rPr>
        <w:t>public void</w:t>
      </w:r>
      <w:r w:rsidRPr="000170D1">
        <w:t xml:space="preserve"> RemoveLast();</w:t>
      </w:r>
    </w:p>
    <w:p w:rsidR="005C23DB" w:rsidRPr="000170D1" w:rsidRDefault="005C23DB" w:rsidP="00D16233">
      <w:pPr>
        <w:pStyle w:val="a4"/>
      </w:pPr>
      <w:r w:rsidRPr="005C3A91">
        <w:rPr>
          <w:rStyle w:val="af6"/>
        </w:rPr>
        <w:t>public bool</w:t>
      </w:r>
      <w:r w:rsidRPr="000170D1">
        <w:t xml:space="preserve"> Remove(T value);</w:t>
      </w:r>
    </w:p>
    <w:p w:rsidR="005C23DB" w:rsidRPr="000170D1" w:rsidRDefault="005C23DB" w:rsidP="00D16233">
      <w:pPr>
        <w:pStyle w:val="a4"/>
      </w:pPr>
      <w:r w:rsidRPr="005C3A91">
        <w:rPr>
          <w:rStyle w:val="af6"/>
        </w:rPr>
        <w:t>public void</w:t>
      </w:r>
      <w:r w:rsidRPr="000170D1">
        <w:t xml:space="preserve"> Remove(</w:t>
      </w:r>
      <w:r w:rsidRPr="005C3A91">
        <w:rPr>
          <w:rStyle w:val="af5"/>
        </w:rPr>
        <w:t>LinkedListNode</w:t>
      </w:r>
      <w:r w:rsidRPr="000170D1">
        <w:t>&lt;T&gt; node);</w:t>
      </w:r>
    </w:p>
    <w:p w:rsidR="005C23DB" w:rsidRDefault="005C23DB" w:rsidP="005C23DB">
      <w:r>
        <w:t xml:space="preserve">Класс </w:t>
      </w:r>
      <w:r w:rsidR="005C3A91" w:rsidRPr="003C3338">
        <w:rPr>
          <w:rStyle w:val="af5"/>
        </w:rPr>
        <w:t>LinkedList</w:t>
      </w:r>
      <w:r w:rsidR="005C3A91" w:rsidRPr="003C3338">
        <w:rPr>
          <w:rStyle w:val="a9"/>
        </w:rPr>
        <w:t>&lt;T&gt;</w:t>
      </w:r>
      <w:r>
        <w:t xml:space="preserve"> содержит свойства для числа элементов, для указания на первый и последний элемент. Имеются методы для поиска элементов.</w:t>
      </w:r>
    </w:p>
    <w:p w:rsidR="005C23DB" w:rsidRDefault="005C23DB" w:rsidP="005C23DB">
      <w:r>
        <w:t xml:space="preserve">Ниже приведён пример использования </w:t>
      </w:r>
      <w:r w:rsidR="005C3A91" w:rsidRPr="003C3338">
        <w:rPr>
          <w:rStyle w:val="af5"/>
        </w:rPr>
        <w:t>LinkedList</w:t>
      </w:r>
      <w:r w:rsidR="005C3A91" w:rsidRPr="003C3338">
        <w:rPr>
          <w:rStyle w:val="a9"/>
        </w:rPr>
        <w:t>&lt;T&gt;</w:t>
      </w:r>
      <w:r>
        <w:t>.</w:t>
      </w:r>
    </w:p>
    <w:p w:rsidR="005C23DB" w:rsidRPr="000170D1" w:rsidRDefault="005C23DB" w:rsidP="00D16233">
      <w:pPr>
        <w:pStyle w:val="a4"/>
      </w:pPr>
      <w:r w:rsidRPr="005C3A91">
        <w:rPr>
          <w:rStyle w:val="af6"/>
        </w:rPr>
        <w:t>var</w:t>
      </w:r>
      <w:r w:rsidRPr="000170D1">
        <w:t xml:space="preserve"> tune = </w:t>
      </w:r>
      <w:r w:rsidRPr="005C3A91">
        <w:rPr>
          <w:rStyle w:val="af6"/>
        </w:rPr>
        <w:t>new</w:t>
      </w:r>
      <w:r w:rsidRPr="000170D1">
        <w:t xml:space="preserve"> </w:t>
      </w:r>
      <w:r w:rsidRPr="005C3A91">
        <w:rPr>
          <w:rStyle w:val="af5"/>
        </w:rPr>
        <w:t>LinkedList</w:t>
      </w:r>
      <w:r w:rsidRPr="000170D1">
        <w:t>&lt;</w:t>
      </w:r>
      <w:r w:rsidRPr="005C3A91">
        <w:rPr>
          <w:rStyle w:val="af6"/>
        </w:rPr>
        <w:t>string</w:t>
      </w:r>
      <w:r w:rsidRPr="000170D1">
        <w:t>&gt;();</w:t>
      </w:r>
    </w:p>
    <w:p w:rsidR="005C23DB" w:rsidRPr="000170D1" w:rsidRDefault="005C23DB" w:rsidP="00D16233">
      <w:pPr>
        <w:pStyle w:val="a4"/>
      </w:pPr>
      <w:r w:rsidRPr="000170D1">
        <w:t>tune.AddFirst(</w:t>
      </w:r>
      <w:r w:rsidRPr="00565AF2">
        <w:rPr>
          <w:rStyle w:val="af7"/>
        </w:rPr>
        <w:t>"do"</w:t>
      </w:r>
      <w:r w:rsidRPr="000170D1">
        <w:t xml:space="preserve">);                       </w:t>
      </w:r>
      <w:r w:rsidRPr="00565AF2">
        <w:rPr>
          <w:rStyle w:val="af4"/>
          <w:lang w:val="en-US"/>
        </w:rPr>
        <w:t>// do</w:t>
      </w:r>
    </w:p>
    <w:p w:rsidR="005C23DB" w:rsidRPr="000170D1" w:rsidRDefault="005C23DB" w:rsidP="00D16233">
      <w:pPr>
        <w:pStyle w:val="a4"/>
      </w:pPr>
      <w:r w:rsidRPr="000170D1">
        <w:t>tune.AddLast(</w:t>
      </w:r>
      <w:r w:rsidRPr="00565AF2">
        <w:rPr>
          <w:rStyle w:val="af7"/>
        </w:rPr>
        <w:t>"so"</w:t>
      </w:r>
      <w:r w:rsidRPr="000170D1">
        <w:t xml:space="preserve">);                        </w:t>
      </w:r>
      <w:r w:rsidRPr="00565AF2">
        <w:rPr>
          <w:rStyle w:val="af4"/>
          <w:lang w:val="en-US"/>
        </w:rPr>
        <w:t>// do - so</w:t>
      </w:r>
    </w:p>
    <w:p w:rsidR="005C23DB" w:rsidRPr="000170D1" w:rsidRDefault="005C23DB" w:rsidP="00D16233">
      <w:pPr>
        <w:pStyle w:val="a4"/>
      </w:pPr>
      <w:r w:rsidRPr="000170D1">
        <w:t xml:space="preserve">tune.AddAfter(tune.First, </w:t>
      </w:r>
      <w:r w:rsidRPr="00565AF2">
        <w:rPr>
          <w:rStyle w:val="af7"/>
        </w:rPr>
        <w:t>"re"</w:t>
      </w:r>
      <w:r w:rsidRPr="000170D1">
        <w:t xml:space="preserve">);           </w:t>
      </w:r>
      <w:r w:rsidRPr="00565AF2">
        <w:rPr>
          <w:rStyle w:val="af4"/>
          <w:lang w:val="en-US"/>
        </w:rPr>
        <w:t>// do - re- so</w:t>
      </w:r>
    </w:p>
    <w:p w:rsidR="005C23DB" w:rsidRPr="000170D1" w:rsidRDefault="005C23DB" w:rsidP="00D16233">
      <w:pPr>
        <w:pStyle w:val="a4"/>
      </w:pPr>
      <w:r w:rsidRPr="000170D1">
        <w:t xml:space="preserve">tune.AddAfter(tune.First.Next, </w:t>
      </w:r>
      <w:r w:rsidRPr="00565AF2">
        <w:rPr>
          <w:rStyle w:val="af7"/>
        </w:rPr>
        <w:t>"mi"</w:t>
      </w:r>
      <w:r w:rsidRPr="000170D1">
        <w:t xml:space="preserve">);      </w:t>
      </w:r>
      <w:r w:rsidRPr="00565AF2">
        <w:rPr>
          <w:rStyle w:val="af4"/>
          <w:lang w:val="en-US"/>
        </w:rPr>
        <w:t>// do - re - mi- so</w:t>
      </w:r>
    </w:p>
    <w:p w:rsidR="005C23DB" w:rsidRPr="000170D1" w:rsidRDefault="005C23DB" w:rsidP="00D16233">
      <w:pPr>
        <w:pStyle w:val="a4"/>
      </w:pPr>
      <w:r w:rsidRPr="000170D1">
        <w:t xml:space="preserve">tune.AddBefore(tune.Last, </w:t>
      </w:r>
      <w:r w:rsidRPr="00565AF2">
        <w:rPr>
          <w:rStyle w:val="af7"/>
        </w:rPr>
        <w:t>"fa"</w:t>
      </w:r>
      <w:r w:rsidRPr="000170D1">
        <w:t xml:space="preserve">);           </w:t>
      </w:r>
      <w:r w:rsidRPr="00565AF2">
        <w:rPr>
          <w:rStyle w:val="af4"/>
          <w:lang w:val="en-US"/>
        </w:rPr>
        <w:t>// do - re - mi - fa- so</w:t>
      </w:r>
    </w:p>
    <w:p w:rsidR="005C23DB" w:rsidRPr="000170D1" w:rsidRDefault="005C23DB" w:rsidP="00D16233">
      <w:pPr>
        <w:pStyle w:val="a4"/>
      </w:pPr>
      <w:r w:rsidRPr="000170D1">
        <w:t xml:space="preserve">tune.RemoveFirst();                        </w:t>
      </w:r>
      <w:r w:rsidRPr="00565AF2">
        <w:rPr>
          <w:rStyle w:val="af4"/>
          <w:lang w:val="en-US"/>
        </w:rPr>
        <w:t>// re - mi - fa - so</w:t>
      </w:r>
    </w:p>
    <w:p w:rsidR="005C23DB" w:rsidRPr="000170D1" w:rsidRDefault="005C23DB" w:rsidP="00D16233">
      <w:pPr>
        <w:pStyle w:val="a4"/>
      </w:pPr>
      <w:r w:rsidRPr="000170D1">
        <w:t xml:space="preserve">tune.RemoveLast();                         </w:t>
      </w:r>
      <w:r w:rsidRPr="00565AF2">
        <w:rPr>
          <w:rStyle w:val="af4"/>
          <w:lang w:val="en-US"/>
        </w:rPr>
        <w:t>// re - mi - fa</w:t>
      </w:r>
    </w:p>
    <w:p w:rsidR="005C23DB" w:rsidRPr="000170D1" w:rsidRDefault="005C23DB" w:rsidP="00D16233">
      <w:pPr>
        <w:pStyle w:val="a4"/>
      </w:pPr>
      <w:r w:rsidRPr="005C3A91">
        <w:rPr>
          <w:rStyle w:val="af6"/>
        </w:rPr>
        <w:t>var</w:t>
      </w:r>
      <w:r w:rsidRPr="000170D1">
        <w:t xml:space="preserve"> miNode = tune.Find(</w:t>
      </w:r>
      <w:r w:rsidRPr="00565AF2">
        <w:rPr>
          <w:rStyle w:val="af7"/>
        </w:rPr>
        <w:t>"mi"</w:t>
      </w:r>
      <w:r w:rsidRPr="000170D1">
        <w:t>);</w:t>
      </w:r>
    </w:p>
    <w:p w:rsidR="005C23DB" w:rsidRPr="000170D1" w:rsidRDefault="005C23DB" w:rsidP="00D16233">
      <w:pPr>
        <w:pStyle w:val="a4"/>
      </w:pPr>
      <w:r w:rsidRPr="000170D1">
        <w:t xml:space="preserve">tune.Remove(miNode);                       </w:t>
      </w:r>
      <w:r w:rsidRPr="00565AF2">
        <w:rPr>
          <w:rStyle w:val="af4"/>
          <w:lang w:val="en-US"/>
        </w:rPr>
        <w:t>// re - fa</w:t>
      </w:r>
    </w:p>
    <w:p w:rsidR="005C23DB" w:rsidRPr="000170D1" w:rsidRDefault="005C23DB" w:rsidP="00D16233">
      <w:pPr>
        <w:pStyle w:val="a4"/>
      </w:pPr>
      <w:r w:rsidRPr="000170D1">
        <w:t xml:space="preserve">tune.AddFirst(miNode);                     </w:t>
      </w:r>
      <w:r w:rsidRPr="00565AF2">
        <w:rPr>
          <w:rStyle w:val="af4"/>
          <w:lang w:val="en-US"/>
        </w:rPr>
        <w:t>// mi - re - fa</w:t>
      </w:r>
    </w:p>
    <w:p w:rsidR="005C23DB" w:rsidRDefault="005C23DB" w:rsidP="005C23DB">
      <w:r>
        <w:t xml:space="preserve">Классы </w:t>
      </w:r>
      <w:r w:rsidRPr="00DA3F9A">
        <w:rPr>
          <w:rStyle w:val="af5"/>
        </w:rPr>
        <w:t>Queue</w:t>
      </w:r>
      <w:r w:rsidRPr="00DA3F9A">
        <w:rPr>
          <w:rStyle w:val="a9"/>
        </w:rPr>
        <w:t>&lt;T&gt;</w:t>
      </w:r>
      <w:r>
        <w:t xml:space="preserve"> и </w:t>
      </w:r>
      <w:r w:rsidRPr="00DA3F9A">
        <w:rPr>
          <w:rStyle w:val="af5"/>
        </w:rPr>
        <w:t>Stack</w:t>
      </w:r>
      <w:r w:rsidRPr="00DA3F9A">
        <w:rPr>
          <w:rStyle w:val="a9"/>
        </w:rPr>
        <w:t>&lt;T&gt;</w:t>
      </w:r>
      <w:r>
        <w:t xml:space="preserve"> реализуют структуры данных «очередь» и «стек» на основе массива</w:t>
      </w:r>
      <w:r w:rsidR="005C3A91">
        <w:rPr>
          <w:rStyle w:val="ae"/>
        </w:rPr>
        <w:footnoteReference w:id="9"/>
      </w:r>
      <w:r>
        <w:t xml:space="preserve">. Конструкторы </w:t>
      </w:r>
      <w:r w:rsidR="00DA3F9A">
        <w:t>этих</w:t>
      </w:r>
      <w:r>
        <w:t xml:space="preserve"> классов, как и конструкторы класса </w:t>
      </w:r>
      <w:r w:rsidRPr="00DA3F9A">
        <w:rPr>
          <w:rStyle w:val="af5"/>
        </w:rPr>
        <w:t>List</w:t>
      </w:r>
      <w:r w:rsidRPr="00DA3F9A">
        <w:rPr>
          <w:rStyle w:val="a9"/>
        </w:rPr>
        <w:t>&lt;T&gt;</w:t>
      </w:r>
      <w:r>
        <w:t>, позволяют создать объект на основе другой коллекции, а также указать значение для ёмкости (но ёмкость не доступна в виде отдельного свойства). Элементы классов вполне предсказуемы и описаны в табл. 9 и табл. 10.</w:t>
      </w:r>
    </w:p>
    <w:p w:rsidR="005C23DB" w:rsidRDefault="005C23DB" w:rsidP="005C3A91">
      <w:pPr>
        <w:pStyle w:val="af8"/>
      </w:pPr>
      <w:r>
        <w:t>Таблица 9</w:t>
      </w:r>
    </w:p>
    <w:p w:rsidR="005C23DB" w:rsidRDefault="005C23DB" w:rsidP="005C3A91">
      <w:pPr>
        <w:pStyle w:val="af9"/>
      </w:pPr>
      <w:r>
        <w:t xml:space="preserve">Элементы класса </w:t>
      </w:r>
      <w:r w:rsidR="00DA3F9A" w:rsidRPr="00DA3F9A">
        <w:rPr>
          <w:rStyle w:val="af5"/>
        </w:rPr>
        <w:t>Queue</w:t>
      </w:r>
      <w:r w:rsidR="00DA3F9A" w:rsidRPr="00DA3F9A">
        <w:rPr>
          <w:rStyle w:val="a9"/>
        </w:rPr>
        <w:t>&lt;T&gt;</w:t>
      </w:r>
    </w:p>
    <w:tbl>
      <w:tblPr>
        <w:tblStyle w:val="afa"/>
        <w:tblW w:w="0" w:type="auto"/>
        <w:jc w:val="center"/>
        <w:tblLook w:val="04A0" w:firstRow="1" w:lastRow="0" w:firstColumn="1" w:lastColumn="0" w:noHBand="0" w:noVBand="1"/>
      </w:tblPr>
      <w:tblGrid>
        <w:gridCol w:w="2031"/>
        <w:gridCol w:w="7597"/>
      </w:tblGrid>
      <w:tr w:rsidR="005C3A91" w:rsidRPr="005C3A91" w:rsidTr="0003256B">
        <w:trPr>
          <w:jc w:val="center"/>
        </w:trPr>
        <w:tc>
          <w:tcPr>
            <w:tcW w:w="0" w:type="auto"/>
            <w:vAlign w:val="center"/>
          </w:tcPr>
          <w:p w:rsidR="005C3A91" w:rsidRPr="005C3A91" w:rsidRDefault="005C3A91" w:rsidP="00DA3F9A">
            <w:pPr>
              <w:pStyle w:val="aff7"/>
            </w:pPr>
            <w:r w:rsidRPr="005C3A91">
              <w:t>Элемент</w:t>
            </w:r>
          </w:p>
        </w:tc>
        <w:tc>
          <w:tcPr>
            <w:tcW w:w="0" w:type="auto"/>
            <w:vAlign w:val="center"/>
          </w:tcPr>
          <w:p w:rsidR="005C3A91" w:rsidRPr="005C3A91" w:rsidRDefault="005C3A91" w:rsidP="00DA3F9A">
            <w:pPr>
              <w:pStyle w:val="aff7"/>
            </w:pPr>
            <w:r w:rsidRPr="005C3A91">
              <w:t>Описание</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Clear()</w:t>
            </w:r>
          </w:p>
        </w:tc>
        <w:tc>
          <w:tcPr>
            <w:tcW w:w="0" w:type="auto"/>
            <w:vAlign w:val="center"/>
          </w:tcPr>
          <w:p w:rsidR="005C3A91" w:rsidRPr="005C3A91" w:rsidRDefault="005C3A91" w:rsidP="00DA3F9A">
            <w:pPr>
              <w:pStyle w:val="aff8"/>
            </w:pPr>
            <w:r w:rsidRPr="005C3A91">
              <w:t xml:space="preserve">Очистка очереди </w:t>
            </w:r>
            <w:r w:rsidR="00DA3F9A">
              <w:t>(</w:t>
            </w:r>
            <w:r w:rsidRPr="005C3A91">
              <w:t>удаление всех элементов</w:t>
            </w:r>
            <w:r w:rsidR="00DA3F9A">
              <w:t>)</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Contains()</w:t>
            </w:r>
          </w:p>
        </w:tc>
        <w:tc>
          <w:tcPr>
            <w:tcW w:w="0" w:type="auto"/>
            <w:vAlign w:val="center"/>
          </w:tcPr>
          <w:p w:rsidR="005C3A91" w:rsidRPr="005C3A91" w:rsidRDefault="005C3A91" w:rsidP="00DA3F9A">
            <w:pPr>
              <w:pStyle w:val="aff8"/>
            </w:pPr>
            <w:r w:rsidRPr="005C3A91">
              <w:t>Проверка, содержится ли указанный элемент в очереди</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CopyTo()</w:t>
            </w:r>
          </w:p>
        </w:tc>
        <w:tc>
          <w:tcPr>
            <w:tcW w:w="0" w:type="auto"/>
            <w:vAlign w:val="center"/>
          </w:tcPr>
          <w:p w:rsidR="005C3A91" w:rsidRPr="005C3A91" w:rsidRDefault="005C3A91" w:rsidP="00DA3F9A">
            <w:pPr>
              <w:pStyle w:val="aff8"/>
            </w:pPr>
            <w:r w:rsidRPr="005C3A91">
              <w:t>Копирование очереди в массив</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Count</w:t>
            </w:r>
          </w:p>
        </w:tc>
        <w:tc>
          <w:tcPr>
            <w:tcW w:w="0" w:type="auto"/>
            <w:vAlign w:val="center"/>
          </w:tcPr>
          <w:p w:rsidR="005C3A91" w:rsidRPr="005C3A91" w:rsidRDefault="005C3A91" w:rsidP="00DA3F9A">
            <w:pPr>
              <w:pStyle w:val="aff8"/>
            </w:pPr>
            <w:r w:rsidRPr="005C3A91">
              <w:t>Количество элементов (свойство только для чтения)</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Dequeue()</w:t>
            </w:r>
          </w:p>
        </w:tc>
        <w:tc>
          <w:tcPr>
            <w:tcW w:w="0" w:type="auto"/>
            <w:vAlign w:val="center"/>
          </w:tcPr>
          <w:p w:rsidR="005C3A91" w:rsidRPr="005C3A91" w:rsidRDefault="005C3A91" w:rsidP="00DA3F9A">
            <w:pPr>
              <w:pStyle w:val="aff8"/>
            </w:pPr>
            <w:r w:rsidRPr="005C3A91">
              <w:t>Извлечение элемента из очереди</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Enqueue()</w:t>
            </w:r>
          </w:p>
        </w:tc>
        <w:tc>
          <w:tcPr>
            <w:tcW w:w="0" w:type="auto"/>
            <w:vAlign w:val="center"/>
          </w:tcPr>
          <w:p w:rsidR="005C3A91" w:rsidRPr="005C3A91" w:rsidRDefault="005C3A91" w:rsidP="00DA3F9A">
            <w:pPr>
              <w:pStyle w:val="aff8"/>
            </w:pPr>
            <w:r w:rsidRPr="005C3A91">
              <w:t>Помещение элемента в очередь</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GetEnumerator()</w:t>
            </w:r>
          </w:p>
        </w:tc>
        <w:tc>
          <w:tcPr>
            <w:tcW w:w="0" w:type="auto"/>
            <w:vAlign w:val="center"/>
          </w:tcPr>
          <w:p w:rsidR="005C3A91" w:rsidRPr="005C3A91" w:rsidRDefault="005C3A91" w:rsidP="00DA3F9A">
            <w:pPr>
              <w:pStyle w:val="aff8"/>
            </w:pPr>
            <w:r w:rsidRPr="005C3A91">
              <w:t>Получение перечислителя</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Peek()</w:t>
            </w:r>
          </w:p>
        </w:tc>
        <w:tc>
          <w:tcPr>
            <w:tcW w:w="0" w:type="auto"/>
            <w:vAlign w:val="center"/>
          </w:tcPr>
          <w:p w:rsidR="005C3A91" w:rsidRPr="005C3A91" w:rsidRDefault="005C3A91" w:rsidP="00DA3F9A">
            <w:pPr>
              <w:pStyle w:val="aff8"/>
            </w:pPr>
            <w:r w:rsidRPr="005C3A91">
              <w:t>Чтение очередного элемента без его удаления из очереди</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ToArray()</w:t>
            </w:r>
          </w:p>
        </w:tc>
        <w:tc>
          <w:tcPr>
            <w:tcW w:w="0" w:type="auto"/>
            <w:vAlign w:val="center"/>
          </w:tcPr>
          <w:p w:rsidR="005C3A91" w:rsidRPr="005C3A91" w:rsidRDefault="005C3A91" w:rsidP="00DA3F9A">
            <w:pPr>
              <w:pStyle w:val="aff8"/>
            </w:pPr>
            <w:r w:rsidRPr="005C3A91">
              <w:t>Преобразование очереди в массив</w:t>
            </w:r>
          </w:p>
        </w:tc>
      </w:tr>
      <w:tr w:rsidR="005C3A91" w:rsidRPr="005C3A91" w:rsidTr="0003256B">
        <w:trPr>
          <w:jc w:val="center"/>
        </w:trPr>
        <w:tc>
          <w:tcPr>
            <w:tcW w:w="0" w:type="auto"/>
            <w:vAlign w:val="center"/>
          </w:tcPr>
          <w:p w:rsidR="005C3A91" w:rsidRPr="005C3A91" w:rsidRDefault="005C3A91" w:rsidP="00DA3F9A">
            <w:pPr>
              <w:pStyle w:val="aff8"/>
            </w:pPr>
            <w:r w:rsidRPr="00DA3F9A">
              <w:rPr>
                <w:rStyle w:val="aff"/>
              </w:rPr>
              <w:t>TrimExcess()</w:t>
            </w:r>
          </w:p>
        </w:tc>
        <w:tc>
          <w:tcPr>
            <w:tcW w:w="0" w:type="auto"/>
            <w:vAlign w:val="center"/>
          </w:tcPr>
          <w:p w:rsidR="005C3A91" w:rsidRPr="005C3A91" w:rsidRDefault="005C3A91" w:rsidP="00DA3F9A">
            <w:pPr>
              <w:pStyle w:val="aff8"/>
            </w:pPr>
            <w:r w:rsidRPr="005C3A91">
              <w:t>Усечение размера внутреннего массива до необходимой минимальной величины</w:t>
            </w:r>
          </w:p>
        </w:tc>
      </w:tr>
    </w:tbl>
    <w:p w:rsidR="00CD58B9" w:rsidRDefault="00CD58B9" w:rsidP="00CD58B9"/>
    <w:p w:rsidR="00CD58B9" w:rsidRDefault="00CD58B9" w:rsidP="00CD58B9"/>
    <w:p w:rsidR="005C23DB" w:rsidRDefault="005C23DB" w:rsidP="005C3A91">
      <w:pPr>
        <w:pStyle w:val="af8"/>
      </w:pPr>
      <w:r>
        <w:lastRenderedPageBreak/>
        <w:t>Таблица 10</w:t>
      </w:r>
    </w:p>
    <w:p w:rsidR="005C23DB" w:rsidRDefault="005C23DB" w:rsidP="005C3A91">
      <w:pPr>
        <w:pStyle w:val="af9"/>
      </w:pPr>
      <w:r>
        <w:t xml:space="preserve">Элементы класса </w:t>
      </w:r>
      <w:r w:rsidR="00DA3F9A" w:rsidRPr="00DA3F9A">
        <w:rPr>
          <w:rStyle w:val="af5"/>
        </w:rPr>
        <w:t>Stack</w:t>
      </w:r>
      <w:r w:rsidR="00DA3F9A" w:rsidRPr="00DA3F9A">
        <w:rPr>
          <w:rStyle w:val="a9"/>
        </w:rPr>
        <w:t>&lt;T&gt;</w:t>
      </w:r>
    </w:p>
    <w:tbl>
      <w:tblPr>
        <w:tblStyle w:val="afa"/>
        <w:tblW w:w="0" w:type="auto"/>
        <w:jc w:val="center"/>
        <w:tblLook w:val="04A0" w:firstRow="1" w:lastRow="0" w:firstColumn="1" w:lastColumn="0" w:noHBand="0" w:noVBand="1"/>
      </w:tblPr>
      <w:tblGrid>
        <w:gridCol w:w="2031"/>
        <w:gridCol w:w="7597"/>
      </w:tblGrid>
      <w:tr w:rsidR="00DA3F9A" w:rsidRPr="00DA3F9A" w:rsidTr="0003256B">
        <w:trPr>
          <w:jc w:val="center"/>
        </w:trPr>
        <w:tc>
          <w:tcPr>
            <w:tcW w:w="0" w:type="auto"/>
            <w:vAlign w:val="center"/>
          </w:tcPr>
          <w:p w:rsidR="00DA3F9A" w:rsidRPr="00DA3F9A" w:rsidRDefault="00DA3F9A" w:rsidP="00DA3F9A">
            <w:pPr>
              <w:pStyle w:val="aff7"/>
            </w:pPr>
            <w:r w:rsidRPr="00DA3F9A">
              <w:t>Элемент</w:t>
            </w:r>
          </w:p>
        </w:tc>
        <w:tc>
          <w:tcPr>
            <w:tcW w:w="0" w:type="auto"/>
            <w:vAlign w:val="center"/>
          </w:tcPr>
          <w:p w:rsidR="00DA3F9A" w:rsidRPr="00DA3F9A" w:rsidRDefault="00DA3F9A" w:rsidP="00DA3F9A">
            <w:pPr>
              <w:pStyle w:val="aff7"/>
            </w:pPr>
            <w:r w:rsidRPr="00DA3F9A">
              <w:t>Описание</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Clear()</w:t>
            </w:r>
          </w:p>
        </w:tc>
        <w:tc>
          <w:tcPr>
            <w:tcW w:w="0" w:type="auto"/>
            <w:vAlign w:val="center"/>
          </w:tcPr>
          <w:p w:rsidR="00DA3F9A" w:rsidRPr="00DA3F9A" w:rsidRDefault="00DA3F9A" w:rsidP="00DA3F9A">
            <w:pPr>
              <w:pStyle w:val="aff8"/>
            </w:pPr>
            <w:r w:rsidRPr="00DA3F9A">
              <w:t xml:space="preserve">Очистка стека </w:t>
            </w:r>
            <w:r>
              <w:t>(</w:t>
            </w:r>
            <w:r w:rsidRPr="00DA3F9A">
              <w:t>удаление всех элементов</w:t>
            </w:r>
            <w:r>
              <w:t>)</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Contains()</w:t>
            </w:r>
          </w:p>
        </w:tc>
        <w:tc>
          <w:tcPr>
            <w:tcW w:w="0" w:type="auto"/>
            <w:vAlign w:val="center"/>
          </w:tcPr>
          <w:p w:rsidR="00DA3F9A" w:rsidRPr="00DA3F9A" w:rsidRDefault="00DA3F9A" w:rsidP="00DA3F9A">
            <w:pPr>
              <w:pStyle w:val="aff8"/>
            </w:pPr>
            <w:r w:rsidRPr="00DA3F9A">
              <w:t>Проверка, содержится ли указанный элемент в стеке</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CopyTo()</w:t>
            </w:r>
          </w:p>
        </w:tc>
        <w:tc>
          <w:tcPr>
            <w:tcW w:w="0" w:type="auto"/>
            <w:vAlign w:val="center"/>
          </w:tcPr>
          <w:p w:rsidR="00DA3F9A" w:rsidRPr="00DA3F9A" w:rsidRDefault="00DA3F9A" w:rsidP="00DA3F9A">
            <w:pPr>
              <w:pStyle w:val="aff8"/>
            </w:pPr>
            <w:r w:rsidRPr="00DA3F9A">
              <w:t>Копирование стека в массив</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Count</w:t>
            </w:r>
          </w:p>
        </w:tc>
        <w:tc>
          <w:tcPr>
            <w:tcW w:w="0" w:type="auto"/>
            <w:vAlign w:val="center"/>
          </w:tcPr>
          <w:p w:rsidR="00DA3F9A" w:rsidRPr="00DA3F9A" w:rsidRDefault="00DA3F9A" w:rsidP="00DA3F9A">
            <w:pPr>
              <w:pStyle w:val="aff8"/>
            </w:pPr>
            <w:r w:rsidRPr="00DA3F9A">
              <w:t>Количество элементов (свойство только для чтения)</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GetEnumerator()</w:t>
            </w:r>
          </w:p>
        </w:tc>
        <w:tc>
          <w:tcPr>
            <w:tcW w:w="0" w:type="auto"/>
            <w:vAlign w:val="center"/>
          </w:tcPr>
          <w:p w:rsidR="00DA3F9A" w:rsidRPr="00DA3F9A" w:rsidRDefault="00DA3F9A" w:rsidP="00DA3F9A">
            <w:pPr>
              <w:pStyle w:val="aff8"/>
            </w:pPr>
            <w:r w:rsidRPr="00DA3F9A">
              <w:t>Получение перечислителя</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Peek()</w:t>
            </w:r>
          </w:p>
        </w:tc>
        <w:tc>
          <w:tcPr>
            <w:tcW w:w="0" w:type="auto"/>
            <w:vAlign w:val="center"/>
          </w:tcPr>
          <w:p w:rsidR="00DA3F9A" w:rsidRPr="00DA3F9A" w:rsidRDefault="00DA3F9A" w:rsidP="00DA3F9A">
            <w:pPr>
              <w:pStyle w:val="aff8"/>
            </w:pPr>
            <w:r w:rsidRPr="00DA3F9A">
              <w:t>Чтение очередного элемента без его удаления из стека</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Pop()</w:t>
            </w:r>
          </w:p>
        </w:tc>
        <w:tc>
          <w:tcPr>
            <w:tcW w:w="0" w:type="auto"/>
            <w:vAlign w:val="center"/>
          </w:tcPr>
          <w:p w:rsidR="00DA3F9A" w:rsidRPr="00DA3F9A" w:rsidRDefault="00DA3F9A" w:rsidP="00DA3F9A">
            <w:pPr>
              <w:pStyle w:val="aff8"/>
            </w:pPr>
            <w:r w:rsidRPr="00DA3F9A">
              <w:t>Извлечение элемента из стека</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Push()</w:t>
            </w:r>
          </w:p>
        </w:tc>
        <w:tc>
          <w:tcPr>
            <w:tcW w:w="0" w:type="auto"/>
            <w:vAlign w:val="center"/>
          </w:tcPr>
          <w:p w:rsidR="00DA3F9A" w:rsidRPr="00DA3F9A" w:rsidRDefault="00DA3F9A" w:rsidP="00DA3F9A">
            <w:pPr>
              <w:pStyle w:val="aff8"/>
            </w:pPr>
            <w:r w:rsidRPr="00DA3F9A">
              <w:t>Помещение элемента в стек</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ToArray()</w:t>
            </w:r>
          </w:p>
        </w:tc>
        <w:tc>
          <w:tcPr>
            <w:tcW w:w="0" w:type="auto"/>
            <w:vAlign w:val="center"/>
          </w:tcPr>
          <w:p w:rsidR="00DA3F9A" w:rsidRPr="00DA3F9A" w:rsidRDefault="00DA3F9A" w:rsidP="00DA3F9A">
            <w:pPr>
              <w:pStyle w:val="aff8"/>
            </w:pPr>
            <w:r w:rsidRPr="00DA3F9A">
              <w:t>Преобразование стека в массив</w:t>
            </w:r>
          </w:p>
        </w:tc>
      </w:tr>
      <w:tr w:rsidR="00DA3F9A" w:rsidRPr="00DA3F9A" w:rsidTr="0003256B">
        <w:trPr>
          <w:jc w:val="center"/>
        </w:trPr>
        <w:tc>
          <w:tcPr>
            <w:tcW w:w="0" w:type="auto"/>
            <w:vAlign w:val="center"/>
          </w:tcPr>
          <w:p w:rsidR="00DA3F9A" w:rsidRPr="00DA3F9A" w:rsidRDefault="00DA3F9A" w:rsidP="00DA3F9A">
            <w:pPr>
              <w:pStyle w:val="aff8"/>
            </w:pPr>
            <w:r w:rsidRPr="00DA3F9A">
              <w:rPr>
                <w:rStyle w:val="aff"/>
              </w:rPr>
              <w:t>TrimExcess()</w:t>
            </w:r>
          </w:p>
        </w:tc>
        <w:tc>
          <w:tcPr>
            <w:tcW w:w="0" w:type="auto"/>
            <w:vAlign w:val="center"/>
          </w:tcPr>
          <w:p w:rsidR="00DA3F9A" w:rsidRPr="00DA3F9A" w:rsidRDefault="00DA3F9A" w:rsidP="00DA3F9A">
            <w:pPr>
              <w:pStyle w:val="aff8"/>
            </w:pPr>
            <w:r w:rsidRPr="00DA3F9A">
              <w:t>Усечение размера внутреннего массива до необходимой минимальной величины</w:t>
            </w:r>
          </w:p>
        </w:tc>
      </w:tr>
    </w:tbl>
    <w:p w:rsidR="005C23DB" w:rsidRDefault="005C23DB" w:rsidP="00531924">
      <w:pPr>
        <w:pStyle w:val="1"/>
      </w:pPr>
      <w:bookmarkStart w:id="16" w:name="_Toc348862499"/>
      <w:r>
        <w:t>1</w:t>
      </w:r>
      <w:r w:rsidR="00531924" w:rsidRPr="00531924">
        <w:t>2</w:t>
      </w:r>
      <w:r w:rsidR="00531924">
        <w:t>. Типы для работы с коллекциями-множествами</w:t>
      </w:r>
      <w:bookmarkEnd w:id="16"/>
    </w:p>
    <w:p w:rsidR="005C23DB" w:rsidRDefault="005C23DB" w:rsidP="005C23DB">
      <w:r>
        <w:t xml:space="preserve">В библиотеке базовых классов платформы .NET имеются два класса для представления множеств (то есть коллекций, которые не содержат повторяющихся элементов) </w:t>
      </w:r>
      <w:r w:rsidR="00565AF2" w:rsidRPr="00565AF2">
        <w:t>–</w:t>
      </w:r>
      <w:r>
        <w:t xml:space="preserve"> </w:t>
      </w:r>
      <w:r w:rsidRPr="00565AF2">
        <w:rPr>
          <w:rStyle w:val="af5"/>
        </w:rPr>
        <w:t>HashSet</w:t>
      </w:r>
      <w:r w:rsidRPr="00565AF2">
        <w:rPr>
          <w:rStyle w:val="a9"/>
        </w:rPr>
        <w:t>&lt;T&gt;</w:t>
      </w:r>
      <w:r>
        <w:t xml:space="preserve"> и </w:t>
      </w:r>
      <w:r w:rsidRPr="00565AF2">
        <w:rPr>
          <w:rStyle w:val="af5"/>
        </w:rPr>
        <w:t>SortedSet</w:t>
      </w:r>
      <w:r w:rsidRPr="00565AF2">
        <w:rPr>
          <w:rStyle w:val="a9"/>
        </w:rPr>
        <w:t>&lt;T&gt;</w:t>
      </w:r>
      <w:r>
        <w:t xml:space="preserve">. Оба класса реализуют интерфейс </w:t>
      </w:r>
      <w:r w:rsidRPr="00565AF2">
        <w:rPr>
          <w:rStyle w:val="af5"/>
        </w:rPr>
        <w:t>ISet</w:t>
      </w:r>
      <w:r w:rsidRPr="00565AF2">
        <w:rPr>
          <w:rStyle w:val="a9"/>
        </w:rPr>
        <w:t>&lt;T&gt;</w:t>
      </w:r>
      <w:r>
        <w:t>.</w:t>
      </w:r>
    </w:p>
    <w:p w:rsidR="00565AF2" w:rsidRPr="00586C22" w:rsidRDefault="005C23DB" w:rsidP="005C23DB">
      <w:r>
        <w:t xml:space="preserve">Класс </w:t>
      </w:r>
      <w:r w:rsidRPr="00565AF2">
        <w:rPr>
          <w:rStyle w:val="af5"/>
        </w:rPr>
        <w:t>HashSet</w:t>
      </w:r>
      <w:r w:rsidRPr="00565AF2">
        <w:rPr>
          <w:rStyle w:val="a9"/>
        </w:rPr>
        <w:t>&lt;T&gt;</w:t>
      </w:r>
      <w:r>
        <w:t xml:space="preserve"> описывает множество, в котором вхождение элемента проверяется на основе хэш-кода. Конструкторы класса </w:t>
      </w:r>
      <w:r w:rsidRPr="00565AF2">
        <w:rPr>
          <w:rStyle w:val="af5"/>
        </w:rPr>
        <w:t>HashSet</w:t>
      </w:r>
      <w:r w:rsidRPr="00565AF2">
        <w:rPr>
          <w:rStyle w:val="a9"/>
        </w:rPr>
        <w:t>&lt;T&gt;</w:t>
      </w:r>
      <w:r>
        <w:t xml:space="preserve"> позволяют создать множество на основе коллекции, а также указать объект, реализующий интерфейс </w:t>
      </w:r>
      <w:r w:rsidRPr="00565AF2">
        <w:rPr>
          <w:rStyle w:val="af5"/>
        </w:rPr>
        <w:t>IEqualityComparer</w:t>
      </w:r>
      <w:r w:rsidRPr="00565AF2">
        <w:rPr>
          <w:rStyle w:val="a9"/>
        </w:rPr>
        <w:t>&lt;T&gt;</w:t>
      </w:r>
      <w:r>
        <w:t xml:space="preserve"> для проверки равенства элементов множества. Кроме реализации интерфейса </w:t>
      </w:r>
      <w:r w:rsidRPr="00565AF2">
        <w:rPr>
          <w:rStyle w:val="af5"/>
        </w:rPr>
        <w:t>ISet</w:t>
      </w:r>
      <w:r w:rsidRPr="00565AF2">
        <w:rPr>
          <w:rStyle w:val="a9"/>
        </w:rPr>
        <w:t>&lt;T&gt;</w:t>
      </w:r>
      <w:r>
        <w:t xml:space="preserve">, класс </w:t>
      </w:r>
      <w:r w:rsidRPr="00565AF2">
        <w:rPr>
          <w:rStyle w:val="af5"/>
        </w:rPr>
        <w:t>HashSet</w:t>
      </w:r>
      <w:r w:rsidRPr="00565AF2">
        <w:rPr>
          <w:rStyle w:val="a9"/>
        </w:rPr>
        <w:t>&lt;T&gt;</w:t>
      </w:r>
      <w:r>
        <w:t xml:space="preserve"> содержит экземплярный метод </w:t>
      </w:r>
      <w:r w:rsidRPr="00565AF2">
        <w:rPr>
          <w:rStyle w:val="a9"/>
        </w:rPr>
        <w:t>RemoveWhere()</w:t>
      </w:r>
      <w:r>
        <w:t xml:space="preserve"> для удаления элементов, удовлетворяющих заданному предикату. Статический метод </w:t>
      </w:r>
      <w:r w:rsidRPr="00565AF2">
        <w:rPr>
          <w:rStyle w:val="a9"/>
        </w:rPr>
        <w:t>CreateSetComparer()</w:t>
      </w:r>
      <w:r>
        <w:t xml:space="preserve"> возвращает экземпляр класса, реализующего </w:t>
      </w:r>
      <w:r w:rsidRPr="00565AF2">
        <w:rPr>
          <w:rStyle w:val="af5"/>
        </w:rPr>
        <w:t>IEqualityComparer</w:t>
      </w:r>
      <w:r w:rsidRPr="00565AF2">
        <w:rPr>
          <w:rStyle w:val="a9"/>
        </w:rPr>
        <w:t>&lt;</w:t>
      </w:r>
      <w:r w:rsidRPr="00565AF2">
        <w:rPr>
          <w:rStyle w:val="af5"/>
        </w:rPr>
        <w:t>HashSet</w:t>
      </w:r>
      <w:r w:rsidRPr="00565AF2">
        <w:rPr>
          <w:rStyle w:val="a9"/>
        </w:rPr>
        <w:t>&lt;T&gt;&gt;</w:t>
      </w:r>
      <w:r>
        <w:t>.</w:t>
      </w:r>
    </w:p>
    <w:p w:rsidR="005C23DB" w:rsidRDefault="005C23DB" w:rsidP="005C23DB">
      <w:r>
        <w:t xml:space="preserve">Следующий пример показывает использование </w:t>
      </w:r>
      <w:r w:rsidRPr="00565AF2">
        <w:rPr>
          <w:rStyle w:val="af5"/>
        </w:rPr>
        <w:t>HashSet</w:t>
      </w:r>
      <w:r w:rsidRPr="00565AF2">
        <w:rPr>
          <w:rStyle w:val="a9"/>
        </w:rPr>
        <w:t>&lt;T&gt;</w:t>
      </w:r>
      <w:r>
        <w:t>:</w:t>
      </w:r>
    </w:p>
    <w:p w:rsidR="005C23DB" w:rsidRPr="00586C22" w:rsidRDefault="005C23DB" w:rsidP="00D16233">
      <w:pPr>
        <w:pStyle w:val="a4"/>
      </w:pPr>
      <w:bookmarkStart w:id="17" w:name="OLE_LINK5"/>
      <w:r w:rsidRPr="00565AF2">
        <w:rPr>
          <w:rStyle w:val="af6"/>
        </w:rPr>
        <w:t>var</w:t>
      </w:r>
      <w:r w:rsidRPr="00586C22">
        <w:t xml:space="preserve"> </w:t>
      </w:r>
      <w:r w:rsidRPr="00CD4237">
        <w:t>setOne</w:t>
      </w:r>
      <w:r w:rsidRPr="00586C22">
        <w:t xml:space="preserve"> = </w:t>
      </w:r>
      <w:r w:rsidRPr="00565AF2">
        <w:rPr>
          <w:rStyle w:val="af6"/>
        </w:rPr>
        <w:t>new</w:t>
      </w:r>
      <w:r w:rsidRPr="00586C22">
        <w:t xml:space="preserve"> </w:t>
      </w:r>
      <w:r w:rsidRPr="00565AF2">
        <w:rPr>
          <w:rStyle w:val="af5"/>
        </w:rPr>
        <w:t>HashSet</w:t>
      </w:r>
      <w:r w:rsidRPr="00586C22">
        <w:t>&lt;</w:t>
      </w:r>
      <w:r w:rsidRPr="00565AF2">
        <w:rPr>
          <w:rStyle w:val="af6"/>
        </w:rPr>
        <w:t>char</w:t>
      </w:r>
      <w:r w:rsidRPr="00586C22">
        <w:t>&gt;(</w:t>
      </w:r>
      <w:r w:rsidRPr="00586C22">
        <w:rPr>
          <w:rStyle w:val="af7"/>
        </w:rPr>
        <w:t>"the quick brown fox"</w:t>
      </w:r>
      <w:r w:rsidRPr="00586C22">
        <w:t>);</w:t>
      </w:r>
    </w:p>
    <w:p w:rsidR="005C23DB" w:rsidRPr="000170D1" w:rsidRDefault="005C23DB" w:rsidP="00D16233">
      <w:pPr>
        <w:pStyle w:val="a4"/>
      </w:pPr>
      <w:r w:rsidRPr="00565AF2">
        <w:rPr>
          <w:rStyle w:val="af6"/>
        </w:rPr>
        <w:t>var</w:t>
      </w:r>
      <w:r w:rsidRPr="000170D1">
        <w:t xml:space="preserve"> setTwo = </w:t>
      </w:r>
      <w:r w:rsidRPr="00565AF2">
        <w:rPr>
          <w:rStyle w:val="af6"/>
        </w:rPr>
        <w:t>new</w:t>
      </w:r>
      <w:r w:rsidRPr="000170D1">
        <w:t xml:space="preserve"> </w:t>
      </w:r>
      <w:r w:rsidRPr="00565AF2">
        <w:rPr>
          <w:rStyle w:val="af5"/>
        </w:rPr>
        <w:t>HashSet</w:t>
      </w:r>
      <w:r w:rsidRPr="000170D1">
        <w:t>&lt;</w:t>
      </w:r>
      <w:r w:rsidRPr="00565AF2">
        <w:rPr>
          <w:rStyle w:val="af6"/>
        </w:rPr>
        <w:t>char</w:t>
      </w:r>
      <w:r w:rsidRPr="000170D1">
        <w:t>&gt;(</w:t>
      </w:r>
      <w:r w:rsidRPr="00586C22">
        <w:rPr>
          <w:rStyle w:val="af7"/>
        </w:rPr>
        <w:t>"jumps over the lazy dog"</w:t>
      </w:r>
      <w:r w:rsidRPr="000170D1">
        <w:t>);</w:t>
      </w:r>
    </w:p>
    <w:p w:rsidR="005C23DB" w:rsidRPr="000170D1" w:rsidRDefault="005C23DB" w:rsidP="00D16233">
      <w:pPr>
        <w:pStyle w:val="a4"/>
      </w:pPr>
      <w:r w:rsidRPr="000170D1">
        <w:t xml:space="preserve">setOne.IntersectWith(setTwo);               </w:t>
      </w:r>
      <w:r w:rsidRPr="00565AF2">
        <w:rPr>
          <w:rStyle w:val="af4"/>
          <w:lang w:val="en-US"/>
        </w:rPr>
        <w:t xml:space="preserve">// </w:t>
      </w:r>
      <w:r w:rsidR="00565AF2">
        <w:rPr>
          <w:rStyle w:val="af4"/>
        </w:rPr>
        <w:t>результат</w:t>
      </w:r>
      <w:r w:rsidR="00565AF2" w:rsidRPr="00565AF2">
        <w:rPr>
          <w:rStyle w:val="af4"/>
          <w:lang w:val="en-US"/>
        </w:rPr>
        <w:t xml:space="preserve"> = </w:t>
      </w:r>
      <w:r w:rsidRPr="00565AF2">
        <w:rPr>
          <w:rStyle w:val="af4"/>
          <w:lang w:val="en-US"/>
        </w:rPr>
        <w:t>the uro</w:t>
      </w:r>
    </w:p>
    <w:p w:rsidR="005C23DB" w:rsidRPr="000170D1" w:rsidRDefault="005C23DB" w:rsidP="00D16233">
      <w:pPr>
        <w:pStyle w:val="a4"/>
      </w:pPr>
      <w:r w:rsidRPr="00565AF2">
        <w:rPr>
          <w:rStyle w:val="af5"/>
        </w:rPr>
        <w:t>Console</w:t>
      </w:r>
      <w:r w:rsidRPr="000170D1">
        <w:t>.WriteLine(setOne.Contains(</w:t>
      </w:r>
      <w:r w:rsidRPr="00586C22">
        <w:rPr>
          <w:rStyle w:val="af7"/>
        </w:rPr>
        <w:t>'t'</w:t>
      </w:r>
      <w:r w:rsidRPr="000170D1">
        <w:t xml:space="preserve">));    </w:t>
      </w:r>
      <w:r w:rsidRPr="00586C22">
        <w:rPr>
          <w:rStyle w:val="af4"/>
          <w:lang w:val="en-US"/>
        </w:rPr>
        <w:t>// True</w:t>
      </w:r>
    </w:p>
    <w:p w:rsidR="005C23DB" w:rsidRPr="000170D1" w:rsidRDefault="005C23DB" w:rsidP="00D16233">
      <w:pPr>
        <w:pStyle w:val="a4"/>
      </w:pPr>
      <w:r w:rsidRPr="00565AF2">
        <w:rPr>
          <w:rStyle w:val="af5"/>
        </w:rPr>
        <w:t>Console</w:t>
      </w:r>
      <w:r w:rsidRPr="000170D1">
        <w:t>.WriteLine(setOne.Contains(</w:t>
      </w:r>
      <w:r w:rsidRPr="00586C22">
        <w:rPr>
          <w:rStyle w:val="af7"/>
        </w:rPr>
        <w:t>'j'</w:t>
      </w:r>
      <w:r w:rsidRPr="000170D1">
        <w:t xml:space="preserve">));    </w:t>
      </w:r>
      <w:r w:rsidRPr="00586C22">
        <w:rPr>
          <w:rStyle w:val="af4"/>
          <w:lang w:val="en-US"/>
        </w:rPr>
        <w:t>// False</w:t>
      </w:r>
    </w:p>
    <w:p w:rsidR="005C23DB" w:rsidRPr="000170D1" w:rsidRDefault="005C23DB" w:rsidP="00D16233">
      <w:pPr>
        <w:pStyle w:val="a4"/>
      </w:pPr>
      <w:r w:rsidRPr="000170D1">
        <w:t xml:space="preserve">setTwo.RemoveWhere(c =&gt; c &lt; </w:t>
      </w:r>
      <w:r w:rsidRPr="00586C22">
        <w:rPr>
          <w:rStyle w:val="af7"/>
        </w:rPr>
        <w:t>'k'</w:t>
      </w:r>
      <w:r w:rsidRPr="000170D1">
        <w:t>);</w:t>
      </w:r>
    </w:p>
    <w:bookmarkEnd w:id="17"/>
    <w:p w:rsidR="005C23DB" w:rsidRPr="003931AD" w:rsidRDefault="005C23DB" w:rsidP="005C23DB">
      <w:r>
        <w:t xml:space="preserve">Класс </w:t>
      </w:r>
      <w:r w:rsidRPr="00565AF2">
        <w:rPr>
          <w:rStyle w:val="af5"/>
        </w:rPr>
        <w:t>SortedSet</w:t>
      </w:r>
      <w:r w:rsidRPr="00565AF2">
        <w:rPr>
          <w:rStyle w:val="a9"/>
        </w:rPr>
        <w:t>&lt;T&gt;</w:t>
      </w:r>
      <w:r>
        <w:t xml:space="preserve"> </w:t>
      </w:r>
      <w:r w:rsidR="00565AF2" w:rsidRPr="00565AF2">
        <w:t>–</w:t>
      </w:r>
      <w:r>
        <w:t xml:space="preserve"> это множество, поддерживающее набор элементов в отсортированном порядке. Конструкторы класса </w:t>
      </w:r>
      <w:r w:rsidR="00565AF2" w:rsidRPr="00565AF2">
        <w:rPr>
          <w:rStyle w:val="af5"/>
        </w:rPr>
        <w:t>SortedSet</w:t>
      </w:r>
      <w:r w:rsidR="00565AF2" w:rsidRPr="00565AF2">
        <w:rPr>
          <w:rStyle w:val="a9"/>
        </w:rPr>
        <w:t>&lt;T&gt;</w:t>
      </w:r>
      <w:r>
        <w:t xml:space="preserve"> позволяют создать множество на основе коллекции, а также указать объект, реализующий интерфейс </w:t>
      </w:r>
      <w:r w:rsidRPr="00565AF2">
        <w:rPr>
          <w:rStyle w:val="af5"/>
        </w:rPr>
        <w:t>IComparer</w:t>
      </w:r>
      <w:r w:rsidRPr="00565AF2">
        <w:rPr>
          <w:rStyle w:val="a9"/>
        </w:rPr>
        <w:t>&lt;T&gt;</w:t>
      </w:r>
      <w:r>
        <w:t xml:space="preserve"> для проверки порядка элементов множества. Набор методов </w:t>
      </w:r>
      <w:r w:rsidR="00565AF2" w:rsidRPr="00565AF2">
        <w:rPr>
          <w:rStyle w:val="af5"/>
        </w:rPr>
        <w:t>SortedSet</w:t>
      </w:r>
      <w:r w:rsidR="00565AF2" w:rsidRPr="00565AF2">
        <w:rPr>
          <w:rStyle w:val="a9"/>
        </w:rPr>
        <w:t>&lt;T&gt;</w:t>
      </w:r>
      <w:r>
        <w:t xml:space="preserve"> схож с набором методов класса </w:t>
      </w:r>
      <w:r w:rsidR="00565AF2" w:rsidRPr="00565AF2">
        <w:rPr>
          <w:rStyle w:val="af5"/>
        </w:rPr>
        <w:t>HashSet</w:t>
      </w:r>
      <w:r w:rsidR="00565AF2" w:rsidRPr="00565AF2">
        <w:rPr>
          <w:rStyle w:val="a9"/>
        </w:rPr>
        <w:t>&lt;T&gt;</w:t>
      </w:r>
      <w:r>
        <w:t xml:space="preserve">. Экземплярный метод </w:t>
      </w:r>
      <w:r w:rsidRPr="00565AF2">
        <w:rPr>
          <w:rStyle w:val="a9"/>
        </w:rPr>
        <w:t>Reverse()</w:t>
      </w:r>
      <w:r>
        <w:t xml:space="preserve"> </w:t>
      </w:r>
      <w:r w:rsidR="003931AD">
        <w:t>возвращает набор элементов в противоположном порядке</w:t>
      </w:r>
      <w:r>
        <w:t xml:space="preserve">, а метод </w:t>
      </w:r>
      <w:r w:rsidRPr="00565AF2">
        <w:rPr>
          <w:rStyle w:val="a9"/>
        </w:rPr>
        <w:t>GetViewBetween()</w:t>
      </w:r>
      <w:r>
        <w:t xml:space="preserve"> возвращает фрагмент («окно») исходного множества между двумя элементами.</w:t>
      </w:r>
    </w:p>
    <w:p w:rsidR="003931AD" w:rsidRPr="003931AD" w:rsidRDefault="003931AD" w:rsidP="003931AD">
      <w:pPr>
        <w:pStyle w:val="a4"/>
      </w:pPr>
      <w:r w:rsidRPr="003931AD">
        <w:rPr>
          <w:rStyle w:val="af6"/>
        </w:rPr>
        <w:lastRenderedPageBreak/>
        <w:t>var</w:t>
      </w:r>
      <w:r w:rsidRPr="003931AD">
        <w:t xml:space="preserve"> setOne = </w:t>
      </w:r>
      <w:r w:rsidRPr="003931AD">
        <w:rPr>
          <w:rStyle w:val="af6"/>
        </w:rPr>
        <w:t>new</w:t>
      </w:r>
      <w:r w:rsidRPr="003931AD">
        <w:t xml:space="preserve"> </w:t>
      </w:r>
      <w:r w:rsidRPr="003931AD">
        <w:rPr>
          <w:rStyle w:val="af5"/>
        </w:rPr>
        <w:t>SortedSet</w:t>
      </w:r>
      <w:r w:rsidRPr="003931AD">
        <w:t>&lt;</w:t>
      </w:r>
      <w:r w:rsidRPr="003931AD">
        <w:rPr>
          <w:rStyle w:val="af6"/>
        </w:rPr>
        <w:t>char</w:t>
      </w:r>
      <w:r w:rsidRPr="003931AD">
        <w:t>&gt;(</w:t>
      </w:r>
      <w:r w:rsidRPr="00586C22">
        <w:rPr>
          <w:rStyle w:val="af7"/>
        </w:rPr>
        <w:t>"the quick brown fox"</w:t>
      </w:r>
      <w:r w:rsidRPr="003931AD">
        <w:t>);</w:t>
      </w:r>
    </w:p>
    <w:p w:rsidR="003931AD" w:rsidRPr="003931AD" w:rsidRDefault="003931AD" w:rsidP="003931AD">
      <w:pPr>
        <w:pStyle w:val="a4"/>
      </w:pPr>
      <w:r w:rsidRPr="003931AD">
        <w:rPr>
          <w:rStyle w:val="af5"/>
        </w:rPr>
        <w:t>Console</w:t>
      </w:r>
      <w:r w:rsidRPr="003931AD">
        <w:t>.WriteLine(</w:t>
      </w:r>
      <w:r w:rsidRPr="00586C22">
        <w:rPr>
          <w:rStyle w:val="af7"/>
        </w:rPr>
        <w:t>"{0} {1}"</w:t>
      </w:r>
      <w:r w:rsidRPr="003931AD">
        <w:t>, setOne.Min, setOne.Max);</w:t>
      </w:r>
    </w:p>
    <w:p w:rsidR="003931AD" w:rsidRPr="003931AD" w:rsidRDefault="003931AD" w:rsidP="003931AD">
      <w:pPr>
        <w:pStyle w:val="a4"/>
      </w:pPr>
      <w:r w:rsidRPr="003931AD">
        <w:rPr>
          <w:rStyle w:val="af5"/>
        </w:rPr>
        <w:t>IEnumerable</w:t>
      </w:r>
      <w:r w:rsidRPr="003931AD">
        <w:t>&lt;</w:t>
      </w:r>
      <w:r w:rsidRPr="003931AD">
        <w:rPr>
          <w:rStyle w:val="af6"/>
        </w:rPr>
        <w:t>char</w:t>
      </w:r>
      <w:r w:rsidRPr="003931AD">
        <w:t>&gt; reversed = setOne.Reverse();</w:t>
      </w:r>
    </w:p>
    <w:p w:rsidR="003931AD" w:rsidRPr="003931AD" w:rsidRDefault="003931AD" w:rsidP="003931AD">
      <w:pPr>
        <w:pStyle w:val="a4"/>
      </w:pPr>
      <w:r w:rsidRPr="003931AD">
        <w:rPr>
          <w:rStyle w:val="af6"/>
        </w:rPr>
        <w:t>var</w:t>
      </w:r>
      <w:r w:rsidRPr="003931AD">
        <w:t xml:space="preserve"> setTwo = setOne.GetViewBetween(</w:t>
      </w:r>
      <w:r w:rsidRPr="00586C22">
        <w:rPr>
          <w:rStyle w:val="af7"/>
        </w:rPr>
        <w:t>'a'</w:t>
      </w:r>
      <w:r w:rsidRPr="003931AD">
        <w:t xml:space="preserve">, </w:t>
      </w:r>
      <w:r w:rsidRPr="00586C22">
        <w:rPr>
          <w:rStyle w:val="af7"/>
        </w:rPr>
        <w:t>'p'</w:t>
      </w:r>
      <w:r w:rsidRPr="003931AD">
        <w:t>);</w:t>
      </w:r>
    </w:p>
    <w:p w:rsidR="003931AD" w:rsidRDefault="003931AD" w:rsidP="003931AD">
      <w:pPr>
        <w:pStyle w:val="a4"/>
      </w:pPr>
      <w:r w:rsidRPr="003931AD">
        <w:rPr>
          <w:rStyle w:val="af5"/>
        </w:rPr>
        <w:t>Console</w:t>
      </w:r>
      <w:r w:rsidRPr="003931AD">
        <w:t>.WriteLine(</w:t>
      </w:r>
      <w:r w:rsidRPr="00586C22">
        <w:rPr>
          <w:rStyle w:val="af7"/>
        </w:rPr>
        <w:t>"{0} {1}"</w:t>
      </w:r>
      <w:r w:rsidRPr="003931AD">
        <w:t>, setTwo.Min, setTwo.Max);</w:t>
      </w:r>
    </w:p>
    <w:p w:rsidR="005C23DB" w:rsidRDefault="005C23DB" w:rsidP="00531924">
      <w:pPr>
        <w:pStyle w:val="1"/>
      </w:pPr>
      <w:bookmarkStart w:id="18" w:name="_Toc348862500"/>
      <w:r>
        <w:t>1</w:t>
      </w:r>
      <w:r w:rsidR="00531924" w:rsidRPr="00531924">
        <w:t>3</w:t>
      </w:r>
      <w:r w:rsidR="00531924">
        <w:t>. Типы для работы с коллекциями-словарями</w:t>
      </w:r>
      <w:bookmarkEnd w:id="18"/>
    </w:p>
    <w:p w:rsidR="005C23DB" w:rsidRDefault="005C23DB" w:rsidP="005C23DB">
      <w:r>
        <w:t xml:space="preserve">Под термином </w:t>
      </w:r>
      <w:r w:rsidRPr="009345D1">
        <w:rPr>
          <w:rStyle w:val="a8"/>
        </w:rPr>
        <w:t>словарь</w:t>
      </w:r>
      <w:r>
        <w:t xml:space="preserve"> будем понимать коллекцию, которая хранит пары «ключ-значение» с возможностью доступа к элементам по ключу. Базовая библиотека платформы .NET предлагает </w:t>
      </w:r>
      <w:r w:rsidR="009345D1">
        <w:t>несколько</w:t>
      </w:r>
      <w:r>
        <w:t xml:space="preserve"> коллекций-словарей, как классических, так и с различными дополнительными возможностями.</w:t>
      </w:r>
    </w:p>
    <w:p w:rsidR="005C23DB" w:rsidRDefault="005C23DB" w:rsidP="005C23DB">
      <w:r>
        <w:t xml:space="preserve">Универсальный класс </w:t>
      </w:r>
      <w:r w:rsidRPr="009345D1">
        <w:rPr>
          <w:rStyle w:val="af5"/>
        </w:rPr>
        <w:t>Dictionary</w:t>
      </w:r>
      <w:r w:rsidRPr="009345D1">
        <w:rPr>
          <w:rStyle w:val="a9"/>
        </w:rPr>
        <w:t>&lt;TKey, TValue&gt;</w:t>
      </w:r>
      <w:r>
        <w:t xml:space="preserve"> –</w:t>
      </w:r>
      <w:r w:rsidR="009345D1">
        <w:t xml:space="preserve"> </w:t>
      </w:r>
      <w:r>
        <w:t>классический словарь с возможностью указать тип для ключа и тип для значения</w:t>
      </w:r>
      <w:r w:rsidR="009345D1">
        <w:rPr>
          <w:rStyle w:val="ae"/>
        </w:rPr>
        <w:footnoteReference w:id="10"/>
      </w:r>
      <w:r>
        <w:t xml:space="preserve">. Данный класс является одним из наиболее часто используемых классов-коллекций (наряду с классом </w:t>
      </w:r>
      <w:r w:rsidRPr="009345D1">
        <w:rPr>
          <w:rStyle w:val="af5"/>
        </w:rPr>
        <w:t>List</w:t>
      </w:r>
      <w:r w:rsidRPr="009345D1">
        <w:rPr>
          <w:rStyle w:val="a9"/>
        </w:rPr>
        <w:t>&lt;T&gt;</w:t>
      </w:r>
      <w:r>
        <w:t xml:space="preserve">). Класс </w:t>
      </w:r>
      <w:r w:rsidRPr="009345D1">
        <w:rPr>
          <w:rStyle w:val="af5"/>
        </w:rPr>
        <w:t>Dictionary</w:t>
      </w:r>
      <w:r w:rsidRPr="009345D1">
        <w:rPr>
          <w:rStyle w:val="a9"/>
        </w:rPr>
        <w:t>&lt;TKey, TValue&gt;</w:t>
      </w:r>
      <w:r>
        <w:t xml:space="preserve"> реализует обе версии интерфейса </w:t>
      </w:r>
      <w:r w:rsidRPr="00840CF9">
        <w:rPr>
          <w:rStyle w:val="af5"/>
        </w:rPr>
        <w:t>IDictionary</w:t>
      </w:r>
      <w:r>
        <w:t xml:space="preserve"> (обычную и универсальную). Пример использования класса приведён ниже.</w:t>
      </w:r>
    </w:p>
    <w:p w:rsidR="005C23DB" w:rsidRDefault="005C23DB" w:rsidP="00D16233">
      <w:pPr>
        <w:pStyle w:val="a4"/>
        <w:rPr>
          <w:rStyle w:val="af4"/>
        </w:rPr>
      </w:pPr>
      <w:r w:rsidRPr="00840CF9">
        <w:rPr>
          <w:rStyle w:val="af4"/>
        </w:rPr>
        <w:t>// конструируем словарь и помещаем в него один элемент</w:t>
      </w:r>
    </w:p>
    <w:p w:rsidR="00840CF9" w:rsidRPr="00840CF9" w:rsidRDefault="00840CF9" w:rsidP="00D16233">
      <w:pPr>
        <w:pStyle w:val="a4"/>
        <w:rPr>
          <w:rStyle w:val="af4"/>
        </w:rPr>
      </w:pPr>
      <w:r w:rsidRPr="00840CF9">
        <w:rPr>
          <w:rStyle w:val="af4"/>
        </w:rPr>
        <w:t xml:space="preserve">// </w:t>
      </w:r>
      <w:r>
        <w:rPr>
          <w:rStyle w:val="af4"/>
        </w:rPr>
        <w:t>обратите внимание на синтаксис инициализации словаря</w:t>
      </w:r>
    </w:p>
    <w:p w:rsidR="005C23DB" w:rsidRPr="000170D1" w:rsidRDefault="005C23DB" w:rsidP="00D16233">
      <w:pPr>
        <w:pStyle w:val="a4"/>
      </w:pPr>
      <w:r w:rsidRPr="00840CF9">
        <w:rPr>
          <w:rStyle w:val="af6"/>
        </w:rPr>
        <w:t>var</w:t>
      </w:r>
      <w:r w:rsidRPr="000170D1">
        <w:t xml:space="preserve"> d = </w:t>
      </w:r>
      <w:r w:rsidRPr="00840CF9">
        <w:rPr>
          <w:rStyle w:val="af6"/>
        </w:rPr>
        <w:t>new</w:t>
      </w:r>
      <w:r w:rsidRPr="000170D1">
        <w:t xml:space="preserve"> </w:t>
      </w:r>
      <w:r w:rsidRPr="00840CF9">
        <w:rPr>
          <w:rStyle w:val="af5"/>
        </w:rPr>
        <w:t>Dictionary</w:t>
      </w:r>
      <w:r w:rsidRPr="000170D1">
        <w:t>&lt;</w:t>
      </w:r>
      <w:r w:rsidRPr="00840CF9">
        <w:rPr>
          <w:rStyle w:val="af6"/>
        </w:rPr>
        <w:t>string</w:t>
      </w:r>
      <w:r w:rsidRPr="000170D1">
        <w:t xml:space="preserve">, </w:t>
      </w:r>
      <w:r w:rsidRPr="00840CF9">
        <w:rPr>
          <w:rStyle w:val="af6"/>
        </w:rPr>
        <w:t>int</w:t>
      </w:r>
      <w:r w:rsidRPr="000170D1">
        <w:t>&gt; {{</w:t>
      </w:r>
      <w:r w:rsidRPr="00586C22">
        <w:rPr>
          <w:rStyle w:val="af7"/>
        </w:rPr>
        <w:t>"One"</w:t>
      </w:r>
      <w:r w:rsidRPr="000170D1">
        <w:t>, 1}};</w:t>
      </w:r>
    </w:p>
    <w:p w:rsidR="005C23DB" w:rsidRPr="000170D1" w:rsidRDefault="005C23DB" w:rsidP="00D16233">
      <w:pPr>
        <w:pStyle w:val="a4"/>
      </w:pPr>
    </w:p>
    <w:p w:rsidR="005C23DB" w:rsidRPr="00840CF9" w:rsidRDefault="005C23DB" w:rsidP="00D16233">
      <w:pPr>
        <w:pStyle w:val="a4"/>
        <w:rPr>
          <w:rStyle w:val="af4"/>
        </w:rPr>
      </w:pPr>
      <w:r w:rsidRPr="00840CF9">
        <w:rPr>
          <w:rStyle w:val="af4"/>
        </w:rPr>
        <w:t>// помещаем элементы, используя индексатор и метод Add()</w:t>
      </w:r>
    </w:p>
    <w:p w:rsidR="005C23DB" w:rsidRPr="00586C22" w:rsidRDefault="005C23DB" w:rsidP="00D16233">
      <w:pPr>
        <w:pStyle w:val="a4"/>
      </w:pPr>
      <w:r>
        <w:t>d</w:t>
      </w:r>
      <w:r w:rsidRPr="00586C22">
        <w:t>[</w:t>
      </w:r>
      <w:r w:rsidRPr="00586C22">
        <w:rPr>
          <w:rStyle w:val="af7"/>
        </w:rPr>
        <w:t>"Two"</w:t>
      </w:r>
      <w:r w:rsidRPr="00586C22">
        <w:t>] = 22;</w:t>
      </w:r>
    </w:p>
    <w:p w:rsidR="005C23DB" w:rsidRPr="00586C22" w:rsidRDefault="005C23DB" w:rsidP="00D16233">
      <w:pPr>
        <w:pStyle w:val="a4"/>
      </w:pPr>
      <w:r>
        <w:t>d</w:t>
      </w:r>
      <w:r w:rsidRPr="00586C22">
        <w:t>.</w:t>
      </w:r>
      <w:r>
        <w:t>Add</w:t>
      </w:r>
      <w:r w:rsidRPr="00586C22">
        <w:t>(</w:t>
      </w:r>
      <w:r w:rsidRPr="00586C22">
        <w:rPr>
          <w:rStyle w:val="af7"/>
        </w:rPr>
        <w:t>"Three"</w:t>
      </w:r>
      <w:r w:rsidRPr="00586C22">
        <w:t>, 3);</w:t>
      </w:r>
    </w:p>
    <w:p w:rsidR="005C23DB" w:rsidRPr="00586C22" w:rsidRDefault="005C23DB" w:rsidP="00D16233">
      <w:pPr>
        <w:pStyle w:val="a4"/>
      </w:pPr>
    </w:p>
    <w:p w:rsidR="005C23DB" w:rsidRPr="00840CF9" w:rsidRDefault="005C23DB" w:rsidP="00D16233">
      <w:pPr>
        <w:pStyle w:val="a4"/>
        <w:rPr>
          <w:rStyle w:val="af4"/>
        </w:rPr>
      </w:pPr>
      <w:r w:rsidRPr="00840CF9">
        <w:rPr>
          <w:rStyle w:val="af4"/>
        </w:rPr>
        <w:t>// обновляем существующий элемент</w:t>
      </w:r>
    </w:p>
    <w:p w:rsidR="005C23DB" w:rsidRPr="00586C22" w:rsidRDefault="005C23DB" w:rsidP="00D16233">
      <w:pPr>
        <w:pStyle w:val="a4"/>
        <w:rPr>
          <w:lang w:val="ru-RU"/>
        </w:rPr>
      </w:pPr>
      <w:r w:rsidRPr="000170D1">
        <w:t>d</w:t>
      </w:r>
      <w:r w:rsidRPr="00586C22">
        <w:rPr>
          <w:lang w:val="ru-RU"/>
        </w:rPr>
        <w:t>[</w:t>
      </w:r>
      <w:r w:rsidRPr="00837074">
        <w:rPr>
          <w:rStyle w:val="af7"/>
          <w:lang w:val="ru-RU"/>
        </w:rPr>
        <w:t>"</w:t>
      </w:r>
      <w:r w:rsidRPr="00840CF9">
        <w:rPr>
          <w:rStyle w:val="af7"/>
        </w:rPr>
        <w:t>Two</w:t>
      </w:r>
      <w:r w:rsidRPr="00837074">
        <w:rPr>
          <w:rStyle w:val="af7"/>
          <w:lang w:val="ru-RU"/>
        </w:rPr>
        <w:t>"</w:t>
      </w:r>
      <w:r w:rsidRPr="00586C22">
        <w:rPr>
          <w:lang w:val="ru-RU"/>
        </w:rPr>
        <w:t xml:space="preserve">] = 2; </w:t>
      </w:r>
    </w:p>
    <w:p w:rsidR="005C23DB" w:rsidRPr="00586C22" w:rsidRDefault="005C23DB" w:rsidP="00D16233">
      <w:pPr>
        <w:pStyle w:val="a4"/>
        <w:rPr>
          <w:lang w:val="ru-RU"/>
        </w:rPr>
      </w:pPr>
    </w:p>
    <w:p w:rsidR="005C23DB" w:rsidRPr="000170D1" w:rsidRDefault="005C23DB" w:rsidP="00D16233">
      <w:pPr>
        <w:pStyle w:val="a4"/>
      </w:pPr>
      <w:r w:rsidRPr="00840CF9">
        <w:rPr>
          <w:rStyle w:val="af5"/>
        </w:rPr>
        <w:t>Console</w:t>
      </w:r>
      <w:r w:rsidRPr="000170D1">
        <w:t>.WriteLine(d[</w:t>
      </w:r>
      <w:r w:rsidRPr="00586C22">
        <w:rPr>
          <w:rStyle w:val="af7"/>
        </w:rPr>
        <w:t>"Two"</w:t>
      </w:r>
      <w:r w:rsidRPr="000170D1">
        <w:t>]);</w:t>
      </w:r>
    </w:p>
    <w:p w:rsidR="005C23DB" w:rsidRPr="000170D1" w:rsidRDefault="005C23DB" w:rsidP="00D16233">
      <w:pPr>
        <w:pStyle w:val="a4"/>
      </w:pPr>
      <w:r w:rsidRPr="00840CF9">
        <w:rPr>
          <w:rStyle w:val="af5"/>
        </w:rPr>
        <w:t>Console</w:t>
      </w:r>
      <w:r w:rsidRPr="000170D1">
        <w:t>.WriteLine(d.ContainsKey(</w:t>
      </w:r>
      <w:r w:rsidRPr="00586C22">
        <w:rPr>
          <w:rStyle w:val="af7"/>
        </w:rPr>
        <w:t>"One"</w:t>
      </w:r>
      <w:r w:rsidRPr="000170D1">
        <w:t xml:space="preserve">));    </w:t>
      </w:r>
      <w:r w:rsidRPr="00586C22">
        <w:rPr>
          <w:rStyle w:val="af4"/>
          <w:lang w:val="en-US"/>
        </w:rPr>
        <w:t xml:space="preserve">// </w:t>
      </w:r>
      <w:r w:rsidRPr="00840CF9">
        <w:rPr>
          <w:rStyle w:val="af4"/>
        </w:rPr>
        <w:t>быстрая</w:t>
      </w:r>
      <w:r w:rsidRPr="00586C22">
        <w:rPr>
          <w:rStyle w:val="af4"/>
          <w:lang w:val="en-US"/>
        </w:rPr>
        <w:t xml:space="preserve"> </w:t>
      </w:r>
      <w:r w:rsidRPr="00840CF9">
        <w:rPr>
          <w:rStyle w:val="af4"/>
        </w:rPr>
        <w:t>операция</w:t>
      </w:r>
    </w:p>
    <w:p w:rsidR="005C23DB" w:rsidRPr="000170D1" w:rsidRDefault="005C23DB" w:rsidP="00D16233">
      <w:pPr>
        <w:pStyle w:val="a4"/>
      </w:pPr>
      <w:r w:rsidRPr="00840CF9">
        <w:rPr>
          <w:rStyle w:val="af5"/>
        </w:rPr>
        <w:t>Console</w:t>
      </w:r>
      <w:r w:rsidRPr="000170D1">
        <w:t xml:space="preserve">.WriteLine(d.ContainsValue(3));      </w:t>
      </w:r>
      <w:r w:rsidRPr="00586C22">
        <w:rPr>
          <w:rStyle w:val="af4"/>
          <w:lang w:val="en-US"/>
        </w:rPr>
        <w:t xml:space="preserve">// </w:t>
      </w:r>
      <w:r w:rsidRPr="00840CF9">
        <w:rPr>
          <w:rStyle w:val="af4"/>
        </w:rPr>
        <w:t>медленная</w:t>
      </w:r>
      <w:r w:rsidRPr="00586C22">
        <w:rPr>
          <w:rStyle w:val="af4"/>
          <w:lang w:val="en-US"/>
        </w:rPr>
        <w:t xml:space="preserve"> </w:t>
      </w:r>
      <w:r w:rsidRPr="00840CF9">
        <w:rPr>
          <w:rStyle w:val="af4"/>
        </w:rPr>
        <w:t>операция</w:t>
      </w:r>
    </w:p>
    <w:p w:rsidR="00CD58B9" w:rsidRDefault="00CD58B9" w:rsidP="00D16233">
      <w:pPr>
        <w:pStyle w:val="a4"/>
        <w:rPr>
          <w:rStyle w:val="af6"/>
        </w:rPr>
      </w:pPr>
    </w:p>
    <w:p w:rsidR="005C23DB" w:rsidRPr="000170D1" w:rsidRDefault="005C23DB" w:rsidP="00D16233">
      <w:pPr>
        <w:pStyle w:val="a4"/>
      </w:pPr>
      <w:r w:rsidRPr="00840CF9">
        <w:rPr>
          <w:rStyle w:val="af6"/>
        </w:rPr>
        <w:t>int</w:t>
      </w:r>
      <w:r w:rsidRPr="000170D1">
        <w:t xml:space="preserve"> val;</w:t>
      </w:r>
    </w:p>
    <w:p w:rsidR="005C23DB" w:rsidRPr="000170D1" w:rsidRDefault="005C23DB" w:rsidP="00D16233">
      <w:pPr>
        <w:pStyle w:val="a4"/>
      </w:pPr>
      <w:r w:rsidRPr="00840CF9">
        <w:rPr>
          <w:rStyle w:val="af6"/>
        </w:rPr>
        <w:t>if</w:t>
      </w:r>
      <w:r w:rsidRPr="000170D1">
        <w:t xml:space="preserve"> (!d.TryGetValue(</w:t>
      </w:r>
      <w:r w:rsidRPr="00586C22">
        <w:rPr>
          <w:rStyle w:val="af7"/>
        </w:rPr>
        <w:t>"ONE"</w:t>
      </w:r>
      <w:r w:rsidRPr="000170D1">
        <w:t xml:space="preserve">, </w:t>
      </w:r>
      <w:r w:rsidRPr="00840CF9">
        <w:rPr>
          <w:rStyle w:val="af6"/>
        </w:rPr>
        <w:t>out</w:t>
      </w:r>
      <w:r w:rsidRPr="000170D1">
        <w:t xml:space="preserve"> val))</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840CF9">
        <w:rPr>
          <w:rStyle w:val="af5"/>
        </w:rPr>
        <w:t>Console</w:t>
      </w:r>
      <w:r w:rsidRPr="000170D1">
        <w:t>.WriteLine(</w:t>
      </w:r>
      <w:r w:rsidRPr="00586C22">
        <w:rPr>
          <w:rStyle w:val="af7"/>
        </w:rPr>
        <w:t>"No such value"</w:t>
      </w:r>
      <w:r w:rsidRPr="000170D1">
        <w:t>);</w:t>
      </w:r>
    </w:p>
    <w:p w:rsidR="005C23DB" w:rsidRDefault="005C23DB" w:rsidP="00D16233">
      <w:pPr>
        <w:pStyle w:val="a4"/>
        <w:rPr>
          <w:lang w:val="ru-RU"/>
        </w:rPr>
      </w:pPr>
      <w:r w:rsidRPr="00993C53">
        <w:rPr>
          <w:lang w:val="ru-RU"/>
        </w:rPr>
        <w:t>}</w:t>
      </w:r>
    </w:p>
    <w:p w:rsidR="00CD58B9" w:rsidRPr="00993C53" w:rsidRDefault="00CD58B9" w:rsidP="00D16233">
      <w:pPr>
        <w:pStyle w:val="a4"/>
        <w:rPr>
          <w:lang w:val="ru-RU"/>
        </w:rPr>
      </w:pPr>
    </w:p>
    <w:p w:rsidR="005C23DB" w:rsidRPr="00840CF9" w:rsidRDefault="005C23DB" w:rsidP="00D16233">
      <w:pPr>
        <w:pStyle w:val="a4"/>
        <w:rPr>
          <w:rStyle w:val="af4"/>
        </w:rPr>
      </w:pPr>
      <w:r w:rsidRPr="00840CF9">
        <w:rPr>
          <w:rStyle w:val="af4"/>
        </w:rPr>
        <w:t>// различные способы перечисления словаря</w:t>
      </w:r>
    </w:p>
    <w:p w:rsidR="005C23DB" w:rsidRPr="00993C53" w:rsidRDefault="005C23DB" w:rsidP="00D16233">
      <w:pPr>
        <w:pStyle w:val="a4"/>
        <w:rPr>
          <w:lang w:val="ru-RU"/>
        </w:rPr>
      </w:pPr>
      <w:r w:rsidRPr="00840CF9">
        <w:rPr>
          <w:rStyle w:val="af6"/>
        </w:rPr>
        <w:t>foreach</w:t>
      </w:r>
      <w:r w:rsidRPr="00993C53">
        <w:rPr>
          <w:lang w:val="ru-RU"/>
        </w:rPr>
        <w:t xml:space="preserve"> (</w:t>
      </w:r>
      <w:r w:rsidRPr="00840CF9">
        <w:rPr>
          <w:rStyle w:val="af6"/>
        </w:rPr>
        <w:t>var</w:t>
      </w:r>
      <w:r w:rsidRPr="00993C53">
        <w:rPr>
          <w:lang w:val="ru-RU"/>
        </w:rPr>
        <w:t xml:space="preserve"> </w:t>
      </w:r>
      <w:r>
        <w:t>pair</w:t>
      </w:r>
      <w:r w:rsidRPr="00993C53">
        <w:rPr>
          <w:lang w:val="ru-RU"/>
        </w:rPr>
        <w:t xml:space="preserve"> </w:t>
      </w:r>
      <w:r w:rsidRPr="00840CF9">
        <w:rPr>
          <w:rStyle w:val="af6"/>
        </w:rPr>
        <w:t>in</w:t>
      </w:r>
      <w:r w:rsidRPr="00993C53">
        <w:rPr>
          <w:lang w:val="ru-RU"/>
        </w:rPr>
        <w:t xml:space="preserve"> </w:t>
      </w:r>
      <w:r>
        <w:t>d</w:t>
      </w:r>
      <w:r w:rsidRPr="00993C53">
        <w:rPr>
          <w:lang w:val="ru-RU"/>
        </w:rPr>
        <w: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840CF9">
        <w:rPr>
          <w:rStyle w:val="af5"/>
        </w:rPr>
        <w:t>Console</w:t>
      </w:r>
      <w:r w:rsidRPr="000170D1">
        <w:t xml:space="preserve">.WriteLine(pair.Key + </w:t>
      </w:r>
      <w:r w:rsidRPr="00586C22">
        <w:rPr>
          <w:rStyle w:val="af7"/>
        </w:rPr>
        <w:t>"; "</w:t>
      </w:r>
      <w:r w:rsidRPr="000170D1">
        <w:t xml:space="preserve"> + pair.Value);</w:t>
      </w:r>
    </w:p>
    <w:p w:rsidR="005C23DB" w:rsidRDefault="005C23DB" w:rsidP="00D16233">
      <w:pPr>
        <w:pStyle w:val="a4"/>
      </w:pPr>
      <w:r w:rsidRPr="000170D1">
        <w:t>}</w:t>
      </w:r>
    </w:p>
    <w:p w:rsidR="00CD58B9" w:rsidRPr="000170D1" w:rsidRDefault="00CD58B9" w:rsidP="00D16233">
      <w:pPr>
        <w:pStyle w:val="a4"/>
      </w:pPr>
    </w:p>
    <w:p w:rsidR="005C23DB" w:rsidRPr="000170D1" w:rsidRDefault="005C23DB" w:rsidP="00D16233">
      <w:pPr>
        <w:pStyle w:val="a4"/>
      </w:pPr>
      <w:r w:rsidRPr="00840CF9">
        <w:rPr>
          <w:rStyle w:val="af6"/>
        </w:rPr>
        <w:lastRenderedPageBreak/>
        <w:t>foreach</w:t>
      </w:r>
      <w:r w:rsidRPr="000170D1">
        <w:t xml:space="preserve"> (</w:t>
      </w:r>
      <w:r w:rsidRPr="00840CF9">
        <w:rPr>
          <w:rStyle w:val="af6"/>
        </w:rPr>
        <w:t>string</w:t>
      </w:r>
      <w:r w:rsidRPr="000170D1">
        <w:t xml:space="preserve"> key </w:t>
      </w:r>
      <w:r w:rsidRPr="00840CF9">
        <w:rPr>
          <w:rStyle w:val="af6"/>
        </w:rPr>
        <w:t>in</w:t>
      </w:r>
      <w:r w:rsidRPr="000170D1">
        <w:t xml:space="preserve"> d.Keys)</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840CF9">
        <w:rPr>
          <w:rStyle w:val="af5"/>
        </w:rPr>
        <w:t>Console</w:t>
      </w:r>
      <w:r w:rsidRPr="000170D1">
        <w:t>.WriteLine(key);</w:t>
      </w:r>
    </w:p>
    <w:p w:rsidR="005C23DB" w:rsidRPr="000170D1" w:rsidRDefault="005C23DB" w:rsidP="00D16233">
      <w:pPr>
        <w:pStyle w:val="a4"/>
      </w:pPr>
      <w:r w:rsidRPr="000170D1">
        <w:t>}</w:t>
      </w:r>
    </w:p>
    <w:p w:rsidR="005C23DB" w:rsidRPr="000170D1" w:rsidRDefault="005C23DB" w:rsidP="00D16233">
      <w:pPr>
        <w:pStyle w:val="a4"/>
      </w:pPr>
      <w:r w:rsidRPr="00840CF9">
        <w:rPr>
          <w:rStyle w:val="af6"/>
        </w:rPr>
        <w:t>foreach</w:t>
      </w:r>
      <w:r w:rsidRPr="000170D1">
        <w:t xml:space="preserve"> (</w:t>
      </w:r>
      <w:r w:rsidRPr="00840CF9">
        <w:rPr>
          <w:rStyle w:val="af6"/>
        </w:rPr>
        <w:t>int</w:t>
      </w:r>
      <w:r w:rsidRPr="000170D1">
        <w:t xml:space="preserve"> value </w:t>
      </w:r>
      <w:r w:rsidRPr="00840CF9">
        <w:rPr>
          <w:rStyle w:val="af6"/>
        </w:rPr>
        <w:t>in</w:t>
      </w:r>
      <w:r w:rsidRPr="000170D1">
        <w:t xml:space="preserve"> d.Values)</w:t>
      </w:r>
    </w:p>
    <w:p w:rsidR="005C23DB" w:rsidRPr="00993C53" w:rsidRDefault="005C23DB" w:rsidP="00D16233">
      <w:pPr>
        <w:pStyle w:val="a4"/>
        <w:rPr>
          <w:lang w:val="ru-RU"/>
        </w:rPr>
      </w:pPr>
      <w:r w:rsidRPr="00993C53">
        <w:rPr>
          <w:lang w:val="ru-RU"/>
        </w:rPr>
        <w:t>{</w:t>
      </w:r>
    </w:p>
    <w:p w:rsidR="005C23DB" w:rsidRPr="00993C53" w:rsidRDefault="005C23DB" w:rsidP="00D16233">
      <w:pPr>
        <w:pStyle w:val="a4"/>
        <w:rPr>
          <w:lang w:val="ru-RU"/>
        </w:rPr>
      </w:pPr>
      <w:r w:rsidRPr="00993C53">
        <w:rPr>
          <w:lang w:val="ru-RU"/>
        </w:rPr>
        <w:t xml:space="preserve">    </w:t>
      </w:r>
      <w:r w:rsidRPr="00840CF9">
        <w:rPr>
          <w:rStyle w:val="af5"/>
        </w:rPr>
        <w:t>Console</w:t>
      </w:r>
      <w:r w:rsidRPr="00993C53">
        <w:rPr>
          <w:lang w:val="ru-RU"/>
        </w:rPr>
        <w:t>.</w:t>
      </w:r>
      <w:r>
        <w:t>WriteLine</w:t>
      </w:r>
      <w:r w:rsidRPr="00993C53">
        <w:rPr>
          <w:lang w:val="ru-RU"/>
        </w:rPr>
        <w:t>(</w:t>
      </w:r>
      <w:r>
        <w:t>value</w:t>
      </w:r>
      <w:r w:rsidRPr="00993C53">
        <w:rPr>
          <w:lang w:val="ru-RU"/>
        </w:rPr>
        <w:t>);</w:t>
      </w:r>
    </w:p>
    <w:p w:rsidR="005C23DB" w:rsidRPr="00993C53" w:rsidRDefault="005C23DB" w:rsidP="00D16233">
      <w:pPr>
        <w:pStyle w:val="a4"/>
        <w:rPr>
          <w:lang w:val="ru-RU"/>
        </w:rPr>
      </w:pPr>
      <w:r w:rsidRPr="00993C53">
        <w:rPr>
          <w:lang w:val="ru-RU"/>
        </w:rPr>
        <w:t>}</w:t>
      </w:r>
    </w:p>
    <w:p w:rsidR="005C23DB" w:rsidRDefault="005C23DB" w:rsidP="005C23DB">
      <w:r>
        <w:t xml:space="preserve">Словарь может работать с элементами любого типа, так как у любого объекта можно получить хэш-код и сравнить объекты на равенство, используя методы </w:t>
      </w:r>
      <w:r w:rsidRPr="00F06B33">
        <w:rPr>
          <w:rStyle w:val="a9"/>
        </w:rPr>
        <w:t>GetHashCode()</w:t>
      </w:r>
      <w:r>
        <w:t xml:space="preserve"> и </w:t>
      </w:r>
      <w:r w:rsidRPr="00F06B33">
        <w:rPr>
          <w:rStyle w:val="a9"/>
        </w:rPr>
        <w:t>Equals()</w:t>
      </w:r>
      <w:r>
        <w:t xml:space="preserve">. Пользовательские типы могут переопределять данные методы, предоставляя их эффективную реализацию. Кроме этого, конструктору словаря можно передать объект, реализующий интерфейс </w:t>
      </w:r>
      <w:r w:rsidRPr="00F06B33">
        <w:rPr>
          <w:rStyle w:val="af5"/>
        </w:rPr>
        <w:t>IEqualityComparer</w:t>
      </w:r>
      <w:r w:rsidRPr="00F06B33">
        <w:rPr>
          <w:rStyle w:val="a9"/>
        </w:rPr>
        <w:t>&lt;TKey&gt;</w:t>
      </w:r>
      <w:r>
        <w:t>. Типичным примером использования такого подхода является конструирование словаря, обеспечивающего сравнение строк-ключей независимо от их регистра:</w:t>
      </w:r>
    </w:p>
    <w:p w:rsidR="005C23DB" w:rsidRPr="000170D1" w:rsidRDefault="005C23DB" w:rsidP="00D16233">
      <w:pPr>
        <w:pStyle w:val="a4"/>
      </w:pPr>
      <w:r w:rsidRPr="00F06B33">
        <w:rPr>
          <w:rStyle w:val="af6"/>
        </w:rPr>
        <w:t>var</w:t>
      </w:r>
      <w:r w:rsidRPr="000170D1">
        <w:t xml:space="preserve"> comparer = </w:t>
      </w:r>
      <w:r w:rsidRPr="00F06B33">
        <w:rPr>
          <w:rStyle w:val="af5"/>
        </w:rPr>
        <w:t>StringComparer</w:t>
      </w:r>
      <w:r w:rsidRPr="000170D1">
        <w:t>.OrdinalIgnoreCase;</w:t>
      </w:r>
    </w:p>
    <w:p w:rsidR="005C23DB" w:rsidRPr="000170D1" w:rsidRDefault="005C23DB" w:rsidP="00D16233">
      <w:pPr>
        <w:pStyle w:val="a4"/>
      </w:pPr>
      <w:r w:rsidRPr="00F06B33">
        <w:rPr>
          <w:rStyle w:val="af6"/>
        </w:rPr>
        <w:t>var</w:t>
      </w:r>
      <w:r w:rsidRPr="000170D1">
        <w:t xml:space="preserve"> d = </w:t>
      </w:r>
      <w:r w:rsidRPr="00F06B33">
        <w:rPr>
          <w:rStyle w:val="af6"/>
        </w:rPr>
        <w:t>new</w:t>
      </w:r>
      <w:r w:rsidRPr="000170D1">
        <w:t xml:space="preserve"> </w:t>
      </w:r>
      <w:r w:rsidRPr="00F06B33">
        <w:rPr>
          <w:rStyle w:val="af5"/>
        </w:rPr>
        <w:t>Dictionary</w:t>
      </w:r>
      <w:r w:rsidRPr="000170D1">
        <w:t>&lt;</w:t>
      </w:r>
      <w:r w:rsidRPr="00F06B33">
        <w:rPr>
          <w:rStyle w:val="af6"/>
        </w:rPr>
        <w:t>string</w:t>
      </w:r>
      <w:r w:rsidRPr="000170D1">
        <w:t xml:space="preserve">, </w:t>
      </w:r>
      <w:r w:rsidRPr="00F06B33">
        <w:rPr>
          <w:rStyle w:val="af6"/>
        </w:rPr>
        <w:t>int</w:t>
      </w:r>
      <w:r w:rsidRPr="000170D1">
        <w:t>&gt;(comparer);</w:t>
      </w:r>
    </w:p>
    <w:p w:rsidR="005C23DB" w:rsidRDefault="005C23DB" w:rsidP="005C23DB">
      <w:r>
        <w:t xml:space="preserve">Класс </w:t>
      </w:r>
      <w:r w:rsidRPr="00F06B33">
        <w:rPr>
          <w:rStyle w:val="af5"/>
        </w:rPr>
        <w:t>OrderedDictionary</w:t>
      </w:r>
      <w:r>
        <w:t xml:space="preserve"> – слаботипизированный класс, запоминающий порядок добавления элементов в словарь. В некотором смысле, данный класс является комбинацией классов </w:t>
      </w:r>
      <w:r w:rsidRPr="005902FA">
        <w:rPr>
          <w:rStyle w:val="af5"/>
        </w:rPr>
        <w:t>Hashtable</w:t>
      </w:r>
      <w:r>
        <w:t xml:space="preserve"> и </w:t>
      </w:r>
      <w:r w:rsidRPr="005902FA">
        <w:rPr>
          <w:rStyle w:val="af5"/>
        </w:rPr>
        <w:t>ArrayList</w:t>
      </w:r>
      <w:r>
        <w:t xml:space="preserve">. Для доступа к элементам в </w:t>
      </w:r>
      <w:r w:rsidRPr="005902FA">
        <w:rPr>
          <w:rStyle w:val="af5"/>
        </w:rPr>
        <w:t>OrderedDictionary</w:t>
      </w:r>
      <w:r>
        <w:t xml:space="preserve"> можно </w:t>
      </w:r>
      <w:r w:rsidR="005902FA">
        <w:t>применять</w:t>
      </w:r>
      <w:r>
        <w:t xml:space="preserve"> как ключ, так и целочисленный индекс.</w:t>
      </w:r>
    </w:p>
    <w:p w:rsidR="005C23DB" w:rsidRDefault="005C23DB" w:rsidP="005C23DB">
      <w:r>
        <w:t xml:space="preserve">Класс </w:t>
      </w:r>
      <w:r w:rsidRPr="005902FA">
        <w:rPr>
          <w:rStyle w:val="af5"/>
        </w:rPr>
        <w:t>ListDictionary</w:t>
      </w:r>
      <w:r>
        <w:t xml:space="preserve"> использует для хранения элементов словаря не хэш-таблицу, а односвязный список. Это делает данный класс неэффективным при работе с большими наборами данных. </w:t>
      </w:r>
      <w:r w:rsidRPr="005902FA">
        <w:rPr>
          <w:rStyle w:val="af5"/>
        </w:rPr>
        <w:t>ListDictionary</w:t>
      </w:r>
      <w:r>
        <w:t xml:space="preserve"> рекомендуется использовать, если количество хранимых элементов не превышает десяти. Класс </w:t>
      </w:r>
      <w:r w:rsidRPr="005902FA">
        <w:rPr>
          <w:rStyle w:val="af5"/>
        </w:rPr>
        <w:t>HybridDictionary</w:t>
      </w:r>
      <w:r>
        <w:t xml:space="preserve"> – это форма словаря, использующая список для хранения при малом количестве элементов, и переключающаяся на применение хэш-функции, когда количество элементов превышает определённый порог. Оба класса </w:t>
      </w:r>
      <w:r w:rsidRPr="005902FA">
        <w:rPr>
          <w:rStyle w:val="af5"/>
        </w:rPr>
        <w:t>ListDictionary</w:t>
      </w:r>
      <w:r>
        <w:t xml:space="preserve"> и </w:t>
      </w:r>
      <w:r w:rsidRPr="005902FA">
        <w:rPr>
          <w:rStyle w:val="af5"/>
        </w:rPr>
        <w:t>HybridDictionary</w:t>
      </w:r>
      <w:r>
        <w:t xml:space="preserve"> являются слаботипизированными и находятся в пространстве имён </w:t>
      </w:r>
      <w:r w:rsidRPr="005902FA">
        <w:rPr>
          <w:rStyle w:val="a9"/>
        </w:rPr>
        <w:t>System.Collections.Specialized</w:t>
      </w:r>
      <w:r>
        <w:t>.</w:t>
      </w:r>
    </w:p>
    <w:p w:rsidR="005C23DB" w:rsidRDefault="005C23DB" w:rsidP="005C23DB">
      <w:r>
        <w:t>Платформа .NET предоставляет три класса-словаря, организованных так, что их элементы всегда отсортированы по ключу:</w:t>
      </w:r>
      <w:r w:rsidR="00D16233">
        <w:t xml:space="preserve"> </w:t>
      </w:r>
      <w:r w:rsidRPr="005902FA">
        <w:rPr>
          <w:rStyle w:val="af5"/>
        </w:rPr>
        <w:t>SortedDictionary</w:t>
      </w:r>
      <w:r w:rsidRPr="005902FA">
        <w:rPr>
          <w:rStyle w:val="a9"/>
        </w:rPr>
        <w:t>&lt;TKey,</w:t>
      </w:r>
      <w:r w:rsidR="005902FA">
        <w:rPr>
          <w:rStyle w:val="a9"/>
        </w:rPr>
        <w:t> </w:t>
      </w:r>
      <w:r w:rsidRPr="005902FA">
        <w:rPr>
          <w:rStyle w:val="a9"/>
        </w:rPr>
        <w:t>TValue&gt;</w:t>
      </w:r>
      <w:r w:rsidR="00D16233">
        <w:t xml:space="preserve">, </w:t>
      </w:r>
      <w:r w:rsidR="00D16233" w:rsidRPr="005902FA">
        <w:rPr>
          <w:rStyle w:val="af5"/>
        </w:rPr>
        <w:t>SortedList</w:t>
      </w:r>
      <w:r w:rsidR="005902FA">
        <w:t xml:space="preserve"> и</w:t>
      </w:r>
      <w:r w:rsidR="00D16233">
        <w:t xml:space="preserve"> </w:t>
      </w:r>
      <w:r w:rsidRPr="005902FA">
        <w:rPr>
          <w:rStyle w:val="af5"/>
        </w:rPr>
        <w:t>SortedList</w:t>
      </w:r>
      <w:r w:rsidRPr="005902FA">
        <w:rPr>
          <w:rStyle w:val="a9"/>
        </w:rPr>
        <w:t>&lt;TKey,</w:t>
      </w:r>
      <w:r w:rsidR="005902FA">
        <w:rPr>
          <w:rStyle w:val="a9"/>
        </w:rPr>
        <w:t xml:space="preserve"> </w:t>
      </w:r>
      <w:r w:rsidRPr="005902FA">
        <w:rPr>
          <w:rStyle w:val="a9"/>
        </w:rPr>
        <w:t>TValue&gt;</w:t>
      </w:r>
      <w:r w:rsidRPr="00D16233">
        <w:t>.</w:t>
      </w:r>
      <w:r w:rsidR="00D16233">
        <w:t xml:space="preserve"> </w:t>
      </w:r>
      <w:r>
        <w:t xml:space="preserve">Данные классы используют разные внутренние структуры для хранения элементов словаря. Класс </w:t>
      </w:r>
      <w:r w:rsidRPr="005902FA">
        <w:rPr>
          <w:rStyle w:val="af5"/>
        </w:rPr>
        <w:t>SortedDictionary</w:t>
      </w:r>
      <w:r w:rsidRPr="005902FA">
        <w:rPr>
          <w:rStyle w:val="a9"/>
        </w:rPr>
        <w:t>&lt;TKey,</w:t>
      </w:r>
      <w:r w:rsidR="005902FA">
        <w:rPr>
          <w:rStyle w:val="a9"/>
        </w:rPr>
        <w:t xml:space="preserve"> </w:t>
      </w:r>
      <w:r w:rsidRPr="005902FA">
        <w:rPr>
          <w:rStyle w:val="a9"/>
        </w:rPr>
        <w:t>TValue&gt;</w:t>
      </w:r>
      <w:r>
        <w:t xml:space="preserve"> быстрее классов </w:t>
      </w:r>
      <w:r w:rsidRPr="005902FA">
        <w:rPr>
          <w:rStyle w:val="af5"/>
        </w:rPr>
        <w:t>SortedList</w:t>
      </w:r>
      <w:r>
        <w:t xml:space="preserve"> и </w:t>
      </w:r>
      <w:r w:rsidRPr="005902FA">
        <w:rPr>
          <w:rStyle w:val="af5"/>
        </w:rPr>
        <w:t>SortedList</w:t>
      </w:r>
      <w:r w:rsidRPr="005902FA">
        <w:rPr>
          <w:rStyle w:val="a9"/>
        </w:rPr>
        <w:t>&lt;TKey,</w:t>
      </w:r>
      <w:r w:rsidR="005902FA">
        <w:rPr>
          <w:rStyle w:val="a9"/>
        </w:rPr>
        <w:t xml:space="preserve"> </w:t>
      </w:r>
      <w:r w:rsidRPr="005902FA">
        <w:rPr>
          <w:rStyle w:val="a9"/>
        </w:rPr>
        <w:t>TValue&gt;</w:t>
      </w:r>
      <w:r>
        <w:t xml:space="preserve"> при выполнении вставки элементов. Но классы </w:t>
      </w:r>
      <w:r w:rsidRPr="005902FA">
        <w:rPr>
          <w:rStyle w:val="af5"/>
        </w:rPr>
        <w:t>SortedList</w:t>
      </w:r>
      <w:r>
        <w:t xml:space="preserve"> и </w:t>
      </w:r>
      <w:r w:rsidRPr="005902FA">
        <w:rPr>
          <w:rStyle w:val="af5"/>
        </w:rPr>
        <w:t>SortedList</w:t>
      </w:r>
      <w:r w:rsidRPr="005902FA">
        <w:rPr>
          <w:rStyle w:val="a9"/>
        </w:rPr>
        <w:t>&lt;TKey,</w:t>
      </w:r>
      <w:r w:rsidR="005902FA">
        <w:rPr>
          <w:rStyle w:val="a9"/>
        </w:rPr>
        <w:t xml:space="preserve"> </w:t>
      </w:r>
      <w:r w:rsidRPr="005902FA">
        <w:rPr>
          <w:rStyle w:val="a9"/>
        </w:rPr>
        <w:t>TValue&gt;</w:t>
      </w:r>
      <w:r>
        <w:t xml:space="preserve"> могут предоставить возможность, которой нет у </w:t>
      </w:r>
      <w:r w:rsidRPr="005902FA">
        <w:rPr>
          <w:rStyle w:val="af5"/>
        </w:rPr>
        <w:t>SortedDictionary</w:t>
      </w:r>
      <w:r w:rsidRPr="005902FA">
        <w:rPr>
          <w:rStyle w:val="a9"/>
        </w:rPr>
        <w:t>&lt;TKey,</w:t>
      </w:r>
      <w:r w:rsidR="005902FA">
        <w:rPr>
          <w:rStyle w:val="a9"/>
        </w:rPr>
        <w:t xml:space="preserve"> </w:t>
      </w:r>
      <w:r w:rsidRPr="005902FA">
        <w:rPr>
          <w:rStyle w:val="a9"/>
        </w:rPr>
        <w:t>TValue&gt;</w:t>
      </w:r>
      <w:r>
        <w:t xml:space="preserve"> </w:t>
      </w:r>
      <w:r w:rsidR="005902FA">
        <w:t>–</w:t>
      </w:r>
      <w:r>
        <w:t xml:space="preserve"> доступ к элементу не только по ключу, </w:t>
      </w:r>
      <w:r w:rsidR="005902FA">
        <w:t>но</w:t>
      </w:r>
      <w:r>
        <w:t xml:space="preserve"> и с использованием целочисленного индекса.</w:t>
      </w:r>
    </w:p>
    <w:p w:rsidR="005C23DB" w:rsidRDefault="005C23DB" w:rsidP="00531924">
      <w:pPr>
        <w:pStyle w:val="1"/>
      </w:pPr>
      <w:bookmarkStart w:id="19" w:name="_Toc348862501"/>
      <w:r>
        <w:lastRenderedPageBreak/>
        <w:t>1</w:t>
      </w:r>
      <w:r w:rsidR="00531924" w:rsidRPr="00531924">
        <w:t>4</w:t>
      </w:r>
      <w:r w:rsidR="00531924">
        <w:t>. Типы для создания пользовательских коллекций</w:t>
      </w:r>
      <w:bookmarkEnd w:id="19"/>
    </w:p>
    <w:p w:rsidR="005C23DB" w:rsidRDefault="005C23DB" w:rsidP="005C23DB">
      <w:r>
        <w:t xml:space="preserve">Типы коллекций, описанные в предыдущих параграфах, применимы в большинстве стандартных ситуаций. Однако иногда требуется создать собственный тип-коллекцию. Например, в случае, когда изменение коллекции должно генерировать событие, или когда необходима дополнительная проверка данных при помещении их в коллекцию. Для облегчения решения этой задачи платформа .NET предлагает несколько классов, размещённых в пространстве имён </w:t>
      </w:r>
      <w:r w:rsidRPr="00337284">
        <w:rPr>
          <w:rStyle w:val="a9"/>
        </w:rPr>
        <w:t>System.Collections.ObjectModel</w:t>
      </w:r>
      <w:r>
        <w:t>.</w:t>
      </w:r>
    </w:p>
    <w:p w:rsidR="005C23DB" w:rsidRDefault="005C23DB" w:rsidP="005C23DB">
      <w:r>
        <w:t xml:space="preserve">Универсальный класс </w:t>
      </w:r>
      <w:r w:rsidRPr="00337284">
        <w:rPr>
          <w:rStyle w:val="af5"/>
        </w:rPr>
        <w:t>Collection</w:t>
      </w:r>
      <w:r w:rsidRPr="00337284">
        <w:rPr>
          <w:rStyle w:val="a9"/>
        </w:rPr>
        <w:t>&lt;T&gt;</w:t>
      </w:r>
      <w:r>
        <w:t xml:space="preserve"> является настраиваемой оболочкой над классом </w:t>
      </w:r>
      <w:r w:rsidRPr="00337284">
        <w:rPr>
          <w:rStyle w:val="af5"/>
        </w:rPr>
        <w:t>List</w:t>
      </w:r>
      <w:r w:rsidRPr="00337284">
        <w:rPr>
          <w:rStyle w:val="a9"/>
        </w:rPr>
        <w:t>&lt;T&gt;</w:t>
      </w:r>
      <w:r w:rsidR="00337284">
        <w:rPr>
          <w:rStyle w:val="ae"/>
        </w:rPr>
        <w:footnoteReference w:id="11"/>
      </w:r>
      <w:r>
        <w:t xml:space="preserve">. В дополнение к реализации интерфейсов </w:t>
      </w:r>
      <w:r w:rsidRPr="00337284">
        <w:rPr>
          <w:rStyle w:val="af5"/>
        </w:rPr>
        <w:t>IList</w:t>
      </w:r>
      <w:r w:rsidRPr="00337284">
        <w:rPr>
          <w:rStyle w:val="a9"/>
        </w:rPr>
        <w:t>&lt;T&gt;</w:t>
      </w:r>
      <w:r>
        <w:t xml:space="preserve"> и </w:t>
      </w:r>
      <w:r w:rsidRPr="00337284">
        <w:rPr>
          <w:rStyle w:val="af5"/>
        </w:rPr>
        <w:t>IList</w:t>
      </w:r>
      <w:r>
        <w:t xml:space="preserve">, класс </w:t>
      </w:r>
      <w:r w:rsidRPr="00337284">
        <w:rPr>
          <w:rStyle w:val="af5"/>
        </w:rPr>
        <w:t>Collection</w:t>
      </w:r>
      <w:r w:rsidRPr="00337284">
        <w:rPr>
          <w:rStyle w:val="a9"/>
        </w:rPr>
        <w:t>&lt;T&gt;</w:t>
      </w:r>
      <w:r>
        <w:t xml:space="preserve"> определяет четыре виртуальны</w:t>
      </w:r>
      <w:r w:rsidR="00337284">
        <w:t>х</w:t>
      </w:r>
      <w:r>
        <w:t xml:space="preserve"> метода </w:t>
      </w:r>
      <w:r w:rsidRPr="00337284">
        <w:rPr>
          <w:rStyle w:val="a9"/>
        </w:rPr>
        <w:t>ClearItems()</w:t>
      </w:r>
      <w:r>
        <w:t xml:space="preserve">, </w:t>
      </w:r>
      <w:r w:rsidRPr="00337284">
        <w:rPr>
          <w:rStyle w:val="a9"/>
        </w:rPr>
        <w:t>InsertItem()</w:t>
      </w:r>
      <w:r>
        <w:t xml:space="preserve">, </w:t>
      </w:r>
      <w:r w:rsidRPr="00337284">
        <w:rPr>
          <w:rStyle w:val="a9"/>
        </w:rPr>
        <w:t>RemoveItem()</w:t>
      </w:r>
      <w:r>
        <w:t xml:space="preserve">, </w:t>
      </w:r>
      <w:r w:rsidRPr="00337284">
        <w:rPr>
          <w:rStyle w:val="a9"/>
        </w:rPr>
        <w:t>SetItem()</w:t>
      </w:r>
      <w:r>
        <w:t xml:space="preserve"> и свойство для чтения </w:t>
      </w:r>
      <w:r w:rsidRPr="00337284">
        <w:rPr>
          <w:rStyle w:val="a9"/>
        </w:rPr>
        <w:t>Items</w:t>
      </w:r>
      <w:r>
        <w:t xml:space="preserve">, имеющее тип </w:t>
      </w:r>
      <w:r w:rsidRPr="00337284">
        <w:rPr>
          <w:rStyle w:val="af5"/>
        </w:rPr>
        <w:t>IList</w:t>
      </w:r>
      <w:r w:rsidRPr="00337284">
        <w:rPr>
          <w:rStyle w:val="a9"/>
        </w:rPr>
        <w:t>&lt;T&gt;</w:t>
      </w:r>
      <w:r>
        <w:t xml:space="preserve">. Переопределяя виртуальные методы, можно модифицировать нормальное поведение класса </w:t>
      </w:r>
      <w:r w:rsidRPr="005131A0">
        <w:rPr>
          <w:rStyle w:val="af5"/>
        </w:rPr>
        <w:t>List</w:t>
      </w:r>
      <w:r w:rsidRPr="005131A0">
        <w:rPr>
          <w:rStyle w:val="a9"/>
        </w:rPr>
        <w:t>&lt;T&gt;</w:t>
      </w:r>
      <w:r>
        <w:t xml:space="preserve"> при изменении набора.</w:t>
      </w:r>
    </w:p>
    <w:p w:rsidR="005C23DB" w:rsidRDefault="005C23DB" w:rsidP="005C23DB">
      <w:r>
        <w:t xml:space="preserve">Рассмотрим пример использования </w:t>
      </w:r>
      <w:r w:rsidRPr="005131A0">
        <w:rPr>
          <w:rStyle w:val="af5"/>
        </w:rPr>
        <w:t>Collection</w:t>
      </w:r>
      <w:r w:rsidRPr="005131A0">
        <w:rPr>
          <w:rStyle w:val="a9"/>
        </w:rPr>
        <w:t>&lt;T&gt;</w:t>
      </w:r>
      <w:r>
        <w:t xml:space="preserve">. Пусть класс </w:t>
      </w:r>
      <w:r w:rsidRPr="005131A0">
        <w:rPr>
          <w:rStyle w:val="af5"/>
        </w:rPr>
        <w:t>Track</w:t>
      </w:r>
      <w:r>
        <w:t xml:space="preserve"> представляет отдельную композицию музыкального альбома. Класс </w:t>
      </w:r>
      <w:r w:rsidRPr="005131A0">
        <w:rPr>
          <w:rStyle w:val="af5"/>
        </w:rPr>
        <w:t>Album</w:t>
      </w:r>
      <w:r>
        <w:t xml:space="preserve"> наследуется от </w:t>
      </w:r>
      <w:r w:rsidRPr="005131A0">
        <w:rPr>
          <w:rStyle w:val="af5"/>
        </w:rPr>
        <w:t>Collection</w:t>
      </w:r>
      <w:r w:rsidRPr="005131A0">
        <w:rPr>
          <w:rStyle w:val="a9"/>
        </w:rPr>
        <w:t>&lt;</w:t>
      </w:r>
      <w:r w:rsidRPr="005131A0">
        <w:rPr>
          <w:rStyle w:val="af5"/>
        </w:rPr>
        <w:t>Track</w:t>
      </w:r>
      <w:r w:rsidRPr="005131A0">
        <w:rPr>
          <w:rStyle w:val="a9"/>
        </w:rPr>
        <w:t>&gt;</w:t>
      </w:r>
      <w:r>
        <w:t xml:space="preserve"> и описывает альбом. Виртуальные методы класса </w:t>
      </w:r>
      <w:r w:rsidR="005131A0" w:rsidRPr="005131A0">
        <w:rPr>
          <w:rStyle w:val="af5"/>
        </w:rPr>
        <w:t>Collection</w:t>
      </w:r>
      <w:r w:rsidR="005131A0" w:rsidRPr="005131A0">
        <w:rPr>
          <w:rStyle w:val="a9"/>
        </w:rPr>
        <w:t>&lt;</w:t>
      </w:r>
      <w:r w:rsidR="005131A0" w:rsidRPr="005131A0">
        <w:rPr>
          <w:rStyle w:val="af5"/>
        </w:rPr>
        <w:t>Track</w:t>
      </w:r>
      <w:r w:rsidR="005131A0" w:rsidRPr="005131A0">
        <w:rPr>
          <w:rStyle w:val="a9"/>
        </w:rPr>
        <w:t>&gt;</w:t>
      </w:r>
      <w:r>
        <w:t xml:space="preserve"> переопределяются, чтобы корректно изменять значение свойства </w:t>
      </w:r>
      <w:r w:rsidRPr="005131A0">
        <w:rPr>
          <w:rStyle w:val="a9"/>
        </w:rPr>
        <w:t>Album</w:t>
      </w:r>
      <w:r>
        <w:t xml:space="preserve"> у объекта </w:t>
      </w:r>
      <w:r w:rsidRPr="005131A0">
        <w:rPr>
          <w:rStyle w:val="af5"/>
        </w:rPr>
        <w:t>Track</w:t>
      </w:r>
      <w:r>
        <w:t>.</w:t>
      </w:r>
    </w:p>
    <w:p w:rsidR="005C23DB" w:rsidRPr="000170D1" w:rsidRDefault="005C23DB" w:rsidP="00D16233">
      <w:pPr>
        <w:pStyle w:val="a4"/>
      </w:pPr>
      <w:r w:rsidRPr="005131A0">
        <w:rPr>
          <w:rStyle w:val="af6"/>
        </w:rPr>
        <w:t>public class</w:t>
      </w:r>
      <w:r w:rsidRPr="000170D1">
        <w:t xml:space="preserve"> </w:t>
      </w:r>
      <w:r w:rsidRPr="005131A0">
        <w:rPr>
          <w:rStyle w:val="af5"/>
        </w:rPr>
        <w:t>Track</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5131A0">
        <w:rPr>
          <w:rStyle w:val="af6"/>
        </w:rPr>
        <w:t>public string</w:t>
      </w:r>
      <w:r w:rsidRPr="000170D1">
        <w:t xml:space="preserve"> Title { </w:t>
      </w:r>
      <w:r w:rsidRPr="005131A0">
        <w:rPr>
          <w:rStyle w:val="af6"/>
        </w:rPr>
        <w:t>get</w:t>
      </w:r>
      <w:r w:rsidRPr="000170D1">
        <w:t xml:space="preserve">; </w:t>
      </w:r>
      <w:r w:rsidRPr="005131A0">
        <w:rPr>
          <w:rStyle w:val="af6"/>
        </w:rPr>
        <w:t>set</w:t>
      </w:r>
      <w:r w:rsidRPr="000170D1">
        <w:t>; }</w:t>
      </w:r>
    </w:p>
    <w:p w:rsidR="005C23DB" w:rsidRPr="000170D1" w:rsidRDefault="005C23DB" w:rsidP="00D16233">
      <w:pPr>
        <w:pStyle w:val="a4"/>
      </w:pPr>
      <w:r w:rsidRPr="000170D1">
        <w:t xml:space="preserve">    </w:t>
      </w:r>
      <w:r w:rsidRPr="005131A0">
        <w:rPr>
          <w:rStyle w:val="af6"/>
        </w:rPr>
        <w:t>public uint</w:t>
      </w:r>
      <w:r w:rsidRPr="000170D1">
        <w:t xml:space="preserve"> Length { </w:t>
      </w:r>
      <w:r w:rsidRPr="005131A0">
        <w:rPr>
          <w:rStyle w:val="af6"/>
        </w:rPr>
        <w:t>get</w:t>
      </w:r>
      <w:r w:rsidRPr="000170D1">
        <w:t xml:space="preserve">; </w:t>
      </w:r>
      <w:r w:rsidRPr="005131A0">
        <w:rPr>
          <w:rStyle w:val="af6"/>
        </w:rPr>
        <w:t>set</w:t>
      </w:r>
      <w:r w:rsidRPr="000170D1">
        <w:t>; }</w:t>
      </w:r>
    </w:p>
    <w:p w:rsidR="005C23DB" w:rsidRPr="000170D1" w:rsidRDefault="005C23DB" w:rsidP="00D16233">
      <w:pPr>
        <w:pStyle w:val="a4"/>
      </w:pPr>
      <w:r w:rsidRPr="000170D1">
        <w:t xml:space="preserve">    </w:t>
      </w:r>
      <w:r w:rsidRPr="005131A0">
        <w:rPr>
          <w:rStyle w:val="af6"/>
        </w:rPr>
        <w:t>public</w:t>
      </w:r>
      <w:r w:rsidRPr="000170D1">
        <w:t xml:space="preserve"> </w:t>
      </w:r>
      <w:r w:rsidRPr="005131A0">
        <w:rPr>
          <w:rStyle w:val="af5"/>
        </w:rPr>
        <w:t>Album</w:t>
      </w:r>
      <w:r w:rsidRPr="000170D1">
        <w:t xml:space="preserve"> Album { </w:t>
      </w:r>
      <w:r w:rsidRPr="005131A0">
        <w:rPr>
          <w:rStyle w:val="af6"/>
        </w:rPr>
        <w:t>get</w:t>
      </w:r>
      <w:r w:rsidRPr="000170D1">
        <w:t xml:space="preserve">; </w:t>
      </w:r>
      <w:r w:rsidRPr="005131A0">
        <w:rPr>
          <w:rStyle w:val="af6"/>
        </w:rPr>
        <w:t>internal set</w:t>
      </w:r>
      <w:r w:rsidRPr="000170D1">
        <w:t>; }</w:t>
      </w:r>
    </w:p>
    <w:p w:rsidR="005C23DB" w:rsidRPr="000170D1" w:rsidRDefault="005C23DB" w:rsidP="00D16233">
      <w:pPr>
        <w:pStyle w:val="a4"/>
      </w:pPr>
      <w:r w:rsidRPr="000170D1">
        <w:t>}</w:t>
      </w:r>
    </w:p>
    <w:p w:rsidR="005C23DB" w:rsidRPr="000170D1" w:rsidRDefault="005C23DB" w:rsidP="00D16233">
      <w:pPr>
        <w:pStyle w:val="a4"/>
      </w:pPr>
    </w:p>
    <w:p w:rsidR="005C23DB" w:rsidRPr="000170D1" w:rsidRDefault="005C23DB" w:rsidP="00D16233">
      <w:pPr>
        <w:pStyle w:val="a4"/>
      </w:pPr>
      <w:r w:rsidRPr="005131A0">
        <w:rPr>
          <w:rStyle w:val="af6"/>
        </w:rPr>
        <w:t>public class</w:t>
      </w:r>
      <w:r w:rsidRPr="000170D1">
        <w:t xml:space="preserve"> </w:t>
      </w:r>
      <w:r w:rsidRPr="005131A0">
        <w:rPr>
          <w:rStyle w:val="af5"/>
        </w:rPr>
        <w:t>Album</w:t>
      </w:r>
      <w:r w:rsidRPr="000170D1">
        <w:t xml:space="preserve"> : </w:t>
      </w:r>
      <w:r w:rsidRPr="005131A0">
        <w:rPr>
          <w:rStyle w:val="af5"/>
        </w:rPr>
        <w:t>Collection</w:t>
      </w:r>
      <w:r w:rsidRPr="000170D1">
        <w:t>&lt;</w:t>
      </w:r>
      <w:r w:rsidRPr="005131A0">
        <w:rPr>
          <w:rStyle w:val="af5"/>
        </w:rPr>
        <w:t>Track</w:t>
      </w:r>
      <w:r w:rsidRPr="000170D1">
        <w:t>&gt;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5131A0">
        <w:rPr>
          <w:rStyle w:val="af6"/>
        </w:rPr>
        <w:t>protected override void</w:t>
      </w:r>
      <w:r w:rsidRPr="000170D1">
        <w:t xml:space="preserve"> InsertItem(</w:t>
      </w:r>
      <w:r w:rsidRPr="005131A0">
        <w:rPr>
          <w:rStyle w:val="af6"/>
        </w:rPr>
        <w:t>int</w:t>
      </w:r>
      <w:r w:rsidRPr="000170D1">
        <w:t xml:space="preserve"> index, </w:t>
      </w:r>
      <w:r w:rsidRPr="005131A0">
        <w:rPr>
          <w:rStyle w:val="af5"/>
        </w:rPr>
        <w:t>Track</w:t>
      </w:r>
      <w:r w:rsidRPr="000170D1">
        <w:t xml:space="preserve"> item)</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5131A0">
        <w:rPr>
          <w:rStyle w:val="af6"/>
        </w:rPr>
        <w:t>base</w:t>
      </w:r>
      <w:r w:rsidRPr="000170D1">
        <w:t>.InsertItem(index, item);</w:t>
      </w:r>
    </w:p>
    <w:p w:rsidR="005C23DB" w:rsidRPr="000170D1" w:rsidRDefault="005C23DB" w:rsidP="00D16233">
      <w:pPr>
        <w:pStyle w:val="a4"/>
      </w:pPr>
      <w:r w:rsidRPr="000170D1">
        <w:t xml:space="preserve">        item.Album = </w:t>
      </w:r>
      <w:r w:rsidRPr="005131A0">
        <w:rPr>
          <w:rStyle w:val="af6"/>
        </w:rPr>
        <w:t>this</w:t>
      </w:r>
      <w:r w:rsidRPr="000170D1">
        <w:t>;</w:t>
      </w:r>
    </w:p>
    <w:p w:rsidR="005C23DB" w:rsidRPr="000170D1" w:rsidRDefault="005C23DB" w:rsidP="00D16233">
      <w:pPr>
        <w:pStyle w:val="a4"/>
      </w:pPr>
      <w:r w:rsidRPr="000170D1">
        <w:t xml:space="preserve">    }</w:t>
      </w:r>
    </w:p>
    <w:p w:rsidR="005C23DB" w:rsidRPr="000170D1" w:rsidRDefault="005C23DB" w:rsidP="00D16233">
      <w:pPr>
        <w:pStyle w:val="a4"/>
      </w:pPr>
    </w:p>
    <w:p w:rsidR="005C23DB" w:rsidRPr="000170D1" w:rsidRDefault="005C23DB" w:rsidP="00D16233">
      <w:pPr>
        <w:pStyle w:val="a4"/>
      </w:pPr>
      <w:r w:rsidRPr="000170D1">
        <w:t xml:space="preserve">    </w:t>
      </w:r>
      <w:r w:rsidRPr="005131A0">
        <w:rPr>
          <w:rStyle w:val="af6"/>
        </w:rPr>
        <w:t>protected override void</w:t>
      </w:r>
      <w:r w:rsidRPr="000170D1">
        <w:t xml:space="preserve"> SetItem(</w:t>
      </w:r>
      <w:r w:rsidRPr="005131A0">
        <w:rPr>
          <w:rStyle w:val="af6"/>
        </w:rPr>
        <w:t>int</w:t>
      </w:r>
      <w:r w:rsidRPr="000170D1">
        <w:t xml:space="preserve"> index, </w:t>
      </w:r>
      <w:r w:rsidRPr="005131A0">
        <w:rPr>
          <w:rStyle w:val="af5"/>
        </w:rPr>
        <w:t>Track</w:t>
      </w:r>
      <w:r w:rsidRPr="000170D1">
        <w:t xml:space="preserve"> item)</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5131A0">
        <w:rPr>
          <w:rStyle w:val="af6"/>
        </w:rPr>
        <w:t>base</w:t>
      </w:r>
      <w:r w:rsidRPr="000170D1">
        <w:t>.SetItem(index, item);</w:t>
      </w:r>
    </w:p>
    <w:p w:rsidR="005C23DB" w:rsidRPr="000170D1" w:rsidRDefault="005C23DB" w:rsidP="00D16233">
      <w:pPr>
        <w:pStyle w:val="a4"/>
      </w:pPr>
      <w:r w:rsidRPr="000170D1">
        <w:t xml:space="preserve">        item.Album = </w:t>
      </w:r>
      <w:r w:rsidRPr="005131A0">
        <w:rPr>
          <w:rStyle w:val="af6"/>
        </w:rPr>
        <w:t>this</w:t>
      </w:r>
      <w:r w:rsidRPr="000170D1">
        <w:t>;</w:t>
      </w:r>
    </w:p>
    <w:p w:rsidR="005C23DB" w:rsidRPr="000170D1" w:rsidRDefault="005C23DB" w:rsidP="00D16233">
      <w:pPr>
        <w:pStyle w:val="a4"/>
      </w:pPr>
      <w:r w:rsidRPr="000170D1">
        <w:t xml:space="preserve">    }</w:t>
      </w:r>
    </w:p>
    <w:p w:rsidR="005C23DB" w:rsidRPr="000170D1" w:rsidRDefault="005C23DB" w:rsidP="00D16233">
      <w:pPr>
        <w:pStyle w:val="a4"/>
      </w:pPr>
    </w:p>
    <w:p w:rsidR="005C23DB" w:rsidRPr="000170D1" w:rsidRDefault="005C23DB" w:rsidP="00D16233">
      <w:pPr>
        <w:pStyle w:val="a4"/>
      </w:pPr>
      <w:r w:rsidRPr="000170D1">
        <w:t xml:space="preserve">    </w:t>
      </w:r>
      <w:r w:rsidRPr="005131A0">
        <w:rPr>
          <w:rStyle w:val="af6"/>
        </w:rPr>
        <w:t>protected override void</w:t>
      </w:r>
      <w:r w:rsidRPr="000170D1">
        <w:t xml:space="preserve"> RemoveItem(</w:t>
      </w:r>
      <w:r w:rsidRPr="005131A0">
        <w:rPr>
          <w:rStyle w:val="af6"/>
        </w:rPr>
        <w:t>int</w:t>
      </w:r>
      <w:r w:rsidRPr="000170D1">
        <w:t xml:space="preserve"> index)</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5131A0">
        <w:rPr>
          <w:rStyle w:val="af6"/>
        </w:rPr>
        <w:t>this</w:t>
      </w:r>
      <w:r w:rsidRPr="000170D1">
        <w:t xml:space="preserve">[index].Album = </w:t>
      </w:r>
      <w:r w:rsidRPr="005131A0">
        <w:rPr>
          <w:rStyle w:val="af6"/>
        </w:rPr>
        <w:t>null</w:t>
      </w:r>
      <w:r w:rsidRPr="000170D1">
        <w:t>;</w:t>
      </w:r>
    </w:p>
    <w:p w:rsidR="005C23DB" w:rsidRPr="000170D1" w:rsidRDefault="005C23DB" w:rsidP="00D16233">
      <w:pPr>
        <w:pStyle w:val="a4"/>
      </w:pPr>
      <w:r w:rsidRPr="000170D1">
        <w:lastRenderedPageBreak/>
        <w:t xml:space="preserve">        </w:t>
      </w:r>
      <w:r w:rsidRPr="005131A0">
        <w:rPr>
          <w:rStyle w:val="af6"/>
        </w:rPr>
        <w:t>base</w:t>
      </w:r>
      <w:r w:rsidRPr="000170D1">
        <w:t>.RemoveItem(index);</w:t>
      </w:r>
    </w:p>
    <w:p w:rsidR="005C23DB" w:rsidRPr="000170D1" w:rsidRDefault="005C23DB" w:rsidP="00D16233">
      <w:pPr>
        <w:pStyle w:val="a4"/>
      </w:pPr>
      <w:r w:rsidRPr="000170D1">
        <w:t xml:space="preserve">    }</w:t>
      </w:r>
    </w:p>
    <w:p w:rsidR="005C23DB" w:rsidRPr="000170D1" w:rsidRDefault="005C23DB" w:rsidP="00D16233">
      <w:pPr>
        <w:pStyle w:val="a4"/>
      </w:pPr>
    </w:p>
    <w:p w:rsidR="005C23DB" w:rsidRPr="000170D1" w:rsidRDefault="005C23DB" w:rsidP="00D16233">
      <w:pPr>
        <w:pStyle w:val="a4"/>
      </w:pPr>
      <w:r w:rsidRPr="000170D1">
        <w:t xml:space="preserve">    </w:t>
      </w:r>
      <w:r w:rsidRPr="005131A0">
        <w:rPr>
          <w:rStyle w:val="af6"/>
        </w:rPr>
        <w:t>protected override void</w:t>
      </w:r>
      <w:r w:rsidRPr="000170D1">
        <w:t xml:space="preserve"> ClearItems()</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5131A0">
        <w:rPr>
          <w:rStyle w:val="af6"/>
        </w:rPr>
        <w:t>foreach</w:t>
      </w:r>
      <w:r w:rsidRPr="000170D1">
        <w:t xml:space="preserve"> (</w:t>
      </w:r>
      <w:r w:rsidRPr="005131A0">
        <w:rPr>
          <w:rStyle w:val="af5"/>
        </w:rPr>
        <w:t>Track</w:t>
      </w:r>
      <w:r w:rsidRPr="000170D1">
        <w:t xml:space="preserve"> track </w:t>
      </w:r>
      <w:r w:rsidRPr="005131A0">
        <w:rPr>
          <w:rStyle w:val="af6"/>
        </w:rPr>
        <w:t>in</w:t>
      </w:r>
      <w:r w:rsidRPr="000170D1">
        <w:t xml:space="preserve"> </w:t>
      </w:r>
      <w:r w:rsidRPr="005131A0">
        <w:rPr>
          <w:rStyle w:val="af6"/>
        </w:rPr>
        <w:t>this</w:t>
      </w:r>
      <w:r w:rsidRPr="000170D1">
        <w: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track.Album = </w:t>
      </w:r>
      <w:r w:rsidRPr="005131A0">
        <w:rPr>
          <w:rStyle w:val="af6"/>
        </w:rPr>
        <w:t>null</w:t>
      </w:r>
      <w:r w:rsidRPr="000170D1">
        <w: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5131A0">
        <w:rPr>
          <w:rStyle w:val="af6"/>
        </w:rPr>
        <w:t>base</w:t>
      </w:r>
      <w:r w:rsidRPr="000170D1">
        <w:t>.ClearItems();</w:t>
      </w:r>
    </w:p>
    <w:p w:rsidR="005C23DB" w:rsidRPr="00993C53" w:rsidRDefault="005C23DB" w:rsidP="00D16233">
      <w:pPr>
        <w:pStyle w:val="a4"/>
        <w:rPr>
          <w:lang w:val="ru-RU"/>
        </w:rPr>
      </w:pPr>
      <w:r w:rsidRPr="000170D1">
        <w:t xml:space="preserve">    </w:t>
      </w:r>
      <w:r w:rsidRPr="00993C53">
        <w:rPr>
          <w:lang w:val="ru-RU"/>
        </w:rPr>
        <w:t>}</w:t>
      </w:r>
    </w:p>
    <w:p w:rsidR="005C23DB" w:rsidRPr="00993C53" w:rsidRDefault="005C23DB" w:rsidP="00D16233">
      <w:pPr>
        <w:pStyle w:val="a4"/>
        <w:rPr>
          <w:lang w:val="ru-RU"/>
        </w:rPr>
      </w:pPr>
      <w:r w:rsidRPr="00993C53">
        <w:rPr>
          <w:lang w:val="ru-RU"/>
        </w:rPr>
        <w:t>}</w:t>
      </w:r>
    </w:p>
    <w:p w:rsidR="005C23DB" w:rsidRDefault="005C23DB" w:rsidP="005C23DB">
      <w:r>
        <w:t xml:space="preserve">У класса </w:t>
      </w:r>
      <w:r w:rsidRPr="005131A0">
        <w:rPr>
          <w:rStyle w:val="af5"/>
        </w:rPr>
        <w:t>Collection</w:t>
      </w:r>
      <w:r w:rsidRPr="005131A0">
        <w:rPr>
          <w:rStyle w:val="a9"/>
        </w:rPr>
        <w:t>&lt;T&gt;</w:t>
      </w:r>
      <w:r>
        <w:t xml:space="preserve"> имеется конструктор, принимающий в качестве аргумента объект, реализующий </w:t>
      </w:r>
      <w:r w:rsidRPr="005131A0">
        <w:rPr>
          <w:rStyle w:val="af5"/>
        </w:rPr>
        <w:t>IList</w:t>
      </w:r>
      <w:r w:rsidRPr="005131A0">
        <w:rPr>
          <w:rStyle w:val="a9"/>
        </w:rPr>
        <w:t>&lt;T&gt;</w:t>
      </w:r>
      <w:r>
        <w:t xml:space="preserve">. В отличие от других классов коллекций, этот набор не копируется – запоминается ссылка на него. То есть, изменение набора будет означать изменение коллекции </w:t>
      </w:r>
      <w:r w:rsidRPr="005131A0">
        <w:rPr>
          <w:rStyle w:val="af5"/>
        </w:rPr>
        <w:t>Collection</w:t>
      </w:r>
      <w:r w:rsidRPr="005131A0">
        <w:rPr>
          <w:rStyle w:val="a9"/>
        </w:rPr>
        <w:t>&lt;T&gt;</w:t>
      </w:r>
      <w:r>
        <w:t xml:space="preserve"> (хотя и без вызова виртуальных методов).</w:t>
      </w:r>
    </w:p>
    <w:p w:rsidR="005C23DB" w:rsidRDefault="005C23DB" w:rsidP="005C23DB">
      <w:r>
        <w:t xml:space="preserve">Класс </w:t>
      </w:r>
      <w:r w:rsidRPr="005131A0">
        <w:rPr>
          <w:rStyle w:val="af5"/>
        </w:rPr>
        <w:t>ReadOnlyCollection</w:t>
      </w:r>
      <w:r w:rsidRPr="005131A0">
        <w:rPr>
          <w:rStyle w:val="a9"/>
        </w:rPr>
        <w:t>&lt;T&gt;</w:t>
      </w:r>
      <w:r>
        <w:t xml:space="preserve"> </w:t>
      </w:r>
      <w:r w:rsidR="005131A0">
        <w:t>–</w:t>
      </w:r>
      <w:r>
        <w:t xml:space="preserve"> это наследник </w:t>
      </w:r>
      <w:r w:rsidRPr="005131A0">
        <w:rPr>
          <w:rStyle w:val="af5"/>
        </w:rPr>
        <w:t>Collection</w:t>
      </w:r>
      <w:r w:rsidRPr="005131A0">
        <w:rPr>
          <w:rStyle w:val="a9"/>
        </w:rPr>
        <w:t>&lt;T&gt;</w:t>
      </w:r>
      <w:r>
        <w:t xml:space="preserve">, предоставляющий доступ для чтения элементов, но не для модификации коллекции. Конструктор класса принимает в качестве аргумента объект, реализующий </w:t>
      </w:r>
      <w:r w:rsidRPr="005131A0">
        <w:rPr>
          <w:rStyle w:val="af5"/>
        </w:rPr>
        <w:t>IList</w:t>
      </w:r>
      <w:r w:rsidRPr="005131A0">
        <w:rPr>
          <w:rStyle w:val="a9"/>
        </w:rPr>
        <w:t>&lt;T&gt;</w:t>
      </w:r>
      <w:r>
        <w:t>. Класс не содержит открытых методов добавления или удаления элемента, но можно получить доступ к элементу по индексу и изменить его.</w:t>
      </w:r>
    </w:p>
    <w:p w:rsidR="005C23DB" w:rsidRPr="000170D1" w:rsidRDefault="005C23DB" w:rsidP="00D16233">
      <w:pPr>
        <w:pStyle w:val="a4"/>
      </w:pPr>
      <w:r w:rsidRPr="005131A0">
        <w:rPr>
          <w:rStyle w:val="af6"/>
        </w:rPr>
        <w:t>var</w:t>
      </w:r>
      <w:r w:rsidRPr="000170D1">
        <w:t xml:space="preserve"> album = </w:t>
      </w:r>
      <w:r w:rsidRPr="005131A0">
        <w:rPr>
          <w:rStyle w:val="af6"/>
        </w:rPr>
        <w:t>new</w:t>
      </w:r>
      <w:r w:rsidRPr="000170D1">
        <w:t xml:space="preserve"> </w:t>
      </w:r>
      <w:r w:rsidRPr="005131A0">
        <w:rPr>
          <w:rStyle w:val="af5"/>
        </w:rPr>
        <w:t>Album</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5131A0">
        <w:rPr>
          <w:rStyle w:val="af6"/>
        </w:rPr>
        <w:t>new</w:t>
      </w:r>
      <w:r w:rsidRPr="000170D1">
        <w:t xml:space="preserve"> </w:t>
      </w:r>
      <w:r w:rsidRPr="005131A0">
        <w:rPr>
          <w:rStyle w:val="af5"/>
        </w:rPr>
        <w:t>Track</w:t>
      </w:r>
      <w:r w:rsidRPr="000170D1">
        <w:t xml:space="preserve"> {Title = </w:t>
      </w:r>
      <w:r w:rsidRPr="00586C22">
        <w:rPr>
          <w:rStyle w:val="af7"/>
        </w:rPr>
        <w:t>"Speak To Me"</w:t>
      </w:r>
      <w:r w:rsidRPr="000170D1">
        <w:t>, Length = 68},</w:t>
      </w:r>
    </w:p>
    <w:p w:rsidR="005C23DB" w:rsidRPr="000170D1" w:rsidRDefault="005C23DB" w:rsidP="00D16233">
      <w:pPr>
        <w:pStyle w:val="a4"/>
      </w:pPr>
      <w:r w:rsidRPr="000170D1">
        <w:t xml:space="preserve">                    </w:t>
      </w:r>
      <w:r w:rsidRPr="005131A0">
        <w:rPr>
          <w:rStyle w:val="af6"/>
        </w:rPr>
        <w:t>new</w:t>
      </w:r>
      <w:r w:rsidRPr="000170D1">
        <w:t xml:space="preserve"> </w:t>
      </w:r>
      <w:r w:rsidRPr="005131A0">
        <w:rPr>
          <w:rStyle w:val="af5"/>
        </w:rPr>
        <w:t>Track</w:t>
      </w:r>
      <w:r w:rsidRPr="000170D1">
        <w:t xml:space="preserve"> {Title = </w:t>
      </w:r>
      <w:r w:rsidRPr="00586C22">
        <w:rPr>
          <w:rStyle w:val="af7"/>
        </w:rPr>
        <w:t>"Breathe"</w:t>
      </w:r>
      <w:r w:rsidRPr="000170D1">
        <w:t>, Length = 168},</w:t>
      </w:r>
    </w:p>
    <w:p w:rsidR="005C23DB" w:rsidRPr="000170D1" w:rsidRDefault="005C23DB" w:rsidP="00D16233">
      <w:pPr>
        <w:pStyle w:val="a4"/>
      </w:pPr>
      <w:r w:rsidRPr="000170D1">
        <w:t xml:space="preserve">                    </w:t>
      </w:r>
      <w:r w:rsidRPr="005131A0">
        <w:rPr>
          <w:rStyle w:val="af6"/>
        </w:rPr>
        <w:t>new</w:t>
      </w:r>
      <w:r w:rsidRPr="000170D1">
        <w:t xml:space="preserve"> </w:t>
      </w:r>
      <w:r w:rsidRPr="005131A0">
        <w:rPr>
          <w:rStyle w:val="af5"/>
        </w:rPr>
        <w:t>Track</w:t>
      </w:r>
      <w:r w:rsidRPr="000170D1">
        <w:t xml:space="preserve"> {Title = </w:t>
      </w:r>
      <w:r w:rsidRPr="00586C22">
        <w:rPr>
          <w:rStyle w:val="af7"/>
        </w:rPr>
        <w:t>"On The Run"</w:t>
      </w:r>
      <w:r w:rsidRPr="000170D1">
        <w:t>, Length = 230}</w:t>
      </w:r>
    </w:p>
    <w:p w:rsidR="005C23DB" w:rsidRDefault="005C23DB" w:rsidP="00D16233">
      <w:pPr>
        <w:pStyle w:val="a4"/>
      </w:pPr>
      <w:r w:rsidRPr="000170D1">
        <w:t xml:space="preserve">                };</w:t>
      </w:r>
    </w:p>
    <w:p w:rsidR="00CD58B9" w:rsidRPr="000170D1" w:rsidRDefault="00CD58B9" w:rsidP="00D16233">
      <w:pPr>
        <w:pStyle w:val="a4"/>
      </w:pPr>
    </w:p>
    <w:p w:rsidR="005C23DB" w:rsidRPr="000170D1" w:rsidRDefault="005C23DB" w:rsidP="00D16233">
      <w:pPr>
        <w:pStyle w:val="a4"/>
      </w:pPr>
      <w:r w:rsidRPr="005131A0">
        <w:rPr>
          <w:rStyle w:val="af6"/>
        </w:rPr>
        <w:t>var</w:t>
      </w:r>
      <w:r w:rsidRPr="000170D1">
        <w:t xml:space="preserve"> albumReadOnly = </w:t>
      </w:r>
      <w:r w:rsidRPr="005131A0">
        <w:rPr>
          <w:rStyle w:val="af6"/>
        </w:rPr>
        <w:t>new</w:t>
      </w:r>
      <w:r w:rsidRPr="000170D1">
        <w:t xml:space="preserve"> </w:t>
      </w:r>
      <w:r w:rsidRPr="005131A0">
        <w:rPr>
          <w:rStyle w:val="af5"/>
        </w:rPr>
        <w:t>ReadOnlyCollection</w:t>
      </w:r>
      <w:r w:rsidRPr="000170D1">
        <w:t>&lt;</w:t>
      </w:r>
      <w:r w:rsidRPr="005131A0">
        <w:rPr>
          <w:rStyle w:val="af5"/>
        </w:rPr>
        <w:t>Track</w:t>
      </w:r>
      <w:r w:rsidRPr="000170D1">
        <w:t>&gt;(album);</w:t>
      </w:r>
    </w:p>
    <w:p w:rsidR="005C23DB" w:rsidRPr="000170D1" w:rsidRDefault="005C23DB" w:rsidP="00D16233">
      <w:pPr>
        <w:pStyle w:val="a4"/>
      </w:pPr>
      <w:r w:rsidRPr="000170D1">
        <w:t xml:space="preserve">albumReadOnly[1].Title = </w:t>
      </w:r>
      <w:r w:rsidRPr="003746F9">
        <w:rPr>
          <w:rStyle w:val="af6"/>
        </w:rPr>
        <w:t>string</w:t>
      </w:r>
      <w:r w:rsidRPr="000170D1">
        <w:t>.Empty;</w:t>
      </w:r>
    </w:p>
    <w:p w:rsidR="005C23DB" w:rsidRDefault="005C23DB" w:rsidP="005C23DB">
      <w:r>
        <w:t>Класс</w:t>
      </w:r>
      <w:r w:rsidRPr="00586C22">
        <w:rPr>
          <w:lang w:val="en-US"/>
        </w:rPr>
        <w:t xml:space="preserve"> </w:t>
      </w:r>
      <w:r w:rsidRPr="003746F9">
        <w:rPr>
          <w:rStyle w:val="af5"/>
        </w:rPr>
        <w:t>ObservableCollection</w:t>
      </w:r>
      <w:r w:rsidRPr="00586C22">
        <w:rPr>
          <w:rStyle w:val="a9"/>
          <w:lang w:val="en-US"/>
        </w:rPr>
        <w:t>&lt;T&gt;</w:t>
      </w:r>
      <w:r w:rsidRPr="00586C22">
        <w:rPr>
          <w:lang w:val="en-US"/>
        </w:rPr>
        <w:t xml:space="preserve"> </w:t>
      </w:r>
      <w:r w:rsidR="003746F9" w:rsidRPr="00586C22">
        <w:rPr>
          <w:lang w:val="en-US"/>
        </w:rPr>
        <w:t>–</w:t>
      </w:r>
      <w:r w:rsidRPr="00586C22">
        <w:rPr>
          <w:lang w:val="en-US"/>
        </w:rPr>
        <w:t xml:space="preserve"> </w:t>
      </w:r>
      <w:r>
        <w:t>это</w:t>
      </w:r>
      <w:r w:rsidRPr="00586C22">
        <w:rPr>
          <w:lang w:val="en-US"/>
        </w:rPr>
        <w:t xml:space="preserve"> </w:t>
      </w:r>
      <w:r>
        <w:t>коллекция</w:t>
      </w:r>
      <w:r w:rsidRPr="00586C22">
        <w:rPr>
          <w:lang w:val="en-US"/>
        </w:rPr>
        <w:t xml:space="preserve">, </w:t>
      </w:r>
      <w:r>
        <w:t>позволяющая</w:t>
      </w:r>
      <w:r w:rsidRPr="00586C22">
        <w:rPr>
          <w:lang w:val="en-US"/>
        </w:rPr>
        <w:t xml:space="preserve"> </w:t>
      </w:r>
      <w:r>
        <w:t>отслеживать</w:t>
      </w:r>
      <w:r w:rsidRPr="00586C22">
        <w:rPr>
          <w:lang w:val="en-US"/>
        </w:rPr>
        <w:t xml:space="preserve"> </w:t>
      </w:r>
      <w:r>
        <w:t>модификации</w:t>
      </w:r>
      <w:r w:rsidRPr="00586C22">
        <w:rPr>
          <w:lang w:val="en-US"/>
        </w:rPr>
        <w:t xml:space="preserve"> </w:t>
      </w:r>
      <w:r>
        <w:t>своего</w:t>
      </w:r>
      <w:r w:rsidRPr="00586C22">
        <w:rPr>
          <w:lang w:val="en-US"/>
        </w:rPr>
        <w:t xml:space="preserve"> </w:t>
      </w:r>
      <w:r>
        <w:t>набора</w:t>
      </w:r>
      <w:r w:rsidRPr="00586C22">
        <w:rPr>
          <w:lang w:val="en-US"/>
        </w:rPr>
        <w:t xml:space="preserve"> </w:t>
      </w:r>
      <w:r>
        <w:t>данных</w:t>
      </w:r>
      <w:r w:rsidRPr="00586C22">
        <w:rPr>
          <w:lang w:val="en-US"/>
        </w:rPr>
        <w:t xml:space="preserve">. </w:t>
      </w:r>
      <w:r>
        <w:t xml:space="preserve">Этот класс наследуется от </w:t>
      </w:r>
      <w:r w:rsidRPr="003746F9">
        <w:rPr>
          <w:rStyle w:val="af5"/>
        </w:rPr>
        <w:t>Collection</w:t>
      </w:r>
      <w:r w:rsidRPr="003746F9">
        <w:rPr>
          <w:rStyle w:val="a9"/>
        </w:rPr>
        <w:t>&lt;T&gt;</w:t>
      </w:r>
      <w:r>
        <w:t xml:space="preserve"> и реализует интерфейс </w:t>
      </w:r>
      <w:r w:rsidRPr="003746F9">
        <w:rPr>
          <w:rStyle w:val="af5"/>
        </w:rPr>
        <w:t>INotifyCollectionChanged</w:t>
      </w:r>
      <w:r>
        <w:t>, который описывает событие, генерируемое при изменении данных:</w:t>
      </w:r>
    </w:p>
    <w:p w:rsidR="005C23DB" w:rsidRPr="000170D1" w:rsidRDefault="005C23DB" w:rsidP="00D16233">
      <w:pPr>
        <w:pStyle w:val="a4"/>
      </w:pPr>
      <w:r w:rsidRPr="003746F9">
        <w:rPr>
          <w:rStyle w:val="af6"/>
        </w:rPr>
        <w:t>public</w:t>
      </w:r>
      <w:r w:rsidRPr="000170D1">
        <w:t xml:space="preserve"> </w:t>
      </w:r>
      <w:r w:rsidRPr="003746F9">
        <w:rPr>
          <w:rStyle w:val="af6"/>
        </w:rPr>
        <w:t>interface</w:t>
      </w:r>
      <w:r w:rsidRPr="000170D1">
        <w:t xml:space="preserve"> </w:t>
      </w:r>
      <w:r w:rsidRPr="003746F9">
        <w:rPr>
          <w:rStyle w:val="af5"/>
        </w:rPr>
        <w:t>INotifyCollectionChanged</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3746F9">
        <w:rPr>
          <w:rStyle w:val="af6"/>
        </w:rPr>
        <w:t>event</w:t>
      </w:r>
      <w:r w:rsidRPr="000170D1">
        <w:t xml:space="preserve"> </w:t>
      </w:r>
      <w:r w:rsidRPr="003746F9">
        <w:rPr>
          <w:rStyle w:val="af5"/>
        </w:rPr>
        <w:t>NotifyCollectionChangedEventHandler</w:t>
      </w:r>
      <w:r w:rsidRPr="000170D1">
        <w:t xml:space="preserve"> CollectionChanged;</w:t>
      </w:r>
    </w:p>
    <w:p w:rsidR="005C23DB" w:rsidRPr="00993C53" w:rsidRDefault="005C23DB" w:rsidP="00D16233">
      <w:pPr>
        <w:pStyle w:val="a4"/>
        <w:rPr>
          <w:lang w:val="ru-RU"/>
        </w:rPr>
      </w:pPr>
      <w:r w:rsidRPr="00993C53">
        <w:rPr>
          <w:lang w:val="ru-RU"/>
        </w:rPr>
        <w:t>}</w:t>
      </w:r>
    </w:p>
    <w:p w:rsidR="005C23DB" w:rsidRDefault="005C23DB" w:rsidP="005C23DB">
      <w:r>
        <w:t xml:space="preserve">Аргумент события </w:t>
      </w:r>
      <w:r w:rsidRPr="003746F9">
        <w:rPr>
          <w:rStyle w:val="a9"/>
        </w:rPr>
        <w:t>CollectionChanged</w:t>
      </w:r>
      <w:r>
        <w:t xml:space="preserve"> позволяет узнать, какое действие выполнено над набором данных (добавление, удаление, замена элемента), а также получить информацию о новых или удалённых элементах коллекции.</w:t>
      </w:r>
    </w:p>
    <w:p w:rsidR="005C23DB" w:rsidRPr="003746F9" w:rsidRDefault="005C23DB" w:rsidP="00D16233">
      <w:pPr>
        <w:pStyle w:val="a4"/>
        <w:rPr>
          <w:rStyle w:val="af4"/>
        </w:rPr>
      </w:pPr>
      <w:r w:rsidRPr="003746F9">
        <w:rPr>
          <w:rStyle w:val="af4"/>
        </w:rPr>
        <w:lastRenderedPageBreak/>
        <w:t>// коллекция album – такая же, как в предыдущем примере</w:t>
      </w:r>
    </w:p>
    <w:p w:rsidR="005C23DB" w:rsidRPr="000170D1" w:rsidRDefault="005C23DB" w:rsidP="00D16233">
      <w:pPr>
        <w:pStyle w:val="a4"/>
      </w:pPr>
      <w:r w:rsidRPr="003746F9">
        <w:rPr>
          <w:rStyle w:val="af6"/>
        </w:rPr>
        <w:t>var</w:t>
      </w:r>
      <w:r w:rsidRPr="000170D1">
        <w:t xml:space="preserve"> observable = </w:t>
      </w:r>
      <w:r w:rsidRPr="003746F9">
        <w:rPr>
          <w:rStyle w:val="af6"/>
        </w:rPr>
        <w:t>new</w:t>
      </w:r>
      <w:r w:rsidRPr="000170D1">
        <w:t xml:space="preserve"> </w:t>
      </w:r>
      <w:r w:rsidRPr="003746F9">
        <w:rPr>
          <w:rStyle w:val="af5"/>
        </w:rPr>
        <w:t>ObservableCollection</w:t>
      </w:r>
      <w:r w:rsidRPr="000170D1">
        <w:t>&lt;</w:t>
      </w:r>
      <w:r w:rsidRPr="003746F9">
        <w:rPr>
          <w:rStyle w:val="af5"/>
        </w:rPr>
        <w:t>Track</w:t>
      </w:r>
      <w:r w:rsidRPr="000170D1">
        <w:t>&gt;(album);</w:t>
      </w:r>
    </w:p>
    <w:p w:rsidR="005C23DB" w:rsidRPr="000170D1" w:rsidRDefault="005C23DB" w:rsidP="00D16233">
      <w:pPr>
        <w:pStyle w:val="a4"/>
      </w:pPr>
      <w:r w:rsidRPr="000170D1">
        <w:t>observable.CollectionChanged += (sender, e) =&gt;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3746F9">
        <w:rPr>
          <w:rStyle w:val="af5"/>
        </w:rPr>
        <w:t>Console</w:t>
      </w:r>
      <w:r w:rsidRPr="000170D1">
        <w:t>.WriteLine(e.Action);</w:t>
      </w:r>
    </w:p>
    <w:p w:rsidR="005C23DB" w:rsidRPr="000170D1" w:rsidRDefault="005C23DB" w:rsidP="00D16233">
      <w:pPr>
        <w:pStyle w:val="a4"/>
      </w:pPr>
      <w:r w:rsidRPr="000170D1">
        <w:t xml:space="preserve">                                 </w:t>
      </w:r>
      <w:r w:rsidRPr="003746F9">
        <w:rPr>
          <w:rStyle w:val="af6"/>
        </w:rPr>
        <w:t>foreach</w:t>
      </w:r>
      <w:r w:rsidRPr="000170D1">
        <w:t xml:space="preserve"> (</w:t>
      </w:r>
      <w:r w:rsidRPr="003746F9">
        <w:rPr>
          <w:rStyle w:val="af5"/>
        </w:rPr>
        <w:t>Track</w:t>
      </w:r>
      <w:r w:rsidRPr="000170D1">
        <w:t xml:space="preserve"> item </w:t>
      </w:r>
      <w:r w:rsidRPr="003746F9">
        <w:rPr>
          <w:rStyle w:val="af6"/>
        </w:rPr>
        <w:t>in</w:t>
      </w:r>
      <w:r w:rsidRPr="000170D1">
        <w:t xml:space="preserve"> e.NewItems)</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3746F9">
        <w:rPr>
          <w:rStyle w:val="af5"/>
        </w:rPr>
        <w:t>Console</w:t>
      </w:r>
      <w:r w:rsidRPr="000170D1">
        <w:t>.WriteLine(item.Title);</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p>
    <w:p w:rsidR="005C23DB" w:rsidRPr="000170D1" w:rsidRDefault="005C23DB" w:rsidP="00D16233">
      <w:pPr>
        <w:pStyle w:val="a4"/>
      </w:pPr>
      <w:r w:rsidRPr="000170D1">
        <w:t>observable.Add(</w:t>
      </w:r>
      <w:r w:rsidRPr="003746F9">
        <w:rPr>
          <w:rStyle w:val="af6"/>
        </w:rPr>
        <w:t>new</w:t>
      </w:r>
      <w:r w:rsidRPr="000170D1">
        <w:t xml:space="preserve"> </w:t>
      </w:r>
      <w:r w:rsidRPr="003746F9">
        <w:rPr>
          <w:rStyle w:val="af5"/>
        </w:rPr>
        <w:t>Track</w:t>
      </w:r>
      <w:r w:rsidRPr="000170D1">
        <w:t xml:space="preserve"> {Title = </w:t>
      </w:r>
      <w:r w:rsidRPr="00586C22">
        <w:rPr>
          <w:rStyle w:val="af7"/>
        </w:rPr>
        <w:t>"Time"</w:t>
      </w:r>
      <w:r w:rsidRPr="000170D1">
        <w:t>, Length = 424});</w:t>
      </w:r>
    </w:p>
    <w:p w:rsidR="005C23DB" w:rsidRDefault="005C23DB" w:rsidP="005C23DB">
      <w:r>
        <w:t>Абстрактный</w:t>
      </w:r>
      <w:r w:rsidRPr="000170D1">
        <w:rPr>
          <w:lang w:val="en-US"/>
        </w:rPr>
        <w:t xml:space="preserve"> </w:t>
      </w:r>
      <w:r>
        <w:t>класс</w:t>
      </w:r>
      <w:r w:rsidRPr="000170D1">
        <w:rPr>
          <w:lang w:val="en-US"/>
        </w:rPr>
        <w:t xml:space="preserve"> </w:t>
      </w:r>
      <w:r w:rsidRPr="003746F9">
        <w:rPr>
          <w:rStyle w:val="af5"/>
        </w:rPr>
        <w:t>KeyedCollection</w:t>
      </w:r>
      <w:r w:rsidRPr="00586C22">
        <w:rPr>
          <w:rStyle w:val="a9"/>
          <w:lang w:val="en-US"/>
        </w:rPr>
        <w:t>&lt;TKey, TItem&gt;</w:t>
      </w:r>
      <w:r w:rsidRPr="000170D1">
        <w:rPr>
          <w:lang w:val="en-US"/>
        </w:rPr>
        <w:t xml:space="preserve"> </w:t>
      </w:r>
      <w:r>
        <w:t>является</w:t>
      </w:r>
      <w:r w:rsidRPr="000170D1">
        <w:rPr>
          <w:lang w:val="en-US"/>
        </w:rPr>
        <w:t xml:space="preserve"> </w:t>
      </w:r>
      <w:r>
        <w:t>наследником</w:t>
      </w:r>
      <w:r w:rsidRPr="000170D1">
        <w:rPr>
          <w:lang w:val="en-US"/>
        </w:rPr>
        <w:t xml:space="preserve"> </w:t>
      </w:r>
      <w:r w:rsidRPr="003746F9">
        <w:rPr>
          <w:rStyle w:val="af5"/>
        </w:rPr>
        <w:t>Collection</w:t>
      </w:r>
      <w:r w:rsidRPr="00586C22">
        <w:rPr>
          <w:rStyle w:val="a9"/>
          <w:lang w:val="en-US"/>
        </w:rPr>
        <w:t>&lt;T&gt;</w:t>
      </w:r>
      <w:r w:rsidRPr="000170D1">
        <w:rPr>
          <w:lang w:val="en-US"/>
        </w:rPr>
        <w:t xml:space="preserve">. </w:t>
      </w:r>
      <w:r>
        <w:t xml:space="preserve">Этот класс добавляет возможность обращения к элементу по ключу (как в словарях). При использовании </w:t>
      </w:r>
      <w:r w:rsidRPr="003746F9">
        <w:rPr>
          <w:rStyle w:val="af5"/>
        </w:rPr>
        <w:t>KeyedCollection</w:t>
      </w:r>
      <w:r w:rsidRPr="003746F9">
        <w:rPr>
          <w:rStyle w:val="a9"/>
        </w:rPr>
        <w:t>&lt;TKey, TItem&gt;</w:t>
      </w:r>
      <w:r>
        <w:t xml:space="preserve"> требуется переопределить метод </w:t>
      </w:r>
      <w:r w:rsidRPr="003746F9">
        <w:rPr>
          <w:rStyle w:val="a9"/>
        </w:rPr>
        <w:t>GetKeyForItem()</w:t>
      </w:r>
      <w:r>
        <w:t xml:space="preserve"> для вычисления ключа элемента.</w:t>
      </w:r>
    </w:p>
    <w:p w:rsidR="005C23DB" w:rsidRDefault="005C23DB" w:rsidP="005C23DB">
      <w:r>
        <w:t xml:space="preserve">Для демонстрации применения </w:t>
      </w:r>
      <w:r w:rsidRPr="003746F9">
        <w:rPr>
          <w:rStyle w:val="af5"/>
        </w:rPr>
        <w:t>KeyedCollection</w:t>
      </w:r>
      <w:r w:rsidRPr="003746F9">
        <w:rPr>
          <w:rStyle w:val="a9"/>
        </w:rPr>
        <w:t>&lt;TKey, TItem&gt;</w:t>
      </w:r>
      <w:r>
        <w:t xml:space="preserve"> модифицируем пример с классами </w:t>
      </w:r>
      <w:r w:rsidRPr="003746F9">
        <w:rPr>
          <w:rStyle w:val="af5"/>
        </w:rPr>
        <w:t>Track</w:t>
      </w:r>
      <w:r>
        <w:t xml:space="preserve"> и </w:t>
      </w:r>
      <w:r w:rsidRPr="003746F9">
        <w:rPr>
          <w:rStyle w:val="af5"/>
        </w:rPr>
        <w:t>Album</w:t>
      </w:r>
      <w:r>
        <w:t>:</w:t>
      </w:r>
    </w:p>
    <w:p w:rsidR="005C23DB" w:rsidRPr="000170D1" w:rsidRDefault="005C23DB" w:rsidP="00D16233">
      <w:pPr>
        <w:pStyle w:val="a4"/>
      </w:pPr>
      <w:r w:rsidRPr="003746F9">
        <w:rPr>
          <w:rStyle w:val="af6"/>
        </w:rPr>
        <w:t>public class</w:t>
      </w:r>
      <w:r w:rsidRPr="000170D1">
        <w:t xml:space="preserve"> </w:t>
      </w:r>
      <w:r w:rsidRPr="003746F9">
        <w:rPr>
          <w:rStyle w:val="af5"/>
        </w:rPr>
        <w:t>Track</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3746F9">
        <w:rPr>
          <w:rStyle w:val="af6"/>
        </w:rPr>
        <w:t>private string</w:t>
      </w:r>
      <w:r w:rsidRPr="000170D1">
        <w:t xml:space="preserve"> _title;</w:t>
      </w:r>
    </w:p>
    <w:p w:rsidR="005C23DB" w:rsidRPr="000170D1" w:rsidRDefault="005C23DB" w:rsidP="00D16233">
      <w:pPr>
        <w:pStyle w:val="a4"/>
      </w:pPr>
    </w:p>
    <w:p w:rsidR="005C23DB" w:rsidRPr="000170D1" w:rsidRDefault="005C23DB" w:rsidP="00D16233">
      <w:pPr>
        <w:pStyle w:val="a4"/>
      </w:pPr>
      <w:r w:rsidRPr="000170D1">
        <w:t xml:space="preserve">    </w:t>
      </w:r>
      <w:r w:rsidRPr="003746F9">
        <w:rPr>
          <w:rStyle w:val="af6"/>
        </w:rPr>
        <w:t>public string</w:t>
      </w:r>
      <w:r w:rsidRPr="000170D1">
        <w:t xml:space="preserve"> Title</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3746F9">
        <w:rPr>
          <w:rStyle w:val="af6"/>
        </w:rPr>
        <w:t>get</w:t>
      </w:r>
      <w:r w:rsidRPr="000170D1">
        <w:t xml:space="preserve"> { </w:t>
      </w:r>
      <w:r w:rsidRPr="003746F9">
        <w:rPr>
          <w:rStyle w:val="af6"/>
        </w:rPr>
        <w:t>return</w:t>
      </w:r>
      <w:r w:rsidRPr="000170D1">
        <w:t xml:space="preserve"> _title; }</w:t>
      </w:r>
    </w:p>
    <w:p w:rsidR="005C23DB" w:rsidRPr="000170D1" w:rsidRDefault="005C23DB" w:rsidP="00D16233">
      <w:pPr>
        <w:pStyle w:val="a4"/>
      </w:pPr>
      <w:r w:rsidRPr="000170D1">
        <w:t xml:space="preserve">        </w:t>
      </w:r>
      <w:r w:rsidRPr="003746F9">
        <w:rPr>
          <w:rStyle w:val="af6"/>
        </w:rPr>
        <w:t>set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3746F9">
        <w:rPr>
          <w:rStyle w:val="af6"/>
        </w:rPr>
        <w:t>if</w:t>
      </w:r>
      <w:r w:rsidRPr="000170D1">
        <w:t xml:space="preserve"> (Album != </w:t>
      </w:r>
      <w:r w:rsidRPr="003746F9">
        <w:rPr>
          <w:rStyle w:val="af6"/>
        </w:rPr>
        <w:t>null</w:t>
      </w:r>
      <w:r w:rsidRPr="000170D1">
        <w:t xml:space="preserve"> &amp;&amp; _title != </w:t>
      </w:r>
      <w:r w:rsidRPr="003746F9">
        <w:rPr>
          <w:rStyle w:val="af6"/>
        </w:rPr>
        <w:t>value</w:t>
      </w:r>
      <w:r w:rsidRPr="000170D1">
        <w: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Album.ChangeTitle(</w:t>
      </w:r>
      <w:r w:rsidRPr="003746F9">
        <w:rPr>
          <w:rStyle w:val="af6"/>
        </w:rPr>
        <w:t>this</w:t>
      </w:r>
      <w:r w:rsidRPr="000170D1">
        <w:t xml:space="preserve">, </w:t>
      </w:r>
      <w:r w:rsidRPr="003746F9">
        <w:rPr>
          <w:rStyle w:val="af6"/>
        </w:rPr>
        <w:t>value</w:t>
      </w:r>
      <w:r w:rsidRPr="000170D1">
        <w:t xml:space="preserve">); </w:t>
      </w:r>
      <w:r w:rsidR="003746F9" w:rsidRPr="003746F9">
        <w:t xml:space="preserve"> </w:t>
      </w:r>
      <w:r w:rsidRPr="000170D1">
        <w:t xml:space="preserve"> </w:t>
      </w:r>
      <w:r w:rsidRPr="00586C22">
        <w:rPr>
          <w:rStyle w:val="af4"/>
          <w:lang w:val="en-US"/>
        </w:rPr>
        <w:t xml:space="preserve">// </w:t>
      </w:r>
      <w:r w:rsidRPr="003746F9">
        <w:rPr>
          <w:rStyle w:val="af4"/>
        </w:rPr>
        <w:t>изменение</w:t>
      </w:r>
      <w:r w:rsidRPr="00586C22">
        <w:rPr>
          <w:rStyle w:val="af4"/>
          <w:lang w:val="en-US"/>
        </w:rPr>
        <w:t xml:space="preserve"> </w:t>
      </w:r>
      <w:r w:rsidRPr="003746F9">
        <w:rPr>
          <w:rStyle w:val="af4"/>
        </w:rPr>
        <w:t>ключа</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_title = </w:t>
      </w:r>
      <w:r w:rsidRPr="003746F9">
        <w:rPr>
          <w:rStyle w:val="af6"/>
        </w:rPr>
        <w:t>value</w:t>
      </w:r>
      <w:r w:rsidRPr="000170D1">
        <w:t>;</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p>
    <w:p w:rsidR="005C23DB" w:rsidRPr="000170D1" w:rsidRDefault="005C23DB" w:rsidP="00D16233">
      <w:pPr>
        <w:pStyle w:val="a4"/>
      </w:pPr>
    </w:p>
    <w:p w:rsidR="005C23DB" w:rsidRPr="000170D1" w:rsidRDefault="005C23DB" w:rsidP="00D16233">
      <w:pPr>
        <w:pStyle w:val="a4"/>
      </w:pPr>
      <w:r w:rsidRPr="000170D1">
        <w:t xml:space="preserve">    </w:t>
      </w:r>
      <w:r w:rsidRPr="003746F9">
        <w:rPr>
          <w:rStyle w:val="af6"/>
        </w:rPr>
        <w:t>public uint</w:t>
      </w:r>
      <w:r w:rsidRPr="000170D1">
        <w:t xml:space="preserve"> Length { </w:t>
      </w:r>
      <w:r w:rsidRPr="003746F9">
        <w:rPr>
          <w:rStyle w:val="af6"/>
        </w:rPr>
        <w:t>get</w:t>
      </w:r>
      <w:r w:rsidRPr="000170D1">
        <w:t xml:space="preserve">; </w:t>
      </w:r>
      <w:r w:rsidRPr="003746F9">
        <w:rPr>
          <w:rStyle w:val="af6"/>
        </w:rPr>
        <w:t>set</w:t>
      </w:r>
      <w:r w:rsidRPr="000170D1">
        <w:t>; }</w:t>
      </w:r>
    </w:p>
    <w:p w:rsidR="005C23DB" w:rsidRPr="000170D1" w:rsidRDefault="005C23DB" w:rsidP="00D16233">
      <w:pPr>
        <w:pStyle w:val="a4"/>
      </w:pPr>
      <w:r w:rsidRPr="000170D1">
        <w:t xml:space="preserve">    </w:t>
      </w:r>
      <w:r w:rsidRPr="003746F9">
        <w:rPr>
          <w:rStyle w:val="af6"/>
        </w:rPr>
        <w:t>public</w:t>
      </w:r>
      <w:r w:rsidRPr="000170D1">
        <w:t xml:space="preserve"> </w:t>
      </w:r>
      <w:r w:rsidRPr="003746F9">
        <w:rPr>
          <w:rStyle w:val="af5"/>
        </w:rPr>
        <w:t>AlbumDictionary</w:t>
      </w:r>
      <w:r w:rsidRPr="000170D1">
        <w:t xml:space="preserve"> Album { </w:t>
      </w:r>
      <w:r w:rsidRPr="003746F9">
        <w:rPr>
          <w:rStyle w:val="af6"/>
        </w:rPr>
        <w:t>get</w:t>
      </w:r>
      <w:r w:rsidRPr="000170D1">
        <w:t xml:space="preserve">; </w:t>
      </w:r>
      <w:r w:rsidRPr="003746F9">
        <w:rPr>
          <w:rStyle w:val="af6"/>
        </w:rPr>
        <w:t>internal set</w:t>
      </w:r>
      <w:r w:rsidRPr="000170D1">
        <w:t>; }</w:t>
      </w:r>
    </w:p>
    <w:p w:rsidR="005C23DB" w:rsidRPr="000170D1" w:rsidRDefault="005C23DB" w:rsidP="00D16233">
      <w:pPr>
        <w:pStyle w:val="a4"/>
      </w:pPr>
      <w:r w:rsidRPr="000170D1">
        <w:t>}</w:t>
      </w:r>
    </w:p>
    <w:p w:rsidR="005C23DB" w:rsidRPr="000170D1" w:rsidRDefault="005C23DB" w:rsidP="00D16233">
      <w:pPr>
        <w:pStyle w:val="a4"/>
      </w:pPr>
    </w:p>
    <w:p w:rsidR="005C23DB" w:rsidRPr="000170D1" w:rsidRDefault="005C23DB" w:rsidP="00D16233">
      <w:pPr>
        <w:pStyle w:val="a4"/>
      </w:pPr>
      <w:r w:rsidRPr="003746F9">
        <w:rPr>
          <w:rStyle w:val="af6"/>
        </w:rPr>
        <w:t>public class</w:t>
      </w:r>
      <w:r w:rsidRPr="000170D1">
        <w:t xml:space="preserve"> </w:t>
      </w:r>
      <w:r w:rsidRPr="003746F9">
        <w:rPr>
          <w:rStyle w:val="af5"/>
        </w:rPr>
        <w:t>AlbumDictionary</w:t>
      </w:r>
      <w:r w:rsidRPr="000170D1">
        <w:t xml:space="preserve"> : </w:t>
      </w:r>
      <w:r w:rsidRPr="003746F9">
        <w:rPr>
          <w:rStyle w:val="af5"/>
        </w:rPr>
        <w:t>KeyedCollection</w:t>
      </w:r>
      <w:r w:rsidRPr="000170D1">
        <w:t>&lt;</w:t>
      </w:r>
      <w:r w:rsidRPr="003746F9">
        <w:rPr>
          <w:rStyle w:val="af6"/>
        </w:rPr>
        <w:t>string</w:t>
      </w:r>
      <w:r w:rsidRPr="000170D1">
        <w:t xml:space="preserve">, </w:t>
      </w:r>
      <w:r w:rsidRPr="003746F9">
        <w:rPr>
          <w:rStyle w:val="af5"/>
        </w:rPr>
        <w:t>Track</w:t>
      </w:r>
      <w:r w:rsidRPr="000170D1">
        <w:t>&gt;</w:t>
      </w:r>
    </w:p>
    <w:p w:rsidR="005C23DB" w:rsidRPr="000170D1" w:rsidRDefault="005C23DB" w:rsidP="00D16233">
      <w:pPr>
        <w:pStyle w:val="a4"/>
      </w:pPr>
      <w:r w:rsidRPr="000170D1">
        <w:t>{</w:t>
      </w:r>
    </w:p>
    <w:p w:rsidR="005C23DB" w:rsidRPr="000170D1" w:rsidRDefault="005C23DB" w:rsidP="00D16233">
      <w:pPr>
        <w:pStyle w:val="a4"/>
      </w:pPr>
      <w:r w:rsidRPr="000170D1">
        <w:t xml:space="preserve">    </w:t>
      </w:r>
      <w:r w:rsidRPr="003746F9">
        <w:rPr>
          <w:rStyle w:val="af6"/>
        </w:rPr>
        <w:t>protected override string</w:t>
      </w:r>
      <w:r w:rsidRPr="000170D1">
        <w:t xml:space="preserve"> GetKeyForItem(</w:t>
      </w:r>
      <w:r w:rsidRPr="003746F9">
        <w:rPr>
          <w:rStyle w:val="af5"/>
        </w:rPr>
        <w:t>Track</w:t>
      </w:r>
      <w:r w:rsidRPr="000170D1">
        <w:t xml:space="preserve"> item)</w:t>
      </w:r>
    </w:p>
    <w:p w:rsidR="005C23DB" w:rsidRPr="00993C53" w:rsidRDefault="005C23DB" w:rsidP="00D16233">
      <w:pPr>
        <w:pStyle w:val="a4"/>
        <w:rPr>
          <w:lang w:val="ru-RU"/>
        </w:rPr>
      </w:pPr>
      <w:r w:rsidRPr="000170D1">
        <w:t xml:space="preserve">    </w:t>
      </w:r>
      <w:r w:rsidRPr="00993C53">
        <w:rPr>
          <w:lang w:val="ru-RU"/>
        </w:rPr>
        <w:t>{</w:t>
      </w:r>
    </w:p>
    <w:p w:rsidR="005C23DB" w:rsidRPr="00993C53" w:rsidRDefault="005C23DB" w:rsidP="00D16233">
      <w:pPr>
        <w:pStyle w:val="a4"/>
        <w:rPr>
          <w:lang w:val="ru-RU"/>
        </w:rPr>
      </w:pPr>
      <w:r w:rsidRPr="00993C53">
        <w:rPr>
          <w:lang w:val="ru-RU"/>
        </w:rPr>
        <w:t xml:space="preserve">        </w:t>
      </w:r>
      <w:r w:rsidRPr="003746F9">
        <w:rPr>
          <w:rStyle w:val="af6"/>
        </w:rPr>
        <w:t>return</w:t>
      </w:r>
      <w:r w:rsidRPr="00993C53">
        <w:rPr>
          <w:lang w:val="ru-RU"/>
        </w:rPr>
        <w:t xml:space="preserve"> </w:t>
      </w:r>
      <w:r>
        <w:t>item</w:t>
      </w:r>
      <w:r w:rsidRPr="00993C53">
        <w:rPr>
          <w:lang w:val="ru-RU"/>
        </w:rPr>
        <w:t>.</w:t>
      </w:r>
      <w:r>
        <w:t>Title</w:t>
      </w:r>
      <w:r w:rsidRPr="00993C53">
        <w:rPr>
          <w:lang w:val="ru-RU"/>
        </w:rPr>
        <w:t xml:space="preserve">;     </w:t>
      </w:r>
      <w:r w:rsidR="003746F9">
        <w:rPr>
          <w:lang w:val="ru-RU"/>
        </w:rPr>
        <w:t xml:space="preserve"> </w:t>
      </w:r>
      <w:r w:rsidRPr="00993C53">
        <w:rPr>
          <w:lang w:val="ru-RU"/>
        </w:rPr>
        <w:t xml:space="preserve"> </w:t>
      </w:r>
      <w:r w:rsidRPr="003746F9">
        <w:rPr>
          <w:rStyle w:val="af4"/>
        </w:rPr>
        <w:t>// ключом будет название композиции</w:t>
      </w:r>
    </w:p>
    <w:p w:rsidR="005C23DB" w:rsidRPr="000170D1" w:rsidRDefault="005C23DB" w:rsidP="00D16233">
      <w:pPr>
        <w:pStyle w:val="a4"/>
      </w:pPr>
      <w:r w:rsidRPr="00993C53">
        <w:rPr>
          <w:lang w:val="ru-RU"/>
        </w:rPr>
        <w:t xml:space="preserve">    </w:t>
      </w:r>
      <w:r w:rsidRPr="000170D1">
        <w:t>}</w:t>
      </w:r>
    </w:p>
    <w:p w:rsidR="005C23DB" w:rsidRPr="000170D1" w:rsidRDefault="005C23DB" w:rsidP="00D16233">
      <w:pPr>
        <w:pStyle w:val="a4"/>
      </w:pPr>
    </w:p>
    <w:p w:rsidR="005C23DB" w:rsidRPr="000170D1" w:rsidRDefault="005C23DB" w:rsidP="00D16233">
      <w:pPr>
        <w:pStyle w:val="a4"/>
      </w:pPr>
      <w:r w:rsidRPr="000170D1">
        <w:t xml:space="preserve">    </w:t>
      </w:r>
      <w:r w:rsidRPr="003746F9">
        <w:rPr>
          <w:rStyle w:val="af6"/>
        </w:rPr>
        <w:t>internal void</w:t>
      </w:r>
      <w:r w:rsidRPr="000170D1">
        <w:t xml:space="preserve"> ChangeTitle(</w:t>
      </w:r>
      <w:r w:rsidRPr="003746F9">
        <w:rPr>
          <w:rStyle w:val="af5"/>
        </w:rPr>
        <w:t>Track</w:t>
      </w:r>
      <w:r w:rsidRPr="000170D1">
        <w:t xml:space="preserve"> track, </w:t>
      </w:r>
      <w:r w:rsidRPr="003746F9">
        <w:rPr>
          <w:rStyle w:val="af6"/>
        </w:rPr>
        <w:t>string</w:t>
      </w:r>
      <w:r w:rsidRPr="000170D1">
        <w:t xml:space="preserve"> title)</w:t>
      </w:r>
    </w:p>
    <w:p w:rsidR="005C23DB" w:rsidRPr="000170D1" w:rsidRDefault="005C23DB" w:rsidP="00D16233">
      <w:pPr>
        <w:pStyle w:val="a4"/>
      </w:pPr>
      <w:r w:rsidRPr="000170D1">
        <w:t xml:space="preserve">    {</w:t>
      </w:r>
    </w:p>
    <w:p w:rsidR="005C23DB" w:rsidRPr="000170D1" w:rsidRDefault="005C23DB" w:rsidP="00D16233">
      <w:pPr>
        <w:pStyle w:val="a4"/>
      </w:pPr>
      <w:r w:rsidRPr="000170D1">
        <w:lastRenderedPageBreak/>
        <w:t xml:space="preserve">        ChangeItemKey(track, title);   </w:t>
      </w:r>
      <w:r w:rsidRPr="00586C22">
        <w:rPr>
          <w:rStyle w:val="af4"/>
          <w:lang w:val="en-US"/>
        </w:rPr>
        <w:t xml:space="preserve">// </w:t>
      </w:r>
      <w:r w:rsidRPr="003746F9">
        <w:rPr>
          <w:rStyle w:val="af4"/>
        </w:rPr>
        <w:t>метод</w:t>
      </w:r>
      <w:r w:rsidRPr="00586C22">
        <w:rPr>
          <w:rStyle w:val="af4"/>
          <w:lang w:val="en-US"/>
        </w:rPr>
        <w:t xml:space="preserve"> </w:t>
      </w:r>
      <w:r w:rsidRPr="003746F9">
        <w:rPr>
          <w:rStyle w:val="af4"/>
        </w:rPr>
        <w:t>меняет</w:t>
      </w:r>
      <w:r w:rsidRPr="00586C22">
        <w:rPr>
          <w:rStyle w:val="af4"/>
          <w:lang w:val="en-US"/>
        </w:rPr>
        <w:t xml:space="preserve"> </w:t>
      </w:r>
      <w:r w:rsidRPr="003746F9">
        <w:rPr>
          <w:rStyle w:val="af4"/>
        </w:rPr>
        <w:t>ключ</w:t>
      </w:r>
      <w:r w:rsidRPr="00586C22">
        <w:rPr>
          <w:rStyle w:val="af4"/>
          <w:lang w:val="en-US"/>
        </w:rPr>
        <w:t xml:space="preserve"> </w:t>
      </w:r>
      <w:r w:rsidRPr="003746F9">
        <w:rPr>
          <w:rStyle w:val="af4"/>
        </w:rPr>
        <w:t>элемента</w:t>
      </w:r>
    </w:p>
    <w:p w:rsidR="005C23DB" w:rsidRPr="000170D1" w:rsidRDefault="005C23DB" w:rsidP="00D16233">
      <w:pPr>
        <w:pStyle w:val="a4"/>
      </w:pPr>
      <w:r w:rsidRPr="000170D1">
        <w:t xml:space="preserve">    }</w:t>
      </w:r>
    </w:p>
    <w:p w:rsidR="005C23DB" w:rsidRPr="000170D1" w:rsidRDefault="005C23DB" w:rsidP="00D16233">
      <w:pPr>
        <w:pStyle w:val="a4"/>
      </w:pPr>
    </w:p>
    <w:p w:rsidR="005C23DB" w:rsidRPr="00586C22" w:rsidRDefault="005C23DB" w:rsidP="00D16233">
      <w:pPr>
        <w:pStyle w:val="a4"/>
        <w:rPr>
          <w:rStyle w:val="af4"/>
          <w:lang w:val="en-US"/>
        </w:rPr>
      </w:pPr>
      <w:r w:rsidRPr="00586C22">
        <w:rPr>
          <w:rStyle w:val="af4"/>
          <w:lang w:val="en-US"/>
        </w:rPr>
        <w:t xml:space="preserve">    // </w:t>
      </w:r>
      <w:r w:rsidRPr="003746F9">
        <w:rPr>
          <w:rStyle w:val="af4"/>
        </w:rPr>
        <w:t>методы</w:t>
      </w:r>
      <w:r w:rsidRPr="00586C22">
        <w:rPr>
          <w:rStyle w:val="af4"/>
          <w:lang w:val="en-US"/>
        </w:rPr>
        <w:t xml:space="preserve"> ClearItems(), InsertItem(), RemoveItem(), SetItem()</w:t>
      </w:r>
    </w:p>
    <w:p w:rsidR="005C23DB" w:rsidRPr="003746F9" w:rsidRDefault="005C23DB" w:rsidP="00D16233">
      <w:pPr>
        <w:pStyle w:val="a4"/>
        <w:rPr>
          <w:rStyle w:val="af4"/>
        </w:rPr>
      </w:pPr>
      <w:r w:rsidRPr="00586C22">
        <w:rPr>
          <w:rStyle w:val="af4"/>
          <w:lang w:val="en-US"/>
        </w:rPr>
        <w:t xml:space="preserve">    </w:t>
      </w:r>
      <w:r w:rsidRPr="003746F9">
        <w:rPr>
          <w:rStyle w:val="af4"/>
        </w:rPr>
        <w:t>// реализованы так</w:t>
      </w:r>
      <w:r w:rsidR="00310D71">
        <w:rPr>
          <w:rStyle w:val="af4"/>
        </w:rPr>
        <w:t xml:space="preserve"> </w:t>
      </w:r>
      <w:r w:rsidRPr="003746F9">
        <w:rPr>
          <w:rStyle w:val="af4"/>
        </w:rPr>
        <w:t>же, как в классе Album</w:t>
      </w:r>
    </w:p>
    <w:p w:rsidR="005C23DB" w:rsidRPr="000170D1" w:rsidRDefault="005C23DB" w:rsidP="00D16233">
      <w:pPr>
        <w:pStyle w:val="a4"/>
      </w:pPr>
      <w:r w:rsidRPr="000170D1">
        <w:t>}</w:t>
      </w:r>
    </w:p>
    <w:p w:rsidR="005C23DB" w:rsidRPr="000170D1" w:rsidRDefault="005C23DB" w:rsidP="00D16233">
      <w:pPr>
        <w:pStyle w:val="a4"/>
      </w:pPr>
    </w:p>
    <w:p w:rsidR="005C23DB" w:rsidRPr="00586C22" w:rsidRDefault="005C23DB" w:rsidP="00D16233">
      <w:pPr>
        <w:pStyle w:val="a4"/>
        <w:rPr>
          <w:rStyle w:val="af4"/>
          <w:lang w:val="en-US"/>
        </w:rPr>
      </w:pPr>
      <w:r w:rsidRPr="00586C22">
        <w:rPr>
          <w:rStyle w:val="af4"/>
          <w:lang w:val="en-US"/>
        </w:rPr>
        <w:t xml:space="preserve">// </w:t>
      </w:r>
      <w:r w:rsidRPr="003746F9">
        <w:rPr>
          <w:rStyle w:val="af4"/>
        </w:rPr>
        <w:t>пример</w:t>
      </w:r>
      <w:r w:rsidRPr="00586C22">
        <w:rPr>
          <w:rStyle w:val="af4"/>
          <w:lang w:val="en-US"/>
        </w:rPr>
        <w:t xml:space="preserve"> </w:t>
      </w:r>
      <w:r w:rsidRPr="003746F9">
        <w:rPr>
          <w:rStyle w:val="af4"/>
        </w:rPr>
        <w:t>использования</w:t>
      </w:r>
    </w:p>
    <w:p w:rsidR="005C23DB" w:rsidRPr="000170D1" w:rsidRDefault="005C23DB" w:rsidP="00D16233">
      <w:pPr>
        <w:pStyle w:val="a4"/>
      </w:pPr>
      <w:r w:rsidRPr="003746F9">
        <w:rPr>
          <w:rStyle w:val="af6"/>
        </w:rPr>
        <w:t>var</w:t>
      </w:r>
      <w:r w:rsidRPr="000170D1">
        <w:t xml:space="preserve"> album = </w:t>
      </w:r>
      <w:r w:rsidRPr="003746F9">
        <w:rPr>
          <w:rStyle w:val="af6"/>
        </w:rPr>
        <w:t>new</w:t>
      </w:r>
      <w:r w:rsidRPr="000170D1">
        <w:t xml:space="preserve"> </w:t>
      </w:r>
      <w:r w:rsidRPr="003746F9">
        <w:rPr>
          <w:rStyle w:val="af5"/>
        </w:rPr>
        <w:t>AlbumDictionary</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                    </w:t>
      </w:r>
      <w:r w:rsidRPr="003746F9">
        <w:rPr>
          <w:rStyle w:val="af6"/>
        </w:rPr>
        <w:t>new</w:t>
      </w:r>
      <w:r w:rsidRPr="000170D1">
        <w:t xml:space="preserve"> </w:t>
      </w:r>
      <w:r w:rsidRPr="003746F9">
        <w:rPr>
          <w:rStyle w:val="af5"/>
        </w:rPr>
        <w:t>Track</w:t>
      </w:r>
      <w:r w:rsidRPr="000170D1">
        <w:t xml:space="preserve"> {Title = </w:t>
      </w:r>
      <w:r w:rsidRPr="00586C22">
        <w:rPr>
          <w:rStyle w:val="af7"/>
        </w:rPr>
        <w:t>"Speak To Me"</w:t>
      </w:r>
      <w:r w:rsidRPr="000170D1">
        <w:t>, Length = 68},</w:t>
      </w:r>
    </w:p>
    <w:p w:rsidR="005C23DB" w:rsidRPr="000170D1" w:rsidRDefault="005C23DB" w:rsidP="00D16233">
      <w:pPr>
        <w:pStyle w:val="a4"/>
      </w:pPr>
      <w:r w:rsidRPr="000170D1">
        <w:t xml:space="preserve">                    </w:t>
      </w:r>
      <w:r w:rsidRPr="003746F9">
        <w:rPr>
          <w:rStyle w:val="af6"/>
        </w:rPr>
        <w:t>new</w:t>
      </w:r>
      <w:r w:rsidRPr="000170D1">
        <w:t xml:space="preserve"> </w:t>
      </w:r>
      <w:r w:rsidRPr="003746F9">
        <w:rPr>
          <w:rStyle w:val="af5"/>
        </w:rPr>
        <w:t>Track</w:t>
      </w:r>
      <w:r w:rsidRPr="000170D1">
        <w:t xml:space="preserve"> {Title = </w:t>
      </w:r>
      <w:r w:rsidRPr="00586C22">
        <w:rPr>
          <w:rStyle w:val="af7"/>
        </w:rPr>
        <w:t>"Breathe"</w:t>
      </w:r>
      <w:r w:rsidRPr="000170D1">
        <w:t>, Length = 168},</w:t>
      </w:r>
    </w:p>
    <w:p w:rsidR="005C23DB" w:rsidRPr="000170D1" w:rsidRDefault="005C23DB" w:rsidP="00D16233">
      <w:pPr>
        <w:pStyle w:val="a4"/>
      </w:pPr>
      <w:r w:rsidRPr="000170D1">
        <w:t xml:space="preserve">                    </w:t>
      </w:r>
      <w:r w:rsidRPr="003746F9">
        <w:rPr>
          <w:rStyle w:val="af6"/>
        </w:rPr>
        <w:t>new</w:t>
      </w:r>
      <w:r w:rsidRPr="000170D1">
        <w:t xml:space="preserve"> </w:t>
      </w:r>
      <w:r w:rsidRPr="003746F9">
        <w:rPr>
          <w:rStyle w:val="af5"/>
        </w:rPr>
        <w:t>Track</w:t>
      </w:r>
      <w:r w:rsidRPr="000170D1">
        <w:t xml:space="preserve"> {Title = </w:t>
      </w:r>
      <w:r w:rsidRPr="00586C22">
        <w:rPr>
          <w:rStyle w:val="af7"/>
        </w:rPr>
        <w:t>"On The Run"</w:t>
      </w:r>
      <w:r w:rsidRPr="000170D1">
        <w:t>, Length = 230}</w:t>
      </w:r>
    </w:p>
    <w:p w:rsidR="005C23DB" w:rsidRPr="000170D1" w:rsidRDefault="005C23DB" w:rsidP="00D16233">
      <w:pPr>
        <w:pStyle w:val="a4"/>
      </w:pPr>
      <w:r w:rsidRPr="000170D1">
        <w:t xml:space="preserve">                };</w:t>
      </w:r>
    </w:p>
    <w:p w:rsidR="005C23DB" w:rsidRPr="000170D1" w:rsidRDefault="005C23DB" w:rsidP="00D16233">
      <w:pPr>
        <w:pStyle w:val="a4"/>
      </w:pPr>
      <w:r w:rsidRPr="000170D1">
        <w:t xml:space="preserve">album[0].Length = 0;                 </w:t>
      </w:r>
      <w:r w:rsidRPr="00586C22">
        <w:rPr>
          <w:rStyle w:val="af4"/>
          <w:lang w:val="en-US"/>
        </w:rPr>
        <w:t xml:space="preserve">// </w:t>
      </w:r>
      <w:r w:rsidRPr="003746F9">
        <w:rPr>
          <w:rStyle w:val="af4"/>
        </w:rPr>
        <w:t>обращение</w:t>
      </w:r>
      <w:r w:rsidRPr="00586C22">
        <w:rPr>
          <w:rStyle w:val="af4"/>
          <w:lang w:val="en-US"/>
        </w:rPr>
        <w:t xml:space="preserve"> </w:t>
      </w:r>
      <w:r w:rsidRPr="003746F9">
        <w:rPr>
          <w:rStyle w:val="af4"/>
        </w:rPr>
        <w:t>по</w:t>
      </w:r>
      <w:r w:rsidRPr="00586C22">
        <w:rPr>
          <w:rStyle w:val="af4"/>
          <w:lang w:val="en-US"/>
        </w:rPr>
        <w:t xml:space="preserve"> </w:t>
      </w:r>
      <w:r w:rsidRPr="003746F9">
        <w:rPr>
          <w:rStyle w:val="af4"/>
        </w:rPr>
        <w:t>индексу</w:t>
      </w:r>
    </w:p>
    <w:p w:rsidR="005C23DB" w:rsidRPr="000170D1" w:rsidRDefault="005C23DB" w:rsidP="00D16233">
      <w:pPr>
        <w:pStyle w:val="a4"/>
      </w:pPr>
      <w:r w:rsidRPr="000170D1">
        <w:t>album[</w:t>
      </w:r>
      <w:r w:rsidRPr="00586C22">
        <w:rPr>
          <w:rStyle w:val="af7"/>
        </w:rPr>
        <w:t>"Speak To Me"</w:t>
      </w:r>
      <w:r w:rsidRPr="000170D1">
        <w:t xml:space="preserve">].Length = 68;    </w:t>
      </w:r>
      <w:r w:rsidRPr="00586C22">
        <w:rPr>
          <w:rStyle w:val="af4"/>
          <w:lang w:val="en-US"/>
        </w:rPr>
        <w:t xml:space="preserve">// </w:t>
      </w:r>
      <w:r w:rsidRPr="003746F9">
        <w:rPr>
          <w:rStyle w:val="af4"/>
        </w:rPr>
        <w:t>обращение</w:t>
      </w:r>
      <w:r w:rsidRPr="00586C22">
        <w:rPr>
          <w:rStyle w:val="af4"/>
          <w:lang w:val="en-US"/>
        </w:rPr>
        <w:t xml:space="preserve"> </w:t>
      </w:r>
      <w:r w:rsidRPr="003746F9">
        <w:rPr>
          <w:rStyle w:val="af4"/>
        </w:rPr>
        <w:t>по</w:t>
      </w:r>
      <w:r w:rsidRPr="00586C22">
        <w:rPr>
          <w:rStyle w:val="af4"/>
          <w:lang w:val="en-US"/>
        </w:rPr>
        <w:t xml:space="preserve"> </w:t>
      </w:r>
      <w:r w:rsidRPr="003746F9">
        <w:rPr>
          <w:rStyle w:val="af4"/>
        </w:rPr>
        <w:t>ключу</w:t>
      </w:r>
    </w:p>
    <w:p w:rsidR="005C23DB" w:rsidRDefault="005C23DB" w:rsidP="00531924">
      <w:pPr>
        <w:pStyle w:val="1"/>
      </w:pPr>
      <w:bookmarkStart w:id="20" w:name="_Toc348862502"/>
      <w:r>
        <w:t>1</w:t>
      </w:r>
      <w:r w:rsidR="00531924" w:rsidRPr="00505C31">
        <w:t>5</w:t>
      </w:r>
      <w:r w:rsidR="00531924">
        <w:t xml:space="preserve">. Технология LINQ to </w:t>
      </w:r>
      <w:r w:rsidR="00531924">
        <w:rPr>
          <w:lang w:val="en-US"/>
        </w:rPr>
        <w:t>O</w:t>
      </w:r>
      <w:r w:rsidR="00531924">
        <w:t>bjects</w:t>
      </w:r>
      <w:bookmarkEnd w:id="20"/>
    </w:p>
    <w:p w:rsidR="005C23DB" w:rsidRDefault="005C23DB" w:rsidP="005C23DB">
      <w:r>
        <w:t xml:space="preserve">Платформа .NET версии 3.5 представила новую технологию работы с коллекциями </w:t>
      </w:r>
      <w:r w:rsidR="007B0020" w:rsidRPr="007B0020">
        <w:t>–</w:t>
      </w:r>
      <w:r>
        <w:t xml:space="preserve"> </w:t>
      </w:r>
      <w:r w:rsidRPr="007B0020">
        <w:rPr>
          <w:rStyle w:val="a8"/>
        </w:rPr>
        <w:t>Language Integrated Query</w:t>
      </w:r>
      <w:r>
        <w:t xml:space="preserve"> (LINQ). По типу обрабатываемой информации LINQ делится на LINQ to Objects – библиотеки для обработки коллекций объектов в памяти, LINQ to SQL – библиотеки для работы с базами данных, LINQ to XML предназначена для обработки XML-информации. В данном параграфе акцент сделан</w:t>
      </w:r>
      <w:r w:rsidR="008F368D" w:rsidRPr="00EE1E84">
        <w:t xml:space="preserve"> </w:t>
      </w:r>
      <w:r w:rsidR="008F368D">
        <w:t>на</w:t>
      </w:r>
      <w:r>
        <w:t xml:space="preserve"> LINQ to Objects.</w:t>
      </w:r>
    </w:p>
    <w:p w:rsidR="005C23DB" w:rsidRDefault="005C23DB" w:rsidP="005C23DB">
      <w:r>
        <w:t xml:space="preserve">Технически, LINQ to Objects – это набор классов, содержащих типичные методы обработки коллекций: поиск данных, сортировка, фильтрация. Ядром LINQ to Objects является статический класс </w:t>
      </w:r>
      <w:r w:rsidRPr="007B0020">
        <w:rPr>
          <w:rStyle w:val="af5"/>
        </w:rPr>
        <w:t>Enumerable</w:t>
      </w:r>
      <w:r>
        <w:t xml:space="preserve">, размещённый в пространстве имён </w:t>
      </w:r>
      <w:r w:rsidRPr="007B0020">
        <w:rPr>
          <w:rStyle w:val="a9"/>
        </w:rPr>
        <w:t>System.Linq</w:t>
      </w:r>
      <w:r w:rsidR="007B0020">
        <w:rPr>
          <w:rStyle w:val="ae"/>
        </w:rPr>
        <w:footnoteReference w:id="12"/>
      </w:r>
      <w:r>
        <w:t xml:space="preserve"> . Этот класс содержит набор методов расширения интерфейса </w:t>
      </w:r>
      <w:r w:rsidRPr="007B0020">
        <w:rPr>
          <w:rStyle w:val="af5"/>
        </w:rPr>
        <w:t>IEnumerable</w:t>
      </w:r>
      <w:r w:rsidRPr="007B0020">
        <w:rPr>
          <w:rStyle w:val="a9"/>
        </w:rPr>
        <w:t>&lt;T&gt;</w:t>
      </w:r>
      <w:r>
        <w:t xml:space="preserve">, которые в дальнейшем будут называться </w:t>
      </w:r>
      <w:r w:rsidRPr="007B0020">
        <w:rPr>
          <w:rStyle w:val="a8"/>
        </w:rPr>
        <w:t>операторами LINQ</w:t>
      </w:r>
      <w:r>
        <w:t>. Для удобства дальнейшего изложения используем стандартное деление операторов LINQ на группы в зависимости от выполняемых действий:</w:t>
      </w:r>
    </w:p>
    <w:p w:rsidR="005C23DB" w:rsidRDefault="007B0020" w:rsidP="005C23DB">
      <w:r w:rsidRPr="007B0020">
        <w:t xml:space="preserve">1. </w:t>
      </w:r>
      <w:r w:rsidR="005C23DB">
        <w:t xml:space="preserve">Оператор условия </w:t>
      </w:r>
      <w:r w:rsidR="005C23DB" w:rsidRPr="007B0020">
        <w:rPr>
          <w:rStyle w:val="a9"/>
        </w:rPr>
        <w:t>Where</w:t>
      </w:r>
      <w:r w:rsidR="005C23DB">
        <w:t xml:space="preserve"> (отложенные вычисления).</w:t>
      </w:r>
    </w:p>
    <w:p w:rsidR="005C23DB" w:rsidRDefault="007B0020" w:rsidP="005C23DB">
      <w:r w:rsidRPr="007B0020">
        <w:t xml:space="preserve">2. </w:t>
      </w:r>
      <w:r w:rsidR="005C23DB">
        <w:t>Операторы проекций (отложенные вычисления).</w:t>
      </w:r>
    </w:p>
    <w:p w:rsidR="005C23DB" w:rsidRDefault="007B0020" w:rsidP="005C23DB">
      <w:r w:rsidRPr="007B0020">
        <w:t xml:space="preserve">3. </w:t>
      </w:r>
      <w:r w:rsidR="005C23DB">
        <w:t>Операторы упорядочивания (отложенные вычисления).</w:t>
      </w:r>
    </w:p>
    <w:p w:rsidR="005C23DB" w:rsidRDefault="007B0020" w:rsidP="005C23DB">
      <w:r w:rsidRPr="007B0020">
        <w:t xml:space="preserve">4. </w:t>
      </w:r>
      <w:r w:rsidR="005C23DB">
        <w:t xml:space="preserve">Оператор группировки </w:t>
      </w:r>
      <w:r w:rsidR="005C23DB" w:rsidRPr="007B0020">
        <w:rPr>
          <w:rStyle w:val="a9"/>
        </w:rPr>
        <w:t>GroupBy</w:t>
      </w:r>
      <w:r w:rsidR="005C23DB">
        <w:t xml:space="preserve"> (отложенные вычисления).</w:t>
      </w:r>
    </w:p>
    <w:p w:rsidR="005C23DB" w:rsidRDefault="007B0020" w:rsidP="005C23DB">
      <w:r w:rsidRPr="007B0020">
        <w:t xml:space="preserve">5. </w:t>
      </w:r>
      <w:r w:rsidR="005C23DB">
        <w:t>Операторы соединения (отложенные вычисления).</w:t>
      </w:r>
    </w:p>
    <w:p w:rsidR="005C23DB" w:rsidRDefault="007B0020" w:rsidP="005C23DB">
      <w:r w:rsidRPr="007B0020">
        <w:t xml:space="preserve">6. </w:t>
      </w:r>
      <w:r w:rsidR="005C23DB">
        <w:t>Операторы работы с множествами (отложенные вычисления).</w:t>
      </w:r>
    </w:p>
    <w:p w:rsidR="005C23DB" w:rsidRDefault="007B0020" w:rsidP="005C23DB">
      <w:r w:rsidRPr="007B0020">
        <w:t xml:space="preserve">7. </w:t>
      </w:r>
      <w:r w:rsidR="005C23DB">
        <w:t>Операторы агрегирования.</w:t>
      </w:r>
    </w:p>
    <w:p w:rsidR="005C23DB" w:rsidRDefault="007B0020" w:rsidP="005C23DB">
      <w:r w:rsidRPr="007B0020">
        <w:t xml:space="preserve">8. </w:t>
      </w:r>
      <w:r w:rsidR="005C23DB">
        <w:t>Операторы генерирования (отложенные вычисления).</w:t>
      </w:r>
    </w:p>
    <w:p w:rsidR="005C23DB" w:rsidRDefault="007B0020" w:rsidP="005C23DB">
      <w:r w:rsidRPr="007B0020">
        <w:t xml:space="preserve">9. </w:t>
      </w:r>
      <w:r w:rsidR="005C23DB">
        <w:t>Операторы кванторов и сравнения.</w:t>
      </w:r>
    </w:p>
    <w:p w:rsidR="005C23DB" w:rsidRDefault="007B0020" w:rsidP="005C23DB">
      <w:r w:rsidRPr="007B0020">
        <w:t xml:space="preserve">10. </w:t>
      </w:r>
      <w:r w:rsidR="005C23DB">
        <w:t>Операторы разбиения (отложенные вычисления).</w:t>
      </w:r>
    </w:p>
    <w:p w:rsidR="005C23DB" w:rsidRDefault="007B0020" w:rsidP="005C23DB">
      <w:r w:rsidRPr="007B0020">
        <w:t xml:space="preserve">11. </w:t>
      </w:r>
      <w:r w:rsidR="005C23DB">
        <w:t>Операторы элемента.</w:t>
      </w:r>
    </w:p>
    <w:p w:rsidR="005C23DB" w:rsidRDefault="007B0020" w:rsidP="005C23DB">
      <w:r w:rsidRPr="007B0020">
        <w:t xml:space="preserve">12. </w:t>
      </w:r>
      <w:r w:rsidR="005C23DB">
        <w:t>Операторы преобразования.</w:t>
      </w:r>
    </w:p>
    <w:p w:rsidR="005C23DB" w:rsidRDefault="005C23DB" w:rsidP="005C23DB">
      <w:r>
        <w:lastRenderedPageBreak/>
        <w:t xml:space="preserve">В примерах параграфа будут использоваться либо коллекции примитивных типов, либо коллекция </w:t>
      </w:r>
      <w:r w:rsidRPr="007B0020">
        <w:rPr>
          <w:rStyle w:val="a9"/>
        </w:rPr>
        <w:t>gr</w:t>
      </w:r>
      <w:r>
        <w:t xml:space="preserve"> объектов класса </w:t>
      </w:r>
      <w:r w:rsidRPr="007B0020">
        <w:rPr>
          <w:rStyle w:val="af5"/>
        </w:rPr>
        <w:t>Student</w:t>
      </w:r>
      <w:r>
        <w:t>:</w:t>
      </w:r>
    </w:p>
    <w:p w:rsidR="005C23DB" w:rsidRPr="000170D1" w:rsidRDefault="005C23DB" w:rsidP="00586C22">
      <w:pPr>
        <w:pStyle w:val="a4"/>
      </w:pPr>
      <w:r w:rsidRPr="007B0020">
        <w:rPr>
          <w:rStyle w:val="af6"/>
        </w:rPr>
        <w:t>public class</w:t>
      </w:r>
      <w:r w:rsidRPr="000170D1">
        <w:t xml:space="preserve"> </w:t>
      </w:r>
      <w:r w:rsidRPr="007B0020">
        <w:rPr>
          <w:rStyle w:val="af5"/>
        </w:rPr>
        <w:t>Student</w:t>
      </w:r>
    </w:p>
    <w:p w:rsidR="005C23DB" w:rsidRPr="000170D1" w:rsidRDefault="005C23DB" w:rsidP="00586C22">
      <w:pPr>
        <w:pStyle w:val="a4"/>
      </w:pPr>
      <w:r w:rsidRPr="000170D1">
        <w:t>{</w:t>
      </w:r>
    </w:p>
    <w:p w:rsidR="005C23DB" w:rsidRPr="000170D1" w:rsidRDefault="005C23DB" w:rsidP="00586C22">
      <w:pPr>
        <w:pStyle w:val="a4"/>
      </w:pPr>
      <w:r w:rsidRPr="000170D1">
        <w:t xml:space="preserve">    </w:t>
      </w:r>
      <w:r w:rsidRPr="007B0020">
        <w:rPr>
          <w:rStyle w:val="af6"/>
        </w:rPr>
        <w:t>public string</w:t>
      </w:r>
      <w:r w:rsidRPr="000170D1">
        <w:t xml:space="preserve"> Name { </w:t>
      </w:r>
      <w:r w:rsidRPr="007B0020">
        <w:rPr>
          <w:rStyle w:val="af6"/>
        </w:rPr>
        <w:t>get</w:t>
      </w:r>
      <w:r w:rsidRPr="000170D1">
        <w:t xml:space="preserve">; </w:t>
      </w:r>
      <w:r w:rsidRPr="007B0020">
        <w:rPr>
          <w:rStyle w:val="af6"/>
        </w:rPr>
        <w:t>set</w:t>
      </w:r>
      <w:r w:rsidRPr="000170D1">
        <w:t>; }</w:t>
      </w:r>
    </w:p>
    <w:p w:rsidR="005C23DB" w:rsidRPr="000170D1" w:rsidRDefault="005C23DB" w:rsidP="00586C22">
      <w:pPr>
        <w:pStyle w:val="a4"/>
      </w:pPr>
      <w:r w:rsidRPr="000170D1">
        <w:t xml:space="preserve">    </w:t>
      </w:r>
      <w:r w:rsidRPr="007B0020">
        <w:rPr>
          <w:rStyle w:val="af6"/>
        </w:rPr>
        <w:t>public</w:t>
      </w:r>
      <w:r w:rsidRPr="000170D1">
        <w:t xml:space="preserve"> </w:t>
      </w:r>
      <w:r w:rsidRPr="007B0020">
        <w:rPr>
          <w:rStyle w:val="af6"/>
        </w:rPr>
        <w:t>int</w:t>
      </w:r>
      <w:r w:rsidRPr="000170D1">
        <w:t xml:space="preserve"> Age { </w:t>
      </w:r>
      <w:r w:rsidRPr="007B0020">
        <w:rPr>
          <w:rStyle w:val="af6"/>
        </w:rPr>
        <w:t>get</w:t>
      </w:r>
      <w:r w:rsidRPr="000170D1">
        <w:t xml:space="preserve">; </w:t>
      </w:r>
      <w:r w:rsidRPr="007B0020">
        <w:rPr>
          <w:rStyle w:val="af6"/>
        </w:rPr>
        <w:t>set</w:t>
      </w:r>
      <w:r w:rsidRPr="000170D1">
        <w:t>; }</w:t>
      </w:r>
    </w:p>
    <w:p w:rsidR="005C23DB" w:rsidRPr="000170D1" w:rsidRDefault="005C23DB" w:rsidP="00586C22">
      <w:pPr>
        <w:pStyle w:val="a4"/>
      </w:pPr>
      <w:r w:rsidRPr="000170D1">
        <w:t xml:space="preserve">    </w:t>
      </w:r>
      <w:r w:rsidRPr="007B0020">
        <w:rPr>
          <w:rStyle w:val="af6"/>
        </w:rPr>
        <w:t>public</w:t>
      </w:r>
      <w:r w:rsidRPr="000170D1">
        <w:t xml:space="preserve"> </w:t>
      </w:r>
      <w:r w:rsidRPr="007B0020">
        <w:rPr>
          <w:rStyle w:val="af5"/>
        </w:rPr>
        <w:t>IEnumerable</w:t>
      </w:r>
      <w:r w:rsidRPr="000170D1">
        <w:t>&lt;</w:t>
      </w:r>
      <w:r w:rsidRPr="007B0020">
        <w:rPr>
          <w:rStyle w:val="af6"/>
        </w:rPr>
        <w:t>int</w:t>
      </w:r>
      <w:r w:rsidRPr="000170D1">
        <w:t xml:space="preserve">&gt; Marks { </w:t>
      </w:r>
      <w:r w:rsidRPr="007B0020">
        <w:rPr>
          <w:rStyle w:val="af6"/>
        </w:rPr>
        <w:t>get</w:t>
      </w:r>
      <w:r w:rsidRPr="000170D1">
        <w:t xml:space="preserve">; </w:t>
      </w:r>
      <w:r w:rsidRPr="007B0020">
        <w:rPr>
          <w:rStyle w:val="af6"/>
        </w:rPr>
        <w:t>set</w:t>
      </w:r>
      <w:r w:rsidRPr="000170D1">
        <w:t>; }</w:t>
      </w:r>
    </w:p>
    <w:p w:rsidR="005C23DB" w:rsidRDefault="005C23DB" w:rsidP="00586C22">
      <w:pPr>
        <w:pStyle w:val="a4"/>
      </w:pPr>
      <w:r w:rsidRPr="000170D1">
        <w:t>}</w:t>
      </w:r>
    </w:p>
    <w:p w:rsidR="00CD58B9" w:rsidRPr="000170D1" w:rsidRDefault="00CD58B9" w:rsidP="00586C22">
      <w:pPr>
        <w:pStyle w:val="a4"/>
      </w:pPr>
    </w:p>
    <w:p w:rsidR="005C23DB" w:rsidRPr="000170D1" w:rsidRDefault="005C23DB" w:rsidP="00586C22">
      <w:pPr>
        <w:pStyle w:val="a4"/>
      </w:pPr>
      <w:r w:rsidRPr="007B0020">
        <w:rPr>
          <w:rStyle w:val="af6"/>
        </w:rPr>
        <w:t>var</w:t>
      </w:r>
      <w:r w:rsidRPr="000170D1">
        <w:t xml:space="preserve"> gr = </w:t>
      </w:r>
      <w:r w:rsidRPr="007B0020">
        <w:rPr>
          <w:rStyle w:val="af6"/>
        </w:rPr>
        <w:t>new</w:t>
      </w:r>
      <w:r w:rsidRPr="000170D1">
        <w:t xml:space="preserve"> </w:t>
      </w:r>
      <w:r w:rsidRPr="007B0020">
        <w:rPr>
          <w:rStyle w:val="af5"/>
        </w:rPr>
        <w:t>List</w:t>
      </w:r>
      <w:r w:rsidRPr="000170D1">
        <w:t>&lt;</w:t>
      </w:r>
      <w:r w:rsidRPr="007B0020">
        <w:rPr>
          <w:rStyle w:val="af5"/>
        </w:rPr>
        <w:t>Student</w:t>
      </w:r>
      <w:r w:rsidRPr="000170D1">
        <w:t>&gt;{</w:t>
      </w:r>
    </w:p>
    <w:p w:rsidR="005C23DB" w:rsidRPr="000170D1" w:rsidRDefault="005C23DB" w:rsidP="00586C22">
      <w:pPr>
        <w:pStyle w:val="a4"/>
      </w:pPr>
      <w:r w:rsidRPr="007B0020">
        <w:rPr>
          <w:rStyle w:val="af6"/>
        </w:rPr>
        <w:t>new</w:t>
      </w:r>
      <w:r w:rsidRPr="000170D1">
        <w:t xml:space="preserve"> </w:t>
      </w:r>
      <w:r w:rsidRPr="007B0020">
        <w:rPr>
          <w:rStyle w:val="af5"/>
        </w:rPr>
        <w:t>Student</w:t>
      </w:r>
      <w:r w:rsidRPr="000170D1">
        <w:t xml:space="preserve"> {Name = </w:t>
      </w:r>
      <w:r w:rsidRPr="005C6AE4">
        <w:rPr>
          <w:rStyle w:val="af7"/>
        </w:rPr>
        <w:t>"Smirnov"</w:t>
      </w:r>
      <w:r w:rsidRPr="000170D1">
        <w:t xml:space="preserve">, Age = 18, Marks = </w:t>
      </w:r>
      <w:r w:rsidRPr="007B0020">
        <w:rPr>
          <w:rStyle w:val="af6"/>
        </w:rPr>
        <w:t>new</w:t>
      </w:r>
      <w:r w:rsidRPr="000170D1">
        <w:t>[] {10, 8, 9}},</w:t>
      </w:r>
    </w:p>
    <w:p w:rsidR="005C23DB" w:rsidRPr="000170D1" w:rsidRDefault="005C23DB" w:rsidP="00586C22">
      <w:pPr>
        <w:pStyle w:val="a4"/>
      </w:pPr>
      <w:r w:rsidRPr="007B0020">
        <w:rPr>
          <w:rStyle w:val="af6"/>
        </w:rPr>
        <w:t>new</w:t>
      </w:r>
      <w:r w:rsidRPr="000170D1">
        <w:t xml:space="preserve"> </w:t>
      </w:r>
      <w:r w:rsidRPr="007B0020">
        <w:rPr>
          <w:rStyle w:val="af5"/>
        </w:rPr>
        <w:t>Student</w:t>
      </w:r>
      <w:r w:rsidRPr="000170D1">
        <w:t xml:space="preserve"> {Name = </w:t>
      </w:r>
      <w:r w:rsidRPr="005C6AE4">
        <w:rPr>
          <w:rStyle w:val="af7"/>
        </w:rPr>
        <w:t>"Ivanova"</w:t>
      </w:r>
      <w:r w:rsidRPr="000170D1">
        <w:t xml:space="preserve">, Age = 20, Marks = </w:t>
      </w:r>
      <w:r w:rsidRPr="007B0020">
        <w:rPr>
          <w:rStyle w:val="af6"/>
        </w:rPr>
        <w:t>new</w:t>
      </w:r>
      <w:r w:rsidRPr="000170D1">
        <w:t>[] {5, 6, 9}},</w:t>
      </w:r>
    </w:p>
    <w:p w:rsidR="005C23DB" w:rsidRPr="000170D1" w:rsidRDefault="005C23DB" w:rsidP="00586C22">
      <w:pPr>
        <w:pStyle w:val="a4"/>
      </w:pPr>
      <w:r w:rsidRPr="007B0020">
        <w:rPr>
          <w:rStyle w:val="af6"/>
        </w:rPr>
        <w:t>new</w:t>
      </w:r>
      <w:r w:rsidRPr="000170D1">
        <w:t xml:space="preserve"> </w:t>
      </w:r>
      <w:r w:rsidRPr="007B0020">
        <w:rPr>
          <w:rStyle w:val="af5"/>
        </w:rPr>
        <w:t>Student</w:t>
      </w:r>
      <w:r w:rsidRPr="000170D1">
        <w:t xml:space="preserve"> {Name = </w:t>
      </w:r>
      <w:r w:rsidRPr="007B0020">
        <w:rPr>
          <w:rStyle w:val="af7"/>
        </w:rPr>
        <w:t>"Kuznetsov"</w:t>
      </w:r>
      <w:r w:rsidRPr="000170D1">
        <w:t xml:space="preserve">, Age = 18, Marks = </w:t>
      </w:r>
      <w:r w:rsidRPr="007B0020">
        <w:rPr>
          <w:rStyle w:val="af6"/>
        </w:rPr>
        <w:t>new</w:t>
      </w:r>
      <w:r w:rsidRPr="000170D1">
        <w:t>[] {7, 7, 4}},</w:t>
      </w:r>
    </w:p>
    <w:p w:rsidR="005C23DB" w:rsidRPr="000170D1" w:rsidRDefault="005C23DB" w:rsidP="00586C22">
      <w:pPr>
        <w:pStyle w:val="a4"/>
      </w:pPr>
      <w:r w:rsidRPr="007B0020">
        <w:rPr>
          <w:rStyle w:val="af6"/>
        </w:rPr>
        <w:t>new</w:t>
      </w:r>
      <w:r w:rsidRPr="000170D1">
        <w:t xml:space="preserve"> </w:t>
      </w:r>
      <w:r w:rsidRPr="007B0020">
        <w:rPr>
          <w:rStyle w:val="af5"/>
        </w:rPr>
        <w:t>Student</w:t>
      </w:r>
      <w:r w:rsidRPr="000170D1">
        <w:t xml:space="preserve"> {Name = </w:t>
      </w:r>
      <w:r w:rsidRPr="005C6AE4">
        <w:rPr>
          <w:rStyle w:val="af7"/>
        </w:rPr>
        <w:t>"Sokolov"</w:t>
      </w:r>
      <w:r w:rsidRPr="000170D1">
        <w:t xml:space="preserve">, Age = 20, Marks = </w:t>
      </w:r>
      <w:r w:rsidRPr="007B0020">
        <w:rPr>
          <w:rStyle w:val="af6"/>
        </w:rPr>
        <w:t>new</w:t>
      </w:r>
      <w:r w:rsidRPr="000170D1">
        <w:t>[] {7, 8, 8}},</w:t>
      </w:r>
    </w:p>
    <w:p w:rsidR="005C23DB" w:rsidRPr="000170D1" w:rsidRDefault="005C23DB" w:rsidP="00586C22">
      <w:pPr>
        <w:pStyle w:val="a4"/>
      </w:pPr>
      <w:r w:rsidRPr="007B0020">
        <w:rPr>
          <w:rStyle w:val="af6"/>
        </w:rPr>
        <w:t>new</w:t>
      </w:r>
      <w:r w:rsidRPr="000170D1">
        <w:t xml:space="preserve"> </w:t>
      </w:r>
      <w:r w:rsidRPr="007B0020">
        <w:rPr>
          <w:rStyle w:val="af5"/>
        </w:rPr>
        <w:t>Student</w:t>
      </w:r>
      <w:r w:rsidRPr="000170D1">
        <w:t xml:space="preserve"> {Name = </w:t>
      </w:r>
      <w:r w:rsidRPr="005C6AE4">
        <w:rPr>
          <w:rStyle w:val="af7"/>
        </w:rPr>
        <w:t>"Lebedeva"</w:t>
      </w:r>
      <w:r w:rsidRPr="000170D1">
        <w:t xml:space="preserve">, Age = 20, Marks = </w:t>
      </w:r>
      <w:r w:rsidRPr="007B0020">
        <w:rPr>
          <w:rStyle w:val="af6"/>
        </w:rPr>
        <w:t>new</w:t>
      </w:r>
      <w:r w:rsidRPr="000170D1">
        <w:t>[] {9, 9, 9}}</w:t>
      </w:r>
    </w:p>
    <w:p w:rsidR="005C23DB" w:rsidRPr="007B0020" w:rsidRDefault="005C23DB" w:rsidP="00586C22">
      <w:pPr>
        <w:pStyle w:val="a4"/>
        <w:rPr>
          <w:lang w:val="ru-RU"/>
        </w:rPr>
      </w:pPr>
      <w:r w:rsidRPr="007B0020">
        <w:rPr>
          <w:lang w:val="ru-RU"/>
        </w:rPr>
        <w:t>};</w:t>
      </w:r>
    </w:p>
    <w:p w:rsidR="005C23DB" w:rsidRDefault="005C23DB" w:rsidP="007B0020">
      <w:pPr>
        <w:pStyle w:val="aff1"/>
      </w:pPr>
      <w:r>
        <w:t>1. Оператор условия Where().</w:t>
      </w:r>
    </w:p>
    <w:p w:rsidR="005C23DB" w:rsidRPr="000170D1" w:rsidRDefault="005C23DB" w:rsidP="005C23DB">
      <w:pPr>
        <w:rPr>
          <w:lang w:val="en-US"/>
        </w:rPr>
      </w:pPr>
      <w:r>
        <w:t>Оператор производит фильтрацию коллекции, основываясь на аргументе-предикате. Сигнатуры</w:t>
      </w:r>
      <w:r w:rsidRPr="000170D1">
        <w:rPr>
          <w:lang w:val="en-US"/>
        </w:rPr>
        <w:t xml:space="preserve"> </w:t>
      </w:r>
      <w:r>
        <w:t>оператора</w:t>
      </w:r>
      <w:r w:rsidR="007B0020">
        <w:rPr>
          <w:rStyle w:val="ae"/>
        </w:rPr>
        <w:footnoteReference w:id="13"/>
      </w:r>
      <w:r w:rsidRPr="000170D1">
        <w:rPr>
          <w:lang w:val="en-US"/>
        </w:rPr>
        <w:t>:</w:t>
      </w:r>
    </w:p>
    <w:p w:rsidR="005C23DB" w:rsidRPr="000170D1" w:rsidRDefault="005C23DB" w:rsidP="007B0020">
      <w:pPr>
        <w:pStyle w:val="a4"/>
      </w:pPr>
      <w:r w:rsidRPr="00F32955">
        <w:rPr>
          <w:rStyle w:val="af5"/>
        </w:rPr>
        <w:t>IEnumerable</w:t>
      </w:r>
      <w:r w:rsidRPr="000170D1">
        <w:t>&lt;T&gt; Where&lt;T&gt;(</w:t>
      </w:r>
      <w:r w:rsidRPr="00F32955">
        <w:rPr>
          <w:rStyle w:val="af6"/>
        </w:rPr>
        <w:t>this</w:t>
      </w:r>
      <w:r w:rsidRPr="000170D1">
        <w:t xml:space="preserve"> </w:t>
      </w:r>
      <w:r w:rsidRPr="00F32955">
        <w:rPr>
          <w:rStyle w:val="af5"/>
        </w:rPr>
        <w:t>IEnumerable</w:t>
      </w:r>
      <w:r w:rsidRPr="000170D1">
        <w:t>&lt;T&gt; source,</w:t>
      </w:r>
    </w:p>
    <w:p w:rsidR="005C23DB" w:rsidRPr="000170D1" w:rsidRDefault="005C23DB" w:rsidP="007B0020">
      <w:pPr>
        <w:pStyle w:val="a4"/>
      </w:pPr>
      <w:r w:rsidRPr="000170D1">
        <w:t xml:space="preserve">                        </w:t>
      </w:r>
      <w:r w:rsidRPr="00F32955">
        <w:rPr>
          <w:rStyle w:val="af5"/>
        </w:rPr>
        <w:t>Func</w:t>
      </w:r>
      <w:r w:rsidRPr="000170D1">
        <w:t xml:space="preserve">&lt;T, </w:t>
      </w:r>
      <w:r w:rsidRPr="00F32955">
        <w:rPr>
          <w:rStyle w:val="af6"/>
        </w:rPr>
        <w:t>bool</w:t>
      </w:r>
      <w:r w:rsidRPr="000170D1">
        <w:t>&gt; predicate);</w:t>
      </w:r>
    </w:p>
    <w:p w:rsidR="005C23DB" w:rsidRPr="000170D1" w:rsidRDefault="005C23DB" w:rsidP="007B0020">
      <w:pPr>
        <w:pStyle w:val="a4"/>
      </w:pPr>
    </w:p>
    <w:p w:rsidR="005C23DB" w:rsidRPr="000170D1" w:rsidRDefault="005C23DB" w:rsidP="007B0020">
      <w:pPr>
        <w:pStyle w:val="a4"/>
      </w:pPr>
      <w:r w:rsidRPr="00F32955">
        <w:rPr>
          <w:rStyle w:val="af5"/>
        </w:rPr>
        <w:t>IEnumerable</w:t>
      </w:r>
      <w:r w:rsidRPr="000170D1">
        <w:t>&lt;T&gt; Where&lt;T&gt;(</w:t>
      </w:r>
      <w:r w:rsidRPr="00F32955">
        <w:rPr>
          <w:rStyle w:val="af6"/>
        </w:rPr>
        <w:t>this</w:t>
      </w:r>
      <w:r w:rsidRPr="000170D1">
        <w:t xml:space="preserve"> </w:t>
      </w:r>
      <w:r w:rsidRPr="00F32955">
        <w:rPr>
          <w:rStyle w:val="af5"/>
        </w:rPr>
        <w:t>IEnumerable</w:t>
      </w:r>
      <w:r w:rsidRPr="000170D1">
        <w:t>&lt;T&gt; source,</w:t>
      </w:r>
    </w:p>
    <w:p w:rsidR="005C23DB" w:rsidRPr="000170D1" w:rsidRDefault="005C23DB" w:rsidP="007B0020">
      <w:pPr>
        <w:pStyle w:val="a4"/>
      </w:pPr>
      <w:r w:rsidRPr="000170D1">
        <w:t xml:space="preserve">                        </w:t>
      </w:r>
      <w:r w:rsidRPr="00F32955">
        <w:rPr>
          <w:rStyle w:val="af5"/>
        </w:rPr>
        <w:t>Func</w:t>
      </w:r>
      <w:r w:rsidRPr="000170D1">
        <w:t xml:space="preserve">&lt;T, </w:t>
      </w:r>
      <w:r w:rsidRPr="00F32955">
        <w:rPr>
          <w:rStyle w:val="af6"/>
        </w:rPr>
        <w:t>int</w:t>
      </w:r>
      <w:r w:rsidRPr="000170D1">
        <w:t xml:space="preserve">, </w:t>
      </w:r>
      <w:r w:rsidRPr="00F32955">
        <w:rPr>
          <w:rStyle w:val="af6"/>
        </w:rPr>
        <w:t>bool</w:t>
      </w:r>
      <w:r w:rsidRPr="000170D1">
        <w:t>&gt; predicate);</w:t>
      </w:r>
    </w:p>
    <w:p w:rsidR="005C23DB" w:rsidRDefault="005C23DB" w:rsidP="005C23DB">
      <w:r>
        <w:t xml:space="preserve">Второй вариант оператора </w:t>
      </w:r>
      <w:r w:rsidRPr="00F32955">
        <w:rPr>
          <w:rStyle w:val="a9"/>
        </w:rPr>
        <w:t>Where()</w:t>
      </w:r>
      <w:r>
        <w:t xml:space="preserve"> позволяет </w:t>
      </w:r>
      <w:r w:rsidR="00F32955">
        <w:t xml:space="preserve">передать аргументу-предикату </w:t>
      </w:r>
      <w:r>
        <w:t>индекс</w:t>
      </w:r>
      <w:r w:rsidR="00F32955">
        <w:t xml:space="preserve"> элемента в коллекции</w:t>
      </w:r>
      <w:r>
        <w:t xml:space="preserve"> (заметим, что многие другие операторы имеют перегруженную версию, устроенную по такому же принципу).</w:t>
      </w:r>
    </w:p>
    <w:p w:rsidR="005C23DB" w:rsidRPr="000170D1" w:rsidRDefault="005C23DB" w:rsidP="005C23DB">
      <w:pPr>
        <w:rPr>
          <w:lang w:val="en-US"/>
        </w:rPr>
      </w:pPr>
      <w:r>
        <w:t>Примеры</w:t>
      </w:r>
      <w:r w:rsidRPr="000170D1">
        <w:rPr>
          <w:lang w:val="en-US"/>
        </w:rPr>
        <w:t xml:space="preserve"> </w:t>
      </w:r>
      <w:r>
        <w:t>использования</w:t>
      </w:r>
      <w:r w:rsidRPr="000170D1">
        <w:rPr>
          <w:lang w:val="en-US"/>
        </w:rPr>
        <w:t xml:space="preserve"> </w:t>
      </w:r>
      <w:r w:rsidRPr="005C6AE4">
        <w:rPr>
          <w:rStyle w:val="a9"/>
          <w:lang w:val="en-US"/>
        </w:rPr>
        <w:t>Where()</w:t>
      </w:r>
      <w:r w:rsidRPr="000170D1">
        <w:rPr>
          <w:lang w:val="en-US"/>
        </w:rPr>
        <w:t>:</w:t>
      </w:r>
    </w:p>
    <w:p w:rsidR="005C23DB" w:rsidRPr="000170D1" w:rsidRDefault="005C23DB" w:rsidP="00F32955">
      <w:pPr>
        <w:pStyle w:val="a4"/>
      </w:pPr>
      <w:r w:rsidRPr="00F32955">
        <w:rPr>
          <w:rStyle w:val="af6"/>
        </w:rPr>
        <w:t>var</w:t>
      </w:r>
      <w:r w:rsidRPr="000170D1">
        <w:t xml:space="preserve"> list = </w:t>
      </w:r>
      <w:r w:rsidRPr="00F32955">
        <w:rPr>
          <w:rStyle w:val="af6"/>
        </w:rPr>
        <w:t>new</w:t>
      </w:r>
      <w:r w:rsidRPr="000170D1">
        <w:t xml:space="preserve"> </w:t>
      </w:r>
      <w:r w:rsidRPr="00F32955">
        <w:rPr>
          <w:rStyle w:val="af5"/>
        </w:rPr>
        <w:t>List</w:t>
      </w:r>
      <w:r w:rsidRPr="000170D1">
        <w:t>&lt;</w:t>
      </w:r>
      <w:r w:rsidRPr="00F32955">
        <w:rPr>
          <w:rStyle w:val="af6"/>
        </w:rPr>
        <w:t>int</w:t>
      </w:r>
      <w:r w:rsidRPr="000170D1">
        <w:t>&gt; {1, 3, -1, -4, 7};</w:t>
      </w:r>
    </w:p>
    <w:p w:rsidR="005C23DB" w:rsidRPr="000170D1" w:rsidRDefault="005C23DB" w:rsidP="00F32955">
      <w:pPr>
        <w:pStyle w:val="a4"/>
      </w:pPr>
      <w:r w:rsidRPr="00F32955">
        <w:rPr>
          <w:rStyle w:val="af6"/>
        </w:rPr>
        <w:t>var</w:t>
      </w:r>
      <w:r w:rsidRPr="000170D1">
        <w:t xml:space="preserve"> r1 = list.Where(x =&gt; x &lt; 0);</w:t>
      </w:r>
    </w:p>
    <w:p w:rsidR="005C23DB" w:rsidRPr="000170D1" w:rsidRDefault="005C23DB" w:rsidP="00F32955">
      <w:pPr>
        <w:pStyle w:val="a4"/>
      </w:pPr>
      <w:r w:rsidRPr="00F32955">
        <w:rPr>
          <w:rStyle w:val="af6"/>
        </w:rPr>
        <w:t>var</w:t>
      </w:r>
      <w:r w:rsidRPr="000170D1">
        <w:t xml:space="preserve"> r2 = gr.Where(student =&gt; student.Age &gt; 19);</w:t>
      </w:r>
    </w:p>
    <w:p w:rsidR="005C23DB" w:rsidRDefault="005C23DB" w:rsidP="00F32955">
      <w:pPr>
        <w:pStyle w:val="a4"/>
      </w:pPr>
      <w:r w:rsidRPr="00F32955">
        <w:rPr>
          <w:rStyle w:val="af6"/>
        </w:rPr>
        <w:t>var</w:t>
      </w:r>
      <w:r w:rsidRPr="000170D1">
        <w:t xml:space="preserve"> r3 = gr.Where((student, pos) =&gt; student.Age &gt; 19 &amp;&amp; pos &lt; 3);</w:t>
      </w:r>
    </w:p>
    <w:p w:rsidR="005C23DB" w:rsidRDefault="005C23DB" w:rsidP="007B0020">
      <w:pPr>
        <w:pStyle w:val="aff1"/>
      </w:pPr>
      <w:r>
        <w:t>2. Операторы проекций.</w:t>
      </w:r>
    </w:p>
    <w:p w:rsidR="005C23DB" w:rsidRPr="000170D1" w:rsidRDefault="005C23DB" w:rsidP="005C23DB">
      <w:pPr>
        <w:rPr>
          <w:lang w:val="en-US"/>
        </w:rPr>
      </w:pPr>
      <w:r>
        <w:t>Операторы проекций применяются для выборки информации, при этом они могут изменять тип элементов итоговой коллекции. Основным</w:t>
      </w:r>
      <w:r w:rsidRPr="000170D1">
        <w:rPr>
          <w:lang w:val="en-US"/>
        </w:rPr>
        <w:t xml:space="preserve"> </w:t>
      </w:r>
      <w:r>
        <w:t>оператором</w:t>
      </w:r>
      <w:r w:rsidRPr="000170D1">
        <w:rPr>
          <w:lang w:val="en-US"/>
        </w:rPr>
        <w:t xml:space="preserve"> </w:t>
      </w:r>
      <w:r>
        <w:t>проекции</w:t>
      </w:r>
      <w:r w:rsidRPr="000170D1">
        <w:rPr>
          <w:lang w:val="en-US"/>
        </w:rPr>
        <w:t xml:space="preserve"> </w:t>
      </w:r>
      <w:r>
        <w:t>является</w:t>
      </w:r>
      <w:r w:rsidRPr="000170D1">
        <w:rPr>
          <w:lang w:val="en-US"/>
        </w:rPr>
        <w:t xml:space="preserve"> </w:t>
      </w:r>
      <w:r w:rsidRPr="005C6AE4">
        <w:rPr>
          <w:rStyle w:val="a9"/>
          <w:lang w:val="en-US"/>
        </w:rPr>
        <w:t>Select()</w:t>
      </w:r>
      <w:r w:rsidRPr="000170D1">
        <w:rPr>
          <w:lang w:val="en-US"/>
        </w:rPr>
        <w:t>:</w:t>
      </w:r>
    </w:p>
    <w:p w:rsidR="005C23DB" w:rsidRPr="000170D1" w:rsidRDefault="005C23DB" w:rsidP="00F32955">
      <w:pPr>
        <w:pStyle w:val="a4"/>
      </w:pPr>
      <w:r w:rsidRPr="00F32955">
        <w:rPr>
          <w:rStyle w:val="af5"/>
        </w:rPr>
        <w:t>IEnumerable</w:t>
      </w:r>
      <w:r w:rsidRPr="000170D1">
        <w:t>&lt;S&gt; Select&lt;T, S&gt;(</w:t>
      </w:r>
      <w:r w:rsidRPr="00F32955">
        <w:rPr>
          <w:rStyle w:val="af6"/>
        </w:rPr>
        <w:t>this</w:t>
      </w:r>
      <w:r w:rsidRPr="000170D1">
        <w:t xml:space="preserve"> </w:t>
      </w:r>
      <w:r w:rsidRPr="00F32955">
        <w:rPr>
          <w:rStyle w:val="af5"/>
        </w:rPr>
        <w:t>IEnumerable</w:t>
      </w:r>
      <w:r w:rsidRPr="000170D1">
        <w:t>&lt;T&gt; source,</w:t>
      </w:r>
    </w:p>
    <w:p w:rsidR="005C23DB" w:rsidRPr="00F32955" w:rsidRDefault="005C23DB" w:rsidP="00F32955">
      <w:pPr>
        <w:pStyle w:val="a4"/>
        <w:rPr>
          <w:lang w:val="ru-RU"/>
        </w:rPr>
      </w:pPr>
      <w:r w:rsidRPr="005C6AE4">
        <w:t xml:space="preserve">                            </w:t>
      </w:r>
      <w:r w:rsidRPr="00F32955">
        <w:rPr>
          <w:rStyle w:val="af5"/>
        </w:rPr>
        <w:t>Func</w:t>
      </w:r>
      <w:r w:rsidRPr="00F32955">
        <w:rPr>
          <w:lang w:val="ru-RU"/>
        </w:rPr>
        <w:t>&lt;</w:t>
      </w:r>
      <w:r>
        <w:t>T</w:t>
      </w:r>
      <w:r w:rsidRPr="00F32955">
        <w:rPr>
          <w:lang w:val="ru-RU"/>
        </w:rPr>
        <w:t xml:space="preserve">, </w:t>
      </w:r>
      <w:r>
        <w:t>S</w:t>
      </w:r>
      <w:r w:rsidRPr="00F32955">
        <w:rPr>
          <w:lang w:val="ru-RU"/>
        </w:rPr>
        <w:t xml:space="preserve">&gt; </w:t>
      </w:r>
      <w:r>
        <w:t>selector</w:t>
      </w:r>
      <w:r w:rsidRPr="00F32955">
        <w:rPr>
          <w:lang w:val="ru-RU"/>
        </w:rPr>
        <w:t>);</w:t>
      </w:r>
    </w:p>
    <w:p w:rsidR="005C23DB" w:rsidRDefault="005C23DB" w:rsidP="005C23DB">
      <w:r>
        <w:lastRenderedPageBreak/>
        <w:t xml:space="preserve">Оператор </w:t>
      </w:r>
      <w:r w:rsidRPr="00F32955">
        <w:rPr>
          <w:rStyle w:val="a9"/>
        </w:rPr>
        <w:t>SelectMany()</w:t>
      </w:r>
      <w:r>
        <w:t xml:space="preserve"> может применяться, если результатом проекции является набор данных. В этом случае оператор соединяет все элементы набора в одну коллекцию.</w:t>
      </w:r>
    </w:p>
    <w:p w:rsidR="005C23DB" w:rsidRPr="000170D1" w:rsidRDefault="005C23DB" w:rsidP="00F32955">
      <w:pPr>
        <w:pStyle w:val="a4"/>
      </w:pPr>
      <w:r w:rsidRPr="00F32955">
        <w:rPr>
          <w:rStyle w:val="af5"/>
        </w:rPr>
        <w:t>IEnumerable</w:t>
      </w:r>
      <w:r w:rsidRPr="000170D1">
        <w:t>&lt;S&gt; SelectMany&lt;T, S&gt;(</w:t>
      </w:r>
      <w:r w:rsidRPr="00F32955">
        <w:rPr>
          <w:rStyle w:val="af6"/>
        </w:rPr>
        <w:t>this</w:t>
      </w:r>
      <w:r w:rsidRPr="000170D1">
        <w:t xml:space="preserve"> </w:t>
      </w:r>
      <w:r w:rsidRPr="00F32955">
        <w:rPr>
          <w:rStyle w:val="af5"/>
        </w:rPr>
        <w:t>IEnumerable</w:t>
      </w:r>
      <w:r w:rsidRPr="000170D1">
        <w:t>&lt;T&gt;source,</w:t>
      </w:r>
    </w:p>
    <w:p w:rsidR="005C23DB" w:rsidRPr="000170D1" w:rsidRDefault="005C23DB" w:rsidP="00F32955">
      <w:pPr>
        <w:pStyle w:val="a4"/>
      </w:pPr>
      <w:r w:rsidRPr="000170D1">
        <w:t xml:space="preserve">                                </w:t>
      </w:r>
      <w:r w:rsidRPr="00F32955">
        <w:rPr>
          <w:rStyle w:val="af5"/>
        </w:rPr>
        <w:t>Func</w:t>
      </w:r>
      <w:r w:rsidRPr="000170D1">
        <w:t xml:space="preserve">&lt;T, </w:t>
      </w:r>
      <w:r w:rsidRPr="00F32955">
        <w:rPr>
          <w:rStyle w:val="af5"/>
        </w:rPr>
        <w:t>IEnumerable</w:t>
      </w:r>
      <w:r w:rsidRPr="000170D1">
        <w:t>&lt;S&gt;&gt; selector);</w:t>
      </w:r>
    </w:p>
    <w:p w:rsidR="005C23DB" w:rsidRDefault="005C23DB" w:rsidP="005C23DB">
      <w:r>
        <w:t>Примеры использования операторов проекций:</w:t>
      </w:r>
    </w:p>
    <w:p w:rsidR="005C23DB" w:rsidRPr="005C6AE4" w:rsidRDefault="005C23DB" w:rsidP="00F32955">
      <w:pPr>
        <w:pStyle w:val="a4"/>
        <w:rPr>
          <w:lang w:val="ru-RU"/>
        </w:rPr>
      </w:pPr>
      <w:r w:rsidRPr="00F32955">
        <w:rPr>
          <w:rStyle w:val="af6"/>
        </w:rPr>
        <w:t>var</w:t>
      </w:r>
      <w:r w:rsidRPr="005C6AE4">
        <w:rPr>
          <w:lang w:val="ru-RU"/>
        </w:rPr>
        <w:t xml:space="preserve"> </w:t>
      </w:r>
      <w:r>
        <w:t>r</w:t>
      </w:r>
      <w:r w:rsidRPr="005C6AE4">
        <w:rPr>
          <w:lang w:val="ru-RU"/>
        </w:rPr>
        <w:t xml:space="preserve">1 = </w:t>
      </w:r>
      <w:r>
        <w:t>gr</w:t>
      </w:r>
      <w:r w:rsidRPr="005C6AE4">
        <w:rPr>
          <w:lang w:val="ru-RU"/>
        </w:rPr>
        <w:t>.</w:t>
      </w:r>
      <w:r>
        <w:t>Select</w:t>
      </w:r>
      <w:r w:rsidRPr="005C6AE4">
        <w:rPr>
          <w:lang w:val="ru-RU"/>
        </w:rPr>
        <w:t>(</w:t>
      </w:r>
      <w:r w:rsidR="00C31144" w:rsidRPr="000170D1">
        <w:t>student</w:t>
      </w:r>
      <w:r w:rsidRPr="005C6AE4">
        <w:rPr>
          <w:lang w:val="ru-RU"/>
        </w:rPr>
        <w:t xml:space="preserve"> =&gt; </w:t>
      </w:r>
      <w:r w:rsidR="00C31144" w:rsidRPr="000170D1">
        <w:t>student</w:t>
      </w:r>
      <w:r w:rsidRPr="005C6AE4">
        <w:rPr>
          <w:lang w:val="ru-RU"/>
        </w:rPr>
        <w:t>.</w:t>
      </w:r>
      <w:r>
        <w:t>Name</w:t>
      </w:r>
      <w:r w:rsidRPr="005C6AE4">
        <w:rPr>
          <w:lang w:val="ru-RU"/>
        </w:rPr>
        <w:t>);</w:t>
      </w:r>
    </w:p>
    <w:p w:rsidR="005C23DB" w:rsidRPr="000170D1" w:rsidRDefault="005C23DB" w:rsidP="00F32955">
      <w:pPr>
        <w:pStyle w:val="a4"/>
      </w:pPr>
      <w:r w:rsidRPr="00F32955">
        <w:rPr>
          <w:rStyle w:val="af6"/>
        </w:rPr>
        <w:t>var</w:t>
      </w:r>
      <w:r w:rsidRPr="000170D1">
        <w:t xml:space="preserve"> r2 = gr.Select(</w:t>
      </w:r>
      <w:r w:rsidR="00C31144" w:rsidRPr="000170D1">
        <w:t>student</w:t>
      </w:r>
      <w:r w:rsidRPr="000170D1">
        <w:t xml:space="preserve"> =&gt; </w:t>
      </w:r>
      <w:r w:rsidRPr="00F32955">
        <w:rPr>
          <w:rStyle w:val="af6"/>
        </w:rPr>
        <w:t>new</w:t>
      </w:r>
      <w:r w:rsidRPr="000170D1">
        <w:t xml:space="preserve"> {</w:t>
      </w:r>
      <w:r w:rsidR="00C31144" w:rsidRPr="000170D1">
        <w:t>student</w:t>
      </w:r>
      <w:r w:rsidRPr="000170D1">
        <w:t xml:space="preserve">.Name, </w:t>
      </w:r>
      <w:r w:rsidR="00C31144" w:rsidRPr="000170D1">
        <w:t>student</w:t>
      </w:r>
      <w:r w:rsidRPr="000170D1">
        <w:t>.Age});</w:t>
      </w:r>
    </w:p>
    <w:p w:rsidR="005C23DB" w:rsidRPr="000170D1" w:rsidRDefault="005C23DB" w:rsidP="00F32955">
      <w:pPr>
        <w:pStyle w:val="a4"/>
      </w:pPr>
      <w:r w:rsidRPr="00F32955">
        <w:rPr>
          <w:rStyle w:val="af6"/>
        </w:rPr>
        <w:t>var</w:t>
      </w:r>
      <w:r w:rsidRPr="000170D1">
        <w:t xml:space="preserve"> r3 = gr.SelectMany(</w:t>
      </w:r>
      <w:r w:rsidR="00C31144" w:rsidRPr="000170D1">
        <w:t>student</w:t>
      </w:r>
      <w:r w:rsidRPr="000170D1">
        <w:t xml:space="preserve"> =&gt; </w:t>
      </w:r>
      <w:r w:rsidR="00C31144" w:rsidRPr="000170D1">
        <w:t>student</w:t>
      </w:r>
      <w:r w:rsidRPr="000170D1">
        <w:t>.Marks);</w:t>
      </w:r>
    </w:p>
    <w:p w:rsidR="005C23DB" w:rsidRDefault="005C23DB" w:rsidP="005C23DB">
      <w:r>
        <w:t xml:space="preserve">Коллекция </w:t>
      </w:r>
      <w:r w:rsidRPr="00F32955">
        <w:rPr>
          <w:rStyle w:val="a9"/>
        </w:rPr>
        <w:t>r1</w:t>
      </w:r>
      <w:r>
        <w:t xml:space="preserve"> будет содержать имена студентов. Коллекция </w:t>
      </w:r>
      <w:r w:rsidRPr="00F32955">
        <w:rPr>
          <w:rStyle w:val="a9"/>
        </w:rPr>
        <w:t>r2</w:t>
      </w:r>
      <w:r>
        <w:t xml:space="preserve"> состоит из объектов анонимного типа с полями </w:t>
      </w:r>
      <w:r w:rsidRPr="00F32955">
        <w:rPr>
          <w:rStyle w:val="a9"/>
        </w:rPr>
        <w:t>Name</w:t>
      </w:r>
      <w:r>
        <w:t xml:space="preserve"> и </w:t>
      </w:r>
      <w:r w:rsidRPr="00F32955">
        <w:rPr>
          <w:rStyle w:val="a9"/>
        </w:rPr>
        <w:t>Age</w:t>
      </w:r>
      <w:r>
        <w:t xml:space="preserve">. Коллекция </w:t>
      </w:r>
      <w:r w:rsidRPr="00F32955">
        <w:rPr>
          <w:rStyle w:val="a9"/>
        </w:rPr>
        <w:t>r3</w:t>
      </w:r>
      <w:r>
        <w:t xml:space="preserve"> – это все оценки студентов (15 элементов</w:t>
      </w:r>
      <w:r w:rsidR="00F32955">
        <w:t xml:space="preserve"> типа</w:t>
      </w:r>
      <w:r>
        <w:t xml:space="preserve"> </w:t>
      </w:r>
      <w:r w:rsidRPr="00F32955">
        <w:rPr>
          <w:rStyle w:val="af6"/>
        </w:rPr>
        <w:t>int</w:t>
      </w:r>
      <w:r>
        <w:t>).</w:t>
      </w:r>
    </w:p>
    <w:p w:rsidR="005C23DB" w:rsidRDefault="005C23DB" w:rsidP="007B0020">
      <w:pPr>
        <w:pStyle w:val="aff1"/>
      </w:pPr>
      <w:r>
        <w:t>3. Операторы упорядочивания.</w:t>
      </w:r>
    </w:p>
    <w:p w:rsidR="005C23DB" w:rsidRDefault="005C23DB" w:rsidP="005C23DB">
      <w:r>
        <w:t xml:space="preserve">Операторы </w:t>
      </w:r>
      <w:r w:rsidRPr="000511C2">
        <w:rPr>
          <w:rStyle w:val="a9"/>
        </w:rPr>
        <w:t>OrderBy()</w:t>
      </w:r>
      <w:r>
        <w:t xml:space="preserve"> и </w:t>
      </w:r>
      <w:r w:rsidRPr="000511C2">
        <w:rPr>
          <w:rStyle w:val="a9"/>
        </w:rPr>
        <w:t>OrderByDescending()</w:t>
      </w:r>
      <w:r>
        <w:t xml:space="preserve"> выполняют сортировку </w:t>
      </w:r>
      <w:r w:rsidR="00F32955">
        <w:t xml:space="preserve">коллекции </w:t>
      </w:r>
      <w:r>
        <w:t xml:space="preserve">по возрастанию или убыванию соответственно. Имеется версия данных операторов, принимающая в качестве дополнительного аргумента объект, реализующий </w:t>
      </w:r>
      <w:r w:rsidRPr="00F32955">
        <w:rPr>
          <w:rStyle w:val="af5"/>
        </w:rPr>
        <w:t>IComparer</w:t>
      </w:r>
      <w:r w:rsidRPr="000511C2">
        <w:rPr>
          <w:rStyle w:val="a9"/>
        </w:rPr>
        <w:t>&lt;T&gt;</w:t>
      </w:r>
      <w:r>
        <w:t>.</w:t>
      </w:r>
    </w:p>
    <w:p w:rsidR="005C23DB" w:rsidRPr="000170D1" w:rsidRDefault="005C23DB" w:rsidP="00F32955">
      <w:pPr>
        <w:pStyle w:val="a4"/>
      </w:pPr>
      <w:r w:rsidRPr="00F32955">
        <w:rPr>
          <w:rStyle w:val="af5"/>
        </w:rPr>
        <w:t>IOrderedEnumerable</w:t>
      </w:r>
      <w:r w:rsidRPr="000170D1">
        <w:t>&lt;T&gt; OrderBy&lt;T, K&gt;(</w:t>
      </w:r>
      <w:r w:rsidRPr="00F32955">
        <w:rPr>
          <w:rStyle w:val="af6"/>
        </w:rPr>
        <w:t>this</w:t>
      </w:r>
      <w:r w:rsidRPr="000170D1">
        <w:t xml:space="preserve"> </w:t>
      </w:r>
      <w:r w:rsidRPr="00F32955">
        <w:rPr>
          <w:rStyle w:val="af5"/>
        </w:rPr>
        <w:t>IEnumerable</w:t>
      </w:r>
      <w:r w:rsidRPr="000170D1">
        <w:t>&lt;T&gt; source,</w:t>
      </w:r>
    </w:p>
    <w:p w:rsidR="005C23DB" w:rsidRPr="000170D1" w:rsidRDefault="005C23DB" w:rsidP="00F32955">
      <w:pPr>
        <w:pStyle w:val="a4"/>
      </w:pPr>
      <w:r w:rsidRPr="000170D1">
        <w:t xml:space="preserve">                                    </w:t>
      </w:r>
      <w:r w:rsidRPr="00F32955">
        <w:rPr>
          <w:rStyle w:val="af5"/>
        </w:rPr>
        <w:t>Func</w:t>
      </w:r>
      <w:r w:rsidRPr="000170D1">
        <w:t>&lt;T, K&gt; keySelector);</w:t>
      </w:r>
    </w:p>
    <w:p w:rsidR="005C23DB" w:rsidRPr="000170D1" w:rsidRDefault="005C23DB" w:rsidP="00F32955">
      <w:pPr>
        <w:pStyle w:val="a4"/>
      </w:pPr>
    </w:p>
    <w:p w:rsidR="00F32955" w:rsidRPr="005C6AE4" w:rsidRDefault="005C23DB" w:rsidP="00F32955">
      <w:pPr>
        <w:pStyle w:val="a4"/>
      </w:pPr>
      <w:r w:rsidRPr="00F32955">
        <w:rPr>
          <w:rStyle w:val="af5"/>
        </w:rPr>
        <w:t>IOrderedEnumerable</w:t>
      </w:r>
      <w:r w:rsidRPr="000170D1">
        <w:t>&lt;T&gt; OrderByDescending&lt;T, K&gt;(</w:t>
      </w:r>
    </w:p>
    <w:p w:rsidR="005C23DB" w:rsidRDefault="00F32955" w:rsidP="00F32955">
      <w:pPr>
        <w:pStyle w:val="a4"/>
      </w:pPr>
      <w:r w:rsidRPr="00F32955">
        <w:t xml:space="preserve">                </w:t>
      </w:r>
      <w:r w:rsidR="005C23DB" w:rsidRPr="00F32955">
        <w:rPr>
          <w:rStyle w:val="af6"/>
        </w:rPr>
        <w:t>this</w:t>
      </w:r>
      <w:r w:rsidR="005C23DB" w:rsidRPr="000170D1">
        <w:t xml:space="preserve"> </w:t>
      </w:r>
      <w:r w:rsidR="005C23DB" w:rsidRPr="001A4D1C">
        <w:rPr>
          <w:rStyle w:val="af5"/>
        </w:rPr>
        <w:t>IEnumerable</w:t>
      </w:r>
      <w:r w:rsidR="005C23DB" w:rsidRPr="000170D1">
        <w:t xml:space="preserve">&lt;T&gt; </w:t>
      </w:r>
      <w:r w:rsidRPr="000170D1">
        <w:t>source</w:t>
      </w:r>
      <w:r w:rsidR="005C23DB" w:rsidRPr="000170D1">
        <w:t>,</w:t>
      </w:r>
      <w:r w:rsidRPr="00F32955">
        <w:t xml:space="preserve"> </w:t>
      </w:r>
      <w:r w:rsidR="005C23DB" w:rsidRPr="001A4D1C">
        <w:rPr>
          <w:rStyle w:val="af5"/>
        </w:rPr>
        <w:t>Func</w:t>
      </w:r>
      <w:r w:rsidR="005C23DB">
        <w:t>&lt;T, K&gt; keySelector);</w:t>
      </w:r>
    </w:p>
    <w:p w:rsidR="005C23DB" w:rsidRDefault="005C23DB" w:rsidP="005C23DB">
      <w:r>
        <w:t xml:space="preserve">Интерфейс </w:t>
      </w:r>
      <w:r w:rsidRPr="001A4D1C">
        <w:rPr>
          <w:rStyle w:val="af5"/>
        </w:rPr>
        <w:t>IOrderedEnumerable</w:t>
      </w:r>
      <w:r w:rsidRPr="001A4D1C">
        <w:rPr>
          <w:rStyle w:val="a9"/>
        </w:rPr>
        <w:t>&lt;T&gt;</w:t>
      </w:r>
      <w:r>
        <w:t xml:space="preserve"> является наследником </w:t>
      </w:r>
      <w:r w:rsidRPr="001A4D1C">
        <w:rPr>
          <w:rStyle w:val="af5"/>
        </w:rPr>
        <w:t>IEnumerable</w:t>
      </w:r>
      <w:r w:rsidRPr="001A4D1C">
        <w:rPr>
          <w:rStyle w:val="a9"/>
        </w:rPr>
        <w:t>&lt;T&gt;</w:t>
      </w:r>
      <w:r>
        <w:t xml:space="preserve"> и описывает упорядоченную последовательность элементов с указанием на ключ сортировки. Если после выполнения сортировки по одному ключу требуется дополнительная сортировка по другому ключу, нужно воспользоваться операторами </w:t>
      </w:r>
      <w:r w:rsidRPr="001A4D1C">
        <w:rPr>
          <w:rStyle w:val="a9"/>
        </w:rPr>
        <w:t>ThenBy()</w:t>
      </w:r>
      <w:r>
        <w:t xml:space="preserve"> и </w:t>
      </w:r>
      <w:r w:rsidRPr="001A4D1C">
        <w:rPr>
          <w:rStyle w:val="a9"/>
        </w:rPr>
        <w:t>ThenByDescending()</w:t>
      </w:r>
      <w:r>
        <w:t xml:space="preserve">. Имеется также оператор </w:t>
      </w:r>
      <w:r w:rsidRPr="001A4D1C">
        <w:rPr>
          <w:rStyle w:val="a9"/>
        </w:rPr>
        <w:t>Reverse()</w:t>
      </w:r>
      <w:r>
        <w:t>, обращающий коллекцию.</w:t>
      </w:r>
    </w:p>
    <w:p w:rsidR="005C23DB" w:rsidRDefault="005C23DB" w:rsidP="005C23DB">
      <w:r>
        <w:t>Пример использования операторов упорядочивания:</w:t>
      </w:r>
    </w:p>
    <w:p w:rsidR="005C23DB" w:rsidRPr="00AF41CE" w:rsidRDefault="005C23DB" w:rsidP="00F32955">
      <w:pPr>
        <w:pStyle w:val="a4"/>
      </w:pPr>
      <w:r w:rsidRPr="001A4D1C">
        <w:rPr>
          <w:rStyle w:val="af6"/>
        </w:rPr>
        <w:t>var</w:t>
      </w:r>
      <w:r w:rsidRPr="00AF41CE">
        <w:t xml:space="preserve"> </w:t>
      </w:r>
      <w:r w:rsidRPr="000170D1">
        <w:t>r</w:t>
      </w:r>
      <w:r w:rsidRPr="00AF41CE">
        <w:t xml:space="preserve">1 = </w:t>
      </w:r>
      <w:r w:rsidRPr="001A4D1C">
        <w:rPr>
          <w:rStyle w:val="af5"/>
        </w:rPr>
        <w:t>Enumerable</w:t>
      </w:r>
      <w:r w:rsidRPr="00AF41CE">
        <w:t>.</w:t>
      </w:r>
      <w:r w:rsidRPr="000170D1">
        <w:t>Reverse</w:t>
      </w:r>
      <w:r w:rsidRPr="00AF41CE">
        <w:t>(</w:t>
      </w:r>
      <w:r w:rsidRPr="000170D1">
        <w:t>gr</w:t>
      </w:r>
      <w:r w:rsidRPr="00AF41CE">
        <w:t>);</w:t>
      </w:r>
    </w:p>
    <w:p w:rsidR="00CD58B9" w:rsidRPr="00AF41CE" w:rsidRDefault="00CD58B9" w:rsidP="00F32955">
      <w:pPr>
        <w:pStyle w:val="a4"/>
      </w:pPr>
    </w:p>
    <w:p w:rsidR="005C23DB" w:rsidRDefault="005C23DB" w:rsidP="00F32955">
      <w:pPr>
        <w:pStyle w:val="a4"/>
      </w:pPr>
      <w:r w:rsidRPr="001A4D1C">
        <w:rPr>
          <w:rStyle w:val="af6"/>
        </w:rPr>
        <w:t>var</w:t>
      </w:r>
      <w:r w:rsidRPr="000170D1">
        <w:t xml:space="preserve"> r2 = gr.OrderBy(</w:t>
      </w:r>
      <w:r w:rsidR="0098074D" w:rsidRPr="000170D1">
        <w:t>student</w:t>
      </w:r>
      <w:r w:rsidRPr="000170D1">
        <w:t xml:space="preserve"> =&gt; </w:t>
      </w:r>
      <w:r w:rsidR="0098074D" w:rsidRPr="000170D1">
        <w:t>student</w:t>
      </w:r>
      <w:r w:rsidRPr="000170D1">
        <w:t>.Age);</w:t>
      </w:r>
    </w:p>
    <w:p w:rsidR="00CD58B9" w:rsidRPr="000170D1" w:rsidRDefault="00CD58B9" w:rsidP="00F32955">
      <w:pPr>
        <w:pStyle w:val="a4"/>
      </w:pPr>
    </w:p>
    <w:p w:rsidR="0098074D" w:rsidRPr="0098074D" w:rsidRDefault="005C23DB" w:rsidP="00F32955">
      <w:pPr>
        <w:pStyle w:val="a4"/>
      </w:pPr>
      <w:r w:rsidRPr="001A4D1C">
        <w:rPr>
          <w:rStyle w:val="af6"/>
        </w:rPr>
        <w:t>var</w:t>
      </w:r>
      <w:r w:rsidRPr="000170D1">
        <w:t xml:space="preserve"> r3 = gr.OrderByDescending(</w:t>
      </w:r>
      <w:r w:rsidR="0098074D" w:rsidRPr="000170D1">
        <w:t>student</w:t>
      </w:r>
      <w:r w:rsidRPr="000170D1">
        <w:t xml:space="preserve"> =&gt; </w:t>
      </w:r>
      <w:r w:rsidR="0098074D" w:rsidRPr="000170D1">
        <w:t>student</w:t>
      </w:r>
      <w:r w:rsidRPr="000170D1">
        <w:t>.Age)</w:t>
      </w:r>
    </w:p>
    <w:p w:rsidR="005C23DB" w:rsidRPr="005C6AE4" w:rsidRDefault="0098074D" w:rsidP="00F32955">
      <w:pPr>
        <w:pStyle w:val="a4"/>
        <w:rPr>
          <w:lang w:val="ru-RU"/>
        </w:rPr>
      </w:pPr>
      <w:r w:rsidRPr="005C6AE4">
        <w:t xml:space="preserve">           </w:t>
      </w:r>
      <w:r w:rsidR="005C23DB" w:rsidRPr="005C6AE4">
        <w:rPr>
          <w:lang w:val="ru-RU"/>
        </w:rPr>
        <w:t>.</w:t>
      </w:r>
      <w:r w:rsidR="005C23DB" w:rsidRPr="000170D1">
        <w:t>ThenBy</w:t>
      </w:r>
      <w:r w:rsidR="005C23DB" w:rsidRPr="005C6AE4">
        <w:rPr>
          <w:lang w:val="ru-RU"/>
        </w:rPr>
        <w:t>(</w:t>
      </w:r>
      <w:r w:rsidRPr="000170D1">
        <w:t>student</w:t>
      </w:r>
      <w:r w:rsidR="005C23DB" w:rsidRPr="005C6AE4">
        <w:rPr>
          <w:lang w:val="ru-RU"/>
        </w:rPr>
        <w:t xml:space="preserve"> =&gt; </w:t>
      </w:r>
      <w:r w:rsidRPr="000170D1">
        <w:t>student</w:t>
      </w:r>
      <w:r w:rsidR="005C23DB" w:rsidRPr="005C6AE4">
        <w:rPr>
          <w:lang w:val="ru-RU"/>
        </w:rPr>
        <w:t>.</w:t>
      </w:r>
      <w:r w:rsidR="005C23DB" w:rsidRPr="000170D1">
        <w:t>Name</w:t>
      </w:r>
      <w:r w:rsidR="005C23DB" w:rsidRPr="005C6AE4">
        <w:rPr>
          <w:lang w:val="ru-RU"/>
        </w:rPr>
        <w:t>);</w:t>
      </w:r>
    </w:p>
    <w:p w:rsidR="005C23DB" w:rsidRDefault="005C23DB" w:rsidP="005C23DB">
      <w:r>
        <w:t xml:space="preserve">Чтобы получить коллекцию </w:t>
      </w:r>
      <w:r w:rsidRPr="001A4D1C">
        <w:rPr>
          <w:rStyle w:val="a9"/>
        </w:rPr>
        <w:t>r1</w:t>
      </w:r>
      <w:r>
        <w:t xml:space="preserve">, метод расширения использовался как обычный статический метод класса, так как у </w:t>
      </w:r>
      <w:r w:rsidRPr="001A4D1C">
        <w:rPr>
          <w:rStyle w:val="af5"/>
        </w:rPr>
        <w:t>List</w:t>
      </w:r>
      <w:r w:rsidRPr="001A4D1C">
        <w:rPr>
          <w:rStyle w:val="a9"/>
        </w:rPr>
        <w:t>&lt;T&gt;</w:t>
      </w:r>
      <w:r>
        <w:t xml:space="preserve"> имеется собственный метод </w:t>
      </w:r>
      <w:r w:rsidRPr="001A4D1C">
        <w:rPr>
          <w:rStyle w:val="a9"/>
        </w:rPr>
        <w:t>Reverse()</w:t>
      </w:r>
      <w:r>
        <w:t xml:space="preserve">. В коллекции </w:t>
      </w:r>
      <w:r w:rsidRPr="001A4D1C">
        <w:rPr>
          <w:rStyle w:val="a9"/>
        </w:rPr>
        <w:t>r3</w:t>
      </w:r>
      <w:r>
        <w:t xml:space="preserve"> студенты упорядочены по убыванию возраста, а при совпадении возрастов – по фамилиям в алфавитном порядке.</w:t>
      </w:r>
    </w:p>
    <w:p w:rsidR="005C23DB" w:rsidRDefault="005C23DB" w:rsidP="007B0020">
      <w:pPr>
        <w:pStyle w:val="aff1"/>
      </w:pPr>
      <w:r>
        <w:lastRenderedPageBreak/>
        <w:t>4. Оператор группировки GroupBy().</w:t>
      </w:r>
    </w:p>
    <w:p w:rsidR="005C23DB" w:rsidRDefault="005C23DB" w:rsidP="005C23DB">
      <w:r>
        <w:t xml:space="preserve">Оператор группировки </w:t>
      </w:r>
      <w:r w:rsidRPr="001A4D1C">
        <w:rPr>
          <w:rStyle w:val="a9"/>
        </w:rPr>
        <w:t>GroupBy()</w:t>
      </w:r>
      <w:r>
        <w:t xml:space="preserve"> разбивает коллекцию на группы элементов с одинаковым значением некоторого ключа. Оператор </w:t>
      </w:r>
      <w:r w:rsidRPr="001A4D1C">
        <w:rPr>
          <w:rStyle w:val="a9"/>
        </w:rPr>
        <w:t>GroupBy</w:t>
      </w:r>
      <w:r w:rsidR="001A4D1C" w:rsidRPr="001A4D1C">
        <w:rPr>
          <w:rStyle w:val="a9"/>
        </w:rPr>
        <w:t>()</w:t>
      </w:r>
      <w:r>
        <w:t xml:space="preserve"> имеет перегруженные версии, позволяющие указать селектор ключа, преобразователь элементов в группе, объект, реализующий </w:t>
      </w:r>
      <w:r w:rsidRPr="001A4D1C">
        <w:rPr>
          <w:rStyle w:val="af5"/>
        </w:rPr>
        <w:t>IEqualityComparer</w:t>
      </w:r>
      <w:r w:rsidRPr="001A4D1C">
        <w:rPr>
          <w:rStyle w:val="a9"/>
        </w:rPr>
        <w:t>&lt;T&gt;</w:t>
      </w:r>
      <w:r>
        <w:t xml:space="preserve"> для сравнения ключей. Простейшая версия оператора группировки имеет следующий вид:</w:t>
      </w:r>
    </w:p>
    <w:p w:rsidR="005C23DB" w:rsidRPr="000170D1" w:rsidRDefault="005C23DB" w:rsidP="001A4D1C">
      <w:pPr>
        <w:pStyle w:val="a4"/>
      </w:pPr>
      <w:r w:rsidRPr="001A4D1C">
        <w:rPr>
          <w:rStyle w:val="af5"/>
        </w:rPr>
        <w:t>IEnumerable</w:t>
      </w:r>
      <w:r w:rsidRPr="000170D1">
        <w:t>&lt;</w:t>
      </w:r>
      <w:r w:rsidRPr="001A4D1C">
        <w:rPr>
          <w:rStyle w:val="af5"/>
        </w:rPr>
        <w:t>IGrouping</w:t>
      </w:r>
      <w:r w:rsidRPr="000170D1">
        <w:t>&lt;K, T&gt;&gt; GroupBy&lt;T, K&gt;(</w:t>
      </w:r>
      <w:r w:rsidRPr="001A4D1C">
        <w:rPr>
          <w:rStyle w:val="af6"/>
        </w:rPr>
        <w:t>this</w:t>
      </w:r>
      <w:r w:rsidRPr="000170D1">
        <w:t xml:space="preserve"> </w:t>
      </w:r>
      <w:r w:rsidRPr="001A4D1C">
        <w:rPr>
          <w:rStyle w:val="af5"/>
        </w:rPr>
        <w:t>IEnumerable</w:t>
      </w:r>
      <w:r w:rsidRPr="000170D1">
        <w:t>&lt;T&gt; src,</w:t>
      </w:r>
    </w:p>
    <w:p w:rsidR="005C23DB" w:rsidRPr="005C6AE4" w:rsidRDefault="005C23DB" w:rsidP="001A4D1C">
      <w:pPr>
        <w:pStyle w:val="a4"/>
        <w:rPr>
          <w:lang w:val="ru-RU"/>
        </w:rPr>
      </w:pPr>
      <w:r w:rsidRPr="000170D1">
        <w:t xml:space="preserve">                                          </w:t>
      </w:r>
      <w:r w:rsidR="001A4D1C" w:rsidRPr="005C6AE4">
        <w:t xml:space="preserve"> </w:t>
      </w:r>
      <w:r w:rsidRPr="001A4D1C">
        <w:rPr>
          <w:rStyle w:val="af5"/>
        </w:rPr>
        <w:t>Func</w:t>
      </w:r>
      <w:r w:rsidRPr="005C6AE4">
        <w:rPr>
          <w:lang w:val="ru-RU"/>
        </w:rPr>
        <w:t>&lt;</w:t>
      </w:r>
      <w:r>
        <w:t>T</w:t>
      </w:r>
      <w:r w:rsidRPr="005C6AE4">
        <w:rPr>
          <w:lang w:val="ru-RU"/>
        </w:rPr>
        <w:t xml:space="preserve">, </w:t>
      </w:r>
      <w:r>
        <w:t>K</w:t>
      </w:r>
      <w:r w:rsidRPr="005C6AE4">
        <w:rPr>
          <w:lang w:val="ru-RU"/>
        </w:rPr>
        <w:t xml:space="preserve">&gt; </w:t>
      </w:r>
      <w:r>
        <w:t>keySelector</w:t>
      </w:r>
      <w:r w:rsidRPr="005C6AE4">
        <w:rPr>
          <w:lang w:val="ru-RU"/>
        </w:rPr>
        <w:t>);</w:t>
      </w:r>
    </w:p>
    <w:p w:rsidR="005C23DB" w:rsidRDefault="005C23DB" w:rsidP="005C23DB">
      <w:r>
        <w:t xml:space="preserve">Здесь последний параметр указывает на функцию, которая строит по элементу поле-ключ. Обычно эта функция просто выбирает одно из полей объекта. Интерфейс </w:t>
      </w:r>
      <w:r w:rsidRPr="001A4D1C">
        <w:rPr>
          <w:rStyle w:val="af5"/>
        </w:rPr>
        <w:t>IGrouping</w:t>
      </w:r>
      <w:r w:rsidRPr="001A4D1C">
        <w:rPr>
          <w:rStyle w:val="a9"/>
        </w:rPr>
        <w:t>&lt;K, T&gt;</w:t>
      </w:r>
      <w:r>
        <w:t xml:space="preserve"> унаследован от </w:t>
      </w:r>
      <w:r w:rsidRPr="001A4D1C">
        <w:rPr>
          <w:rStyle w:val="af5"/>
        </w:rPr>
        <w:t>IEnumerable</w:t>
      </w:r>
      <w:r w:rsidRPr="001A4D1C">
        <w:rPr>
          <w:rStyle w:val="a9"/>
        </w:rPr>
        <w:t>&lt;T&gt;</w:t>
      </w:r>
      <w:r>
        <w:t xml:space="preserve"> и содержит дополнительное типизированное свойство </w:t>
      </w:r>
      <w:r w:rsidRPr="001A4D1C">
        <w:rPr>
          <w:rStyle w:val="a9"/>
        </w:rPr>
        <w:t>Key</w:t>
      </w:r>
      <w:r>
        <w:t xml:space="preserve"> </w:t>
      </w:r>
      <w:r w:rsidR="001A4D1C">
        <w:t>–</w:t>
      </w:r>
      <w:r>
        <w:t xml:space="preserve"> ключ группировки.</w:t>
      </w:r>
    </w:p>
    <w:p w:rsidR="005C23DB" w:rsidRDefault="005C23DB" w:rsidP="005C23DB">
      <w:r>
        <w:t>Рассмотрим применение оператора группировки. Сгруппируем студентов по возрасту и для каждой группы возрастов выведем ключ и элементы:</w:t>
      </w:r>
    </w:p>
    <w:p w:rsidR="005C23DB" w:rsidRPr="000170D1" w:rsidRDefault="005C23DB" w:rsidP="00586C22">
      <w:pPr>
        <w:pStyle w:val="a4"/>
      </w:pPr>
      <w:r w:rsidRPr="001A4D1C">
        <w:rPr>
          <w:rStyle w:val="af6"/>
        </w:rPr>
        <w:t>var</w:t>
      </w:r>
      <w:r w:rsidRPr="000170D1">
        <w:t xml:space="preserve"> r1 = gr.GroupBy(</w:t>
      </w:r>
      <w:r w:rsidR="0098074D" w:rsidRPr="000170D1">
        <w:t>student</w:t>
      </w:r>
      <w:r w:rsidRPr="000170D1">
        <w:t xml:space="preserve"> =&gt; </w:t>
      </w:r>
      <w:r w:rsidR="0098074D" w:rsidRPr="000170D1">
        <w:t>student</w:t>
      </w:r>
      <w:r w:rsidRPr="000170D1">
        <w:t>.Age);</w:t>
      </w:r>
    </w:p>
    <w:p w:rsidR="005C23DB" w:rsidRPr="000170D1" w:rsidRDefault="005C23DB" w:rsidP="00586C22">
      <w:pPr>
        <w:pStyle w:val="a4"/>
      </w:pPr>
      <w:r w:rsidRPr="001A4D1C">
        <w:rPr>
          <w:rStyle w:val="af6"/>
        </w:rPr>
        <w:t>foreach</w:t>
      </w:r>
      <w:r w:rsidRPr="000170D1">
        <w:t xml:space="preserve"> (</w:t>
      </w:r>
      <w:r w:rsidRPr="001A4D1C">
        <w:rPr>
          <w:rStyle w:val="af5"/>
        </w:rPr>
        <w:t>IGrouping</w:t>
      </w:r>
      <w:r w:rsidRPr="000170D1">
        <w:t>&lt;</w:t>
      </w:r>
      <w:r w:rsidRPr="001A4D1C">
        <w:rPr>
          <w:rStyle w:val="af6"/>
        </w:rPr>
        <w:t>int</w:t>
      </w:r>
      <w:r w:rsidRPr="000170D1">
        <w:t xml:space="preserve">, </w:t>
      </w:r>
      <w:r w:rsidRPr="001A4D1C">
        <w:rPr>
          <w:rStyle w:val="af5"/>
        </w:rPr>
        <w:t>Student</w:t>
      </w:r>
      <w:r w:rsidRPr="000170D1">
        <w:t xml:space="preserve">&gt; group </w:t>
      </w:r>
      <w:r w:rsidRPr="001A4D1C">
        <w:rPr>
          <w:rStyle w:val="af6"/>
        </w:rPr>
        <w:t>in</w:t>
      </w:r>
      <w:r w:rsidRPr="000170D1">
        <w:t xml:space="preserve"> r1)</w:t>
      </w:r>
    </w:p>
    <w:p w:rsidR="005C23DB" w:rsidRPr="000170D1" w:rsidRDefault="005C23DB" w:rsidP="00586C22">
      <w:pPr>
        <w:pStyle w:val="a4"/>
      </w:pPr>
      <w:r w:rsidRPr="000170D1">
        <w:t>{</w:t>
      </w:r>
    </w:p>
    <w:p w:rsidR="005C23DB" w:rsidRPr="000170D1" w:rsidRDefault="005C23DB" w:rsidP="00586C22">
      <w:pPr>
        <w:pStyle w:val="a4"/>
      </w:pPr>
      <w:r w:rsidRPr="000170D1">
        <w:t xml:space="preserve">    </w:t>
      </w:r>
      <w:r w:rsidRPr="001A4D1C">
        <w:rPr>
          <w:rStyle w:val="af5"/>
        </w:rPr>
        <w:t>Console</w:t>
      </w:r>
      <w:r w:rsidRPr="000170D1">
        <w:t>.WriteLine(group.Key);</w:t>
      </w:r>
    </w:p>
    <w:p w:rsidR="005C23DB" w:rsidRPr="000170D1" w:rsidRDefault="005C23DB" w:rsidP="00586C22">
      <w:pPr>
        <w:pStyle w:val="a4"/>
      </w:pPr>
      <w:r w:rsidRPr="000170D1">
        <w:t xml:space="preserve">    </w:t>
      </w:r>
      <w:r w:rsidRPr="001A4D1C">
        <w:rPr>
          <w:rStyle w:val="af6"/>
        </w:rPr>
        <w:t>foreach</w:t>
      </w:r>
      <w:r w:rsidRPr="000170D1">
        <w:t xml:space="preserve"> (</w:t>
      </w:r>
      <w:r w:rsidRPr="001A4D1C">
        <w:rPr>
          <w:rStyle w:val="af5"/>
        </w:rPr>
        <w:t>Student</w:t>
      </w:r>
      <w:r w:rsidRPr="000170D1">
        <w:t xml:space="preserve"> student </w:t>
      </w:r>
      <w:r w:rsidRPr="001A4D1C">
        <w:rPr>
          <w:rStyle w:val="af6"/>
        </w:rPr>
        <w:t>in</w:t>
      </w:r>
      <w:r w:rsidRPr="000170D1">
        <w:t xml:space="preserve"> group)</w:t>
      </w:r>
    </w:p>
    <w:p w:rsidR="005C23DB" w:rsidRPr="000170D1" w:rsidRDefault="005C23DB" w:rsidP="00586C22">
      <w:pPr>
        <w:pStyle w:val="a4"/>
      </w:pPr>
      <w:r w:rsidRPr="000170D1">
        <w:t xml:space="preserve">    {</w:t>
      </w:r>
    </w:p>
    <w:p w:rsidR="005C23DB" w:rsidRPr="000170D1" w:rsidRDefault="005C23DB" w:rsidP="00586C22">
      <w:pPr>
        <w:pStyle w:val="a4"/>
      </w:pPr>
      <w:r w:rsidRPr="000170D1">
        <w:t xml:space="preserve">        </w:t>
      </w:r>
      <w:r w:rsidRPr="001A4D1C">
        <w:rPr>
          <w:rStyle w:val="af5"/>
        </w:rPr>
        <w:t>Console</w:t>
      </w:r>
      <w:r w:rsidRPr="000170D1">
        <w:t>.WriteLine(student.Name);</w:t>
      </w:r>
    </w:p>
    <w:p w:rsidR="005C23DB" w:rsidRPr="000170D1" w:rsidRDefault="005C23DB" w:rsidP="00586C22">
      <w:pPr>
        <w:pStyle w:val="a4"/>
      </w:pPr>
      <w:r w:rsidRPr="000170D1">
        <w:t xml:space="preserve">    }</w:t>
      </w:r>
    </w:p>
    <w:p w:rsidR="005C23DB" w:rsidRPr="000170D1" w:rsidRDefault="005C23DB" w:rsidP="00586C22">
      <w:pPr>
        <w:pStyle w:val="a4"/>
      </w:pPr>
      <w:r w:rsidRPr="000170D1">
        <w:t>}</w:t>
      </w:r>
    </w:p>
    <w:p w:rsidR="005C23DB" w:rsidRPr="000170D1" w:rsidRDefault="005C23DB" w:rsidP="007B0020">
      <w:pPr>
        <w:pStyle w:val="aff1"/>
        <w:rPr>
          <w:lang w:val="en-US"/>
        </w:rPr>
      </w:pPr>
      <w:r w:rsidRPr="000170D1">
        <w:rPr>
          <w:lang w:val="en-US"/>
        </w:rPr>
        <w:t xml:space="preserve">5. </w:t>
      </w:r>
      <w:r>
        <w:t>Операторы</w:t>
      </w:r>
      <w:r w:rsidRPr="000170D1">
        <w:rPr>
          <w:lang w:val="en-US"/>
        </w:rPr>
        <w:t xml:space="preserve"> </w:t>
      </w:r>
      <w:r>
        <w:t>соединения</w:t>
      </w:r>
      <w:r w:rsidRPr="000170D1">
        <w:rPr>
          <w:lang w:val="en-US"/>
        </w:rPr>
        <w:t>.</w:t>
      </w:r>
    </w:p>
    <w:p w:rsidR="005C23DB" w:rsidRDefault="005C23DB" w:rsidP="005C23DB">
      <w:r>
        <w:t xml:space="preserve">Операторы соединения применяются, когда требуется соединить две коллекции, элементы которых имеют общие атрибуты. Основным оператором соединения является оператор </w:t>
      </w:r>
      <w:r w:rsidRPr="001A4D1C">
        <w:rPr>
          <w:rStyle w:val="a9"/>
        </w:rPr>
        <w:t>Join()</w:t>
      </w:r>
      <w:r>
        <w:t>.</w:t>
      </w:r>
    </w:p>
    <w:p w:rsidR="005C23DB" w:rsidRPr="005C6AE4" w:rsidRDefault="005C23DB" w:rsidP="001A4D1C">
      <w:pPr>
        <w:pStyle w:val="a4"/>
        <w:rPr>
          <w:lang w:val="ru-RU"/>
        </w:rPr>
      </w:pPr>
      <w:r w:rsidRPr="001A4D1C">
        <w:rPr>
          <w:rStyle w:val="af5"/>
        </w:rPr>
        <w:t>IEnumerable</w:t>
      </w:r>
      <w:r w:rsidRPr="005C6AE4">
        <w:rPr>
          <w:lang w:val="ru-RU"/>
        </w:rPr>
        <w:t>&lt;</w:t>
      </w:r>
      <w:r>
        <w:t>V</w:t>
      </w:r>
      <w:r w:rsidRPr="005C6AE4">
        <w:rPr>
          <w:lang w:val="ru-RU"/>
        </w:rPr>
        <w:t xml:space="preserve">&gt; </w:t>
      </w:r>
      <w:r>
        <w:t>Join</w:t>
      </w:r>
      <w:r w:rsidRPr="005C6AE4">
        <w:rPr>
          <w:lang w:val="ru-RU"/>
        </w:rPr>
        <w:t>&lt;</w:t>
      </w:r>
      <w:r>
        <w:t>T</w:t>
      </w:r>
      <w:r w:rsidRPr="005C6AE4">
        <w:rPr>
          <w:lang w:val="ru-RU"/>
        </w:rPr>
        <w:t xml:space="preserve">, </w:t>
      </w:r>
      <w:r>
        <w:t>U</w:t>
      </w:r>
      <w:r w:rsidRPr="005C6AE4">
        <w:rPr>
          <w:lang w:val="ru-RU"/>
        </w:rPr>
        <w:t xml:space="preserve">, </w:t>
      </w:r>
      <w:r>
        <w:t>K</w:t>
      </w:r>
      <w:r w:rsidRPr="005C6AE4">
        <w:rPr>
          <w:lang w:val="ru-RU"/>
        </w:rPr>
        <w:t xml:space="preserve">, </w:t>
      </w:r>
      <w:r>
        <w:t>V</w:t>
      </w:r>
      <w:r w:rsidRPr="005C6AE4">
        <w:rPr>
          <w:lang w:val="ru-RU"/>
        </w:rPr>
        <w:t>&gt;(</w:t>
      </w:r>
      <w:r w:rsidRPr="001A4D1C">
        <w:rPr>
          <w:rStyle w:val="af6"/>
        </w:rPr>
        <w:t>this</w:t>
      </w:r>
      <w:r w:rsidRPr="005C6AE4">
        <w:rPr>
          <w:lang w:val="ru-RU"/>
        </w:rPr>
        <w:t xml:space="preserve"> </w:t>
      </w:r>
      <w:r w:rsidRPr="001A4D1C">
        <w:rPr>
          <w:rStyle w:val="af5"/>
        </w:rPr>
        <w:t>IEnumerable</w:t>
      </w:r>
      <w:r w:rsidRPr="005C6AE4">
        <w:rPr>
          <w:lang w:val="ru-RU"/>
        </w:rPr>
        <w:t>&lt;</w:t>
      </w:r>
      <w:r>
        <w:t>T</w:t>
      </w:r>
      <w:r w:rsidRPr="005C6AE4">
        <w:rPr>
          <w:lang w:val="ru-RU"/>
        </w:rPr>
        <w:t xml:space="preserve">&gt; </w:t>
      </w:r>
      <w:r>
        <w:t>outer</w:t>
      </w:r>
      <w:r w:rsidRPr="005C6AE4">
        <w:rPr>
          <w:lang w:val="ru-RU"/>
        </w:rPr>
        <w:t>,</w:t>
      </w:r>
    </w:p>
    <w:p w:rsidR="005C23DB" w:rsidRPr="000170D1" w:rsidRDefault="005C23DB" w:rsidP="001A4D1C">
      <w:pPr>
        <w:pStyle w:val="a4"/>
      </w:pPr>
      <w:r w:rsidRPr="005C6AE4">
        <w:rPr>
          <w:lang w:val="ru-RU"/>
        </w:rPr>
        <w:t xml:space="preserve">                                </w:t>
      </w:r>
      <w:r w:rsidRPr="001A4D1C">
        <w:rPr>
          <w:rStyle w:val="af5"/>
        </w:rPr>
        <w:t>IEnumerable</w:t>
      </w:r>
      <w:r w:rsidRPr="000170D1">
        <w:t>&lt;U&gt; inner,</w:t>
      </w:r>
    </w:p>
    <w:p w:rsidR="005C23DB" w:rsidRPr="000170D1" w:rsidRDefault="005C23DB" w:rsidP="001A4D1C">
      <w:pPr>
        <w:pStyle w:val="a4"/>
      </w:pPr>
      <w:r w:rsidRPr="000170D1">
        <w:t xml:space="preserve">                                </w:t>
      </w:r>
      <w:r w:rsidRPr="001A4D1C">
        <w:rPr>
          <w:rStyle w:val="af5"/>
        </w:rPr>
        <w:t>Func</w:t>
      </w:r>
      <w:r w:rsidRPr="000170D1">
        <w:t>&lt;T, K&gt; outerKeySelector,</w:t>
      </w:r>
    </w:p>
    <w:p w:rsidR="005C23DB" w:rsidRPr="000170D1" w:rsidRDefault="005C23DB" w:rsidP="001A4D1C">
      <w:pPr>
        <w:pStyle w:val="a4"/>
      </w:pPr>
      <w:r w:rsidRPr="000170D1">
        <w:t xml:space="preserve">                                </w:t>
      </w:r>
      <w:r w:rsidRPr="001A4D1C">
        <w:rPr>
          <w:rStyle w:val="af5"/>
        </w:rPr>
        <w:t>Func</w:t>
      </w:r>
      <w:r w:rsidRPr="000170D1">
        <w:t>&lt;U, K&gt; innerKeySelector,</w:t>
      </w:r>
    </w:p>
    <w:p w:rsidR="005C23DB" w:rsidRPr="000170D1" w:rsidRDefault="005C23DB" w:rsidP="001A4D1C">
      <w:pPr>
        <w:pStyle w:val="a4"/>
      </w:pPr>
      <w:r w:rsidRPr="000170D1">
        <w:t xml:space="preserve">                                </w:t>
      </w:r>
      <w:r w:rsidRPr="001A4D1C">
        <w:rPr>
          <w:rStyle w:val="af5"/>
        </w:rPr>
        <w:t>Func</w:t>
      </w:r>
      <w:r w:rsidRPr="000170D1">
        <w:t>&lt;T, U, V&gt; resultSelector);</w:t>
      </w:r>
    </w:p>
    <w:p w:rsidR="005C23DB" w:rsidRDefault="001A4D1C" w:rsidP="005C23DB">
      <w:r>
        <w:t>О</w:t>
      </w:r>
      <w:r w:rsidR="005C23DB">
        <w:t xml:space="preserve">ператор </w:t>
      </w:r>
      <w:r w:rsidR="005C23DB" w:rsidRPr="001A4D1C">
        <w:rPr>
          <w:rStyle w:val="a9"/>
        </w:rPr>
        <w:t>Join()</w:t>
      </w:r>
      <w:r w:rsidR="005C23DB">
        <w:t xml:space="preserve"> требует задания двух коллекций (внешней и внутренней) и трёх функций. Первая функция порождает ключ из элемента внешней коллекции, вторая – из элемента внутренней коллекции, а третья функция продуцирует объект коллекции-результата. При выполнении соединения </w:t>
      </w:r>
      <w:r w:rsidR="005C23DB" w:rsidRPr="001A4D1C">
        <w:rPr>
          <w:rStyle w:val="a9"/>
        </w:rPr>
        <w:t>Join()</w:t>
      </w:r>
      <w:r w:rsidR="005C23DB">
        <w:t xml:space="preserve"> итерируется по внешней коллекции и ищет соответствия с элементами внутренней коллекции. При этом возможны следующие ситуации:</w:t>
      </w:r>
    </w:p>
    <w:p w:rsidR="005C23DB" w:rsidRDefault="001A4D1C" w:rsidP="005C23DB">
      <w:r>
        <w:t xml:space="preserve">1. </w:t>
      </w:r>
      <w:r w:rsidR="005C23DB">
        <w:t>Найдено одно соответствие – в результат включается один элемент.</w:t>
      </w:r>
    </w:p>
    <w:p w:rsidR="005C23DB" w:rsidRDefault="001A4D1C" w:rsidP="005C23DB">
      <w:r>
        <w:t xml:space="preserve">2. </w:t>
      </w:r>
      <w:r w:rsidR="005C23DB">
        <w:t>Найдено множественное соответствие – результат содержит по элементу для каждого соответствия.</w:t>
      </w:r>
    </w:p>
    <w:p w:rsidR="005C23DB" w:rsidRDefault="001A4D1C" w:rsidP="005C23DB">
      <w:r>
        <w:lastRenderedPageBreak/>
        <w:t xml:space="preserve">3. </w:t>
      </w:r>
      <w:r w:rsidR="005C23DB">
        <w:t>Соответствий не найдено – элемент не входит в результат.</w:t>
      </w:r>
    </w:p>
    <w:p w:rsidR="005C23DB" w:rsidRDefault="005C23DB" w:rsidP="005C23DB">
      <w:r>
        <w:t xml:space="preserve">Рассмотрим примеры использования оператора </w:t>
      </w:r>
      <w:r w:rsidRPr="001A4D1C">
        <w:rPr>
          <w:rStyle w:val="a9"/>
        </w:rPr>
        <w:t>Join()</w:t>
      </w:r>
      <w:r>
        <w:t xml:space="preserve">. Для этого опишем коллекцию </w:t>
      </w:r>
      <w:r w:rsidRPr="001A4D1C">
        <w:rPr>
          <w:rStyle w:val="a9"/>
        </w:rPr>
        <w:t>cit</w:t>
      </w:r>
      <w:r>
        <w:t xml:space="preserve"> объектов класса </w:t>
      </w:r>
      <w:r w:rsidRPr="001A4D1C">
        <w:rPr>
          <w:rStyle w:val="af5"/>
        </w:rPr>
        <w:t>Citizen</w:t>
      </w:r>
      <w:r>
        <w:t>.</w:t>
      </w:r>
    </w:p>
    <w:p w:rsidR="005C23DB" w:rsidRPr="000170D1" w:rsidRDefault="005C23DB" w:rsidP="00586C22">
      <w:pPr>
        <w:pStyle w:val="a4"/>
      </w:pPr>
      <w:r w:rsidRPr="00C31144">
        <w:rPr>
          <w:rStyle w:val="af6"/>
        </w:rPr>
        <w:t>public class</w:t>
      </w:r>
      <w:r w:rsidRPr="000170D1">
        <w:t xml:space="preserve"> </w:t>
      </w:r>
      <w:r w:rsidRPr="00C31144">
        <w:rPr>
          <w:rStyle w:val="af5"/>
        </w:rPr>
        <w:t>Citizen</w:t>
      </w:r>
    </w:p>
    <w:p w:rsidR="005C23DB" w:rsidRPr="000170D1" w:rsidRDefault="005C23DB" w:rsidP="00586C22">
      <w:pPr>
        <w:pStyle w:val="a4"/>
      </w:pPr>
      <w:r w:rsidRPr="000170D1">
        <w:t>{</w:t>
      </w:r>
    </w:p>
    <w:p w:rsidR="005C23DB" w:rsidRPr="000170D1" w:rsidRDefault="005C23DB" w:rsidP="00586C22">
      <w:pPr>
        <w:pStyle w:val="a4"/>
      </w:pPr>
      <w:r w:rsidRPr="000170D1">
        <w:t xml:space="preserve">    </w:t>
      </w:r>
      <w:r w:rsidRPr="00C31144">
        <w:rPr>
          <w:rStyle w:val="af6"/>
        </w:rPr>
        <w:t>public int</w:t>
      </w:r>
      <w:r w:rsidRPr="000170D1">
        <w:t xml:space="preserve"> BirthYear { </w:t>
      </w:r>
      <w:r w:rsidRPr="00C31144">
        <w:rPr>
          <w:rStyle w:val="af6"/>
        </w:rPr>
        <w:t>get</w:t>
      </w:r>
      <w:r w:rsidRPr="000170D1">
        <w:t xml:space="preserve">; </w:t>
      </w:r>
      <w:r w:rsidRPr="00C31144">
        <w:rPr>
          <w:rStyle w:val="af6"/>
        </w:rPr>
        <w:t>set</w:t>
      </w:r>
      <w:r w:rsidRPr="000170D1">
        <w:t>; }</w:t>
      </w:r>
    </w:p>
    <w:p w:rsidR="005C23DB" w:rsidRPr="000170D1" w:rsidRDefault="005C23DB" w:rsidP="00586C22">
      <w:pPr>
        <w:pStyle w:val="a4"/>
      </w:pPr>
      <w:r w:rsidRPr="000170D1">
        <w:t xml:space="preserve">    </w:t>
      </w:r>
      <w:r w:rsidRPr="00C31144">
        <w:rPr>
          <w:rStyle w:val="af6"/>
        </w:rPr>
        <w:t>public string</w:t>
      </w:r>
      <w:r w:rsidRPr="000170D1">
        <w:t xml:space="preserve"> IDNumber { </w:t>
      </w:r>
      <w:r w:rsidRPr="00C31144">
        <w:rPr>
          <w:rStyle w:val="af6"/>
        </w:rPr>
        <w:t>get</w:t>
      </w:r>
      <w:r w:rsidRPr="000170D1">
        <w:t xml:space="preserve">; </w:t>
      </w:r>
      <w:r w:rsidRPr="00C31144">
        <w:rPr>
          <w:rStyle w:val="af6"/>
        </w:rPr>
        <w:t>set</w:t>
      </w:r>
      <w:r w:rsidRPr="000170D1">
        <w:t>; }</w:t>
      </w:r>
    </w:p>
    <w:p w:rsidR="005C23DB" w:rsidRPr="000170D1" w:rsidRDefault="005C23DB" w:rsidP="00586C22">
      <w:pPr>
        <w:pStyle w:val="a4"/>
      </w:pPr>
      <w:r w:rsidRPr="000170D1">
        <w:t>}</w:t>
      </w:r>
    </w:p>
    <w:p w:rsidR="005C23DB" w:rsidRPr="000170D1" w:rsidRDefault="005C23DB" w:rsidP="00586C22">
      <w:pPr>
        <w:pStyle w:val="a4"/>
      </w:pPr>
    </w:p>
    <w:p w:rsidR="005C23DB" w:rsidRPr="000170D1" w:rsidRDefault="005C23DB" w:rsidP="00586C22">
      <w:pPr>
        <w:pStyle w:val="a4"/>
      </w:pPr>
      <w:r w:rsidRPr="00C31144">
        <w:rPr>
          <w:rStyle w:val="af6"/>
        </w:rPr>
        <w:t>int</w:t>
      </w:r>
      <w:r w:rsidRPr="000170D1">
        <w:t xml:space="preserve"> year = </w:t>
      </w:r>
      <w:r w:rsidRPr="00C31144">
        <w:rPr>
          <w:rStyle w:val="af5"/>
        </w:rPr>
        <w:t>DateTime</w:t>
      </w:r>
      <w:r w:rsidRPr="000170D1">
        <w:t>.Now.Year;</w:t>
      </w:r>
    </w:p>
    <w:p w:rsidR="005C23DB" w:rsidRPr="000170D1" w:rsidRDefault="005C23DB" w:rsidP="00586C22">
      <w:pPr>
        <w:pStyle w:val="a4"/>
      </w:pPr>
      <w:r w:rsidRPr="00C31144">
        <w:rPr>
          <w:rStyle w:val="af6"/>
        </w:rPr>
        <w:t>var</w:t>
      </w:r>
      <w:r w:rsidRPr="000170D1">
        <w:t xml:space="preserve"> cit = </w:t>
      </w:r>
      <w:r w:rsidRPr="00C31144">
        <w:rPr>
          <w:rStyle w:val="af6"/>
        </w:rPr>
        <w:t>new</w:t>
      </w:r>
      <w:r w:rsidRPr="000170D1">
        <w:t xml:space="preserve"> </w:t>
      </w:r>
      <w:r w:rsidRPr="00C31144">
        <w:rPr>
          <w:rStyle w:val="af5"/>
        </w:rPr>
        <w:t>List</w:t>
      </w:r>
      <w:r w:rsidRPr="000170D1">
        <w:t>&lt;</w:t>
      </w:r>
      <w:r w:rsidRPr="00C31144">
        <w:rPr>
          <w:rStyle w:val="af5"/>
        </w:rPr>
        <w:t>Citizen</w:t>
      </w:r>
      <w:r w:rsidRPr="000170D1">
        <w:t>&gt; {</w:t>
      </w:r>
    </w:p>
    <w:p w:rsidR="005C23DB" w:rsidRPr="000170D1" w:rsidRDefault="005C23DB" w:rsidP="00586C22">
      <w:pPr>
        <w:pStyle w:val="a4"/>
      </w:pPr>
      <w:r w:rsidRPr="000170D1">
        <w:t xml:space="preserve">          </w:t>
      </w:r>
      <w:r w:rsidRPr="00C31144">
        <w:rPr>
          <w:rStyle w:val="af6"/>
        </w:rPr>
        <w:t>new</w:t>
      </w:r>
      <w:r w:rsidRPr="000170D1">
        <w:t xml:space="preserve"> </w:t>
      </w:r>
      <w:r w:rsidRPr="00C31144">
        <w:rPr>
          <w:rStyle w:val="af5"/>
        </w:rPr>
        <w:t>Citizen</w:t>
      </w:r>
      <w:r w:rsidRPr="000170D1">
        <w:t xml:space="preserve"> {BirthYear = year - 17, IDNumber = </w:t>
      </w:r>
      <w:r w:rsidRPr="005C6AE4">
        <w:rPr>
          <w:rStyle w:val="af7"/>
        </w:rPr>
        <w:t>"KLM897"</w:t>
      </w:r>
      <w:r w:rsidRPr="000170D1">
        <w:t>},</w:t>
      </w:r>
    </w:p>
    <w:p w:rsidR="005C23DB" w:rsidRPr="000170D1" w:rsidRDefault="005C23DB" w:rsidP="00586C22">
      <w:pPr>
        <w:pStyle w:val="a4"/>
      </w:pPr>
      <w:r w:rsidRPr="000170D1">
        <w:t xml:space="preserve">          </w:t>
      </w:r>
      <w:r w:rsidRPr="00C31144">
        <w:rPr>
          <w:rStyle w:val="af6"/>
        </w:rPr>
        <w:t>new</w:t>
      </w:r>
      <w:r w:rsidRPr="000170D1">
        <w:t xml:space="preserve"> </w:t>
      </w:r>
      <w:r w:rsidRPr="00C31144">
        <w:rPr>
          <w:rStyle w:val="af5"/>
        </w:rPr>
        <w:t>Citizen</w:t>
      </w:r>
      <w:r w:rsidRPr="000170D1">
        <w:t xml:space="preserve"> {BirthYear = year - 18, IDNumber = </w:t>
      </w:r>
      <w:r w:rsidRPr="005C6AE4">
        <w:rPr>
          <w:rStyle w:val="af7"/>
        </w:rPr>
        <w:t>"WEF442"</w:t>
      </w:r>
      <w:r w:rsidRPr="000170D1">
        <w:t>},</w:t>
      </w:r>
    </w:p>
    <w:p w:rsidR="005C23DB" w:rsidRPr="000170D1" w:rsidRDefault="005C23DB" w:rsidP="00586C22">
      <w:pPr>
        <w:pStyle w:val="a4"/>
      </w:pPr>
      <w:r w:rsidRPr="000170D1">
        <w:t xml:space="preserve">          </w:t>
      </w:r>
      <w:r w:rsidRPr="00C31144">
        <w:rPr>
          <w:rStyle w:val="af6"/>
        </w:rPr>
        <w:t>new</w:t>
      </w:r>
      <w:r w:rsidRPr="000170D1">
        <w:t xml:space="preserve"> </w:t>
      </w:r>
      <w:r w:rsidRPr="00C31144">
        <w:rPr>
          <w:rStyle w:val="af5"/>
        </w:rPr>
        <w:t>Citizen</w:t>
      </w:r>
      <w:r w:rsidRPr="000170D1">
        <w:t xml:space="preserve"> {BirthYear = year - 18, IDNumber = </w:t>
      </w:r>
      <w:r w:rsidRPr="005C6AE4">
        <w:rPr>
          <w:rStyle w:val="af7"/>
        </w:rPr>
        <w:t>"HHH888"</w:t>
      </w:r>
      <w:r w:rsidRPr="000170D1">
        <w:t>},</w:t>
      </w:r>
    </w:p>
    <w:p w:rsidR="005C23DB" w:rsidRPr="000170D1" w:rsidRDefault="005C23DB" w:rsidP="00C31144">
      <w:pPr>
        <w:pStyle w:val="a4"/>
      </w:pPr>
      <w:r w:rsidRPr="000170D1">
        <w:t xml:space="preserve">          </w:t>
      </w:r>
      <w:r w:rsidRPr="00C31144">
        <w:rPr>
          <w:rStyle w:val="af6"/>
        </w:rPr>
        <w:t>new</w:t>
      </w:r>
      <w:r w:rsidRPr="000170D1">
        <w:t xml:space="preserve"> </w:t>
      </w:r>
      <w:r w:rsidRPr="00C31144">
        <w:rPr>
          <w:rStyle w:val="af5"/>
        </w:rPr>
        <w:t>Citizen</w:t>
      </w:r>
      <w:r w:rsidRPr="000170D1">
        <w:t xml:space="preserve"> {BirthYear = year - 25, IDNumber = </w:t>
      </w:r>
      <w:r w:rsidRPr="005C6AE4">
        <w:rPr>
          <w:rStyle w:val="af7"/>
        </w:rPr>
        <w:t>"XYZ012"</w:t>
      </w:r>
      <w:r w:rsidRPr="000170D1">
        <w:t>}};</w:t>
      </w:r>
    </w:p>
    <w:p w:rsidR="005C23DB" w:rsidRPr="000170D1" w:rsidRDefault="005C23DB" w:rsidP="005C23DB">
      <w:pPr>
        <w:rPr>
          <w:lang w:val="en-US"/>
        </w:rPr>
      </w:pPr>
      <w:r>
        <w:t>Выполним</w:t>
      </w:r>
      <w:r w:rsidRPr="000170D1">
        <w:rPr>
          <w:lang w:val="en-US"/>
        </w:rPr>
        <w:t xml:space="preserve"> </w:t>
      </w:r>
      <w:r>
        <w:t>оператор</w:t>
      </w:r>
      <w:r w:rsidRPr="000170D1">
        <w:rPr>
          <w:lang w:val="en-US"/>
        </w:rPr>
        <w:t xml:space="preserve"> </w:t>
      </w:r>
      <w:r w:rsidRPr="005C6AE4">
        <w:rPr>
          <w:rStyle w:val="a9"/>
          <w:lang w:val="en-US"/>
        </w:rPr>
        <w:t>Join()</w:t>
      </w:r>
      <w:r w:rsidRPr="000170D1">
        <w:rPr>
          <w:lang w:val="en-US"/>
        </w:rPr>
        <w:t>:</w:t>
      </w:r>
    </w:p>
    <w:p w:rsidR="00C31144" w:rsidRPr="005C6AE4" w:rsidRDefault="005C23DB" w:rsidP="00586C22">
      <w:pPr>
        <w:pStyle w:val="a4"/>
      </w:pPr>
      <w:r w:rsidRPr="00C31144">
        <w:rPr>
          <w:rStyle w:val="af6"/>
        </w:rPr>
        <w:t>var</w:t>
      </w:r>
      <w:r w:rsidRPr="000170D1">
        <w:t xml:space="preserve"> r1 = gr.Join(cit,</w:t>
      </w:r>
    </w:p>
    <w:p w:rsidR="00C31144" w:rsidRPr="0098074D" w:rsidRDefault="00C31144" w:rsidP="00586C22">
      <w:pPr>
        <w:pStyle w:val="a4"/>
      </w:pPr>
      <w:r w:rsidRPr="00C31144">
        <w:t xml:space="preserve">           </w:t>
      </w:r>
      <w:r w:rsidR="005C23DB" w:rsidRPr="000170D1">
        <w:t xml:space="preserve"> </w:t>
      </w:r>
      <w:r w:rsidR="0098074D" w:rsidRPr="000170D1">
        <w:t>student</w:t>
      </w:r>
      <w:r w:rsidR="005C23DB" w:rsidRPr="000170D1">
        <w:t xml:space="preserve"> =&gt; year - </w:t>
      </w:r>
      <w:r w:rsidR="0098074D" w:rsidRPr="000170D1">
        <w:t>student</w:t>
      </w:r>
      <w:r w:rsidR="005C23DB" w:rsidRPr="000170D1">
        <w:t>.Age,</w:t>
      </w:r>
    </w:p>
    <w:p w:rsidR="005C23DB" w:rsidRPr="000170D1" w:rsidRDefault="00C31144" w:rsidP="00586C22">
      <w:pPr>
        <w:pStyle w:val="a4"/>
      </w:pPr>
      <w:r w:rsidRPr="00C31144">
        <w:t xml:space="preserve">           </w:t>
      </w:r>
      <w:r w:rsidR="005C23DB" w:rsidRPr="000170D1">
        <w:t xml:space="preserve"> c</w:t>
      </w:r>
      <w:r w:rsidR="0098074D">
        <w:t>itizen</w:t>
      </w:r>
      <w:r w:rsidR="005C23DB" w:rsidRPr="000170D1">
        <w:t xml:space="preserve"> =&gt; </w:t>
      </w:r>
      <w:r w:rsidR="0098074D" w:rsidRPr="000170D1">
        <w:t>c</w:t>
      </w:r>
      <w:r w:rsidR="0098074D">
        <w:t>itizen</w:t>
      </w:r>
      <w:r w:rsidR="005C23DB" w:rsidRPr="000170D1">
        <w:t>.BirthYear,</w:t>
      </w:r>
    </w:p>
    <w:p w:rsidR="005C23DB" w:rsidRPr="000170D1" w:rsidRDefault="0098074D" w:rsidP="00586C22">
      <w:pPr>
        <w:pStyle w:val="a4"/>
      </w:pPr>
      <w:r>
        <w:t xml:space="preserve"> </w:t>
      </w:r>
      <w:r w:rsidR="005C23DB" w:rsidRPr="000170D1">
        <w:t>(</w:t>
      </w:r>
      <w:r w:rsidRPr="000170D1">
        <w:t>student</w:t>
      </w:r>
      <w:r w:rsidR="005C23DB" w:rsidRPr="000170D1">
        <w:t xml:space="preserve">, </w:t>
      </w:r>
      <w:r w:rsidRPr="000170D1">
        <w:t>c</w:t>
      </w:r>
      <w:r>
        <w:t>itizen</w:t>
      </w:r>
      <w:r w:rsidR="005C23DB" w:rsidRPr="000170D1">
        <w:t xml:space="preserve">) =&gt; </w:t>
      </w:r>
      <w:r w:rsidR="005C23DB" w:rsidRPr="00C31144">
        <w:rPr>
          <w:rStyle w:val="af6"/>
        </w:rPr>
        <w:t>new</w:t>
      </w:r>
      <w:r w:rsidR="005C23DB" w:rsidRPr="000170D1">
        <w:t xml:space="preserve"> {</w:t>
      </w:r>
      <w:r w:rsidRPr="000170D1">
        <w:t>student</w:t>
      </w:r>
      <w:r w:rsidR="005C23DB" w:rsidRPr="000170D1">
        <w:t xml:space="preserve">.Name, </w:t>
      </w:r>
      <w:r w:rsidRPr="000170D1">
        <w:t>c</w:t>
      </w:r>
      <w:r>
        <w:t>itizen</w:t>
      </w:r>
      <w:r w:rsidR="005C23DB" w:rsidRPr="000170D1">
        <w:t>.IDNumber});</w:t>
      </w:r>
    </w:p>
    <w:p w:rsidR="00C31144" w:rsidRPr="0098074D" w:rsidRDefault="00C31144" w:rsidP="00586C22">
      <w:pPr>
        <w:pStyle w:val="a4"/>
        <w:rPr>
          <w:rStyle w:val="af4"/>
          <w:lang w:val="en-US"/>
        </w:rPr>
      </w:pPr>
    </w:p>
    <w:p w:rsidR="005C23DB" w:rsidRPr="00C31144" w:rsidRDefault="005C23DB" w:rsidP="00586C22">
      <w:pPr>
        <w:pStyle w:val="a4"/>
        <w:rPr>
          <w:rStyle w:val="af4"/>
        </w:rPr>
      </w:pPr>
      <w:r w:rsidRPr="00C31144">
        <w:rPr>
          <w:rStyle w:val="af4"/>
        </w:rPr>
        <w:t>// r1 содержит следующие объекты:</w:t>
      </w:r>
    </w:p>
    <w:p w:rsidR="005C23DB" w:rsidRPr="00C31144" w:rsidRDefault="005C23DB" w:rsidP="00586C22">
      <w:pPr>
        <w:pStyle w:val="a4"/>
        <w:rPr>
          <w:rStyle w:val="af4"/>
        </w:rPr>
      </w:pPr>
      <w:r w:rsidRPr="00C31144">
        <w:rPr>
          <w:rStyle w:val="af4"/>
        </w:rPr>
        <w:t>// {Name = "Smirnov", IDNumber = "WEF442"}</w:t>
      </w:r>
    </w:p>
    <w:p w:rsidR="005C23DB" w:rsidRPr="005C6AE4" w:rsidRDefault="005C23DB" w:rsidP="00586C22">
      <w:pPr>
        <w:pStyle w:val="a4"/>
        <w:rPr>
          <w:rStyle w:val="af4"/>
          <w:lang w:val="en-US"/>
        </w:rPr>
      </w:pPr>
      <w:r w:rsidRPr="005C6AE4">
        <w:rPr>
          <w:rStyle w:val="af4"/>
          <w:lang w:val="en-US"/>
        </w:rPr>
        <w:t>// {Name = "Smirnov", IDNumber = "HHH888"}</w:t>
      </w:r>
    </w:p>
    <w:p w:rsidR="005C23DB" w:rsidRPr="005C6AE4" w:rsidRDefault="005C23DB" w:rsidP="00586C22">
      <w:pPr>
        <w:pStyle w:val="a4"/>
        <w:rPr>
          <w:rStyle w:val="af4"/>
          <w:lang w:val="en-US"/>
        </w:rPr>
      </w:pPr>
      <w:r w:rsidRPr="005C6AE4">
        <w:rPr>
          <w:rStyle w:val="af4"/>
          <w:lang w:val="en-US"/>
        </w:rPr>
        <w:t>// {Name = "Kuznetsov", IDNumber = "WEF442"}</w:t>
      </w:r>
    </w:p>
    <w:p w:rsidR="005C23DB" w:rsidRPr="00C31144" w:rsidRDefault="005C23DB" w:rsidP="00586C22">
      <w:pPr>
        <w:pStyle w:val="a4"/>
        <w:rPr>
          <w:rStyle w:val="af4"/>
        </w:rPr>
      </w:pPr>
      <w:r w:rsidRPr="00C31144">
        <w:rPr>
          <w:rStyle w:val="af4"/>
        </w:rPr>
        <w:t>// {Name = "Kuznetsov", IDNumber = "HHH888"}</w:t>
      </w:r>
    </w:p>
    <w:p w:rsidR="005C23DB" w:rsidRDefault="005C23DB" w:rsidP="005C23DB">
      <w:r>
        <w:t xml:space="preserve">Оператор </w:t>
      </w:r>
      <w:r w:rsidRPr="00C31144">
        <w:rPr>
          <w:rStyle w:val="a9"/>
        </w:rPr>
        <w:t>GroupJoin()</w:t>
      </w:r>
      <w:r>
        <w:t xml:space="preserve"> порождает набор, группируя элементы внутренней коллекции при нахождении соответствия с элементом внешней коллекции: Если же соответствие не найдено, в результат включается пустая группа.</w:t>
      </w:r>
    </w:p>
    <w:p w:rsidR="005C23DB" w:rsidRPr="000170D1" w:rsidRDefault="005C23DB" w:rsidP="00586C22">
      <w:pPr>
        <w:pStyle w:val="a4"/>
      </w:pPr>
      <w:r w:rsidRPr="00C31144">
        <w:rPr>
          <w:rStyle w:val="af5"/>
        </w:rPr>
        <w:t>IEnumerable</w:t>
      </w:r>
      <w:r w:rsidRPr="000170D1">
        <w:t>&lt;V&gt; GroupJoin()&lt;T, U, K, V&gt;(</w:t>
      </w:r>
      <w:r w:rsidRPr="00C31144">
        <w:rPr>
          <w:rStyle w:val="af6"/>
        </w:rPr>
        <w:t>this</w:t>
      </w:r>
      <w:r w:rsidRPr="000170D1">
        <w:t xml:space="preserve"> </w:t>
      </w:r>
      <w:r w:rsidRPr="00C31144">
        <w:rPr>
          <w:rStyle w:val="af5"/>
        </w:rPr>
        <w:t>IEnumerable</w:t>
      </w:r>
      <w:r w:rsidRPr="000170D1">
        <w:t>&lt;T&gt; outer,</w:t>
      </w:r>
    </w:p>
    <w:p w:rsidR="005C23DB" w:rsidRPr="000170D1" w:rsidRDefault="005C23DB" w:rsidP="00586C22">
      <w:pPr>
        <w:pStyle w:val="a4"/>
      </w:pPr>
      <w:r w:rsidRPr="000170D1">
        <w:t xml:space="preserve">                                       </w:t>
      </w:r>
      <w:r w:rsidRPr="00C31144">
        <w:rPr>
          <w:rStyle w:val="af5"/>
        </w:rPr>
        <w:t>IEnumerable</w:t>
      </w:r>
      <w:r w:rsidRPr="000170D1">
        <w:t>&lt;U&gt; inner,</w:t>
      </w:r>
    </w:p>
    <w:p w:rsidR="005C23DB" w:rsidRPr="000170D1" w:rsidRDefault="005C23DB" w:rsidP="00586C22">
      <w:pPr>
        <w:pStyle w:val="a4"/>
      </w:pPr>
      <w:r w:rsidRPr="000170D1">
        <w:t xml:space="preserve">         </w:t>
      </w:r>
      <w:r w:rsidR="00C31144" w:rsidRPr="00C31144">
        <w:t xml:space="preserve">  </w:t>
      </w:r>
      <w:r w:rsidRPr="000170D1">
        <w:t xml:space="preserve">                            </w:t>
      </w:r>
      <w:r w:rsidRPr="00C31144">
        <w:rPr>
          <w:rStyle w:val="af5"/>
        </w:rPr>
        <w:t>Func</w:t>
      </w:r>
      <w:r w:rsidRPr="000170D1">
        <w:t>&lt;T, K&gt; outerKeySelector,</w:t>
      </w:r>
    </w:p>
    <w:p w:rsidR="005C23DB" w:rsidRPr="000170D1" w:rsidRDefault="005C23DB" w:rsidP="00586C22">
      <w:pPr>
        <w:pStyle w:val="a4"/>
      </w:pPr>
      <w:r w:rsidRPr="000170D1">
        <w:t xml:space="preserve">           </w:t>
      </w:r>
      <w:r w:rsidR="00C31144" w:rsidRPr="00C31144">
        <w:t xml:space="preserve">  </w:t>
      </w:r>
      <w:r w:rsidRPr="000170D1">
        <w:t xml:space="preserve">                          </w:t>
      </w:r>
      <w:r w:rsidRPr="00C31144">
        <w:rPr>
          <w:rStyle w:val="af5"/>
        </w:rPr>
        <w:t>Func</w:t>
      </w:r>
      <w:r w:rsidRPr="000170D1">
        <w:t>&lt;U, K&gt; innerKeySelector,</w:t>
      </w:r>
    </w:p>
    <w:p w:rsidR="005C23DB" w:rsidRPr="000170D1" w:rsidRDefault="005C23DB" w:rsidP="00586C22">
      <w:pPr>
        <w:pStyle w:val="a4"/>
      </w:pPr>
      <w:r w:rsidRPr="000170D1">
        <w:t xml:space="preserve">             </w:t>
      </w:r>
      <w:r w:rsidR="00C31144" w:rsidRPr="00C31144">
        <w:t xml:space="preserve">   </w:t>
      </w:r>
      <w:r w:rsidRPr="000170D1">
        <w:t xml:space="preserve">         </w:t>
      </w:r>
      <w:r w:rsidRPr="00C31144">
        <w:rPr>
          <w:rStyle w:val="af5"/>
        </w:rPr>
        <w:t>Func</w:t>
      </w:r>
      <w:r w:rsidRPr="000170D1">
        <w:t xml:space="preserve">&lt;T, </w:t>
      </w:r>
      <w:r w:rsidRPr="00C31144">
        <w:rPr>
          <w:rStyle w:val="af5"/>
        </w:rPr>
        <w:t>IEnumerable</w:t>
      </w:r>
      <w:r w:rsidRPr="000170D1">
        <w:t>&lt;U&gt;, V&gt; resultSelector);</w:t>
      </w:r>
    </w:p>
    <w:p w:rsidR="005C23DB" w:rsidRDefault="005C23DB" w:rsidP="005C23DB">
      <w:r>
        <w:t xml:space="preserve">Ниже приведён пример использования </w:t>
      </w:r>
      <w:r w:rsidRPr="00C31144">
        <w:rPr>
          <w:rStyle w:val="a9"/>
        </w:rPr>
        <w:t>GroupJoin()</w:t>
      </w:r>
      <w:r>
        <w:t>.</w:t>
      </w:r>
    </w:p>
    <w:p w:rsidR="00C31144" w:rsidRPr="005C6AE4" w:rsidRDefault="005C23DB" w:rsidP="001A4D1C">
      <w:pPr>
        <w:pStyle w:val="a4"/>
      </w:pPr>
      <w:r w:rsidRPr="00C31144">
        <w:rPr>
          <w:rStyle w:val="af6"/>
        </w:rPr>
        <w:t>var</w:t>
      </w:r>
      <w:r w:rsidRPr="000170D1">
        <w:t xml:space="preserve"> r3 = cit.GroupJoin(gr,</w:t>
      </w:r>
    </w:p>
    <w:p w:rsidR="00C31144" w:rsidRPr="00C31144" w:rsidRDefault="00C31144" w:rsidP="001A4D1C">
      <w:pPr>
        <w:pStyle w:val="a4"/>
      </w:pPr>
      <w:r w:rsidRPr="00C31144">
        <w:t xml:space="preserve">          </w:t>
      </w:r>
      <w:r w:rsidR="005C23DB" w:rsidRPr="000170D1">
        <w:t xml:space="preserve"> </w:t>
      </w:r>
      <w:r w:rsidR="0098074D" w:rsidRPr="000170D1">
        <w:t>c</w:t>
      </w:r>
      <w:r w:rsidR="0098074D">
        <w:t>itizen</w:t>
      </w:r>
      <w:r w:rsidR="005C23DB" w:rsidRPr="000170D1">
        <w:t xml:space="preserve"> =&gt; </w:t>
      </w:r>
      <w:r w:rsidR="0098074D" w:rsidRPr="000170D1">
        <w:t>c</w:t>
      </w:r>
      <w:r w:rsidR="0098074D">
        <w:t>itizen</w:t>
      </w:r>
      <w:r w:rsidR="005C23DB" w:rsidRPr="000170D1">
        <w:t>.BirthYear,</w:t>
      </w:r>
    </w:p>
    <w:p w:rsidR="005C23DB" w:rsidRPr="000170D1" w:rsidRDefault="00C31144" w:rsidP="001A4D1C">
      <w:pPr>
        <w:pStyle w:val="a4"/>
      </w:pPr>
      <w:r w:rsidRPr="00C31144">
        <w:t xml:space="preserve">           </w:t>
      </w:r>
      <w:r w:rsidR="0098074D" w:rsidRPr="000170D1">
        <w:t>student</w:t>
      </w:r>
      <w:r w:rsidR="005C23DB" w:rsidRPr="000170D1">
        <w:t xml:space="preserve"> =&gt; year - </w:t>
      </w:r>
      <w:r w:rsidR="0098074D" w:rsidRPr="000170D1">
        <w:t>student</w:t>
      </w:r>
      <w:r w:rsidR="005C23DB" w:rsidRPr="000170D1">
        <w:t>.Age,</w:t>
      </w:r>
    </w:p>
    <w:p w:rsidR="0098074D" w:rsidRDefault="0098074D" w:rsidP="001A4D1C">
      <w:pPr>
        <w:pStyle w:val="a4"/>
      </w:pPr>
      <w:r>
        <w:t xml:space="preserve">  </w:t>
      </w:r>
      <w:r w:rsidR="005C23DB" w:rsidRPr="000170D1">
        <w:t>(</w:t>
      </w:r>
      <w:r w:rsidRPr="000170D1">
        <w:t>c</w:t>
      </w:r>
      <w:r>
        <w:t>itizen</w:t>
      </w:r>
      <w:r w:rsidR="005C23DB" w:rsidRPr="000170D1">
        <w:t xml:space="preserve">, group) =&gt; </w:t>
      </w:r>
      <w:r w:rsidR="005C23DB" w:rsidRPr="00C31144">
        <w:rPr>
          <w:rStyle w:val="af6"/>
        </w:rPr>
        <w:t>new</w:t>
      </w:r>
      <w:r w:rsidR="005C23DB" w:rsidRPr="000170D1">
        <w:t xml:space="preserve"> {</w:t>
      </w:r>
      <w:r w:rsidRPr="000170D1">
        <w:t>c</w:t>
      </w:r>
      <w:r>
        <w:t>itizen</w:t>
      </w:r>
      <w:r w:rsidR="005C23DB" w:rsidRPr="000170D1">
        <w:t>.IDNumber,</w:t>
      </w:r>
    </w:p>
    <w:p w:rsidR="005C23DB" w:rsidRDefault="0098074D" w:rsidP="001A4D1C">
      <w:pPr>
        <w:pStyle w:val="a4"/>
      </w:pPr>
      <w:r>
        <w:t xml:space="preserve">                          </w:t>
      </w:r>
      <w:r w:rsidR="00C31144" w:rsidRPr="00C31144">
        <w:t xml:space="preserve"> </w:t>
      </w:r>
      <w:r w:rsidR="005C23DB" w:rsidRPr="000170D1">
        <w:t>Names = group.Select(</w:t>
      </w:r>
      <w:r w:rsidRPr="000170D1">
        <w:t>st</w:t>
      </w:r>
      <w:r w:rsidR="005C23DB" w:rsidRPr="000170D1">
        <w:t xml:space="preserve"> =&gt; </w:t>
      </w:r>
      <w:r w:rsidRPr="000170D1">
        <w:t>st</w:t>
      </w:r>
      <w:r w:rsidR="005C23DB" w:rsidRPr="000170D1">
        <w:t>.Name)</w:t>
      </w:r>
      <w:r>
        <w:t>}</w:t>
      </w:r>
      <w:r w:rsidR="005C23DB" w:rsidRPr="000170D1">
        <w:t>);</w:t>
      </w:r>
    </w:p>
    <w:p w:rsidR="00CD58B9" w:rsidRPr="000170D1" w:rsidRDefault="00CD58B9" w:rsidP="001A4D1C">
      <w:pPr>
        <w:pStyle w:val="a4"/>
      </w:pPr>
    </w:p>
    <w:p w:rsidR="005C23DB" w:rsidRPr="000170D1" w:rsidRDefault="005C23DB" w:rsidP="001A4D1C">
      <w:pPr>
        <w:pStyle w:val="a4"/>
      </w:pPr>
      <w:r w:rsidRPr="00C31144">
        <w:rPr>
          <w:rStyle w:val="af6"/>
        </w:rPr>
        <w:t>foreach</w:t>
      </w:r>
      <w:r w:rsidRPr="000170D1">
        <w:t xml:space="preserve"> (</w:t>
      </w:r>
      <w:r w:rsidRPr="00C31144">
        <w:rPr>
          <w:rStyle w:val="af6"/>
        </w:rPr>
        <w:t>var</w:t>
      </w:r>
      <w:r w:rsidRPr="000170D1">
        <w:t xml:space="preserve"> data </w:t>
      </w:r>
      <w:r w:rsidRPr="00C31144">
        <w:rPr>
          <w:rStyle w:val="af6"/>
        </w:rPr>
        <w:t>in</w:t>
      </w:r>
      <w:r w:rsidRPr="000170D1">
        <w:t xml:space="preserve"> r3)</w:t>
      </w:r>
    </w:p>
    <w:p w:rsidR="005C23DB" w:rsidRPr="000170D1" w:rsidRDefault="005C23DB" w:rsidP="001A4D1C">
      <w:pPr>
        <w:pStyle w:val="a4"/>
      </w:pPr>
      <w:r w:rsidRPr="000170D1">
        <w:t>{</w:t>
      </w:r>
    </w:p>
    <w:p w:rsidR="005C23DB" w:rsidRPr="000170D1" w:rsidRDefault="005C23DB" w:rsidP="001A4D1C">
      <w:pPr>
        <w:pStyle w:val="a4"/>
      </w:pPr>
      <w:r w:rsidRPr="000170D1">
        <w:lastRenderedPageBreak/>
        <w:t xml:space="preserve">     </w:t>
      </w:r>
      <w:r w:rsidRPr="00C31144">
        <w:rPr>
          <w:rStyle w:val="af5"/>
        </w:rPr>
        <w:t>Console</w:t>
      </w:r>
      <w:r w:rsidRPr="000170D1">
        <w:t>.WriteLine(data.IDNumber);</w:t>
      </w:r>
    </w:p>
    <w:p w:rsidR="005C23DB" w:rsidRPr="000170D1" w:rsidRDefault="005C23DB" w:rsidP="001A4D1C">
      <w:pPr>
        <w:pStyle w:val="a4"/>
      </w:pPr>
      <w:r w:rsidRPr="000170D1">
        <w:t xml:space="preserve">     </w:t>
      </w:r>
      <w:r w:rsidRPr="00C31144">
        <w:rPr>
          <w:rStyle w:val="af6"/>
        </w:rPr>
        <w:t>foreach</w:t>
      </w:r>
      <w:r w:rsidRPr="000170D1">
        <w:t xml:space="preserve"> (</w:t>
      </w:r>
      <w:r w:rsidRPr="00C31144">
        <w:rPr>
          <w:rStyle w:val="af6"/>
        </w:rPr>
        <w:t>string</w:t>
      </w:r>
      <w:r w:rsidRPr="000170D1">
        <w:t xml:space="preserve"> s </w:t>
      </w:r>
      <w:r w:rsidRPr="00C31144">
        <w:rPr>
          <w:rStyle w:val="af6"/>
        </w:rPr>
        <w:t>in</w:t>
      </w:r>
      <w:r w:rsidRPr="000170D1">
        <w:t xml:space="preserve"> data.Names)</w:t>
      </w:r>
    </w:p>
    <w:p w:rsidR="00CD58B9" w:rsidRDefault="005C23DB" w:rsidP="001A4D1C">
      <w:pPr>
        <w:pStyle w:val="a4"/>
        <w:rPr>
          <w:lang w:val="ru-RU"/>
        </w:rPr>
      </w:pPr>
      <w:r w:rsidRPr="005C6AE4">
        <w:t xml:space="preserve">     </w:t>
      </w:r>
      <w:r w:rsidRPr="0098074D">
        <w:rPr>
          <w:lang w:val="ru-RU"/>
        </w:rPr>
        <w:t xml:space="preserve">{ </w:t>
      </w:r>
    </w:p>
    <w:p w:rsidR="005C23DB" w:rsidRDefault="005C23DB" w:rsidP="001A4D1C">
      <w:pPr>
        <w:pStyle w:val="a4"/>
        <w:rPr>
          <w:rStyle w:val="af4"/>
        </w:rPr>
      </w:pPr>
      <w:r w:rsidRPr="0098074D">
        <w:rPr>
          <w:lang w:val="ru-RU"/>
        </w:rPr>
        <w:t xml:space="preserve">         </w:t>
      </w:r>
      <w:r w:rsidRPr="00C31144">
        <w:rPr>
          <w:rStyle w:val="af4"/>
        </w:rPr>
        <w:t>// 1-я и 4-я группы пусты,</w:t>
      </w:r>
    </w:p>
    <w:p w:rsidR="00CD58B9" w:rsidRPr="0098074D" w:rsidRDefault="00CD58B9" w:rsidP="001A4D1C">
      <w:pPr>
        <w:pStyle w:val="a4"/>
        <w:rPr>
          <w:lang w:val="ru-RU"/>
        </w:rPr>
      </w:pPr>
      <w:r w:rsidRPr="0098074D">
        <w:rPr>
          <w:lang w:val="ru-RU"/>
        </w:rPr>
        <w:t xml:space="preserve">         </w:t>
      </w:r>
      <w:r>
        <w:rPr>
          <w:rStyle w:val="af4"/>
        </w:rPr>
        <w:t>// 2-я и 3-я содержат по два</w:t>
      </w:r>
      <w:r w:rsidRPr="00C31144">
        <w:rPr>
          <w:rStyle w:val="af4"/>
        </w:rPr>
        <w:t xml:space="preserve"> элемента</w:t>
      </w:r>
    </w:p>
    <w:p w:rsidR="005C23DB" w:rsidRPr="00C31144" w:rsidRDefault="005C23DB" w:rsidP="001A4D1C">
      <w:pPr>
        <w:pStyle w:val="a4"/>
        <w:rPr>
          <w:lang w:val="ru-RU"/>
        </w:rPr>
      </w:pPr>
      <w:r w:rsidRPr="00C31144">
        <w:rPr>
          <w:lang w:val="ru-RU"/>
        </w:rPr>
        <w:t xml:space="preserve">         </w:t>
      </w:r>
      <w:r w:rsidRPr="00C31144">
        <w:rPr>
          <w:rStyle w:val="af5"/>
        </w:rPr>
        <w:t>Console</w:t>
      </w:r>
      <w:r w:rsidRPr="00C31144">
        <w:rPr>
          <w:lang w:val="ru-RU"/>
        </w:rPr>
        <w:t>.</w:t>
      </w:r>
      <w:r>
        <w:t>WriteLine</w:t>
      </w:r>
      <w:r w:rsidRPr="00C31144">
        <w:rPr>
          <w:lang w:val="ru-RU"/>
        </w:rPr>
        <w:t>(</w:t>
      </w:r>
      <w:r>
        <w:t>s</w:t>
      </w:r>
      <w:r w:rsidRPr="00C31144">
        <w:rPr>
          <w:lang w:val="ru-RU"/>
        </w:rPr>
        <w:t>);</w:t>
      </w:r>
    </w:p>
    <w:p w:rsidR="005C23DB" w:rsidRPr="005C6AE4" w:rsidRDefault="005C23DB" w:rsidP="001A4D1C">
      <w:pPr>
        <w:pStyle w:val="a4"/>
        <w:rPr>
          <w:lang w:val="ru-RU"/>
        </w:rPr>
      </w:pPr>
      <w:r w:rsidRPr="00C31144">
        <w:rPr>
          <w:lang w:val="ru-RU"/>
        </w:rPr>
        <w:t xml:space="preserve">     </w:t>
      </w:r>
      <w:r w:rsidRPr="005C6AE4">
        <w:rPr>
          <w:lang w:val="ru-RU"/>
        </w:rPr>
        <w:t>}</w:t>
      </w:r>
    </w:p>
    <w:p w:rsidR="005C23DB" w:rsidRPr="005C6AE4" w:rsidRDefault="005C23DB" w:rsidP="001A4D1C">
      <w:pPr>
        <w:pStyle w:val="a4"/>
        <w:rPr>
          <w:lang w:val="ru-RU"/>
        </w:rPr>
      </w:pPr>
      <w:r w:rsidRPr="005C6AE4">
        <w:rPr>
          <w:lang w:val="ru-RU"/>
        </w:rPr>
        <w:t>}</w:t>
      </w:r>
    </w:p>
    <w:p w:rsidR="005C23DB" w:rsidRDefault="005C23DB" w:rsidP="005C23DB">
      <w:r>
        <w:t xml:space="preserve">Оператор </w:t>
      </w:r>
      <w:r w:rsidRPr="00C31144">
        <w:rPr>
          <w:rStyle w:val="a9"/>
        </w:rPr>
        <w:t>Zip()</w:t>
      </w:r>
      <w:r>
        <w:t xml:space="preserve"> порождает набор на основе двух исходных коллекций, выполняя заданное генерирование элементов. Длина результирующей коллекции равна длине меньшей из двух исходных коллекций.</w:t>
      </w:r>
    </w:p>
    <w:p w:rsidR="005C23DB" w:rsidRPr="000170D1" w:rsidRDefault="005C23DB" w:rsidP="001A4D1C">
      <w:pPr>
        <w:pStyle w:val="a4"/>
      </w:pPr>
      <w:r w:rsidRPr="0098074D">
        <w:rPr>
          <w:rStyle w:val="af5"/>
        </w:rPr>
        <w:t>IEnumerable</w:t>
      </w:r>
      <w:r w:rsidRPr="000170D1">
        <w:t>&lt;V&gt; Zip&lt;T, U, V&gt;(</w:t>
      </w:r>
      <w:r w:rsidRPr="0098074D">
        <w:rPr>
          <w:rStyle w:val="af6"/>
        </w:rPr>
        <w:t>this</w:t>
      </w:r>
      <w:r w:rsidRPr="000170D1">
        <w:t xml:space="preserve"> </w:t>
      </w:r>
      <w:r w:rsidRPr="0098074D">
        <w:rPr>
          <w:rStyle w:val="af5"/>
        </w:rPr>
        <w:t>IEnumerable</w:t>
      </w:r>
      <w:r w:rsidRPr="000170D1">
        <w:t>&lt;T&gt; first,</w:t>
      </w:r>
    </w:p>
    <w:p w:rsidR="005C23DB" w:rsidRPr="000170D1" w:rsidRDefault="005C23DB" w:rsidP="001A4D1C">
      <w:pPr>
        <w:pStyle w:val="a4"/>
      </w:pPr>
      <w:r w:rsidRPr="000170D1">
        <w:t xml:space="preserve">                            </w:t>
      </w:r>
      <w:r w:rsidRPr="0098074D">
        <w:rPr>
          <w:rStyle w:val="af5"/>
        </w:rPr>
        <w:t>IEnumerable</w:t>
      </w:r>
      <w:r w:rsidRPr="000170D1">
        <w:t>&lt;U&gt; second,</w:t>
      </w:r>
    </w:p>
    <w:p w:rsidR="005C23DB" w:rsidRPr="000170D1" w:rsidRDefault="005C23DB" w:rsidP="001A4D1C">
      <w:pPr>
        <w:pStyle w:val="a4"/>
      </w:pPr>
      <w:r w:rsidRPr="000170D1">
        <w:t xml:space="preserve">                            </w:t>
      </w:r>
      <w:r w:rsidRPr="0098074D">
        <w:rPr>
          <w:rStyle w:val="af5"/>
        </w:rPr>
        <w:t>Func</w:t>
      </w:r>
      <w:r w:rsidRPr="000170D1">
        <w:t>&lt;T, U, V&gt; resultSelector);</w:t>
      </w:r>
    </w:p>
    <w:p w:rsidR="005C23DB" w:rsidRDefault="005C23DB" w:rsidP="005C23DB">
      <w:r>
        <w:t xml:space="preserve">Дадим простейший пример использования </w:t>
      </w:r>
      <w:r w:rsidRPr="00C31144">
        <w:rPr>
          <w:rStyle w:val="a9"/>
        </w:rPr>
        <w:t>Zip()</w:t>
      </w:r>
      <w:r>
        <w:t>:</w:t>
      </w:r>
    </w:p>
    <w:p w:rsidR="005C23DB" w:rsidRPr="000170D1" w:rsidRDefault="005C23DB" w:rsidP="001A4D1C">
      <w:pPr>
        <w:pStyle w:val="a4"/>
      </w:pPr>
      <w:r w:rsidRPr="0098074D">
        <w:rPr>
          <w:rStyle w:val="af6"/>
        </w:rPr>
        <w:t>int</w:t>
      </w:r>
      <w:r w:rsidRPr="000170D1">
        <w:t>[] numbers = {1, 2, 3, 4};</w:t>
      </w:r>
    </w:p>
    <w:p w:rsidR="005C23DB" w:rsidRPr="000170D1" w:rsidRDefault="005C23DB" w:rsidP="001A4D1C">
      <w:pPr>
        <w:pStyle w:val="a4"/>
      </w:pPr>
      <w:r w:rsidRPr="0098074D">
        <w:rPr>
          <w:rStyle w:val="af6"/>
        </w:rPr>
        <w:t>string</w:t>
      </w:r>
      <w:r w:rsidRPr="000170D1">
        <w:t>[] words = {</w:t>
      </w:r>
      <w:r w:rsidRPr="005C6AE4">
        <w:rPr>
          <w:rStyle w:val="af7"/>
        </w:rPr>
        <w:t>"one"</w:t>
      </w:r>
      <w:r w:rsidRPr="000170D1">
        <w:t xml:space="preserve">, </w:t>
      </w:r>
      <w:r w:rsidRPr="005C6AE4">
        <w:rPr>
          <w:rStyle w:val="af7"/>
        </w:rPr>
        <w:t>"two"</w:t>
      </w:r>
      <w:r w:rsidRPr="000170D1">
        <w:t xml:space="preserve">, </w:t>
      </w:r>
      <w:r w:rsidRPr="005C6AE4">
        <w:rPr>
          <w:rStyle w:val="af7"/>
        </w:rPr>
        <w:t>"three"</w:t>
      </w:r>
      <w:r w:rsidRPr="000170D1">
        <w:t>};</w:t>
      </w:r>
    </w:p>
    <w:p w:rsidR="005C23DB" w:rsidRPr="000170D1" w:rsidRDefault="005C23DB" w:rsidP="001A4D1C">
      <w:pPr>
        <w:pStyle w:val="a4"/>
      </w:pPr>
      <w:r w:rsidRPr="0098074D">
        <w:rPr>
          <w:rStyle w:val="af6"/>
        </w:rPr>
        <w:t>var</w:t>
      </w:r>
      <w:r w:rsidRPr="000170D1">
        <w:t xml:space="preserve"> res = numbers.Zip(words, (f, s) =&gt; f + </w:t>
      </w:r>
      <w:r w:rsidRPr="0098074D">
        <w:rPr>
          <w:rStyle w:val="af7"/>
        </w:rPr>
        <w:t>"</w:t>
      </w:r>
      <w:r w:rsidR="0098074D" w:rsidRPr="0098074D">
        <w:rPr>
          <w:rStyle w:val="af7"/>
        </w:rPr>
        <w:t>=</w:t>
      </w:r>
      <w:r w:rsidRPr="0098074D">
        <w:rPr>
          <w:rStyle w:val="af7"/>
        </w:rPr>
        <w:t>"</w:t>
      </w:r>
      <w:r w:rsidRPr="000170D1">
        <w:t xml:space="preserve"> + s);   </w:t>
      </w:r>
      <w:r w:rsidRPr="005C6AE4">
        <w:rPr>
          <w:rStyle w:val="af4"/>
          <w:lang w:val="en-US"/>
        </w:rPr>
        <w:t xml:space="preserve">// 3 </w:t>
      </w:r>
      <w:r w:rsidRPr="0098074D">
        <w:rPr>
          <w:rStyle w:val="af4"/>
        </w:rPr>
        <w:t>элемента</w:t>
      </w:r>
    </w:p>
    <w:p w:rsidR="005C23DB" w:rsidRDefault="005C23DB" w:rsidP="007B0020">
      <w:pPr>
        <w:pStyle w:val="aff1"/>
      </w:pPr>
      <w:r>
        <w:t>6. Операторы работы с множествами.</w:t>
      </w:r>
    </w:p>
    <w:p w:rsidR="005C23DB" w:rsidRDefault="005C23DB" w:rsidP="005C23DB">
      <w:r>
        <w:t>В LINQ to Objects имеется набор операторов для работы с множествами.</w:t>
      </w:r>
    </w:p>
    <w:p w:rsidR="005C23DB" w:rsidRPr="000170D1" w:rsidRDefault="005C23DB" w:rsidP="001A4D1C">
      <w:pPr>
        <w:pStyle w:val="a4"/>
      </w:pPr>
      <w:r w:rsidRPr="0098074D">
        <w:rPr>
          <w:rStyle w:val="af5"/>
        </w:rPr>
        <w:t>IEnumerable</w:t>
      </w:r>
      <w:r w:rsidRPr="000170D1">
        <w:t>&lt;T&gt; Distinct&lt;T&gt;(</w:t>
      </w:r>
      <w:r w:rsidRPr="0098074D">
        <w:rPr>
          <w:rStyle w:val="af6"/>
        </w:rPr>
        <w:t>this</w:t>
      </w:r>
      <w:r w:rsidRPr="000170D1">
        <w:t xml:space="preserve"> </w:t>
      </w:r>
      <w:r w:rsidRPr="0098074D">
        <w:rPr>
          <w:rStyle w:val="af5"/>
        </w:rPr>
        <w:t>IEnumerable</w:t>
      </w:r>
      <w:r w:rsidRPr="000170D1">
        <w:t>&lt;T&gt; source);</w:t>
      </w:r>
    </w:p>
    <w:p w:rsidR="005C23DB" w:rsidRPr="000170D1" w:rsidRDefault="005C23DB" w:rsidP="001A4D1C">
      <w:pPr>
        <w:pStyle w:val="a4"/>
      </w:pPr>
    </w:p>
    <w:p w:rsidR="005C23DB" w:rsidRPr="000170D1" w:rsidRDefault="005C23DB" w:rsidP="001A4D1C">
      <w:pPr>
        <w:pStyle w:val="a4"/>
      </w:pPr>
      <w:r w:rsidRPr="0098074D">
        <w:rPr>
          <w:rStyle w:val="af5"/>
        </w:rPr>
        <w:t>IEnumerable</w:t>
      </w:r>
      <w:r w:rsidRPr="000170D1">
        <w:t>&lt;T&gt; Union&lt;T&gt;(</w:t>
      </w:r>
      <w:r w:rsidRPr="0098074D">
        <w:rPr>
          <w:rStyle w:val="af6"/>
        </w:rPr>
        <w:t>this</w:t>
      </w:r>
      <w:r w:rsidRPr="000170D1">
        <w:t xml:space="preserve"> </w:t>
      </w:r>
      <w:r w:rsidRPr="0098074D">
        <w:rPr>
          <w:rStyle w:val="af5"/>
        </w:rPr>
        <w:t>IEnumerable</w:t>
      </w:r>
      <w:r w:rsidRPr="000170D1">
        <w:t>&lt;T&gt; first,</w:t>
      </w:r>
    </w:p>
    <w:p w:rsidR="005C23DB" w:rsidRPr="000170D1" w:rsidRDefault="005C23DB" w:rsidP="001A4D1C">
      <w:pPr>
        <w:pStyle w:val="a4"/>
      </w:pPr>
      <w:r w:rsidRPr="000170D1">
        <w:t xml:space="preserve">                        </w:t>
      </w:r>
      <w:r w:rsidRPr="0098074D">
        <w:rPr>
          <w:rStyle w:val="af5"/>
        </w:rPr>
        <w:t>IEnumerable</w:t>
      </w:r>
      <w:r w:rsidRPr="000170D1">
        <w:t>&lt;T&gt; second);</w:t>
      </w:r>
    </w:p>
    <w:p w:rsidR="005C23DB" w:rsidRPr="000170D1" w:rsidRDefault="005C23DB" w:rsidP="001A4D1C">
      <w:pPr>
        <w:pStyle w:val="a4"/>
      </w:pPr>
    </w:p>
    <w:p w:rsidR="005C23DB" w:rsidRPr="000170D1" w:rsidRDefault="005C23DB" w:rsidP="001A4D1C">
      <w:pPr>
        <w:pStyle w:val="a4"/>
      </w:pPr>
      <w:r w:rsidRPr="0098074D">
        <w:rPr>
          <w:rStyle w:val="af5"/>
        </w:rPr>
        <w:t>IEnumerable</w:t>
      </w:r>
      <w:r w:rsidRPr="000170D1">
        <w:t>&lt;T&gt; Intersect&lt;T&gt;(</w:t>
      </w:r>
      <w:r w:rsidRPr="0098074D">
        <w:rPr>
          <w:rStyle w:val="af6"/>
        </w:rPr>
        <w:t>this</w:t>
      </w:r>
      <w:r w:rsidRPr="000170D1">
        <w:t xml:space="preserve"> </w:t>
      </w:r>
      <w:r w:rsidRPr="0098074D">
        <w:rPr>
          <w:rStyle w:val="af5"/>
        </w:rPr>
        <w:t>IEnumerable</w:t>
      </w:r>
      <w:r w:rsidRPr="000170D1">
        <w:t>&lt;T&gt; first,</w:t>
      </w:r>
    </w:p>
    <w:p w:rsidR="005C23DB" w:rsidRPr="000170D1" w:rsidRDefault="005C23DB" w:rsidP="001A4D1C">
      <w:pPr>
        <w:pStyle w:val="a4"/>
      </w:pPr>
      <w:r w:rsidRPr="000170D1">
        <w:t xml:space="preserve">                            </w:t>
      </w:r>
      <w:r w:rsidRPr="0098074D">
        <w:rPr>
          <w:rStyle w:val="af5"/>
        </w:rPr>
        <w:t>IEnumerable</w:t>
      </w:r>
      <w:r w:rsidRPr="000170D1">
        <w:t>&lt;T&gt; second);</w:t>
      </w:r>
    </w:p>
    <w:p w:rsidR="005C23DB" w:rsidRPr="000170D1" w:rsidRDefault="005C23DB" w:rsidP="001A4D1C">
      <w:pPr>
        <w:pStyle w:val="a4"/>
      </w:pPr>
    </w:p>
    <w:p w:rsidR="005C23DB" w:rsidRPr="000170D1" w:rsidRDefault="005C23DB" w:rsidP="001A4D1C">
      <w:pPr>
        <w:pStyle w:val="a4"/>
      </w:pPr>
      <w:r w:rsidRPr="0098074D">
        <w:rPr>
          <w:rStyle w:val="af5"/>
        </w:rPr>
        <w:t>IEnumerable</w:t>
      </w:r>
      <w:r w:rsidRPr="000170D1">
        <w:t>&lt;T&gt; Except&lt;T&gt;(</w:t>
      </w:r>
      <w:r w:rsidRPr="0098074D">
        <w:rPr>
          <w:rStyle w:val="af6"/>
        </w:rPr>
        <w:t>this</w:t>
      </w:r>
      <w:r w:rsidRPr="000170D1">
        <w:t xml:space="preserve"> </w:t>
      </w:r>
      <w:r w:rsidRPr="0098074D">
        <w:rPr>
          <w:rStyle w:val="af5"/>
        </w:rPr>
        <w:t>IEnumerable</w:t>
      </w:r>
      <w:r w:rsidRPr="000170D1">
        <w:t>&lt;T&gt; first,</w:t>
      </w:r>
    </w:p>
    <w:p w:rsidR="005C23DB" w:rsidRPr="005C6AE4" w:rsidRDefault="005C23DB" w:rsidP="001A4D1C">
      <w:pPr>
        <w:pStyle w:val="a4"/>
        <w:rPr>
          <w:lang w:val="ru-RU"/>
        </w:rPr>
      </w:pPr>
      <w:r w:rsidRPr="000170D1">
        <w:t xml:space="preserve">                         </w:t>
      </w:r>
      <w:r w:rsidRPr="0098074D">
        <w:rPr>
          <w:rStyle w:val="af5"/>
        </w:rPr>
        <w:t>IEnumerable</w:t>
      </w:r>
      <w:r w:rsidRPr="005C6AE4">
        <w:rPr>
          <w:lang w:val="ru-RU"/>
        </w:rPr>
        <w:t>&lt;</w:t>
      </w:r>
      <w:r>
        <w:t>T</w:t>
      </w:r>
      <w:r w:rsidRPr="005C6AE4">
        <w:rPr>
          <w:lang w:val="ru-RU"/>
        </w:rPr>
        <w:t xml:space="preserve">&gt; </w:t>
      </w:r>
      <w:r>
        <w:t>second</w:t>
      </w:r>
      <w:r w:rsidRPr="005C6AE4">
        <w:rPr>
          <w:lang w:val="ru-RU"/>
        </w:rPr>
        <w:t>);</w:t>
      </w:r>
    </w:p>
    <w:p w:rsidR="005C23DB" w:rsidRDefault="005C23DB" w:rsidP="005C23DB">
      <w:r>
        <w:t xml:space="preserve">Оператор </w:t>
      </w:r>
      <w:r w:rsidRPr="0098074D">
        <w:rPr>
          <w:rStyle w:val="a9"/>
        </w:rPr>
        <w:t>Distinct()</w:t>
      </w:r>
      <w:r>
        <w:t xml:space="preserve"> удаляет из коллекции повторяющиеся элементы. Операторы </w:t>
      </w:r>
      <w:r w:rsidRPr="0098074D">
        <w:rPr>
          <w:rStyle w:val="a9"/>
        </w:rPr>
        <w:t>Union()</w:t>
      </w:r>
      <w:r>
        <w:t xml:space="preserve">, </w:t>
      </w:r>
      <w:r w:rsidRPr="0098074D">
        <w:rPr>
          <w:rStyle w:val="a9"/>
        </w:rPr>
        <w:t>Intersect()</w:t>
      </w:r>
      <w:r>
        <w:t xml:space="preserve"> и </w:t>
      </w:r>
      <w:r w:rsidRPr="0098074D">
        <w:rPr>
          <w:rStyle w:val="a9"/>
        </w:rPr>
        <w:t>Except()</w:t>
      </w:r>
      <w:r>
        <w:t xml:space="preserve"> представляют объединение, пересечение и разность двух множеств.</w:t>
      </w:r>
    </w:p>
    <w:p w:rsidR="005C23DB" w:rsidRDefault="005C23DB" w:rsidP="00531924">
      <w:pPr>
        <w:pStyle w:val="aff1"/>
      </w:pPr>
      <w:r>
        <w:t>7. Операторы агрегирования.</w:t>
      </w:r>
    </w:p>
    <w:p w:rsidR="005C23DB" w:rsidRDefault="005C23DB" w:rsidP="005C23DB">
      <w:r>
        <w:t>К операторам агрегирования относятся операторы, результатом работы которых является скалярное значение. Следующие операторы возвращают количество элементов коллекции. При этом может быть использована перегруженная версия, принимающая в качестве второго аргумента предикат фильтрации.</w:t>
      </w:r>
    </w:p>
    <w:p w:rsidR="005C23DB" w:rsidRPr="000170D1" w:rsidRDefault="005C23DB" w:rsidP="00837B5F">
      <w:pPr>
        <w:pStyle w:val="a4"/>
      </w:pPr>
      <w:r w:rsidRPr="004B758F">
        <w:rPr>
          <w:rStyle w:val="af6"/>
        </w:rPr>
        <w:t>int</w:t>
      </w:r>
      <w:r w:rsidRPr="000170D1">
        <w:t xml:space="preserve"> Count&lt;T&gt;(</w:t>
      </w:r>
      <w:r w:rsidRPr="004B758F">
        <w:rPr>
          <w:rStyle w:val="af6"/>
        </w:rPr>
        <w:t>this</w:t>
      </w:r>
      <w:r w:rsidRPr="000170D1">
        <w:t xml:space="preserve"> </w:t>
      </w:r>
      <w:r w:rsidRPr="004B758F">
        <w:rPr>
          <w:rStyle w:val="af5"/>
        </w:rPr>
        <w:t>IEnumerable</w:t>
      </w:r>
      <w:r w:rsidRPr="000170D1">
        <w:t>&lt;T&gt; source);</w:t>
      </w:r>
    </w:p>
    <w:p w:rsidR="005C23DB" w:rsidRPr="000170D1" w:rsidRDefault="005C23DB" w:rsidP="00837B5F">
      <w:pPr>
        <w:pStyle w:val="a4"/>
      </w:pPr>
    </w:p>
    <w:p w:rsidR="005C23DB" w:rsidRPr="000170D1" w:rsidRDefault="005C23DB" w:rsidP="00837B5F">
      <w:pPr>
        <w:pStyle w:val="a4"/>
      </w:pPr>
      <w:r w:rsidRPr="004B758F">
        <w:rPr>
          <w:rStyle w:val="af6"/>
        </w:rPr>
        <w:t>long</w:t>
      </w:r>
      <w:r w:rsidRPr="000170D1">
        <w:t xml:space="preserve"> LongCount&lt;T&gt;(</w:t>
      </w:r>
      <w:r w:rsidRPr="004B758F">
        <w:rPr>
          <w:rStyle w:val="af6"/>
        </w:rPr>
        <w:t>this</w:t>
      </w:r>
      <w:r w:rsidRPr="000170D1">
        <w:t xml:space="preserve"> </w:t>
      </w:r>
      <w:r w:rsidRPr="004B758F">
        <w:rPr>
          <w:rStyle w:val="af5"/>
        </w:rPr>
        <w:t>IEnumerable</w:t>
      </w:r>
      <w:r w:rsidRPr="000170D1">
        <w:t>&lt;T&gt; source);</w:t>
      </w:r>
    </w:p>
    <w:p w:rsidR="005C23DB" w:rsidRPr="004B758F" w:rsidRDefault="005C23DB" w:rsidP="005C23DB">
      <w:r>
        <w:lastRenderedPageBreak/>
        <w:t>Следующие операторы подсчитывают сумму и среднее значение в коллекции. При</w:t>
      </w:r>
      <w:r w:rsidRPr="004B758F">
        <w:t xml:space="preserve"> </w:t>
      </w:r>
      <w:r>
        <w:t>этом</w:t>
      </w:r>
      <w:r w:rsidRPr="004B758F">
        <w:t xml:space="preserve"> </w:t>
      </w:r>
      <w:r w:rsidRPr="004B758F">
        <w:rPr>
          <w:rStyle w:val="aff0"/>
          <w:lang w:val="en-US"/>
        </w:rPr>
        <w:t>Num</w:t>
      </w:r>
      <w:r w:rsidRPr="004B758F">
        <w:t xml:space="preserve"> </w:t>
      </w:r>
      <w:r>
        <w:t>должен</w:t>
      </w:r>
      <w:r w:rsidRPr="004B758F">
        <w:t xml:space="preserve"> </w:t>
      </w:r>
      <w:r>
        <w:t>быть</w:t>
      </w:r>
      <w:r w:rsidRPr="004B758F">
        <w:t xml:space="preserve"> </w:t>
      </w:r>
      <w:r>
        <w:t>типом</w:t>
      </w:r>
      <w:r w:rsidRPr="004B758F">
        <w:t xml:space="preserve"> </w:t>
      </w:r>
      <w:r w:rsidRPr="004B758F">
        <w:rPr>
          <w:rStyle w:val="af6"/>
        </w:rPr>
        <w:t>int</w:t>
      </w:r>
      <w:r w:rsidRPr="004B758F">
        <w:t xml:space="preserve">, </w:t>
      </w:r>
      <w:r w:rsidRPr="004B758F">
        <w:rPr>
          <w:rStyle w:val="af6"/>
        </w:rPr>
        <w:t>long</w:t>
      </w:r>
      <w:r w:rsidRPr="004B758F">
        <w:t xml:space="preserve">, </w:t>
      </w:r>
      <w:r w:rsidRPr="004B758F">
        <w:rPr>
          <w:rStyle w:val="af6"/>
        </w:rPr>
        <w:t>float</w:t>
      </w:r>
      <w:r w:rsidRPr="004B758F">
        <w:t xml:space="preserve">, </w:t>
      </w:r>
      <w:r w:rsidRPr="004B758F">
        <w:rPr>
          <w:rStyle w:val="af6"/>
        </w:rPr>
        <w:t>double</w:t>
      </w:r>
      <w:r w:rsidRPr="004B758F">
        <w:t xml:space="preserve">, </w:t>
      </w:r>
      <w:r w:rsidRPr="004B758F">
        <w:rPr>
          <w:rStyle w:val="af6"/>
        </w:rPr>
        <w:t>decimal</w:t>
      </w:r>
      <w:r w:rsidR="004B758F">
        <w:t xml:space="preserve"> или вариантом этих типов с </w:t>
      </w:r>
      <w:r>
        <w:t>поддержкой</w:t>
      </w:r>
      <w:r w:rsidRPr="004B758F">
        <w:t xml:space="preserve"> </w:t>
      </w:r>
      <w:r w:rsidRPr="004B758F">
        <w:rPr>
          <w:rStyle w:val="af6"/>
        </w:rPr>
        <w:t>null</w:t>
      </w:r>
      <w:r w:rsidRPr="004B758F">
        <w:t xml:space="preserve"> (</w:t>
      </w:r>
      <w:r>
        <w:t>например</w:t>
      </w:r>
      <w:r w:rsidRPr="004B758F">
        <w:t xml:space="preserve">, </w:t>
      </w:r>
      <w:r w:rsidRPr="004B758F">
        <w:rPr>
          <w:rStyle w:val="af6"/>
        </w:rPr>
        <w:t>long</w:t>
      </w:r>
      <w:r w:rsidRPr="004B758F">
        <w:t>?).</w:t>
      </w:r>
    </w:p>
    <w:p w:rsidR="005C23DB" w:rsidRPr="000170D1" w:rsidRDefault="005C23DB" w:rsidP="00837B5F">
      <w:pPr>
        <w:pStyle w:val="a4"/>
      </w:pPr>
      <w:r w:rsidRPr="005C6AE4">
        <w:rPr>
          <w:rStyle w:val="aff0"/>
          <w:lang w:val="en-US"/>
        </w:rPr>
        <w:t>Num</w:t>
      </w:r>
      <w:r w:rsidRPr="000170D1">
        <w:t xml:space="preserve"> Sum(</w:t>
      </w:r>
      <w:r w:rsidRPr="004B758F">
        <w:rPr>
          <w:rStyle w:val="af6"/>
        </w:rPr>
        <w:t>this</w:t>
      </w:r>
      <w:r w:rsidRPr="000170D1">
        <w:t xml:space="preserve"> </w:t>
      </w:r>
      <w:r w:rsidRPr="004B758F">
        <w:rPr>
          <w:rStyle w:val="af5"/>
        </w:rPr>
        <w:t>IEnumerable</w:t>
      </w:r>
      <w:r w:rsidRPr="000170D1">
        <w:t>&lt;</w:t>
      </w:r>
      <w:r w:rsidRPr="005C6AE4">
        <w:rPr>
          <w:rStyle w:val="aff0"/>
          <w:lang w:val="en-US"/>
        </w:rPr>
        <w:t>Num</w:t>
      </w:r>
      <w:r w:rsidRPr="000170D1">
        <w:t>&gt; source);</w:t>
      </w:r>
    </w:p>
    <w:p w:rsidR="005C23DB" w:rsidRPr="000170D1" w:rsidRDefault="005C23DB" w:rsidP="00837B5F">
      <w:pPr>
        <w:pStyle w:val="a4"/>
      </w:pPr>
    </w:p>
    <w:p w:rsidR="005C23DB" w:rsidRPr="000170D1" w:rsidRDefault="005C23DB" w:rsidP="00837B5F">
      <w:pPr>
        <w:pStyle w:val="a4"/>
      </w:pPr>
      <w:r w:rsidRPr="005C6AE4">
        <w:rPr>
          <w:rStyle w:val="aff0"/>
          <w:lang w:val="en-US"/>
        </w:rPr>
        <w:t>Num</w:t>
      </w:r>
      <w:r w:rsidRPr="000170D1">
        <w:t xml:space="preserve"> Sum&lt;T&gt;(</w:t>
      </w:r>
      <w:r w:rsidRPr="004B758F">
        <w:rPr>
          <w:rStyle w:val="af6"/>
        </w:rPr>
        <w:t>this</w:t>
      </w:r>
      <w:r w:rsidRPr="000170D1">
        <w:t xml:space="preserve"> </w:t>
      </w:r>
      <w:r w:rsidRPr="004B758F">
        <w:rPr>
          <w:rStyle w:val="af5"/>
        </w:rPr>
        <w:t>IEnumerable</w:t>
      </w:r>
      <w:r w:rsidRPr="000170D1">
        <w:t xml:space="preserve">&lt;T&gt; source, </w:t>
      </w:r>
      <w:r w:rsidRPr="004B758F">
        <w:rPr>
          <w:rStyle w:val="af5"/>
        </w:rPr>
        <w:t>Func</w:t>
      </w:r>
      <w:r w:rsidRPr="000170D1">
        <w:t xml:space="preserve">&lt;T, </w:t>
      </w:r>
      <w:r w:rsidRPr="005C6AE4">
        <w:rPr>
          <w:rStyle w:val="aff0"/>
          <w:lang w:val="en-US"/>
        </w:rPr>
        <w:t>Num</w:t>
      </w:r>
      <w:r w:rsidRPr="000170D1">
        <w:t>&gt; selector);</w:t>
      </w:r>
    </w:p>
    <w:p w:rsidR="005C23DB" w:rsidRPr="000170D1" w:rsidRDefault="005C23DB" w:rsidP="00837B5F">
      <w:pPr>
        <w:pStyle w:val="a4"/>
      </w:pPr>
    </w:p>
    <w:p w:rsidR="005C23DB" w:rsidRPr="000170D1" w:rsidRDefault="005C23DB" w:rsidP="00837B5F">
      <w:pPr>
        <w:pStyle w:val="a4"/>
      </w:pPr>
      <w:r w:rsidRPr="005C6AE4">
        <w:rPr>
          <w:rStyle w:val="aff0"/>
          <w:lang w:val="en-US"/>
        </w:rPr>
        <w:t>Num</w:t>
      </w:r>
      <w:r w:rsidRPr="000170D1">
        <w:t xml:space="preserve"> Average(</w:t>
      </w:r>
      <w:r w:rsidRPr="004B758F">
        <w:rPr>
          <w:rStyle w:val="af6"/>
        </w:rPr>
        <w:t>this</w:t>
      </w:r>
      <w:r w:rsidRPr="000170D1">
        <w:t xml:space="preserve"> </w:t>
      </w:r>
      <w:r w:rsidRPr="004B758F">
        <w:rPr>
          <w:rStyle w:val="af5"/>
        </w:rPr>
        <w:t>IEnumerable</w:t>
      </w:r>
      <w:r w:rsidRPr="000170D1">
        <w:t>&lt;</w:t>
      </w:r>
      <w:r w:rsidRPr="005C6AE4">
        <w:rPr>
          <w:rStyle w:val="aff0"/>
          <w:lang w:val="en-US"/>
        </w:rPr>
        <w:t>Num</w:t>
      </w:r>
      <w:r w:rsidRPr="000170D1">
        <w:t>&gt; source);</w:t>
      </w:r>
    </w:p>
    <w:p w:rsidR="005C23DB" w:rsidRPr="000170D1" w:rsidRDefault="005C23DB" w:rsidP="00837B5F">
      <w:pPr>
        <w:pStyle w:val="a4"/>
      </w:pPr>
    </w:p>
    <w:p w:rsidR="005C23DB" w:rsidRPr="000170D1" w:rsidRDefault="005C23DB" w:rsidP="00837B5F">
      <w:pPr>
        <w:pStyle w:val="a4"/>
      </w:pPr>
      <w:r w:rsidRPr="005C6AE4">
        <w:rPr>
          <w:rStyle w:val="aff0"/>
          <w:lang w:val="en-US"/>
        </w:rPr>
        <w:t>Num</w:t>
      </w:r>
      <w:r w:rsidRPr="000170D1">
        <w:t xml:space="preserve"> Average&lt;T&gt;(</w:t>
      </w:r>
      <w:r w:rsidRPr="004B758F">
        <w:rPr>
          <w:rStyle w:val="af6"/>
        </w:rPr>
        <w:t>this</w:t>
      </w:r>
      <w:r w:rsidRPr="000170D1">
        <w:t xml:space="preserve"> </w:t>
      </w:r>
      <w:r w:rsidRPr="004B758F">
        <w:rPr>
          <w:rStyle w:val="af5"/>
        </w:rPr>
        <w:t>IEnumerable</w:t>
      </w:r>
      <w:r w:rsidRPr="000170D1">
        <w:t xml:space="preserve">&lt;T&gt; source, </w:t>
      </w:r>
      <w:r w:rsidRPr="004B758F">
        <w:rPr>
          <w:rStyle w:val="af5"/>
        </w:rPr>
        <w:t>Func</w:t>
      </w:r>
      <w:r w:rsidRPr="000170D1">
        <w:t xml:space="preserve">&lt;T, </w:t>
      </w:r>
      <w:r w:rsidRPr="005C6AE4">
        <w:rPr>
          <w:rStyle w:val="aff0"/>
          <w:lang w:val="en-US"/>
        </w:rPr>
        <w:t>Num</w:t>
      </w:r>
      <w:r w:rsidRPr="000170D1">
        <w:t>&gt; selector);</w:t>
      </w:r>
    </w:p>
    <w:p w:rsidR="004B758F" w:rsidRDefault="005C23DB" w:rsidP="004B758F">
      <w:r>
        <w:t>Существует также несколько перегруженных версий операторов для нахождения минимального и максимального значений.</w:t>
      </w:r>
      <w:r w:rsidR="004B758F">
        <w:t xml:space="preserve"> Первые две версии применяются для коллекций с числовым элементом. Последние две предполагают, что элемент коллекции реализует интерфейс </w:t>
      </w:r>
      <w:r w:rsidR="004B758F" w:rsidRPr="004B758F">
        <w:rPr>
          <w:rStyle w:val="af5"/>
        </w:rPr>
        <w:t>IComparable</w:t>
      </w:r>
      <w:r w:rsidR="004B758F" w:rsidRPr="004B758F">
        <w:rPr>
          <w:rStyle w:val="a9"/>
        </w:rPr>
        <w:t>&lt;T&gt;</w:t>
      </w:r>
      <w:r w:rsidR="004B758F">
        <w:t>.</w:t>
      </w:r>
    </w:p>
    <w:p w:rsidR="005C23DB" w:rsidRPr="000170D1" w:rsidRDefault="005C23DB" w:rsidP="00837B5F">
      <w:pPr>
        <w:pStyle w:val="a4"/>
      </w:pPr>
      <w:r w:rsidRPr="004B758F">
        <w:rPr>
          <w:rStyle w:val="aff0"/>
          <w:lang w:val="en-US"/>
        </w:rPr>
        <w:t>Num</w:t>
      </w:r>
      <w:r w:rsidRPr="000170D1">
        <w:t xml:space="preserve"> Min/Max(</w:t>
      </w:r>
      <w:r w:rsidRPr="004B758F">
        <w:rPr>
          <w:rStyle w:val="af6"/>
        </w:rPr>
        <w:t>this</w:t>
      </w:r>
      <w:r w:rsidRPr="000170D1">
        <w:t xml:space="preserve"> </w:t>
      </w:r>
      <w:r w:rsidRPr="004B758F">
        <w:rPr>
          <w:rStyle w:val="af5"/>
        </w:rPr>
        <w:t>IEnumerable</w:t>
      </w:r>
      <w:r w:rsidRPr="000170D1">
        <w:t>&lt;</w:t>
      </w:r>
      <w:r w:rsidRPr="004B758F">
        <w:rPr>
          <w:rStyle w:val="aff0"/>
          <w:lang w:val="en-US"/>
        </w:rPr>
        <w:t>Num</w:t>
      </w:r>
      <w:r w:rsidRPr="000170D1">
        <w:t>&gt; source);</w:t>
      </w:r>
    </w:p>
    <w:p w:rsidR="005C23DB" w:rsidRPr="000170D1" w:rsidRDefault="005C23DB" w:rsidP="00837B5F">
      <w:pPr>
        <w:pStyle w:val="a4"/>
      </w:pPr>
    </w:p>
    <w:p w:rsidR="005C23DB" w:rsidRPr="000170D1" w:rsidRDefault="005C23DB" w:rsidP="00837B5F">
      <w:pPr>
        <w:pStyle w:val="a4"/>
      </w:pPr>
      <w:r w:rsidRPr="005C6AE4">
        <w:rPr>
          <w:rStyle w:val="aff0"/>
          <w:lang w:val="en-US"/>
        </w:rPr>
        <w:t>Num</w:t>
      </w:r>
      <w:r w:rsidRPr="000170D1">
        <w:t xml:space="preserve"> Min&lt;T&gt;/Max&lt;T&gt;(</w:t>
      </w:r>
      <w:r w:rsidRPr="004B758F">
        <w:rPr>
          <w:rStyle w:val="af6"/>
        </w:rPr>
        <w:t>this</w:t>
      </w:r>
      <w:r w:rsidRPr="000170D1">
        <w:t xml:space="preserve"> </w:t>
      </w:r>
      <w:r w:rsidRPr="004B758F">
        <w:rPr>
          <w:rStyle w:val="af5"/>
        </w:rPr>
        <w:t>IEnumerable</w:t>
      </w:r>
      <w:r w:rsidRPr="000170D1">
        <w:t xml:space="preserve">&lt;T&gt; src, </w:t>
      </w:r>
      <w:r w:rsidRPr="004B758F">
        <w:rPr>
          <w:rStyle w:val="af5"/>
        </w:rPr>
        <w:t>Func</w:t>
      </w:r>
      <w:r w:rsidRPr="000170D1">
        <w:t xml:space="preserve">&lt;T, </w:t>
      </w:r>
      <w:r w:rsidRPr="004B758F">
        <w:rPr>
          <w:rStyle w:val="aff0"/>
          <w:lang w:val="en-US"/>
        </w:rPr>
        <w:t>Num</w:t>
      </w:r>
      <w:r w:rsidRPr="000170D1">
        <w:t>&gt; selector);</w:t>
      </w:r>
    </w:p>
    <w:p w:rsidR="005C23DB" w:rsidRPr="000170D1" w:rsidRDefault="005C23DB" w:rsidP="00837B5F">
      <w:pPr>
        <w:pStyle w:val="a4"/>
      </w:pPr>
    </w:p>
    <w:p w:rsidR="005C23DB" w:rsidRPr="000170D1" w:rsidRDefault="005C23DB" w:rsidP="00837B5F">
      <w:pPr>
        <w:pStyle w:val="a4"/>
      </w:pPr>
      <w:r w:rsidRPr="000170D1">
        <w:t>T Min&lt;T&gt;/Max&lt;T&gt;(</w:t>
      </w:r>
      <w:r w:rsidRPr="004B758F">
        <w:rPr>
          <w:rStyle w:val="af6"/>
        </w:rPr>
        <w:t>this</w:t>
      </w:r>
      <w:r w:rsidRPr="000170D1">
        <w:t xml:space="preserve"> </w:t>
      </w:r>
      <w:r w:rsidRPr="004B758F">
        <w:rPr>
          <w:rStyle w:val="af5"/>
        </w:rPr>
        <w:t>IEnumerable</w:t>
      </w:r>
      <w:r w:rsidRPr="000170D1">
        <w:t>&lt;T&gt; source);</w:t>
      </w:r>
    </w:p>
    <w:p w:rsidR="005C23DB" w:rsidRPr="000170D1" w:rsidRDefault="005C23DB" w:rsidP="00837B5F">
      <w:pPr>
        <w:pStyle w:val="a4"/>
      </w:pPr>
    </w:p>
    <w:p w:rsidR="005C23DB" w:rsidRPr="000170D1" w:rsidRDefault="005C23DB" w:rsidP="00837B5F">
      <w:pPr>
        <w:pStyle w:val="a4"/>
      </w:pPr>
      <w:r w:rsidRPr="000170D1">
        <w:t>S Min&lt;T, S&gt;/Max&lt;T, S&gt;(</w:t>
      </w:r>
      <w:r w:rsidRPr="004B758F">
        <w:rPr>
          <w:rStyle w:val="af6"/>
        </w:rPr>
        <w:t>this</w:t>
      </w:r>
      <w:r w:rsidRPr="000170D1">
        <w:t xml:space="preserve"> </w:t>
      </w:r>
      <w:r w:rsidRPr="004B758F">
        <w:rPr>
          <w:rStyle w:val="af5"/>
        </w:rPr>
        <w:t>IEnumerable</w:t>
      </w:r>
      <w:r w:rsidRPr="000170D1">
        <w:t xml:space="preserve">&lt;T&gt; src, </w:t>
      </w:r>
      <w:r w:rsidRPr="004B758F">
        <w:rPr>
          <w:rStyle w:val="af5"/>
        </w:rPr>
        <w:t>Func</w:t>
      </w:r>
      <w:r w:rsidRPr="000170D1">
        <w:t>&lt;T, S&gt; selector);</w:t>
      </w:r>
    </w:p>
    <w:p w:rsidR="005C23DB" w:rsidRPr="000170D1" w:rsidRDefault="005C23DB" w:rsidP="005C23DB">
      <w:pPr>
        <w:rPr>
          <w:lang w:val="en-US"/>
        </w:rPr>
      </w:pPr>
      <w:r>
        <w:t xml:space="preserve">Оператор </w:t>
      </w:r>
      <w:r w:rsidRPr="00E86FD2">
        <w:rPr>
          <w:rStyle w:val="a9"/>
        </w:rPr>
        <w:t>Aggregate()</w:t>
      </w:r>
      <w:r>
        <w:t xml:space="preserve"> позволяет выполнить для коллекции собственный алгоритм агрегирования. Его</w:t>
      </w:r>
      <w:r w:rsidRPr="000170D1">
        <w:rPr>
          <w:lang w:val="en-US"/>
        </w:rPr>
        <w:t xml:space="preserve"> </w:t>
      </w:r>
      <w:r>
        <w:t>простейшая</w:t>
      </w:r>
      <w:r w:rsidRPr="000170D1">
        <w:rPr>
          <w:lang w:val="en-US"/>
        </w:rPr>
        <w:t xml:space="preserve"> </w:t>
      </w:r>
      <w:r>
        <w:t>форма</w:t>
      </w:r>
      <w:r w:rsidRPr="000170D1">
        <w:rPr>
          <w:lang w:val="en-US"/>
        </w:rPr>
        <w:t>:</w:t>
      </w:r>
    </w:p>
    <w:p w:rsidR="005C23DB" w:rsidRPr="000170D1" w:rsidRDefault="005C23DB" w:rsidP="00837B5F">
      <w:pPr>
        <w:pStyle w:val="a4"/>
      </w:pPr>
      <w:r w:rsidRPr="000170D1">
        <w:t>T Aggregate&lt;T&gt;(</w:t>
      </w:r>
      <w:r w:rsidRPr="00E86FD2">
        <w:rPr>
          <w:rStyle w:val="af6"/>
        </w:rPr>
        <w:t>this</w:t>
      </w:r>
      <w:r w:rsidRPr="000170D1">
        <w:t xml:space="preserve"> </w:t>
      </w:r>
      <w:r w:rsidRPr="00E86FD2">
        <w:rPr>
          <w:rStyle w:val="af5"/>
        </w:rPr>
        <w:t>IEnumerable</w:t>
      </w:r>
      <w:r w:rsidRPr="000170D1">
        <w:t xml:space="preserve">&lt;T&gt; source, </w:t>
      </w:r>
      <w:r w:rsidRPr="00E86FD2">
        <w:rPr>
          <w:rStyle w:val="af5"/>
        </w:rPr>
        <w:t>Func</w:t>
      </w:r>
      <w:r w:rsidRPr="000170D1">
        <w:t>&lt;T, T, T&gt; func);</w:t>
      </w:r>
    </w:p>
    <w:p w:rsidR="005C23DB" w:rsidRDefault="005C23DB" w:rsidP="005C23DB">
      <w:r>
        <w:t xml:space="preserve">Функция </w:t>
      </w:r>
      <w:r w:rsidRPr="00E86FD2">
        <w:rPr>
          <w:rStyle w:val="a9"/>
        </w:rPr>
        <w:t>func</w:t>
      </w:r>
      <w:r>
        <w:t xml:space="preserve"> принимает два аргумента: значение-аккумулятор и текущее значение коллекции. Результат функции перезаписывается в аккумулятор. В следующем примере оператор </w:t>
      </w:r>
      <w:r w:rsidRPr="00E86FD2">
        <w:rPr>
          <w:rStyle w:val="a9"/>
        </w:rPr>
        <w:t>Aggregate()</w:t>
      </w:r>
      <w:r>
        <w:t xml:space="preserve"> применяется для обращения строки:</w:t>
      </w:r>
    </w:p>
    <w:p w:rsidR="005C23DB" w:rsidRPr="000170D1" w:rsidRDefault="005C23DB" w:rsidP="00837B5F">
      <w:pPr>
        <w:pStyle w:val="a4"/>
      </w:pPr>
      <w:r w:rsidRPr="00E86FD2">
        <w:rPr>
          <w:rStyle w:val="af6"/>
        </w:rPr>
        <w:t>var</w:t>
      </w:r>
      <w:r w:rsidRPr="000170D1">
        <w:t xml:space="preserve"> text = </w:t>
      </w:r>
      <w:r w:rsidRPr="005C6AE4">
        <w:rPr>
          <w:rStyle w:val="af7"/>
        </w:rPr>
        <w:t>"The quick brown fox jumps over the lazy dog"</w:t>
      </w:r>
      <w:r w:rsidRPr="000170D1">
        <w:t>;</w:t>
      </w:r>
    </w:p>
    <w:p w:rsidR="005C23DB" w:rsidRPr="000170D1" w:rsidRDefault="005C23DB" w:rsidP="00837B5F">
      <w:pPr>
        <w:pStyle w:val="a4"/>
      </w:pPr>
      <w:r w:rsidRPr="00E86FD2">
        <w:rPr>
          <w:rStyle w:val="af6"/>
        </w:rPr>
        <w:t>string</w:t>
      </w:r>
      <w:r w:rsidRPr="000170D1">
        <w:t>[] words = text.Split(</w:t>
      </w:r>
      <w:r w:rsidRPr="005C6AE4">
        <w:rPr>
          <w:rStyle w:val="af7"/>
        </w:rPr>
        <w:t>' '</w:t>
      </w:r>
      <w:r w:rsidRPr="000170D1">
        <w:t>);</w:t>
      </w:r>
    </w:p>
    <w:p w:rsidR="005C23DB" w:rsidRPr="000170D1" w:rsidRDefault="005C23DB" w:rsidP="00837B5F">
      <w:pPr>
        <w:pStyle w:val="a4"/>
      </w:pPr>
      <w:r w:rsidRPr="00E86FD2">
        <w:rPr>
          <w:rStyle w:val="af6"/>
        </w:rPr>
        <w:t>var</w:t>
      </w:r>
      <w:r w:rsidRPr="000170D1">
        <w:t xml:space="preserve"> reversed = words.Aggregate((acc, next) =&gt; next + </w:t>
      </w:r>
      <w:r w:rsidRPr="005C6AE4">
        <w:rPr>
          <w:rStyle w:val="af7"/>
        </w:rPr>
        <w:t>" "</w:t>
      </w:r>
      <w:r w:rsidRPr="000170D1">
        <w:t xml:space="preserve"> + acc);</w:t>
      </w:r>
    </w:p>
    <w:p w:rsidR="005C23DB" w:rsidRDefault="005C23DB" w:rsidP="007B0020">
      <w:pPr>
        <w:pStyle w:val="aff1"/>
      </w:pPr>
      <w:r>
        <w:t>8. Операторы генерирования.</w:t>
      </w:r>
    </w:p>
    <w:p w:rsidR="005C23DB" w:rsidRDefault="005C23DB" w:rsidP="005C23DB">
      <w:r>
        <w:t xml:space="preserve">Эта группа операторов позволяет создать набор данных. Первый оператор группы – оператор </w:t>
      </w:r>
      <w:r w:rsidRPr="00E86FD2">
        <w:rPr>
          <w:rStyle w:val="a9"/>
        </w:rPr>
        <w:t>Range()</w:t>
      </w:r>
      <w:r>
        <w:t>. Он просто выдаёт указанное количество подряд идущих целых чисел, начиная с заданного значения.</w:t>
      </w:r>
    </w:p>
    <w:p w:rsidR="005C23DB" w:rsidRPr="000170D1" w:rsidRDefault="005C23DB" w:rsidP="00837B5F">
      <w:pPr>
        <w:pStyle w:val="a4"/>
      </w:pPr>
      <w:r w:rsidRPr="00E86FD2">
        <w:rPr>
          <w:rStyle w:val="af5"/>
        </w:rPr>
        <w:t>IEnumerable</w:t>
      </w:r>
      <w:r w:rsidRPr="000170D1">
        <w:t>&lt;</w:t>
      </w:r>
      <w:r w:rsidRPr="00E86FD2">
        <w:rPr>
          <w:rStyle w:val="af6"/>
        </w:rPr>
        <w:t>int</w:t>
      </w:r>
      <w:r w:rsidRPr="000170D1">
        <w:t>&gt; Range(</w:t>
      </w:r>
      <w:r w:rsidRPr="00E86FD2">
        <w:rPr>
          <w:rStyle w:val="af6"/>
        </w:rPr>
        <w:t>int</w:t>
      </w:r>
      <w:r w:rsidRPr="000170D1">
        <w:t xml:space="preserve"> start, </w:t>
      </w:r>
      <w:r w:rsidRPr="00E86FD2">
        <w:rPr>
          <w:rStyle w:val="af6"/>
        </w:rPr>
        <w:t>int</w:t>
      </w:r>
      <w:r w:rsidRPr="000170D1">
        <w:t xml:space="preserve"> count);</w:t>
      </w:r>
    </w:p>
    <w:p w:rsidR="005C23DB" w:rsidRDefault="005C23DB" w:rsidP="005C23DB">
      <w:r>
        <w:t xml:space="preserve">Продемонстрируем использование </w:t>
      </w:r>
      <w:r w:rsidRPr="00E86FD2">
        <w:rPr>
          <w:rStyle w:val="a9"/>
        </w:rPr>
        <w:t>Range()</w:t>
      </w:r>
      <w:r>
        <w:t xml:space="preserve"> в задаче поиска простых чисел, которую решим при помощи LINQ:</w:t>
      </w:r>
    </w:p>
    <w:p w:rsidR="00CD58B9" w:rsidRPr="00594399" w:rsidRDefault="00CD58B9" w:rsidP="00837B5F">
      <w:pPr>
        <w:pStyle w:val="a4"/>
        <w:rPr>
          <w:rStyle w:val="af6"/>
          <w:lang w:val="ru-RU"/>
        </w:rPr>
      </w:pPr>
      <w:bookmarkStart w:id="21" w:name="OLE_LINK9"/>
    </w:p>
    <w:p w:rsidR="00E86FD2" w:rsidRPr="005C6AE4" w:rsidRDefault="005C23DB" w:rsidP="00837B5F">
      <w:pPr>
        <w:pStyle w:val="a4"/>
      </w:pPr>
      <w:r w:rsidRPr="00E86FD2">
        <w:rPr>
          <w:rStyle w:val="af6"/>
        </w:rPr>
        <w:lastRenderedPageBreak/>
        <w:t>var</w:t>
      </w:r>
      <w:r w:rsidRPr="000170D1">
        <w:t xml:space="preserve"> primes = </w:t>
      </w:r>
      <w:r w:rsidRPr="00E86FD2">
        <w:rPr>
          <w:rStyle w:val="af5"/>
        </w:rPr>
        <w:t>Enumerable</w:t>
      </w:r>
      <w:r w:rsidRPr="000170D1">
        <w:t>.Range(2, 999)</w:t>
      </w:r>
    </w:p>
    <w:p w:rsidR="00E86FD2" w:rsidRPr="00E86FD2" w:rsidRDefault="00E86FD2" w:rsidP="00837B5F">
      <w:pPr>
        <w:pStyle w:val="a4"/>
      </w:pPr>
      <w:r w:rsidRPr="00E86FD2">
        <w:t xml:space="preserve">             </w:t>
      </w:r>
      <w:r w:rsidR="005C23DB" w:rsidRPr="000170D1">
        <w:t>.Where(x =&gt; !</w:t>
      </w:r>
      <w:r w:rsidR="005C23DB" w:rsidRPr="00E86FD2">
        <w:rPr>
          <w:rStyle w:val="af5"/>
        </w:rPr>
        <w:t>Enumerable</w:t>
      </w:r>
      <w:r w:rsidR="005C23DB" w:rsidRPr="000170D1">
        <w:t>.Range(2, (</w:t>
      </w:r>
      <w:r w:rsidR="005C23DB" w:rsidRPr="00E86FD2">
        <w:rPr>
          <w:rStyle w:val="af6"/>
        </w:rPr>
        <w:t>int</w:t>
      </w:r>
      <w:r w:rsidR="005C23DB" w:rsidRPr="000170D1">
        <w:t xml:space="preserve">) </w:t>
      </w:r>
      <w:r w:rsidR="005C23DB" w:rsidRPr="00E86FD2">
        <w:rPr>
          <w:rStyle w:val="af5"/>
        </w:rPr>
        <w:t>Math</w:t>
      </w:r>
      <w:r w:rsidR="005C23DB" w:rsidRPr="000170D1">
        <w:t>.Sqrt(x))</w:t>
      </w:r>
    </w:p>
    <w:p w:rsidR="005C23DB" w:rsidRPr="000170D1" w:rsidRDefault="00E86FD2" w:rsidP="00837B5F">
      <w:pPr>
        <w:pStyle w:val="a4"/>
      </w:pPr>
      <w:r w:rsidRPr="00E86FD2">
        <w:t xml:space="preserve">             </w:t>
      </w:r>
      <w:r w:rsidRPr="005C6AE4">
        <w:t xml:space="preserve"> </w:t>
      </w:r>
      <w:r w:rsidRPr="00E86FD2">
        <w:t xml:space="preserve">                      </w:t>
      </w:r>
      <w:r w:rsidR="005C23DB" w:rsidRPr="000170D1">
        <w:t>.Any(y =&gt; x != y &amp;&amp; x%y == 0));</w:t>
      </w:r>
    </w:p>
    <w:p w:rsidR="005C23DB" w:rsidRPr="000170D1" w:rsidRDefault="005C23DB" w:rsidP="00837B5F">
      <w:pPr>
        <w:pStyle w:val="a4"/>
      </w:pPr>
      <w:r w:rsidRPr="00E86FD2">
        <w:rPr>
          <w:rStyle w:val="af6"/>
        </w:rPr>
        <w:t>foreach</w:t>
      </w:r>
      <w:r w:rsidRPr="000170D1">
        <w:t xml:space="preserve"> (</w:t>
      </w:r>
      <w:r w:rsidRPr="00E86FD2">
        <w:rPr>
          <w:rStyle w:val="af6"/>
        </w:rPr>
        <w:t>var</w:t>
      </w:r>
      <w:r w:rsidRPr="000170D1">
        <w:t xml:space="preserve"> prime </w:t>
      </w:r>
      <w:r w:rsidRPr="00E86FD2">
        <w:rPr>
          <w:rStyle w:val="af6"/>
        </w:rPr>
        <w:t>in</w:t>
      </w:r>
      <w:r w:rsidRPr="000170D1">
        <w:t xml:space="preserve"> primes)</w:t>
      </w:r>
    </w:p>
    <w:p w:rsidR="005C23DB" w:rsidRPr="005C6AE4" w:rsidRDefault="005C23DB" w:rsidP="00837B5F">
      <w:pPr>
        <w:pStyle w:val="a4"/>
        <w:rPr>
          <w:lang w:val="ru-RU"/>
        </w:rPr>
      </w:pPr>
      <w:r w:rsidRPr="00594399">
        <w:t xml:space="preserve">    </w:t>
      </w:r>
      <w:r w:rsidRPr="00E86FD2">
        <w:rPr>
          <w:rStyle w:val="af5"/>
        </w:rPr>
        <w:t>Console</w:t>
      </w:r>
      <w:r w:rsidRPr="005C6AE4">
        <w:rPr>
          <w:lang w:val="ru-RU"/>
        </w:rPr>
        <w:t>.</w:t>
      </w:r>
      <w:r>
        <w:t>WriteLine</w:t>
      </w:r>
      <w:r w:rsidRPr="005C6AE4">
        <w:rPr>
          <w:lang w:val="ru-RU"/>
        </w:rPr>
        <w:t>(</w:t>
      </w:r>
      <w:r>
        <w:t>prime</w:t>
      </w:r>
      <w:r w:rsidRPr="005C6AE4">
        <w:rPr>
          <w:lang w:val="ru-RU"/>
        </w:rPr>
        <w:t>);</w:t>
      </w:r>
    </w:p>
    <w:bookmarkEnd w:id="21"/>
    <w:p w:rsidR="005C23DB" w:rsidRDefault="005C23DB" w:rsidP="005C23DB">
      <w:r>
        <w:t xml:space="preserve">Следующий оператор генерирования – оператор </w:t>
      </w:r>
      <w:r w:rsidRPr="00E86FD2">
        <w:rPr>
          <w:rStyle w:val="a9"/>
        </w:rPr>
        <w:t>Repeat()</w:t>
      </w:r>
      <w:r>
        <w:t>. Он создаёт коллекцию, в которой указанный элемент повторяется требуемое число раз. Для ссылочных типов дублируются ссылки, а не содержимое.</w:t>
      </w:r>
    </w:p>
    <w:p w:rsidR="005C23DB" w:rsidRPr="005C6AE4" w:rsidRDefault="005C23DB" w:rsidP="00837B5F">
      <w:pPr>
        <w:pStyle w:val="a4"/>
        <w:rPr>
          <w:lang w:val="ru-RU"/>
        </w:rPr>
      </w:pPr>
      <w:r w:rsidRPr="00E86FD2">
        <w:rPr>
          <w:rStyle w:val="af5"/>
        </w:rPr>
        <w:t>IEnumerable</w:t>
      </w:r>
      <w:r w:rsidRPr="005C6AE4">
        <w:rPr>
          <w:lang w:val="ru-RU"/>
        </w:rPr>
        <w:t>&lt;</w:t>
      </w:r>
      <w:r>
        <w:t>T</w:t>
      </w:r>
      <w:r w:rsidRPr="005C6AE4">
        <w:rPr>
          <w:lang w:val="ru-RU"/>
        </w:rPr>
        <w:t xml:space="preserve">&gt; </w:t>
      </w:r>
      <w:r>
        <w:t>Repeat</w:t>
      </w:r>
      <w:r w:rsidRPr="005C6AE4">
        <w:rPr>
          <w:lang w:val="ru-RU"/>
        </w:rPr>
        <w:t>&lt;</w:t>
      </w:r>
      <w:r>
        <w:t>T</w:t>
      </w:r>
      <w:r w:rsidRPr="005C6AE4">
        <w:rPr>
          <w:lang w:val="ru-RU"/>
        </w:rPr>
        <w:t>&gt;(</w:t>
      </w:r>
      <w:r>
        <w:t>T</w:t>
      </w:r>
      <w:r w:rsidRPr="005C6AE4">
        <w:rPr>
          <w:lang w:val="ru-RU"/>
        </w:rPr>
        <w:t xml:space="preserve"> </w:t>
      </w:r>
      <w:r>
        <w:t>element</w:t>
      </w:r>
      <w:r w:rsidRPr="005C6AE4">
        <w:rPr>
          <w:lang w:val="ru-RU"/>
        </w:rPr>
        <w:t xml:space="preserve">, </w:t>
      </w:r>
      <w:r w:rsidRPr="00E86FD2">
        <w:rPr>
          <w:rStyle w:val="af6"/>
        </w:rPr>
        <w:t>int</w:t>
      </w:r>
      <w:r w:rsidRPr="005C6AE4">
        <w:rPr>
          <w:lang w:val="ru-RU"/>
        </w:rPr>
        <w:t xml:space="preserve"> </w:t>
      </w:r>
      <w:r>
        <w:t>count</w:t>
      </w:r>
      <w:r w:rsidRPr="005C6AE4">
        <w:rPr>
          <w:lang w:val="ru-RU"/>
        </w:rPr>
        <w:t>);</w:t>
      </w:r>
    </w:p>
    <w:p w:rsidR="005C23DB" w:rsidRDefault="005C23DB" w:rsidP="005C23DB">
      <w:r>
        <w:t xml:space="preserve">Покажем не совсем стандартное применение </w:t>
      </w:r>
      <w:r w:rsidRPr="00E86FD2">
        <w:rPr>
          <w:rStyle w:val="a9"/>
        </w:rPr>
        <w:t>Repeat()</w:t>
      </w:r>
      <w:r>
        <w:t xml:space="preserve"> для генерирования последовательности случайных чисел:</w:t>
      </w:r>
    </w:p>
    <w:p w:rsidR="005C23DB" w:rsidRPr="000170D1" w:rsidRDefault="005C23DB" w:rsidP="00837B5F">
      <w:pPr>
        <w:pStyle w:val="a4"/>
      </w:pPr>
      <w:r w:rsidRPr="00E86FD2">
        <w:rPr>
          <w:rStyle w:val="af5"/>
        </w:rPr>
        <w:t>Random</w:t>
      </w:r>
      <w:r w:rsidRPr="000170D1">
        <w:t xml:space="preserve"> rnd = </w:t>
      </w:r>
      <w:r w:rsidRPr="00E86FD2">
        <w:rPr>
          <w:rStyle w:val="af6"/>
        </w:rPr>
        <w:t>new</w:t>
      </w:r>
      <w:r w:rsidRPr="000170D1">
        <w:t xml:space="preserve"> </w:t>
      </w:r>
      <w:r w:rsidRPr="00E86FD2">
        <w:rPr>
          <w:rStyle w:val="af5"/>
        </w:rPr>
        <w:t>Random</w:t>
      </w:r>
      <w:r w:rsidRPr="000170D1">
        <w:t>();</w:t>
      </w:r>
    </w:p>
    <w:p w:rsidR="005C23DB" w:rsidRPr="000170D1" w:rsidRDefault="005C23DB" w:rsidP="00837B5F">
      <w:pPr>
        <w:pStyle w:val="a4"/>
      </w:pPr>
      <w:r w:rsidRPr="00E86FD2">
        <w:rPr>
          <w:rStyle w:val="af6"/>
        </w:rPr>
        <w:t>var</w:t>
      </w:r>
      <w:r w:rsidRPr="000170D1">
        <w:t xml:space="preserve"> r1 = </w:t>
      </w:r>
      <w:r w:rsidRPr="00E86FD2">
        <w:rPr>
          <w:rStyle w:val="af5"/>
        </w:rPr>
        <w:t>Enumerable</w:t>
      </w:r>
      <w:r w:rsidRPr="000170D1">
        <w:t>.Repeat(0, 20).Select(i =&gt; rnd.Next(0, 40));</w:t>
      </w:r>
    </w:p>
    <w:p w:rsidR="005C23DB" w:rsidRDefault="005C23DB" w:rsidP="005C23DB">
      <w:r>
        <w:t xml:space="preserve">Последним генерирующим оператором является оператор </w:t>
      </w:r>
      <w:r w:rsidRPr="000B7FF4">
        <w:rPr>
          <w:rStyle w:val="a9"/>
        </w:rPr>
        <w:t>Empty()</w:t>
      </w:r>
      <w:r>
        <w:t>, который порождает пустое перечисление определённого типа.</w:t>
      </w:r>
    </w:p>
    <w:p w:rsidR="005C23DB" w:rsidRPr="005C6AE4" w:rsidRDefault="005C23DB" w:rsidP="00837B5F">
      <w:pPr>
        <w:pStyle w:val="a4"/>
        <w:rPr>
          <w:lang w:val="ru-RU"/>
        </w:rPr>
      </w:pPr>
      <w:r w:rsidRPr="000B7FF4">
        <w:rPr>
          <w:rStyle w:val="af5"/>
        </w:rPr>
        <w:t>IEnumerable</w:t>
      </w:r>
      <w:r w:rsidRPr="005C6AE4">
        <w:rPr>
          <w:lang w:val="ru-RU"/>
        </w:rPr>
        <w:t>&lt;</w:t>
      </w:r>
      <w:r>
        <w:t>T</w:t>
      </w:r>
      <w:r w:rsidRPr="005C6AE4">
        <w:rPr>
          <w:lang w:val="ru-RU"/>
        </w:rPr>
        <w:t xml:space="preserve">&gt; </w:t>
      </w:r>
      <w:r>
        <w:t>Empty</w:t>
      </w:r>
      <w:r w:rsidRPr="005C6AE4">
        <w:rPr>
          <w:lang w:val="ru-RU"/>
        </w:rPr>
        <w:t>&lt;</w:t>
      </w:r>
      <w:r>
        <w:t>T</w:t>
      </w:r>
      <w:r w:rsidRPr="005C6AE4">
        <w:rPr>
          <w:lang w:val="ru-RU"/>
        </w:rPr>
        <w:t>&gt;();</w:t>
      </w:r>
    </w:p>
    <w:p w:rsidR="005C23DB" w:rsidRDefault="005C23DB" w:rsidP="007B0020">
      <w:pPr>
        <w:pStyle w:val="aff1"/>
      </w:pPr>
      <w:r>
        <w:t>9. Операторы кванторов и сравнения.</w:t>
      </w:r>
    </w:p>
    <w:p w:rsidR="005C23DB" w:rsidRDefault="005C23DB" w:rsidP="005C23DB">
      <w:r>
        <w:t>Операторы кванторов похожи на соответствующие операторы в математической логике.</w:t>
      </w:r>
    </w:p>
    <w:p w:rsidR="005C23DB" w:rsidRPr="000170D1" w:rsidRDefault="005C23DB" w:rsidP="00837B5F">
      <w:pPr>
        <w:pStyle w:val="a4"/>
      </w:pPr>
      <w:r w:rsidRPr="000B7FF4">
        <w:rPr>
          <w:rStyle w:val="af6"/>
        </w:rPr>
        <w:t>bool</w:t>
      </w:r>
      <w:r w:rsidRPr="000170D1">
        <w:t xml:space="preserve"> Any&lt;T&gt;(</w:t>
      </w:r>
      <w:r w:rsidRPr="000B7FF4">
        <w:rPr>
          <w:rStyle w:val="af6"/>
        </w:rPr>
        <w:t>this</w:t>
      </w:r>
      <w:r w:rsidRPr="000170D1">
        <w:t xml:space="preserve"> </w:t>
      </w:r>
      <w:r w:rsidRPr="000B7FF4">
        <w:rPr>
          <w:rStyle w:val="af5"/>
        </w:rPr>
        <w:t>IEnumerable</w:t>
      </w:r>
      <w:r w:rsidRPr="000170D1">
        <w:t xml:space="preserve">&lt;T&gt; source, </w:t>
      </w:r>
      <w:r w:rsidRPr="000B7FF4">
        <w:rPr>
          <w:rStyle w:val="af5"/>
        </w:rPr>
        <w:t>Func</w:t>
      </w:r>
      <w:r w:rsidRPr="000170D1">
        <w:t xml:space="preserve">&lt;T, </w:t>
      </w:r>
      <w:r w:rsidRPr="000B7FF4">
        <w:rPr>
          <w:rStyle w:val="af6"/>
        </w:rPr>
        <w:t>bool</w:t>
      </w:r>
      <w:r w:rsidRPr="000170D1">
        <w:t>&gt; predicate);</w:t>
      </w:r>
    </w:p>
    <w:p w:rsidR="005C23DB" w:rsidRPr="000170D1" w:rsidRDefault="005C23DB" w:rsidP="00837B5F">
      <w:pPr>
        <w:pStyle w:val="a4"/>
      </w:pPr>
    </w:p>
    <w:p w:rsidR="005C23DB" w:rsidRPr="000170D1" w:rsidRDefault="005C23DB" w:rsidP="00837B5F">
      <w:pPr>
        <w:pStyle w:val="a4"/>
      </w:pPr>
      <w:r w:rsidRPr="000B7FF4">
        <w:rPr>
          <w:rStyle w:val="af6"/>
        </w:rPr>
        <w:t>bool</w:t>
      </w:r>
      <w:r w:rsidRPr="000170D1">
        <w:t xml:space="preserve"> Any&lt;T&gt;(</w:t>
      </w:r>
      <w:r w:rsidRPr="000B7FF4">
        <w:rPr>
          <w:rStyle w:val="af6"/>
        </w:rPr>
        <w:t>this</w:t>
      </w:r>
      <w:r w:rsidRPr="000170D1">
        <w:t xml:space="preserve"> </w:t>
      </w:r>
      <w:r w:rsidRPr="000B7FF4">
        <w:rPr>
          <w:rStyle w:val="af5"/>
        </w:rPr>
        <w:t>IEnumerable</w:t>
      </w:r>
      <w:r w:rsidRPr="000170D1">
        <w:t>&lt;T&gt; source);</w:t>
      </w:r>
    </w:p>
    <w:p w:rsidR="005C23DB" w:rsidRPr="000170D1" w:rsidRDefault="005C23DB" w:rsidP="00837B5F">
      <w:pPr>
        <w:pStyle w:val="a4"/>
      </w:pPr>
    </w:p>
    <w:p w:rsidR="005C23DB" w:rsidRPr="000170D1" w:rsidRDefault="005C23DB" w:rsidP="00837B5F">
      <w:pPr>
        <w:pStyle w:val="a4"/>
      </w:pPr>
      <w:r w:rsidRPr="000B7FF4">
        <w:rPr>
          <w:rStyle w:val="af6"/>
        </w:rPr>
        <w:t>bool</w:t>
      </w:r>
      <w:r w:rsidRPr="000170D1">
        <w:t xml:space="preserve"> All&lt;T&gt;(</w:t>
      </w:r>
      <w:r w:rsidRPr="000B7FF4">
        <w:rPr>
          <w:rStyle w:val="af6"/>
        </w:rPr>
        <w:t>this</w:t>
      </w:r>
      <w:r w:rsidRPr="000170D1">
        <w:t xml:space="preserve"> </w:t>
      </w:r>
      <w:r w:rsidRPr="000B7FF4">
        <w:rPr>
          <w:rStyle w:val="af5"/>
        </w:rPr>
        <w:t>IEnumerable</w:t>
      </w:r>
      <w:r w:rsidRPr="000170D1">
        <w:t xml:space="preserve">&lt;T&gt; source, </w:t>
      </w:r>
      <w:r w:rsidRPr="000B7FF4">
        <w:rPr>
          <w:rStyle w:val="af5"/>
        </w:rPr>
        <w:t>Func</w:t>
      </w:r>
      <w:r w:rsidRPr="000170D1">
        <w:t xml:space="preserve">&lt;T, </w:t>
      </w:r>
      <w:r w:rsidRPr="000B7FF4">
        <w:rPr>
          <w:rStyle w:val="af6"/>
        </w:rPr>
        <w:t>bool</w:t>
      </w:r>
      <w:r w:rsidRPr="000170D1">
        <w:t>&gt; predicate);</w:t>
      </w:r>
    </w:p>
    <w:p w:rsidR="005C23DB" w:rsidRPr="000170D1" w:rsidRDefault="005C23DB" w:rsidP="00837B5F">
      <w:pPr>
        <w:pStyle w:val="a4"/>
      </w:pPr>
    </w:p>
    <w:p w:rsidR="005C23DB" w:rsidRPr="000170D1" w:rsidRDefault="005C23DB" w:rsidP="00837B5F">
      <w:pPr>
        <w:pStyle w:val="a4"/>
      </w:pPr>
      <w:r w:rsidRPr="000B7FF4">
        <w:rPr>
          <w:rStyle w:val="af6"/>
        </w:rPr>
        <w:t>bool</w:t>
      </w:r>
      <w:r w:rsidRPr="000170D1">
        <w:t xml:space="preserve"> Contains&lt;T&gt;(</w:t>
      </w:r>
      <w:r w:rsidRPr="000B7FF4">
        <w:rPr>
          <w:rStyle w:val="af6"/>
        </w:rPr>
        <w:t>this</w:t>
      </w:r>
      <w:r w:rsidRPr="000170D1">
        <w:t xml:space="preserve"> </w:t>
      </w:r>
      <w:r w:rsidRPr="000B7FF4">
        <w:rPr>
          <w:rStyle w:val="af5"/>
        </w:rPr>
        <w:t>IEnumerable</w:t>
      </w:r>
      <w:r w:rsidRPr="000170D1">
        <w:t>&lt;T&gt; source, T value);</w:t>
      </w:r>
    </w:p>
    <w:p w:rsidR="005C23DB" w:rsidRPr="000170D1" w:rsidRDefault="005C23DB" w:rsidP="00837B5F">
      <w:pPr>
        <w:pStyle w:val="a4"/>
      </w:pPr>
    </w:p>
    <w:p w:rsidR="005C23DB" w:rsidRPr="000170D1" w:rsidRDefault="005C23DB" w:rsidP="00837B5F">
      <w:pPr>
        <w:pStyle w:val="a4"/>
      </w:pPr>
      <w:r w:rsidRPr="000B7FF4">
        <w:rPr>
          <w:rStyle w:val="af6"/>
        </w:rPr>
        <w:t>bool</w:t>
      </w:r>
      <w:r w:rsidRPr="000170D1">
        <w:t xml:space="preserve"> Contains&lt;T&gt;(</w:t>
      </w:r>
      <w:r w:rsidRPr="000B7FF4">
        <w:rPr>
          <w:rStyle w:val="af6"/>
        </w:rPr>
        <w:t>this</w:t>
      </w:r>
      <w:r w:rsidRPr="000170D1">
        <w:t xml:space="preserve"> </w:t>
      </w:r>
      <w:r w:rsidRPr="000B7FF4">
        <w:rPr>
          <w:rStyle w:val="af5"/>
        </w:rPr>
        <w:t>IEnumerable</w:t>
      </w:r>
      <w:r w:rsidRPr="000170D1">
        <w:t>&lt;T&gt; source, T value,</w:t>
      </w:r>
    </w:p>
    <w:p w:rsidR="005C23DB" w:rsidRPr="005C6AE4" w:rsidRDefault="005C23DB" w:rsidP="00837B5F">
      <w:pPr>
        <w:pStyle w:val="a4"/>
        <w:rPr>
          <w:lang w:val="ru-RU"/>
        </w:rPr>
      </w:pPr>
      <w:r w:rsidRPr="000170D1">
        <w:t xml:space="preserve">                 </w:t>
      </w:r>
      <w:r w:rsidRPr="000B7FF4">
        <w:rPr>
          <w:rStyle w:val="af5"/>
        </w:rPr>
        <w:t>IEqualityComparer</w:t>
      </w:r>
      <w:r w:rsidRPr="005C6AE4">
        <w:rPr>
          <w:lang w:val="ru-RU"/>
        </w:rPr>
        <w:t>&lt;</w:t>
      </w:r>
      <w:r>
        <w:t>T</w:t>
      </w:r>
      <w:r w:rsidRPr="005C6AE4">
        <w:rPr>
          <w:lang w:val="ru-RU"/>
        </w:rPr>
        <w:t xml:space="preserve">&gt; </w:t>
      </w:r>
      <w:r>
        <w:t>comparer</w:t>
      </w:r>
      <w:r w:rsidRPr="005C6AE4">
        <w:rPr>
          <w:lang w:val="ru-RU"/>
        </w:rPr>
        <w:t>)</w:t>
      </w:r>
    </w:p>
    <w:p w:rsidR="005C23DB" w:rsidRDefault="005C23DB" w:rsidP="005C23DB">
      <w:r>
        <w:t xml:space="preserve">Оператор </w:t>
      </w:r>
      <w:r w:rsidRPr="000B7FF4">
        <w:rPr>
          <w:rStyle w:val="a9"/>
        </w:rPr>
        <w:t>Any()</w:t>
      </w:r>
      <w:r>
        <w:t xml:space="preserve"> проверяет наличие хотя бы одного элемента в коллекции, удовлетворяющего указанному предикату. Вторая версия оператора </w:t>
      </w:r>
      <w:r w:rsidRPr="000B7FF4">
        <w:rPr>
          <w:rStyle w:val="a9"/>
        </w:rPr>
        <w:t>Any()</w:t>
      </w:r>
      <w:r>
        <w:t xml:space="preserve"> просто проверяет коллекцию на непустоту. Оператор </w:t>
      </w:r>
      <w:r w:rsidRPr="000B7FF4">
        <w:rPr>
          <w:rStyle w:val="a9"/>
        </w:rPr>
        <w:t>All()</w:t>
      </w:r>
      <w:r>
        <w:t xml:space="preserve"> возвращает </w:t>
      </w:r>
      <w:r w:rsidRPr="000B7FF4">
        <w:rPr>
          <w:rStyle w:val="af6"/>
        </w:rPr>
        <w:t>true</w:t>
      </w:r>
      <w:r>
        <w:t xml:space="preserve">, если все элементы коллекции удовлетворяют предикату. И, наконец, оператор </w:t>
      </w:r>
      <w:r w:rsidRPr="000B7FF4">
        <w:rPr>
          <w:rStyle w:val="a9"/>
        </w:rPr>
        <w:t>Contains()</w:t>
      </w:r>
      <w:r>
        <w:t xml:space="preserve"> проверяет, входит ли заданное значение в коллекцию.</w:t>
      </w:r>
    </w:p>
    <w:p w:rsidR="005C23DB" w:rsidRDefault="005C23DB" w:rsidP="005C23DB">
      <w:r>
        <w:t xml:space="preserve">Оператор </w:t>
      </w:r>
      <w:r w:rsidRPr="000B7FF4">
        <w:rPr>
          <w:rStyle w:val="a9"/>
        </w:rPr>
        <w:t>SequenceEqual()</w:t>
      </w:r>
      <w:r>
        <w:t xml:space="preserve"> сравнивает две коллекции и возвращает </w:t>
      </w:r>
      <w:r w:rsidRPr="000B7FF4">
        <w:rPr>
          <w:rStyle w:val="af6"/>
        </w:rPr>
        <w:t>true</w:t>
      </w:r>
      <w:r>
        <w:t>, если обе коллекции имеют одн</w:t>
      </w:r>
      <w:r w:rsidR="00CD58B9">
        <w:t>у</w:t>
      </w:r>
      <w:r>
        <w:t xml:space="preserve"> длину</w:t>
      </w:r>
      <w:r w:rsidR="000B7FF4">
        <w:t>,</w:t>
      </w:r>
      <w:r>
        <w:t xml:space="preserve"> и их соответствующие элементы равны:</w:t>
      </w:r>
    </w:p>
    <w:p w:rsidR="005C23DB" w:rsidRPr="000170D1" w:rsidRDefault="005C23DB" w:rsidP="00837B5F">
      <w:pPr>
        <w:pStyle w:val="a4"/>
      </w:pPr>
      <w:r w:rsidRPr="000B7FF4">
        <w:rPr>
          <w:rStyle w:val="af6"/>
        </w:rPr>
        <w:t>bool</w:t>
      </w:r>
      <w:r w:rsidRPr="000170D1">
        <w:t xml:space="preserve"> SequenceEqual&lt;T&gt;(</w:t>
      </w:r>
      <w:r w:rsidRPr="000B7FF4">
        <w:rPr>
          <w:rStyle w:val="af6"/>
        </w:rPr>
        <w:t>this</w:t>
      </w:r>
      <w:r w:rsidRPr="000170D1">
        <w:t xml:space="preserve"> </w:t>
      </w:r>
      <w:r w:rsidRPr="000B7FF4">
        <w:rPr>
          <w:rStyle w:val="af5"/>
        </w:rPr>
        <w:t>IEnumerable</w:t>
      </w:r>
      <w:r w:rsidRPr="000170D1">
        <w:t>&lt;T&gt; first,</w:t>
      </w:r>
    </w:p>
    <w:p w:rsidR="005C23DB" w:rsidRPr="000170D1" w:rsidRDefault="005C23DB" w:rsidP="00837B5F">
      <w:pPr>
        <w:pStyle w:val="a4"/>
      </w:pPr>
      <w:r w:rsidRPr="000B7FF4">
        <w:rPr>
          <w:rStyle w:val="af6"/>
        </w:rPr>
        <w:t xml:space="preserve">    </w:t>
      </w:r>
      <w:r w:rsidRPr="000170D1">
        <w:t xml:space="preserve">                  </w:t>
      </w:r>
      <w:r w:rsidRPr="000B7FF4">
        <w:rPr>
          <w:rStyle w:val="af5"/>
        </w:rPr>
        <w:t>IEnumerable</w:t>
      </w:r>
      <w:r w:rsidRPr="000170D1">
        <w:t>&lt;T&gt; second);</w:t>
      </w:r>
    </w:p>
    <w:p w:rsidR="005C23DB" w:rsidRPr="000170D1" w:rsidRDefault="005C23DB" w:rsidP="00837B5F">
      <w:pPr>
        <w:pStyle w:val="a4"/>
      </w:pPr>
    </w:p>
    <w:p w:rsidR="005C23DB" w:rsidRPr="000170D1" w:rsidRDefault="005C23DB" w:rsidP="00837B5F">
      <w:pPr>
        <w:pStyle w:val="a4"/>
      </w:pPr>
      <w:r w:rsidRPr="000B7FF4">
        <w:rPr>
          <w:rStyle w:val="af6"/>
        </w:rPr>
        <w:lastRenderedPageBreak/>
        <w:t>bool</w:t>
      </w:r>
      <w:r w:rsidRPr="000170D1">
        <w:t xml:space="preserve"> SequenceEqual&lt;T&gt;(</w:t>
      </w:r>
      <w:r w:rsidRPr="000B7FF4">
        <w:rPr>
          <w:rStyle w:val="af6"/>
        </w:rPr>
        <w:t>this</w:t>
      </w:r>
      <w:r w:rsidRPr="000170D1">
        <w:t xml:space="preserve"> </w:t>
      </w:r>
      <w:r w:rsidRPr="000B7FF4">
        <w:rPr>
          <w:rStyle w:val="af5"/>
        </w:rPr>
        <w:t>IEnumerable</w:t>
      </w:r>
      <w:r w:rsidRPr="000170D1">
        <w:t>&lt;T&gt; first,</w:t>
      </w:r>
    </w:p>
    <w:p w:rsidR="005C23DB" w:rsidRPr="000170D1" w:rsidRDefault="005C23DB" w:rsidP="00837B5F">
      <w:pPr>
        <w:pStyle w:val="a4"/>
      </w:pPr>
      <w:r w:rsidRPr="000170D1">
        <w:t xml:space="preserve">                      </w:t>
      </w:r>
      <w:r w:rsidRPr="000B7FF4">
        <w:rPr>
          <w:rStyle w:val="af5"/>
        </w:rPr>
        <w:t>IEnumerable</w:t>
      </w:r>
      <w:r w:rsidRPr="000170D1">
        <w:t>&lt;T&gt; second,</w:t>
      </w:r>
    </w:p>
    <w:p w:rsidR="005C23DB" w:rsidRPr="000170D1" w:rsidRDefault="005C23DB" w:rsidP="00837B5F">
      <w:pPr>
        <w:pStyle w:val="a4"/>
      </w:pPr>
      <w:r w:rsidRPr="000170D1">
        <w:t xml:space="preserve">                      </w:t>
      </w:r>
      <w:r w:rsidRPr="000B7FF4">
        <w:rPr>
          <w:rStyle w:val="af5"/>
        </w:rPr>
        <w:t>IEqualityComparer</w:t>
      </w:r>
      <w:r w:rsidRPr="000170D1">
        <w:t>&lt;T&gt; comparer);</w:t>
      </w:r>
    </w:p>
    <w:p w:rsidR="005C23DB" w:rsidRDefault="005C23DB" w:rsidP="007B0020">
      <w:pPr>
        <w:pStyle w:val="aff1"/>
      </w:pPr>
      <w:r>
        <w:t>10. Операторы разбиения.</w:t>
      </w:r>
    </w:p>
    <w:p w:rsidR="005C23DB" w:rsidRDefault="005C23DB" w:rsidP="005C23DB">
      <w:r>
        <w:t>Операторы разбиения выделяют некую часть исходной коллекции (например, первые десять элементов).</w:t>
      </w:r>
    </w:p>
    <w:p w:rsidR="005C23DB" w:rsidRPr="000170D1" w:rsidRDefault="005C23DB" w:rsidP="00837B5F">
      <w:pPr>
        <w:pStyle w:val="a4"/>
      </w:pPr>
      <w:r w:rsidRPr="000B7FF4">
        <w:rPr>
          <w:rStyle w:val="af5"/>
        </w:rPr>
        <w:t>IEnumerable</w:t>
      </w:r>
      <w:r w:rsidRPr="000170D1">
        <w:t>&lt;T&gt; Take&lt;T&gt;(</w:t>
      </w:r>
      <w:r w:rsidRPr="000B7FF4">
        <w:rPr>
          <w:rStyle w:val="af6"/>
        </w:rPr>
        <w:t>this</w:t>
      </w:r>
      <w:r w:rsidRPr="000170D1">
        <w:t xml:space="preserve"> </w:t>
      </w:r>
      <w:r w:rsidRPr="000B7FF4">
        <w:rPr>
          <w:rStyle w:val="af5"/>
        </w:rPr>
        <w:t>IEnumerable</w:t>
      </w:r>
      <w:r w:rsidRPr="000170D1">
        <w:t xml:space="preserve">&lt;T&gt; source, </w:t>
      </w:r>
      <w:r w:rsidRPr="000B7FF4">
        <w:rPr>
          <w:rStyle w:val="af6"/>
        </w:rPr>
        <w:t>int</w:t>
      </w:r>
      <w:r w:rsidRPr="000170D1">
        <w:t xml:space="preserve"> count);</w:t>
      </w:r>
    </w:p>
    <w:p w:rsidR="005C23DB" w:rsidRDefault="005C23DB" w:rsidP="00837B5F">
      <w:pPr>
        <w:pStyle w:val="a4"/>
      </w:pPr>
    </w:p>
    <w:p w:rsidR="008E465F" w:rsidRPr="000170D1" w:rsidRDefault="008E465F" w:rsidP="00837B5F">
      <w:pPr>
        <w:pStyle w:val="a4"/>
      </w:pPr>
    </w:p>
    <w:p w:rsidR="005C23DB" w:rsidRPr="000170D1" w:rsidRDefault="005C23DB" w:rsidP="00837B5F">
      <w:pPr>
        <w:pStyle w:val="a4"/>
      </w:pPr>
      <w:r w:rsidRPr="000B7FF4">
        <w:rPr>
          <w:rStyle w:val="af5"/>
        </w:rPr>
        <w:t>IEnumerable</w:t>
      </w:r>
      <w:r w:rsidRPr="000170D1">
        <w:t>&lt;T&gt; TakeWhile&lt;T&gt;(</w:t>
      </w:r>
      <w:r w:rsidRPr="000B7FF4">
        <w:rPr>
          <w:rStyle w:val="af6"/>
        </w:rPr>
        <w:t>this</w:t>
      </w:r>
      <w:r w:rsidRPr="000170D1">
        <w:t xml:space="preserve"> </w:t>
      </w:r>
      <w:r w:rsidRPr="000B7FF4">
        <w:rPr>
          <w:rStyle w:val="af5"/>
        </w:rPr>
        <w:t>IEnumerable</w:t>
      </w:r>
      <w:r w:rsidRPr="000170D1">
        <w:t>&lt;T&gt; source,</w:t>
      </w:r>
    </w:p>
    <w:p w:rsidR="005C23DB" w:rsidRPr="000170D1" w:rsidRDefault="005C23DB" w:rsidP="00837B5F">
      <w:pPr>
        <w:pStyle w:val="a4"/>
      </w:pPr>
      <w:r w:rsidRPr="000170D1">
        <w:t xml:space="preserve">                            </w:t>
      </w:r>
      <w:r w:rsidRPr="000B7FF4">
        <w:rPr>
          <w:rStyle w:val="af5"/>
        </w:rPr>
        <w:t>Func</w:t>
      </w:r>
      <w:r w:rsidRPr="000170D1">
        <w:t xml:space="preserve">&lt;T, </w:t>
      </w:r>
      <w:r w:rsidRPr="000B7FF4">
        <w:rPr>
          <w:rStyle w:val="af6"/>
        </w:rPr>
        <w:t>bool</w:t>
      </w:r>
      <w:r w:rsidRPr="000170D1">
        <w:t>&gt; predicate);</w:t>
      </w:r>
    </w:p>
    <w:p w:rsidR="005C23DB" w:rsidRPr="000170D1" w:rsidRDefault="005C23DB" w:rsidP="00837B5F">
      <w:pPr>
        <w:pStyle w:val="a4"/>
      </w:pPr>
    </w:p>
    <w:p w:rsidR="005C23DB" w:rsidRPr="000170D1" w:rsidRDefault="005C23DB" w:rsidP="00837B5F">
      <w:pPr>
        <w:pStyle w:val="a4"/>
      </w:pPr>
      <w:r w:rsidRPr="000B7FF4">
        <w:rPr>
          <w:rStyle w:val="af5"/>
        </w:rPr>
        <w:t>IEnumerable</w:t>
      </w:r>
      <w:r w:rsidRPr="000170D1">
        <w:t>&lt;T&gt; Skip&lt;T&gt;(</w:t>
      </w:r>
      <w:r w:rsidRPr="000B7FF4">
        <w:rPr>
          <w:rStyle w:val="af6"/>
        </w:rPr>
        <w:t>this</w:t>
      </w:r>
      <w:r w:rsidRPr="000170D1">
        <w:t xml:space="preserve"> </w:t>
      </w:r>
      <w:r w:rsidRPr="000B7FF4">
        <w:rPr>
          <w:rStyle w:val="af5"/>
        </w:rPr>
        <w:t>IEnumerable</w:t>
      </w:r>
      <w:r w:rsidRPr="000170D1">
        <w:t xml:space="preserve">&lt;T&gt; source, </w:t>
      </w:r>
      <w:r w:rsidRPr="000B7FF4">
        <w:rPr>
          <w:rStyle w:val="af6"/>
        </w:rPr>
        <w:t>int</w:t>
      </w:r>
      <w:r w:rsidRPr="000170D1">
        <w:t xml:space="preserve"> count);</w:t>
      </w:r>
    </w:p>
    <w:p w:rsidR="005C23DB" w:rsidRPr="000170D1" w:rsidRDefault="005C23DB" w:rsidP="00837B5F">
      <w:pPr>
        <w:pStyle w:val="a4"/>
      </w:pPr>
    </w:p>
    <w:p w:rsidR="005C23DB" w:rsidRPr="000170D1" w:rsidRDefault="005C23DB" w:rsidP="00837B5F">
      <w:pPr>
        <w:pStyle w:val="a4"/>
      </w:pPr>
      <w:r w:rsidRPr="000B7FF4">
        <w:rPr>
          <w:rStyle w:val="af5"/>
        </w:rPr>
        <w:t>IEnumerable</w:t>
      </w:r>
      <w:r w:rsidRPr="000170D1">
        <w:t>&lt;T&gt; SkipWhile&lt;T&gt;(</w:t>
      </w:r>
      <w:r w:rsidRPr="000B7FF4">
        <w:rPr>
          <w:rStyle w:val="af6"/>
        </w:rPr>
        <w:t>this</w:t>
      </w:r>
      <w:r w:rsidRPr="000170D1">
        <w:t xml:space="preserve"> </w:t>
      </w:r>
      <w:r w:rsidRPr="000B7FF4">
        <w:rPr>
          <w:rStyle w:val="af5"/>
        </w:rPr>
        <w:t>IEnumerable</w:t>
      </w:r>
      <w:r w:rsidRPr="000170D1">
        <w:t>&lt;T&gt; source,</w:t>
      </w:r>
    </w:p>
    <w:p w:rsidR="005C23DB" w:rsidRPr="005C6AE4" w:rsidRDefault="005C23DB" w:rsidP="00837B5F">
      <w:pPr>
        <w:pStyle w:val="a4"/>
        <w:rPr>
          <w:lang w:val="ru-RU"/>
        </w:rPr>
      </w:pPr>
      <w:r w:rsidRPr="000170D1">
        <w:t xml:space="preserve">                            </w:t>
      </w:r>
      <w:r w:rsidRPr="000B7FF4">
        <w:rPr>
          <w:rStyle w:val="af5"/>
        </w:rPr>
        <w:t>Func</w:t>
      </w:r>
      <w:r w:rsidRPr="005C6AE4">
        <w:rPr>
          <w:lang w:val="ru-RU"/>
        </w:rPr>
        <w:t>&lt;</w:t>
      </w:r>
      <w:r>
        <w:t>T</w:t>
      </w:r>
      <w:r w:rsidRPr="005C6AE4">
        <w:rPr>
          <w:lang w:val="ru-RU"/>
        </w:rPr>
        <w:t xml:space="preserve">, </w:t>
      </w:r>
      <w:r w:rsidRPr="000B7FF4">
        <w:rPr>
          <w:rStyle w:val="af6"/>
        </w:rPr>
        <w:t>bool</w:t>
      </w:r>
      <w:r w:rsidRPr="005C6AE4">
        <w:rPr>
          <w:lang w:val="ru-RU"/>
        </w:rPr>
        <w:t xml:space="preserve">&gt; </w:t>
      </w:r>
      <w:r>
        <w:t>predicate</w:t>
      </w:r>
      <w:r w:rsidRPr="005C6AE4">
        <w:rPr>
          <w:lang w:val="ru-RU"/>
        </w:rPr>
        <w:t>);</w:t>
      </w:r>
    </w:p>
    <w:p w:rsidR="005C23DB" w:rsidRDefault="005C23DB" w:rsidP="005C23DB">
      <w:r>
        <w:t xml:space="preserve">Комбинация операторов </w:t>
      </w:r>
      <w:r w:rsidRPr="000B7FF4">
        <w:rPr>
          <w:rStyle w:val="a9"/>
        </w:rPr>
        <w:t>Take()</w:t>
      </w:r>
      <w:r>
        <w:t xml:space="preserve"> и </w:t>
      </w:r>
      <w:r w:rsidRPr="000B7FF4">
        <w:rPr>
          <w:rStyle w:val="a9"/>
        </w:rPr>
        <w:t>Skip()</w:t>
      </w:r>
      <w:r>
        <w:t xml:space="preserve"> часто применяется, чтобы организовать постраничный просмотр информации (например, просмотр записей из большой таблицы):</w:t>
      </w:r>
    </w:p>
    <w:p w:rsidR="005C23DB" w:rsidRPr="000170D1" w:rsidRDefault="005C23DB" w:rsidP="00837B5F">
      <w:pPr>
        <w:pStyle w:val="a4"/>
      </w:pPr>
      <w:r w:rsidRPr="000B7FF4">
        <w:rPr>
          <w:rStyle w:val="af6"/>
        </w:rPr>
        <w:t xml:space="preserve">var </w:t>
      </w:r>
      <w:r w:rsidRPr="000170D1">
        <w:t xml:space="preserve">bigTable = </w:t>
      </w:r>
      <w:r w:rsidRPr="000B7FF4">
        <w:rPr>
          <w:rStyle w:val="af5"/>
        </w:rPr>
        <w:t>Enumerable</w:t>
      </w:r>
      <w:r w:rsidRPr="000170D1">
        <w:t>.Range(1, 1000);</w:t>
      </w:r>
    </w:p>
    <w:p w:rsidR="005C23DB" w:rsidRPr="000170D1" w:rsidRDefault="005C23DB" w:rsidP="00837B5F">
      <w:pPr>
        <w:pStyle w:val="a4"/>
      </w:pPr>
      <w:r w:rsidRPr="000B7FF4">
        <w:rPr>
          <w:rStyle w:val="af6"/>
        </w:rPr>
        <w:t xml:space="preserve">int </w:t>
      </w:r>
      <w:r w:rsidRPr="000170D1">
        <w:t>pageSize = 20, pageNumber = 6;</w:t>
      </w:r>
    </w:p>
    <w:p w:rsidR="005C23DB" w:rsidRPr="000170D1" w:rsidRDefault="005C23DB" w:rsidP="00837B5F">
      <w:pPr>
        <w:pStyle w:val="a4"/>
      </w:pPr>
      <w:r w:rsidRPr="000B7FF4">
        <w:rPr>
          <w:rStyle w:val="af6"/>
        </w:rPr>
        <w:t xml:space="preserve">var </w:t>
      </w:r>
      <w:r w:rsidRPr="000170D1">
        <w:t>page = bigTable.Skip((pageNumber - 1)*pageSize).Take(pageSize);</w:t>
      </w:r>
    </w:p>
    <w:p w:rsidR="005C23DB" w:rsidRDefault="005C23DB" w:rsidP="007B0020">
      <w:pPr>
        <w:pStyle w:val="aff1"/>
      </w:pPr>
      <w:r>
        <w:t>11. Операторы элемента.</w:t>
      </w:r>
    </w:p>
    <w:p w:rsidR="005C23DB" w:rsidRDefault="005C23DB" w:rsidP="005C23DB">
      <w:r>
        <w:t>Эта группа операторов предназначена для выделения из коллекции единственного элемента, удовлетворяющего определённым условиям.</w:t>
      </w:r>
    </w:p>
    <w:p w:rsidR="005C23DB" w:rsidRDefault="005C23DB" w:rsidP="005C23DB">
      <w:r>
        <w:t xml:space="preserve">Оператор </w:t>
      </w:r>
      <w:r w:rsidRPr="000B7FF4">
        <w:rPr>
          <w:rStyle w:val="a9"/>
        </w:rPr>
        <w:t>First()</w:t>
      </w:r>
      <w:r>
        <w:t xml:space="preserve"> выделяет первый элемент (или первый элемент, удовлетворяющий определённому предикату).</w:t>
      </w:r>
    </w:p>
    <w:p w:rsidR="005C23DB" w:rsidRPr="000170D1" w:rsidRDefault="005C23DB" w:rsidP="00837B5F">
      <w:pPr>
        <w:pStyle w:val="a4"/>
      </w:pPr>
      <w:r w:rsidRPr="000170D1">
        <w:t>T First&lt;T&gt;(</w:t>
      </w:r>
      <w:r w:rsidRPr="0032581F">
        <w:rPr>
          <w:rStyle w:val="af6"/>
        </w:rPr>
        <w:t>this</w:t>
      </w:r>
      <w:r w:rsidRPr="000170D1">
        <w:t xml:space="preserve"> </w:t>
      </w:r>
      <w:r w:rsidRPr="000B7FF4">
        <w:rPr>
          <w:rStyle w:val="af5"/>
        </w:rPr>
        <w:t>IEnumerable</w:t>
      </w:r>
      <w:r w:rsidRPr="000170D1">
        <w:t>&lt;T&gt; source);</w:t>
      </w:r>
    </w:p>
    <w:p w:rsidR="005C23DB" w:rsidRPr="000170D1" w:rsidRDefault="005C23DB" w:rsidP="00837B5F">
      <w:pPr>
        <w:pStyle w:val="a4"/>
      </w:pPr>
    </w:p>
    <w:p w:rsidR="005C23DB" w:rsidRPr="000170D1" w:rsidRDefault="005C23DB" w:rsidP="00837B5F">
      <w:pPr>
        <w:pStyle w:val="a4"/>
      </w:pPr>
      <w:r w:rsidRPr="000170D1">
        <w:t>T First&lt;T&gt;(</w:t>
      </w:r>
      <w:r w:rsidRPr="0032581F">
        <w:rPr>
          <w:rStyle w:val="af6"/>
        </w:rPr>
        <w:t>this</w:t>
      </w:r>
      <w:r w:rsidRPr="000170D1">
        <w:t xml:space="preserve"> </w:t>
      </w:r>
      <w:r w:rsidRPr="000B7FF4">
        <w:rPr>
          <w:rStyle w:val="af5"/>
        </w:rPr>
        <w:t>IEnumerable</w:t>
      </w:r>
      <w:r w:rsidRPr="000170D1">
        <w:t xml:space="preserve">&lt;T&gt; source, </w:t>
      </w:r>
      <w:r w:rsidRPr="000B7FF4">
        <w:rPr>
          <w:rStyle w:val="af5"/>
        </w:rPr>
        <w:t>Func</w:t>
      </w:r>
      <w:r w:rsidRPr="000170D1">
        <w:t xml:space="preserve">&lt;T, </w:t>
      </w:r>
      <w:r w:rsidRPr="0032581F">
        <w:rPr>
          <w:rStyle w:val="af6"/>
        </w:rPr>
        <w:t>bool</w:t>
      </w:r>
      <w:r w:rsidRPr="000170D1">
        <w:t>&gt; predicate);</w:t>
      </w:r>
    </w:p>
    <w:p w:rsidR="005C23DB" w:rsidRDefault="005C23DB" w:rsidP="005C23DB">
      <w:r>
        <w:t xml:space="preserve">Если в коллекции нет элементов, или не нашлось элементов, удовлетворяющих предикату, оператор </w:t>
      </w:r>
      <w:r w:rsidRPr="000B7FF4">
        <w:rPr>
          <w:rStyle w:val="a9"/>
        </w:rPr>
        <w:t>First()</w:t>
      </w:r>
      <w:r>
        <w:t xml:space="preserve"> выбрасывает исключение </w:t>
      </w:r>
      <w:r w:rsidRPr="000B7FF4">
        <w:rPr>
          <w:rStyle w:val="af5"/>
        </w:rPr>
        <w:t>InvalidOperationException</w:t>
      </w:r>
      <w:r>
        <w:t xml:space="preserve">. Если требуется, чтобы исключение не выбрасывалось, а возвращалось предопределённое значение для типа, следует использовать оператор </w:t>
      </w:r>
      <w:r w:rsidRPr="000B7FF4">
        <w:rPr>
          <w:rStyle w:val="a9"/>
        </w:rPr>
        <w:t>FirstOrDefault()</w:t>
      </w:r>
      <w:r>
        <w:t>.</w:t>
      </w:r>
    </w:p>
    <w:p w:rsidR="005C23DB" w:rsidRPr="000170D1" w:rsidRDefault="005C23DB" w:rsidP="00837B5F">
      <w:pPr>
        <w:pStyle w:val="a4"/>
      </w:pPr>
      <w:r w:rsidRPr="000170D1">
        <w:t>T FirstOrDefault&lt;T&gt;(</w:t>
      </w:r>
      <w:r w:rsidRPr="0032581F">
        <w:rPr>
          <w:rStyle w:val="af6"/>
        </w:rPr>
        <w:t>this</w:t>
      </w:r>
      <w:r w:rsidRPr="000170D1">
        <w:t xml:space="preserve"> </w:t>
      </w:r>
      <w:r w:rsidRPr="000B7FF4">
        <w:rPr>
          <w:rStyle w:val="af5"/>
        </w:rPr>
        <w:t>IEnumerable</w:t>
      </w:r>
      <w:r w:rsidRPr="000170D1">
        <w:t>&lt;T&gt; source);</w:t>
      </w:r>
    </w:p>
    <w:p w:rsidR="005C23DB" w:rsidRPr="000170D1" w:rsidRDefault="005C23DB" w:rsidP="00837B5F">
      <w:pPr>
        <w:pStyle w:val="a4"/>
      </w:pPr>
    </w:p>
    <w:p w:rsidR="005C23DB" w:rsidRPr="000170D1" w:rsidRDefault="005C23DB" w:rsidP="00837B5F">
      <w:pPr>
        <w:pStyle w:val="a4"/>
      </w:pPr>
      <w:r w:rsidRPr="000170D1">
        <w:t>T FirstOrDefault&lt;T&gt;(</w:t>
      </w:r>
      <w:r w:rsidRPr="0032581F">
        <w:rPr>
          <w:rStyle w:val="af6"/>
        </w:rPr>
        <w:t>this</w:t>
      </w:r>
      <w:r w:rsidRPr="000170D1">
        <w:t xml:space="preserve"> </w:t>
      </w:r>
      <w:r w:rsidRPr="000B7FF4">
        <w:rPr>
          <w:rStyle w:val="af5"/>
        </w:rPr>
        <w:t>IEnumerable</w:t>
      </w:r>
      <w:r w:rsidRPr="000170D1">
        <w:t>&lt;T&gt; source,</w:t>
      </w:r>
    </w:p>
    <w:p w:rsidR="005C23DB" w:rsidRPr="005C6AE4" w:rsidRDefault="005C23DB" w:rsidP="00837B5F">
      <w:pPr>
        <w:pStyle w:val="a4"/>
        <w:rPr>
          <w:lang w:val="ru-RU"/>
        </w:rPr>
      </w:pPr>
      <w:r w:rsidRPr="000170D1">
        <w:t xml:space="preserve">                   </w:t>
      </w:r>
      <w:r w:rsidR="000B7FF4" w:rsidRPr="005C6AE4">
        <w:t xml:space="preserve"> </w:t>
      </w:r>
      <w:r w:rsidRPr="000B7FF4">
        <w:rPr>
          <w:rStyle w:val="af5"/>
        </w:rPr>
        <w:t>Func</w:t>
      </w:r>
      <w:r w:rsidRPr="005C6AE4">
        <w:rPr>
          <w:lang w:val="ru-RU"/>
        </w:rPr>
        <w:t>&lt;</w:t>
      </w:r>
      <w:r>
        <w:t>T</w:t>
      </w:r>
      <w:r w:rsidRPr="005C6AE4">
        <w:rPr>
          <w:lang w:val="ru-RU"/>
        </w:rPr>
        <w:t xml:space="preserve">, </w:t>
      </w:r>
      <w:r w:rsidRPr="0032581F">
        <w:rPr>
          <w:rStyle w:val="af6"/>
        </w:rPr>
        <w:t>bool</w:t>
      </w:r>
      <w:r w:rsidRPr="005C6AE4">
        <w:rPr>
          <w:lang w:val="ru-RU"/>
        </w:rPr>
        <w:t xml:space="preserve">&gt; </w:t>
      </w:r>
      <w:r>
        <w:t>predicate</w:t>
      </w:r>
      <w:r w:rsidRPr="005C6AE4">
        <w:rPr>
          <w:lang w:val="ru-RU"/>
        </w:rPr>
        <w:t>);</w:t>
      </w:r>
    </w:p>
    <w:p w:rsidR="005C23DB" w:rsidRDefault="005C23DB" w:rsidP="005C23DB">
      <w:r>
        <w:lastRenderedPageBreak/>
        <w:t xml:space="preserve">Аналогично работают операторы </w:t>
      </w:r>
      <w:r w:rsidRPr="000B7FF4">
        <w:rPr>
          <w:rStyle w:val="a9"/>
        </w:rPr>
        <w:t>Last()</w:t>
      </w:r>
      <w:r>
        <w:t xml:space="preserve"> и </w:t>
      </w:r>
      <w:r w:rsidRPr="000B7FF4">
        <w:rPr>
          <w:rStyle w:val="a9"/>
        </w:rPr>
        <w:t>LastOrDefault()</w:t>
      </w:r>
      <w:r>
        <w:t xml:space="preserve"> для выделения последнего элемента.</w:t>
      </w:r>
    </w:p>
    <w:p w:rsidR="005C23DB" w:rsidRDefault="005C23DB" w:rsidP="005C23DB">
      <w:r>
        <w:t xml:space="preserve">Операторы </w:t>
      </w:r>
      <w:r w:rsidRPr="000B7FF4">
        <w:rPr>
          <w:rStyle w:val="a9"/>
        </w:rPr>
        <w:t>Single()</w:t>
      </w:r>
      <w:r>
        <w:t xml:space="preserve"> и </w:t>
      </w:r>
      <w:r w:rsidRPr="000B7FF4">
        <w:rPr>
          <w:rStyle w:val="a9"/>
        </w:rPr>
        <w:t>SingleOrDefault()</w:t>
      </w:r>
      <w:r>
        <w:t xml:space="preserve"> рассчитаны на то, что коллекция (или набор элементов, удовлетворяющих предикату) будет состоять из одного элемента, который данные операторы и возвращают. Если в коллекции нет элементов, или их оказалось больше одного, оператор </w:t>
      </w:r>
      <w:r w:rsidRPr="000B7FF4">
        <w:rPr>
          <w:rStyle w:val="a9"/>
        </w:rPr>
        <w:t>Single()</w:t>
      </w:r>
      <w:r>
        <w:t xml:space="preserve"> выбрасывает исключение </w:t>
      </w:r>
      <w:r w:rsidRPr="0032581F">
        <w:rPr>
          <w:rStyle w:val="af5"/>
        </w:rPr>
        <w:t>InvalidOperationException</w:t>
      </w:r>
      <w:r>
        <w:t xml:space="preserve">. Оператор </w:t>
      </w:r>
      <w:r w:rsidRPr="000B7FF4">
        <w:rPr>
          <w:rStyle w:val="a9"/>
        </w:rPr>
        <w:t>SingleOrDefault()</w:t>
      </w:r>
      <w:r>
        <w:t xml:space="preserve"> выбрасывает такое исключение, если элементов оказалось больше одного.</w:t>
      </w:r>
    </w:p>
    <w:p w:rsidR="005C23DB" w:rsidRDefault="005C23DB" w:rsidP="005C23DB">
      <w:r>
        <w:t xml:space="preserve">Пара операторов </w:t>
      </w:r>
      <w:r w:rsidRPr="000B7FF4">
        <w:rPr>
          <w:rStyle w:val="a9"/>
        </w:rPr>
        <w:t>ElementAt()</w:t>
      </w:r>
      <w:r>
        <w:t xml:space="preserve"> и </w:t>
      </w:r>
      <w:r w:rsidRPr="000B7FF4">
        <w:rPr>
          <w:rStyle w:val="a9"/>
        </w:rPr>
        <w:t>ElementAtOrDefault()</w:t>
      </w:r>
      <w:r>
        <w:t xml:space="preserve"> пытаются вернуть элемент на указанной целочисленной позиции.</w:t>
      </w:r>
    </w:p>
    <w:p w:rsidR="005C23DB" w:rsidRDefault="005C23DB" w:rsidP="005C23DB">
      <w:r>
        <w:t xml:space="preserve">Оператор </w:t>
      </w:r>
      <w:r w:rsidRPr="000B7FF4">
        <w:rPr>
          <w:rStyle w:val="a9"/>
        </w:rPr>
        <w:t>DefaultIfEmpty()</w:t>
      </w:r>
      <w:r>
        <w:t xml:space="preserve"> проверяет коллекцию на пустоту. Если в коллекции нет элементов, то возвращается или значение по умолчанию для типа, или указанное значение. Если коллекция непустая, то она и возвращается.</w:t>
      </w:r>
    </w:p>
    <w:p w:rsidR="005C23DB" w:rsidRPr="005C6AE4" w:rsidRDefault="005C23DB" w:rsidP="00837B5F">
      <w:pPr>
        <w:pStyle w:val="a4"/>
        <w:rPr>
          <w:lang w:val="ru-RU"/>
        </w:rPr>
      </w:pPr>
      <w:r w:rsidRPr="000B7FF4">
        <w:rPr>
          <w:rStyle w:val="af5"/>
        </w:rPr>
        <w:t>IEnumerable</w:t>
      </w:r>
      <w:r w:rsidRPr="005C6AE4">
        <w:rPr>
          <w:lang w:val="ru-RU"/>
        </w:rPr>
        <w:t>&lt;</w:t>
      </w:r>
      <w:r>
        <w:t>T</w:t>
      </w:r>
      <w:r w:rsidRPr="005C6AE4">
        <w:rPr>
          <w:lang w:val="ru-RU"/>
        </w:rPr>
        <w:t xml:space="preserve">&gt; </w:t>
      </w:r>
      <w:r>
        <w:t>DefaultIfEmpty</w:t>
      </w:r>
      <w:r w:rsidRPr="005C6AE4">
        <w:rPr>
          <w:lang w:val="ru-RU"/>
        </w:rPr>
        <w:t>&lt;</w:t>
      </w:r>
      <w:r>
        <w:t>T</w:t>
      </w:r>
      <w:r w:rsidRPr="005C6AE4">
        <w:rPr>
          <w:lang w:val="ru-RU"/>
        </w:rPr>
        <w:t>&gt;(</w:t>
      </w:r>
      <w:r w:rsidRPr="0032581F">
        <w:rPr>
          <w:rStyle w:val="af6"/>
        </w:rPr>
        <w:t>this</w:t>
      </w:r>
      <w:r w:rsidRPr="005C6AE4">
        <w:rPr>
          <w:lang w:val="ru-RU"/>
        </w:rPr>
        <w:t xml:space="preserve"> </w:t>
      </w:r>
      <w:r w:rsidRPr="000B7FF4">
        <w:rPr>
          <w:rStyle w:val="af5"/>
        </w:rPr>
        <w:t>IEnumerable</w:t>
      </w:r>
      <w:r w:rsidRPr="005C6AE4">
        <w:rPr>
          <w:lang w:val="ru-RU"/>
        </w:rPr>
        <w:t>&lt;</w:t>
      </w:r>
      <w:r>
        <w:t>T</w:t>
      </w:r>
      <w:r w:rsidRPr="005C6AE4">
        <w:rPr>
          <w:lang w:val="ru-RU"/>
        </w:rPr>
        <w:t xml:space="preserve">&gt; </w:t>
      </w:r>
      <w:r>
        <w:t>source</w:t>
      </w:r>
      <w:r w:rsidRPr="005C6AE4">
        <w:rPr>
          <w:lang w:val="ru-RU"/>
        </w:rPr>
        <w:t>);</w:t>
      </w:r>
    </w:p>
    <w:p w:rsidR="005C23DB" w:rsidRPr="005C6AE4" w:rsidRDefault="005C23DB" w:rsidP="00837B5F">
      <w:pPr>
        <w:pStyle w:val="a4"/>
        <w:rPr>
          <w:lang w:val="ru-RU"/>
        </w:rPr>
      </w:pPr>
    </w:p>
    <w:p w:rsidR="005C23DB" w:rsidRPr="000170D1" w:rsidRDefault="005C23DB" w:rsidP="00837B5F">
      <w:pPr>
        <w:pStyle w:val="a4"/>
      </w:pPr>
      <w:r w:rsidRPr="000B7FF4">
        <w:rPr>
          <w:rStyle w:val="af5"/>
        </w:rPr>
        <w:t>IEnumerable</w:t>
      </w:r>
      <w:r w:rsidRPr="000170D1">
        <w:t>&lt;T&gt; DefaultIfEmpty&lt;T&gt;(</w:t>
      </w:r>
      <w:r w:rsidRPr="0032581F">
        <w:rPr>
          <w:rStyle w:val="af6"/>
        </w:rPr>
        <w:t>this</w:t>
      </w:r>
      <w:r w:rsidRPr="000170D1">
        <w:t xml:space="preserve"> </w:t>
      </w:r>
      <w:r w:rsidRPr="0032581F">
        <w:rPr>
          <w:rStyle w:val="af5"/>
        </w:rPr>
        <w:t>IEnumerable</w:t>
      </w:r>
      <w:r w:rsidRPr="000170D1">
        <w:t>&lt;T&gt; source,</w:t>
      </w:r>
    </w:p>
    <w:p w:rsidR="005C23DB" w:rsidRPr="005C6AE4" w:rsidRDefault="005C23DB" w:rsidP="00837B5F">
      <w:pPr>
        <w:pStyle w:val="a4"/>
        <w:rPr>
          <w:lang w:val="ru-RU"/>
        </w:rPr>
      </w:pPr>
      <w:r w:rsidRPr="000170D1">
        <w:t xml:space="preserve">                                 </w:t>
      </w:r>
      <w:r>
        <w:t>T</w:t>
      </w:r>
      <w:r w:rsidRPr="005C6AE4">
        <w:rPr>
          <w:lang w:val="ru-RU"/>
        </w:rPr>
        <w:t xml:space="preserve"> </w:t>
      </w:r>
      <w:r>
        <w:t>defaultValue</w:t>
      </w:r>
      <w:r w:rsidRPr="005C6AE4">
        <w:rPr>
          <w:lang w:val="ru-RU"/>
        </w:rPr>
        <w:t>);</w:t>
      </w:r>
    </w:p>
    <w:p w:rsidR="005C23DB" w:rsidRDefault="005C23DB" w:rsidP="007B0020">
      <w:pPr>
        <w:pStyle w:val="aff1"/>
      </w:pPr>
      <w:r>
        <w:t>12. Операторы преобразования.</w:t>
      </w:r>
    </w:p>
    <w:p w:rsidR="005C23DB" w:rsidRDefault="005C23DB" w:rsidP="005C23DB">
      <w:r>
        <w:t xml:space="preserve">Назначение данных операторов </w:t>
      </w:r>
      <w:r w:rsidR="0032581F">
        <w:t>–</w:t>
      </w:r>
      <w:r>
        <w:t xml:space="preserve"> преобразования универсальных коллекций, реализующих </w:t>
      </w:r>
      <w:r w:rsidRPr="0032581F">
        <w:rPr>
          <w:rStyle w:val="af5"/>
        </w:rPr>
        <w:t>IEnumerable</w:t>
      </w:r>
      <w:r w:rsidRPr="0032581F">
        <w:rPr>
          <w:rStyle w:val="a9"/>
        </w:rPr>
        <w:t>&lt;T&gt;</w:t>
      </w:r>
      <w:r>
        <w:t>, в конкретные типы.</w:t>
      </w:r>
    </w:p>
    <w:p w:rsidR="005C23DB" w:rsidRDefault="005C23DB" w:rsidP="005C23DB">
      <w:r>
        <w:t xml:space="preserve">Оператор </w:t>
      </w:r>
      <w:r w:rsidRPr="0032581F">
        <w:rPr>
          <w:rStyle w:val="a9"/>
        </w:rPr>
        <w:t>AsEnumerable()</w:t>
      </w:r>
      <w:r>
        <w:t xml:space="preserve"> возвращает свой аргумент, приведённый к типу </w:t>
      </w:r>
      <w:r w:rsidRPr="0032581F">
        <w:rPr>
          <w:rStyle w:val="af5"/>
        </w:rPr>
        <w:t>IEnumerable</w:t>
      </w:r>
      <w:r w:rsidRPr="0032581F">
        <w:rPr>
          <w:rStyle w:val="a9"/>
        </w:rPr>
        <w:t>&lt;T&gt;</w:t>
      </w:r>
      <w:r>
        <w:t xml:space="preserve">. Этот оператор необходим в том случае, если тип аргумента </w:t>
      </w:r>
      <w:r w:rsidRPr="0032581F">
        <w:rPr>
          <w:rStyle w:val="a9"/>
        </w:rPr>
        <w:t>source</w:t>
      </w:r>
      <w:r>
        <w:t xml:space="preserve"> имеет методы, аналогичные имеющимся в LINQ to Objects.</w:t>
      </w:r>
    </w:p>
    <w:p w:rsidR="005C23DB" w:rsidRPr="000170D1" w:rsidRDefault="005C23DB" w:rsidP="00837B5F">
      <w:pPr>
        <w:pStyle w:val="a4"/>
      </w:pPr>
      <w:r w:rsidRPr="0032581F">
        <w:rPr>
          <w:rStyle w:val="af5"/>
        </w:rPr>
        <w:t>IEnumerable</w:t>
      </w:r>
      <w:r w:rsidRPr="000170D1">
        <w:t>&lt;T&gt; AsEnumerable&lt;T&gt;(</w:t>
      </w:r>
      <w:r w:rsidRPr="0032581F">
        <w:rPr>
          <w:rStyle w:val="af6"/>
        </w:rPr>
        <w:t>this</w:t>
      </w:r>
      <w:r w:rsidRPr="000170D1">
        <w:t xml:space="preserve"> </w:t>
      </w:r>
      <w:r w:rsidRPr="0032581F">
        <w:rPr>
          <w:rStyle w:val="af5"/>
        </w:rPr>
        <w:t>IEnumerable</w:t>
      </w:r>
      <w:r w:rsidRPr="000170D1">
        <w:t>&lt;T&gt; source);</w:t>
      </w:r>
    </w:p>
    <w:p w:rsidR="005C23DB" w:rsidRDefault="005C23DB" w:rsidP="005C23DB">
      <w:r>
        <w:t xml:space="preserve">Операторы </w:t>
      </w:r>
      <w:r w:rsidRPr="0032581F">
        <w:rPr>
          <w:rStyle w:val="a9"/>
        </w:rPr>
        <w:t>ToArray()</w:t>
      </w:r>
      <w:r>
        <w:t xml:space="preserve"> и </w:t>
      </w:r>
      <w:r w:rsidRPr="0032581F">
        <w:rPr>
          <w:rStyle w:val="a9"/>
        </w:rPr>
        <w:t>ToList()</w:t>
      </w:r>
      <w:r>
        <w:t xml:space="preserve"> выполняют преобразование коллекции в массив или список.</w:t>
      </w:r>
    </w:p>
    <w:p w:rsidR="005C23DB" w:rsidRPr="000170D1" w:rsidRDefault="005C23DB" w:rsidP="00837B5F">
      <w:pPr>
        <w:pStyle w:val="a4"/>
      </w:pPr>
      <w:r w:rsidRPr="000170D1">
        <w:t>T[] ToArray&lt;T&gt;(</w:t>
      </w:r>
      <w:r w:rsidRPr="0032581F">
        <w:rPr>
          <w:rStyle w:val="af6"/>
        </w:rPr>
        <w:t>this</w:t>
      </w:r>
      <w:r w:rsidRPr="000170D1">
        <w:t xml:space="preserve"> </w:t>
      </w:r>
      <w:r w:rsidRPr="0032581F">
        <w:rPr>
          <w:rStyle w:val="af5"/>
        </w:rPr>
        <w:t>IEnumerable</w:t>
      </w:r>
      <w:r w:rsidRPr="000170D1">
        <w:t>&lt;T&gt; source);</w:t>
      </w:r>
    </w:p>
    <w:p w:rsidR="005C23DB" w:rsidRPr="000170D1" w:rsidRDefault="005C23DB" w:rsidP="00837B5F">
      <w:pPr>
        <w:pStyle w:val="a4"/>
      </w:pPr>
    </w:p>
    <w:p w:rsidR="005C23DB" w:rsidRPr="000170D1" w:rsidRDefault="005C23DB" w:rsidP="00837B5F">
      <w:pPr>
        <w:pStyle w:val="a4"/>
      </w:pPr>
      <w:r w:rsidRPr="0032581F">
        <w:rPr>
          <w:rStyle w:val="af5"/>
        </w:rPr>
        <w:t>List</w:t>
      </w:r>
      <w:r w:rsidRPr="000170D1">
        <w:t>&lt;T&gt; ToList&lt;T&gt;(</w:t>
      </w:r>
      <w:r w:rsidRPr="0032581F">
        <w:rPr>
          <w:rStyle w:val="af6"/>
        </w:rPr>
        <w:t>this</w:t>
      </w:r>
      <w:r w:rsidRPr="000170D1">
        <w:t xml:space="preserve"> </w:t>
      </w:r>
      <w:r w:rsidRPr="0032581F">
        <w:rPr>
          <w:rStyle w:val="af5"/>
        </w:rPr>
        <w:t>IEnumerable</w:t>
      </w:r>
      <w:r w:rsidRPr="000170D1">
        <w:t>&lt;T&gt; source);</w:t>
      </w:r>
    </w:p>
    <w:p w:rsidR="005C23DB" w:rsidRDefault="005C23DB" w:rsidP="005C23DB">
      <w:r>
        <w:t xml:space="preserve">Существует несколько версий оператора </w:t>
      </w:r>
      <w:r w:rsidRPr="0032581F">
        <w:rPr>
          <w:rStyle w:val="a9"/>
        </w:rPr>
        <w:t>ToDictionary()</w:t>
      </w:r>
      <w:r>
        <w:t>, порождающего из коллекции словарь. Например, следующая версия использует отдельные функции для выделения из элемента коллекции ключа и значения ключа.</w:t>
      </w:r>
    </w:p>
    <w:p w:rsidR="005C23DB" w:rsidRPr="000170D1" w:rsidRDefault="005C23DB" w:rsidP="00837B5F">
      <w:pPr>
        <w:pStyle w:val="a4"/>
      </w:pPr>
      <w:r w:rsidRPr="0032581F">
        <w:rPr>
          <w:rStyle w:val="af5"/>
        </w:rPr>
        <w:t>Dictionary</w:t>
      </w:r>
      <w:r w:rsidRPr="000170D1">
        <w:t>&lt;K, V&gt; ToDictionary&lt;T, K, V&gt;(</w:t>
      </w:r>
      <w:r w:rsidRPr="0032581F">
        <w:rPr>
          <w:rStyle w:val="af6"/>
        </w:rPr>
        <w:t>this</w:t>
      </w:r>
      <w:r w:rsidRPr="000170D1">
        <w:t xml:space="preserve"> </w:t>
      </w:r>
      <w:r w:rsidRPr="0032581F">
        <w:rPr>
          <w:rStyle w:val="af5"/>
        </w:rPr>
        <w:t>IEnumerable</w:t>
      </w:r>
      <w:r w:rsidRPr="000170D1">
        <w:t>&lt;T&gt; source,</w:t>
      </w:r>
    </w:p>
    <w:p w:rsidR="005C23DB" w:rsidRPr="000170D1" w:rsidRDefault="005C23DB" w:rsidP="00837B5F">
      <w:pPr>
        <w:pStyle w:val="a4"/>
      </w:pPr>
      <w:r w:rsidRPr="000170D1">
        <w:t xml:space="preserve">                                       </w:t>
      </w:r>
      <w:r w:rsidRPr="0032581F">
        <w:rPr>
          <w:rStyle w:val="af5"/>
        </w:rPr>
        <w:t>Func</w:t>
      </w:r>
      <w:r w:rsidRPr="000170D1">
        <w:t>&lt;T, K&gt; keySelector,</w:t>
      </w:r>
    </w:p>
    <w:p w:rsidR="005C23DB" w:rsidRPr="000170D1" w:rsidRDefault="005C23DB" w:rsidP="00837B5F">
      <w:pPr>
        <w:pStyle w:val="a4"/>
      </w:pPr>
      <w:r w:rsidRPr="000170D1">
        <w:t xml:space="preserve">                                       </w:t>
      </w:r>
      <w:r w:rsidRPr="0032581F">
        <w:rPr>
          <w:rStyle w:val="af5"/>
        </w:rPr>
        <w:t>Func</w:t>
      </w:r>
      <w:r w:rsidRPr="000170D1">
        <w:t>&lt;T, V&gt; valueSelector);</w:t>
      </w:r>
    </w:p>
    <w:p w:rsidR="005C23DB" w:rsidRDefault="005C23DB" w:rsidP="005C23DB">
      <w:r>
        <w:t xml:space="preserve">Оператор </w:t>
      </w:r>
      <w:r w:rsidRPr="0032581F">
        <w:rPr>
          <w:rStyle w:val="a9"/>
        </w:rPr>
        <w:t>ToLookup()</w:t>
      </w:r>
      <w:r>
        <w:t xml:space="preserve"> преобразовывает коллекцию в объект класса </w:t>
      </w:r>
      <w:r w:rsidRPr="0032581F">
        <w:rPr>
          <w:rStyle w:val="af5"/>
        </w:rPr>
        <w:t>Lookup</w:t>
      </w:r>
      <w:r w:rsidRPr="0032581F">
        <w:rPr>
          <w:rStyle w:val="a9"/>
        </w:rPr>
        <w:t>&lt;K, V&gt;</w:t>
      </w:r>
      <w:r>
        <w:t xml:space="preserve"> из пространства имён </w:t>
      </w:r>
      <w:r w:rsidRPr="0032581F">
        <w:rPr>
          <w:rStyle w:val="a9"/>
        </w:rPr>
        <w:t>System.Linq</w:t>
      </w:r>
      <w:r>
        <w:t xml:space="preserve">. Класс </w:t>
      </w:r>
      <w:r w:rsidRPr="0032581F">
        <w:rPr>
          <w:rStyle w:val="af5"/>
        </w:rPr>
        <w:t>Lookup</w:t>
      </w:r>
      <w:r w:rsidRPr="0032581F">
        <w:rPr>
          <w:rStyle w:val="a9"/>
        </w:rPr>
        <w:t>&lt;K, V&gt;</w:t>
      </w:r>
      <w:r>
        <w:t xml:space="preserve"> представляет словарь, в котором ключу сопоставлен не единственный элемент, а набор элементов.</w:t>
      </w:r>
    </w:p>
    <w:p w:rsidR="005C23DB" w:rsidRPr="000170D1" w:rsidRDefault="005C23DB" w:rsidP="00837B5F">
      <w:pPr>
        <w:pStyle w:val="a4"/>
      </w:pPr>
      <w:r w:rsidRPr="0032581F">
        <w:rPr>
          <w:rStyle w:val="af5"/>
        </w:rPr>
        <w:lastRenderedPageBreak/>
        <w:t>ILookup</w:t>
      </w:r>
      <w:r w:rsidRPr="000170D1">
        <w:t>&lt;K, V&gt; ToLookup&lt;T, K, V&gt;(</w:t>
      </w:r>
      <w:r w:rsidRPr="0032581F">
        <w:rPr>
          <w:rStyle w:val="af6"/>
        </w:rPr>
        <w:t>this</w:t>
      </w:r>
      <w:r w:rsidRPr="000170D1">
        <w:t xml:space="preserve"> </w:t>
      </w:r>
      <w:r w:rsidRPr="0032581F">
        <w:rPr>
          <w:rStyle w:val="af5"/>
        </w:rPr>
        <w:t>IEnumerable</w:t>
      </w:r>
      <w:r w:rsidRPr="000170D1">
        <w:t>&lt;T&gt; source,</w:t>
      </w:r>
    </w:p>
    <w:p w:rsidR="005C23DB" w:rsidRPr="000170D1" w:rsidRDefault="005C23DB" w:rsidP="00837B5F">
      <w:pPr>
        <w:pStyle w:val="a4"/>
      </w:pPr>
      <w:r w:rsidRPr="000170D1">
        <w:t xml:space="preserve">                                </w:t>
      </w:r>
      <w:r w:rsidRPr="0032581F">
        <w:rPr>
          <w:rStyle w:val="af5"/>
        </w:rPr>
        <w:t>Func</w:t>
      </w:r>
      <w:r w:rsidRPr="000170D1">
        <w:t>&lt;T, K&gt; keySelector,</w:t>
      </w:r>
    </w:p>
    <w:p w:rsidR="005C23DB" w:rsidRPr="000170D1" w:rsidRDefault="005C23DB" w:rsidP="00837B5F">
      <w:pPr>
        <w:pStyle w:val="a4"/>
      </w:pPr>
      <w:r w:rsidRPr="000170D1">
        <w:t xml:space="preserve">                                </w:t>
      </w:r>
      <w:r w:rsidRPr="0032581F">
        <w:rPr>
          <w:rStyle w:val="af5"/>
        </w:rPr>
        <w:t>Func</w:t>
      </w:r>
      <w:r w:rsidRPr="000170D1">
        <w:t>&lt;T, V&gt; valueSelector);</w:t>
      </w:r>
    </w:p>
    <w:p w:rsidR="005C23DB" w:rsidRDefault="005C23DB" w:rsidP="005C23DB">
      <w:r>
        <w:t xml:space="preserve">Оператор </w:t>
      </w:r>
      <w:r w:rsidRPr="0032581F">
        <w:rPr>
          <w:rStyle w:val="a9"/>
        </w:rPr>
        <w:t>OfType&lt;T&gt;()</w:t>
      </w:r>
      <w:r>
        <w:t xml:space="preserve"> итерируется по коллекции и генерирует список, содержащий только элементы заданного типа </w:t>
      </w:r>
      <w:r w:rsidRPr="0032581F">
        <w:rPr>
          <w:rStyle w:val="a9"/>
        </w:rPr>
        <w:t>T</w:t>
      </w:r>
      <w:r>
        <w:t>.</w:t>
      </w:r>
    </w:p>
    <w:p w:rsidR="005C23DB" w:rsidRPr="000170D1" w:rsidRDefault="005C23DB" w:rsidP="00837B5F">
      <w:pPr>
        <w:pStyle w:val="a4"/>
      </w:pPr>
      <w:r w:rsidRPr="0032581F">
        <w:rPr>
          <w:rStyle w:val="af5"/>
        </w:rPr>
        <w:t>IEnumerable</w:t>
      </w:r>
      <w:r w:rsidRPr="000170D1">
        <w:t>&lt;T&gt; OfType&lt;T&gt;(</w:t>
      </w:r>
      <w:r w:rsidRPr="0032581F">
        <w:rPr>
          <w:rStyle w:val="af6"/>
        </w:rPr>
        <w:t>this</w:t>
      </w:r>
      <w:r w:rsidRPr="000170D1">
        <w:t xml:space="preserve"> </w:t>
      </w:r>
      <w:r w:rsidRPr="0032581F">
        <w:rPr>
          <w:rStyle w:val="af5"/>
        </w:rPr>
        <w:t>IEnumerable</w:t>
      </w:r>
      <w:r w:rsidRPr="000170D1">
        <w:t xml:space="preserve"> source);</w:t>
      </w:r>
    </w:p>
    <w:p w:rsidR="005C23DB" w:rsidRDefault="005C23DB" w:rsidP="005C23DB">
      <w:r>
        <w:t xml:space="preserve">Оператор </w:t>
      </w:r>
      <w:r w:rsidRPr="0032581F">
        <w:rPr>
          <w:rStyle w:val="a9"/>
        </w:rPr>
        <w:t>Cast&lt;T&gt;()</w:t>
      </w:r>
      <w:r>
        <w:t xml:space="preserve"> итерируется по слаботипизированной коллекции и пытается выполнить приведение каждого элемента к указанному типу. Если приведение выполнить не удаётся, генерируется исключение. Данный оператор полезен, если мы хотим применять LINQ для старых коллекций, таких, как </w:t>
      </w:r>
      <w:r w:rsidRPr="0032581F">
        <w:rPr>
          <w:rStyle w:val="af5"/>
        </w:rPr>
        <w:t>ArrayList</w:t>
      </w:r>
      <w:r>
        <w:t>.</w:t>
      </w:r>
    </w:p>
    <w:p w:rsidR="005C23DB" w:rsidRPr="000170D1" w:rsidRDefault="005C23DB" w:rsidP="00837B5F">
      <w:pPr>
        <w:pStyle w:val="a4"/>
      </w:pPr>
      <w:r w:rsidRPr="0032581F">
        <w:rPr>
          <w:rStyle w:val="af5"/>
        </w:rPr>
        <w:t>IEnumerable</w:t>
      </w:r>
      <w:r w:rsidRPr="000170D1">
        <w:t>&lt;T&gt; Cast&lt;T&gt;(</w:t>
      </w:r>
      <w:r w:rsidRPr="0032581F">
        <w:rPr>
          <w:rStyle w:val="af6"/>
        </w:rPr>
        <w:t>this</w:t>
      </w:r>
      <w:r w:rsidRPr="000170D1">
        <w:t xml:space="preserve"> </w:t>
      </w:r>
      <w:r w:rsidRPr="0032581F">
        <w:rPr>
          <w:rStyle w:val="af5"/>
        </w:rPr>
        <w:t>IEnumerable</w:t>
      </w:r>
      <w:r w:rsidRPr="000170D1">
        <w:t xml:space="preserve"> source);</w:t>
      </w:r>
    </w:p>
    <w:p w:rsidR="005C23DB" w:rsidRDefault="005C23DB" w:rsidP="005C23DB">
      <w:r>
        <w:t xml:space="preserve">Из операторов преобразования отложенные вычисления выполняют операторы </w:t>
      </w:r>
      <w:r w:rsidRPr="0032581F">
        <w:rPr>
          <w:rStyle w:val="a9"/>
        </w:rPr>
        <w:t>AsEnumerable&lt;T&gt;()</w:t>
      </w:r>
      <w:r>
        <w:t xml:space="preserve">, </w:t>
      </w:r>
      <w:r w:rsidRPr="0032581F">
        <w:rPr>
          <w:rStyle w:val="a9"/>
        </w:rPr>
        <w:t>OfType&lt;T&gt;()</w:t>
      </w:r>
      <w:r>
        <w:t xml:space="preserve">, </w:t>
      </w:r>
      <w:r w:rsidRPr="0032581F">
        <w:rPr>
          <w:rStyle w:val="a9"/>
        </w:rPr>
        <w:t>Cast&lt;T&gt;()</w:t>
      </w:r>
      <w:r>
        <w:t>.</w:t>
      </w:r>
    </w:p>
    <w:p w:rsidR="005C23DB" w:rsidRDefault="005C23DB" w:rsidP="005C23DB">
      <w:r>
        <w:t>Язык C# версии 3.0 вводит новые ключевые слова и особые синтаксические расширения для записи некоторых операторов LINQ в виде выражений запросов. Составленное выражение запросов должно подчиняться следующим правилам (за строгим описанием правил следует обратиться к MSDN):</w:t>
      </w:r>
    </w:p>
    <w:p w:rsidR="005C23DB" w:rsidRDefault="005C23DB" w:rsidP="005C23DB">
      <w:r>
        <w:t xml:space="preserve">1. Выражение должно начинаться с конструкции </w:t>
      </w:r>
      <w:r w:rsidRPr="007C047D">
        <w:rPr>
          <w:rStyle w:val="af6"/>
        </w:rPr>
        <w:t>from</w:t>
      </w:r>
      <w:r>
        <w:t>, которая указывает на обрабатываемую коллекцию.</w:t>
      </w:r>
    </w:p>
    <w:p w:rsidR="005C23DB" w:rsidRDefault="005C23DB" w:rsidP="005C23DB">
      <w:r>
        <w:t>2. Затем выражение может содержать ноль или более конструкци</w:t>
      </w:r>
      <w:r w:rsidR="00393CBA">
        <w:t>й</w:t>
      </w:r>
      <w:r>
        <w:t xml:space="preserve"> </w:t>
      </w:r>
      <w:r w:rsidRPr="007C047D">
        <w:rPr>
          <w:rStyle w:val="af6"/>
        </w:rPr>
        <w:t>from</w:t>
      </w:r>
      <w:r>
        <w:t xml:space="preserve">, </w:t>
      </w:r>
      <w:r w:rsidRPr="007C047D">
        <w:rPr>
          <w:rStyle w:val="af6"/>
        </w:rPr>
        <w:t>let</w:t>
      </w:r>
      <w:r>
        <w:t xml:space="preserve"> или </w:t>
      </w:r>
      <w:r w:rsidRPr="007C047D">
        <w:rPr>
          <w:rStyle w:val="af6"/>
        </w:rPr>
        <w:t>where</w:t>
      </w:r>
      <w:r>
        <w:t xml:space="preserve">. Конструкция </w:t>
      </w:r>
      <w:r w:rsidRPr="007C047D">
        <w:rPr>
          <w:rStyle w:val="af6"/>
        </w:rPr>
        <w:t>let</w:t>
      </w:r>
      <w:r>
        <w:t xml:space="preserve"> представляет переменную и присваивает ей значение. Конструкция </w:t>
      </w:r>
      <w:r w:rsidRPr="007C047D">
        <w:rPr>
          <w:rStyle w:val="af6"/>
        </w:rPr>
        <w:t>where</w:t>
      </w:r>
      <w:r>
        <w:t xml:space="preserve"> фильтрует элементы коллекции.</w:t>
      </w:r>
    </w:p>
    <w:p w:rsidR="005C23DB" w:rsidRDefault="005C23DB" w:rsidP="005C23DB">
      <w:r>
        <w:t xml:space="preserve">3. Затем выражение может включать ноль или более конструкций </w:t>
      </w:r>
      <w:r w:rsidRPr="007C047D">
        <w:rPr>
          <w:rStyle w:val="af6"/>
        </w:rPr>
        <w:t>orderby</w:t>
      </w:r>
      <w:r>
        <w:t xml:space="preserve">, с полями сортировки и необязательным указанием на направление упорядочивания. Направление может быть </w:t>
      </w:r>
      <w:r w:rsidRPr="007C047D">
        <w:rPr>
          <w:rStyle w:val="af6"/>
        </w:rPr>
        <w:t>ascending</w:t>
      </w:r>
      <w:r>
        <w:t xml:space="preserve"> или </w:t>
      </w:r>
      <w:r w:rsidRPr="007C047D">
        <w:rPr>
          <w:rStyle w:val="af6"/>
        </w:rPr>
        <w:t>descending</w:t>
      </w:r>
      <w:r>
        <w:t>.</w:t>
      </w:r>
    </w:p>
    <w:p w:rsidR="005C23DB" w:rsidRDefault="005C23DB" w:rsidP="005C23DB">
      <w:r>
        <w:t xml:space="preserve">4. Затем следует конструкция </w:t>
      </w:r>
      <w:r w:rsidRPr="007C047D">
        <w:rPr>
          <w:rStyle w:val="af6"/>
        </w:rPr>
        <w:t>select</w:t>
      </w:r>
      <w:r>
        <w:t xml:space="preserve"> или </w:t>
      </w:r>
      <w:r w:rsidRPr="007C047D">
        <w:rPr>
          <w:rStyle w:val="af6"/>
        </w:rPr>
        <w:t>group</w:t>
      </w:r>
      <w:r>
        <w:t>.</w:t>
      </w:r>
    </w:p>
    <w:p w:rsidR="005C23DB" w:rsidRDefault="005C23DB" w:rsidP="005C23DB">
      <w:r>
        <w:t xml:space="preserve">5. Наконец, в оставшейся части выражения может следовать необязательная конструкция продолжения. Такой конструкцией является </w:t>
      </w:r>
      <w:r w:rsidRPr="007C047D">
        <w:rPr>
          <w:rStyle w:val="af6"/>
        </w:rPr>
        <w:t>into</w:t>
      </w:r>
      <w:r>
        <w:t>.</w:t>
      </w:r>
    </w:p>
    <w:p w:rsidR="005C23DB" w:rsidRDefault="005C23DB" w:rsidP="005C23DB">
      <w:r>
        <w:t>Выражения запросов транслируются компилятором в вызовы соответствующих операторов LINQ. Приведём некоторые примеры эквивалентной записи запросов к коллекциям данных.</w:t>
      </w:r>
    </w:p>
    <w:p w:rsidR="005C23DB" w:rsidRPr="005C6AE4" w:rsidRDefault="005C23DB" w:rsidP="00837B5F">
      <w:pPr>
        <w:pStyle w:val="a4"/>
        <w:rPr>
          <w:lang w:val="ru-RU"/>
        </w:rPr>
      </w:pPr>
      <w:r w:rsidRPr="007C047D">
        <w:rPr>
          <w:rStyle w:val="af6"/>
        </w:rPr>
        <w:t>var</w:t>
      </w:r>
      <w:r w:rsidRPr="005C6AE4">
        <w:rPr>
          <w:lang w:val="ru-RU"/>
        </w:rPr>
        <w:t xml:space="preserve"> </w:t>
      </w:r>
      <w:r>
        <w:t>r</w:t>
      </w:r>
      <w:r w:rsidRPr="005C6AE4">
        <w:rPr>
          <w:lang w:val="ru-RU"/>
        </w:rPr>
        <w:t xml:space="preserve">1 = </w:t>
      </w:r>
      <w:r>
        <w:t>gr</w:t>
      </w:r>
      <w:r w:rsidRPr="005C6AE4">
        <w:rPr>
          <w:lang w:val="ru-RU"/>
        </w:rPr>
        <w:t>.</w:t>
      </w:r>
      <w:r>
        <w:t>Where</w:t>
      </w:r>
      <w:r w:rsidRPr="005C6AE4">
        <w:rPr>
          <w:lang w:val="ru-RU"/>
        </w:rPr>
        <w:t>(</w:t>
      </w:r>
      <w:r>
        <w:t>s</w:t>
      </w:r>
      <w:r w:rsidRPr="005C6AE4">
        <w:rPr>
          <w:lang w:val="ru-RU"/>
        </w:rPr>
        <w:t xml:space="preserve"> =&gt; </w:t>
      </w:r>
      <w:r>
        <w:t>s</w:t>
      </w:r>
      <w:r w:rsidRPr="005C6AE4">
        <w:rPr>
          <w:lang w:val="ru-RU"/>
        </w:rPr>
        <w:t>.</w:t>
      </w:r>
      <w:r>
        <w:t>Age</w:t>
      </w:r>
      <w:r w:rsidRPr="005C6AE4">
        <w:rPr>
          <w:lang w:val="ru-RU"/>
        </w:rPr>
        <w:t xml:space="preserve"> &gt; 20).</w:t>
      </w:r>
      <w:r>
        <w:t>Select</w:t>
      </w:r>
      <w:r w:rsidRPr="005C6AE4">
        <w:rPr>
          <w:lang w:val="ru-RU"/>
        </w:rPr>
        <w:t>(</w:t>
      </w:r>
      <w:r>
        <w:t>s</w:t>
      </w:r>
      <w:r w:rsidRPr="005C6AE4">
        <w:rPr>
          <w:lang w:val="ru-RU"/>
        </w:rPr>
        <w:t xml:space="preserve"> =&gt; </w:t>
      </w:r>
      <w:r>
        <w:t>s</w:t>
      </w:r>
      <w:r w:rsidRPr="005C6AE4">
        <w:rPr>
          <w:lang w:val="ru-RU"/>
        </w:rPr>
        <w:t>.</w:t>
      </w:r>
      <w:r>
        <w:t>Marks</w:t>
      </w:r>
      <w:r w:rsidRPr="005C6AE4">
        <w:rPr>
          <w:lang w:val="ru-RU"/>
        </w:rPr>
        <w:t>);</w:t>
      </w:r>
    </w:p>
    <w:p w:rsidR="005C23DB" w:rsidRPr="005C6AE4" w:rsidRDefault="005C23DB" w:rsidP="00837B5F">
      <w:pPr>
        <w:pStyle w:val="a4"/>
        <w:rPr>
          <w:rStyle w:val="af4"/>
          <w:lang w:val="en-US"/>
        </w:rPr>
      </w:pPr>
      <w:r w:rsidRPr="005C6AE4">
        <w:rPr>
          <w:rStyle w:val="af4"/>
          <w:lang w:val="en-US"/>
        </w:rPr>
        <w:t xml:space="preserve">// </w:t>
      </w:r>
      <w:r w:rsidRPr="007C047D">
        <w:rPr>
          <w:rStyle w:val="af4"/>
        </w:rPr>
        <w:t>эквивалентный</w:t>
      </w:r>
      <w:r w:rsidRPr="005C6AE4">
        <w:rPr>
          <w:rStyle w:val="af4"/>
          <w:lang w:val="en-US"/>
        </w:rPr>
        <w:t xml:space="preserve"> </w:t>
      </w:r>
      <w:r w:rsidRPr="007C047D">
        <w:rPr>
          <w:rStyle w:val="af4"/>
        </w:rPr>
        <w:t>синтаксис</w:t>
      </w:r>
    </w:p>
    <w:p w:rsidR="005C23DB" w:rsidRPr="000170D1" w:rsidRDefault="005C23DB" w:rsidP="00837B5F">
      <w:pPr>
        <w:pStyle w:val="a4"/>
      </w:pPr>
      <w:r w:rsidRPr="007C047D">
        <w:rPr>
          <w:rStyle w:val="af6"/>
        </w:rPr>
        <w:t>var</w:t>
      </w:r>
      <w:r w:rsidRPr="000170D1">
        <w:t xml:space="preserve"> r2 = </w:t>
      </w:r>
      <w:r w:rsidRPr="007C047D">
        <w:rPr>
          <w:rStyle w:val="af6"/>
        </w:rPr>
        <w:t>from</w:t>
      </w:r>
      <w:r w:rsidRPr="000170D1">
        <w:t xml:space="preserve"> s </w:t>
      </w:r>
      <w:r w:rsidRPr="007C047D">
        <w:rPr>
          <w:rStyle w:val="af6"/>
        </w:rPr>
        <w:t>in</w:t>
      </w:r>
      <w:r w:rsidRPr="000170D1">
        <w:t xml:space="preserve"> gr</w:t>
      </w:r>
    </w:p>
    <w:p w:rsidR="005C23DB" w:rsidRPr="000170D1" w:rsidRDefault="005C23DB" w:rsidP="00837B5F">
      <w:pPr>
        <w:pStyle w:val="a4"/>
      </w:pPr>
      <w:r w:rsidRPr="000170D1">
        <w:t xml:space="preserve">         </w:t>
      </w:r>
      <w:r w:rsidRPr="007C047D">
        <w:rPr>
          <w:rStyle w:val="af6"/>
        </w:rPr>
        <w:t>where</w:t>
      </w:r>
      <w:r w:rsidRPr="000170D1">
        <w:t xml:space="preserve"> s.Age &gt; 20</w:t>
      </w:r>
    </w:p>
    <w:p w:rsidR="005C23DB" w:rsidRPr="000170D1" w:rsidRDefault="005C23DB" w:rsidP="00837B5F">
      <w:pPr>
        <w:pStyle w:val="a4"/>
      </w:pPr>
      <w:r w:rsidRPr="000170D1">
        <w:t xml:space="preserve">         </w:t>
      </w:r>
      <w:r w:rsidRPr="007C047D">
        <w:rPr>
          <w:rStyle w:val="af6"/>
        </w:rPr>
        <w:t>select</w:t>
      </w:r>
      <w:r w:rsidRPr="000170D1">
        <w:t xml:space="preserve"> s.Marks;</w:t>
      </w:r>
    </w:p>
    <w:p w:rsidR="005C23DB" w:rsidRPr="000170D1" w:rsidRDefault="005C23DB" w:rsidP="00837B5F">
      <w:pPr>
        <w:pStyle w:val="a4"/>
      </w:pPr>
      <w:r w:rsidRPr="007C047D">
        <w:rPr>
          <w:rStyle w:val="af6"/>
        </w:rPr>
        <w:t>var</w:t>
      </w:r>
      <w:r w:rsidRPr="000170D1">
        <w:t xml:space="preserve"> r3 = gr.OrderByDescending(s =&gt; s.Age).ThenBy(s =&gt; s.Name);</w:t>
      </w:r>
    </w:p>
    <w:p w:rsidR="005C23DB" w:rsidRPr="005C6AE4" w:rsidRDefault="005C23DB" w:rsidP="00837B5F">
      <w:pPr>
        <w:pStyle w:val="a4"/>
        <w:rPr>
          <w:rStyle w:val="af4"/>
          <w:lang w:val="en-US"/>
        </w:rPr>
      </w:pPr>
      <w:r w:rsidRPr="005C6AE4">
        <w:rPr>
          <w:rStyle w:val="af4"/>
          <w:lang w:val="en-US"/>
        </w:rPr>
        <w:t xml:space="preserve">// </w:t>
      </w:r>
      <w:r w:rsidRPr="007C047D">
        <w:rPr>
          <w:rStyle w:val="af4"/>
        </w:rPr>
        <w:t>эквивалентный</w:t>
      </w:r>
      <w:r w:rsidRPr="005C6AE4">
        <w:rPr>
          <w:rStyle w:val="af4"/>
          <w:lang w:val="en-US"/>
        </w:rPr>
        <w:t xml:space="preserve"> </w:t>
      </w:r>
      <w:r w:rsidRPr="007C047D">
        <w:rPr>
          <w:rStyle w:val="af4"/>
        </w:rPr>
        <w:t>синтаксис</w:t>
      </w:r>
    </w:p>
    <w:p w:rsidR="005C23DB" w:rsidRPr="000170D1" w:rsidRDefault="005C23DB" w:rsidP="00837B5F">
      <w:pPr>
        <w:pStyle w:val="a4"/>
      </w:pPr>
      <w:r w:rsidRPr="007C047D">
        <w:rPr>
          <w:rStyle w:val="af6"/>
        </w:rPr>
        <w:t>var</w:t>
      </w:r>
      <w:r w:rsidRPr="000170D1">
        <w:t xml:space="preserve"> r4 = </w:t>
      </w:r>
      <w:r w:rsidRPr="007C047D">
        <w:rPr>
          <w:rStyle w:val="af6"/>
        </w:rPr>
        <w:t>from</w:t>
      </w:r>
      <w:r w:rsidRPr="000170D1">
        <w:t xml:space="preserve"> s </w:t>
      </w:r>
      <w:r w:rsidRPr="007C047D">
        <w:rPr>
          <w:rStyle w:val="af6"/>
        </w:rPr>
        <w:t>in</w:t>
      </w:r>
      <w:r w:rsidRPr="000170D1">
        <w:t xml:space="preserve"> gr</w:t>
      </w:r>
    </w:p>
    <w:p w:rsidR="005C23DB" w:rsidRPr="000170D1" w:rsidRDefault="005C23DB" w:rsidP="00837B5F">
      <w:pPr>
        <w:pStyle w:val="a4"/>
      </w:pPr>
      <w:r w:rsidRPr="000170D1">
        <w:t xml:space="preserve">         </w:t>
      </w:r>
      <w:r w:rsidRPr="007C047D">
        <w:rPr>
          <w:rStyle w:val="af6"/>
        </w:rPr>
        <w:t>orderby</w:t>
      </w:r>
      <w:r w:rsidRPr="000170D1">
        <w:t xml:space="preserve"> s.Age </w:t>
      </w:r>
      <w:r w:rsidRPr="007C047D">
        <w:rPr>
          <w:rStyle w:val="af6"/>
        </w:rPr>
        <w:t>descending</w:t>
      </w:r>
      <w:r w:rsidRPr="000170D1">
        <w:t>, s.Name</w:t>
      </w:r>
    </w:p>
    <w:p w:rsidR="005C23DB" w:rsidRPr="000170D1" w:rsidRDefault="005C23DB" w:rsidP="00837B5F">
      <w:pPr>
        <w:pStyle w:val="a4"/>
      </w:pPr>
      <w:r w:rsidRPr="000170D1">
        <w:t xml:space="preserve">         </w:t>
      </w:r>
      <w:r w:rsidRPr="007C047D">
        <w:rPr>
          <w:rStyle w:val="af6"/>
        </w:rPr>
        <w:t>select</w:t>
      </w:r>
      <w:r w:rsidRPr="000170D1">
        <w:t xml:space="preserve"> s;</w:t>
      </w:r>
    </w:p>
    <w:p w:rsidR="005C23DB" w:rsidRPr="000170D1" w:rsidRDefault="005C23DB" w:rsidP="00837B5F">
      <w:pPr>
        <w:pStyle w:val="a4"/>
      </w:pPr>
      <w:r w:rsidRPr="007C047D">
        <w:rPr>
          <w:rStyle w:val="af6"/>
        </w:rPr>
        <w:lastRenderedPageBreak/>
        <w:t>var</w:t>
      </w:r>
      <w:r w:rsidRPr="000170D1">
        <w:t xml:space="preserve"> r5 = gr.Select(s</w:t>
      </w:r>
      <w:r w:rsidR="008B7B44">
        <w:t>tudent</w:t>
      </w:r>
      <w:r w:rsidRPr="000170D1">
        <w:t xml:space="preserve"> =&gt; </w:t>
      </w:r>
      <w:r w:rsidRPr="007C047D">
        <w:rPr>
          <w:rStyle w:val="af6"/>
        </w:rPr>
        <w:t>new</w:t>
      </w:r>
      <w:r w:rsidRPr="000170D1">
        <w:t xml:space="preserve"> {</w:t>
      </w:r>
      <w:r w:rsidR="008B7B44" w:rsidRPr="000170D1">
        <w:t>s</w:t>
      </w:r>
      <w:r w:rsidR="008B7B44">
        <w:t>tudent</w:t>
      </w:r>
      <w:r w:rsidRPr="000170D1">
        <w:t xml:space="preserve">.Name, </w:t>
      </w:r>
      <w:r w:rsidR="008B7B44" w:rsidRPr="000170D1">
        <w:t>s</w:t>
      </w:r>
      <w:r w:rsidR="008B7B44">
        <w:t>tudent</w:t>
      </w:r>
      <w:r w:rsidRPr="000170D1">
        <w:t>.Age});</w:t>
      </w:r>
    </w:p>
    <w:p w:rsidR="005C23DB" w:rsidRPr="005C6AE4" w:rsidRDefault="005C23DB" w:rsidP="00837B5F">
      <w:pPr>
        <w:pStyle w:val="a4"/>
        <w:rPr>
          <w:rStyle w:val="af4"/>
          <w:lang w:val="en-US"/>
        </w:rPr>
      </w:pPr>
      <w:r w:rsidRPr="005C6AE4">
        <w:rPr>
          <w:rStyle w:val="af4"/>
          <w:lang w:val="en-US"/>
        </w:rPr>
        <w:t xml:space="preserve">// </w:t>
      </w:r>
      <w:r w:rsidRPr="007C047D">
        <w:rPr>
          <w:rStyle w:val="af4"/>
        </w:rPr>
        <w:t>эквивалентный</w:t>
      </w:r>
      <w:r w:rsidRPr="005C6AE4">
        <w:rPr>
          <w:rStyle w:val="af4"/>
          <w:lang w:val="en-US"/>
        </w:rPr>
        <w:t xml:space="preserve"> </w:t>
      </w:r>
      <w:r w:rsidRPr="007C047D">
        <w:rPr>
          <w:rStyle w:val="af4"/>
        </w:rPr>
        <w:t>синтаксис</w:t>
      </w:r>
    </w:p>
    <w:p w:rsidR="005C23DB" w:rsidRPr="000170D1" w:rsidRDefault="005C23DB" w:rsidP="00837B5F">
      <w:pPr>
        <w:pStyle w:val="a4"/>
      </w:pPr>
      <w:r w:rsidRPr="008B7B44">
        <w:rPr>
          <w:rStyle w:val="af6"/>
        </w:rPr>
        <w:t>var</w:t>
      </w:r>
      <w:r w:rsidRPr="000170D1">
        <w:t xml:space="preserve"> r6 = </w:t>
      </w:r>
      <w:r w:rsidRPr="008B7B44">
        <w:rPr>
          <w:rStyle w:val="af6"/>
        </w:rPr>
        <w:t>from</w:t>
      </w:r>
      <w:r w:rsidRPr="000170D1">
        <w:t xml:space="preserve"> </w:t>
      </w:r>
      <w:r w:rsidR="008B7B44" w:rsidRPr="000170D1">
        <w:t>s</w:t>
      </w:r>
      <w:r w:rsidR="008B7B44">
        <w:t>tudent</w:t>
      </w:r>
      <w:r w:rsidRPr="000170D1">
        <w:t xml:space="preserve"> </w:t>
      </w:r>
      <w:r w:rsidRPr="008B7B44">
        <w:rPr>
          <w:rStyle w:val="af6"/>
        </w:rPr>
        <w:t>in</w:t>
      </w:r>
      <w:r w:rsidRPr="000170D1">
        <w:t xml:space="preserve"> gr </w:t>
      </w:r>
      <w:r w:rsidRPr="007C047D">
        <w:rPr>
          <w:rStyle w:val="af6"/>
        </w:rPr>
        <w:t>select</w:t>
      </w:r>
      <w:r w:rsidRPr="000170D1">
        <w:t xml:space="preserve"> </w:t>
      </w:r>
      <w:r w:rsidRPr="007C047D">
        <w:rPr>
          <w:rStyle w:val="af6"/>
        </w:rPr>
        <w:t>new</w:t>
      </w:r>
      <w:r w:rsidRPr="000170D1">
        <w:t xml:space="preserve"> {</w:t>
      </w:r>
      <w:r w:rsidR="008B7B44" w:rsidRPr="000170D1">
        <w:t>s</w:t>
      </w:r>
      <w:r w:rsidR="008B7B44">
        <w:t>tudent</w:t>
      </w:r>
      <w:r w:rsidRPr="000170D1">
        <w:t xml:space="preserve">.Name, </w:t>
      </w:r>
      <w:r w:rsidR="008B7B44" w:rsidRPr="000170D1">
        <w:t>s</w:t>
      </w:r>
      <w:r w:rsidR="008B7B44">
        <w:t>tudent</w:t>
      </w:r>
      <w:r w:rsidRPr="000170D1">
        <w:t>.Age};</w:t>
      </w:r>
    </w:p>
    <w:p w:rsidR="005C23DB" w:rsidRDefault="005C23DB" w:rsidP="005C23DB">
      <w:r>
        <w:t>Приведём несколько примеров использования технологии LINQ to Objects. В первом примере подсчитывается частота вхождения каждого слова в текст.</w:t>
      </w:r>
    </w:p>
    <w:p w:rsidR="005C23DB" w:rsidRPr="000170D1" w:rsidRDefault="005C23DB" w:rsidP="00837B5F">
      <w:pPr>
        <w:pStyle w:val="a4"/>
      </w:pPr>
      <w:r w:rsidRPr="008B7B44">
        <w:rPr>
          <w:rStyle w:val="af6"/>
        </w:rPr>
        <w:t>var</w:t>
      </w:r>
      <w:r w:rsidRPr="000170D1">
        <w:t xml:space="preserve"> text = </w:t>
      </w:r>
      <w:r w:rsidRPr="005C6AE4">
        <w:rPr>
          <w:rStyle w:val="af7"/>
        </w:rPr>
        <w:t>"this is the text and this is the code for the text"</w:t>
      </w:r>
      <w:r w:rsidRPr="000170D1">
        <w:t>;</w:t>
      </w:r>
    </w:p>
    <w:p w:rsidR="005C23DB" w:rsidRPr="000170D1" w:rsidRDefault="005C23DB" w:rsidP="00837B5F">
      <w:pPr>
        <w:pStyle w:val="a4"/>
      </w:pPr>
      <w:r w:rsidRPr="008B7B44">
        <w:rPr>
          <w:rStyle w:val="af6"/>
        </w:rPr>
        <w:t>var</w:t>
      </w:r>
      <w:r w:rsidRPr="000170D1">
        <w:t xml:space="preserve"> words = text.Split(</w:t>
      </w:r>
      <w:r w:rsidRPr="005C6AE4">
        <w:rPr>
          <w:rStyle w:val="af7"/>
        </w:rPr>
        <w:t>' '</w:t>
      </w:r>
      <w:r w:rsidRPr="000170D1">
        <w:t>);</w:t>
      </w:r>
    </w:p>
    <w:p w:rsidR="005C23DB" w:rsidRPr="000170D1" w:rsidRDefault="005C23DB" w:rsidP="00837B5F">
      <w:pPr>
        <w:pStyle w:val="a4"/>
      </w:pPr>
      <w:r w:rsidRPr="008B7B44">
        <w:rPr>
          <w:rStyle w:val="af6"/>
        </w:rPr>
        <w:t>var</w:t>
      </w:r>
      <w:r w:rsidRPr="000170D1">
        <w:t xml:space="preserve"> result = words.GroupBy(word =&gt; word.ToUpper())</w:t>
      </w:r>
    </w:p>
    <w:p w:rsidR="005C23DB" w:rsidRPr="000170D1" w:rsidRDefault="008B7B44" w:rsidP="00837B5F">
      <w:pPr>
        <w:pStyle w:val="a4"/>
      </w:pPr>
      <w:r>
        <w:t xml:space="preserve">         </w:t>
      </w:r>
      <w:r w:rsidR="005C23DB" w:rsidRPr="000170D1">
        <w:t xml:space="preserve">   .Select(group =&gt; </w:t>
      </w:r>
      <w:r w:rsidR="005C23DB" w:rsidRPr="008B7B44">
        <w:rPr>
          <w:rStyle w:val="af6"/>
        </w:rPr>
        <w:t>new</w:t>
      </w:r>
      <w:r w:rsidR="005C23DB" w:rsidRPr="000170D1">
        <w:t xml:space="preserve"> {group.Key, Count = group.Count()})</w:t>
      </w:r>
    </w:p>
    <w:p w:rsidR="005C23DB" w:rsidRPr="000170D1" w:rsidRDefault="005C23DB" w:rsidP="00837B5F">
      <w:pPr>
        <w:pStyle w:val="a4"/>
      </w:pPr>
      <w:r w:rsidRPr="000170D1">
        <w:t xml:space="preserve">   </w:t>
      </w:r>
      <w:r w:rsidR="008B7B44">
        <w:t xml:space="preserve">         </w:t>
      </w:r>
      <w:r w:rsidRPr="000170D1">
        <w:t>.OrderBy(pair =&gt; pair.Count);</w:t>
      </w:r>
    </w:p>
    <w:p w:rsidR="005C23DB" w:rsidRPr="000170D1" w:rsidRDefault="005C23DB" w:rsidP="00837B5F">
      <w:pPr>
        <w:pStyle w:val="a4"/>
      </w:pPr>
    </w:p>
    <w:p w:rsidR="005C23DB" w:rsidRPr="000170D1" w:rsidRDefault="005C23DB" w:rsidP="00837B5F">
      <w:pPr>
        <w:pStyle w:val="a4"/>
      </w:pPr>
      <w:r w:rsidRPr="008B7B44">
        <w:rPr>
          <w:rStyle w:val="af6"/>
        </w:rPr>
        <w:t>foreach</w:t>
      </w:r>
      <w:r w:rsidRPr="000170D1">
        <w:t xml:space="preserve"> (</w:t>
      </w:r>
      <w:r w:rsidRPr="008B7B44">
        <w:rPr>
          <w:rStyle w:val="af6"/>
        </w:rPr>
        <w:t>var</w:t>
      </w:r>
      <w:r w:rsidRPr="000170D1">
        <w:t xml:space="preserve"> pair </w:t>
      </w:r>
      <w:r w:rsidRPr="008B7B44">
        <w:rPr>
          <w:rStyle w:val="af6"/>
        </w:rPr>
        <w:t>in</w:t>
      </w:r>
      <w:r w:rsidRPr="000170D1">
        <w:t xml:space="preserve"> result)</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"{0} - {1}"</w:t>
      </w:r>
      <w:r w:rsidRPr="000170D1">
        <w:t>, pair.Count, pair.Key);</w:t>
      </w:r>
    </w:p>
    <w:p w:rsidR="005C23DB" w:rsidRDefault="005C23DB" w:rsidP="005C23DB">
      <w:r>
        <w:t>Второй пример – метод расширения, демонстрирующий идею алгоритма быстрой сортировки (так как LINQ to Objects использует отложенные вычислени</w:t>
      </w:r>
      <w:r w:rsidR="00837B5F">
        <w:t>я</w:t>
      </w:r>
      <w:r>
        <w:t>, метод выполняется медленно).</w:t>
      </w:r>
    </w:p>
    <w:p w:rsidR="005C23DB" w:rsidRPr="000170D1" w:rsidRDefault="005C23DB" w:rsidP="00837B5F">
      <w:pPr>
        <w:pStyle w:val="a4"/>
      </w:pPr>
      <w:r w:rsidRPr="008B7B44">
        <w:rPr>
          <w:rStyle w:val="af6"/>
        </w:rPr>
        <w:t>public static</w:t>
      </w:r>
      <w:r w:rsidRPr="000170D1">
        <w:t xml:space="preserve"> </w:t>
      </w:r>
      <w:r w:rsidRPr="008B7B44">
        <w:rPr>
          <w:rStyle w:val="af5"/>
        </w:rPr>
        <w:t>IEnumerable</w:t>
      </w:r>
      <w:r w:rsidRPr="000170D1">
        <w:t>&lt;T&gt; QSort&lt;T&gt;(</w:t>
      </w:r>
      <w:r w:rsidRPr="008B7B44">
        <w:rPr>
          <w:rStyle w:val="af6"/>
        </w:rPr>
        <w:t>this</w:t>
      </w:r>
      <w:r w:rsidRPr="000170D1">
        <w:t xml:space="preserve"> </w:t>
      </w:r>
      <w:r w:rsidRPr="008B7B44">
        <w:rPr>
          <w:rStyle w:val="af5"/>
        </w:rPr>
        <w:t>IEnumerable</w:t>
      </w:r>
      <w:r w:rsidRPr="000170D1">
        <w:t>&lt;T&gt; data)</w:t>
      </w:r>
    </w:p>
    <w:p w:rsidR="005C23DB" w:rsidRPr="000170D1" w:rsidRDefault="005C23DB" w:rsidP="00837B5F">
      <w:pPr>
        <w:pStyle w:val="a4"/>
      </w:pPr>
      <w:r w:rsidRPr="000170D1">
        <w:t xml:space="preserve">                                      </w:t>
      </w:r>
      <w:r w:rsidRPr="008B7B44">
        <w:rPr>
          <w:rStyle w:val="af6"/>
        </w:rPr>
        <w:t>where</w:t>
      </w:r>
      <w:r w:rsidRPr="000170D1">
        <w:t xml:space="preserve"> T : </w:t>
      </w:r>
      <w:r w:rsidRPr="008B7B44">
        <w:rPr>
          <w:rStyle w:val="af5"/>
        </w:rPr>
        <w:t>IComparable</w:t>
      </w:r>
      <w:r w:rsidRPr="000170D1">
        <w:t>&lt;T&gt;</w:t>
      </w:r>
    </w:p>
    <w:p w:rsidR="005C23DB" w:rsidRPr="000170D1" w:rsidRDefault="005C23DB" w:rsidP="00837B5F">
      <w:pPr>
        <w:pStyle w:val="a4"/>
      </w:pPr>
      <w:r w:rsidRPr="000170D1">
        <w:t>{</w:t>
      </w:r>
    </w:p>
    <w:p w:rsidR="005C23DB" w:rsidRPr="000170D1" w:rsidRDefault="005C23DB" w:rsidP="00837B5F">
      <w:pPr>
        <w:pStyle w:val="a4"/>
      </w:pPr>
      <w:r w:rsidRPr="000170D1">
        <w:t xml:space="preserve">    </w:t>
      </w:r>
      <w:r w:rsidRPr="008B7B44">
        <w:rPr>
          <w:rStyle w:val="af6"/>
        </w:rPr>
        <w:t>var</w:t>
      </w:r>
      <w:r w:rsidRPr="000170D1">
        <w:t xml:space="preserve"> tail = data.Skip(1);</w:t>
      </w:r>
    </w:p>
    <w:p w:rsidR="005C23DB" w:rsidRPr="000170D1" w:rsidRDefault="005C23DB" w:rsidP="00837B5F">
      <w:pPr>
        <w:pStyle w:val="a4"/>
      </w:pPr>
      <w:r w:rsidRPr="000170D1">
        <w:t xml:space="preserve">    </w:t>
      </w:r>
      <w:r w:rsidRPr="008B7B44">
        <w:rPr>
          <w:rStyle w:val="af6"/>
        </w:rPr>
        <w:t>if</w:t>
      </w:r>
      <w:r w:rsidRPr="000170D1">
        <w:t xml:space="preserve"> (tail.Any())</w:t>
      </w:r>
    </w:p>
    <w:p w:rsidR="005C23DB" w:rsidRPr="000170D1" w:rsidRDefault="005C23DB" w:rsidP="00837B5F">
      <w:pPr>
        <w:pStyle w:val="a4"/>
      </w:pPr>
      <w:r w:rsidRPr="000170D1">
        <w:t xml:space="preserve">    {</w:t>
      </w:r>
    </w:p>
    <w:p w:rsidR="005C23DB" w:rsidRPr="000170D1" w:rsidRDefault="005C23DB" w:rsidP="00837B5F">
      <w:pPr>
        <w:pStyle w:val="a4"/>
      </w:pPr>
      <w:r w:rsidRPr="000170D1">
        <w:t xml:space="preserve">        </w:t>
      </w:r>
      <w:r w:rsidRPr="008B7B44">
        <w:rPr>
          <w:rStyle w:val="af6"/>
        </w:rPr>
        <w:t>var</w:t>
      </w:r>
      <w:r w:rsidRPr="000170D1">
        <w:t xml:space="preserve"> elem = data.First();</w:t>
      </w:r>
    </w:p>
    <w:p w:rsidR="005C23DB" w:rsidRPr="000170D1" w:rsidRDefault="005C23DB" w:rsidP="00837B5F">
      <w:pPr>
        <w:pStyle w:val="a4"/>
      </w:pPr>
      <w:r w:rsidRPr="000170D1">
        <w:t xml:space="preserve">        </w:t>
      </w:r>
      <w:r w:rsidRPr="008B7B44">
        <w:rPr>
          <w:rStyle w:val="af6"/>
        </w:rPr>
        <w:t>var</w:t>
      </w:r>
      <w:r w:rsidRPr="000170D1">
        <w:t xml:space="preserve"> head = data.Take(1);</w:t>
      </w:r>
    </w:p>
    <w:p w:rsidR="005C23DB" w:rsidRPr="000170D1" w:rsidRDefault="005C23DB" w:rsidP="00837B5F">
      <w:pPr>
        <w:pStyle w:val="a4"/>
      </w:pPr>
      <w:r w:rsidRPr="000170D1">
        <w:t xml:space="preserve">        </w:t>
      </w:r>
      <w:r w:rsidRPr="008B7B44">
        <w:rPr>
          <w:rStyle w:val="af6"/>
        </w:rPr>
        <w:t>var</w:t>
      </w:r>
      <w:r w:rsidRPr="000170D1">
        <w:t xml:space="preserve"> left = tail.Where(x =&gt; x.CompareTo(elem) &lt; 0).QSort();</w:t>
      </w:r>
    </w:p>
    <w:p w:rsidR="005C23DB" w:rsidRPr="000170D1" w:rsidRDefault="005C23DB" w:rsidP="00837B5F">
      <w:pPr>
        <w:pStyle w:val="a4"/>
      </w:pPr>
      <w:r w:rsidRPr="000170D1">
        <w:t xml:space="preserve">        </w:t>
      </w:r>
      <w:r w:rsidRPr="008B7B44">
        <w:rPr>
          <w:rStyle w:val="af6"/>
        </w:rPr>
        <w:t>var</w:t>
      </w:r>
      <w:r w:rsidRPr="000170D1">
        <w:t xml:space="preserve"> right = tail.Where(x =&gt; x.CompareTo(elem) &gt;= 0).QSort();</w:t>
      </w:r>
    </w:p>
    <w:p w:rsidR="005C23DB" w:rsidRPr="000170D1" w:rsidRDefault="005C23DB" w:rsidP="00837B5F">
      <w:pPr>
        <w:pStyle w:val="a4"/>
      </w:pPr>
      <w:r w:rsidRPr="000170D1">
        <w:t xml:space="preserve">        </w:t>
      </w:r>
      <w:r w:rsidRPr="008B7B44">
        <w:rPr>
          <w:rStyle w:val="af6"/>
        </w:rPr>
        <w:t>return</w:t>
      </w:r>
      <w:r w:rsidRPr="000170D1">
        <w:t xml:space="preserve"> left.Concat(head).Concat(right);</w:t>
      </w:r>
    </w:p>
    <w:p w:rsidR="005C23DB" w:rsidRPr="005C6AE4" w:rsidRDefault="005C23DB" w:rsidP="00837B5F">
      <w:pPr>
        <w:pStyle w:val="a4"/>
        <w:rPr>
          <w:lang w:val="ru-RU"/>
        </w:rPr>
      </w:pPr>
      <w:r w:rsidRPr="000170D1">
        <w:t xml:space="preserve">    </w:t>
      </w:r>
      <w:r w:rsidRPr="005C6AE4">
        <w:rPr>
          <w:lang w:val="ru-RU"/>
        </w:rPr>
        <w:t>}</w:t>
      </w:r>
    </w:p>
    <w:p w:rsidR="005C23DB" w:rsidRPr="005C6AE4" w:rsidRDefault="005C23DB" w:rsidP="00837B5F">
      <w:pPr>
        <w:pStyle w:val="a4"/>
        <w:rPr>
          <w:lang w:val="ru-RU"/>
        </w:rPr>
      </w:pPr>
      <w:r w:rsidRPr="005C6AE4">
        <w:rPr>
          <w:lang w:val="ru-RU"/>
        </w:rPr>
        <w:t xml:space="preserve">    </w:t>
      </w:r>
      <w:r w:rsidRPr="008B7B44">
        <w:rPr>
          <w:rStyle w:val="af6"/>
        </w:rPr>
        <w:t>return</w:t>
      </w:r>
      <w:r w:rsidRPr="005C6AE4">
        <w:rPr>
          <w:lang w:val="ru-RU"/>
        </w:rPr>
        <w:t xml:space="preserve"> </w:t>
      </w:r>
      <w:r>
        <w:t>data</w:t>
      </w:r>
      <w:r w:rsidRPr="005C6AE4">
        <w:rPr>
          <w:lang w:val="ru-RU"/>
        </w:rPr>
        <w:t>;</w:t>
      </w:r>
    </w:p>
    <w:p w:rsidR="005C23DB" w:rsidRPr="005C6AE4" w:rsidRDefault="005C23DB" w:rsidP="00837B5F">
      <w:pPr>
        <w:pStyle w:val="a4"/>
        <w:rPr>
          <w:lang w:val="ru-RU"/>
        </w:rPr>
      </w:pPr>
      <w:r w:rsidRPr="005C6AE4">
        <w:rPr>
          <w:lang w:val="ru-RU"/>
        </w:rPr>
        <w:t>}</w:t>
      </w:r>
    </w:p>
    <w:p w:rsidR="005C23DB" w:rsidRDefault="005C23DB" w:rsidP="00531924">
      <w:pPr>
        <w:pStyle w:val="1"/>
      </w:pPr>
      <w:bookmarkStart w:id="22" w:name="_Toc348862503"/>
      <w:r>
        <w:t>1</w:t>
      </w:r>
      <w:r w:rsidR="00531924" w:rsidRPr="00531924">
        <w:t>6</w:t>
      </w:r>
      <w:r w:rsidR="00531924">
        <w:t>. Работа с объектами файловой системы</w:t>
      </w:r>
      <w:bookmarkEnd w:id="22"/>
    </w:p>
    <w:p w:rsidR="005C23DB" w:rsidRDefault="005C23DB" w:rsidP="005C23DB">
      <w:r>
        <w:t xml:space="preserve">В пространстве имён </w:t>
      </w:r>
      <w:r w:rsidRPr="008B7B44">
        <w:rPr>
          <w:rStyle w:val="a9"/>
        </w:rPr>
        <w:t>System.IO</w:t>
      </w:r>
      <w:r>
        <w:t xml:space="preserve"> доступно несколько классов для работы с объектами файловой системы </w:t>
      </w:r>
      <w:r w:rsidR="008B7B44" w:rsidRPr="008B7B44">
        <w:t>–</w:t>
      </w:r>
      <w:r>
        <w:t xml:space="preserve"> дисками, каталогами, файлами.</w:t>
      </w:r>
    </w:p>
    <w:p w:rsidR="005C23DB" w:rsidRDefault="005C23DB" w:rsidP="005C23DB">
      <w:r>
        <w:t xml:space="preserve">Класс </w:t>
      </w:r>
      <w:r w:rsidRPr="008B7B44">
        <w:rPr>
          <w:rStyle w:val="af5"/>
        </w:rPr>
        <w:t>DriveInfo</w:t>
      </w:r>
      <w:r>
        <w:t xml:space="preserve"> инкапсулирует информацию о диске. Он имеет статический метод </w:t>
      </w:r>
      <w:r w:rsidRPr="008B7B44">
        <w:rPr>
          <w:rStyle w:val="a9"/>
        </w:rPr>
        <w:t>GetDrives()</w:t>
      </w:r>
      <w:r>
        <w:t xml:space="preserve"> для получения массива объектов </w:t>
      </w:r>
      <w:r w:rsidRPr="008B7B44">
        <w:rPr>
          <w:rStyle w:val="af5"/>
        </w:rPr>
        <w:t>DriveInfo</w:t>
      </w:r>
      <w:r>
        <w:t xml:space="preserve">, соответствующих дискам операционной системы. В примере кода демонстрируется работа с элементами класса </w:t>
      </w:r>
      <w:r w:rsidRPr="008B7B44">
        <w:rPr>
          <w:rStyle w:val="af5"/>
        </w:rPr>
        <w:t>DriveInfo</w:t>
      </w:r>
      <w:r>
        <w:t>.</w:t>
      </w:r>
    </w:p>
    <w:p w:rsidR="005C23DB" w:rsidRPr="005C6AE4" w:rsidRDefault="005C23DB" w:rsidP="00837B5F">
      <w:pPr>
        <w:pStyle w:val="a4"/>
        <w:rPr>
          <w:lang w:val="ru-RU"/>
        </w:rPr>
      </w:pPr>
      <w:r w:rsidRPr="008B7B44">
        <w:rPr>
          <w:rStyle w:val="af6"/>
        </w:rPr>
        <w:t>var</w:t>
      </w:r>
      <w:r w:rsidRPr="005C6AE4">
        <w:rPr>
          <w:lang w:val="ru-RU"/>
        </w:rPr>
        <w:t xml:space="preserve"> </w:t>
      </w:r>
      <w:r>
        <w:t>allDrives</w:t>
      </w:r>
      <w:r w:rsidRPr="005C6AE4">
        <w:rPr>
          <w:lang w:val="ru-RU"/>
        </w:rPr>
        <w:t xml:space="preserve"> = </w:t>
      </w:r>
      <w:r w:rsidRPr="008B7B44">
        <w:rPr>
          <w:rStyle w:val="af5"/>
        </w:rPr>
        <w:t>DriveInfo</w:t>
      </w:r>
      <w:r w:rsidRPr="005C6AE4">
        <w:rPr>
          <w:lang w:val="ru-RU"/>
        </w:rPr>
        <w:t>.</w:t>
      </w:r>
      <w:r>
        <w:t>GetDrives</w:t>
      </w:r>
      <w:r w:rsidRPr="005C6AE4">
        <w:rPr>
          <w:lang w:val="ru-RU"/>
        </w:rPr>
        <w:t>();</w:t>
      </w:r>
    </w:p>
    <w:p w:rsidR="005C23DB" w:rsidRPr="000170D1" w:rsidRDefault="005C23DB" w:rsidP="00837B5F">
      <w:pPr>
        <w:pStyle w:val="a4"/>
      </w:pPr>
      <w:r w:rsidRPr="008B7B44">
        <w:rPr>
          <w:rStyle w:val="af6"/>
        </w:rPr>
        <w:t>foreach</w:t>
      </w:r>
      <w:r w:rsidRPr="000170D1">
        <w:t xml:space="preserve"> (</w:t>
      </w:r>
      <w:r w:rsidRPr="008B7B44">
        <w:rPr>
          <w:rStyle w:val="af6"/>
        </w:rPr>
        <w:t>var</w:t>
      </w:r>
      <w:r w:rsidRPr="000170D1">
        <w:t xml:space="preserve"> d </w:t>
      </w:r>
      <w:r w:rsidRPr="008B7B44">
        <w:rPr>
          <w:rStyle w:val="af6"/>
        </w:rPr>
        <w:t>in</w:t>
      </w:r>
      <w:r w:rsidRPr="000170D1">
        <w:t xml:space="preserve"> allDrives)</w:t>
      </w:r>
    </w:p>
    <w:p w:rsidR="005C23DB" w:rsidRPr="000170D1" w:rsidRDefault="005C23DB" w:rsidP="00837B5F">
      <w:pPr>
        <w:pStyle w:val="a4"/>
      </w:pPr>
      <w:r w:rsidRPr="000170D1">
        <w:t>{</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"Drive name: {0}"</w:t>
      </w:r>
      <w:r w:rsidRPr="000170D1">
        <w:t>, d.Name);</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"Drive type: {0}"</w:t>
      </w:r>
      <w:r w:rsidRPr="000170D1">
        <w:t>, d.DriveType);</w:t>
      </w:r>
    </w:p>
    <w:p w:rsidR="005C23DB" w:rsidRPr="000170D1" w:rsidRDefault="005C23DB" w:rsidP="00837B5F">
      <w:pPr>
        <w:pStyle w:val="a4"/>
      </w:pPr>
      <w:r w:rsidRPr="000170D1">
        <w:t xml:space="preserve">    </w:t>
      </w:r>
      <w:r w:rsidRPr="008B7B44">
        <w:rPr>
          <w:rStyle w:val="af6"/>
        </w:rPr>
        <w:t>if</w:t>
      </w:r>
      <w:r w:rsidRPr="000170D1">
        <w:t xml:space="preserve"> (!d.IsReady) </w:t>
      </w:r>
      <w:r w:rsidRPr="008B7B44">
        <w:rPr>
          <w:rStyle w:val="af6"/>
        </w:rPr>
        <w:t>continue</w:t>
      </w:r>
      <w:r w:rsidRPr="000170D1">
        <w:t>;</w:t>
      </w:r>
    </w:p>
    <w:p w:rsidR="005C23DB" w:rsidRPr="000170D1" w:rsidRDefault="005C23DB" w:rsidP="00837B5F">
      <w:pPr>
        <w:pStyle w:val="a4"/>
      </w:pPr>
      <w:r w:rsidRPr="000170D1">
        <w:lastRenderedPageBreak/>
        <w:t xml:space="preserve">    </w:t>
      </w:r>
      <w:r w:rsidRPr="008B7B44">
        <w:rPr>
          <w:rStyle w:val="af5"/>
        </w:rPr>
        <w:t>Console</w:t>
      </w:r>
      <w:r w:rsidRPr="000170D1">
        <w:t>.WriteLine(</w:t>
      </w:r>
      <w:r w:rsidRPr="005C6AE4">
        <w:rPr>
          <w:rStyle w:val="af7"/>
        </w:rPr>
        <w:t>"Volume Label: {0}"</w:t>
      </w:r>
      <w:r w:rsidRPr="000170D1">
        <w:t>, d.VolumeLabel);</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w:t>
      </w:r>
      <w:r w:rsidR="003B0D31" w:rsidRPr="005C6AE4">
        <w:rPr>
          <w:rStyle w:val="af7"/>
        </w:rPr>
        <w:t>File system</w:t>
      </w:r>
      <w:r w:rsidRPr="005C6AE4">
        <w:rPr>
          <w:rStyle w:val="af7"/>
        </w:rPr>
        <w:t>: {0}"</w:t>
      </w:r>
      <w:r w:rsidRPr="000170D1">
        <w:t>, d.DriveFormat);</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"Root: {0}"</w:t>
      </w:r>
      <w:r w:rsidRPr="000170D1">
        <w:t>, d.RootDirectory);</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"Total size: {0}"</w:t>
      </w:r>
      <w:r w:rsidRPr="000170D1">
        <w:t>, d.TotalSize);</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"Free size: {0}"</w:t>
      </w:r>
      <w:r w:rsidRPr="000170D1">
        <w:t>, d.TotalFreeSpace);</w:t>
      </w:r>
    </w:p>
    <w:p w:rsidR="005C23DB" w:rsidRPr="000170D1" w:rsidRDefault="005C23DB" w:rsidP="00837B5F">
      <w:pPr>
        <w:pStyle w:val="a4"/>
      </w:pPr>
      <w:r w:rsidRPr="000170D1">
        <w:t xml:space="preserve">    </w:t>
      </w:r>
      <w:r w:rsidRPr="008B7B44">
        <w:rPr>
          <w:rStyle w:val="af5"/>
        </w:rPr>
        <w:t>Console</w:t>
      </w:r>
      <w:r w:rsidRPr="000170D1">
        <w:t>.WriteLine(</w:t>
      </w:r>
      <w:r w:rsidRPr="005C6AE4">
        <w:rPr>
          <w:rStyle w:val="af7"/>
        </w:rPr>
        <w:t>"Available: {0}"</w:t>
      </w:r>
      <w:r w:rsidRPr="000170D1">
        <w:t>, d.AvailableFreeSpace);</w:t>
      </w:r>
    </w:p>
    <w:p w:rsidR="005C23DB" w:rsidRPr="005C6AE4" w:rsidRDefault="005C23DB" w:rsidP="00837B5F">
      <w:pPr>
        <w:pStyle w:val="a4"/>
        <w:rPr>
          <w:lang w:val="ru-RU"/>
        </w:rPr>
      </w:pPr>
      <w:r w:rsidRPr="005C6AE4">
        <w:rPr>
          <w:lang w:val="ru-RU"/>
        </w:rPr>
        <w:t>}</w:t>
      </w:r>
    </w:p>
    <w:p w:rsidR="005C23DB" w:rsidRDefault="005C23DB" w:rsidP="005C23DB">
      <w:r>
        <w:t xml:space="preserve">Классы </w:t>
      </w:r>
      <w:r w:rsidRPr="008B7B44">
        <w:rPr>
          <w:rStyle w:val="af5"/>
        </w:rPr>
        <w:t>Directory</w:t>
      </w:r>
      <w:r>
        <w:t xml:space="preserve">, </w:t>
      </w:r>
      <w:r w:rsidRPr="008B7B44">
        <w:rPr>
          <w:rStyle w:val="af5"/>
        </w:rPr>
        <w:t>File</w:t>
      </w:r>
      <w:r>
        <w:t xml:space="preserve">, </w:t>
      </w:r>
      <w:r w:rsidRPr="008B7B44">
        <w:rPr>
          <w:rStyle w:val="af5"/>
        </w:rPr>
        <w:t>DirectoryInfo</w:t>
      </w:r>
      <w:r>
        <w:t xml:space="preserve"> и </w:t>
      </w:r>
      <w:r w:rsidRPr="008B7B44">
        <w:rPr>
          <w:rStyle w:val="af5"/>
        </w:rPr>
        <w:t>FileInfo</w:t>
      </w:r>
      <w:r>
        <w:t xml:space="preserve"> предназначены для работы с каталогами и файлами. Первые два класса выполняют операции при помощи статических методов, вторые два – при помощи экземплярных методов.</w:t>
      </w:r>
    </w:p>
    <w:p w:rsidR="005C23DB" w:rsidRDefault="005C23DB" w:rsidP="005C23DB">
      <w:r>
        <w:t xml:space="preserve">Рассмотрим работу с классами </w:t>
      </w:r>
      <w:r w:rsidRPr="008B7B44">
        <w:rPr>
          <w:rStyle w:val="af5"/>
        </w:rPr>
        <w:t>DirectoryInfo</w:t>
      </w:r>
      <w:r>
        <w:t xml:space="preserve"> и </w:t>
      </w:r>
      <w:r w:rsidRPr="008B7B44">
        <w:rPr>
          <w:rStyle w:val="af5"/>
        </w:rPr>
        <w:t>FileInfo</w:t>
      </w:r>
      <w:r>
        <w:t xml:space="preserve">. Данные классы являются наследниками абстрактного класса </w:t>
      </w:r>
      <w:r w:rsidRPr="008B7B44">
        <w:rPr>
          <w:rStyle w:val="af5"/>
        </w:rPr>
        <w:t>FileSystemInfo</w:t>
      </w:r>
      <w:r>
        <w:t>. Этот класс содержит следующие основные элементы, перечисленные в табл. 11.</w:t>
      </w:r>
    </w:p>
    <w:p w:rsidR="005C23DB" w:rsidRDefault="005C23DB" w:rsidP="008B7B44">
      <w:pPr>
        <w:pStyle w:val="af8"/>
      </w:pPr>
      <w:r>
        <w:t>Таблица 11</w:t>
      </w:r>
    </w:p>
    <w:p w:rsidR="005C23DB" w:rsidRDefault="005C23DB" w:rsidP="008B7B44">
      <w:pPr>
        <w:pStyle w:val="af9"/>
      </w:pPr>
      <w:r>
        <w:t xml:space="preserve">Элементы класса </w:t>
      </w:r>
      <w:r w:rsidRPr="008B7B44">
        <w:rPr>
          <w:rStyle w:val="af5"/>
        </w:rPr>
        <w:t>FileSystemInfo</w:t>
      </w:r>
    </w:p>
    <w:tbl>
      <w:tblPr>
        <w:tblStyle w:val="afa"/>
        <w:tblW w:w="0" w:type="auto"/>
        <w:jc w:val="center"/>
        <w:tblLook w:val="04A0" w:firstRow="1" w:lastRow="0" w:firstColumn="1" w:lastColumn="0" w:noHBand="0" w:noVBand="1"/>
      </w:tblPr>
      <w:tblGrid>
        <w:gridCol w:w="2273"/>
        <w:gridCol w:w="7355"/>
      </w:tblGrid>
      <w:tr w:rsidR="008B7B44" w:rsidRPr="008B7B44" w:rsidTr="002F0715">
        <w:trPr>
          <w:jc w:val="center"/>
        </w:trPr>
        <w:tc>
          <w:tcPr>
            <w:tcW w:w="0" w:type="auto"/>
          </w:tcPr>
          <w:p w:rsidR="008B7B44" w:rsidRPr="008B7B44" w:rsidRDefault="008B7B44" w:rsidP="008B7B44">
            <w:pPr>
              <w:pStyle w:val="aff7"/>
            </w:pPr>
            <w:r w:rsidRPr="008B7B44">
              <w:t>Имя элемента</w:t>
            </w:r>
          </w:p>
        </w:tc>
        <w:tc>
          <w:tcPr>
            <w:tcW w:w="0" w:type="auto"/>
          </w:tcPr>
          <w:p w:rsidR="008B7B44" w:rsidRPr="008B7B44" w:rsidRDefault="008B7B44" w:rsidP="008B7B44">
            <w:pPr>
              <w:pStyle w:val="aff7"/>
            </w:pPr>
            <w:r w:rsidRPr="008B7B44">
              <w:t>Описание</w:t>
            </w:r>
          </w:p>
        </w:tc>
      </w:tr>
      <w:tr w:rsidR="008B7B44" w:rsidRPr="008B7B44" w:rsidTr="002F0715">
        <w:trPr>
          <w:jc w:val="center"/>
        </w:trPr>
        <w:tc>
          <w:tcPr>
            <w:tcW w:w="0" w:type="auto"/>
            <w:vAlign w:val="center"/>
          </w:tcPr>
          <w:p w:rsidR="008B7B44" w:rsidRPr="008B7B44" w:rsidRDefault="008B7B44" w:rsidP="008B7B44">
            <w:pPr>
              <w:pStyle w:val="aff8"/>
            </w:pPr>
            <w:r w:rsidRPr="002F0715">
              <w:rPr>
                <w:rStyle w:val="aff"/>
              </w:rPr>
              <w:t>Attributes</w:t>
            </w:r>
          </w:p>
        </w:tc>
        <w:tc>
          <w:tcPr>
            <w:tcW w:w="0" w:type="auto"/>
            <w:vAlign w:val="center"/>
          </w:tcPr>
          <w:p w:rsidR="008B7B44" w:rsidRPr="008B7B44" w:rsidRDefault="008B7B44" w:rsidP="008B7B44">
            <w:pPr>
              <w:pStyle w:val="aff8"/>
            </w:pPr>
            <w:r w:rsidRPr="008B7B44">
              <w:t xml:space="preserve">Свойство позволяет получить или установить атрибуты объекта файловой системы (тип – перечисление </w:t>
            </w:r>
            <w:r w:rsidRPr="002F0715">
              <w:rPr>
                <w:rStyle w:val="afe"/>
              </w:rPr>
              <w:t>FileAttributes</w:t>
            </w:r>
            <w:r w:rsidRPr="008B7B44">
              <w:t>)</w:t>
            </w:r>
          </w:p>
        </w:tc>
      </w:tr>
      <w:tr w:rsidR="008B7B44" w:rsidRPr="008B7B44" w:rsidTr="002F0715">
        <w:trPr>
          <w:jc w:val="center"/>
        </w:trPr>
        <w:tc>
          <w:tcPr>
            <w:tcW w:w="0" w:type="auto"/>
            <w:vAlign w:val="center"/>
          </w:tcPr>
          <w:p w:rsidR="008B7B44" w:rsidRPr="008B7B44" w:rsidRDefault="008B7B44" w:rsidP="008B7B44">
            <w:pPr>
              <w:pStyle w:val="aff8"/>
            </w:pPr>
            <w:r w:rsidRPr="002F0715">
              <w:rPr>
                <w:rStyle w:val="aff"/>
              </w:rPr>
              <w:t>CreationTime</w:t>
            </w:r>
          </w:p>
        </w:tc>
        <w:tc>
          <w:tcPr>
            <w:tcW w:w="0" w:type="auto"/>
            <w:vAlign w:val="center"/>
          </w:tcPr>
          <w:p w:rsidR="008B7B44" w:rsidRPr="008B7B44" w:rsidRDefault="008B7B44" w:rsidP="008B7B44">
            <w:pPr>
              <w:pStyle w:val="aff8"/>
            </w:pPr>
            <w:r w:rsidRPr="008B7B44">
              <w:t>Время создания объекта файловой системы</w:t>
            </w:r>
          </w:p>
        </w:tc>
      </w:tr>
      <w:tr w:rsidR="008B7B44" w:rsidRPr="008B7B44" w:rsidTr="002F0715">
        <w:trPr>
          <w:jc w:val="center"/>
        </w:trPr>
        <w:tc>
          <w:tcPr>
            <w:tcW w:w="0" w:type="auto"/>
            <w:vAlign w:val="center"/>
          </w:tcPr>
          <w:p w:rsidR="008B7B44" w:rsidRPr="008B7B44" w:rsidRDefault="008B7B44" w:rsidP="008B7B44">
            <w:pPr>
              <w:pStyle w:val="aff8"/>
            </w:pPr>
            <w:r w:rsidRPr="002F0715">
              <w:rPr>
                <w:rStyle w:val="aff"/>
              </w:rPr>
              <w:t>Exists</w:t>
            </w:r>
          </w:p>
        </w:tc>
        <w:tc>
          <w:tcPr>
            <w:tcW w:w="0" w:type="auto"/>
            <w:vAlign w:val="center"/>
          </w:tcPr>
          <w:p w:rsidR="008B7B44" w:rsidRPr="008B7B44" w:rsidRDefault="008B7B44" w:rsidP="008B7B44">
            <w:pPr>
              <w:pStyle w:val="aff8"/>
            </w:pPr>
            <w:r w:rsidRPr="008B7B44">
              <w:t>Свойство для чтения, проверка существования объекта файловой системы</w:t>
            </w:r>
          </w:p>
        </w:tc>
      </w:tr>
      <w:tr w:rsidR="008B7B44" w:rsidRPr="008B7B44" w:rsidTr="002F0715">
        <w:trPr>
          <w:jc w:val="center"/>
        </w:trPr>
        <w:tc>
          <w:tcPr>
            <w:tcW w:w="0" w:type="auto"/>
            <w:vAlign w:val="center"/>
          </w:tcPr>
          <w:p w:rsidR="008B7B44" w:rsidRPr="008B7B44" w:rsidRDefault="008B7B44" w:rsidP="008B7B44">
            <w:pPr>
              <w:pStyle w:val="aff8"/>
            </w:pPr>
            <w:r w:rsidRPr="002F0715">
              <w:rPr>
                <w:rStyle w:val="aff"/>
              </w:rPr>
              <w:t>Extension</w:t>
            </w:r>
          </w:p>
        </w:tc>
        <w:tc>
          <w:tcPr>
            <w:tcW w:w="0" w:type="auto"/>
            <w:vAlign w:val="center"/>
          </w:tcPr>
          <w:p w:rsidR="008B7B44" w:rsidRPr="008B7B44" w:rsidRDefault="008B7B44" w:rsidP="008B7B44">
            <w:pPr>
              <w:pStyle w:val="aff8"/>
            </w:pPr>
            <w:r w:rsidRPr="008B7B44">
              <w:t>Свойство для чтения, расширение файла</w:t>
            </w:r>
          </w:p>
        </w:tc>
      </w:tr>
      <w:tr w:rsidR="008B7B44" w:rsidRPr="008B7B44" w:rsidTr="002F0715">
        <w:trPr>
          <w:jc w:val="center"/>
        </w:trPr>
        <w:tc>
          <w:tcPr>
            <w:tcW w:w="0" w:type="auto"/>
            <w:vAlign w:val="center"/>
          </w:tcPr>
          <w:p w:rsidR="008B7B44" w:rsidRPr="008B7B44" w:rsidRDefault="008B7B44" w:rsidP="008B7B44">
            <w:pPr>
              <w:pStyle w:val="aff8"/>
            </w:pPr>
            <w:r w:rsidRPr="002F0715">
              <w:rPr>
                <w:rStyle w:val="aff"/>
              </w:rPr>
              <w:t>FullName</w:t>
            </w:r>
          </w:p>
        </w:tc>
        <w:tc>
          <w:tcPr>
            <w:tcW w:w="0" w:type="auto"/>
            <w:vAlign w:val="center"/>
          </w:tcPr>
          <w:p w:rsidR="008B7B44" w:rsidRPr="008B7B44" w:rsidRDefault="008B7B44" w:rsidP="008B7B44">
            <w:pPr>
              <w:pStyle w:val="aff8"/>
            </w:pPr>
            <w:r w:rsidRPr="008B7B44">
              <w:t>Свойство для чтения, полное имя объекта файловой системы</w:t>
            </w:r>
          </w:p>
        </w:tc>
      </w:tr>
      <w:tr w:rsidR="008B7B44" w:rsidRPr="008B7B44" w:rsidTr="002F0715">
        <w:trPr>
          <w:jc w:val="center"/>
        </w:trPr>
        <w:tc>
          <w:tcPr>
            <w:tcW w:w="0" w:type="auto"/>
            <w:vAlign w:val="center"/>
          </w:tcPr>
          <w:p w:rsidR="008B7B44" w:rsidRDefault="008B7B44" w:rsidP="008B7B44">
            <w:pPr>
              <w:pStyle w:val="aff8"/>
              <w:rPr>
                <w:lang w:val="en-US"/>
              </w:rPr>
            </w:pPr>
            <w:r w:rsidRPr="002F0715">
              <w:rPr>
                <w:rStyle w:val="aff"/>
              </w:rPr>
              <w:t>LastAccessTime</w:t>
            </w:r>
            <w:r w:rsidRPr="008B7B44">
              <w:t>,</w:t>
            </w:r>
          </w:p>
          <w:p w:rsidR="002F0715" w:rsidRPr="002F0715" w:rsidRDefault="002F0715" w:rsidP="008B7B44">
            <w:pPr>
              <w:pStyle w:val="aff8"/>
              <w:rPr>
                <w:lang w:val="en-US"/>
              </w:rPr>
            </w:pPr>
            <w:r w:rsidRPr="002F0715">
              <w:rPr>
                <w:rStyle w:val="aff"/>
              </w:rPr>
              <w:t>LastAccessTimeUtc</w:t>
            </w:r>
          </w:p>
        </w:tc>
        <w:tc>
          <w:tcPr>
            <w:tcW w:w="0" w:type="auto"/>
            <w:vAlign w:val="center"/>
          </w:tcPr>
          <w:p w:rsidR="008B7B44" w:rsidRPr="008B7B44" w:rsidRDefault="002F0715" w:rsidP="008B7B44">
            <w:pPr>
              <w:pStyle w:val="aff8"/>
            </w:pPr>
            <w:r w:rsidRPr="008B7B44">
              <w:t>Время последнего доступа к объекту файловой системы (локальное или всемирное координированное)</w:t>
            </w:r>
          </w:p>
        </w:tc>
      </w:tr>
      <w:tr w:rsidR="002F0715" w:rsidRPr="008B7B44" w:rsidTr="002F0715">
        <w:trPr>
          <w:jc w:val="center"/>
        </w:trPr>
        <w:tc>
          <w:tcPr>
            <w:tcW w:w="0" w:type="auto"/>
            <w:vAlign w:val="center"/>
          </w:tcPr>
          <w:p w:rsidR="002F0715" w:rsidRDefault="002F0715" w:rsidP="008B7B44">
            <w:pPr>
              <w:pStyle w:val="aff8"/>
              <w:rPr>
                <w:lang w:val="en-US"/>
              </w:rPr>
            </w:pPr>
            <w:r w:rsidRPr="002F0715">
              <w:rPr>
                <w:rStyle w:val="aff"/>
              </w:rPr>
              <w:t>LastWriteTime</w:t>
            </w:r>
            <w:r w:rsidRPr="008B7B44">
              <w:t>,</w:t>
            </w:r>
          </w:p>
          <w:p w:rsidR="002F0715" w:rsidRPr="002F0715" w:rsidRDefault="002F0715" w:rsidP="008B7B44">
            <w:pPr>
              <w:pStyle w:val="aff8"/>
              <w:rPr>
                <w:lang w:val="en-US"/>
              </w:rPr>
            </w:pPr>
            <w:r w:rsidRPr="002F0715">
              <w:rPr>
                <w:rStyle w:val="aff"/>
              </w:rPr>
              <w:t>LastWriteTimeUtc</w:t>
            </w:r>
          </w:p>
        </w:tc>
        <w:tc>
          <w:tcPr>
            <w:tcW w:w="0" w:type="auto"/>
            <w:vAlign w:val="center"/>
          </w:tcPr>
          <w:p w:rsidR="002F0715" w:rsidRPr="008B7B44" w:rsidRDefault="002F0715" w:rsidP="00516D37">
            <w:pPr>
              <w:pStyle w:val="aff8"/>
            </w:pPr>
            <w:r w:rsidRPr="008B7B44">
              <w:t>Врем</w:t>
            </w:r>
            <w:r w:rsidR="00516D37">
              <w:t>я</w:t>
            </w:r>
            <w:r w:rsidRPr="008B7B44">
              <w:t xml:space="preserve"> последней записи для объекта файловой системы (локальное или всемирное координированное)</w:t>
            </w:r>
          </w:p>
        </w:tc>
      </w:tr>
      <w:tr w:rsidR="002F0715" w:rsidRPr="008B7B44" w:rsidTr="002F0715">
        <w:trPr>
          <w:jc w:val="center"/>
        </w:trPr>
        <w:tc>
          <w:tcPr>
            <w:tcW w:w="0" w:type="auto"/>
            <w:vAlign w:val="center"/>
          </w:tcPr>
          <w:p w:rsidR="002F0715" w:rsidRPr="008B7B44" w:rsidRDefault="002F0715" w:rsidP="008B7B44">
            <w:pPr>
              <w:pStyle w:val="aff8"/>
            </w:pPr>
            <w:r w:rsidRPr="002F0715">
              <w:rPr>
                <w:rStyle w:val="aff"/>
              </w:rPr>
              <w:t>Name</w:t>
            </w:r>
          </w:p>
        </w:tc>
        <w:tc>
          <w:tcPr>
            <w:tcW w:w="0" w:type="auto"/>
            <w:vAlign w:val="center"/>
          </w:tcPr>
          <w:p w:rsidR="002F0715" w:rsidRPr="008B7B44" w:rsidRDefault="002F0715" w:rsidP="008B7B44">
            <w:pPr>
              <w:pStyle w:val="aff8"/>
            </w:pPr>
            <w:r w:rsidRPr="008B7B44">
              <w:t>Свойство для чтения</w:t>
            </w:r>
            <w:r w:rsidR="00F72D88" w:rsidRPr="008B7B44">
              <w:t>,</w:t>
            </w:r>
            <w:r w:rsidRPr="008B7B44">
              <w:t xml:space="preserve"> имя файла или каталога</w:t>
            </w:r>
          </w:p>
        </w:tc>
      </w:tr>
      <w:tr w:rsidR="002F0715" w:rsidRPr="008B7B44" w:rsidTr="002F0715">
        <w:trPr>
          <w:jc w:val="center"/>
        </w:trPr>
        <w:tc>
          <w:tcPr>
            <w:tcW w:w="0" w:type="auto"/>
            <w:vAlign w:val="center"/>
          </w:tcPr>
          <w:p w:rsidR="002F0715" w:rsidRPr="008B7B44" w:rsidRDefault="002F0715" w:rsidP="008B7B44">
            <w:pPr>
              <w:pStyle w:val="aff8"/>
            </w:pPr>
            <w:r w:rsidRPr="002F0715">
              <w:rPr>
                <w:rStyle w:val="aff"/>
              </w:rPr>
              <w:t>Delete()</w:t>
            </w:r>
          </w:p>
        </w:tc>
        <w:tc>
          <w:tcPr>
            <w:tcW w:w="0" w:type="auto"/>
            <w:vAlign w:val="center"/>
          </w:tcPr>
          <w:p w:rsidR="002F0715" w:rsidRPr="008B7B44" w:rsidRDefault="002F0715" w:rsidP="008B7B44">
            <w:pPr>
              <w:pStyle w:val="aff8"/>
            </w:pPr>
            <w:r w:rsidRPr="008B7B44">
              <w:t>Метод удаляет объект файловой системы</w:t>
            </w:r>
          </w:p>
        </w:tc>
      </w:tr>
      <w:tr w:rsidR="002F0715" w:rsidRPr="008B7B44" w:rsidTr="002F0715">
        <w:trPr>
          <w:jc w:val="center"/>
        </w:trPr>
        <w:tc>
          <w:tcPr>
            <w:tcW w:w="0" w:type="auto"/>
            <w:vAlign w:val="center"/>
          </w:tcPr>
          <w:p w:rsidR="002F0715" w:rsidRPr="008B7B44" w:rsidRDefault="002F0715" w:rsidP="008B7B44">
            <w:pPr>
              <w:pStyle w:val="aff8"/>
            </w:pPr>
            <w:r w:rsidRPr="002F0715">
              <w:rPr>
                <w:rStyle w:val="aff"/>
              </w:rPr>
              <w:t>Refresh()</w:t>
            </w:r>
          </w:p>
        </w:tc>
        <w:tc>
          <w:tcPr>
            <w:tcW w:w="0" w:type="auto"/>
            <w:vAlign w:val="center"/>
          </w:tcPr>
          <w:p w:rsidR="002F0715" w:rsidRPr="008B7B44" w:rsidRDefault="002F0715" w:rsidP="008B7B44">
            <w:pPr>
              <w:pStyle w:val="aff8"/>
            </w:pPr>
            <w:r w:rsidRPr="008B7B44">
              <w:t>Метод обновляет информацию об объекте файловой системы</w:t>
            </w:r>
          </w:p>
        </w:tc>
      </w:tr>
    </w:tbl>
    <w:p w:rsidR="005C23DB" w:rsidRDefault="005C23DB" w:rsidP="005C23DB">
      <w:r>
        <w:t xml:space="preserve">Конструктор класса </w:t>
      </w:r>
      <w:r w:rsidRPr="005C6AE4">
        <w:rPr>
          <w:rStyle w:val="af5"/>
        </w:rPr>
        <w:t>DirectoryInfo</w:t>
      </w:r>
      <w:r>
        <w:t xml:space="preserve"> принимает в качестве аргумента строку с именем того каталога, с которым будет производиться работа. Для указания текущего каталога используется строка </w:t>
      </w:r>
      <w:r w:rsidRPr="00837074">
        <w:rPr>
          <w:rStyle w:val="af7"/>
          <w:lang w:val="ru-RU"/>
        </w:rPr>
        <w:t>"."</w:t>
      </w:r>
      <w:r>
        <w:t xml:space="preserve">. При попытке работать с данными несуществующего каталога генерируется исключение. Работа с методами и свойствами класса </w:t>
      </w:r>
      <w:r w:rsidRPr="005C6AE4">
        <w:rPr>
          <w:rStyle w:val="af5"/>
        </w:rPr>
        <w:t>DirectoryInfo</w:t>
      </w:r>
      <w:r>
        <w:t xml:space="preserve"> показана в следующем фрагменте кода:</w:t>
      </w:r>
    </w:p>
    <w:p w:rsidR="005C23DB" w:rsidRPr="000170D1" w:rsidRDefault="005C23DB" w:rsidP="00681370">
      <w:pPr>
        <w:pStyle w:val="a4"/>
      </w:pPr>
      <w:r w:rsidRPr="005C6AE4">
        <w:rPr>
          <w:rStyle w:val="af6"/>
        </w:rPr>
        <w:t>var</w:t>
      </w:r>
      <w:r w:rsidRPr="000170D1">
        <w:t xml:space="preserve"> dir = </w:t>
      </w:r>
      <w:r w:rsidRPr="005C6AE4">
        <w:rPr>
          <w:rStyle w:val="af6"/>
        </w:rPr>
        <w:t>new</w:t>
      </w:r>
      <w:r w:rsidRPr="000170D1">
        <w:t xml:space="preserve"> </w:t>
      </w:r>
      <w:r w:rsidRPr="005C6AE4">
        <w:rPr>
          <w:rStyle w:val="af5"/>
        </w:rPr>
        <w:t>DirectoryInfo</w:t>
      </w:r>
      <w:r w:rsidRPr="000170D1">
        <w:t>(</w:t>
      </w:r>
      <w:r w:rsidRPr="00F657CE">
        <w:rPr>
          <w:rStyle w:val="af7"/>
        </w:rPr>
        <w:t>@"C:\Temp"</w:t>
      </w:r>
      <w:r w:rsidRPr="000170D1">
        <w:t>);</w:t>
      </w:r>
    </w:p>
    <w:p w:rsidR="00681370" w:rsidRPr="005C6AE4" w:rsidRDefault="00681370" w:rsidP="00681370">
      <w:pPr>
        <w:pStyle w:val="a4"/>
      </w:pPr>
    </w:p>
    <w:p w:rsidR="005C23DB" w:rsidRPr="005C6AE4" w:rsidRDefault="005C23DB" w:rsidP="00681370">
      <w:pPr>
        <w:pStyle w:val="a4"/>
        <w:rPr>
          <w:rStyle w:val="af4"/>
        </w:rPr>
      </w:pPr>
      <w:r w:rsidRPr="005C6AE4">
        <w:rPr>
          <w:rStyle w:val="af4"/>
        </w:rPr>
        <w:t>// выводим некоторые свойства каталога C:\Temp</w:t>
      </w:r>
    </w:p>
    <w:p w:rsidR="005C23DB" w:rsidRPr="000170D1" w:rsidRDefault="005C23DB" w:rsidP="00681370">
      <w:pPr>
        <w:pStyle w:val="a4"/>
      </w:pPr>
      <w:r w:rsidRPr="005C6AE4">
        <w:rPr>
          <w:rStyle w:val="af5"/>
        </w:rPr>
        <w:t>Console</w:t>
      </w:r>
      <w:r w:rsidRPr="000170D1">
        <w:t>.WriteLine(</w:t>
      </w:r>
      <w:r w:rsidRPr="00F657CE">
        <w:rPr>
          <w:rStyle w:val="af7"/>
        </w:rPr>
        <w:t>"Full name: {0}"</w:t>
      </w:r>
      <w:r w:rsidRPr="000170D1">
        <w:t>, dir.FullName);</w:t>
      </w:r>
    </w:p>
    <w:p w:rsidR="005C23DB" w:rsidRPr="000170D1" w:rsidRDefault="005C23DB" w:rsidP="00681370">
      <w:pPr>
        <w:pStyle w:val="a4"/>
      </w:pPr>
      <w:r w:rsidRPr="005C6AE4">
        <w:rPr>
          <w:rStyle w:val="af5"/>
        </w:rPr>
        <w:t>Console</w:t>
      </w:r>
      <w:r w:rsidRPr="000170D1">
        <w:t>.WriteLine(</w:t>
      </w:r>
      <w:r w:rsidRPr="00F657CE">
        <w:rPr>
          <w:rStyle w:val="af7"/>
        </w:rPr>
        <w:t>"Parent directory: {0}"</w:t>
      </w:r>
      <w:r w:rsidRPr="000170D1">
        <w:t>, dir.Parent);</w:t>
      </w:r>
    </w:p>
    <w:p w:rsidR="005C23DB" w:rsidRPr="000170D1" w:rsidRDefault="005C23DB" w:rsidP="00681370">
      <w:pPr>
        <w:pStyle w:val="a4"/>
      </w:pPr>
      <w:r w:rsidRPr="005C6AE4">
        <w:rPr>
          <w:rStyle w:val="af5"/>
        </w:rPr>
        <w:t>Console</w:t>
      </w:r>
      <w:r w:rsidRPr="000170D1">
        <w:t>.WriteLine(</w:t>
      </w:r>
      <w:r w:rsidRPr="00F657CE">
        <w:rPr>
          <w:rStyle w:val="af7"/>
        </w:rPr>
        <w:t>"Root directory: {0}"</w:t>
      </w:r>
      <w:r w:rsidRPr="000170D1">
        <w:t>, dir.Root);</w:t>
      </w:r>
    </w:p>
    <w:p w:rsidR="005C23DB" w:rsidRPr="000170D1" w:rsidRDefault="005C23DB" w:rsidP="00681370">
      <w:pPr>
        <w:pStyle w:val="a4"/>
      </w:pPr>
      <w:r w:rsidRPr="005C6AE4">
        <w:rPr>
          <w:rStyle w:val="af5"/>
        </w:rPr>
        <w:t>Console</w:t>
      </w:r>
      <w:r w:rsidRPr="000170D1">
        <w:t>.WriteLine(</w:t>
      </w:r>
      <w:r w:rsidRPr="00F657CE">
        <w:rPr>
          <w:rStyle w:val="af7"/>
        </w:rPr>
        <w:t>"Creation date: {0}"</w:t>
      </w:r>
      <w:r w:rsidRPr="000170D1">
        <w:t>, dir.CreationTime);</w:t>
      </w:r>
    </w:p>
    <w:p w:rsidR="00681370" w:rsidRPr="005C6AE4" w:rsidRDefault="00681370" w:rsidP="00681370">
      <w:pPr>
        <w:pStyle w:val="a4"/>
      </w:pPr>
    </w:p>
    <w:p w:rsidR="005C23DB" w:rsidRPr="00F657CE" w:rsidRDefault="005C23DB" w:rsidP="00681370">
      <w:pPr>
        <w:pStyle w:val="a4"/>
        <w:rPr>
          <w:rStyle w:val="af4"/>
          <w:lang w:val="en-US"/>
        </w:rPr>
      </w:pPr>
      <w:r w:rsidRPr="00F657CE">
        <w:rPr>
          <w:rStyle w:val="af4"/>
          <w:lang w:val="en-US"/>
        </w:rPr>
        <w:t xml:space="preserve">// </w:t>
      </w:r>
      <w:r w:rsidRPr="005C6AE4">
        <w:rPr>
          <w:rStyle w:val="af4"/>
        </w:rPr>
        <w:t>создаём</w:t>
      </w:r>
      <w:r w:rsidRPr="00F657CE">
        <w:rPr>
          <w:rStyle w:val="af4"/>
          <w:lang w:val="en-US"/>
        </w:rPr>
        <w:t xml:space="preserve"> </w:t>
      </w:r>
      <w:r w:rsidRPr="005C6AE4">
        <w:rPr>
          <w:rStyle w:val="af4"/>
        </w:rPr>
        <w:t>подкаталог</w:t>
      </w:r>
    </w:p>
    <w:p w:rsidR="005C23DB" w:rsidRPr="000170D1" w:rsidRDefault="005C23DB" w:rsidP="00681370">
      <w:pPr>
        <w:pStyle w:val="a4"/>
      </w:pPr>
      <w:r w:rsidRPr="000170D1">
        <w:t>dir.CreateSubdirectory(</w:t>
      </w:r>
      <w:r w:rsidRPr="00F657CE">
        <w:rPr>
          <w:rStyle w:val="af7"/>
        </w:rPr>
        <w:t>"Subdir"</w:t>
      </w:r>
      <w:r w:rsidRPr="000170D1">
        <w:t>);</w:t>
      </w:r>
    </w:p>
    <w:p w:rsidR="005C23DB" w:rsidRDefault="005C23DB" w:rsidP="005C23DB">
      <w:r>
        <w:lastRenderedPageBreak/>
        <w:t xml:space="preserve">Класс </w:t>
      </w:r>
      <w:r w:rsidRPr="005C6AE4">
        <w:rPr>
          <w:rStyle w:val="af5"/>
        </w:rPr>
        <w:t>DirectoryInfo</w:t>
      </w:r>
      <w:r>
        <w:t xml:space="preserve"> обладает двумя наборам</w:t>
      </w:r>
      <w:r w:rsidR="00F72D88">
        <w:t>и</w:t>
      </w:r>
      <w:r>
        <w:t xml:space="preserve"> методов для получения дочерних подкаталогов, файлов или объектов </w:t>
      </w:r>
      <w:r w:rsidRPr="005C6AE4">
        <w:rPr>
          <w:rStyle w:val="af5"/>
        </w:rPr>
        <w:t>FileSystemInfo</w:t>
      </w:r>
      <w:r>
        <w:t xml:space="preserve">. Методы вида </w:t>
      </w:r>
      <w:r w:rsidRPr="005C6AE4">
        <w:rPr>
          <w:rStyle w:val="a9"/>
        </w:rPr>
        <w:t>Get</w:t>
      </w:r>
      <w:r w:rsidRPr="005C6AE4">
        <w:rPr>
          <w:rStyle w:val="aff0"/>
        </w:rPr>
        <w:t>Элементы</w:t>
      </w:r>
      <w:r w:rsidRPr="005C6AE4">
        <w:rPr>
          <w:rStyle w:val="a9"/>
        </w:rPr>
        <w:t>()</w:t>
      </w:r>
      <w:r>
        <w:t xml:space="preserve"> выполняются немедленно и возвращают массив. Методы вида </w:t>
      </w:r>
      <w:r w:rsidRPr="005C6AE4">
        <w:rPr>
          <w:rStyle w:val="a9"/>
        </w:rPr>
        <w:t>Enumerate</w:t>
      </w:r>
      <w:r w:rsidRPr="005C6AE4">
        <w:rPr>
          <w:rStyle w:val="aff0"/>
        </w:rPr>
        <w:t>Элементы</w:t>
      </w:r>
      <w:r w:rsidRPr="005C6AE4">
        <w:rPr>
          <w:rStyle w:val="a9"/>
        </w:rPr>
        <w:t>()</w:t>
      </w:r>
      <w:r>
        <w:t xml:space="preserve"> используют отложенное выполнение и возвращают перечислитель:</w:t>
      </w:r>
    </w:p>
    <w:p w:rsidR="005C23DB" w:rsidRPr="000170D1" w:rsidRDefault="005C23DB" w:rsidP="00681370">
      <w:pPr>
        <w:pStyle w:val="a4"/>
      </w:pPr>
      <w:r w:rsidRPr="005C6AE4">
        <w:rPr>
          <w:rStyle w:val="af6"/>
        </w:rPr>
        <w:t>var</w:t>
      </w:r>
      <w:r w:rsidRPr="000170D1">
        <w:t xml:space="preserve"> dir = </w:t>
      </w:r>
      <w:r w:rsidRPr="005C6AE4">
        <w:rPr>
          <w:rStyle w:val="af6"/>
        </w:rPr>
        <w:t>new</w:t>
      </w:r>
      <w:r w:rsidRPr="000170D1">
        <w:t xml:space="preserve"> </w:t>
      </w:r>
      <w:r w:rsidRPr="005C6AE4">
        <w:rPr>
          <w:rStyle w:val="af5"/>
        </w:rPr>
        <w:t>DirectoryInfo</w:t>
      </w:r>
      <w:r w:rsidRPr="000170D1">
        <w:t>(</w:t>
      </w:r>
      <w:r w:rsidRPr="00F657CE">
        <w:rPr>
          <w:rStyle w:val="af7"/>
        </w:rPr>
        <w:t>@"C:\Temp"</w:t>
      </w:r>
      <w:r w:rsidRPr="000170D1">
        <w:t>);</w:t>
      </w:r>
    </w:p>
    <w:p w:rsidR="00681370" w:rsidRPr="005C6AE4" w:rsidRDefault="00681370" w:rsidP="00681370">
      <w:pPr>
        <w:pStyle w:val="a4"/>
      </w:pPr>
    </w:p>
    <w:p w:rsidR="005C23DB" w:rsidRPr="005C6AE4" w:rsidRDefault="005C23DB" w:rsidP="00681370">
      <w:pPr>
        <w:pStyle w:val="a4"/>
        <w:rPr>
          <w:rStyle w:val="af4"/>
        </w:rPr>
      </w:pPr>
      <w:r w:rsidRPr="005C6AE4">
        <w:rPr>
          <w:rStyle w:val="af4"/>
        </w:rPr>
        <w:t>// получаем файлы по маске из всех подкаталогов</w:t>
      </w:r>
    </w:p>
    <w:p w:rsidR="005C23DB" w:rsidRPr="000170D1" w:rsidRDefault="005C23DB" w:rsidP="00681370">
      <w:pPr>
        <w:pStyle w:val="a4"/>
      </w:pPr>
      <w:r w:rsidRPr="005C6AE4">
        <w:rPr>
          <w:rStyle w:val="af5"/>
        </w:rPr>
        <w:t>FileInfo</w:t>
      </w:r>
      <w:r w:rsidRPr="000170D1">
        <w:t>[] f = dir.GetFiles(</w:t>
      </w:r>
      <w:r w:rsidRPr="00F657CE">
        <w:rPr>
          <w:rStyle w:val="af7"/>
        </w:rPr>
        <w:t>"*.txt"</w:t>
      </w:r>
      <w:r w:rsidRPr="000170D1">
        <w:t xml:space="preserve">, </w:t>
      </w:r>
      <w:r w:rsidRPr="005C6AE4">
        <w:rPr>
          <w:rStyle w:val="af5"/>
        </w:rPr>
        <w:t>SearchOption</w:t>
      </w:r>
      <w:r w:rsidRPr="000170D1">
        <w:t>.AllDirectories);</w:t>
      </w:r>
    </w:p>
    <w:p w:rsidR="00681370" w:rsidRPr="005C6AE4" w:rsidRDefault="00681370" w:rsidP="00681370">
      <w:pPr>
        <w:pStyle w:val="a4"/>
      </w:pPr>
    </w:p>
    <w:p w:rsidR="005C23DB" w:rsidRPr="005C6AE4" w:rsidRDefault="005C23DB" w:rsidP="00681370">
      <w:pPr>
        <w:pStyle w:val="a4"/>
        <w:rPr>
          <w:rStyle w:val="af4"/>
          <w:lang w:val="en-US"/>
        </w:rPr>
      </w:pPr>
      <w:r w:rsidRPr="005C6AE4">
        <w:rPr>
          <w:rStyle w:val="af4"/>
          <w:lang w:val="en-US"/>
        </w:rPr>
        <w:t xml:space="preserve">// </w:t>
      </w:r>
      <w:r w:rsidRPr="005C6AE4">
        <w:rPr>
          <w:rStyle w:val="af4"/>
        </w:rPr>
        <w:t>получаем</w:t>
      </w:r>
      <w:r w:rsidRPr="005C6AE4">
        <w:rPr>
          <w:rStyle w:val="af4"/>
          <w:lang w:val="en-US"/>
        </w:rPr>
        <w:t xml:space="preserve"> </w:t>
      </w:r>
      <w:r w:rsidRPr="005C6AE4">
        <w:rPr>
          <w:rStyle w:val="af4"/>
        </w:rPr>
        <w:t>файлы</w:t>
      </w:r>
      <w:r w:rsidRPr="005C6AE4">
        <w:rPr>
          <w:rStyle w:val="af4"/>
          <w:lang w:val="en-US"/>
        </w:rPr>
        <w:t xml:space="preserve">, </w:t>
      </w:r>
      <w:r w:rsidRPr="005C6AE4">
        <w:rPr>
          <w:rStyle w:val="af4"/>
        </w:rPr>
        <w:t>используя</w:t>
      </w:r>
      <w:r w:rsidRPr="005C6AE4">
        <w:rPr>
          <w:rStyle w:val="af4"/>
          <w:lang w:val="en-US"/>
        </w:rPr>
        <w:t xml:space="preserve"> </w:t>
      </w:r>
      <w:r w:rsidRPr="005C6AE4">
        <w:rPr>
          <w:rStyle w:val="af4"/>
        </w:rPr>
        <w:t>отложенное</w:t>
      </w:r>
      <w:r w:rsidRPr="005C6AE4">
        <w:rPr>
          <w:rStyle w:val="af4"/>
          <w:lang w:val="en-US"/>
        </w:rPr>
        <w:t xml:space="preserve"> </w:t>
      </w:r>
      <w:r w:rsidRPr="005C6AE4">
        <w:rPr>
          <w:rStyle w:val="af4"/>
        </w:rPr>
        <w:t>выполнение</w:t>
      </w:r>
    </w:p>
    <w:p w:rsidR="005C23DB" w:rsidRPr="000170D1" w:rsidRDefault="005C23DB" w:rsidP="00681370">
      <w:pPr>
        <w:pStyle w:val="a4"/>
      </w:pPr>
      <w:r w:rsidRPr="005C6AE4">
        <w:rPr>
          <w:rStyle w:val="af6"/>
        </w:rPr>
        <w:t>foreach</w:t>
      </w:r>
      <w:r w:rsidRPr="000170D1">
        <w:t xml:space="preserve"> (</w:t>
      </w:r>
      <w:r w:rsidRPr="005C6AE4">
        <w:rPr>
          <w:rStyle w:val="af6"/>
        </w:rPr>
        <w:t>var</w:t>
      </w:r>
      <w:r w:rsidRPr="000170D1">
        <w:t xml:space="preserve"> fileInfo </w:t>
      </w:r>
      <w:r w:rsidRPr="005C6AE4">
        <w:rPr>
          <w:rStyle w:val="af6"/>
        </w:rPr>
        <w:t>in</w:t>
      </w:r>
      <w:r w:rsidRPr="000170D1">
        <w:t xml:space="preserve"> dir.EnumerateFiles())</w:t>
      </w:r>
    </w:p>
    <w:p w:rsidR="005C23DB" w:rsidRPr="005C6AE4" w:rsidRDefault="00681370" w:rsidP="00681370">
      <w:pPr>
        <w:pStyle w:val="a4"/>
        <w:rPr>
          <w:lang w:val="ru-RU"/>
        </w:rPr>
      </w:pPr>
      <w:r w:rsidRPr="005C6AE4">
        <w:t xml:space="preserve"> </w:t>
      </w:r>
      <w:r w:rsidR="005C23DB">
        <w:t xml:space="preserve">   </w:t>
      </w:r>
      <w:r w:rsidR="005C23DB" w:rsidRPr="005C6AE4">
        <w:rPr>
          <w:rStyle w:val="af5"/>
        </w:rPr>
        <w:t>Console</w:t>
      </w:r>
      <w:r w:rsidR="005C23DB" w:rsidRPr="005C6AE4">
        <w:rPr>
          <w:lang w:val="ru-RU"/>
        </w:rPr>
        <w:t>.</w:t>
      </w:r>
      <w:r w:rsidR="005C23DB">
        <w:t>WriteLine</w:t>
      </w:r>
      <w:r w:rsidR="005C23DB" w:rsidRPr="005C6AE4">
        <w:rPr>
          <w:lang w:val="ru-RU"/>
        </w:rPr>
        <w:t>(</w:t>
      </w:r>
      <w:r w:rsidR="005C23DB">
        <w:t>fileInfo</w:t>
      </w:r>
      <w:r w:rsidR="005C23DB" w:rsidRPr="005C6AE4">
        <w:rPr>
          <w:lang w:val="ru-RU"/>
        </w:rPr>
        <w:t>.</w:t>
      </w:r>
      <w:r w:rsidR="005C23DB">
        <w:t>Name</w:t>
      </w:r>
      <w:r w:rsidR="005C23DB" w:rsidRPr="005C6AE4">
        <w:rPr>
          <w:lang w:val="ru-RU"/>
        </w:rPr>
        <w:t>);</w:t>
      </w:r>
    </w:p>
    <w:p w:rsidR="005C23DB" w:rsidRDefault="005C23DB" w:rsidP="005C23DB">
      <w:r>
        <w:t xml:space="preserve">Класс </w:t>
      </w:r>
      <w:r w:rsidRPr="005C6AE4">
        <w:rPr>
          <w:rStyle w:val="af5"/>
        </w:rPr>
        <w:t>FileInfo</w:t>
      </w:r>
      <w:r>
        <w:t xml:space="preserve"> описывает файл на диске и позволяет производить операции с этим файлом. Наиболее важные элементы класса представлены в табл. 12.</w:t>
      </w:r>
    </w:p>
    <w:p w:rsidR="005C23DB" w:rsidRDefault="005C23DB" w:rsidP="00681370">
      <w:pPr>
        <w:pStyle w:val="af8"/>
      </w:pPr>
      <w:r>
        <w:t>Таблица 12</w:t>
      </w:r>
    </w:p>
    <w:p w:rsidR="005C23DB" w:rsidRDefault="005C23DB" w:rsidP="00681370">
      <w:pPr>
        <w:pStyle w:val="af9"/>
      </w:pPr>
      <w:r>
        <w:t xml:space="preserve">Элементы класса </w:t>
      </w:r>
      <w:r w:rsidRPr="00681370">
        <w:rPr>
          <w:rStyle w:val="af5"/>
        </w:rPr>
        <w:t>FileInfo</w:t>
      </w:r>
    </w:p>
    <w:tbl>
      <w:tblPr>
        <w:tblStyle w:val="afa"/>
        <w:tblW w:w="0" w:type="auto"/>
        <w:jc w:val="center"/>
        <w:tblLook w:val="04A0" w:firstRow="1" w:lastRow="0" w:firstColumn="1" w:lastColumn="0" w:noHBand="0" w:noVBand="1"/>
      </w:tblPr>
      <w:tblGrid>
        <w:gridCol w:w="1789"/>
        <w:gridCol w:w="7839"/>
      </w:tblGrid>
      <w:tr w:rsidR="00681370" w:rsidRPr="00681370" w:rsidTr="005C6AE4">
        <w:trPr>
          <w:jc w:val="center"/>
        </w:trPr>
        <w:tc>
          <w:tcPr>
            <w:tcW w:w="0" w:type="auto"/>
            <w:vAlign w:val="center"/>
          </w:tcPr>
          <w:p w:rsidR="00681370" w:rsidRPr="00681370" w:rsidRDefault="00681370" w:rsidP="005C6AE4">
            <w:pPr>
              <w:pStyle w:val="aff7"/>
            </w:pPr>
            <w:r w:rsidRPr="00681370">
              <w:t>Имя элемента</w:t>
            </w:r>
          </w:p>
        </w:tc>
        <w:tc>
          <w:tcPr>
            <w:tcW w:w="0" w:type="auto"/>
            <w:vAlign w:val="center"/>
          </w:tcPr>
          <w:p w:rsidR="00681370" w:rsidRPr="00681370" w:rsidRDefault="00681370" w:rsidP="005C6AE4">
            <w:pPr>
              <w:pStyle w:val="aff7"/>
            </w:pPr>
            <w:r w:rsidRPr="00681370">
              <w:t>Описание</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AppendText()</w:t>
            </w:r>
          </w:p>
        </w:tc>
        <w:tc>
          <w:tcPr>
            <w:tcW w:w="0" w:type="auto"/>
            <w:vAlign w:val="center"/>
          </w:tcPr>
          <w:p w:rsidR="00681370" w:rsidRPr="00681370" w:rsidRDefault="00681370" w:rsidP="005C6AE4">
            <w:pPr>
              <w:pStyle w:val="aff8"/>
            </w:pPr>
            <w:r w:rsidRPr="00681370">
              <w:t xml:space="preserve">Создаёт объект </w:t>
            </w:r>
            <w:r w:rsidRPr="005C6AE4">
              <w:rPr>
                <w:rStyle w:val="afe"/>
              </w:rPr>
              <w:t>StreamWriter</w:t>
            </w:r>
            <w:r w:rsidRPr="00681370">
              <w:t xml:space="preserve"> для добавления текста к файлу</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CopyTo()</w:t>
            </w:r>
          </w:p>
        </w:tc>
        <w:tc>
          <w:tcPr>
            <w:tcW w:w="0" w:type="auto"/>
            <w:vAlign w:val="center"/>
          </w:tcPr>
          <w:p w:rsidR="00681370" w:rsidRPr="00681370" w:rsidRDefault="00681370" w:rsidP="005C6AE4">
            <w:pPr>
              <w:pStyle w:val="aff8"/>
            </w:pPr>
            <w:r w:rsidRPr="00681370">
              <w:t>Копирует существующий файл в новый файл</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Create()</w:t>
            </w:r>
          </w:p>
        </w:tc>
        <w:tc>
          <w:tcPr>
            <w:tcW w:w="0" w:type="auto"/>
            <w:vAlign w:val="center"/>
          </w:tcPr>
          <w:p w:rsidR="00681370" w:rsidRPr="00681370" w:rsidRDefault="00681370" w:rsidP="005C6AE4">
            <w:pPr>
              <w:pStyle w:val="aff8"/>
            </w:pPr>
            <w:r w:rsidRPr="00681370">
              <w:t xml:space="preserve">Создаёт файл и возвращает объект </w:t>
            </w:r>
            <w:r w:rsidRPr="005C6AE4">
              <w:rPr>
                <w:rStyle w:val="afe"/>
              </w:rPr>
              <w:t>FileStream</w:t>
            </w:r>
            <w:r w:rsidRPr="00681370">
              <w:t xml:space="preserve"> для работы</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CreateText()</w:t>
            </w:r>
          </w:p>
        </w:tc>
        <w:tc>
          <w:tcPr>
            <w:tcW w:w="0" w:type="auto"/>
            <w:vAlign w:val="center"/>
          </w:tcPr>
          <w:p w:rsidR="00681370" w:rsidRPr="00681370" w:rsidRDefault="00681370" w:rsidP="005C6AE4">
            <w:pPr>
              <w:pStyle w:val="aff8"/>
            </w:pPr>
            <w:r w:rsidRPr="00681370">
              <w:t xml:space="preserve">Создаёт объект </w:t>
            </w:r>
            <w:r w:rsidRPr="005C6AE4">
              <w:rPr>
                <w:rStyle w:val="afe"/>
              </w:rPr>
              <w:t>StreamWriter</w:t>
            </w:r>
            <w:r w:rsidRPr="00681370">
              <w:t xml:space="preserve"> для записи текста в новый файл</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Decrypt()</w:t>
            </w:r>
          </w:p>
        </w:tc>
        <w:tc>
          <w:tcPr>
            <w:tcW w:w="0" w:type="auto"/>
            <w:vAlign w:val="center"/>
          </w:tcPr>
          <w:p w:rsidR="00681370" w:rsidRPr="00681370" w:rsidRDefault="00681370" w:rsidP="005C6AE4">
            <w:pPr>
              <w:pStyle w:val="aff8"/>
            </w:pPr>
            <w:r w:rsidRPr="00681370">
              <w:t xml:space="preserve">Дешифрует файл, зашифрованный методом </w:t>
            </w:r>
            <w:r w:rsidRPr="005C6AE4">
              <w:rPr>
                <w:rStyle w:val="aff"/>
              </w:rPr>
              <w:t>Encrypt()</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Directory</w:t>
            </w:r>
          </w:p>
        </w:tc>
        <w:tc>
          <w:tcPr>
            <w:tcW w:w="0" w:type="auto"/>
            <w:vAlign w:val="center"/>
          </w:tcPr>
          <w:p w:rsidR="00681370" w:rsidRPr="00681370" w:rsidRDefault="00681370" w:rsidP="005C6AE4">
            <w:pPr>
              <w:pStyle w:val="aff8"/>
            </w:pPr>
            <w:r w:rsidRPr="00681370">
              <w:t>Свойство для чтения, каталог файла</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DirectoryName</w:t>
            </w:r>
          </w:p>
        </w:tc>
        <w:tc>
          <w:tcPr>
            <w:tcW w:w="0" w:type="auto"/>
            <w:vAlign w:val="center"/>
          </w:tcPr>
          <w:p w:rsidR="00681370" w:rsidRPr="00681370" w:rsidRDefault="00681370" w:rsidP="005C6AE4">
            <w:pPr>
              <w:pStyle w:val="aff8"/>
            </w:pPr>
            <w:r w:rsidRPr="00681370">
              <w:t>Свойство для чтения, полный путь к файлу</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Encrypt()</w:t>
            </w:r>
          </w:p>
        </w:tc>
        <w:tc>
          <w:tcPr>
            <w:tcW w:w="0" w:type="auto"/>
            <w:vAlign w:val="center"/>
          </w:tcPr>
          <w:p w:rsidR="00681370" w:rsidRPr="00681370" w:rsidRDefault="00681370" w:rsidP="005C6AE4">
            <w:pPr>
              <w:pStyle w:val="aff8"/>
            </w:pPr>
            <w:r w:rsidRPr="00681370">
              <w:t>Шифрует файл с учётом системных данных текущего пользователя</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IsReadOnly</w:t>
            </w:r>
          </w:p>
        </w:tc>
        <w:tc>
          <w:tcPr>
            <w:tcW w:w="0" w:type="auto"/>
            <w:vAlign w:val="center"/>
          </w:tcPr>
          <w:p w:rsidR="00681370" w:rsidRPr="00681370" w:rsidRDefault="00681370" w:rsidP="005C6AE4">
            <w:pPr>
              <w:pStyle w:val="aff8"/>
            </w:pPr>
            <w:r w:rsidRPr="00681370">
              <w:t>Булево свойство</w:t>
            </w:r>
            <w:r w:rsidR="005C6AE4" w:rsidRPr="005C6AE4">
              <w:t>.</w:t>
            </w:r>
            <w:r w:rsidRPr="00681370">
              <w:t xml:space="preserve"> </w:t>
            </w:r>
            <w:r w:rsidR="005C6AE4">
              <w:t>У</w:t>
            </w:r>
            <w:r w:rsidRPr="00681370">
              <w:t>казывает, является ли файл файлом только для чтения</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Length</w:t>
            </w:r>
          </w:p>
        </w:tc>
        <w:tc>
          <w:tcPr>
            <w:tcW w:w="0" w:type="auto"/>
            <w:vAlign w:val="center"/>
          </w:tcPr>
          <w:p w:rsidR="00681370" w:rsidRPr="00681370" w:rsidRDefault="00681370" w:rsidP="005C6AE4">
            <w:pPr>
              <w:pStyle w:val="aff8"/>
            </w:pPr>
            <w:r w:rsidRPr="00681370">
              <w:t>Свойство для чтения, размер файла в байтах</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MoveTo()</w:t>
            </w:r>
          </w:p>
        </w:tc>
        <w:tc>
          <w:tcPr>
            <w:tcW w:w="0" w:type="auto"/>
            <w:vAlign w:val="center"/>
          </w:tcPr>
          <w:p w:rsidR="00681370" w:rsidRPr="00681370" w:rsidRDefault="00681370" w:rsidP="005C6AE4">
            <w:pPr>
              <w:pStyle w:val="aff8"/>
            </w:pPr>
            <w:r w:rsidRPr="00681370">
              <w:t>Перемещает файл (возможно, с переименованием)</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Open()</w:t>
            </w:r>
          </w:p>
        </w:tc>
        <w:tc>
          <w:tcPr>
            <w:tcW w:w="0" w:type="auto"/>
            <w:vAlign w:val="center"/>
          </w:tcPr>
          <w:p w:rsidR="00681370" w:rsidRPr="00681370" w:rsidRDefault="00681370" w:rsidP="005C6AE4">
            <w:pPr>
              <w:pStyle w:val="aff8"/>
            </w:pPr>
            <w:r w:rsidRPr="00681370">
              <w:t>Открывает файл с указанными правами доступа</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OpenRead()</w:t>
            </w:r>
          </w:p>
        </w:tc>
        <w:tc>
          <w:tcPr>
            <w:tcW w:w="0" w:type="auto"/>
            <w:vAlign w:val="center"/>
          </w:tcPr>
          <w:p w:rsidR="00681370" w:rsidRPr="00681370" w:rsidRDefault="00681370" w:rsidP="005C6AE4">
            <w:pPr>
              <w:pStyle w:val="aff8"/>
            </w:pPr>
            <w:r w:rsidRPr="00681370">
              <w:t xml:space="preserve">Создаёт объект </w:t>
            </w:r>
            <w:r w:rsidRPr="005C6AE4">
              <w:rPr>
                <w:rStyle w:val="afe"/>
              </w:rPr>
              <w:t>FileStream</w:t>
            </w:r>
            <w:r w:rsidRPr="00681370">
              <w:t>, доступный только для чтения</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OpenText()</w:t>
            </w:r>
          </w:p>
        </w:tc>
        <w:tc>
          <w:tcPr>
            <w:tcW w:w="0" w:type="auto"/>
            <w:vAlign w:val="center"/>
          </w:tcPr>
          <w:p w:rsidR="00681370" w:rsidRPr="00681370" w:rsidRDefault="00681370" w:rsidP="005C6AE4">
            <w:pPr>
              <w:pStyle w:val="aff8"/>
            </w:pPr>
            <w:r w:rsidRPr="00681370">
              <w:t xml:space="preserve">Создаёт объект </w:t>
            </w:r>
            <w:r w:rsidRPr="005C6AE4">
              <w:rPr>
                <w:rStyle w:val="afe"/>
              </w:rPr>
              <w:t>StreamReader</w:t>
            </w:r>
            <w:r w:rsidRPr="00681370">
              <w:t xml:space="preserve"> для чтения информации из текстового файла</w:t>
            </w:r>
          </w:p>
        </w:tc>
      </w:tr>
      <w:tr w:rsidR="00681370" w:rsidRPr="00681370" w:rsidTr="005C6AE4">
        <w:trPr>
          <w:jc w:val="center"/>
        </w:trPr>
        <w:tc>
          <w:tcPr>
            <w:tcW w:w="0" w:type="auto"/>
            <w:vAlign w:val="center"/>
          </w:tcPr>
          <w:p w:rsidR="00681370" w:rsidRPr="00681370" w:rsidRDefault="00681370" w:rsidP="005C6AE4">
            <w:pPr>
              <w:pStyle w:val="aff8"/>
            </w:pPr>
            <w:r w:rsidRPr="005C6AE4">
              <w:rPr>
                <w:rStyle w:val="aff"/>
              </w:rPr>
              <w:t>OpenWrite()</w:t>
            </w:r>
          </w:p>
        </w:tc>
        <w:tc>
          <w:tcPr>
            <w:tcW w:w="0" w:type="auto"/>
            <w:vAlign w:val="center"/>
          </w:tcPr>
          <w:p w:rsidR="00681370" w:rsidRPr="00681370" w:rsidRDefault="00681370" w:rsidP="005C6AE4">
            <w:pPr>
              <w:pStyle w:val="aff8"/>
            </w:pPr>
            <w:r w:rsidRPr="00681370">
              <w:t xml:space="preserve">Создаёт объект </w:t>
            </w:r>
            <w:r w:rsidRPr="005C6AE4">
              <w:rPr>
                <w:rStyle w:val="afe"/>
              </w:rPr>
              <w:t>FileStream</w:t>
            </w:r>
            <w:r w:rsidRPr="00681370">
              <w:t>, доступный для чтения и записи</w:t>
            </w:r>
          </w:p>
        </w:tc>
      </w:tr>
    </w:tbl>
    <w:p w:rsidR="005C23DB" w:rsidRDefault="005C23DB" w:rsidP="005C23DB">
      <w:r>
        <w:t xml:space="preserve">Как правило, код, работающий с данными файла, вначале вызывает метод </w:t>
      </w:r>
      <w:r w:rsidRPr="005C6AE4">
        <w:rPr>
          <w:rStyle w:val="a9"/>
        </w:rPr>
        <w:t>Open()</w:t>
      </w:r>
      <w:r>
        <w:t xml:space="preserve">. Рассмотрим перегруженную версию метода </w:t>
      </w:r>
      <w:r w:rsidRPr="005C6AE4">
        <w:rPr>
          <w:rStyle w:val="a9"/>
        </w:rPr>
        <w:t>Open()</w:t>
      </w:r>
      <w:r>
        <w:t xml:space="preserve"> </w:t>
      </w:r>
      <w:r w:rsidR="005C6AE4">
        <w:t>с тремя параметрами</w:t>
      </w:r>
      <w:r>
        <w:t xml:space="preserve">. Первый параметр определяет режим запроса на открытие файла. Для него используются значения из перечисления </w:t>
      </w:r>
      <w:r w:rsidRPr="005C6AE4">
        <w:rPr>
          <w:rStyle w:val="af5"/>
        </w:rPr>
        <w:t>FileMode</w:t>
      </w:r>
      <w:r>
        <w:t>:</w:t>
      </w:r>
    </w:p>
    <w:p w:rsidR="005C23DB" w:rsidRDefault="005C23DB" w:rsidP="005C23DB">
      <w:r w:rsidRPr="005C6AE4">
        <w:rPr>
          <w:rStyle w:val="a9"/>
        </w:rPr>
        <w:t>Append</w:t>
      </w:r>
      <w:r>
        <w:t xml:space="preserve"> – открывает файл, если он существует, и ищет конец файла. Если файл не существует, то он создаётся. Этот режим может использоваться только с доступом </w:t>
      </w:r>
      <w:r w:rsidRPr="0010485B">
        <w:rPr>
          <w:rStyle w:val="af5"/>
        </w:rPr>
        <w:t>FileAccess</w:t>
      </w:r>
      <w:r w:rsidRPr="0010485B">
        <w:rPr>
          <w:rStyle w:val="a9"/>
        </w:rPr>
        <w:t>.Write</w:t>
      </w:r>
      <w:r>
        <w:t>;</w:t>
      </w:r>
    </w:p>
    <w:p w:rsidR="005C23DB" w:rsidRDefault="005C23DB" w:rsidP="005C23DB">
      <w:r w:rsidRPr="005C6AE4">
        <w:rPr>
          <w:rStyle w:val="a9"/>
        </w:rPr>
        <w:t>Create</w:t>
      </w:r>
      <w:r>
        <w:t xml:space="preserve"> – указывает на создание нового файла. Если файл существует, он будет перезаписан;</w:t>
      </w:r>
    </w:p>
    <w:p w:rsidR="005C23DB" w:rsidRDefault="005C23DB" w:rsidP="005C23DB">
      <w:r w:rsidRPr="005C6AE4">
        <w:rPr>
          <w:rStyle w:val="a9"/>
        </w:rPr>
        <w:lastRenderedPageBreak/>
        <w:t>CreateNew</w:t>
      </w:r>
      <w:r>
        <w:t xml:space="preserve"> – указывает на создание нового файла. Если файл существует, генерирует исключение </w:t>
      </w:r>
      <w:r w:rsidRPr="0010485B">
        <w:rPr>
          <w:rStyle w:val="af5"/>
        </w:rPr>
        <w:t>IOException</w:t>
      </w:r>
      <w:r>
        <w:t>;</w:t>
      </w:r>
    </w:p>
    <w:p w:rsidR="005C23DB" w:rsidRDefault="005C23DB" w:rsidP="005C23DB">
      <w:r w:rsidRPr="005C6AE4">
        <w:rPr>
          <w:rStyle w:val="a9"/>
        </w:rPr>
        <w:t>Open</w:t>
      </w:r>
      <w:r>
        <w:t xml:space="preserve"> – операционная система должна открыть существующий файл;</w:t>
      </w:r>
    </w:p>
    <w:p w:rsidR="005C23DB" w:rsidRDefault="005C23DB" w:rsidP="005C23DB">
      <w:r w:rsidRPr="005C6AE4">
        <w:rPr>
          <w:rStyle w:val="a9"/>
        </w:rPr>
        <w:t>OpenOrCreate</w:t>
      </w:r>
      <w:r>
        <w:t xml:space="preserve"> – операционная система должна открыть существующий файл или создать новый, если файл не существует;</w:t>
      </w:r>
    </w:p>
    <w:p w:rsidR="005C23DB" w:rsidRDefault="005C23DB" w:rsidP="005C23DB">
      <w:r w:rsidRPr="005C6AE4">
        <w:rPr>
          <w:rStyle w:val="a9"/>
        </w:rPr>
        <w:t>Truncate</w:t>
      </w:r>
      <w:r>
        <w:t xml:space="preserve"> – система должна открыть существующий файл и обрезать его до нулевой длины.</w:t>
      </w:r>
    </w:p>
    <w:p w:rsidR="005C23DB" w:rsidRDefault="005C23DB" w:rsidP="005C23DB">
      <w:r>
        <w:t xml:space="preserve">Рис. 4 показывает выбор </w:t>
      </w:r>
      <w:r w:rsidRPr="0010485B">
        <w:rPr>
          <w:rStyle w:val="af5"/>
        </w:rPr>
        <w:t>FileMode</w:t>
      </w:r>
      <w:r>
        <w:t xml:space="preserve"> в зависимости от задачи.</w:t>
      </w:r>
    </w:p>
    <w:p w:rsidR="005C23DB" w:rsidRDefault="00073D86" w:rsidP="00586C22">
      <w:pPr>
        <w:pStyle w:val="af"/>
      </w:pPr>
      <w:r>
        <w:rPr>
          <w:noProof/>
        </w:rPr>
        <w:drawing>
          <wp:inline distT="0" distB="0" distL="0" distR="0">
            <wp:extent cx="6120000" cy="5702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Mode.emz"/>
                    <pic:cNvPicPr/>
                  </pic:nvPicPr>
                  <pic:blipFill>
                    <a:blip r:embed="rId12">
                      <a:extLst>
                        <a:ext uri="{28A0092B-C50C-407E-A947-70E740481C1C}">
                          <a14:useLocalDpi xmlns:a14="http://schemas.microsoft.com/office/drawing/2010/main" val="0"/>
                        </a:ext>
                      </a:extLst>
                    </a:blip>
                    <a:stretch>
                      <a:fillRect/>
                    </a:stretch>
                  </pic:blipFill>
                  <pic:spPr>
                    <a:xfrm>
                      <a:off x="0" y="0"/>
                      <a:ext cx="6120000" cy="5702400"/>
                    </a:xfrm>
                    <a:prstGeom prst="rect">
                      <a:avLst/>
                    </a:prstGeom>
                  </pic:spPr>
                </pic:pic>
              </a:graphicData>
            </a:graphic>
          </wp:inline>
        </w:drawing>
      </w:r>
    </w:p>
    <w:p w:rsidR="005C23DB" w:rsidRDefault="005C23DB" w:rsidP="00586C22">
      <w:pPr>
        <w:pStyle w:val="af"/>
      </w:pPr>
      <w:r>
        <w:t xml:space="preserve">Рис. 4. Выбор значения </w:t>
      </w:r>
      <w:r w:rsidRPr="00450241">
        <w:rPr>
          <w:rStyle w:val="af5"/>
        </w:rPr>
        <w:t>FileMode</w:t>
      </w:r>
      <w:r>
        <w:t>.</w:t>
      </w:r>
    </w:p>
    <w:p w:rsidR="005C23DB" w:rsidRDefault="005C23DB" w:rsidP="005C23DB">
      <w:r>
        <w:t xml:space="preserve">Второй параметр метода </w:t>
      </w:r>
      <w:r w:rsidRPr="0010485B">
        <w:rPr>
          <w:rStyle w:val="a9"/>
        </w:rPr>
        <w:t>Open()</w:t>
      </w:r>
      <w:r>
        <w:t xml:space="preserve"> определяет тип доступа к данным файла. Для него используются элементы перечисления </w:t>
      </w:r>
      <w:r w:rsidRPr="0010485B">
        <w:rPr>
          <w:rStyle w:val="af5"/>
        </w:rPr>
        <w:t>FileAccess</w:t>
      </w:r>
      <w:r>
        <w:t>:</w:t>
      </w:r>
    </w:p>
    <w:p w:rsidR="005C23DB" w:rsidRDefault="005C23DB" w:rsidP="005C23DB">
      <w:r w:rsidRPr="0010485B">
        <w:rPr>
          <w:rStyle w:val="a9"/>
        </w:rPr>
        <w:t>Read</w:t>
      </w:r>
      <w:r>
        <w:t xml:space="preserve"> – файл будет открыт только для чтения;</w:t>
      </w:r>
    </w:p>
    <w:p w:rsidR="005C23DB" w:rsidRDefault="005C23DB" w:rsidP="005C23DB">
      <w:r w:rsidRPr="0010485B">
        <w:rPr>
          <w:rStyle w:val="a9"/>
        </w:rPr>
        <w:t>ReadWrite</w:t>
      </w:r>
      <w:r>
        <w:t xml:space="preserve"> – файл будет открыт и для чтения, и для записи;</w:t>
      </w:r>
    </w:p>
    <w:p w:rsidR="005C23DB" w:rsidRDefault="005C23DB" w:rsidP="005C23DB">
      <w:r w:rsidRPr="0010485B">
        <w:rPr>
          <w:rStyle w:val="a9"/>
        </w:rPr>
        <w:t>Write</w:t>
      </w:r>
      <w:r>
        <w:t xml:space="preserve"> – файл открывается только для записи, то есть добавления данных.</w:t>
      </w:r>
    </w:p>
    <w:p w:rsidR="005C23DB" w:rsidRDefault="005C23DB" w:rsidP="005C23DB">
      <w:r>
        <w:lastRenderedPageBreak/>
        <w:t xml:space="preserve">Третий параметр задаёт возможность совместной работы с открытым файлом и представлен значениями перечисления </w:t>
      </w:r>
      <w:r w:rsidRPr="0010485B">
        <w:rPr>
          <w:rStyle w:val="af5"/>
        </w:rPr>
        <w:t>FileShare</w:t>
      </w:r>
      <w:r>
        <w:t>:</w:t>
      </w:r>
    </w:p>
    <w:p w:rsidR="005C23DB" w:rsidRDefault="005C23DB" w:rsidP="005C23DB">
      <w:r w:rsidRPr="0010485B">
        <w:rPr>
          <w:rStyle w:val="a9"/>
        </w:rPr>
        <w:t>None</w:t>
      </w:r>
      <w:r>
        <w:t xml:space="preserve"> – совместное использование запрещено, на любой запрос на открытие файла будет возвращено сообщение об ошибке;</w:t>
      </w:r>
    </w:p>
    <w:p w:rsidR="005C23DB" w:rsidRDefault="005C23DB" w:rsidP="005C23DB">
      <w:r w:rsidRPr="0010485B">
        <w:rPr>
          <w:rStyle w:val="a9"/>
        </w:rPr>
        <w:t>Read</w:t>
      </w:r>
      <w:r>
        <w:t xml:space="preserve"> – файл могут открыть и другие пользователи, но только для чтения;</w:t>
      </w:r>
    </w:p>
    <w:p w:rsidR="005C23DB" w:rsidRDefault="005C23DB" w:rsidP="005C23DB">
      <w:r w:rsidRPr="0010485B">
        <w:rPr>
          <w:rStyle w:val="a9"/>
        </w:rPr>
        <w:t>ReadWrite</w:t>
      </w:r>
      <w:r>
        <w:t xml:space="preserve"> – другие пользователи могут открыть файл и для чтения, и для записи;</w:t>
      </w:r>
    </w:p>
    <w:p w:rsidR="005C23DB" w:rsidRDefault="005C23DB" w:rsidP="005C23DB">
      <w:r w:rsidRPr="0010485B">
        <w:rPr>
          <w:rStyle w:val="a9"/>
        </w:rPr>
        <w:t>Write</w:t>
      </w:r>
      <w:r>
        <w:t xml:space="preserve"> – файл может быть открыт другими пользователями для записи.</w:t>
      </w:r>
    </w:p>
    <w:p w:rsidR="005C23DB" w:rsidRDefault="005C23DB" w:rsidP="005C23DB">
      <w:r>
        <w:t xml:space="preserve">Вот пример кода, использующего метод </w:t>
      </w:r>
      <w:r w:rsidRPr="0010485B">
        <w:rPr>
          <w:rStyle w:val="a9"/>
        </w:rPr>
        <w:t>Open()</w:t>
      </w:r>
      <w:r>
        <w:t>:</w:t>
      </w:r>
    </w:p>
    <w:p w:rsidR="005C23DB" w:rsidRPr="000170D1" w:rsidRDefault="005C23DB" w:rsidP="00681370">
      <w:pPr>
        <w:pStyle w:val="a4"/>
      </w:pPr>
      <w:r w:rsidRPr="0010485B">
        <w:rPr>
          <w:rStyle w:val="af6"/>
        </w:rPr>
        <w:t>var</w:t>
      </w:r>
      <w:r w:rsidRPr="000170D1">
        <w:t xml:space="preserve"> file = </w:t>
      </w:r>
      <w:r w:rsidRPr="0010485B">
        <w:rPr>
          <w:rStyle w:val="af6"/>
        </w:rPr>
        <w:t>new</w:t>
      </w:r>
      <w:r w:rsidRPr="000170D1">
        <w:t xml:space="preserve"> </w:t>
      </w:r>
      <w:r w:rsidRPr="0010485B">
        <w:rPr>
          <w:rStyle w:val="af5"/>
        </w:rPr>
        <w:t>FileInfo</w:t>
      </w:r>
      <w:r w:rsidRPr="000170D1">
        <w:t>(</w:t>
      </w:r>
      <w:r w:rsidRPr="00F657CE">
        <w:rPr>
          <w:rStyle w:val="af7"/>
        </w:rPr>
        <w:t>@"C:\Test.txt"</w:t>
      </w:r>
      <w:r w:rsidRPr="000170D1">
        <w:t>);</w:t>
      </w:r>
    </w:p>
    <w:p w:rsidR="005C23DB" w:rsidRPr="000170D1" w:rsidRDefault="005C23DB" w:rsidP="00681370">
      <w:pPr>
        <w:pStyle w:val="a4"/>
      </w:pPr>
      <w:r w:rsidRPr="0010485B">
        <w:rPr>
          <w:rStyle w:val="af5"/>
        </w:rPr>
        <w:t>FileStream</w:t>
      </w:r>
      <w:r w:rsidRPr="000170D1">
        <w:t xml:space="preserve"> fs = file.Open(</w:t>
      </w:r>
      <w:r w:rsidRPr="0010485B">
        <w:rPr>
          <w:rStyle w:val="af5"/>
        </w:rPr>
        <w:t>FileMode</w:t>
      </w:r>
      <w:r w:rsidRPr="000170D1">
        <w:t>.OpenOrCreate,</w:t>
      </w:r>
    </w:p>
    <w:p w:rsidR="005C23DB" w:rsidRPr="005C6AE4" w:rsidRDefault="005C23DB" w:rsidP="00681370">
      <w:pPr>
        <w:pStyle w:val="a4"/>
        <w:rPr>
          <w:lang w:val="ru-RU"/>
        </w:rPr>
      </w:pPr>
      <w:r w:rsidRPr="000170D1">
        <w:t xml:space="preserve">                          </w:t>
      </w:r>
      <w:r w:rsidRPr="0010485B">
        <w:rPr>
          <w:rStyle w:val="af5"/>
        </w:rPr>
        <w:t>FileAccess</w:t>
      </w:r>
      <w:r w:rsidRPr="005C6AE4">
        <w:rPr>
          <w:lang w:val="ru-RU"/>
        </w:rPr>
        <w:t>.</w:t>
      </w:r>
      <w:r>
        <w:t>ReadWrite</w:t>
      </w:r>
      <w:r w:rsidRPr="005C6AE4">
        <w:rPr>
          <w:lang w:val="ru-RU"/>
        </w:rPr>
        <w:t xml:space="preserve">, </w:t>
      </w:r>
      <w:r w:rsidRPr="0010485B">
        <w:rPr>
          <w:rStyle w:val="af5"/>
        </w:rPr>
        <w:t>FileShare</w:t>
      </w:r>
      <w:r w:rsidRPr="005C6AE4">
        <w:rPr>
          <w:lang w:val="ru-RU"/>
        </w:rPr>
        <w:t>.</w:t>
      </w:r>
      <w:r>
        <w:t>None</w:t>
      </w:r>
      <w:r w:rsidRPr="005C6AE4">
        <w:rPr>
          <w:lang w:val="ru-RU"/>
        </w:rPr>
        <w:t>);</w:t>
      </w:r>
    </w:p>
    <w:p w:rsidR="005C23DB" w:rsidRDefault="005C23DB" w:rsidP="005C23DB">
      <w:r>
        <w:t xml:space="preserve">Кроме методов класса </w:t>
      </w:r>
      <w:r w:rsidRPr="0010485B">
        <w:rPr>
          <w:rStyle w:val="af5"/>
        </w:rPr>
        <w:t>FileInfo</w:t>
      </w:r>
      <w:r>
        <w:t xml:space="preserve">, статический класс </w:t>
      </w:r>
      <w:r w:rsidRPr="0010485B">
        <w:rPr>
          <w:rStyle w:val="af5"/>
        </w:rPr>
        <w:t>File</w:t>
      </w:r>
      <w:r>
        <w:t xml:space="preserve"> обладает методами, позволяющими легко прочитать и записать информацию, содержащуюся в файле определённого типа:</w:t>
      </w:r>
    </w:p>
    <w:p w:rsidR="005C23DB" w:rsidRDefault="005C23DB" w:rsidP="005C23DB">
      <w:r w:rsidRPr="0010485B">
        <w:rPr>
          <w:rStyle w:val="af5"/>
        </w:rPr>
        <w:t>File</w:t>
      </w:r>
      <w:r w:rsidRPr="0010485B">
        <w:rPr>
          <w:rStyle w:val="a9"/>
        </w:rPr>
        <w:t>.AppendAllLines()</w:t>
      </w:r>
      <w:r>
        <w:t xml:space="preserve"> – добавляет к текстовому файлу набор строк;</w:t>
      </w:r>
    </w:p>
    <w:p w:rsidR="005C23DB" w:rsidRDefault="005C23DB" w:rsidP="005C23DB">
      <w:r w:rsidRPr="0010485B">
        <w:rPr>
          <w:rStyle w:val="af5"/>
        </w:rPr>
        <w:t>File</w:t>
      </w:r>
      <w:r w:rsidRPr="0010485B">
        <w:rPr>
          <w:rStyle w:val="a9"/>
        </w:rPr>
        <w:t>.AppendAllText()</w:t>
      </w:r>
      <w:r>
        <w:t xml:space="preserve"> – добавляет строку к текстовому файлу;</w:t>
      </w:r>
    </w:p>
    <w:p w:rsidR="005C23DB" w:rsidRDefault="005C23DB" w:rsidP="005C23DB">
      <w:r w:rsidRPr="0010485B">
        <w:rPr>
          <w:rStyle w:val="af5"/>
        </w:rPr>
        <w:t>File</w:t>
      </w:r>
      <w:r w:rsidRPr="0010485B">
        <w:rPr>
          <w:rStyle w:val="a9"/>
        </w:rPr>
        <w:t>.ReadAllBytes()</w:t>
      </w:r>
      <w:r>
        <w:t xml:space="preserve"> – возвращает содержимое файла как массив байтов;</w:t>
      </w:r>
    </w:p>
    <w:p w:rsidR="005C23DB" w:rsidRDefault="005C23DB" w:rsidP="005C23DB">
      <w:r w:rsidRPr="0010485B">
        <w:rPr>
          <w:rStyle w:val="af5"/>
        </w:rPr>
        <w:t>File</w:t>
      </w:r>
      <w:r w:rsidRPr="0010485B">
        <w:rPr>
          <w:rStyle w:val="a9"/>
        </w:rPr>
        <w:t>.ReadAllLines()</w:t>
      </w:r>
      <w:r>
        <w:t xml:space="preserve"> – читает текстовый файл как массив строк;</w:t>
      </w:r>
    </w:p>
    <w:p w:rsidR="005C23DB" w:rsidRDefault="005C23DB" w:rsidP="005C23DB">
      <w:r w:rsidRPr="0010485B">
        <w:rPr>
          <w:rStyle w:val="af5"/>
        </w:rPr>
        <w:t>File</w:t>
      </w:r>
      <w:r w:rsidRPr="0010485B">
        <w:rPr>
          <w:rStyle w:val="a9"/>
        </w:rPr>
        <w:t>.ReadLines()</w:t>
      </w:r>
      <w:r>
        <w:t xml:space="preserve"> – читает файл как коллекцию строк, используя отложенные вычисления;</w:t>
      </w:r>
    </w:p>
    <w:p w:rsidR="005C23DB" w:rsidRDefault="005C23DB" w:rsidP="005C23DB">
      <w:r w:rsidRPr="0010485B">
        <w:rPr>
          <w:rStyle w:val="af5"/>
        </w:rPr>
        <w:t>File</w:t>
      </w:r>
      <w:r w:rsidRPr="0010485B">
        <w:rPr>
          <w:rStyle w:val="a9"/>
        </w:rPr>
        <w:t>.ReadAllText()</w:t>
      </w:r>
      <w:r>
        <w:t xml:space="preserve"> – читает содержимое текстового файла как строку;</w:t>
      </w:r>
    </w:p>
    <w:p w:rsidR="005C23DB" w:rsidRDefault="005C23DB" w:rsidP="005C23DB">
      <w:r w:rsidRPr="0010485B">
        <w:rPr>
          <w:rStyle w:val="af5"/>
        </w:rPr>
        <w:t>File</w:t>
      </w:r>
      <w:r w:rsidRPr="0010485B">
        <w:rPr>
          <w:rStyle w:val="a9"/>
        </w:rPr>
        <w:t>.WriteAllBytes()</w:t>
      </w:r>
      <w:r>
        <w:t xml:space="preserve"> – записывает в файл массив байтов;</w:t>
      </w:r>
    </w:p>
    <w:p w:rsidR="005C23DB" w:rsidRDefault="005C23DB" w:rsidP="005C23DB">
      <w:r w:rsidRPr="0010485B">
        <w:rPr>
          <w:rStyle w:val="af5"/>
        </w:rPr>
        <w:t>File</w:t>
      </w:r>
      <w:r w:rsidRPr="0010485B">
        <w:rPr>
          <w:rStyle w:val="a9"/>
        </w:rPr>
        <w:t>.WriteAllLines()</w:t>
      </w:r>
      <w:r>
        <w:t xml:space="preserve"> – записывает в файл массив или коллекцию строк;</w:t>
      </w:r>
    </w:p>
    <w:p w:rsidR="005C23DB" w:rsidRDefault="005C23DB" w:rsidP="005C23DB">
      <w:r w:rsidRPr="0010485B">
        <w:rPr>
          <w:rStyle w:val="af5"/>
        </w:rPr>
        <w:t>File</w:t>
      </w:r>
      <w:r w:rsidRPr="0010485B">
        <w:rPr>
          <w:rStyle w:val="a9"/>
        </w:rPr>
        <w:t>.WriteAllText()</w:t>
      </w:r>
      <w:r>
        <w:t xml:space="preserve"> – записывает текстовый файл как одну строку;</w:t>
      </w:r>
    </w:p>
    <w:p w:rsidR="003118B3" w:rsidRDefault="003118B3" w:rsidP="005C23DB">
      <w:r>
        <w:t xml:space="preserve">Классы </w:t>
      </w:r>
      <w:r w:rsidRPr="00D33DB5">
        <w:rPr>
          <w:rStyle w:val="af5"/>
        </w:rPr>
        <w:t>ZipArchive</w:t>
      </w:r>
      <w:r w:rsidRPr="003118B3">
        <w:t xml:space="preserve"> </w:t>
      </w:r>
      <w:r>
        <w:t xml:space="preserve">и </w:t>
      </w:r>
      <w:r w:rsidRPr="00D33DB5">
        <w:rPr>
          <w:rStyle w:val="af5"/>
        </w:rPr>
        <w:t>ZipFile</w:t>
      </w:r>
      <w:r w:rsidRPr="003118B3">
        <w:t xml:space="preserve"> </w:t>
      </w:r>
      <w:r>
        <w:t xml:space="preserve">из пространства имён </w:t>
      </w:r>
      <w:r w:rsidRPr="00D33DB5">
        <w:rPr>
          <w:rStyle w:val="a9"/>
        </w:rPr>
        <w:t>System.IO.Compression</w:t>
      </w:r>
      <w:r w:rsidR="00D33DB5">
        <w:rPr>
          <w:rStyle w:val="ae"/>
          <w:lang w:val="en-US"/>
        </w:rPr>
        <w:footnoteReference w:id="14"/>
      </w:r>
      <w:r w:rsidRPr="003118B3">
        <w:t xml:space="preserve"> </w:t>
      </w:r>
      <w:r>
        <w:t xml:space="preserve">обеспечивают работу с </w:t>
      </w:r>
      <w:r>
        <w:rPr>
          <w:lang w:val="en-US"/>
        </w:rPr>
        <w:t>ZIP</w:t>
      </w:r>
      <w:r w:rsidRPr="003118B3">
        <w:t>-</w:t>
      </w:r>
      <w:r>
        <w:t xml:space="preserve">архивами. Статические методы класса </w:t>
      </w:r>
      <w:r w:rsidRPr="00D33DB5">
        <w:rPr>
          <w:rStyle w:val="af5"/>
        </w:rPr>
        <w:t>ZipFile</w:t>
      </w:r>
      <w:r w:rsidRPr="003118B3">
        <w:t xml:space="preserve"> </w:t>
      </w:r>
      <w:r>
        <w:t>позволяют создать архив из файлов указанного каталога, извлечь файлы из архива</w:t>
      </w:r>
      <w:r w:rsidR="00D33DB5" w:rsidRPr="00D33DB5">
        <w:t xml:space="preserve"> </w:t>
      </w:r>
      <w:r w:rsidR="00D33DB5">
        <w:t>и</w:t>
      </w:r>
      <w:r>
        <w:t xml:space="preserve"> открыть архив, вернув объект класса </w:t>
      </w:r>
      <w:r w:rsidRPr="00D33DB5">
        <w:rPr>
          <w:rStyle w:val="af5"/>
        </w:rPr>
        <w:t>ZipArchive</w:t>
      </w:r>
      <w:r>
        <w:t>.</w:t>
      </w:r>
    </w:p>
    <w:p w:rsidR="00CB4DFF" w:rsidRPr="00D33DB5" w:rsidRDefault="00CB4DFF" w:rsidP="00D33DB5">
      <w:pPr>
        <w:pStyle w:val="a4"/>
        <w:rPr>
          <w:rStyle w:val="af4"/>
        </w:rPr>
      </w:pPr>
      <w:r w:rsidRPr="00D33DB5">
        <w:rPr>
          <w:rStyle w:val="af4"/>
        </w:rPr>
        <w:t>// создаём архив</w:t>
      </w:r>
    </w:p>
    <w:p w:rsidR="00CB4DFF" w:rsidRPr="00D33DB5" w:rsidRDefault="00CB4DFF" w:rsidP="00D33DB5">
      <w:pPr>
        <w:pStyle w:val="a4"/>
        <w:rPr>
          <w:rStyle w:val="af4"/>
        </w:rPr>
      </w:pPr>
      <w:r w:rsidRPr="00D33DB5">
        <w:rPr>
          <w:rStyle w:val="af4"/>
        </w:rPr>
        <w:t>// (можно дополнительно указать степень сжатия)</w:t>
      </w:r>
    </w:p>
    <w:p w:rsidR="00CB4DFF" w:rsidRPr="00D33DB5" w:rsidRDefault="00CB4DFF" w:rsidP="00D33DB5">
      <w:pPr>
        <w:pStyle w:val="a4"/>
        <w:rPr>
          <w:lang w:val="ru-RU"/>
        </w:rPr>
      </w:pPr>
      <w:r w:rsidRPr="00D33DB5">
        <w:rPr>
          <w:rStyle w:val="af5"/>
        </w:rPr>
        <w:t>ZipFile</w:t>
      </w:r>
      <w:r w:rsidRPr="00D33DB5">
        <w:rPr>
          <w:lang w:val="ru-RU"/>
        </w:rPr>
        <w:t>.</w:t>
      </w:r>
      <w:r>
        <w:t>CreateFromDirectory</w:t>
      </w:r>
      <w:r w:rsidRPr="00D33DB5">
        <w:rPr>
          <w:lang w:val="ru-RU"/>
        </w:rPr>
        <w:t>(</w:t>
      </w:r>
      <w:r w:rsidRPr="00D33DB5">
        <w:rPr>
          <w:rStyle w:val="af7"/>
          <w:lang w:val="ru-RU"/>
        </w:rPr>
        <w:t>@"</w:t>
      </w:r>
      <w:r w:rsidRPr="00D33DB5">
        <w:rPr>
          <w:rStyle w:val="af7"/>
        </w:rPr>
        <w:t>C</w:t>
      </w:r>
      <w:r w:rsidRPr="00D33DB5">
        <w:rPr>
          <w:rStyle w:val="af7"/>
          <w:lang w:val="ru-RU"/>
        </w:rPr>
        <w:t>:\</w:t>
      </w:r>
      <w:r w:rsidRPr="00D33DB5">
        <w:rPr>
          <w:rStyle w:val="af7"/>
        </w:rPr>
        <w:t>Temp</w:t>
      </w:r>
      <w:r w:rsidRPr="00D33DB5">
        <w:rPr>
          <w:rStyle w:val="af7"/>
          <w:lang w:val="ru-RU"/>
        </w:rPr>
        <w:t>\</w:t>
      </w:r>
      <w:r w:rsidRPr="00D33DB5">
        <w:rPr>
          <w:rStyle w:val="af7"/>
        </w:rPr>
        <w:t>Data</w:t>
      </w:r>
      <w:r w:rsidRPr="00D33DB5">
        <w:rPr>
          <w:rStyle w:val="af7"/>
          <w:lang w:val="ru-RU"/>
        </w:rPr>
        <w:t>"</w:t>
      </w:r>
      <w:r w:rsidRPr="00D33DB5">
        <w:rPr>
          <w:lang w:val="ru-RU"/>
        </w:rPr>
        <w:t xml:space="preserve">, </w:t>
      </w:r>
      <w:r w:rsidRPr="00D33DB5">
        <w:rPr>
          <w:rStyle w:val="af7"/>
          <w:lang w:val="ru-RU"/>
        </w:rPr>
        <w:t>@"C:\MyArchive.zip"</w:t>
      </w:r>
      <w:r w:rsidRPr="00D33DB5">
        <w:rPr>
          <w:lang w:val="ru-RU"/>
        </w:rPr>
        <w:t>);</w:t>
      </w:r>
    </w:p>
    <w:p w:rsidR="00CB4DFF" w:rsidRPr="00D33DB5" w:rsidRDefault="00CB4DFF" w:rsidP="00D33DB5">
      <w:pPr>
        <w:pStyle w:val="a4"/>
        <w:rPr>
          <w:lang w:val="ru-RU"/>
        </w:rPr>
      </w:pPr>
    </w:p>
    <w:p w:rsidR="00CB4DFF" w:rsidRPr="00D33DB5" w:rsidRDefault="00CB4DFF" w:rsidP="00D33DB5">
      <w:pPr>
        <w:pStyle w:val="a4"/>
        <w:rPr>
          <w:rStyle w:val="af4"/>
        </w:rPr>
      </w:pPr>
      <w:r w:rsidRPr="00D33DB5">
        <w:rPr>
          <w:rStyle w:val="af4"/>
        </w:rPr>
        <w:t>// разархивируем</w:t>
      </w:r>
    </w:p>
    <w:p w:rsidR="003118B3" w:rsidRPr="00D33DB5" w:rsidRDefault="00CB4DFF" w:rsidP="00D33DB5">
      <w:pPr>
        <w:pStyle w:val="a4"/>
        <w:rPr>
          <w:lang w:val="ru-RU"/>
        </w:rPr>
      </w:pPr>
      <w:r w:rsidRPr="00D33DB5">
        <w:rPr>
          <w:rStyle w:val="af5"/>
        </w:rPr>
        <w:t>ZipFile</w:t>
      </w:r>
      <w:r w:rsidRPr="00D33DB5">
        <w:rPr>
          <w:lang w:val="ru-RU"/>
        </w:rPr>
        <w:t>.</w:t>
      </w:r>
      <w:r>
        <w:t>ExtractToDirectory</w:t>
      </w:r>
      <w:r w:rsidRPr="00D33DB5">
        <w:rPr>
          <w:lang w:val="ru-RU"/>
        </w:rPr>
        <w:t>(</w:t>
      </w:r>
      <w:r w:rsidRPr="00D33DB5">
        <w:rPr>
          <w:rStyle w:val="af7"/>
          <w:lang w:val="ru-RU"/>
        </w:rPr>
        <w:t>@"C:\MyArchive.zip"</w:t>
      </w:r>
      <w:r w:rsidRPr="00D33DB5">
        <w:rPr>
          <w:lang w:val="ru-RU"/>
        </w:rPr>
        <w:t xml:space="preserve">, </w:t>
      </w:r>
      <w:r w:rsidRPr="00D33DB5">
        <w:rPr>
          <w:rStyle w:val="af7"/>
          <w:lang w:val="ru-RU"/>
        </w:rPr>
        <w:t>@"C:\NewFolder"</w:t>
      </w:r>
      <w:r w:rsidRPr="00D33DB5">
        <w:rPr>
          <w:lang w:val="ru-RU"/>
        </w:rPr>
        <w:t>);</w:t>
      </w:r>
    </w:p>
    <w:p w:rsidR="003118B3" w:rsidRPr="003118B3" w:rsidRDefault="003118B3" w:rsidP="005C23DB">
      <w:r>
        <w:t xml:space="preserve">Класс </w:t>
      </w:r>
      <w:r w:rsidRPr="00D33DB5">
        <w:rPr>
          <w:rStyle w:val="af5"/>
        </w:rPr>
        <w:t>ZipArchive</w:t>
      </w:r>
      <w:r>
        <w:t xml:space="preserve"> представляет пакет сжатых файлов </w:t>
      </w:r>
      <w:r w:rsidR="00CB4DFF">
        <w:t xml:space="preserve">и ориентирован на использование совместно с потоками данных. Отдельный файл архива описывается объектом класса </w:t>
      </w:r>
      <w:r w:rsidR="00CB4DFF" w:rsidRPr="00D33DB5">
        <w:rPr>
          <w:rStyle w:val="af5"/>
        </w:rPr>
        <w:t>ZipArchiveEntry</w:t>
      </w:r>
      <w:r w:rsidR="00CB4DFF" w:rsidRPr="00CB4DFF">
        <w:t>.</w:t>
      </w:r>
    </w:p>
    <w:p w:rsidR="00D33DB5" w:rsidRPr="00B32216" w:rsidRDefault="00D33DB5" w:rsidP="00D33DB5">
      <w:pPr>
        <w:pStyle w:val="a4"/>
        <w:rPr>
          <w:lang w:val="ru-RU"/>
        </w:rPr>
      </w:pPr>
      <w:r w:rsidRPr="00D33DB5">
        <w:rPr>
          <w:rStyle w:val="af6"/>
        </w:rPr>
        <w:lastRenderedPageBreak/>
        <w:t>using</w:t>
      </w:r>
      <w:r w:rsidRPr="00B32216">
        <w:rPr>
          <w:lang w:val="ru-RU"/>
        </w:rPr>
        <w:t xml:space="preserve"> (</w:t>
      </w:r>
      <w:r w:rsidRPr="00D33DB5">
        <w:rPr>
          <w:rStyle w:val="af5"/>
        </w:rPr>
        <w:t>ZipArchive</w:t>
      </w:r>
      <w:r w:rsidRPr="00B32216">
        <w:rPr>
          <w:lang w:val="ru-RU"/>
        </w:rPr>
        <w:t xml:space="preserve"> </w:t>
      </w:r>
      <w:r w:rsidRPr="00D33DB5">
        <w:t>zip</w:t>
      </w:r>
      <w:r w:rsidRPr="00B32216">
        <w:rPr>
          <w:lang w:val="ru-RU"/>
        </w:rPr>
        <w:t xml:space="preserve"> = </w:t>
      </w:r>
      <w:r w:rsidRPr="00D33DB5">
        <w:rPr>
          <w:rStyle w:val="af5"/>
        </w:rPr>
        <w:t>ZipFile</w:t>
      </w:r>
      <w:r w:rsidRPr="00B32216">
        <w:rPr>
          <w:lang w:val="ru-RU"/>
        </w:rPr>
        <w:t>.</w:t>
      </w:r>
      <w:r w:rsidRPr="00D33DB5">
        <w:t>OpenRead</w:t>
      </w:r>
      <w:r w:rsidRPr="00B32216">
        <w:rPr>
          <w:lang w:val="ru-RU"/>
        </w:rPr>
        <w:t>(</w:t>
      </w:r>
      <w:r w:rsidRPr="00B32216">
        <w:rPr>
          <w:rStyle w:val="af7"/>
          <w:lang w:val="ru-RU"/>
        </w:rPr>
        <w:t>@"</w:t>
      </w:r>
      <w:r w:rsidRPr="00D33DB5">
        <w:rPr>
          <w:rStyle w:val="af7"/>
        </w:rPr>
        <w:t>C</w:t>
      </w:r>
      <w:r w:rsidRPr="00B32216">
        <w:rPr>
          <w:rStyle w:val="af7"/>
          <w:lang w:val="ru-RU"/>
        </w:rPr>
        <w:t>:\</w:t>
      </w:r>
      <w:r w:rsidRPr="00D33DB5">
        <w:rPr>
          <w:rStyle w:val="af7"/>
        </w:rPr>
        <w:t>MyArchive</w:t>
      </w:r>
      <w:r w:rsidRPr="00B32216">
        <w:rPr>
          <w:rStyle w:val="af7"/>
          <w:lang w:val="ru-RU"/>
        </w:rPr>
        <w:t>.</w:t>
      </w:r>
      <w:r w:rsidRPr="00D33DB5">
        <w:rPr>
          <w:rStyle w:val="af7"/>
        </w:rPr>
        <w:t>zip</w:t>
      </w:r>
      <w:r w:rsidRPr="00B32216">
        <w:rPr>
          <w:rStyle w:val="af7"/>
          <w:lang w:val="ru-RU"/>
        </w:rPr>
        <w:t>"</w:t>
      </w:r>
      <w:r w:rsidRPr="00B32216">
        <w:rPr>
          <w:lang w:val="ru-RU"/>
        </w:rPr>
        <w:t>))</w:t>
      </w:r>
    </w:p>
    <w:p w:rsidR="00D33DB5" w:rsidRPr="00D33DB5" w:rsidRDefault="00D33DB5" w:rsidP="00D33DB5">
      <w:pPr>
        <w:pStyle w:val="a4"/>
      </w:pPr>
      <w:r w:rsidRPr="00D33DB5">
        <w:t>{</w:t>
      </w:r>
    </w:p>
    <w:p w:rsidR="00D33DB5" w:rsidRPr="00D33DB5" w:rsidRDefault="00D33DB5" w:rsidP="00D33DB5">
      <w:pPr>
        <w:pStyle w:val="a4"/>
      </w:pPr>
      <w:r w:rsidRPr="00D33DB5">
        <w:t xml:space="preserve">    </w:t>
      </w:r>
      <w:r w:rsidRPr="00D33DB5">
        <w:rPr>
          <w:rStyle w:val="af6"/>
        </w:rPr>
        <w:t>foreach</w:t>
      </w:r>
      <w:r w:rsidRPr="00D33DB5">
        <w:t xml:space="preserve"> (</w:t>
      </w:r>
      <w:r w:rsidRPr="00D33DB5">
        <w:rPr>
          <w:rStyle w:val="af5"/>
        </w:rPr>
        <w:t>ZipArchiveEntry</w:t>
      </w:r>
      <w:r w:rsidRPr="00D33DB5">
        <w:t xml:space="preserve"> entry </w:t>
      </w:r>
      <w:r w:rsidRPr="00D33DB5">
        <w:rPr>
          <w:rStyle w:val="af6"/>
        </w:rPr>
        <w:t>in</w:t>
      </w:r>
      <w:r w:rsidRPr="00D33DB5">
        <w:t xml:space="preserve"> zip.Entries)</w:t>
      </w:r>
    </w:p>
    <w:p w:rsidR="00D33DB5" w:rsidRPr="00B32216" w:rsidRDefault="00D33DB5" w:rsidP="00D33DB5">
      <w:pPr>
        <w:pStyle w:val="a4"/>
        <w:rPr>
          <w:lang w:val="ru-RU"/>
        </w:rPr>
      </w:pPr>
      <w:r w:rsidRPr="00D33DB5">
        <w:t xml:space="preserve">    </w:t>
      </w:r>
      <w:r w:rsidRPr="00B32216">
        <w:rPr>
          <w:lang w:val="ru-RU"/>
        </w:rPr>
        <w:t>{</w:t>
      </w:r>
    </w:p>
    <w:p w:rsidR="00D33DB5" w:rsidRPr="00B32216" w:rsidRDefault="00D33DB5" w:rsidP="00D33DB5">
      <w:pPr>
        <w:pStyle w:val="a4"/>
        <w:rPr>
          <w:lang w:val="ru-RU"/>
        </w:rPr>
      </w:pPr>
      <w:r w:rsidRPr="00B32216">
        <w:rPr>
          <w:lang w:val="ru-RU"/>
        </w:rPr>
        <w:t xml:space="preserve">        </w:t>
      </w:r>
      <w:r w:rsidRPr="00D33DB5">
        <w:rPr>
          <w:rStyle w:val="af5"/>
        </w:rPr>
        <w:t>Console</w:t>
      </w:r>
      <w:r w:rsidRPr="00B32216">
        <w:rPr>
          <w:lang w:val="ru-RU"/>
        </w:rPr>
        <w:t>.</w:t>
      </w:r>
      <w:r>
        <w:t>WriteLine</w:t>
      </w:r>
      <w:r w:rsidRPr="00B32216">
        <w:rPr>
          <w:lang w:val="ru-RU"/>
        </w:rPr>
        <w:t>(</w:t>
      </w:r>
      <w:r>
        <w:t>entry</w:t>
      </w:r>
      <w:r w:rsidRPr="00B32216">
        <w:rPr>
          <w:lang w:val="ru-RU"/>
        </w:rPr>
        <w:t>.</w:t>
      </w:r>
      <w:r>
        <w:t>FullName</w:t>
      </w:r>
      <w:r w:rsidRPr="00B32216">
        <w:rPr>
          <w:lang w:val="ru-RU"/>
        </w:rPr>
        <w:t>);</w:t>
      </w:r>
    </w:p>
    <w:p w:rsidR="00D33DB5" w:rsidRPr="00B32216" w:rsidRDefault="00D33DB5" w:rsidP="00D33DB5">
      <w:pPr>
        <w:pStyle w:val="a4"/>
        <w:rPr>
          <w:lang w:val="ru-RU"/>
        </w:rPr>
      </w:pPr>
    </w:p>
    <w:p w:rsidR="00D33DB5" w:rsidRPr="00D33DB5" w:rsidRDefault="00D33DB5" w:rsidP="00D33DB5">
      <w:pPr>
        <w:pStyle w:val="a4"/>
        <w:rPr>
          <w:rStyle w:val="af4"/>
        </w:rPr>
      </w:pPr>
      <w:r w:rsidRPr="00B32216">
        <w:rPr>
          <w:lang w:val="ru-RU"/>
        </w:rPr>
        <w:t xml:space="preserve">        </w:t>
      </w:r>
      <w:r w:rsidRPr="00D33DB5">
        <w:rPr>
          <w:rStyle w:val="af4"/>
        </w:rPr>
        <w:t>// предполагается некая работа с потоком данных</w:t>
      </w:r>
    </w:p>
    <w:p w:rsidR="00D33DB5" w:rsidRPr="00F30553" w:rsidRDefault="00D33DB5" w:rsidP="00D33DB5">
      <w:pPr>
        <w:pStyle w:val="a4"/>
        <w:rPr>
          <w:lang w:val="ru-RU"/>
        </w:rPr>
      </w:pPr>
      <w:r w:rsidRPr="00B32216">
        <w:rPr>
          <w:lang w:val="ru-RU"/>
        </w:rPr>
        <w:t xml:space="preserve">        </w:t>
      </w:r>
      <w:r w:rsidRPr="00D33DB5">
        <w:rPr>
          <w:rStyle w:val="af5"/>
        </w:rPr>
        <w:t>Stream</w:t>
      </w:r>
      <w:r w:rsidRPr="00F30553">
        <w:rPr>
          <w:lang w:val="ru-RU"/>
        </w:rPr>
        <w:t xml:space="preserve"> </w:t>
      </w:r>
      <w:r>
        <w:t>stream</w:t>
      </w:r>
      <w:r w:rsidRPr="00F30553">
        <w:rPr>
          <w:lang w:val="ru-RU"/>
        </w:rPr>
        <w:t xml:space="preserve"> = </w:t>
      </w:r>
      <w:r>
        <w:t>entry</w:t>
      </w:r>
      <w:r w:rsidRPr="00F30553">
        <w:rPr>
          <w:lang w:val="ru-RU"/>
        </w:rPr>
        <w:t>.</w:t>
      </w:r>
      <w:r>
        <w:t>Open</w:t>
      </w:r>
      <w:r w:rsidRPr="00F30553">
        <w:rPr>
          <w:lang w:val="ru-RU"/>
        </w:rPr>
        <w:t>();</w:t>
      </w:r>
    </w:p>
    <w:p w:rsidR="00D33DB5" w:rsidRPr="00F30553" w:rsidRDefault="00D33DB5" w:rsidP="00D33DB5">
      <w:pPr>
        <w:pStyle w:val="a4"/>
        <w:rPr>
          <w:lang w:val="ru-RU"/>
        </w:rPr>
      </w:pPr>
      <w:r w:rsidRPr="00F30553">
        <w:rPr>
          <w:lang w:val="ru-RU"/>
        </w:rPr>
        <w:t xml:space="preserve">    }</w:t>
      </w:r>
    </w:p>
    <w:p w:rsidR="003118B3" w:rsidRPr="00F30553" w:rsidRDefault="00D33DB5" w:rsidP="00D33DB5">
      <w:pPr>
        <w:pStyle w:val="a4"/>
        <w:rPr>
          <w:lang w:val="ru-RU"/>
        </w:rPr>
      </w:pPr>
      <w:r w:rsidRPr="00F30553">
        <w:rPr>
          <w:lang w:val="ru-RU"/>
        </w:rPr>
        <w:t>}</w:t>
      </w:r>
    </w:p>
    <w:p w:rsidR="005C23DB" w:rsidRPr="0010485B" w:rsidRDefault="005C23DB" w:rsidP="005C23DB">
      <w:r>
        <w:t xml:space="preserve">Статический класс </w:t>
      </w:r>
      <w:r w:rsidRPr="0010485B">
        <w:rPr>
          <w:rStyle w:val="af5"/>
        </w:rPr>
        <w:t>Path</w:t>
      </w:r>
      <w:r>
        <w:t xml:space="preserve"> предназначен для работы с именами файлов и путями в файловой системе. Методы этого класса позволяют выделить имя файла из полного пути, скомбинировать для получения пути имя файла и имя каталога. Также класс </w:t>
      </w:r>
      <w:r w:rsidRPr="0010485B">
        <w:rPr>
          <w:rStyle w:val="af5"/>
        </w:rPr>
        <w:t>Path</w:t>
      </w:r>
      <w:r>
        <w:t xml:space="preserve"> обладает методами, генерирующими имя для временного файла или каталога. Для поиска стандартных папок (например, </w:t>
      </w:r>
      <w:r w:rsidRPr="003B0D31">
        <w:rPr>
          <w:rStyle w:val="a9"/>
        </w:rPr>
        <w:t>My Documents</w:t>
      </w:r>
      <w:r>
        <w:t xml:space="preserve">) следует применять метод </w:t>
      </w:r>
      <w:r w:rsidRPr="0010485B">
        <w:rPr>
          <w:rStyle w:val="a9"/>
        </w:rPr>
        <w:t>GetFolderPath()</w:t>
      </w:r>
      <w:r>
        <w:t xml:space="preserve"> класса </w:t>
      </w:r>
      <w:r w:rsidRPr="0010485B">
        <w:rPr>
          <w:rStyle w:val="a9"/>
        </w:rPr>
        <w:t>System.</w:t>
      </w:r>
      <w:r w:rsidRPr="0010485B">
        <w:rPr>
          <w:rStyle w:val="af5"/>
        </w:rPr>
        <w:t>Environment</w:t>
      </w:r>
      <w:r w:rsidR="0010485B">
        <w:t xml:space="preserve">, указав в качестве аргумента одно из значений перечисления </w:t>
      </w:r>
      <w:r w:rsidR="0010485B" w:rsidRPr="0010485B">
        <w:rPr>
          <w:rStyle w:val="af5"/>
        </w:rPr>
        <w:t>Environment</w:t>
      </w:r>
      <w:r w:rsidR="0010485B" w:rsidRPr="0010485B">
        <w:rPr>
          <w:rStyle w:val="a9"/>
        </w:rPr>
        <w:t>.</w:t>
      </w:r>
      <w:r w:rsidR="0010485B" w:rsidRPr="0010485B">
        <w:rPr>
          <w:rStyle w:val="af5"/>
        </w:rPr>
        <w:t>SpecialFolder</w:t>
      </w:r>
      <w:r w:rsidR="0010485B">
        <w:t>.</w:t>
      </w:r>
    </w:p>
    <w:p w:rsidR="0010485B" w:rsidRPr="0010485B" w:rsidRDefault="0010485B" w:rsidP="000511C2">
      <w:pPr>
        <w:pStyle w:val="a4"/>
      </w:pPr>
      <w:r w:rsidRPr="000511C2">
        <w:rPr>
          <w:rStyle w:val="af6"/>
        </w:rPr>
        <w:t>string</w:t>
      </w:r>
      <w:r w:rsidRPr="0010485B">
        <w:t xml:space="preserve"> tempFile = </w:t>
      </w:r>
      <w:r w:rsidRPr="000511C2">
        <w:rPr>
          <w:rStyle w:val="af5"/>
        </w:rPr>
        <w:t>Path</w:t>
      </w:r>
      <w:r w:rsidRPr="0010485B">
        <w:t xml:space="preserve">.GetTempFileName(); </w:t>
      </w:r>
      <w:r w:rsidR="000511C2">
        <w:t xml:space="preserve">   </w:t>
      </w:r>
      <w:r w:rsidR="000511C2" w:rsidRPr="000511C2">
        <w:t xml:space="preserve"> </w:t>
      </w:r>
      <w:r w:rsidRPr="000511C2">
        <w:rPr>
          <w:rStyle w:val="af4"/>
          <w:lang w:val="en-US"/>
        </w:rPr>
        <w:t>// c:\Temp\tmp144A.tmp</w:t>
      </w:r>
    </w:p>
    <w:p w:rsidR="0010485B" w:rsidRPr="0010485B" w:rsidRDefault="0010485B" w:rsidP="000511C2">
      <w:pPr>
        <w:pStyle w:val="a4"/>
      </w:pPr>
      <w:r w:rsidRPr="000511C2">
        <w:rPr>
          <w:rStyle w:val="af6"/>
        </w:rPr>
        <w:t>string</w:t>
      </w:r>
      <w:r w:rsidRPr="0010485B">
        <w:t xml:space="preserve"> ext = </w:t>
      </w:r>
      <w:r w:rsidRPr="000511C2">
        <w:rPr>
          <w:rStyle w:val="af5"/>
        </w:rPr>
        <w:t>Path</w:t>
      </w:r>
      <w:r w:rsidRPr="0010485B">
        <w:t>.GetExtension(</w:t>
      </w:r>
      <w:r w:rsidRPr="000511C2">
        <w:rPr>
          <w:rStyle w:val="af7"/>
        </w:rPr>
        <w:t>"info.txt"</w:t>
      </w:r>
      <w:r w:rsidRPr="0010485B">
        <w:t xml:space="preserve">); </w:t>
      </w:r>
      <w:r w:rsidR="000511C2">
        <w:t xml:space="preserve">  </w:t>
      </w:r>
      <w:r w:rsidRPr="000511C2">
        <w:rPr>
          <w:rStyle w:val="af4"/>
          <w:lang w:val="en-US"/>
        </w:rPr>
        <w:t>// .txt</w:t>
      </w:r>
    </w:p>
    <w:p w:rsidR="005C23DB" w:rsidRPr="0010485B" w:rsidRDefault="005C23DB" w:rsidP="000511C2">
      <w:pPr>
        <w:pStyle w:val="a4"/>
      </w:pPr>
      <w:bookmarkStart w:id="23" w:name="OLE_LINK6"/>
      <w:r w:rsidRPr="000511C2">
        <w:rPr>
          <w:rStyle w:val="af6"/>
        </w:rPr>
        <w:t>string</w:t>
      </w:r>
      <w:r w:rsidRPr="0010485B">
        <w:t xml:space="preserve"> </w:t>
      </w:r>
      <w:r w:rsidR="000511C2">
        <w:t>win</w:t>
      </w:r>
      <w:r w:rsidRPr="0010485B">
        <w:t xml:space="preserve"> =</w:t>
      </w:r>
    </w:p>
    <w:p w:rsidR="005C23DB" w:rsidRPr="0010485B" w:rsidRDefault="0010485B" w:rsidP="000511C2">
      <w:pPr>
        <w:pStyle w:val="a4"/>
      </w:pPr>
      <w:r w:rsidRPr="0010485B">
        <w:t xml:space="preserve"> </w:t>
      </w:r>
      <w:r w:rsidR="005C23DB" w:rsidRPr="0010485B">
        <w:t xml:space="preserve"> </w:t>
      </w:r>
      <w:r w:rsidR="000511C2">
        <w:t xml:space="preserve">     </w:t>
      </w:r>
      <w:r w:rsidR="005C23DB" w:rsidRPr="000511C2">
        <w:rPr>
          <w:rStyle w:val="af5"/>
        </w:rPr>
        <w:t>Environment</w:t>
      </w:r>
      <w:r w:rsidR="005C23DB" w:rsidRPr="0010485B">
        <w:t>.GetFolderPath(</w:t>
      </w:r>
      <w:r w:rsidR="005C23DB" w:rsidRPr="000511C2">
        <w:rPr>
          <w:rStyle w:val="af5"/>
        </w:rPr>
        <w:t>Environment</w:t>
      </w:r>
      <w:r w:rsidR="005C23DB" w:rsidRPr="0010485B">
        <w:t>.</w:t>
      </w:r>
      <w:r w:rsidR="005C23DB" w:rsidRPr="000511C2">
        <w:rPr>
          <w:rStyle w:val="af5"/>
        </w:rPr>
        <w:t>SpecialFolder</w:t>
      </w:r>
      <w:r w:rsidR="005C23DB" w:rsidRPr="0010485B">
        <w:t>.</w:t>
      </w:r>
      <w:r w:rsidR="000511C2">
        <w:t>Windows</w:t>
      </w:r>
      <w:r w:rsidR="005C23DB" w:rsidRPr="0010485B">
        <w:t>);</w:t>
      </w:r>
    </w:p>
    <w:bookmarkEnd w:id="23"/>
    <w:p w:rsidR="005C23DB" w:rsidRDefault="005C23DB" w:rsidP="005C23DB">
      <w:r>
        <w:t xml:space="preserve">Класс </w:t>
      </w:r>
      <w:r w:rsidRPr="000511C2">
        <w:rPr>
          <w:rStyle w:val="af5"/>
        </w:rPr>
        <w:t>FileSystemWatcher</w:t>
      </w:r>
      <w:r>
        <w:t xml:space="preserve"> позволяет производить мониторинг активности выбранного каталога. У этого класса определены события, которые генерируются, когда файлы или подкаталоги создаются, удаляются, модифицируются, или изменяются их атрибуты. Применение класса </w:t>
      </w:r>
      <w:r w:rsidRPr="000511C2">
        <w:rPr>
          <w:rStyle w:val="af5"/>
        </w:rPr>
        <w:t>FileSystemWatcher</w:t>
      </w:r>
      <w:r>
        <w:t xml:space="preserve"> демонстрирует следующий фрагмент кода:</w:t>
      </w:r>
    </w:p>
    <w:p w:rsidR="000511C2" w:rsidRPr="000511C2" w:rsidRDefault="000511C2" w:rsidP="00681370">
      <w:pPr>
        <w:pStyle w:val="a4"/>
        <w:rPr>
          <w:rStyle w:val="af4"/>
        </w:rPr>
      </w:pPr>
      <w:r w:rsidRPr="000511C2">
        <w:rPr>
          <w:rStyle w:val="af4"/>
        </w:rPr>
        <w:t xml:space="preserve">// создаём и настраиваем объект </w:t>
      </w:r>
      <w:r w:rsidRPr="000511C2">
        <w:rPr>
          <w:rStyle w:val="af4"/>
          <w:lang w:val="en-US"/>
        </w:rPr>
        <w:t>FileSystemWatcher</w:t>
      </w:r>
    </w:p>
    <w:p w:rsidR="005C23DB" w:rsidRPr="000511C2" w:rsidRDefault="005C23DB" w:rsidP="00681370">
      <w:pPr>
        <w:pStyle w:val="a4"/>
      </w:pPr>
      <w:r w:rsidRPr="000511C2">
        <w:rPr>
          <w:rStyle w:val="af6"/>
        </w:rPr>
        <w:t>var</w:t>
      </w:r>
      <w:r w:rsidRPr="000511C2">
        <w:t xml:space="preserve"> </w:t>
      </w:r>
      <w:r>
        <w:t>watcher</w:t>
      </w:r>
      <w:r w:rsidRPr="000511C2">
        <w:t xml:space="preserve"> = </w:t>
      </w:r>
      <w:r w:rsidRPr="000511C2">
        <w:rPr>
          <w:rStyle w:val="af6"/>
        </w:rPr>
        <w:t>new</w:t>
      </w:r>
      <w:r w:rsidRPr="000511C2">
        <w:t xml:space="preserve"> </w:t>
      </w:r>
      <w:r w:rsidRPr="000511C2">
        <w:rPr>
          <w:rStyle w:val="af5"/>
        </w:rPr>
        <w:t>FileSystemWatcher</w:t>
      </w:r>
    </w:p>
    <w:p w:rsidR="005C23DB" w:rsidRPr="000170D1" w:rsidRDefault="005C23DB" w:rsidP="00681370">
      <w:pPr>
        <w:pStyle w:val="a4"/>
      </w:pPr>
      <w:r w:rsidRPr="000511C2">
        <w:t xml:space="preserve">                  </w:t>
      </w:r>
      <w:r w:rsidRPr="000170D1">
        <w:t>{</w:t>
      </w:r>
    </w:p>
    <w:p w:rsidR="000511C2" w:rsidRDefault="005C23DB" w:rsidP="00681370">
      <w:pPr>
        <w:pStyle w:val="a4"/>
      </w:pPr>
      <w:r w:rsidRPr="000170D1">
        <w:t xml:space="preserve">                      Path = </w:t>
      </w:r>
      <w:r w:rsidRPr="00F657CE">
        <w:rPr>
          <w:rStyle w:val="af7"/>
        </w:rPr>
        <w:t>@"C:</w:t>
      </w:r>
      <w:r w:rsidR="00516D37">
        <w:rPr>
          <w:rStyle w:val="af7"/>
        </w:rPr>
        <w:t>\</w:t>
      </w:r>
      <w:r w:rsidRPr="00F657CE">
        <w:rPr>
          <w:rStyle w:val="af7"/>
        </w:rPr>
        <w:t>Temp"</w:t>
      </w:r>
      <w:r w:rsidRPr="000170D1">
        <w:t>,</w:t>
      </w:r>
    </w:p>
    <w:p w:rsidR="005C23DB" w:rsidRPr="000170D1" w:rsidRDefault="000511C2" w:rsidP="00681370">
      <w:pPr>
        <w:pStyle w:val="a4"/>
      </w:pPr>
      <w:r>
        <w:t xml:space="preserve">                     </w:t>
      </w:r>
      <w:r w:rsidR="005C23DB" w:rsidRPr="000170D1">
        <w:t xml:space="preserve"> Filter = </w:t>
      </w:r>
      <w:r w:rsidR="005C23DB" w:rsidRPr="00F657CE">
        <w:rPr>
          <w:rStyle w:val="af7"/>
        </w:rPr>
        <w:t>"*.txt"</w:t>
      </w:r>
      <w:r w:rsidR="005C23DB" w:rsidRPr="000170D1">
        <w:t>,</w:t>
      </w:r>
    </w:p>
    <w:p w:rsidR="005C23DB" w:rsidRPr="000170D1" w:rsidRDefault="005C23DB" w:rsidP="00681370">
      <w:pPr>
        <w:pStyle w:val="a4"/>
      </w:pPr>
      <w:r w:rsidRPr="000170D1">
        <w:t xml:space="preserve">                      IncludeSubdirectories = </w:t>
      </w:r>
      <w:r w:rsidRPr="000511C2">
        <w:rPr>
          <w:rStyle w:val="af6"/>
        </w:rPr>
        <w:t>true</w:t>
      </w:r>
    </w:p>
    <w:p w:rsidR="005C23DB" w:rsidRDefault="005C23DB" w:rsidP="00681370">
      <w:pPr>
        <w:pStyle w:val="a4"/>
      </w:pPr>
      <w:r w:rsidRPr="000170D1">
        <w:t xml:space="preserve">                  };</w:t>
      </w:r>
    </w:p>
    <w:p w:rsidR="000511C2" w:rsidRPr="00F657CE" w:rsidRDefault="000511C2" w:rsidP="00681370">
      <w:pPr>
        <w:pStyle w:val="a4"/>
      </w:pPr>
    </w:p>
    <w:p w:rsidR="000511C2" w:rsidRPr="00F657CE" w:rsidRDefault="000511C2" w:rsidP="000511C2">
      <w:pPr>
        <w:pStyle w:val="a4"/>
        <w:rPr>
          <w:rStyle w:val="af4"/>
          <w:lang w:val="en-US"/>
        </w:rPr>
      </w:pPr>
      <w:r w:rsidRPr="00F657CE">
        <w:rPr>
          <w:rStyle w:val="af4"/>
          <w:lang w:val="en-US"/>
        </w:rPr>
        <w:t xml:space="preserve">// </w:t>
      </w:r>
      <w:r>
        <w:rPr>
          <w:rStyle w:val="af4"/>
        </w:rPr>
        <w:t>устанавливаем</w:t>
      </w:r>
      <w:r w:rsidRPr="00F657CE">
        <w:rPr>
          <w:rStyle w:val="af4"/>
          <w:lang w:val="en-US"/>
        </w:rPr>
        <w:t xml:space="preserve"> </w:t>
      </w:r>
      <w:r>
        <w:rPr>
          <w:rStyle w:val="af4"/>
        </w:rPr>
        <w:t>обработчики</w:t>
      </w:r>
      <w:r w:rsidRPr="00F657CE">
        <w:rPr>
          <w:rStyle w:val="af4"/>
          <w:lang w:val="en-US"/>
        </w:rPr>
        <w:t xml:space="preserve"> </w:t>
      </w:r>
      <w:r>
        <w:rPr>
          <w:rStyle w:val="af4"/>
        </w:rPr>
        <w:t>событий</w:t>
      </w:r>
    </w:p>
    <w:p w:rsidR="005C23DB" w:rsidRPr="000170D1" w:rsidRDefault="005C23DB" w:rsidP="00681370">
      <w:pPr>
        <w:pStyle w:val="a4"/>
      </w:pPr>
      <w:r w:rsidRPr="000511C2">
        <w:rPr>
          <w:rStyle w:val="af5"/>
        </w:rPr>
        <w:t>FileSystemEventHandler</w:t>
      </w:r>
      <w:r w:rsidRPr="000170D1">
        <w:t xml:space="preserve"> handler = (o, e) =&gt;</w:t>
      </w:r>
    </w:p>
    <w:p w:rsidR="005C23DB" w:rsidRPr="000170D1" w:rsidRDefault="005C23DB" w:rsidP="00681370">
      <w:pPr>
        <w:pStyle w:val="a4"/>
      </w:pPr>
      <w:r w:rsidRPr="000511C2">
        <w:rPr>
          <w:rStyle w:val="af5"/>
        </w:rPr>
        <w:t>Console</w:t>
      </w:r>
      <w:r w:rsidRPr="000170D1">
        <w:t>.WriteLine(</w:t>
      </w:r>
      <w:r w:rsidRPr="00E1105E">
        <w:rPr>
          <w:rStyle w:val="af7"/>
        </w:rPr>
        <w:t>"File {0} was {1}"</w:t>
      </w:r>
      <w:r w:rsidRPr="000170D1">
        <w:t>, e.FullPath, e.ChangeType);</w:t>
      </w:r>
    </w:p>
    <w:p w:rsidR="005C23DB" w:rsidRPr="000170D1" w:rsidRDefault="005C23DB" w:rsidP="00681370">
      <w:pPr>
        <w:pStyle w:val="a4"/>
      </w:pPr>
      <w:r w:rsidRPr="000170D1">
        <w:t>watcher.Created += handler;</w:t>
      </w:r>
    </w:p>
    <w:p w:rsidR="005C23DB" w:rsidRPr="000170D1" w:rsidRDefault="005C23DB" w:rsidP="00681370">
      <w:pPr>
        <w:pStyle w:val="a4"/>
      </w:pPr>
      <w:r w:rsidRPr="000170D1">
        <w:t>watcher.Changed += handler;</w:t>
      </w:r>
    </w:p>
    <w:p w:rsidR="005C23DB" w:rsidRPr="000170D1" w:rsidRDefault="005C23DB" w:rsidP="00681370">
      <w:pPr>
        <w:pStyle w:val="a4"/>
      </w:pPr>
      <w:r w:rsidRPr="000170D1">
        <w:t>watcher.Deleted += handler;</w:t>
      </w:r>
    </w:p>
    <w:p w:rsidR="005C23DB" w:rsidRPr="000170D1" w:rsidRDefault="005C23DB" w:rsidP="00681370">
      <w:pPr>
        <w:pStyle w:val="a4"/>
      </w:pPr>
      <w:r w:rsidRPr="000170D1">
        <w:t>watcher.Renamed += (o, e) =&gt;</w:t>
      </w:r>
    </w:p>
    <w:p w:rsidR="005C23DB" w:rsidRPr="000170D1" w:rsidRDefault="005C23DB" w:rsidP="00681370">
      <w:pPr>
        <w:pStyle w:val="a4"/>
      </w:pPr>
      <w:r w:rsidRPr="000511C2">
        <w:rPr>
          <w:rStyle w:val="af5"/>
        </w:rPr>
        <w:t>Console</w:t>
      </w:r>
      <w:r w:rsidRPr="000170D1">
        <w:t>.WriteLine(</w:t>
      </w:r>
      <w:r w:rsidRPr="00E1105E">
        <w:rPr>
          <w:rStyle w:val="af7"/>
        </w:rPr>
        <w:t>"Renamed: {0} -&gt; {1}"</w:t>
      </w:r>
      <w:r w:rsidRPr="000170D1">
        <w:t>, e.OldFullPath, e.FullPath);</w:t>
      </w:r>
    </w:p>
    <w:p w:rsidR="005C23DB" w:rsidRPr="000170D1" w:rsidRDefault="005C23DB" w:rsidP="00681370">
      <w:pPr>
        <w:pStyle w:val="a4"/>
      </w:pPr>
      <w:r w:rsidRPr="000170D1">
        <w:t>watcher.Error += (o, e) =&gt;</w:t>
      </w:r>
    </w:p>
    <w:p w:rsidR="005C23DB" w:rsidRPr="00E1105E" w:rsidRDefault="005C23DB" w:rsidP="00681370">
      <w:pPr>
        <w:pStyle w:val="a4"/>
      </w:pPr>
      <w:r w:rsidRPr="000511C2">
        <w:rPr>
          <w:rStyle w:val="af5"/>
        </w:rPr>
        <w:t>Console</w:t>
      </w:r>
      <w:r w:rsidRPr="000170D1">
        <w:t>.WriteLine(</w:t>
      </w:r>
      <w:r w:rsidRPr="00E1105E">
        <w:rPr>
          <w:rStyle w:val="af7"/>
        </w:rPr>
        <w:t>"Error: {0}"</w:t>
      </w:r>
      <w:r w:rsidRPr="000170D1">
        <w:t>, e.GetException().Message);</w:t>
      </w:r>
    </w:p>
    <w:p w:rsidR="000511C2" w:rsidRPr="00E1105E" w:rsidRDefault="000511C2" w:rsidP="00681370">
      <w:pPr>
        <w:pStyle w:val="a4"/>
      </w:pPr>
    </w:p>
    <w:p w:rsidR="000511C2" w:rsidRPr="007D430F" w:rsidRDefault="000511C2" w:rsidP="000511C2">
      <w:pPr>
        <w:pStyle w:val="a4"/>
        <w:rPr>
          <w:rStyle w:val="af4"/>
          <w:lang w:val="en-US"/>
        </w:rPr>
      </w:pPr>
      <w:r w:rsidRPr="007D430F">
        <w:rPr>
          <w:rStyle w:val="af4"/>
          <w:lang w:val="en-US"/>
        </w:rPr>
        <w:lastRenderedPageBreak/>
        <w:t xml:space="preserve">// </w:t>
      </w:r>
      <w:r>
        <w:rPr>
          <w:rStyle w:val="af4"/>
        </w:rPr>
        <w:t>запускаем</w:t>
      </w:r>
      <w:r w:rsidRPr="007D430F">
        <w:rPr>
          <w:rStyle w:val="af4"/>
          <w:lang w:val="en-US"/>
        </w:rPr>
        <w:t xml:space="preserve"> </w:t>
      </w:r>
      <w:r>
        <w:rPr>
          <w:rStyle w:val="af4"/>
        </w:rPr>
        <w:t>мониторинг</w:t>
      </w:r>
    </w:p>
    <w:p w:rsidR="005C23DB" w:rsidRPr="000170D1" w:rsidRDefault="005C23DB" w:rsidP="00681370">
      <w:pPr>
        <w:pStyle w:val="a4"/>
      </w:pPr>
      <w:r w:rsidRPr="000170D1">
        <w:t xml:space="preserve">watcher.EnableRaisingEvents = </w:t>
      </w:r>
      <w:r w:rsidRPr="000511C2">
        <w:rPr>
          <w:rStyle w:val="af6"/>
        </w:rPr>
        <w:t>true</w:t>
      </w:r>
      <w:r w:rsidRPr="000170D1">
        <w:t>;</w:t>
      </w:r>
    </w:p>
    <w:p w:rsidR="005C23DB" w:rsidRPr="000170D1" w:rsidRDefault="005C23DB" w:rsidP="00681370">
      <w:pPr>
        <w:pStyle w:val="a4"/>
      </w:pPr>
      <w:r w:rsidRPr="000511C2">
        <w:rPr>
          <w:rStyle w:val="af5"/>
        </w:rPr>
        <w:t>Console</w:t>
      </w:r>
      <w:r w:rsidRPr="000170D1">
        <w:t>.WriteLine(</w:t>
      </w:r>
      <w:r w:rsidRPr="00F657CE">
        <w:rPr>
          <w:rStyle w:val="af7"/>
        </w:rPr>
        <w:t>"Monitoring is on. Press &lt;enter&gt; to exit"</w:t>
      </w:r>
      <w:r w:rsidRPr="000170D1">
        <w:t>);</w:t>
      </w:r>
    </w:p>
    <w:p w:rsidR="005C23DB" w:rsidRPr="00F657CE" w:rsidRDefault="005C23DB" w:rsidP="00681370">
      <w:pPr>
        <w:pStyle w:val="a4"/>
      </w:pPr>
      <w:r w:rsidRPr="000511C2">
        <w:rPr>
          <w:rStyle w:val="af5"/>
        </w:rPr>
        <w:t>Console</w:t>
      </w:r>
      <w:r w:rsidRPr="000170D1">
        <w:t>.ReadLine();</w:t>
      </w:r>
    </w:p>
    <w:p w:rsidR="000511C2" w:rsidRPr="00F657CE" w:rsidRDefault="000511C2" w:rsidP="00681370">
      <w:pPr>
        <w:pStyle w:val="a4"/>
      </w:pPr>
    </w:p>
    <w:p w:rsidR="000511C2" w:rsidRPr="00F657CE" w:rsidRDefault="000511C2" w:rsidP="000511C2">
      <w:pPr>
        <w:pStyle w:val="a4"/>
        <w:rPr>
          <w:rStyle w:val="af4"/>
          <w:lang w:val="en-US"/>
        </w:rPr>
      </w:pPr>
      <w:r w:rsidRPr="00F657CE">
        <w:rPr>
          <w:rStyle w:val="af4"/>
          <w:lang w:val="en-US"/>
        </w:rPr>
        <w:t xml:space="preserve">// </w:t>
      </w:r>
      <w:r>
        <w:rPr>
          <w:rStyle w:val="af4"/>
        </w:rPr>
        <w:t>останавливаем</w:t>
      </w:r>
      <w:r w:rsidRPr="00F657CE">
        <w:rPr>
          <w:rStyle w:val="af4"/>
          <w:lang w:val="en-US"/>
        </w:rPr>
        <w:t xml:space="preserve"> </w:t>
      </w:r>
      <w:r>
        <w:rPr>
          <w:rStyle w:val="af4"/>
        </w:rPr>
        <w:t>мониторинг</w:t>
      </w:r>
      <w:r w:rsidRPr="00F657CE">
        <w:rPr>
          <w:rStyle w:val="af4"/>
          <w:lang w:val="en-US"/>
        </w:rPr>
        <w:t xml:space="preserve">, </w:t>
      </w:r>
      <w:r>
        <w:rPr>
          <w:rStyle w:val="af4"/>
        </w:rPr>
        <w:t>уничтожаем</w:t>
      </w:r>
      <w:r w:rsidRPr="00F657CE">
        <w:rPr>
          <w:rStyle w:val="af4"/>
          <w:lang w:val="en-US"/>
        </w:rPr>
        <w:t xml:space="preserve"> </w:t>
      </w:r>
      <w:r w:rsidRPr="000511C2">
        <w:rPr>
          <w:rStyle w:val="af4"/>
          <w:lang w:val="en-US"/>
        </w:rPr>
        <w:t>FileSystemWatcher</w:t>
      </w:r>
    </w:p>
    <w:p w:rsidR="005C23DB" w:rsidRPr="00F657CE" w:rsidRDefault="005C23DB" w:rsidP="00681370">
      <w:pPr>
        <w:pStyle w:val="a4"/>
      </w:pPr>
      <w:r>
        <w:t>watcher</w:t>
      </w:r>
      <w:r w:rsidRPr="00F657CE">
        <w:t>.</w:t>
      </w:r>
      <w:r>
        <w:t>Dispose</w:t>
      </w:r>
      <w:r w:rsidRPr="00F657CE">
        <w:t>();</w:t>
      </w:r>
    </w:p>
    <w:p w:rsidR="005C23DB" w:rsidRDefault="005C23DB" w:rsidP="00531924">
      <w:pPr>
        <w:pStyle w:val="1"/>
      </w:pPr>
      <w:bookmarkStart w:id="24" w:name="_Toc348862504"/>
      <w:r>
        <w:t>1</w:t>
      </w:r>
      <w:r w:rsidR="00531924" w:rsidRPr="00505C31">
        <w:t>7</w:t>
      </w:r>
      <w:r w:rsidR="00531924">
        <w:t>. Ввод и вывод информации</w:t>
      </w:r>
      <w:bookmarkEnd w:id="24"/>
    </w:p>
    <w:p w:rsidR="005C23DB" w:rsidRDefault="005C23DB" w:rsidP="005C23DB">
      <w:r>
        <w:t xml:space="preserve">Платформа .NET содержит развитый набор типов для операций ввода и вывода информации. Типы для поддержки ввода/вывода можно разбить на две категории: типы для представления потоков данных и адаптеры потоков. </w:t>
      </w:r>
      <w:r w:rsidRPr="00B93BFE">
        <w:rPr>
          <w:rStyle w:val="a8"/>
        </w:rPr>
        <w:t>Поток данных</w:t>
      </w:r>
      <w:r>
        <w:t xml:space="preserve"> – это абстрактное представление данных в виде последовательности байтов. Поток либо ассоциируется с неким физическим хранилищем (файлами на диске, памятью, сетью), либо декорирует (обрамляет) другой поток, преобразуя данные тем или иным образом. </w:t>
      </w:r>
      <w:r w:rsidRPr="00B93BFE">
        <w:rPr>
          <w:rStyle w:val="a8"/>
        </w:rPr>
        <w:t>Адаптеры потоков</w:t>
      </w:r>
      <w:r>
        <w:t xml:space="preserve"> служат оболочкой потока, преобразуя информацию определённого формата в набор байтов</w:t>
      </w:r>
      <w:r w:rsidR="00B93BFE">
        <w:t xml:space="preserve"> (сами адаптеры потоками не являются)</w:t>
      </w:r>
      <w:r>
        <w:t>.</w:t>
      </w:r>
    </w:p>
    <w:p w:rsidR="005C23DB" w:rsidRDefault="00B93BFE" w:rsidP="00B93BFE">
      <w:pPr>
        <w:pStyle w:val="2"/>
      </w:pPr>
      <w:r>
        <w:t xml:space="preserve">17.1. </w:t>
      </w:r>
      <w:r w:rsidR="005C23DB">
        <w:t>Потоки данных и декораторы потоков</w:t>
      </w:r>
    </w:p>
    <w:p w:rsidR="005C23DB" w:rsidRDefault="005C23DB" w:rsidP="005C23DB">
      <w:r>
        <w:t xml:space="preserve">Представим </w:t>
      </w:r>
      <w:r w:rsidR="00B93BFE">
        <w:t xml:space="preserve">наиболее </w:t>
      </w:r>
      <w:r w:rsidR="00B93BFE" w:rsidRPr="00B93BFE">
        <w:t xml:space="preserve">часто используемые </w:t>
      </w:r>
      <w:r>
        <w:t>классы для работы с потоками в виде следующих категорий.</w:t>
      </w:r>
    </w:p>
    <w:p w:rsidR="005C23DB" w:rsidRDefault="005C23DB" w:rsidP="005C23DB">
      <w:r w:rsidRPr="00B93BFE">
        <w:rPr>
          <w:rStyle w:val="aff2"/>
        </w:rPr>
        <w:t xml:space="preserve">1. Абстрактный класс </w:t>
      </w:r>
      <w:r w:rsidRPr="00B93BFE">
        <w:rPr>
          <w:rStyle w:val="a9"/>
        </w:rPr>
        <w:t>System.IO.</w:t>
      </w:r>
      <w:r w:rsidRPr="00B93BFE">
        <w:rPr>
          <w:rStyle w:val="af5"/>
        </w:rPr>
        <w:t>Stream</w:t>
      </w:r>
      <w:r w:rsidR="00B93BFE" w:rsidRPr="00B93BFE">
        <w:rPr>
          <w:rStyle w:val="aff2"/>
        </w:rPr>
        <w:t>.</w:t>
      </w:r>
      <w:r>
        <w:t xml:space="preserve"> </w:t>
      </w:r>
      <w:r w:rsidR="00B93BFE">
        <w:t>Это</w:t>
      </w:r>
      <w:r>
        <w:t xml:space="preserve"> базовый класс для других классов, представляющих потоки.</w:t>
      </w:r>
    </w:p>
    <w:p w:rsidR="005C23DB" w:rsidRDefault="005C23DB" w:rsidP="00B93BFE">
      <w:pPr>
        <w:pStyle w:val="aff1"/>
      </w:pPr>
      <w:r>
        <w:t>2. Классы для работы с потоками, связанными с хранилищами.</w:t>
      </w:r>
    </w:p>
    <w:p w:rsidR="005C23DB" w:rsidRDefault="005C23DB" w:rsidP="005C23DB">
      <w:r w:rsidRPr="00B93BFE">
        <w:rPr>
          <w:rStyle w:val="af5"/>
        </w:rPr>
        <w:t>FileStream</w:t>
      </w:r>
      <w:r>
        <w:t xml:space="preserve"> – класс для работы с файлами, как с потоками (пространство имён </w:t>
      </w:r>
      <w:r w:rsidRPr="00B93BFE">
        <w:rPr>
          <w:rStyle w:val="a9"/>
        </w:rPr>
        <w:t>System.IO</w:t>
      </w:r>
      <w:r>
        <w:t>).</w:t>
      </w:r>
    </w:p>
    <w:p w:rsidR="005C23DB" w:rsidRDefault="005C23DB" w:rsidP="005C23DB">
      <w:r w:rsidRPr="00B93BFE">
        <w:rPr>
          <w:rStyle w:val="af5"/>
        </w:rPr>
        <w:t>MemoryStream</w:t>
      </w:r>
      <w:r>
        <w:t xml:space="preserve"> – класс для представления потока в памяти (пространство имён </w:t>
      </w:r>
      <w:r w:rsidRPr="00B93BFE">
        <w:rPr>
          <w:rStyle w:val="a9"/>
        </w:rPr>
        <w:t>System.IO</w:t>
      </w:r>
      <w:r>
        <w:t>).</w:t>
      </w:r>
    </w:p>
    <w:p w:rsidR="005C23DB" w:rsidRDefault="005C23DB" w:rsidP="005C23DB">
      <w:r w:rsidRPr="00B93BFE">
        <w:rPr>
          <w:rStyle w:val="af5"/>
        </w:rPr>
        <w:t>NetworkStream</w:t>
      </w:r>
      <w:r>
        <w:t xml:space="preserve"> – работа с сокетами, как с потоками (пространство имён </w:t>
      </w:r>
      <w:r w:rsidRPr="00B93BFE">
        <w:rPr>
          <w:rStyle w:val="a9"/>
        </w:rPr>
        <w:t>System.Net.Sockets</w:t>
      </w:r>
      <w:r>
        <w:t>).</w:t>
      </w:r>
    </w:p>
    <w:p w:rsidR="005C23DB" w:rsidRDefault="005C23DB" w:rsidP="005C23DB">
      <w:r w:rsidRPr="00B93BFE">
        <w:rPr>
          <w:rStyle w:val="af5"/>
        </w:rPr>
        <w:t>PipeStream</w:t>
      </w:r>
      <w:r>
        <w:t xml:space="preserve"> </w:t>
      </w:r>
      <w:r w:rsidR="00B93BFE">
        <w:t>–</w:t>
      </w:r>
      <w:r>
        <w:t xml:space="preserve"> абстрактный класс из пространства имён </w:t>
      </w:r>
      <w:r w:rsidRPr="00B93BFE">
        <w:rPr>
          <w:rStyle w:val="a9"/>
        </w:rPr>
        <w:t>System.IO.Pipes</w:t>
      </w:r>
      <w:r>
        <w:t>, базовый для классов-потоков, которые позволяют передавать данные между процессами операционной системы.</w:t>
      </w:r>
    </w:p>
    <w:p w:rsidR="005C23DB" w:rsidRDefault="005C23DB" w:rsidP="00B93BFE">
      <w:pPr>
        <w:pStyle w:val="aff1"/>
      </w:pPr>
      <w:r>
        <w:t>3. Декораторы потоков.</w:t>
      </w:r>
    </w:p>
    <w:p w:rsidR="005C23DB" w:rsidRDefault="005C23DB" w:rsidP="005C23DB">
      <w:r w:rsidRPr="00B93BFE">
        <w:rPr>
          <w:rStyle w:val="af5"/>
        </w:rPr>
        <w:t>DeflateStream</w:t>
      </w:r>
      <w:r>
        <w:t xml:space="preserve"> и </w:t>
      </w:r>
      <w:r w:rsidRPr="00B93BFE">
        <w:rPr>
          <w:rStyle w:val="af5"/>
        </w:rPr>
        <w:t>GZipStream</w:t>
      </w:r>
      <w:r>
        <w:t xml:space="preserve"> – классы для потоков со сжатием данных (пространство имён </w:t>
      </w:r>
      <w:r w:rsidRPr="00B93BFE">
        <w:rPr>
          <w:rStyle w:val="a9"/>
        </w:rPr>
        <w:t>System.IO.Compression</w:t>
      </w:r>
      <w:r>
        <w:t>).</w:t>
      </w:r>
    </w:p>
    <w:p w:rsidR="005C23DB" w:rsidRDefault="005C23DB" w:rsidP="005C23DB">
      <w:r w:rsidRPr="00B93BFE">
        <w:rPr>
          <w:rStyle w:val="af5"/>
        </w:rPr>
        <w:t>CryptoStream</w:t>
      </w:r>
      <w:r>
        <w:t xml:space="preserve"> – поток зашифрованных данных (пространство имён </w:t>
      </w:r>
      <w:r w:rsidRPr="00B93BFE">
        <w:rPr>
          <w:rStyle w:val="a9"/>
        </w:rPr>
        <w:t>System.Security.Cryptography</w:t>
      </w:r>
      <w:r>
        <w:t>).</w:t>
      </w:r>
    </w:p>
    <w:p w:rsidR="005C23DB" w:rsidRDefault="005C23DB" w:rsidP="005C23DB">
      <w:r w:rsidRPr="00B93BFE">
        <w:rPr>
          <w:rStyle w:val="af5"/>
        </w:rPr>
        <w:t>BufferedStream</w:t>
      </w:r>
      <w:r>
        <w:t xml:space="preserve"> – поток с поддержкой буферизации данных (пространство имён </w:t>
      </w:r>
      <w:r w:rsidRPr="00B93BFE">
        <w:rPr>
          <w:rStyle w:val="a9"/>
        </w:rPr>
        <w:t>System.IO</w:t>
      </w:r>
      <w:r>
        <w:t>).</w:t>
      </w:r>
    </w:p>
    <w:p w:rsidR="005C23DB" w:rsidRDefault="005C23DB" w:rsidP="00B93BFE">
      <w:pPr>
        <w:pStyle w:val="aff1"/>
      </w:pPr>
      <w:r>
        <w:t>4. Адаптеры потоков.</w:t>
      </w:r>
    </w:p>
    <w:p w:rsidR="005C23DB" w:rsidRDefault="005C23DB" w:rsidP="005C23DB">
      <w:r w:rsidRPr="00B93BFE">
        <w:rPr>
          <w:rStyle w:val="af5"/>
        </w:rPr>
        <w:t>BinaryReader</w:t>
      </w:r>
      <w:r>
        <w:t xml:space="preserve"> и </w:t>
      </w:r>
      <w:r w:rsidRPr="00B93BFE">
        <w:rPr>
          <w:rStyle w:val="af5"/>
        </w:rPr>
        <w:t>BinaryWriter</w:t>
      </w:r>
      <w:r>
        <w:t xml:space="preserve"> – классы для ввода и вывода примитивных типов в двоичном формате.</w:t>
      </w:r>
    </w:p>
    <w:p w:rsidR="005C23DB" w:rsidRDefault="005C23DB" w:rsidP="005C23DB">
      <w:r w:rsidRPr="00B93BFE">
        <w:rPr>
          <w:rStyle w:val="af5"/>
        </w:rPr>
        <w:lastRenderedPageBreak/>
        <w:t>StreamReader</w:t>
      </w:r>
      <w:r>
        <w:t xml:space="preserve"> и </w:t>
      </w:r>
      <w:r w:rsidRPr="00B93BFE">
        <w:rPr>
          <w:rStyle w:val="af5"/>
        </w:rPr>
        <w:t>StreamWriter</w:t>
      </w:r>
      <w:r>
        <w:t xml:space="preserve"> – классы для ввода и вывода информации в строковом представлении.</w:t>
      </w:r>
    </w:p>
    <w:p w:rsidR="005C23DB" w:rsidRDefault="005C23DB" w:rsidP="005C23DB">
      <w:r w:rsidRPr="00B93BFE">
        <w:rPr>
          <w:rStyle w:val="af5"/>
        </w:rPr>
        <w:t>XmlReader</w:t>
      </w:r>
      <w:r>
        <w:t xml:space="preserve"> и </w:t>
      </w:r>
      <w:r w:rsidRPr="00B93BFE">
        <w:rPr>
          <w:rStyle w:val="af5"/>
        </w:rPr>
        <w:t>XmlWriter</w:t>
      </w:r>
      <w:r>
        <w:t xml:space="preserve"> – абстрактные классы для ввода/вывода XML.</w:t>
      </w:r>
    </w:p>
    <w:p w:rsidR="005C23DB" w:rsidRDefault="005C23DB" w:rsidP="005C23DB">
      <w:r>
        <w:t xml:space="preserve">Элементы абстрактного класса </w:t>
      </w:r>
      <w:r w:rsidRPr="00B93BFE">
        <w:rPr>
          <w:rStyle w:val="af5"/>
        </w:rPr>
        <w:t>Stream</w:t>
      </w:r>
      <w:r>
        <w:t xml:space="preserve"> сведены в табл. 13.</w:t>
      </w:r>
    </w:p>
    <w:p w:rsidR="005C23DB" w:rsidRDefault="005C23DB" w:rsidP="009126A1">
      <w:pPr>
        <w:pStyle w:val="af8"/>
      </w:pPr>
      <w:r>
        <w:t>Таблица 13</w:t>
      </w:r>
    </w:p>
    <w:p w:rsidR="005C23DB" w:rsidRDefault="005C23DB" w:rsidP="009126A1">
      <w:pPr>
        <w:pStyle w:val="af9"/>
      </w:pPr>
      <w:r>
        <w:t xml:space="preserve">Элементы абстрактного класса </w:t>
      </w:r>
      <w:r w:rsidRPr="009126A1">
        <w:rPr>
          <w:rStyle w:val="af5"/>
        </w:rPr>
        <w:t>Stream</w:t>
      </w:r>
    </w:p>
    <w:tbl>
      <w:tblPr>
        <w:tblStyle w:val="afa"/>
        <w:tblW w:w="5005" w:type="pct"/>
        <w:jc w:val="center"/>
        <w:tblLook w:val="04A0" w:firstRow="1" w:lastRow="0" w:firstColumn="1" w:lastColumn="0" w:noHBand="0" w:noVBand="1"/>
      </w:tblPr>
      <w:tblGrid>
        <w:gridCol w:w="1984"/>
        <w:gridCol w:w="7654"/>
      </w:tblGrid>
      <w:tr w:rsidR="009126A1" w:rsidRPr="009126A1" w:rsidTr="008802DC">
        <w:trPr>
          <w:jc w:val="center"/>
        </w:trPr>
        <w:tc>
          <w:tcPr>
            <w:tcW w:w="1029" w:type="pct"/>
            <w:vAlign w:val="center"/>
          </w:tcPr>
          <w:p w:rsidR="009126A1" w:rsidRPr="009126A1" w:rsidRDefault="009126A1" w:rsidP="009126A1">
            <w:pPr>
              <w:pStyle w:val="aff7"/>
            </w:pPr>
            <w:r w:rsidRPr="009126A1">
              <w:t>Категория</w:t>
            </w:r>
          </w:p>
        </w:tc>
        <w:tc>
          <w:tcPr>
            <w:tcW w:w="3971" w:type="pct"/>
            <w:vAlign w:val="center"/>
          </w:tcPr>
          <w:p w:rsidR="009126A1" w:rsidRPr="009126A1" w:rsidRDefault="009126A1" w:rsidP="009126A1">
            <w:pPr>
              <w:pStyle w:val="aff7"/>
            </w:pPr>
            <w:r w:rsidRPr="009126A1">
              <w:t>Элементы</w:t>
            </w:r>
          </w:p>
        </w:tc>
      </w:tr>
      <w:tr w:rsidR="009126A1" w:rsidRPr="009126A1" w:rsidTr="008802DC">
        <w:trPr>
          <w:jc w:val="center"/>
        </w:trPr>
        <w:tc>
          <w:tcPr>
            <w:tcW w:w="1029" w:type="pct"/>
            <w:vMerge w:val="restart"/>
            <w:vAlign w:val="center"/>
          </w:tcPr>
          <w:p w:rsidR="009126A1" w:rsidRPr="009126A1" w:rsidRDefault="009126A1" w:rsidP="009126A1">
            <w:pPr>
              <w:pStyle w:val="aff8"/>
            </w:pPr>
            <w:r w:rsidRPr="009126A1">
              <w:t>Чтение данных</w:t>
            </w:r>
          </w:p>
        </w:tc>
        <w:tc>
          <w:tcPr>
            <w:tcW w:w="3971" w:type="pct"/>
            <w:vAlign w:val="center"/>
          </w:tcPr>
          <w:p w:rsidR="009126A1" w:rsidRPr="009126A1" w:rsidRDefault="009126A1" w:rsidP="009126A1">
            <w:pPr>
              <w:pStyle w:val="aff8"/>
              <w:rPr>
                <w:rStyle w:val="aff"/>
              </w:rPr>
            </w:pPr>
            <w:r w:rsidRPr="009126A1">
              <w:rPr>
                <w:rStyle w:val="afd"/>
              </w:rPr>
              <w:t>bool</w:t>
            </w:r>
            <w:r w:rsidRPr="009126A1">
              <w:rPr>
                <w:rStyle w:val="aff"/>
              </w:rPr>
              <w:t xml:space="preserve"> CanRead { </w:t>
            </w:r>
            <w:r w:rsidRPr="009126A1">
              <w:rPr>
                <w:rStyle w:val="afd"/>
              </w:rPr>
              <w:t>get</w:t>
            </w:r>
            <w:r w:rsidRPr="009126A1">
              <w:rPr>
                <w:rStyle w:val="aff"/>
              </w:rPr>
              <w:t>; }</w:t>
            </w:r>
          </w:p>
        </w:tc>
      </w:tr>
      <w:tr w:rsidR="009126A1" w:rsidRPr="009126A1" w:rsidTr="008802DC">
        <w:trPr>
          <w:jc w:val="center"/>
        </w:trPr>
        <w:tc>
          <w:tcPr>
            <w:tcW w:w="1029" w:type="pct"/>
            <w:vMerge/>
            <w:vAlign w:val="center"/>
          </w:tcPr>
          <w:p w:rsidR="009126A1" w:rsidRPr="009126A1" w:rsidRDefault="009126A1" w:rsidP="009126A1">
            <w:pPr>
              <w:pStyle w:val="aff8"/>
            </w:pPr>
          </w:p>
        </w:tc>
        <w:tc>
          <w:tcPr>
            <w:tcW w:w="3971" w:type="pct"/>
            <w:vAlign w:val="center"/>
          </w:tcPr>
          <w:p w:rsidR="009126A1" w:rsidRPr="009126A1" w:rsidRDefault="009126A1" w:rsidP="009126A1">
            <w:pPr>
              <w:pStyle w:val="aff8"/>
              <w:rPr>
                <w:rStyle w:val="aff"/>
                <w:lang w:val="en-US"/>
              </w:rPr>
            </w:pPr>
            <w:r w:rsidRPr="009126A1">
              <w:rPr>
                <w:rStyle w:val="afe"/>
              </w:rPr>
              <w:t>IAsyncResult</w:t>
            </w:r>
            <w:r w:rsidRPr="009126A1">
              <w:rPr>
                <w:rStyle w:val="aff"/>
                <w:lang w:val="en-US"/>
              </w:rPr>
              <w:t xml:space="preserve"> BeginRead(</w:t>
            </w:r>
            <w:r w:rsidRPr="009126A1">
              <w:rPr>
                <w:rStyle w:val="afd"/>
              </w:rPr>
              <w:t>byte</w:t>
            </w:r>
            <w:r w:rsidRPr="009126A1">
              <w:rPr>
                <w:rStyle w:val="aff"/>
                <w:lang w:val="en-US"/>
              </w:rPr>
              <w:t xml:space="preserve">[] buffer, </w:t>
            </w:r>
            <w:r w:rsidRPr="009126A1">
              <w:rPr>
                <w:rStyle w:val="afd"/>
              </w:rPr>
              <w:t>int</w:t>
            </w:r>
            <w:r w:rsidRPr="009126A1">
              <w:rPr>
                <w:rStyle w:val="aff"/>
                <w:lang w:val="en-US"/>
              </w:rPr>
              <w:t xml:space="preserve"> offset, </w:t>
            </w:r>
            <w:r w:rsidRPr="009126A1">
              <w:rPr>
                <w:rStyle w:val="afd"/>
              </w:rPr>
              <w:t>int</w:t>
            </w:r>
            <w:r w:rsidRPr="009126A1">
              <w:rPr>
                <w:rStyle w:val="aff"/>
                <w:lang w:val="en-US"/>
              </w:rPr>
              <w:t xml:space="preserve"> count,</w:t>
            </w:r>
          </w:p>
          <w:p w:rsidR="009126A1" w:rsidRPr="009126A1" w:rsidRDefault="009126A1" w:rsidP="009126A1">
            <w:pPr>
              <w:pStyle w:val="aff8"/>
              <w:rPr>
                <w:rStyle w:val="aff"/>
              </w:rPr>
            </w:pPr>
            <w:r>
              <w:rPr>
                <w:rStyle w:val="aff"/>
                <w:lang w:val="en-US"/>
              </w:rPr>
              <w:t xml:space="preserve">                       </w:t>
            </w:r>
            <w:r w:rsidRPr="009126A1">
              <w:rPr>
                <w:rStyle w:val="afe"/>
              </w:rPr>
              <w:t>AsyncCallback</w:t>
            </w:r>
            <w:r w:rsidRPr="009126A1">
              <w:rPr>
                <w:rStyle w:val="aff"/>
              </w:rPr>
              <w:t xml:space="preserve"> callback, </w:t>
            </w:r>
            <w:r w:rsidRPr="009126A1">
              <w:rPr>
                <w:rStyle w:val="afd"/>
              </w:rPr>
              <w:t>object</w:t>
            </w:r>
            <w:r w:rsidRPr="009126A1">
              <w:rPr>
                <w:rStyle w:val="aff"/>
              </w:rPr>
              <w:t xml:space="preserve"> state)</w:t>
            </w:r>
          </w:p>
        </w:tc>
      </w:tr>
      <w:tr w:rsidR="009126A1" w:rsidRPr="009126A1" w:rsidTr="008802DC">
        <w:trPr>
          <w:jc w:val="center"/>
        </w:trPr>
        <w:tc>
          <w:tcPr>
            <w:tcW w:w="1029" w:type="pct"/>
            <w:vMerge/>
            <w:vAlign w:val="center"/>
          </w:tcPr>
          <w:p w:rsidR="009126A1" w:rsidRPr="009126A1" w:rsidRDefault="009126A1" w:rsidP="009126A1">
            <w:pPr>
              <w:pStyle w:val="aff8"/>
              <w:rPr>
                <w:lang w:val="en-US"/>
              </w:rPr>
            </w:pPr>
          </w:p>
        </w:tc>
        <w:tc>
          <w:tcPr>
            <w:tcW w:w="3971" w:type="pct"/>
            <w:vAlign w:val="center"/>
          </w:tcPr>
          <w:p w:rsidR="009126A1" w:rsidRPr="009126A1" w:rsidRDefault="009126A1" w:rsidP="009126A1">
            <w:pPr>
              <w:pStyle w:val="aff8"/>
              <w:rPr>
                <w:rStyle w:val="aff"/>
              </w:rPr>
            </w:pPr>
            <w:r w:rsidRPr="009126A1">
              <w:rPr>
                <w:rStyle w:val="afd"/>
              </w:rPr>
              <w:t>int</w:t>
            </w:r>
            <w:r w:rsidRPr="009126A1">
              <w:rPr>
                <w:rStyle w:val="aff"/>
              </w:rPr>
              <w:t xml:space="preserve"> EndRead(</w:t>
            </w:r>
            <w:r w:rsidRPr="009126A1">
              <w:rPr>
                <w:rStyle w:val="afe"/>
              </w:rPr>
              <w:t>IAsyncResult</w:t>
            </w:r>
            <w:r w:rsidRPr="009126A1">
              <w:rPr>
                <w:rStyle w:val="aff"/>
              </w:rPr>
              <w:t xml:space="preserve"> asyncResult)</w:t>
            </w:r>
          </w:p>
        </w:tc>
      </w:tr>
      <w:tr w:rsidR="009126A1" w:rsidRPr="00BA3150" w:rsidTr="008802DC">
        <w:trPr>
          <w:jc w:val="center"/>
        </w:trPr>
        <w:tc>
          <w:tcPr>
            <w:tcW w:w="1029" w:type="pct"/>
            <w:vMerge/>
            <w:vAlign w:val="center"/>
          </w:tcPr>
          <w:p w:rsidR="009126A1" w:rsidRPr="009126A1" w:rsidRDefault="009126A1" w:rsidP="009126A1">
            <w:pPr>
              <w:pStyle w:val="aff8"/>
              <w:rPr>
                <w:lang w:val="en-US"/>
              </w:rPr>
            </w:pPr>
          </w:p>
        </w:tc>
        <w:tc>
          <w:tcPr>
            <w:tcW w:w="3971" w:type="pct"/>
            <w:vAlign w:val="center"/>
          </w:tcPr>
          <w:p w:rsidR="009126A1" w:rsidRPr="00F657CE" w:rsidRDefault="009126A1" w:rsidP="009126A1">
            <w:pPr>
              <w:pStyle w:val="aff8"/>
              <w:rPr>
                <w:rStyle w:val="aff"/>
                <w:lang w:val="en-US"/>
              </w:rPr>
            </w:pPr>
            <w:r w:rsidRPr="009126A1">
              <w:rPr>
                <w:rStyle w:val="afd"/>
              </w:rPr>
              <w:t>int</w:t>
            </w:r>
            <w:r w:rsidRPr="00F657CE">
              <w:rPr>
                <w:rStyle w:val="aff"/>
                <w:lang w:val="en-US"/>
              </w:rPr>
              <w:t xml:space="preserve"> Read(</w:t>
            </w:r>
            <w:r w:rsidRPr="009126A1">
              <w:rPr>
                <w:rStyle w:val="afd"/>
              </w:rPr>
              <w:t>byte</w:t>
            </w:r>
            <w:r w:rsidRPr="00F657CE">
              <w:rPr>
                <w:rStyle w:val="aff"/>
                <w:lang w:val="en-US"/>
              </w:rPr>
              <w:t xml:space="preserve">[] buffer, </w:t>
            </w:r>
            <w:r w:rsidRPr="009126A1">
              <w:rPr>
                <w:rStyle w:val="afd"/>
              </w:rPr>
              <w:t>int</w:t>
            </w:r>
            <w:r w:rsidRPr="00F657CE">
              <w:rPr>
                <w:rStyle w:val="aff"/>
                <w:lang w:val="en-US"/>
              </w:rPr>
              <w:t xml:space="preserve"> offset, </w:t>
            </w:r>
            <w:r w:rsidRPr="009126A1">
              <w:rPr>
                <w:rStyle w:val="afd"/>
              </w:rPr>
              <w:t>int</w:t>
            </w:r>
            <w:r w:rsidRPr="00F657CE">
              <w:rPr>
                <w:rStyle w:val="aff"/>
                <w:lang w:val="en-US"/>
              </w:rPr>
              <w:t xml:space="preserve"> count)</w:t>
            </w:r>
          </w:p>
        </w:tc>
      </w:tr>
      <w:tr w:rsidR="00F30553" w:rsidRPr="00BA3150" w:rsidTr="008802DC">
        <w:trPr>
          <w:jc w:val="center"/>
        </w:trPr>
        <w:tc>
          <w:tcPr>
            <w:tcW w:w="1029" w:type="pct"/>
            <w:vMerge/>
            <w:vAlign w:val="center"/>
          </w:tcPr>
          <w:p w:rsidR="00F30553" w:rsidRPr="009126A1" w:rsidRDefault="00F30553" w:rsidP="009126A1">
            <w:pPr>
              <w:pStyle w:val="aff8"/>
              <w:rPr>
                <w:lang w:val="en-US"/>
              </w:rPr>
            </w:pPr>
          </w:p>
        </w:tc>
        <w:tc>
          <w:tcPr>
            <w:tcW w:w="3971" w:type="pct"/>
            <w:vAlign w:val="center"/>
          </w:tcPr>
          <w:p w:rsidR="00F30553" w:rsidRPr="00F30553" w:rsidRDefault="00F30553" w:rsidP="00F30553">
            <w:pPr>
              <w:pStyle w:val="aff8"/>
              <w:rPr>
                <w:rStyle w:val="aff"/>
                <w:lang w:val="en-US"/>
              </w:rPr>
            </w:pPr>
            <w:r w:rsidRPr="00F30553">
              <w:rPr>
                <w:rStyle w:val="afe"/>
              </w:rPr>
              <w:t>Task</w:t>
            </w:r>
            <w:r w:rsidRPr="00F30553">
              <w:rPr>
                <w:rStyle w:val="aff"/>
                <w:lang w:val="en-US"/>
              </w:rPr>
              <w:t>&lt;</w:t>
            </w:r>
            <w:r w:rsidRPr="00F30553">
              <w:rPr>
                <w:rStyle w:val="afd"/>
              </w:rPr>
              <w:t>int</w:t>
            </w:r>
            <w:r w:rsidRPr="00F30553">
              <w:rPr>
                <w:rStyle w:val="aff"/>
                <w:lang w:val="en-US"/>
              </w:rPr>
              <w:t>&gt; ReadAsync(</w:t>
            </w:r>
            <w:r w:rsidRPr="00F30553">
              <w:rPr>
                <w:rStyle w:val="afd"/>
              </w:rPr>
              <w:t>byte</w:t>
            </w:r>
            <w:r w:rsidRPr="00F30553">
              <w:rPr>
                <w:rStyle w:val="aff"/>
                <w:lang w:val="en-US"/>
              </w:rPr>
              <w:t xml:space="preserve">[] buffer, </w:t>
            </w:r>
            <w:r w:rsidRPr="00F30553">
              <w:rPr>
                <w:rStyle w:val="afd"/>
              </w:rPr>
              <w:t>int</w:t>
            </w:r>
            <w:r w:rsidRPr="00F30553">
              <w:rPr>
                <w:rStyle w:val="aff"/>
                <w:lang w:val="en-US"/>
              </w:rPr>
              <w:t xml:space="preserve"> offset, </w:t>
            </w:r>
            <w:r w:rsidRPr="00F30553">
              <w:rPr>
                <w:rStyle w:val="afd"/>
              </w:rPr>
              <w:t>int</w:t>
            </w:r>
            <w:r w:rsidRPr="00F30553">
              <w:rPr>
                <w:rStyle w:val="aff"/>
                <w:lang w:val="en-US"/>
              </w:rPr>
              <w:t xml:space="preserve"> count)</w:t>
            </w:r>
          </w:p>
        </w:tc>
      </w:tr>
      <w:tr w:rsidR="009126A1" w:rsidRPr="009126A1" w:rsidTr="008802DC">
        <w:trPr>
          <w:jc w:val="center"/>
        </w:trPr>
        <w:tc>
          <w:tcPr>
            <w:tcW w:w="1029" w:type="pct"/>
            <w:vMerge/>
            <w:vAlign w:val="center"/>
          </w:tcPr>
          <w:p w:rsidR="009126A1" w:rsidRPr="009126A1" w:rsidRDefault="009126A1" w:rsidP="009126A1">
            <w:pPr>
              <w:pStyle w:val="aff8"/>
              <w:rPr>
                <w:lang w:val="en-US"/>
              </w:rPr>
            </w:pPr>
          </w:p>
        </w:tc>
        <w:tc>
          <w:tcPr>
            <w:tcW w:w="3971" w:type="pct"/>
            <w:vAlign w:val="center"/>
          </w:tcPr>
          <w:p w:rsidR="009126A1" w:rsidRPr="009126A1" w:rsidRDefault="009126A1" w:rsidP="009126A1">
            <w:pPr>
              <w:pStyle w:val="aff8"/>
              <w:rPr>
                <w:rStyle w:val="aff"/>
              </w:rPr>
            </w:pPr>
            <w:r w:rsidRPr="009126A1">
              <w:rPr>
                <w:rStyle w:val="afd"/>
              </w:rPr>
              <w:t>int</w:t>
            </w:r>
            <w:r w:rsidRPr="009126A1">
              <w:rPr>
                <w:rStyle w:val="aff"/>
              </w:rPr>
              <w:t xml:space="preserve"> ReadByte()</w:t>
            </w:r>
          </w:p>
        </w:tc>
      </w:tr>
      <w:tr w:rsidR="00F30553" w:rsidRPr="009126A1" w:rsidTr="008802DC">
        <w:trPr>
          <w:jc w:val="center"/>
        </w:trPr>
        <w:tc>
          <w:tcPr>
            <w:tcW w:w="1029" w:type="pct"/>
            <w:vMerge w:val="restart"/>
            <w:vAlign w:val="center"/>
          </w:tcPr>
          <w:p w:rsidR="00F30553" w:rsidRPr="009126A1" w:rsidRDefault="00F30553" w:rsidP="009126A1">
            <w:pPr>
              <w:pStyle w:val="aff8"/>
              <w:rPr>
                <w:lang w:val="en-US"/>
              </w:rPr>
            </w:pPr>
            <w:r w:rsidRPr="009126A1">
              <w:t>Запись</w:t>
            </w:r>
            <w:r w:rsidRPr="009126A1">
              <w:rPr>
                <w:lang w:val="en-US"/>
              </w:rPr>
              <w:t xml:space="preserve"> </w:t>
            </w:r>
            <w:r w:rsidRPr="009126A1">
              <w:t>данных</w:t>
            </w:r>
          </w:p>
        </w:tc>
        <w:tc>
          <w:tcPr>
            <w:tcW w:w="3971" w:type="pct"/>
            <w:vAlign w:val="center"/>
          </w:tcPr>
          <w:p w:rsidR="00F30553" w:rsidRPr="009126A1" w:rsidRDefault="00F30553" w:rsidP="009126A1">
            <w:pPr>
              <w:pStyle w:val="aff8"/>
              <w:rPr>
                <w:rStyle w:val="aff"/>
              </w:rPr>
            </w:pPr>
            <w:r w:rsidRPr="009126A1">
              <w:rPr>
                <w:rStyle w:val="afd"/>
              </w:rPr>
              <w:t>bool</w:t>
            </w:r>
            <w:r w:rsidRPr="009126A1">
              <w:rPr>
                <w:rStyle w:val="aff"/>
              </w:rPr>
              <w:t xml:space="preserve"> CanWrite { </w:t>
            </w:r>
            <w:r w:rsidRPr="009126A1">
              <w:rPr>
                <w:rStyle w:val="afd"/>
              </w:rPr>
              <w:t>get</w:t>
            </w:r>
            <w:r w:rsidRPr="009126A1">
              <w:rPr>
                <w:rStyle w:val="aff"/>
              </w:rPr>
              <w:t>; }</w:t>
            </w:r>
          </w:p>
        </w:tc>
      </w:tr>
      <w:tr w:rsidR="00F30553" w:rsidRPr="008802DC" w:rsidTr="008802DC">
        <w:trPr>
          <w:jc w:val="center"/>
        </w:trPr>
        <w:tc>
          <w:tcPr>
            <w:tcW w:w="1029" w:type="pct"/>
            <w:vMerge/>
            <w:vAlign w:val="center"/>
          </w:tcPr>
          <w:p w:rsidR="00F30553" w:rsidRPr="009126A1" w:rsidRDefault="00F30553" w:rsidP="009126A1">
            <w:pPr>
              <w:pStyle w:val="aff8"/>
              <w:rPr>
                <w:lang w:val="en-US"/>
              </w:rPr>
            </w:pPr>
          </w:p>
        </w:tc>
        <w:tc>
          <w:tcPr>
            <w:tcW w:w="3971" w:type="pct"/>
            <w:vAlign w:val="center"/>
          </w:tcPr>
          <w:p w:rsidR="008802DC" w:rsidRDefault="00F30553" w:rsidP="008802DC">
            <w:pPr>
              <w:pStyle w:val="aff8"/>
              <w:rPr>
                <w:rStyle w:val="aff"/>
                <w:lang w:val="en-US"/>
              </w:rPr>
            </w:pPr>
            <w:r w:rsidRPr="009126A1">
              <w:rPr>
                <w:rStyle w:val="afe"/>
              </w:rPr>
              <w:t>IAsyncResult</w:t>
            </w:r>
            <w:r w:rsidRPr="00F657CE">
              <w:rPr>
                <w:rStyle w:val="aff"/>
                <w:lang w:val="en-US"/>
              </w:rPr>
              <w:t xml:space="preserve"> BeginWrite(</w:t>
            </w:r>
            <w:r w:rsidRPr="009126A1">
              <w:rPr>
                <w:rStyle w:val="afd"/>
              </w:rPr>
              <w:t>byte</w:t>
            </w:r>
            <w:r w:rsidRPr="00F657CE">
              <w:rPr>
                <w:rStyle w:val="aff"/>
                <w:lang w:val="en-US"/>
              </w:rPr>
              <w:t xml:space="preserve">[] buffer, </w:t>
            </w:r>
            <w:r w:rsidRPr="009126A1">
              <w:rPr>
                <w:rStyle w:val="afd"/>
              </w:rPr>
              <w:t>int</w:t>
            </w:r>
            <w:r w:rsidRPr="00F657CE">
              <w:rPr>
                <w:rStyle w:val="aff"/>
                <w:lang w:val="en-US"/>
              </w:rPr>
              <w:t xml:space="preserve"> offset,</w:t>
            </w:r>
            <w:r w:rsidR="008802DC">
              <w:rPr>
                <w:rStyle w:val="aff"/>
                <w:lang w:val="en-US"/>
              </w:rPr>
              <w:t xml:space="preserve"> </w:t>
            </w:r>
            <w:r w:rsidRPr="009126A1">
              <w:rPr>
                <w:rStyle w:val="afd"/>
              </w:rPr>
              <w:t>int</w:t>
            </w:r>
            <w:r w:rsidRPr="00F657CE">
              <w:rPr>
                <w:rStyle w:val="aff"/>
                <w:lang w:val="en-US"/>
              </w:rPr>
              <w:t xml:space="preserve"> count,</w:t>
            </w:r>
          </w:p>
          <w:p w:rsidR="00F30553" w:rsidRPr="008802DC" w:rsidRDefault="008802DC" w:rsidP="008802DC">
            <w:pPr>
              <w:pStyle w:val="aff8"/>
              <w:rPr>
                <w:rStyle w:val="aff"/>
                <w:lang w:val="en-US"/>
              </w:rPr>
            </w:pPr>
            <w:r>
              <w:rPr>
                <w:rStyle w:val="afe"/>
              </w:rPr>
              <w:t xml:space="preserve">                        </w:t>
            </w:r>
            <w:r w:rsidR="00F30553" w:rsidRPr="009126A1">
              <w:rPr>
                <w:rStyle w:val="afe"/>
              </w:rPr>
              <w:t>AsyncCallback</w:t>
            </w:r>
            <w:r w:rsidR="00F30553" w:rsidRPr="008802DC">
              <w:rPr>
                <w:rStyle w:val="aff"/>
                <w:lang w:val="en-US"/>
              </w:rPr>
              <w:t xml:space="preserve"> callback, </w:t>
            </w:r>
            <w:r w:rsidR="00F30553" w:rsidRPr="009126A1">
              <w:rPr>
                <w:rStyle w:val="afd"/>
              </w:rPr>
              <w:t>object</w:t>
            </w:r>
            <w:r w:rsidR="00F30553" w:rsidRPr="008802DC">
              <w:rPr>
                <w:rStyle w:val="aff"/>
                <w:lang w:val="en-US"/>
              </w:rPr>
              <w:t xml:space="preserve"> state)</w:t>
            </w:r>
          </w:p>
        </w:tc>
      </w:tr>
      <w:tr w:rsidR="00F30553" w:rsidRPr="009126A1" w:rsidTr="008802DC">
        <w:trPr>
          <w:jc w:val="center"/>
        </w:trPr>
        <w:tc>
          <w:tcPr>
            <w:tcW w:w="1029" w:type="pct"/>
            <w:vMerge/>
            <w:vAlign w:val="center"/>
          </w:tcPr>
          <w:p w:rsidR="00F30553" w:rsidRPr="009126A1" w:rsidRDefault="00F30553" w:rsidP="009126A1">
            <w:pPr>
              <w:pStyle w:val="aff8"/>
              <w:rPr>
                <w:lang w:val="en-US"/>
              </w:rPr>
            </w:pPr>
          </w:p>
        </w:tc>
        <w:tc>
          <w:tcPr>
            <w:tcW w:w="3971" w:type="pct"/>
            <w:vAlign w:val="center"/>
          </w:tcPr>
          <w:p w:rsidR="00F30553" w:rsidRPr="009126A1" w:rsidRDefault="00F30553" w:rsidP="009126A1">
            <w:pPr>
              <w:pStyle w:val="aff8"/>
              <w:rPr>
                <w:rStyle w:val="aff"/>
              </w:rPr>
            </w:pPr>
            <w:r w:rsidRPr="009126A1">
              <w:rPr>
                <w:rStyle w:val="afd"/>
              </w:rPr>
              <w:t>int</w:t>
            </w:r>
            <w:r w:rsidRPr="009126A1">
              <w:rPr>
                <w:rStyle w:val="aff"/>
              </w:rPr>
              <w:t xml:space="preserve"> EndWrite(</w:t>
            </w:r>
            <w:r w:rsidRPr="009126A1">
              <w:rPr>
                <w:rStyle w:val="afe"/>
              </w:rPr>
              <w:t>IAsyncResult</w:t>
            </w:r>
            <w:r w:rsidRPr="009126A1">
              <w:rPr>
                <w:rStyle w:val="aff"/>
              </w:rPr>
              <w:t xml:space="preserve"> asyncResult)</w:t>
            </w:r>
          </w:p>
        </w:tc>
      </w:tr>
      <w:tr w:rsidR="00F30553" w:rsidRPr="00BA3150" w:rsidTr="008802DC">
        <w:trPr>
          <w:jc w:val="center"/>
        </w:trPr>
        <w:tc>
          <w:tcPr>
            <w:tcW w:w="1029" w:type="pct"/>
            <w:vMerge/>
            <w:vAlign w:val="center"/>
          </w:tcPr>
          <w:p w:rsidR="00F30553" w:rsidRPr="009126A1" w:rsidRDefault="00F30553" w:rsidP="009126A1">
            <w:pPr>
              <w:pStyle w:val="aff8"/>
              <w:rPr>
                <w:lang w:val="en-US"/>
              </w:rPr>
            </w:pPr>
          </w:p>
        </w:tc>
        <w:tc>
          <w:tcPr>
            <w:tcW w:w="3971" w:type="pct"/>
            <w:vAlign w:val="center"/>
          </w:tcPr>
          <w:p w:rsidR="00F30553" w:rsidRPr="00F657CE" w:rsidRDefault="00F30553" w:rsidP="009126A1">
            <w:pPr>
              <w:pStyle w:val="aff8"/>
              <w:rPr>
                <w:rStyle w:val="aff"/>
                <w:lang w:val="en-US"/>
              </w:rPr>
            </w:pPr>
            <w:r w:rsidRPr="009126A1">
              <w:rPr>
                <w:rStyle w:val="afd"/>
              </w:rPr>
              <w:t>void</w:t>
            </w:r>
            <w:r w:rsidRPr="00F657CE">
              <w:rPr>
                <w:rStyle w:val="aff"/>
                <w:lang w:val="en-US"/>
              </w:rPr>
              <w:t xml:space="preserve"> Write(</w:t>
            </w:r>
            <w:r w:rsidRPr="009126A1">
              <w:rPr>
                <w:rStyle w:val="afd"/>
              </w:rPr>
              <w:t>byte</w:t>
            </w:r>
            <w:r w:rsidRPr="00F657CE">
              <w:rPr>
                <w:rStyle w:val="aff"/>
                <w:lang w:val="en-US"/>
              </w:rPr>
              <w:t xml:space="preserve">[] buffer, </w:t>
            </w:r>
            <w:r w:rsidRPr="009126A1">
              <w:rPr>
                <w:rStyle w:val="afd"/>
              </w:rPr>
              <w:t>int</w:t>
            </w:r>
            <w:r w:rsidRPr="00F657CE">
              <w:rPr>
                <w:rStyle w:val="aff"/>
                <w:lang w:val="en-US"/>
              </w:rPr>
              <w:t xml:space="preserve"> offset, </w:t>
            </w:r>
            <w:r w:rsidRPr="009126A1">
              <w:rPr>
                <w:rStyle w:val="afd"/>
              </w:rPr>
              <w:t>int</w:t>
            </w:r>
            <w:r w:rsidRPr="00F657CE">
              <w:rPr>
                <w:rStyle w:val="aff"/>
                <w:lang w:val="en-US"/>
              </w:rPr>
              <w:t xml:space="preserve"> count)</w:t>
            </w:r>
          </w:p>
        </w:tc>
      </w:tr>
      <w:tr w:rsidR="00F30553" w:rsidRPr="00BA3150"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F30553" w:rsidRDefault="00F30553" w:rsidP="00F30553">
            <w:pPr>
              <w:pStyle w:val="aff8"/>
              <w:rPr>
                <w:rStyle w:val="aff"/>
                <w:lang w:val="en-US"/>
              </w:rPr>
            </w:pPr>
            <w:r w:rsidRPr="00F30553">
              <w:rPr>
                <w:rStyle w:val="afe"/>
              </w:rPr>
              <w:t>Task</w:t>
            </w:r>
            <w:r w:rsidRPr="00F30553">
              <w:rPr>
                <w:rStyle w:val="aff"/>
                <w:lang w:val="en-US"/>
              </w:rPr>
              <w:t xml:space="preserve"> </w:t>
            </w:r>
            <w:r w:rsidRPr="00F657CE">
              <w:rPr>
                <w:rStyle w:val="aff"/>
                <w:lang w:val="en-US"/>
              </w:rPr>
              <w:t>Write</w:t>
            </w:r>
            <w:r w:rsidRPr="00F30553">
              <w:rPr>
                <w:rStyle w:val="aff"/>
                <w:lang w:val="en-US"/>
              </w:rPr>
              <w:t>Async(</w:t>
            </w:r>
            <w:r w:rsidRPr="00F30553">
              <w:rPr>
                <w:rStyle w:val="afd"/>
              </w:rPr>
              <w:t>byte</w:t>
            </w:r>
            <w:r w:rsidRPr="00F30553">
              <w:rPr>
                <w:rStyle w:val="aff"/>
                <w:lang w:val="en-US"/>
              </w:rPr>
              <w:t xml:space="preserve">[] buffer, </w:t>
            </w:r>
            <w:r w:rsidRPr="00F30553">
              <w:rPr>
                <w:rStyle w:val="afd"/>
              </w:rPr>
              <w:t>int</w:t>
            </w:r>
            <w:r w:rsidRPr="00F30553">
              <w:rPr>
                <w:rStyle w:val="aff"/>
                <w:lang w:val="en-US"/>
              </w:rPr>
              <w:t xml:space="preserve"> offset, </w:t>
            </w:r>
            <w:r w:rsidRPr="00F30553">
              <w:rPr>
                <w:rStyle w:val="afd"/>
              </w:rPr>
              <w:t>int</w:t>
            </w:r>
            <w:r w:rsidRPr="00F30553">
              <w:rPr>
                <w:rStyle w:val="aff"/>
                <w:lang w:val="en-US"/>
              </w:rPr>
              <w:t xml:space="preserve"> count)</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void</w:t>
            </w:r>
            <w:r w:rsidRPr="009126A1">
              <w:rPr>
                <w:rStyle w:val="aff"/>
              </w:rPr>
              <w:t xml:space="preserve"> WriteByte(</w:t>
            </w:r>
            <w:r w:rsidRPr="009126A1">
              <w:rPr>
                <w:rStyle w:val="afd"/>
              </w:rPr>
              <w:t>byte</w:t>
            </w:r>
            <w:r w:rsidRPr="009126A1">
              <w:rPr>
                <w:rStyle w:val="aff"/>
              </w:rPr>
              <w:t xml:space="preserve"> value)</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void</w:t>
            </w:r>
            <w:r w:rsidRPr="009126A1">
              <w:rPr>
                <w:rStyle w:val="aff"/>
              </w:rPr>
              <w:t xml:space="preserve"> CopyTo(</w:t>
            </w:r>
            <w:r w:rsidRPr="009126A1">
              <w:rPr>
                <w:rStyle w:val="afe"/>
              </w:rPr>
              <w:t>Stream</w:t>
            </w:r>
            <w:r w:rsidRPr="009126A1">
              <w:rPr>
                <w:rStyle w:val="aff"/>
              </w:rPr>
              <w:t xml:space="preserve"> destination)</w:t>
            </w:r>
          </w:p>
        </w:tc>
      </w:tr>
      <w:tr w:rsidR="00F30553" w:rsidRPr="00F30553"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F30553" w:rsidRDefault="00F30553" w:rsidP="00F30553">
            <w:pPr>
              <w:pStyle w:val="aff8"/>
              <w:rPr>
                <w:rStyle w:val="aff"/>
                <w:lang w:val="en-US"/>
              </w:rPr>
            </w:pPr>
            <w:r w:rsidRPr="00F30553">
              <w:rPr>
                <w:rStyle w:val="afe"/>
              </w:rPr>
              <w:t>Task</w:t>
            </w:r>
            <w:r w:rsidRPr="00F30553">
              <w:rPr>
                <w:rStyle w:val="aff"/>
                <w:lang w:val="en-US"/>
              </w:rPr>
              <w:t xml:space="preserve"> CopyTo</w:t>
            </w:r>
            <w:r>
              <w:rPr>
                <w:rStyle w:val="aff"/>
                <w:lang w:val="en-US"/>
              </w:rPr>
              <w:t>Async</w:t>
            </w:r>
            <w:r w:rsidRPr="00F30553">
              <w:rPr>
                <w:rStyle w:val="aff"/>
                <w:lang w:val="en-US"/>
              </w:rPr>
              <w:t>(</w:t>
            </w:r>
            <w:r w:rsidRPr="009126A1">
              <w:rPr>
                <w:rStyle w:val="afe"/>
              </w:rPr>
              <w:t>Stream</w:t>
            </w:r>
            <w:r w:rsidRPr="00F30553">
              <w:rPr>
                <w:rStyle w:val="aff"/>
                <w:lang w:val="en-US"/>
              </w:rPr>
              <w:t xml:space="preserve"> destination)</w:t>
            </w:r>
          </w:p>
        </w:tc>
      </w:tr>
      <w:tr w:rsidR="00F30553" w:rsidRPr="009126A1" w:rsidTr="008802DC">
        <w:trPr>
          <w:jc w:val="center"/>
        </w:trPr>
        <w:tc>
          <w:tcPr>
            <w:tcW w:w="1029" w:type="pct"/>
            <w:vMerge w:val="restart"/>
            <w:vAlign w:val="center"/>
          </w:tcPr>
          <w:p w:rsidR="00F30553" w:rsidRPr="009126A1" w:rsidRDefault="00F30553" w:rsidP="00F30553">
            <w:pPr>
              <w:pStyle w:val="aff8"/>
              <w:rPr>
                <w:lang w:val="en-US"/>
              </w:rPr>
            </w:pPr>
            <w:r w:rsidRPr="009126A1">
              <w:t>Перемещение</w:t>
            </w:r>
          </w:p>
        </w:tc>
        <w:tc>
          <w:tcPr>
            <w:tcW w:w="3971" w:type="pct"/>
            <w:vAlign w:val="center"/>
          </w:tcPr>
          <w:p w:rsidR="00F30553" w:rsidRPr="009126A1" w:rsidRDefault="00F30553" w:rsidP="00F30553">
            <w:pPr>
              <w:pStyle w:val="aff8"/>
              <w:rPr>
                <w:rStyle w:val="aff"/>
              </w:rPr>
            </w:pPr>
            <w:r w:rsidRPr="009126A1">
              <w:rPr>
                <w:rStyle w:val="afd"/>
              </w:rPr>
              <w:t>bool</w:t>
            </w:r>
            <w:r w:rsidRPr="009126A1">
              <w:rPr>
                <w:rStyle w:val="aff"/>
              </w:rPr>
              <w:t xml:space="preserve"> CanSeek { </w:t>
            </w:r>
            <w:r w:rsidRPr="009126A1">
              <w:rPr>
                <w:rStyle w:val="afd"/>
              </w:rPr>
              <w:t>get</w:t>
            </w:r>
            <w:r w:rsidRPr="009126A1">
              <w:rPr>
                <w:rStyle w:val="aff"/>
              </w:rPr>
              <w:t>; }</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long</w:t>
            </w:r>
            <w:r w:rsidRPr="009126A1">
              <w:rPr>
                <w:rStyle w:val="aff"/>
              </w:rPr>
              <w:t xml:space="preserve"> Position { </w:t>
            </w:r>
            <w:r w:rsidRPr="009126A1">
              <w:rPr>
                <w:rStyle w:val="afd"/>
              </w:rPr>
              <w:t>get</w:t>
            </w:r>
            <w:r w:rsidRPr="009126A1">
              <w:rPr>
                <w:rStyle w:val="aff"/>
              </w:rPr>
              <w:t xml:space="preserve">; </w:t>
            </w:r>
            <w:r w:rsidRPr="009126A1">
              <w:rPr>
                <w:rStyle w:val="afd"/>
              </w:rPr>
              <w:t>set</w:t>
            </w:r>
            <w:r w:rsidRPr="009126A1">
              <w:rPr>
                <w:rStyle w:val="aff"/>
              </w:rPr>
              <w:t>; }</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void</w:t>
            </w:r>
            <w:r w:rsidRPr="009126A1">
              <w:rPr>
                <w:rStyle w:val="aff"/>
              </w:rPr>
              <w:t xml:space="preserve"> SetLength(</w:t>
            </w:r>
            <w:r w:rsidRPr="009126A1">
              <w:rPr>
                <w:rStyle w:val="afd"/>
              </w:rPr>
              <w:t>long</w:t>
            </w:r>
            <w:r w:rsidRPr="009126A1">
              <w:rPr>
                <w:rStyle w:val="aff"/>
              </w:rPr>
              <w:t xml:space="preserve"> value)</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long</w:t>
            </w:r>
            <w:r w:rsidRPr="009126A1">
              <w:rPr>
                <w:rStyle w:val="aff"/>
              </w:rPr>
              <w:t xml:space="preserve"> Length { </w:t>
            </w:r>
            <w:r w:rsidRPr="009126A1">
              <w:rPr>
                <w:rStyle w:val="afd"/>
              </w:rPr>
              <w:t>get</w:t>
            </w:r>
            <w:r w:rsidRPr="009126A1">
              <w:rPr>
                <w:rStyle w:val="aff"/>
              </w:rPr>
              <w:t>; }</w:t>
            </w:r>
          </w:p>
        </w:tc>
      </w:tr>
      <w:tr w:rsidR="00F30553" w:rsidRPr="00BA3150"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F657CE" w:rsidRDefault="00F30553" w:rsidP="00F30553">
            <w:pPr>
              <w:pStyle w:val="aff8"/>
              <w:rPr>
                <w:rStyle w:val="aff"/>
                <w:lang w:val="en-US"/>
              </w:rPr>
            </w:pPr>
            <w:r w:rsidRPr="009126A1">
              <w:rPr>
                <w:rStyle w:val="afd"/>
              </w:rPr>
              <w:t>long</w:t>
            </w:r>
            <w:r w:rsidRPr="00F657CE">
              <w:rPr>
                <w:rStyle w:val="aff"/>
                <w:lang w:val="en-US"/>
              </w:rPr>
              <w:t xml:space="preserve"> Seek(</w:t>
            </w:r>
            <w:r w:rsidRPr="009126A1">
              <w:rPr>
                <w:rStyle w:val="afd"/>
              </w:rPr>
              <w:t>long</w:t>
            </w:r>
            <w:r w:rsidRPr="00F657CE">
              <w:rPr>
                <w:rStyle w:val="aff"/>
                <w:lang w:val="en-US"/>
              </w:rPr>
              <w:t xml:space="preserve"> offset, </w:t>
            </w:r>
            <w:r w:rsidRPr="009126A1">
              <w:rPr>
                <w:rStyle w:val="afe"/>
              </w:rPr>
              <w:t>SeekOrigin</w:t>
            </w:r>
            <w:r w:rsidRPr="00F657CE">
              <w:rPr>
                <w:rStyle w:val="aff"/>
                <w:lang w:val="en-US"/>
              </w:rPr>
              <w:t xml:space="preserve"> origin)</w:t>
            </w:r>
          </w:p>
        </w:tc>
      </w:tr>
      <w:tr w:rsidR="00F30553" w:rsidRPr="009126A1" w:rsidTr="008802DC">
        <w:trPr>
          <w:jc w:val="center"/>
        </w:trPr>
        <w:tc>
          <w:tcPr>
            <w:tcW w:w="1029" w:type="pct"/>
            <w:vMerge w:val="restart"/>
            <w:vAlign w:val="center"/>
          </w:tcPr>
          <w:p w:rsidR="00F30553" w:rsidRPr="009126A1" w:rsidRDefault="00F30553" w:rsidP="00F30553">
            <w:pPr>
              <w:pStyle w:val="aff8"/>
              <w:rPr>
                <w:lang w:val="en-US"/>
              </w:rPr>
            </w:pPr>
            <w:r w:rsidRPr="009126A1">
              <w:t>Закрытие</w:t>
            </w:r>
            <w:r w:rsidRPr="009126A1">
              <w:rPr>
                <w:lang w:val="en-US"/>
              </w:rPr>
              <w:t xml:space="preserve"> </w:t>
            </w:r>
            <w:r w:rsidRPr="009126A1">
              <w:t>потока</w:t>
            </w:r>
          </w:p>
        </w:tc>
        <w:tc>
          <w:tcPr>
            <w:tcW w:w="3971" w:type="pct"/>
            <w:vAlign w:val="center"/>
          </w:tcPr>
          <w:p w:rsidR="00F30553" w:rsidRPr="009126A1" w:rsidRDefault="00F30553" w:rsidP="00F30553">
            <w:pPr>
              <w:pStyle w:val="aff8"/>
              <w:rPr>
                <w:rStyle w:val="aff"/>
              </w:rPr>
            </w:pPr>
            <w:r w:rsidRPr="009126A1">
              <w:rPr>
                <w:rStyle w:val="afd"/>
              </w:rPr>
              <w:t>void</w:t>
            </w:r>
            <w:r w:rsidRPr="009126A1">
              <w:rPr>
                <w:rStyle w:val="aff"/>
              </w:rPr>
              <w:t xml:space="preserve"> Close()</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void</w:t>
            </w:r>
            <w:r w:rsidRPr="009126A1">
              <w:rPr>
                <w:rStyle w:val="aff"/>
              </w:rPr>
              <w:t xml:space="preserve"> Dispose()</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void</w:t>
            </w:r>
            <w:r w:rsidRPr="009126A1">
              <w:rPr>
                <w:rStyle w:val="aff"/>
              </w:rPr>
              <w:t xml:space="preserve"> Flush()</w:t>
            </w:r>
          </w:p>
        </w:tc>
      </w:tr>
      <w:tr w:rsidR="00F30553" w:rsidRPr="00F30553"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F30553" w:rsidRDefault="00F30553" w:rsidP="00F30553">
            <w:pPr>
              <w:pStyle w:val="aff8"/>
              <w:rPr>
                <w:rStyle w:val="aff"/>
              </w:rPr>
            </w:pPr>
            <w:r w:rsidRPr="00F30553">
              <w:rPr>
                <w:rStyle w:val="afe"/>
              </w:rPr>
              <w:t>Task</w:t>
            </w:r>
            <w:r w:rsidRPr="00F30553">
              <w:rPr>
                <w:rStyle w:val="aff"/>
              </w:rPr>
              <w:t xml:space="preserve"> </w:t>
            </w:r>
            <w:r w:rsidRPr="00F30553">
              <w:rPr>
                <w:rStyle w:val="aff"/>
                <w:lang w:val="en-US"/>
              </w:rPr>
              <w:t>Flush</w:t>
            </w:r>
            <w:r w:rsidRPr="00F30553">
              <w:rPr>
                <w:rStyle w:val="aff"/>
              </w:rPr>
              <w:t>Async()</w:t>
            </w:r>
          </w:p>
        </w:tc>
      </w:tr>
      <w:tr w:rsidR="00F30553" w:rsidRPr="009126A1" w:rsidTr="008802DC">
        <w:trPr>
          <w:jc w:val="center"/>
        </w:trPr>
        <w:tc>
          <w:tcPr>
            <w:tcW w:w="1029" w:type="pct"/>
            <w:vMerge w:val="restart"/>
            <w:vAlign w:val="center"/>
          </w:tcPr>
          <w:p w:rsidR="00F30553" w:rsidRPr="009126A1" w:rsidRDefault="00F30553" w:rsidP="00F30553">
            <w:pPr>
              <w:pStyle w:val="aff8"/>
              <w:rPr>
                <w:lang w:val="en-US"/>
              </w:rPr>
            </w:pPr>
            <w:r w:rsidRPr="009126A1">
              <w:t>Таймауты</w:t>
            </w:r>
          </w:p>
        </w:tc>
        <w:tc>
          <w:tcPr>
            <w:tcW w:w="3971" w:type="pct"/>
            <w:vAlign w:val="center"/>
          </w:tcPr>
          <w:p w:rsidR="00F30553" w:rsidRPr="009126A1" w:rsidRDefault="00F30553" w:rsidP="00F30553">
            <w:pPr>
              <w:pStyle w:val="aff8"/>
              <w:rPr>
                <w:rStyle w:val="aff"/>
              </w:rPr>
            </w:pPr>
            <w:r w:rsidRPr="009126A1">
              <w:rPr>
                <w:rStyle w:val="afd"/>
              </w:rPr>
              <w:t>bool</w:t>
            </w:r>
            <w:r w:rsidRPr="009126A1">
              <w:rPr>
                <w:rStyle w:val="aff"/>
              </w:rPr>
              <w:t xml:space="preserve"> CanTimeout { </w:t>
            </w:r>
            <w:r w:rsidRPr="009126A1">
              <w:rPr>
                <w:rStyle w:val="afd"/>
              </w:rPr>
              <w:t>get</w:t>
            </w:r>
            <w:r w:rsidRPr="009126A1">
              <w:rPr>
                <w:rStyle w:val="aff"/>
              </w:rPr>
              <w:t>; }</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int</w:t>
            </w:r>
            <w:r w:rsidRPr="009126A1">
              <w:rPr>
                <w:rStyle w:val="aff"/>
              </w:rPr>
              <w:t xml:space="preserve"> ReadTimeout { </w:t>
            </w:r>
            <w:r w:rsidRPr="009126A1">
              <w:rPr>
                <w:rStyle w:val="afd"/>
              </w:rPr>
              <w:t>get</w:t>
            </w:r>
            <w:r w:rsidRPr="009126A1">
              <w:rPr>
                <w:rStyle w:val="aff"/>
              </w:rPr>
              <w:t xml:space="preserve">; </w:t>
            </w:r>
            <w:r w:rsidRPr="009126A1">
              <w:rPr>
                <w:rStyle w:val="afd"/>
              </w:rPr>
              <w:t>set</w:t>
            </w:r>
            <w:r w:rsidRPr="009126A1">
              <w:rPr>
                <w:rStyle w:val="aff"/>
              </w:rPr>
              <w:t>; }</w:t>
            </w:r>
          </w:p>
        </w:tc>
      </w:tr>
      <w:tr w:rsidR="00F30553" w:rsidRPr="009126A1"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9126A1" w:rsidRDefault="00F30553" w:rsidP="00F30553">
            <w:pPr>
              <w:pStyle w:val="aff8"/>
              <w:rPr>
                <w:rStyle w:val="aff"/>
              </w:rPr>
            </w:pPr>
            <w:r w:rsidRPr="009126A1">
              <w:rPr>
                <w:rStyle w:val="afd"/>
              </w:rPr>
              <w:t>int</w:t>
            </w:r>
            <w:r w:rsidRPr="009126A1">
              <w:rPr>
                <w:rStyle w:val="aff"/>
              </w:rPr>
              <w:t xml:space="preserve"> WriteTimeout { </w:t>
            </w:r>
            <w:r w:rsidRPr="009126A1">
              <w:rPr>
                <w:rStyle w:val="afd"/>
              </w:rPr>
              <w:t>get</w:t>
            </w:r>
            <w:r w:rsidRPr="009126A1">
              <w:rPr>
                <w:rStyle w:val="aff"/>
              </w:rPr>
              <w:t xml:space="preserve">; </w:t>
            </w:r>
            <w:r w:rsidRPr="009126A1">
              <w:rPr>
                <w:rStyle w:val="afd"/>
              </w:rPr>
              <w:t>set</w:t>
            </w:r>
            <w:r w:rsidRPr="009126A1">
              <w:rPr>
                <w:rStyle w:val="aff"/>
              </w:rPr>
              <w:t>; }</w:t>
            </w:r>
          </w:p>
        </w:tc>
      </w:tr>
      <w:tr w:rsidR="00F30553" w:rsidRPr="009126A1" w:rsidTr="008802DC">
        <w:trPr>
          <w:jc w:val="center"/>
        </w:trPr>
        <w:tc>
          <w:tcPr>
            <w:tcW w:w="1029" w:type="pct"/>
            <w:vMerge w:val="restart"/>
            <w:vAlign w:val="center"/>
          </w:tcPr>
          <w:p w:rsidR="00F30553" w:rsidRPr="008802DC" w:rsidRDefault="00F30553" w:rsidP="008802DC">
            <w:pPr>
              <w:pStyle w:val="aff8"/>
            </w:pPr>
            <w:r w:rsidRPr="009126A1">
              <w:t>Другие</w:t>
            </w:r>
            <w:r w:rsidRPr="009126A1">
              <w:rPr>
                <w:lang w:val="en-US"/>
              </w:rPr>
              <w:t xml:space="preserve"> </w:t>
            </w:r>
            <w:r w:rsidR="008802DC">
              <w:t>члены</w:t>
            </w:r>
          </w:p>
        </w:tc>
        <w:tc>
          <w:tcPr>
            <w:tcW w:w="3971" w:type="pct"/>
            <w:vAlign w:val="center"/>
          </w:tcPr>
          <w:p w:rsidR="00F30553" w:rsidRPr="009126A1" w:rsidRDefault="00F30553" w:rsidP="00F30553">
            <w:pPr>
              <w:pStyle w:val="aff8"/>
              <w:rPr>
                <w:rStyle w:val="aff"/>
              </w:rPr>
            </w:pPr>
            <w:r w:rsidRPr="009126A1">
              <w:rPr>
                <w:rStyle w:val="afd"/>
              </w:rPr>
              <w:t>static readonly</w:t>
            </w:r>
            <w:r w:rsidRPr="009126A1">
              <w:rPr>
                <w:rStyle w:val="aff"/>
              </w:rPr>
              <w:t xml:space="preserve"> </w:t>
            </w:r>
            <w:r w:rsidRPr="009126A1">
              <w:rPr>
                <w:rStyle w:val="afe"/>
              </w:rPr>
              <w:t>Stream</w:t>
            </w:r>
            <w:r w:rsidRPr="009126A1">
              <w:rPr>
                <w:rStyle w:val="aff"/>
              </w:rPr>
              <w:t xml:space="preserve"> Null</w:t>
            </w:r>
          </w:p>
        </w:tc>
      </w:tr>
      <w:tr w:rsidR="00F30553" w:rsidRPr="00BA3150" w:rsidTr="008802DC">
        <w:trPr>
          <w:jc w:val="center"/>
        </w:trPr>
        <w:tc>
          <w:tcPr>
            <w:tcW w:w="1029" w:type="pct"/>
            <w:vMerge/>
            <w:vAlign w:val="center"/>
          </w:tcPr>
          <w:p w:rsidR="00F30553" w:rsidRPr="009126A1" w:rsidRDefault="00F30553" w:rsidP="00F30553">
            <w:pPr>
              <w:pStyle w:val="aff8"/>
              <w:rPr>
                <w:lang w:val="en-US"/>
              </w:rPr>
            </w:pPr>
          </w:p>
        </w:tc>
        <w:tc>
          <w:tcPr>
            <w:tcW w:w="3971" w:type="pct"/>
            <w:vAlign w:val="center"/>
          </w:tcPr>
          <w:p w:rsidR="00F30553" w:rsidRPr="00F657CE" w:rsidRDefault="00F30553" w:rsidP="00F30553">
            <w:pPr>
              <w:pStyle w:val="aff8"/>
              <w:rPr>
                <w:rStyle w:val="aff"/>
                <w:lang w:val="en-US"/>
              </w:rPr>
            </w:pPr>
            <w:r w:rsidRPr="009126A1">
              <w:rPr>
                <w:rStyle w:val="afd"/>
              </w:rPr>
              <w:t>static</w:t>
            </w:r>
            <w:r w:rsidRPr="00F657CE">
              <w:rPr>
                <w:rStyle w:val="aff"/>
                <w:lang w:val="en-US"/>
              </w:rPr>
              <w:t xml:space="preserve"> </w:t>
            </w:r>
            <w:r w:rsidRPr="009126A1">
              <w:rPr>
                <w:rStyle w:val="afe"/>
              </w:rPr>
              <w:t>Stream</w:t>
            </w:r>
            <w:r w:rsidRPr="00F657CE">
              <w:rPr>
                <w:rStyle w:val="aff"/>
                <w:lang w:val="en-US"/>
              </w:rPr>
              <w:t xml:space="preserve"> Synchronized(</w:t>
            </w:r>
            <w:r w:rsidRPr="009126A1">
              <w:rPr>
                <w:rStyle w:val="afe"/>
              </w:rPr>
              <w:t>Stream</w:t>
            </w:r>
            <w:r w:rsidRPr="00F657CE">
              <w:rPr>
                <w:rStyle w:val="aff"/>
                <w:lang w:val="en-US"/>
              </w:rPr>
              <w:t xml:space="preserve"> stream)</w:t>
            </w:r>
          </w:p>
        </w:tc>
      </w:tr>
    </w:tbl>
    <w:p w:rsidR="005C23DB" w:rsidRDefault="000521D0" w:rsidP="005C23DB">
      <w:r>
        <w:t xml:space="preserve">Класс </w:t>
      </w:r>
      <w:r w:rsidRPr="00F657CE">
        <w:rPr>
          <w:rStyle w:val="af5"/>
        </w:rPr>
        <w:t>Stream</w:t>
      </w:r>
      <w:r>
        <w:t xml:space="preserve"> вводит поддержку асинхронных операций ввода/вывода. Для этого служат методы вида </w:t>
      </w:r>
      <w:r w:rsidRPr="000521D0">
        <w:rPr>
          <w:rStyle w:val="aff0"/>
        </w:rPr>
        <w:t>ИмяОперации</w:t>
      </w:r>
      <w:r w:rsidRPr="000521D0">
        <w:rPr>
          <w:rStyle w:val="a9"/>
        </w:rPr>
        <w:t>Async()</w:t>
      </w:r>
      <w:r w:rsidRPr="000521D0">
        <w:t xml:space="preserve"> (</w:t>
      </w:r>
      <w:r>
        <w:t xml:space="preserve">например, </w:t>
      </w:r>
      <w:r w:rsidRPr="000521D0">
        <w:rPr>
          <w:rStyle w:val="a9"/>
        </w:rPr>
        <w:t>ReadAsync()</w:t>
      </w:r>
      <w:r w:rsidRPr="000521D0">
        <w:t xml:space="preserve">). </w:t>
      </w:r>
      <w:r>
        <w:t>Такие методы имеют перегруженные версии</w:t>
      </w:r>
      <w:r w:rsidR="003D54DC">
        <w:t xml:space="preserve"> с дополнительным параметром – токеном</w:t>
      </w:r>
      <w:r>
        <w:t xml:space="preserve"> отмены</w:t>
      </w:r>
      <w:r>
        <w:rPr>
          <w:rStyle w:val="ae"/>
        </w:rPr>
        <w:footnoteReference w:id="15"/>
      </w:r>
      <w:r>
        <w:t xml:space="preserve">. Асинхронный ввод/вывод поддерживается также при помощи методов </w:t>
      </w:r>
      <w:r w:rsidR="005C23DB" w:rsidRPr="00F657CE">
        <w:rPr>
          <w:rStyle w:val="a9"/>
        </w:rPr>
        <w:t>BeginRead()</w:t>
      </w:r>
      <w:r w:rsidR="005C23DB">
        <w:t xml:space="preserve"> и </w:t>
      </w:r>
      <w:r w:rsidR="005C23DB" w:rsidRPr="00F657CE">
        <w:rPr>
          <w:rStyle w:val="a9"/>
        </w:rPr>
        <w:t>BeginWrite()</w:t>
      </w:r>
      <w:r w:rsidR="005C23DB">
        <w:t xml:space="preserve">. </w:t>
      </w:r>
      <w:r>
        <w:t>Однако, это устаревший шаблон использования асинхронных операций</w:t>
      </w:r>
      <w:r>
        <w:rPr>
          <w:rStyle w:val="ae"/>
        </w:rPr>
        <w:footnoteReference w:id="16"/>
      </w:r>
      <w:r>
        <w:t>.</w:t>
      </w:r>
    </w:p>
    <w:p w:rsidR="005C23DB" w:rsidRDefault="005C23DB" w:rsidP="005C23DB">
      <w:r>
        <w:lastRenderedPageBreak/>
        <w:t xml:space="preserve">Статический метод </w:t>
      </w:r>
      <w:r w:rsidRPr="00F657CE">
        <w:rPr>
          <w:rStyle w:val="a9"/>
        </w:rPr>
        <w:t>Synchronized()</w:t>
      </w:r>
      <w:r>
        <w:t xml:space="preserve"> возвращает оболочку для потока, которая обеспечивает безопасность при совместной работе нескольких </w:t>
      </w:r>
      <w:r w:rsidRPr="00F657CE">
        <w:rPr>
          <w:rStyle w:val="a8"/>
        </w:rPr>
        <w:t>потоков выполнения</w:t>
      </w:r>
      <w:r>
        <w:t xml:space="preserve"> (threads).</w:t>
      </w:r>
    </w:p>
    <w:p w:rsidR="005C23DB" w:rsidRDefault="005C23DB" w:rsidP="005C23DB">
      <w:r>
        <w:t xml:space="preserve">Использование методов и свойств класса </w:t>
      </w:r>
      <w:r w:rsidRPr="00F657CE">
        <w:rPr>
          <w:rStyle w:val="af5"/>
        </w:rPr>
        <w:t>Stream</w:t>
      </w:r>
      <w:r>
        <w:t xml:space="preserve"> будет показано на примере работы с классом </w:t>
      </w:r>
      <w:r w:rsidRPr="00F657CE">
        <w:rPr>
          <w:rStyle w:val="af5"/>
        </w:rPr>
        <w:t>FileStream</w:t>
      </w:r>
      <w:r>
        <w:t xml:space="preserve">. Объект класса </w:t>
      </w:r>
      <w:r w:rsidRPr="00F657CE">
        <w:rPr>
          <w:rStyle w:val="af5"/>
        </w:rPr>
        <w:t>FileStream</w:t>
      </w:r>
      <w:r>
        <w:t xml:space="preserve"> возвращается некоторыми методами классов </w:t>
      </w:r>
      <w:r w:rsidRPr="00F657CE">
        <w:rPr>
          <w:rStyle w:val="af5"/>
        </w:rPr>
        <w:t>FileInfo</w:t>
      </w:r>
      <w:r>
        <w:t xml:space="preserve"> и </w:t>
      </w:r>
      <w:r w:rsidRPr="00F657CE">
        <w:rPr>
          <w:rStyle w:val="af5"/>
        </w:rPr>
        <w:t>File</w:t>
      </w:r>
      <w:r>
        <w:t>. Кроме этого, данный объект можно создать при помощи конструктора с параметрами, включающими имя файла и опции доступа к файлу.</w:t>
      </w:r>
    </w:p>
    <w:p w:rsidR="005C23DB" w:rsidRPr="00F657CE" w:rsidRDefault="005C23DB" w:rsidP="00586C22">
      <w:pPr>
        <w:pStyle w:val="a4"/>
        <w:rPr>
          <w:rStyle w:val="af4"/>
        </w:rPr>
      </w:pPr>
      <w:r w:rsidRPr="00F657CE">
        <w:rPr>
          <w:rStyle w:val="af4"/>
        </w:rPr>
        <w:t>// создаём файл test.dat в текущем каталоге и записываем 100 байтов</w:t>
      </w:r>
    </w:p>
    <w:p w:rsidR="005C23DB" w:rsidRPr="000170D1" w:rsidRDefault="005C23DB" w:rsidP="00586C22">
      <w:pPr>
        <w:pStyle w:val="a4"/>
      </w:pPr>
      <w:r w:rsidRPr="00F657CE">
        <w:rPr>
          <w:rStyle w:val="af6"/>
        </w:rPr>
        <w:t>var</w:t>
      </w:r>
      <w:r w:rsidRPr="000170D1">
        <w:t xml:space="preserve"> fs = </w:t>
      </w:r>
      <w:r w:rsidRPr="00F657CE">
        <w:rPr>
          <w:rStyle w:val="af6"/>
        </w:rPr>
        <w:t>new</w:t>
      </w:r>
      <w:r w:rsidRPr="000170D1">
        <w:t xml:space="preserve"> </w:t>
      </w:r>
      <w:r w:rsidRPr="00F657CE">
        <w:rPr>
          <w:rStyle w:val="af5"/>
        </w:rPr>
        <w:t>FileStream</w:t>
      </w:r>
      <w:r w:rsidRPr="000170D1">
        <w:t>(</w:t>
      </w:r>
      <w:r w:rsidRPr="007D430F">
        <w:rPr>
          <w:rStyle w:val="af7"/>
        </w:rPr>
        <w:t>"test.dat"</w:t>
      </w:r>
      <w:r w:rsidRPr="000170D1">
        <w:t xml:space="preserve">, </w:t>
      </w:r>
      <w:r w:rsidRPr="00F657CE">
        <w:rPr>
          <w:rStyle w:val="af5"/>
        </w:rPr>
        <w:t>FileMode</w:t>
      </w:r>
      <w:r w:rsidRPr="000170D1">
        <w:t>.OpenOrCreate);</w:t>
      </w:r>
    </w:p>
    <w:p w:rsidR="005C23DB" w:rsidRPr="000170D1" w:rsidRDefault="005C23DB" w:rsidP="00586C22">
      <w:pPr>
        <w:pStyle w:val="a4"/>
      </w:pPr>
      <w:r w:rsidRPr="00F657CE">
        <w:rPr>
          <w:rStyle w:val="af6"/>
        </w:rPr>
        <w:t>for</w:t>
      </w:r>
      <w:r w:rsidRPr="000170D1">
        <w:t xml:space="preserve"> (</w:t>
      </w:r>
      <w:r w:rsidRPr="00F657CE">
        <w:rPr>
          <w:rStyle w:val="af6"/>
        </w:rPr>
        <w:t>byte</w:t>
      </w:r>
      <w:r w:rsidRPr="000170D1">
        <w:t xml:space="preserve"> i = 0; i &lt; 100; i++)</w:t>
      </w:r>
    </w:p>
    <w:p w:rsidR="005C23DB" w:rsidRPr="007B0020" w:rsidRDefault="005C23DB" w:rsidP="00586C22">
      <w:pPr>
        <w:pStyle w:val="a4"/>
        <w:rPr>
          <w:lang w:val="ru-RU"/>
        </w:rPr>
      </w:pPr>
      <w:r w:rsidRPr="007B0020">
        <w:rPr>
          <w:lang w:val="ru-RU"/>
        </w:rPr>
        <w:t>{</w:t>
      </w:r>
    </w:p>
    <w:p w:rsidR="005C23DB" w:rsidRPr="007B0020" w:rsidRDefault="005C23DB" w:rsidP="00586C22">
      <w:pPr>
        <w:pStyle w:val="a4"/>
        <w:rPr>
          <w:lang w:val="ru-RU"/>
        </w:rPr>
      </w:pPr>
      <w:r w:rsidRPr="007B0020">
        <w:rPr>
          <w:lang w:val="ru-RU"/>
        </w:rPr>
        <w:t xml:space="preserve">    </w:t>
      </w:r>
      <w:r>
        <w:t>fs</w:t>
      </w:r>
      <w:r w:rsidRPr="007B0020">
        <w:rPr>
          <w:lang w:val="ru-RU"/>
        </w:rPr>
        <w:t>.</w:t>
      </w:r>
      <w:r>
        <w:t>WriteByte</w:t>
      </w:r>
      <w:r w:rsidRPr="007B0020">
        <w:rPr>
          <w:lang w:val="ru-RU"/>
        </w:rPr>
        <w:t>(</w:t>
      </w:r>
      <w:r>
        <w:t>i</w:t>
      </w:r>
      <w:r w:rsidRPr="007B0020">
        <w:rPr>
          <w:lang w:val="ru-RU"/>
        </w:rPr>
        <w:t>);</w:t>
      </w:r>
    </w:p>
    <w:p w:rsidR="005C23DB" w:rsidRPr="007B0020" w:rsidRDefault="005C23DB" w:rsidP="00586C22">
      <w:pPr>
        <w:pStyle w:val="a4"/>
        <w:rPr>
          <w:lang w:val="ru-RU"/>
        </w:rPr>
      </w:pPr>
      <w:r w:rsidRPr="007B0020">
        <w:rPr>
          <w:lang w:val="ru-RU"/>
        </w:rPr>
        <w:t>}</w:t>
      </w:r>
    </w:p>
    <w:p w:rsidR="005C23DB" w:rsidRPr="007B0020" w:rsidRDefault="005C23DB" w:rsidP="00586C22">
      <w:pPr>
        <w:pStyle w:val="a4"/>
        <w:rPr>
          <w:lang w:val="ru-RU"/>
        </w:rPr>
      </w:pPr>
    </w:p>
    <w:p w:rsidR="005C23DB" w:rsidRPr="007B0020" w:rsidRDefault="005C23DB" w:rsidP="00586C22">
      <w:pPr>
        <w:pStyle w:val="a4"/>
        <w:rPr>
          <w:lang w:val="ru-RU"/>
        </w:rPr>
      </w:pPr>
      <w:r w:rsidRPr="00F657CE">
        <w:rPr>
          <w:rStyle w:val="af4"/>
        </w:rPr>
        <w:t>// можно записать информацию из массива байтов</w:t>
      </w:r>
    </w:p>
    <w:p w:rsidR="00F657CE" w:rsidRPr="00F657CE" w:rsidRDefault="005C23DB" w:rsidP="00586C22">
      <w:pPr>
        <w:pStyle w:val="a4"/>
        <w:rPr>
          <w:rStyle w:val="af4"/>
        </w:rPr>
      </w:pPr>
      <w:r w:rsidRPr="00F657CE">
        <w:rPr>
          <w:rStyle w:val="af4"/>
        </w:rPr>
        <w:t xml:space="preserve">// первый аргумент </w:t>
      </w:r>
      <w:r w:rsidR="00F657CE" w:rsidRPr="00F657CE">
        <w:rPr>
          <w:rStyle w:val="af4"/>
        </w:rPr>
        <w:t xml:space="preserve">метода Write() </w:t>
      </w:r>
      <w:r w:rsidRPr="00F657CE">
        <w:rPr>
          <w:rStyle w:val="af4"/>
        </w:rPr>
        <w:t>– массив, второй – смещение</w:t>
      </w:r>
    </w:p>
    <w:p w:rsidR="005C23DB" w:rsidRPr="00F657CE" w:rsidRDefault="00F657CE" w:rsidP="00586C22">
      <w:pPr>
        <w:pStyle w:val="a4"/>
        <w:rPr>
          <w:rStyle w:val="af4"/>
        </w:rPr>
      </w:pPr>
      <w:r w:rsidRPr="00F657CE">
        <w:rPr>
          <w:rStyle w:val="af4"/>
        </w:rPr>
        <w:t>//</w:t>
      </w:r>
      <w:r w:rsidR="005C23DB" w:rsidRPr="00F657CE">
        <w:rPr>
          <w:rStyle w:val="af4"/>
        </w:rPr>
        <w:t xml:space="preserve"> в массиве,</w:t>
      </w:r>
      <w:r w:rsidRPr="00F657CE">
        <w:rPr>
          <w:rStyle w:val="af4"/>
        </w:rPr>
        <w:t xml:space="preserve"> </w:t>
      </w:r>
      <w:r w:rsidR="005C23DB" w:rsidRPr="00F657CE">
        <w:rPr>
          <w:rStyle w:val="af4"/>
        </w:rPr>
        <w:t>третий – количество записываемых байтов</w:t>
      </w:r>
    </w:p>
    <w:p w:rsidR="00F657CE" w:rsidRPr="00F657CE" w:rsidRDefault="00F657CE" w:rsidP="00F657CE">
      <w:pPr>
        <w:pStyle w:val="a4"/>
      </w:pPr>
      <w:r w:rsidRPr="00F657CE">
        <w:rPr>
          <w:rStyle w:val="af6"/>
        </w:rPr>
        <w:t>byte</w:t>
      </w:r>
      <w:r w:rsidRPr="00F657CE">
        <w:t xml:space="preserve">[] </w:t>
      </w:r>
      <w:r>
        <w:t>info</w:t>
      </w:r>
      <w:r w:rsidRPr="00F657CE">
        <w:t xml:space="preserve"> = {1, 2, 3, 4, 5, 6, 7, 8, 9};</w:t>
      </w:r>
    </w:p>
    <w:p w:rsidR="005C23DB" w:rsidRPr="00F657CE" w:rsidRDefault="005C23DB" w:rsidP="00586C22">
      <w:pPr>
        <w:pStyle w:val="a4"/>
      </w:pPr>
      <w:r>
        <w:t>fs</w:t>
      </w:r>
      <w:r w:rsidRPr="00F657CE">
        <w:t>.</w:t>
      </w:r>
      <w:r>
        <w:t>Write</w:t>
      </w:r>
      <w:r w:rsidRPr="00F657CE">
        <w:t>(</w:t>
      </w:r>
      <w:r>
        <w:t>info</w:t>
      </w:r>
      <w:r w:rsidRPr="00F657CE">
        <w:t>, 2, 4);</w:t>
      </w:r>
    </w:p>
    <w:p w:rsidR="005C23DB" w:rsidRPr="00F657CE" w:rsidRDefault="005C23DB" w:rsidP="00586C22">
      <w:pPr>
        <w:pStyle w:val="a4"/>
      </w:pPr>
    </w:p>
    <w:p w:rsidR="005C23DB" w:rsidRPr="00F657CE" w:rsidRDefault="005C23DB" w:rsidP="00586C22">
      <w:pPr>
        <w:pStyle w:val="a4"/>
        <w:rPr>
          <w:rStyle w:val="af4"/>
        </w:rPr>
      </w:pPr>
      <w:r w:rsidRPr="00F657CE">
        <w:rPr>
          <w:rStyle w:val="af4"/>
        </w:rPr>
        <w:t>// возвращаемся на начало потока</w:t>
      </w:r>
      <w:r w:rsidR="00F657CE">
        <w:rPr>
          <w:rStyle w:val="af4"/>
        </w:rPr>
        <w:t xml:space="preserve"> </w:t>
      </w:r>
      <w:r w:rsidR="00F657CE" w:rsidRPr="00F657CE">
        <w:rPr>
          <w:rStyle w:val="af4"/>
        </w:rPr>
        <w:t>и читаем все байты</w:t>
      </w:r>
    </w:p>
    <w:p w:rsidR="005C23DB" w:rsidRPr="00F657CE" w:rsidRDefault="005C23DB" w:rsidP="00586C22">
      <w:pPr>
        <w:pStyle w:val="a4"/>
      </w:pPr>
      <w:r>
        <w:t>fs</w:t>
      </w:r>
      <w:r w:rsidRPr="00F657CE">
        <w:t>.</w:t>
      </w:r>
      <w:r>
        <w:t>Position</w:t>
      </w:r>
      <w:r w:rsidRPr="00F657CE">
        <w:t xml:space="preserve"> = 0;</w:t>
      </w:r>
    </w:p>
    <w:p w:rsidR="005C23DB" w:rsidRPr="000170D1" w:rsidRDefault="005C23DB" w:rsidP="00586C22">
      <w:pPr>
        <w:pStyle w:val="a4"/>
      </w:pPr>
      <w:r w:rsidRPr="00F657CE">
        <w:rPr>
          <w:rStyle w:val="af6"/>
        </w:rPr>
        <w:t>while</w:t>
      </w:r>
      <w:r w:rsidRPr="000170D1">
        <w:t xml:space="preserve"> (fs.Position &lt; fs.Length)</w:t>
      </w:r>
    </w:p>
    <w:p w:rsidR="005C23DB" w:rsidRPr="007B0020" w:rsidRDefault="005C23DB" w:rsidP="00586C22">
      <w:pPr>
        <w:pStyle w:val="a4"/>
        <w:rPr>
          <w:lang w:val="ru-RU"/>
        </w:rPr>
      </w:pPr>
      <w:r w:rsidRPr="007B0020">
        <w:rPr>
          <w:lang w:val="ru-RU"/>
        </w:rPr>
        <w:t>{</w:t>
      </w:r>
    </w:p>
    <w:p w:rsidR="005C23DB" w:rsidRPr="007B0020" w:rsidRDefault="005C23DB" w:rsidP="00586C22">
      <w:pPr>
        <w:pStyle w:val="a4"/>
        <w:rPr>
          <w:lang w:val="ru-RU"/>
        </w:rPr>
      </w:pPr>
      <w:r w:rsidRPr="007B0020">
        <w:rPr>
          <w:lang w:val="ru-RU"/>
        </w:rPr>
        <w:t xml:space="preserve">    </w:t>
      </w:r>
      <w:r w:rsidRPr="00F657CE">
        <w:rPr>
          <w:rStyle w:val="af5"/>
        </w:rPr>
        <w:t>Console</w:t>
      </w:r>
      <w:r w:rsidRPr="007B0020">
        <w:rPr>
          <w:lang w:val="ru-RU"/>
        </w:rPr>
        <w:t>.</w:t>
      </w:r>
      <w:r>
        <w:t>Write</w:t>
      </w:r>
      <w:r w:rsidRPr="007B0020">
        <w:rPr>
          <w:lang w:val="ru-RU"/>
        </w:rPr>
        <w:t>(</w:t>
      </w:r>
      <w:r>
        <w:t>fs</w:t>
      </w:r>
      <w:r w:rsidRPr="007B0020">
        <w:rPr>
          <w:lang w:val="ru-RU"/>
        </w:rPr>
        <w:t>.</w:t>
      </w:r>
      <w:r>
        <w:t>ReadByte</w:t>
      </w:r>
      <w:r w:rsidRPr="007B0020">
        <w:rPr>
          <w:lang w:val="ru-RU"/>
        </w:rPr>
        <w:t>());</w:t>
      </w:r>
    </w:p>
    <w:p w:rsidR="005C23DB" w:rsidRPr="007B0020" w:rsidRDefault="005C23DB" w:rsidP="00586C22">
      <w:pPr>
        <w:pStyle w:val="a4"/>
        <w:rPr>
          <w:lang w:val="ru-RU"/>
        </w:rPr>
      </w:pPr>
      <w:r w:rsidRPr="007B0020">
        <w:rPr>
          <w:lang w:val="ru-RU"/>
        </w:rPr>
        <w:t>}</w:t>
      </w:r>
    </w:p>
    <w:p w:rsidR="005C23DB" w:rsidRPr="007B0020" w:rsidRDefault="005C23DB" w:rsidP="00586C22">
      <w:pPr>
        <w:pStyle w:val="a4"/>
        <w:rPr>
          <w:lang w:val="ru-RU"/>
        </w:rPr>
      </w:pPr>
    </w:p>
    <w:p w:rsidR="005C23DB" w:rsidRPr="00F657CE" w:rsidRDefault="005C23DB" w:rsidP="00586C22">
      <w:pPr>
        <w:pStyle w:val="a4"/>
        <w:rPr>
          <w:rStyle w:val="af4"/>
        </w:rPr>
      </w:pPr>
      <w:r w:rsidRPr="00F657CE">
        <w:rPr>
          <w:rStyle w:val="af4"/>
        </w:rPr>
        <w:t>// закрываем поток (и файл), освобождая ресурсы</w:t>
      </w:r>
    </w:p>
    <w:p w:rsidR="005C23DB" w:rsidRPr="007B0020" w:rsidRDefault="005C23DB" w:rsidP="00586C22">
      <w:pPr>
        <w:pStyle w:val="a4"/>
        <w:rPr>
          <w:lang w:val="ru-RU"/>
        </w:rPr>
      </w:pPr>
      <w:r>
        <w:t>fs</w:t>
      </w:r>
      <w:r w:rsidRPr="007B0020">
        <w:rPr>
          <w:lang w:val="ru-RU"/>
        </w:rPr>
        <w:t>.</w:t>
      </w:r>
      <w:r>
        <w:t>Close</w:t>
      </w:r>
      <w:r w:rsidRPr="007B0020">
        <w:rPr>
          <w:lang w:val="ru-RU"/>
        </w:rPr>
        <w:t>();</w:t>
      </w:r>
    </w:p>
    <w:p w:rsidR="005C23DB" w:rsidRDefault="005C23DB" w:rsidP="005C23DB">
      <w:r>
        <w:t xml:space="preserve">Класс </w:t>
      </w:r>
      <w:r w:rsidRPr="00F657CE">
        <w:rPr>
          <w:rStyle w:val="af5"/>
        </w:rPr>
        <w:t>MemoryStream</w:t>
      </w:r>
      <w:r>
        <w:t xml:space="preserve"> даёт возможность организовать поток в оперативной памяти. Свойство </w:t>
      </w:r>
      <w:r w:rsidRPr="003B0D31">
        <w:rPr>
          <w:rStyle w:val="a9"/>
        </w:rPr>
        <w:t>Capacity</w:t>
      </w:r>
      <w:r>
        <w:t xml:space="preserve"> этого класса позволяет получить или установить количество байтов, выделенных под поток. Метод </w:t>
      </w:r>
      <w:r w:rsidRPr="003B0D31">
        <w:rPr>
          <w:rStyle w:val="a9"/>
        </w:rPr>
        <w:t>ToArray()</w:t>
      </w:r>
      <w:r>
        <w:t xml:space="preserve"> записывает все содержимое потока в массив байтов. Метод </w:t>
      </w:r>
      <w:r w:rsidRPr="003B0D31">
        <w:rPr>
          <w:rStyle w:val="a9"/>
        </w:rPr>
        <w:t>WriteTo()</w:t>
      </w:r>
      <w:r>
        <w:t xml:space="preserve"> переносит содержимое потока из памяти в другой поток, производный от класса </w:t>
      </w:r>
      <w:r w:rsidRPr="00F657CE">
        <w:rPr>
          <w:rStyle w:val="af5"/>
        </w:rPr>
        <w:t>Stream</w:t>
      </w:r>
      <w:r>
        <w:t>.</w:t>
      </w:r>
    </w:p>
    <w:p w:rsidR="005C23DB" w:rsidRDefault="005C23DB" w:rsidP="005C23DB">
      <w:r>
        <w:t xml:space="preserve">Класс </w:t>
      </w:r>
      <w:r w:rsidRPr="00F657CE">
        <w:rPr>
          <w:rStyle w:val="af5"/>
        </w:rPr>
        <w:t>BufferedStream</w:t>
      </w:r>
      <w:r>
        <w:t xml:space="preserve"> – это декоратор потока для повышения производительности путём буферизации данных. В примере кода </w:t>
      </w:r>
      <w:r w:rsidRPr="00F657CE">
        <w:rPr>
          <w:rStyle w:val="af5"/>
        </w:rPr>
        <w:t>BufferedStream</w:t>
      </w:r>
      <w:r>
        <w:t xml:space="preserve"> работает с </w:t>
      </w:r>
      <w:r w:rsidRPr="00F657CE">
        <w:rPr>
          <w:rStyle w:val="af5"/>
        </w:rPr>
        <w:t>FileStream</w:t>
      </w:r>
      <w:r>
        <w:t>, предоставляя 20000 байтов буфера. То есть, второе физическое обращение к файлу произойдёт только при чтении 20001-го байта</w:t>
      </w:r>
      <w:r w:rsidR="00483983">
        <w:rPr>
          <w:rStyle w:val="ae"/>
        </w:rPr>
        <w:footnoteReference w:id="17"/>
      </w:r>
      <w:r>
        <w:t>.</w:t>
      </w:r>
    </w:p>
    <w:p w:rsidR="005C23DB" w:rsidRPr="00F657CE" w:rsidRDefault="005C23DB" w:rsidP="00681370">
      <w:pPr>
        <w:pStyle w:val="a4"/>
        <w:rPr>
          <w:rStyle w:val="af4"/>
        </w:rPr>
      </w:pPr>
      <w:r w:rsidRPr="00F657CE">
        <w:rPr>
          <w:rStyle w:val="af4"/>
        </w:rPr>
        <w:t>// записываем 100000 байтов в файл</w:t>
      </w:r>
    </w:p>
    <w:p w:rsidR="005C23DB" w:rsidRPr="005C6AE4" w:rsidRDefault="005C23DB" w:rsidP="00681370">
      <w:pPr>
        <w:pStyle w:val="a4"/>
        <w:rPr>
          <w:lang w:val="ru-RU"/>
        </w:rPr>
      </w:pPr>
      <w:r w:rsidRPr="00F657CE">
        <w:rPr>
          <w:rStyle w:val="af5"/>
        </w:rPr>
        <w:t>File</w:t>
      </w:r>
      <w:r w:rsidRPr="005C6AE4">
        <w:rPr>
          <w:lang w:val="ru-RU"/>
        </w:rPr>
        <w:t>.</w:t>
      </w:r>
      <w:r>
        <w:t>WriteAllBytes</w:t>
      </w:r>
      <w:r w:rsidRPr="005C6AE4">
        <w:rPr>
          <w:lang w:val="ru-RU"/>
        </w:rPr>
        <w:t>(</w:t>
      </w:r>
      <w:r w:rsidRPr="00837074">
        <w:rPr>
          <w:rStyle w:val="af7"/>
          <w:lang w:val="ru-RU"/>
        </w:rPr>
        <w:t>"</w:t>
      </w:r>
      <w:r w:rsidRPr="00F657CE">
        <w:rPr>
          <w:rStyle w:val="af7"/>
        </w:rPr>
        <w:t>myFile</w:t>
      </w:r>
      <w:r w:rsidRPr="00837074">
        <w:rPr>
          <w:rStyle w:val="af7"/>
          <w:lang w:val="ru-RU"/>
        </w:rPr>
        <w:t>.</w:t>
      </w:r>
      <w:r w:rsidRPr="00F657CE">
        <w:rPr>
          <w:rStyle w:val="af7"/>
        </w:rPr>
        <w:t>bin</w:t>
      </w:r>
      <w:r w:rsidRPr="00837074">
        <w:rPr>
          <w:rStyle w:val="af7"/>
          <w:lang w:val="ru-RU"/>
        </w:rPr>
        <w:t>"</w:t>
      </w:r>
      <w:r w:rsidRPr="005C6AE4">
        <w:rPr>
          <w:lang w:val="ru-RU"/>
        </w:rPr>
        <w:t xml:space="preserve">, </w:t>
      </w:r>
      <w:r w:rsidRPr="00F657CE">
        <w:rPr>
          <w:rStyle w:val="af6"/>
        </w:rPr>
        <w:t>new</w:t>
      </w:r>
      <w:r w:rsidRPr="005C6AE4">
        <w:rPr>
          <w:lang w:val="ru-RU"/>
        </w:rPr>
        <w:t xml:space="preserve"> </w:t>
      </w:r>
      <w:r w:rsidRPr="00F657CE">
        <w:rPr>
          <w:rStyle w:val="af6"/>
        </w:rPr>
        <w:t>byte</w:t>
      </w:r>
      <w:r w:rsidRPr="005C6AE4">
        <w:rPr>
          <w:lang w:val="ru-RU"/>
        </w:rPr>
        <w:t>[100000]);</w:t>
      </w:r>
    </w:p>
    <w:p w:rsidR="005C23DB" w:rsidRDefault="005C23DB" w:rsidP="00681370">
      <w:pPr>
        <w:pStyle w:val="a4"/>
        <w:rPr>
          <w:lang w:val="ru-RU"/>
        </w:rPr>
      </w:pPr>
    </w:p>
    <w:p w:rsidR="008802DC" w:rsidRPr="005C6AE4" w:rsidRDefault="008802DC" w:rsidP="00681370">
      <w:pPr>
        <w:pStyle w:val="a4"/>
        <w:rPr>
          <w:lang w:val="ru-RU"/>
        </w:rPr>
      </w:pPr>
    </w:p>
    <w:p w:rsidR="005C23DB" w:rsidRPr="000170D1" w:rsidRDefault="005C23DB" w:rsidP="00681370">
      <w:pPr>
        <w:pStyle w:val="a4"/>
      </w:pPr>
      <w:r w:rsidRPr="007D430F">
        <w:rPr>
          <w:rStyle w:val="af4"/>
          <w:lang w:val="en-US"/>
        </w:rPr>
        <w:lastRenderedPageBreak/>
        <w:t xml:space="preserve">// </w:t>
      </w:r>
      <w:r w:rsidRPr="00F657CE">
        <w:rPr>
          <w:rStyle w:val="af4"/>
        </w:rPr>
        <w:t>читаем</w:t>
      </w:r>
      <w:r w:rsidRPr="007D430F">
        <w:rPr>
          <w:rStyle w:val="af4"/>
          <w:lang w:val="en-US"/>
        </w:rPr>
        <w:t xml:space="preserve">, </w:t>
      </w:r>
      <w:r w:rsidRPr="00F657CE">
        <w:rPr>
          <w:rStyle w:val="af4"/>
        </w:rPr>
        <w:t>используя</w:t>
      </w:r>
      <w:r w:rsidRPr="007D430F">
        <w:rPr>
          <w:rStyle w:val="af4"/>
          <w:lang w:val="en-US"/>
        </w:rPr>
        <w:t xml:space="preserve"> </w:t>
      </w:r>
      <w:r w:rsidRPr="00F657CE">
        <w:rPr>
          <w:rStyle w:val="af4"/>
        </w:rPr>
        <w:t>буфер</w:t>
      </w:r>
    </w:p>
    <w:p w:rsidR="0021308E" w:rsidRDefault="005C23DB" w:rsidP="00681370">
      <w:pPr>
        <w:pStyle w:val="a4"/>
      </w:pPr>
      <w:r w:rsidRPr="003606CB">
        <w:rPr>
          <w:rStyle w:val="af6"/>
        </w:rPr>
        <w:t>using</w:t>
      </w:r>
      <w:r w:rsidRPr="000170D1">
        <w:t xml:space="preserve"> (</w:t>
      </w:r>
      <w:r w:rsidRPr="00F657CE">
        <w:rPr>
          <w:rStyle w:val="af5"/>
        </w:rPr>
        <w:t>FileStream</w:t>
      </w:r>
      <w:r w:rsidRPr="000170D1">
        <w:t xml:space="preserve"> fs = </w:t>
      </w:r>
      <w:r w:rsidRPr="00F657CE">
        <w:rPr>
          <w:rStyle w:val="af5"/>
        </w:rPr>
        <w:t>File</w:t>
      </w:r>
      <w:r w:rsidRPr="000170D1">
        <w:t>.OpenRead(</w:t>
      </w:r>
      <w:r w:rsidRPr="007D430F">
        <w:rPr>
          <w:rStyle w:val="af7"/>
        </w:rPr>
        <w:t>"myFile.bin"</w:t>
      </w:r>
      <w:r w:rsidRPr="000170D1">
        <w:t>))</w:t>
      </w:r>
    </w:p>
    <w:p w:rsidR="005C23DB" w:rsidRPr="0021308E" w:rsidRDefault="0021308E" w:rsidP="00681370">
      <w:pPr>
        <w:pStyle w:val="a4"/>
      </w:pPr>
      <w:r>
        <w:t>{</w:t>
      </w:r>
    </w:p>
    <w:p w:rsidR="005C23DB" w:rsidRPr="000170D1" w:rsidRDefault="005C23DB" w:rsidP="00681370">
      <w:pPr>
        <w:pStyle w:val="a4"/>
      </w:pPr>
      <w:r w:rsidRPr="000170D1">
        <w:t xml:space="preserve">    </w:t>
      </w:r>
      <w:r w:rsidRPr="003606CB">
        <w:rPr>
          <w:rStyle w:val="af6"/>
        </w:rPr>
        <w:t>using</w:t>
      </w:r>
      <w:r w:rsidRPr="000170D1">
        <w:t xml:space="preserve"> (</w:t>
      </w:r>
      <w:r w:rsidRPr="003606CB">
        <w:rPr>
          <w:rStyle w:val="af6"/>
        </w:rPr>
        <w:t>var</w:t>
      </w:r>
      <w:r w:rsidRPr="000170D1">
        <w:t xml:space="preserve"> bs = </w:t>
      </w:r>
      <w:r w:rsidRPr="003606CB">
        <w:rPr>
          <w:rStyle w:val="af6"/>
        </w:rPr>
        <w:t>new</w:t>
      </w:r>
      <w:r w:rsidRPr="000170D1">
        <w:t xml:space="preserve"> </w:t>
      </w:r>
      <w:r w:rsidRPr="00F657CE">
        <w:rPr>
          <w:rStyle w:val="af5"/>
        </w:rPr>
        <w:t>BufferedStream</w:t>
      </w:r>
      <w:r w:rsidRPr="000170D1">
        <w:t>(fs, 20000))</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bs.ReadByte();</w:t>
      </w:r>
    </w:p>
    <w:p w:rsidR="005C23DB" w:rsidRPr="000170D1" w:rsidRDefault="005C23DB" w:rsidP="00681370">
      <w:pPr>
        <w:pStyle w:val="a4"/>
      </w:pPr>
      <w:r w:rsidRPr="000170D1">
        <w:t xml:space="preserve">        </w:t>
      </w:r>
      <w:r w:rsidRPr="00F657CE">
        <w:rPr>
          <w:rStyle w:val="af5"/>
        </w:rPr>
        <w:t>Console</w:t>
      </w:r>
      <w:r w:rsidRPr="000170D1">
        <w:t xml:space="preserve">.WriteLine(fs.Position); </w:t>
      </w:r>
      <w:r w:rsidR="003606CB" w:rsidRPr="007D430F">
        <w:t xml:space="preserve">   </w:t>
      </w:r>
      <w:r w:rsidRPr="007D430F">
        <w:rPr>
          <w:rStyle w:val="af4"/>
          <w:lang w:val="en-US"/>
        </w:rPr>
        <w:t>// 20000</w:t>
      </w:r>
    </w:p>
    <w:p w:rsidR="0021308E" w:rsidRDefault="005C23DB" w:rsidP="00681370">
      <w:pPr>
        <w:pStyle w:val="a4"/>
        <w:rPr>
          <w:lang w:val="ru-RU"/>
        </w:rPr>
      </w:pPr>
      <w:r w:rsidRPr="000170D1">
        <w:t xml:space="preserve">    </w:t>
      </w:r>
      <w:r w:rsidRPr="005C6AE4">
        <w:rPr>
          <w:lang w:val="ru-RU"/>
        </w:rPr>
        <w:t>}</w:t>
      </w:r>
    </w:p>
    <w:p w:rsidR="005C23DB" w:rsidRPr="00B32216" w:rsidRDefault="0021308E" w:rsidP="00681370">
      <w:pPr>
        <w:pStyle w:val="a4"/>
        <w:rPr>
          <w:lang w:val="ru-RU"/>
        </w:rPr>
      </w:pPr>
      <w:r w:rsidRPr="00B32216">
        <w:rPr>
          <w:lang w:val="ru-RU"/>
        </w:rPr>
        <w:t>}</w:t>
      </w:r>
    </w:p>
    <w:p w:rsidR="005C23DB" w:rsidRDefault="005C23DB" w:rsidP="005C23DB">
      <w:r>
        <w:t xml:space="preserve">Классы </w:t>
      </w:r>
      <w:r w:rsidRPr="00F657CE">
        <w:rPr>
          <w:rStyle w:val="af5"/>
        </w:rPr>
        <w:t>DeflateStream</w:t>
      </w:r>
      <w:r>
        <w:t xml:space="preserve"> и </w:t>
      </w:r>
      <w:r w:rsidRPr="00F657CE">
        <w:rPr>
          <w:rStyle w:val="af5"/>
        </w:rPr>
        <w:t>GZipStream</w:t>
      </w:r>
      <w:r>
        <w:t xml:space="preserve"> являются декораторами потока, реали</w:t>
      </w:r>
      <w:r w:rsidR="00F657CE">
        <w:t>зующими сжатие данных</w:t>
      </w:r>
      <w:r>
        <w:t xml:space="preserve">. Они различаются тем, что </w:t>
      </w:r>
      <w:r w:rsidRPr="00F657CE">
        <w:rPr>
          <w:rStyle w:val="af5"/>
        </w:rPr>
        <w:t>GZipStream</w:t>
      </w:r>
      <w:r>
        <w:t xml:space="preserve"> записывает дополнительные данные о протоколе сжатия в начало и конец потока. В следующем примере сжимается и восстанавливается текстовый поток из 1000 слов.</w:t>
      </w:r>
    </w:p>
    <w:p w:rsidR="005C23DB" w:rsidRPr="007D430F" w:rsidRDefault="005C23DB" w:rsidP="00681370">
      <w:pPr>
        <w:pStyle w:val="a4"/>
        <w:rPr>
          <w:rStyle w:val="af4"/>
          <w:lang w:val="en-US"/>
        </w:rPr>
      </w:pPr>
      <w:r w:rsidRPr="007D430F">
        <w:rPr>
          <w:rStyle w:val="af4"/>
          <w:lang w:val="en-US"/>
        </w:rPr>
        <w:t xml:space="preserve">// </w:t>
      </w:r>
      <w:r w:rsidRPr="003606CB">
        <w:rPr>
          <w:rStyle w:val="af4"/>
        </w:rPr>
        <w:t>формируем</w:t>
      </w:r>
      <w:r w:rsidRPr="007D430F">
        <w:rPr>
          <w:rStyle w:val="af4"/>
          <w:lang w:val="en-US"/>
        </w:rPr>
        <w:t xml:space="preserve"> </w:t>
      </w:r>
      <w:r w:rsidRPr="003606CB">
        <w:rPr>
          <w:rStyle w:val="af4"/>
        </w:rPr>
        <w:t>набор</w:t>
      </w:r>
      <w:r w:rsidRPr="007D430F">
        <w:rPr>
          <w:rStyle w:val="af4"/>
          <w:lang w:val="en-US"/>
        </w:rPr>
        <w:t xml:space="preserve"> </w:t>
      </w:r>
      <w:r w:rsidRPr="003606CB">
        <w:rPr>
          <w:rStyle w:val="af4"/>
        </w:rPr>
        <w:t>из</w:t>
      </w:r>
      <w:r w:rsidRPr="007D430F">
        <w:rPr>
          <w:rStyle w:val="af4"/>
          <w:lang w:val="en-US"/>
        </w:rPr>
        <w:t xml:space="preserve"> 1000 </w:t>
      </w:r>
      <w:r w:rsidRPr="003606CB">
        <w:rPr>
          <w:rStyle w:val="af4"/>
        </w:rPr>
        <w:t>слов</w:t>
      </w:r>
    </w:p>
    <w:p w:rsidR="005C23DB" w:rsidRPr="000170D1" w:rsidRDefault="005C23DB" w:rsidP="00681370">
      <w:pPr>
        <w:pStyle w:val="a4"/>
      </w:pPr>
      <w:r w:rsidRPr="003606CB">
        <w:rPr>
          <w:rStyle w:val="af6"/>
        </w:rPr>
        <w:t>var</w:t>
      </w:r>
      <w:r w:rsidRPr="000170D1">
        <w:t xml:space="preserve"> words = </w:t>
      </w:r>
      <w:r w:rsidRPr="007D430F">
        <w:rPr>
          <w:rStyle w:val="af7"/>
        </w:rPr>
        <w:t>"The quick brown fox jumps over the lazy dog"</w:t>
      </w:r>
      <w:r w:rsidRPr="000170D1">
        <w:t>.Split();</w:t>
      </w:r>
    </w:p>
    <w:p w:rsidR="005C23DB" w:rsidRPr="000170D1" w:rsidRDefault="005C23DB" w:rsidP="00681370">
      <w:pPr>
        <w:pStyle w:val="a4"/>
      </w:pPr>
      <w:r w:rsidRPr="003606CB">
        <w:rPr>
          <w:rStyle w:val="af6"/>
        </w:rPr>
        <w:t>var</w:t>
      </w:r>
      <w:r w:rsidRPr="000170D1">
        <w:t xml:space="preserve"> rnd = </w:t>
      </w:r>
      <w:r w:rsidRPr="003606CB">
        <w:rPr>
          <w:rStyle w:val="af6"/>
        </w:rPr>
        <w:t>new</w:t>
      </w:r>
      <w:r w:rsidRPr="000170D1">
        <w:t xml:space="preserve"> </w:t>
      </w:r>
      <w:r w:rsidRPr="003606CB">
        <w:rPr>
          <w:rStyle w:val="af5"/>
        </w:rPr>
        <w:t>Random</w:t>
      </w:r>
      <w:r w:rsidRPr="000170D1">
        <w:t>();</w:t>
      </w:r>
    </w:p>
    <w:p w:rsidR="005C23DB" w:rsidRPr="000170D1" w:rsidRDefault="005C23DB" w:rsidP="00681370">
      <w:pPr>
        <w:pStyle w:val="a4"/>
      </w:pPr>
      <w:r w:rsidRPr="003606CB">
        <w:rPr>
          <w:rStyle w:val="af6"/>
        </w:rPr>
        <w:t>var</w:t>
      </w:r>
      <w:r w:rsidRPr="000170D1">
        <w:t xml:space="preserve"> text = </w:t>
      </w:r>
      <w:r w:rsidRPr="003606CB">
        <w:rPr>
          <w:rStyle w:val="af5"/>
        </w:rPr>
        <w:t>Enumerable</w:t>
      </w:r>
      <w:r w:rsidRPr="000170D1">
        <w:t>.Repeat(0, 1000)</w:t>
      </w:r>
    </w:p>
    <w:p w:rsidR="005C23DB" w:rsidRPr="000170D1" w:rsidRDefault="005C23DB" w:rsidP="00681370">
      <w:pPr>
        <w:pStyle w:val="a4"/>
      </w:pPr>
      <w:r w:rsidRPr="000170D1">
        <w:t xml:space="preserve">                     .Select(i =&gt; words[rnd.Next(words.Length)]);</w:t>
      </w:r>
    </w:p>
    <w:p w:rsidR="005C23DB" w:rsidRPr="000170D1" w:rsidRDefault="005C23DB" w:rsidP="00681370">
      <w:pPr>
        <w:pStyle w:val="a4"/>
      </w:pPr>
    </w:p>
    <w:p w:rsidR="005C23DB" w:rsidRPr="007D430F" w:rsidRDefault="005C23DB" w:rsidP="00681370">
      <w:pPr>
        <w:pStyle w:val="a4"/>
        <w:rPr>
          <w:rStyle w:val="af4"/>
          <w:lang w:val="en-US"/>
        </w:rPr>
      </w:pPr>
      <w:r w:rsidRPr="007D430F">
        <w:rPr>
          <w:rStyle w:val="af4"/>
          <w:lang w:val="en-US"/>
        </w:rPr>
        <w:t xml:space="preserve">// using </w:t>
      </w:r>
      <w:r w:rsidRPr="003606CB">
        <w:rPr>
          <w:rStyle w:val="af4"/>
        </w:rPr>
        <w:t>обеспечит</w:t>
      </w:r>
      <w:r w:rsidRPr="007D430F">
        <w:rPr>
          <w:rStyle w:val="af4"/>
          <w:lang w:val="en-US"/>
        </w:rPr>
        <w:t xml:space="preserve"> </w:t>
      </w:r>
      <w:r w:rsidRPr="003606CB">
        <w:rPr>
          <w:rStyle w:val="af4"/>
        </w:rPr>
        <w:t>корректное</w:t>
      </w:r>
      <w:r w:rsidRPr="007D430F">
        <w:rPr>
          <w:rStyle w:val="af4"/>
          <w:lang w:val="en-US"/>
        </w:rPr>
        <w:t xml:space="preserve"> </w:t>
      </w:r>
      <w:r w:rsidRPr="003606CB">
        <w:rPr>
          <w:rStyle w:val="af4"/>
        </w:rPr>
        <w:t>закрытие</w:t>
      </w:r>
      <w:r w:rsidRPr="007D430F">
        <w:rPr>
          <w:rStyle w:val="af4"/>
          <w:lang w:val="en-US"/>
        </w:rPr>
        <w:t xml:space="preserve"> </w:t>
      </w:r>
      <w:r w:rsidRPr="003606CB">
        <w:rPr>
          <w:rStyle w:val="af4"/>
        </w:rPr>
        <w:t>потоков</w:t>
      </w:r>
    </w:p>
    <w:p w:rsidR="005C23DB" w:rsidRPr="000170D1" w:rsidRDefault="005C23DB" w:rsidP="00681370">
      <w:pPr>
        <w:pStyle w:val="a4"/>
      </w:pPr>
      <w:r w:rsidRPr="003606CB">
        <w:rPr>
          <w:rStyle w:val="af6"/>
        </w:rPr>
        <w:t>using</w:t>
      </w:r>
      <w:r w:rsidRPr="000170D1">
        <w:t xml:space="preserve"> (</w:t>
      </w:r>
      <w:r w:rsidRPr="003606CB">
        <w:rPr>
          <w:rStyle w:val="af5"/>
        </w:rPr>
        <w:t>Stream</w:t>
      </w:r>
      <w:r w:rsidRPr="000170D1">
        <w:t xml:space="preserve"> s = </w:t>
      </w:r>
      <w:r w:rsidRPr="003606CB">
        <w:rPr>
          <w:rStyle w:val="af5"/>
        </w:rPr>
        <w:t>File</w:t>
      </w:r>
      <w:r w:rsidRPr="000170D1">
        <w:t>.Create(</w:t>
      </w:r>
      <w:r w:rsidRPr="007D430F">
        <w:rPr>
          <w:rStyle w:val="af7"/>
        </w:rPr>
        <w:t>"compressed.bin"</w:t>
      </w:r>
      <w:r w:rsidRPr="000170D1">
        <w: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3606CB">
        <w:rPr>
          <w:rStyle w:val="af6"/>
        </w:rPr>
        <w:t>using</w:t>
      </w:r>
      <w:r w:rsidRPr="000170D1">
        <w:t xml:space="preserve"> (</w:t>
      </w:r>
      <w:r w:rsidRPr="003606CB">
        <w:rPr>
          <w:rStyle w:val="af6"/>
        </w:rPr>
        <w:t>var</w:t>
      </w:r>
      <w:r w:rsidRPr="000170D1">
        <w:t xml:space="preserve"> ds = </w:t>
      </w:r>
      <w:r w:rsidRPr="003606CB">
        <w:rPr>
          <w:rStyle w:val="af6"/>
        </w:rPr>
        <w:t>new</w:t>
      </w:r>
      <w:r w:rsidRPr="000170D1">
        <w:t xml:space="preserve"> </w:t>
      </w:r>
      <w:r w:rsidRPr="003606CB">
        <w:rPr>
          <w:rStyle w:val="af5"/>
        </w:rPr>
        <w:t>DeflateStream</w:t>
      </w:r>
      <w:r w:rsidRPr="000170D1">
        <w:t xml:space="preserve">(s, </w:t>
      </w:r>
      <w:r w:rsidRPr="003606CB">
        <w:rPr>
          <w:rStyle w:val="af5"/>
        </w:rPr>
        <w:t>CompressionMode</w:t>
      </w:r>
      <w:r w:rsidRPr="000170D1">
        <w:t>.Compress))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3606CB">
        <w:rPr>
          <w:rStyle w:val="af6"/>
        </w:rPr>
        <w:t>using</w:t>
      </w:r>
      <w:r w:rsidRPr="000170D1">
        <w:t xml:space="preserve"> (</w:t>
      </w:r>
      <w:r w:rsidRPr="003606CB">
        <w:rPr>
          <w:rStyle w:val="af5"/>
        </w:rPr>
        <w:t>TextWriter</w:t>
      </w:r>
      <w:r w:rsidRPr="000170D1">
        <w:t xml:space="preserve"> w = </w:t>
      </w:r>
      <w:r w:rsidRPr="003606CB">
        <w:rPr>
          <w:rStyle w:val="af6"/>
        </w:rPr>
        <w:t>new</w:t>
      </w:r>
      <w:r w:rsidRPr="000170D1">
        <w:t xml:space="preserve"> </w:t>
      </w:r>
      <w:r w:rsidRPr="003606CB">
        <w:rPr>
          <w:rStyle w:val="af5"/>
        </w:rPr>
        <w:t>StreamWriter</w:t>
      </w:r>
      <w:r w:rsidRPr="000170D1">
        <w:t>(ds))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3606CB">
        <w:rPr>
          <w:rStyle w:val="af6"/>
        </w:rPr>
        <w:t>foreach</w:t>
      </w:r>
      <w:r w:rsidRPr="000170D1">
        <w:t xml:space="preserve"> (</w:t>
      </w:r>
      <w:r w:rsidRPr="003606CB">
        <w:rPr>
          <w:rStyle w:val="af6"/>
        </w:rPr>
        <w:t>string</w:t>
      </w:r>
      <w:r w:rsidRPr="000170D1">
        <w:t xml:space="preserve"> word </w:t>
      </w:r>
      <w:r w:rsidRPr="003606CB">
        <w:rPr>
          <w:rStyle w:val="af6"/>
        </w:rPr>
        <w:t>in</w:t>
      </w:r>
      <w:r w:rsidRPr="000170D1">
        <w:t xml:space="preserve"> text)</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w.Write(word + </w:t>
      </w:r>
      <w:r w:rsidRPr="007D430F">
        <w:rPr>
          <w:rStyle w:val="af7"/>
        </w:rPr>
        <w:t>" "</w:t>
      </w:r>
      <w:r w:rsidRPr="000170D1">
        <w:t>);</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p>
    <w:p w:rsidR="005C23DB" w:rsidRPr="000170D1" w:rsidRDefault="005C23DB" w:rsidP="00681370">
      <w:pPr>
        <w:pStyle w:val="a4"/>
      </w:pPr>
      <w:r w:rsidRPr="000170D1">
        <w:t>}</w:t>
      </w:r>
    </w:p>
    <w:p w:rsidR="005C23DB" w:rsidRPr="000170D1" w:rsidRDefault="005C23DB" w:rsidP="00681370">
      <w:pPr>
        <w:pStyle w:val="a4"/>
      </w:pPr>
    </w:p>
    <w:p w:rsidR="005C23DB" w:rsidRPr="000170D1" w:rsidRDefault="005C23DB" w:rsidP="00681370">
      <w:pPr>
        <w:pStyle w:val="a4"/>
      </w:pPr>
      <w:r w:rsidRPr="003606CB">
        <w:rPr>
          <w:rStyle w:val="af6"/>
        </w:rPr>
        <w:t>using</w:t>
      </w:r>
      <w:r w:rsidRPr="000170D1">
        <w:t xml:space="preserve"> (</w:t>
      </w:r>
      <w:r w:rsidRPr="003606CB">
        <w:rPr>
          <w:rStyle w:val="af5"/>
        </w:rPr>
        <w:t>Stream</w:t>
      </w:r>
      <w:r w:rsidRPr="000170D1">
        <w:t xml:space="preserve"> s = </w:t>
      </w:r>
      <w:r w:rsidRPr="003606CB">
        <w:rPr>
          <w:rStyle w:val="af5"/>
        </w:rPr>
        <w:t>File</w:t>
      </w:r>
      <w:r w:rsidRPr="000170D1">
        <w:t>.OpenRead(</w:t>
      </w:r>
      <w:r w:rsidRPr="007D430F">
        <w:rPr>
          <w:rStyle w:val="af7"/>
        </w:rPr>
        <w:t>"compressed.bin"</w:t>
      </w:r>
      <w:r w:rsidRPr="000170D1">
        <w: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3606CB">
        <w:rPr>
          <w:rStyle w:val="af6"/>
        </w:rPr>
        <w:t>using</w:t>
      </w:r>
      <w:r w:rsidRPr="000170D1">
        <w:t xml:space="preserve"> (</w:t>
      </w:r>
      <w:r w:rsidRPr="003606CB">
        <w:rPr>
          <w:rStyle w:val="af6"/>
        </w:rPr>
        <w:t>var</w:t>
      </w:r>
      <w:r w:rsidRPr="000170D1">
        <w:t xml:space="preserve"> ds = </w:t>
      </w:r>
      <w:r w:rsidRPr="003606CB">
        <w:rPr>
          <w:rStyle w:val="af6"/>
        </w:rPr>
        <w:t>new</w:t>
      </w:r>
      <w:r w:rsidRPr="000170D1">
        <w:t xml:space="preserve"> </w:t>
      </w:r>
      <w:r w:rsidRPr="003606CB">
        <w:rPr>
          <w:rStyle w:val="af5"/>
        </w:rPr>
        <w:t>DeflateStream</w:t>
      </w:r>
      <w:r w:rsidRPr="000170D1">
        <w:t>(s,CompressionMode.Decompress))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3606CB">
        <w:rPr>
          <w:rStyle w:val="af6"/>
        </w:rPr>
        <w:t>using</w:t>
      </w:r>
      <w:r w:rsidRPr="000170D1">
        <w:t xml:space="preserve"> (</w:t>
      </w:r>
      <w:r w:rsidRPr="003606CB">
        <w:rPr>
          <w:rStyle w:val="af5"/>
        </w:rPr>
        <w:t>TextReader</w:t>
      </w:r>
      <w:r w:rsidRPr="000170D1">
        <w:t xml:space="preserve"> r = </w:t>
      </w:r>
      <w:r w:rsidRPr="003606CB">
        <w:rPr>
          <w:rStyle w:val="af6"/>
        </w:rPr>
        <w:t>new</w:t>
      </w:r>
      <w:r w:rsidRPr="000170D1">
        <w:t xml:space="preserve"> </w:t>
      </w:r>
      <w:r w:rsidRPr="003606CB">
        <w:rPr>
          <w:rStyle w:val="af5"/>
        </w:rPr>
        <w:t>StreamReader</w:t>
      </w:r>
      <w:r w:rsidRPr="000170D1">
        <w:t>(ds))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3606CB">
        <w:rPr>
          <w:rStyle w:val="af5"/>
        </w:rPr>
        <w:t>Console</w:t>
      </w:r>
      <w:r w:rsidRPr="000170D1">
        <w:t>.Write(r.ReadToEnd());</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p>
    <w:p w:rsidR="005C23DB" w:rsidRPr="000170D1" w:rsidRDefault="005C23DB" w:rsidP="00681370">
      <w:pPr>
        <w:pStyle w:val="a4"/>
      </w:pPr>
      <w:r w:rsidRPr="000170D1">
        <w:t>}</w:t>
      </w:r>
    </w:p>
    <w:p w:rsidR="005C23DB" w:rsidRPr="000170D1" w:rsidRDefault="00B93BFE" w:rsidP="00B93BFE">
      <w:pPr>
        <w:pStyle w:val="2"/>
        <w:rPr>
          <w:lang w:val="en-US"/>
        </w:rPr>
      </w:pPr>
      <w:r w:rsidRPr="00F657CE">
        <w:rPr>
          <w:lang w:val="en-US"/>
        </w:rPr>
        <w:lastRenderedPageBreak/>
        <w:t xml:space="preserve">17.2. </w:t>
      </w:r>
      <w:r w:rsidR="005C23DB">
        <w:t>Адаптеры</w:t>
      </w:r>
      <w:r w:rsidR="005C23DB" w:rsidRPr="000170D1">
        <w:rPr>
          <w:lang w:val="en-US"/>
        </w:rPr>
        <w:t xml:space="preserve"> </w:t>
      </w:r>
      <w:r w:rsidR="005C23DB">
        <w:t>потоков</w:t>
      </w:r>
    </w:p>
    <w:p w:rsidR="005C23DB" w:rsidRDefault="005C23DB" w:rsidP="005C23DB">
      <w:r>
        <w:t xml:space="preserve">Перейдём к рассмотрению классов-адаптеров для потоков. Классы </w:t>
      </w:r>
      <w:r w:rsidRPr="00DC7F7E">
        <w:rPr>
          <w:rStyle w:val="af5"/>
        </w:rPr>
        <w:t>BinaryReader</w:t>
      </w:r>
      <w:r>
        <w:t xml:space="preserve"> и </w:t>
      </w:r>
      <w:r w:rsidRPr="00DC7F7E">
        <w:rPr>
          <w:rStyle w:val="af5"/>
        </w:rPr>
        <w:t>BinaryWriter</w:t>
      </w:r>
      <w:r>
        <w:t xml:space="preserve"> позволяют при помощи своих методов читать и записывать в поток данные примитивных типов и массивов байтов или символов. Вся информация записывается в поток в двоичном представлении. Рассмотрим работу с этими классами на примере типа </w:t>
      </w:r>
      <w:r w:rsidRPr="00DC7F7E">
        <w:rPr>
          <w:rStyle w:val="af5"/>
        </w:rPr>
        <w:t>Student</w:t>
      </w:r>
      <w:r>
        <w:t>, который может записать свои данные в поток.</w:t>
      </w:r>
    </w:p>
    <w:p w:rsidR="005C23DB" w:rsidRPr="000170D1" w:rsidRDefault="005C23DB" w:rsidP="00681370">
      <w:pPr>
        <w:pStyle w:val="a4"/>
      </w:pPr>
      <w:r w:rsidRPr="00DC7F7E">
        <w:rPr>
          <w:rStyle w:val="af6"/>
        </w:rPr>
        <w:t>public</w:t>
      </w:r>
      <w:r w:rsidRPr="000170D1">
        <w:t xml:space="preserve"> </w:t>
      </w:r>
      <w:r w:rsidRPr="00DC7F7E">
        <w:rPr>
          <w:rStyle w:val="af6"/>
        </w:rPr>
        <w:t>class</w:t>
      </w:r>
      <w:r w:rsidRPr="000170D1">
        <w:t xml:space="preserve"> </w:t>
      </w:r>
      <w:r w:rsidRPr="00DC7F7E">
        <w:rPr>
          <w:rStyle w:val="af5"/>
        </w:rPr>
        <w:t>Student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DC7F7E">
        <w:rPr>
          <w:rStyle w:val="af6"/>
        </w:rPr>
        <w:t>public</w:t>
      </w:r>
      <w:r w:rsidRPr="000170D1">
        <w:t xml:space="preserve"> </w:t>
      </w:r>
      <w:r w:rsidRPr="00DC7F7E">
        <w:rPr>
          <w:rStyle w:val="af6"/>
        </w:rPr>
        <w:t>string</w:t>
      </w:r>
      <w:r w:rsidRPr="000170D1">
        <w:t xml:space="preserve"> Name { </w:t>
      </w:r>
      <w:r w:rsidRPr="00DC7F7E">
        <w:rPr>
          <w:rStyle w:val="af6"/>
        </w:rPr>
        <w:t>get</w:t>
      </w:r>
      <w:r w:rsidRPr="000170D1">
        <w:t xml:space="preserve">; </w:t>
      </w:r>
      <w:r w:rsidRPr="00DC7F7E">
        <w:rPr>
          <w:rStyle w:val="af6"/>
        </w:rPr>
        <w:t>set</w:t>
      </w:r>
      <w:r w:rsidRPr="000170D1">
        <w:t>; }</w:t>
      </w:r>
    </w:p>
    <w:p w:rsidR="005C23DB" w:rsidRPr="000170D1" w:rsidRDefault="005C23DB" w:rsidP="00681370">
      <w:pPr>
        <w:pStyle w:val="a4"/>
      </w:pPr>
      <w:r w:rsidRPr="000170D1">
        <w:t xml:space="preserve">    </w:t>
      </w:r>
      <w:r w:rsidRPr="00DC7F7E">
        <w:rPr>
          <w:rStyle w:val="af6"/>
        </w:rPr>
        <w:t>public</w:t>
      </w:r>
      <w:r w:rsidRPr="000170D1">
        <w:t xml:space="preserve"> </w:t>
      </w:r>
      <w:r w:rsidRPr="00DC7F7E">
        <w:rPr>
          <w:rStyle w:val="af6"/>
        </w:rPr>
        <w:t>int</w:t>
      </w:r>
      <w:r w:rsidRPr="000170D1">
        <w:t xml:space="preserve"> Age { </w:t>
      </w:r>
      <w:r w:rsidRPr="00DC7F7E">
        <w:rPr>
          <w:rStyle w:val="af6"/>
        </w:rPr>
        <w:t>get</w:t>
      </w:r>
      <w:r w:rsidRPr="000170D1">
        <w:t xml:space="preserve">; </w:t>
      </w:r>
      <w:r w:rsidRPr="00DC7F7E">
        <w:rPr>
          <w:rStyle w:val="af6"/>
        </w:rPr>
        <w:t>set</w:t>
      </w:r>
      <w:r w:rsidRPr="000170D1">
        <w:t>; }</w:t>
      </w:r>
    </w:p>
    <w:p w:rsidR="005C23DB" w:rsidRPr="000170D1" w:rsidRDefault="005C23DB" w:rsidP="00681370">
      <w:pPr>
        <w:pStyle w:val="a4"/>
      </w:pPr>
      <w:r w:rsidRPr="000170D1">
        <w:t xml:space="preserve">    </w:t>
      </w:r>
      <w:r w:rsidRPr="00DC7F7E">
        <w:rPr>
          <w:rStyle w:val="af6"/>
        </w:rPr>
        <w:t>public</w:t>
      </w:r>
      <w:r w:rsidRPr="000170D1">
        <w:t xml:space="preserve"> </w:t>
      </w:r>
      <w:r w:rsidRPr="00DC7F7E">
        <w:rPr>
          <w:rStyle w:val="af6"/>
        </w:rPr>
        <w:t>double</w:t>
      </w:r>
      <w:r w:rsidRPr="000170D1">
        <w:t xml:space="preserve"> GPA { </w:t>
      </w:r>
      <w:r w:rsidRPr="00DC7F7E">
        <w:rPr>
          <w:rStyle w:val="af6"/>
        </w:rPr>
        <w:t>get</w:t>
      </w:r>
      <w:r w:rsidRPr="000170D1">
        <w:t xml:space="preserve">; </w:t>
      </w:r>
      <w:r w:rsidRPr="00DC7F7E">
        <w:rPr>
          <w:rStyle w:val="af6"/>
        </w:rPr>
        <w:t>set</w:t>
      </w:r>
      <w:r w:rsidRPr="000170D1">
        <w:t xml:space="preserve">; } </w:t>
      </w:r>
      <w:r w:rsidR="00DC7F7E" w:rsidRPr="00DC7F7E">
        <w:t xml:space="preserve">  </w:t>
      </w:r>
      <w:r w:rsidRPr="000170D1">
        <w:t xml:space="preserve"> </w:t>
      </w:r>
      <w:r w:rsidRPr="007D430F">
        <w:rPr>
          <w:rStyle w:val="af4"/>
          <w:lang w:val="en-US"/>
        </w:rPr>
        <w:t>// Grade Point Average</w:t>
      </w:r>
    </w:p>
    <w:p w:rsidR="005C23DB" w:rsidRPr="000170D1" w:rsidRDefault="005C23DB" w:rsidP="00681370">
      <w:pPr>
        <w:pStyle w:val="a4"/>
      </w:pPr>
    </w:p>
    <w:p w:rsidR="005C23DB" w:rsidRPr="000170D1" w:rsidRDefault="005C23DB" w:rsidP="00681370">
      <w:pPr>
        <w:pStyle w:val="a4"/>
      </w:pPr>
      <w:r w:rsidRPr="000170D1">
        <w:t xml:space="preserve">    </w:t>
      </w:r>
      <w:r w:rsidRPr="00DC7F7E">
        <w:rPr>
          <w:rStyle w:val="af6"/>
        </w:rPr>
        <w:t>public</w:t>
      </w:r>
      <w:r w:rsidRPr="000170D1">
        <w:t xml:space="preserve"> </w:t>
      </w:r>
      <w:r w:rsidRPr="00DC7F7E">
        <w:rPr>
          <w:rStyle w:val="af6"/>
        </w:rPr>
        <w:t>void</w:t>
      </w:r>
      <w:r w:rsidRPr="000170D1">
        <w:t xml:space="preserve"> SaveBinaryToStream(</w:t>
      </w:r>
      <w:r w:rsidRPr="00DC7F7E">
        <w:rPr>
          <w:rStyle w:val="af5"/>
        </w:rPr>
        <w:t>Stream</w:t>
      </w:r>
      <w:r w:rsidRPr="000170D1">
        <w:t xml:space="preserve"> stream)</w:t>
      </w:r>
    </w:p>
    <w:p w:rsidR="005C23DB" w:rsidRPr="005C6AE4" w:rsidRDefault="005C23DB" w:rsidP="00681370">
      <w:pPr>
        <w:pStyle w:val="a4"/>
        <w:rPr>
          <w:lang w:val="ru-RU"/>
        </w:rPr>
      </w:pPr>
      <w:r w:rsidRPr="000170D1">
        <w:t xml:space="preserve">    </w:t>
      </w:r>
      <w:r w:rsidRPr="005C6AE4">
        <w:rPr>
          <w:lang w:val="ru-RU"/>
        </w:rPr>
        <w:t>{</w:t>
      </w:r>
    </w:p>
    <w:p w:rsidR="005C23DB" w:rsidRPr="00DC7F7E" w:rsidRDefault="005C23DB" w:rsidP="00681370">
      <w:pPr>
        <w:pStyle w:val="a4"/>
        <w:rPr>
          <w:rStyle w:val="af4"/>
        </w:rPr>
      </w:pPr>
      <w:r w:rsidRPr="005C6AE4">
        <w:rPr>
          <w:lang w:val="ru-RU"/>
        </w:rPr>
        <w:t xml:space="preserve">        </w:t>
      </w:r>
      <w:r w:rsidRPr="00DC7F7E">
        <w:rPr>
          <w:rStyle w:val="af4"/>
        </w:rPr>
        <w:t>// конструктор позволяет "обернуть" адаптер вокруг потока</w:t>
      </w:r>
    </w:p>
    <w:p w:rsidR="005C23DB" w:rsidRPr="007D430F" w:rsidRDefault="005C23DB" w:rsidP="00681370">
      <w:pPr>
        <w:pStyle w:val="a4"/>
      </w:pPr>
      <w:r w:rsidRPr="005C6AE4">
        <w:rPr>
          <w:lang w:val="ru-RU"/>
        </w:rPr>
        <w:t xml:space="preserve">        </w:t>
      </w:r>
      <w:r w:rsidRPr="00DC7F7E">
        <w:rPr>
          <w:rStyle w:val="af6"/>
        </w:rPr>
        <w:t>var</w:t>
      </w:r>
      <w:r w:rsidRPr="000170D1">
        <w:t xml:space="preserve"> bw = </w:t>
      </w:r>
      <w:r w:rsidRPr="00DC7F7E">
        <w:rPr>
          <w:rStyle w:val="af6"/>
        </w:rPr>
        <w:t>new</w:t>
      </w:r>
      <w:r w:rsidRPr="000170D1">
        <w:t xml:space="preserve"> </w:t>
      </w:r>
      <w:r w:rsidRPr="00DC7F7E">
        <w:rPr>
          <w:rStyle w:val="af5"/>
        </w:rPr>
        <w:t>BinaryWriter</w:t>
      </w:r>
      <w:r w:rsidRPr="000170D1">
        <w:t>(stream);</w:t>
      </w:r>
    </w:p>
    <w:p w:rsidR="00DC7F7E" w:rsidRPr="007D430F" w:rsidRDefault="00DC7F7E" w:rsidP="00681370">
      <w:pPr>
        <w:pStyle w:val="a4"/>
      </w:pPr>
    </w:p>
    <w:p w:rsidR="005C23DB" w:rsidRPr="00DC7F7E" w:rsidRDefault="005C23DB" w:rsidP="00681370">
      <w:pPr>
        <w:pStyle w:val="a4"/>
        <w:rPr>
          <w:rStyle w:val="af4"/>
        </w:rPr>
      </w:pPr>
      <w:r w:rsidRPr="00594399">
        <w:t xml:space="preserve">        </w:t>
      </w:r>
      <w:r w:rsidRPr="00DC7F7E">
        <w:rPr>
          <w:rStyle w:val="af4"/>
        </w:rPr>
        <w:t>// BinaryWriter имеет 18 перегруженных версий метода Write()</w:t>
      </w:r>
    </w:p>
    <w:p w:rsidR="005C23DB" w:rsidRPr="000170D1" w:rsidRDefault="005C23DB" w:rsidP="00681370">
      <w:pPr>
        <w:pStyle w:val="a4"/>
      </w:pPr>
      <w:r w:rsidRPr="005C6AE4">
        <w:rPr>
          <w:lang w:val="ru-RU"/>
        </w:rPr>
        <w:t xml:space="preserve">        </w:t>
      </w:r>
      <w:r w:rsidRPr="000170D1">
        <w:t>bw.Write(Name);</w:t>
      </w:r>
    </w:p>
    <w:p w:rsidR="005C23DB" w:rsidRPr="000170D1" w:rsidRDefault="005C23DB" w:rsidP="00681370">
      <w:pPr>
        <w:pStyle w:val="a4"/>
      </w:pPr>
      <w:r w:rsidRPr="000170D1">
        <w:t xml:space="preserve">        bw.Write(Age);</w:t>
      </w:r>
    </w:p>
    <w:p w:rsidR="005C23DB" w:rsidRPr="007D430F" w:rsidRDefault="005C23DB" w:rsidP="00681370">
      <w:pPr>
        <w:pStyle w:val="a4"/>
      </w:pPr>
      <w:r w:rsidRPr="000170D1">
        <w:t xml:space="preserve">        bw.Write(GPA);</w:t>
      </w:r>
    </w:p>
    <w:p w:rsidR="00DC7F7E" w:rsidRPr="007D430F" w:rsidRDefault="00DC7F7E" w:rsidP="00681370">
      <w:pPr>
        <w:pStyle w:val="a4"/>
      </w:pPr>
    </w:p>
    <w:p w:rsidR="00DC7F7E" w:rsidRPr="00594399" w:rsidRDefault="00DC7F7E" w:rsidP="00681370">
      <w:pPr>
        <w:pStyle w:val="a4"/>
        <w:rPr>
          <w:rStyle w:val="af4"/>
          <w:lang w:val="en-US"/>
        </w:rPr>
      </w:pPr>
      <w:r w:rsidRPr="00594399">
        <w:t xml:space="preserve">        </w:t>
      </w:r>
      <w:r w:rsidRPr="00594399">
        <w:rPr>
          <w:rStyle w:val="af4"/>
          <w:lang w:val="en-US"/>
        </w:rPr>
        <w:t xml:space="preserve">// </w:t>
      </w:r>
      <w:r w:rsidRPr="00472CF6">
        <w:rPr>
          <w:rStyle w:val="af4"/>
        </w:rPr>
        <w:t>убеждаемся</w:t>
      </w:r>
      <w:r w:rsidRPr="00594399">
        <w:rPr>
          <w:rStyle w:val="af4"/>
          <w:lang w:val="en-US"/>
        </w:rPr>
        <w:t xml:space="preserve">, </w:t>
      </w:r>
      <w:r w:rsidRPr="00472CF6">
        <w:rPr>
          <w:rStyle w:val="af4"/>
        </w:rPr>
        <w:t>что</w:t>
      </w:r>
      <w:r w:rsidRPr="00594399">
        <w:rPr>
          <w:rStyle w:val="af4"/>
          <w:lang w:val="en-US"/>
        </w:rPr>
        <w:t xml:space="preserve"> </w:t>
      </w:r>
      <w:r w:rsidRPr="00472CF6">
        <w:rPr>
          <w:rStyle w:val="af4"/>
        </w:rPr>
        <w:t>буфер</w:t>
      </w:r>
      <w:r w:rsidRPr="00594399">
        <w:rPr>
          <w:rStyle w:val="af4"/>
          <w:lang w:val="en-US"/>
        </w:rPr>
        <w:t xml:space="preserve"> </w:t>
      </w:r>
      <w:r w:rsidRPr="007D430F">
        <w:rPr>
          <w:rStyle w:val="af4"/>
          <w:lang w:val="en-US"/>
        </w:rPr>
        <w:t>BinaryWriter</w:t>
      </w:r>
      <w:r w:rsidRPr="00594399">
        <w:rPr>
          <w:rStyle w:val="af4"/>
          <w:lang w:val="en-US"/>
        </w:rPr>
        <w:t xml:space="preserve"> </w:t>
      </w:r>
      <w:r w:rsidRPr="00472CF6">
        <w:rPr>
          <w:rStyle w:val="af4"/>
        </w:rPr>
        <w:t>пуст</w:t>
      </w:r>
    </w:p>
    <w:p w:rsidR="005C23DB" w:rsidRPr="000170D1" w:rsidRDefault="005C23DB" w:rsidP="00681370">
      <w:pPr>
        <w:pStyle w:val="a4"/>
      </w:pPr>
      <w:r w:rsidRPr="00594399">
        <w:t xml:space="preserve">        </w:t>
      </w:r>
      <w:r w:rsidRPr="000170D1">
        <w:t>bw.Flush();</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DC7F7E">
        <w:rPr>
          <w:rStyle w:val="af6"/>
        </w:rPr>
        <w:t>public</w:t>
      </w:r>
      <w:r w:rsidRPr="000170D1">
        <w:t xml:space="preserve"> </w:t>
      </w:r>
      <w:r w:rsidRPr="00DC7F7E">
        <w:rPr>
          <w:rStyle w:val="af6"/>
        </w:rPr>
        <w:t>void</w:t>
      </w:r>
      <w:r w:rsidRPr="000170D1">
        <w:t xml:space="preserve"> ReadBinaryFromStream(</w:t>
      </w:r>
      <w:r w:rsidRPr="00DC7F7E">
        <w:rPr>
          <w:rStyle w:val="af5"/>
        </w:rPr>
        <w:t>Stream</w:t>
      </w:r>
      <w:r w:rsidRPr="000170D1">
        <w:t xml:space="preserve"> stream)</w:t>
      </w:r>
    </w:p>
    <w:p w:rsidR="005C23DB" w:rsidRPr="000170D1" w:rsidRDefault="005C23DB" w:rsidP="00681370">
      <w:pPr>
        <w:pStyle w:val="a4"/>
      </w:pPr>
      <w:r w:rsidRPr="000170D1">
        <w:t xml:space="preserve">    {</w:t>
      </w:r>
    </w:p>
    <w:p w:rsidR="005C23DB" w:rsidRPr="007D430F" w:rsidRDefault="005C23DB" w:rsidP="00681370">
      <w:pPr>
        <w:pStyle w:val="a4"/>
      </w:pPr>
      <w:r w:rsidRPr="000170D1">
        <w:t xml:space="preserve">        </w:t>
      </w:r>
      <w:r w:rsidRPr="00472CF6">
        <w:rPr>
          <w:rStyle w:val="af6"/>
        </w:rPr>
        <w:t>var</w:t>
      </w:r>
      <w:r w:rsidRPr="000170D1">
        <w:t xml:space="preserve"> br = </w:t>
      </w:r>
      <w:r w:rsidRPr="00472CF6">
        <w:rPr>
          <w:rStyle w:val="af6"/>
        </w:rPr>
        <w:t>new</w:t>
      </w:r>
      <w:r w:rsidRPr="000170D1">
        <w:t xml:space="preserve"> </w:t>
      </w:r>
      <w:r w:rsidRPr="00472CF6">
        <w:rPr>
          <w:rStyle w:val="af5"/>
        </w:rPr>
        <w:t>BinaryReader</w:t>
      </w:r>
      <w:r w:rsidRPr="000170D1">
        <w:t>(stream);</w:t>
      </w:r>
    </w:p>
    <w:p w:rsidR="005C23DB" w:rsidRPr="00472CF6" w:rsidRDefault="005C23DB" w:rsidP="00681370">
      <w:pPr>
        <w:pStyle w:val="a4"/>
        <w:rPr>
          <w:rStyle w:val="af4"/>
        </w:rPr>
      </w:pPr>
      <w:r w:rsidRPr="00594399">
        <w:t xml:space="preserve">        </w:t>
      </w:r>
      <w:r w:rsidRPr="00472CF6">
        <w:rPr>
          <w:rStyle w:val="af4"/>
        </w:rPr>
        <w:t>// для чтения каждого примитивного типа есть свой метод</w:t>
      </w:r>
    </w:p>
    <w:p w:rsidR="005C23DB" w:rsidRPr="000170D1" w:rsidRDefault="005C23DB" w:rsidP="00681370">
      <w:pPr>
        <w:pStyle w:val="a4"/>
      </w:pPr>
      <w:r w:rsidRPr="005C6AE4">
        <w:rPr>
          <w:lang w:val="ru-RU"/>
        </w:rPr>
        <w:t xml:space="preserve">        </w:t>
      </w:r>
      <w:r w:rsidRPr="000170D1">
        <w:t>Name = br.ReadString();</w:t>
      </w:r>
    </w:p>
    <w:p w:rsidR="005C23DB" w:rsidRPr="000170D1" w:rsidRDefault="005C23DB" w:rsidP="00681370">
      <w:pPr>
        <w:pStyle w:val="a4"/>
      </w:pPr>
      <w:r w:rsidRPr="000170D1">
        <w:t xml:space="preserve">        Age = br.ReadInt32();</w:t>
      </w:r>
    </w:p>
    <w:p w:rsidR="005C23DB" w:rsidRPr="00A74DB7" w:rsidRDefault="005C23DB" w:rsidP="00681370">
      <w:pPr>
        <w:pStyle w:val="a4"/>
        <w:rPr>
          <w:lang w:val="ru-RU"/>
        </w:rPr>
      </w:pPr>
      <w:r w:rsidRPr="000170D1">
        <w:t xml:space="preserve">        </w:t>
      </w:r>
      <w:r>
        <w:t>GPA</w:t>
      </w:r>
      <w:r w:rsidRPr="00A74DB7">
        <w:rPr>
          <w:lang w:val="ru-RU"/>
        </w:rPr>
        <w:t xml:space="preserve"> = </w:t>
      </w:r>
      <w:r>
        <w:t>br</w:t>
      </w:r>
      <w:r w:rsidRPr="00A74DB7">
        <w:rPr>
          <w:lang w:val="ru-RU"/>
        </w:rPr>
        <w:t>.</w:t>
      </w:r>
      <w:r>
        <w:t>ReadDouble</w:t>
      </w:r>
      <w:r w:rsidRPr="00A74DB7">
        <w:rPr>
          <w:lang w:val="ru-RU"/>
        </w:rPr>
        <w:t>();</w:t>
      </w:r>
    </w:p>
    <w:p w:rsidR="005C23DB" w:rsidRPr="005C6AE4" w:rsidRDefault="005C23DB" w:rsidP="00681370">
      <w:pPr>
        <w:pStyle w:val="a4"/>
        <w:rPr>
          <w:lang w:val="ru-RU"/>
        </w:rPr>
      </w:pPr>
      <w:r w:rsidRPr="00A74DB7">
        <w:rPr>
          <w:lang w:val="ru-RU"/>
        </w:rPr>
        <w:t xml:space="preserve">    </w:t>
      </w:r>
      <w:r w:rsidRPr="005C6AE4">
        <w:rPr>
          <w:lang w:val="ru-RU"/>
        </w:rPr>
        <w:t>}</w:t>
      </w:r>
    </w:p>
    <w:p w:rsidR="005C23DB" w:rsidRPr="005C6AE4" w:rsidRDefault="005C23DB" w:rsidP="00681370">
      <w:pPr>
        <w:pStyle w:val="a4"/>
        <w:rPr>
          <w:lang w:val="ru-RU"/>
        </w:rPr>
      </w:pPr>
      <w:r w:rsidRPr="005C6AE4">
        <w:rPr>
          <w:lang w:val="ru-RU"/>
        </w:rPr>
        <w:t>}</w:t>
      </w:r>
    </w:p>
    <w:p w:rsidR="005C23DB" w:rsidRDefault="005C23DB" w:rsidP="005C23DB">
      <w:r>
        <w:t xml:space="preserve">Абстрактные классы </w:t>
      </w:r>
      <w:r w:rsidRPr="00472CF6">
        <w:rPr>
          <w:rStyle w:val="af5"/>
        </w:rPr>
        <w:t>TextReader</w:t>
      </w:r>
      <w:r>
        <w:t xml:space="preserve"> и </w:t>
      </w:r>
      <w:r w:rsidRPr="00472CF6">
        <w:rPr>
          <w:rStyle w:val="af5"/>
        </w:rPr>
        <w:t>TextWriter</w:t>
      </w:r>
      <w:r>
        <w:t xml:space="preserve"> дают возможность читать и записывать данные в поток в строковом представлении. </w:t>
      </w:r>
      <w:r w:rsidR="008802DC">
        <w:t xml:space="preserve">При этом имеется поддержка асинхронного выполнения (методы вида </w:t>
      </w:r>
      <w:r w:rsidR="008802DC" w:rsidRPr="000521D0">
        <w:rPr>
          <w:rStyle w:val="aff0"/>
        </w:rPr>
        <w:t>ИмяОперации</w:t>
      </w:r>
      <w:r w:rsidR="008802DC" w:rsidRPr="000521D0">
        <w:rPr>
          <w:rStyle w:val="a9"/>
        </w:rPr>
        <w:t>Async()</w:t>
      </w:r>
      <w:r w:rsidR="008802DC">
        <w:t xml:space="preserve">). </w:t>
      </w:r>
      <w:r>
        <w:t xml:space="preserve">От этих классов наследуются классы </w:t>
      </w:r>
      <w:r w:rsidRPr="00472CF6">
        <w:rPr>
          <w:rStyle w:val="af5"/>
        </w:rPr>
        <w:t>StreamReader</w:t>
      </w:r>
      <w:r>
        <w:t xml:space="preserve"> и </w:t>
      </w:r>
      <w:r w:rsidRPr="00472CF6">
        <w:rPr>
          <w:rStyle w:val="af5"/>
        </w:rPr>
        <w:t>StreamWriter</w:t>
      </w:r>
      <w:r>
        <w:t xml:space="preserve">. Представим методы для работы с данными класса </w:t>
      </w:r>
      <w:r w:rsidRPr="00472CF6">
        <w:rPr>
          <w:rStyle w:val="af5"/>
        </w:rPr>
        <w:t>Student</w:t>
      </w:r>
      <w:r>
        <w:t xml:space="preserve"> с использованием </w:t>
      </w:r>
      <w:r w:rsidRPr="00472CF6">
        <w:rPr>
          <w:rStyle w:val="af5"/>
        </w:rPr>
        <w:t>StreamReader</w:t>
      </w:r>
      <w:r>
        <w:t xml:space="preserve"> и </w:t>
      </w:r>
      <w:r w:rsidRPr="00472CF6">
        <w:rPr>
          <w:rStyle w:val="af5"/>
        </w:rPr>
        <w:t>StreamWriter</w:t>
      </w:r>
      <w:r>
        <w:t>:</w:t>
      </w:r>
    </w:p>
    <w:p w:rsidR="005C23DB" w:rsidRPr="000170D1" w:rsidRDefault="005C23DB" w:rsidP="00681370">
      <w:pPr>
        <w:pStyle w:val="a4"/>
      </w:pPr>
      <w:r w:rsidRPr="00472CF6">
        <w:rPr>
          <w:rStyle w:val="af6"/>
        </w:rPr>
        <w:t>public void</w:t>
      </w:r>
      <w:r w:rsidRPr="000170D1">
        <w:t xml:space="preserve"> SaveToStream(</w:t>
      </w:r>
      <w:r w:rsidRPr="00472CF6">
        <w:rPr>
          <w:rStyle w:val="af5"/>
        </w:rPr>
        <w:t>Stream</w:t>
      </w:r>
      <w:r w:rsidRPr="000170D1">
        <w:t xml:space="preserve"> stream)</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472CF6">
        <w:rPr>
          <w:rStyle w:val="af6"/>
        </w:rPr>
        <w:t>var</w:t>
      </w:r>
      <w:r w:rsidRPr="000170D1">
        <w:t xml:space="preserve"> sw = </w:t>
      </w:r>
      <w:r w:rsidRPr="00472CF6">
        <w:rPr>
          <w:rStyle w:val="af6"/>
        </w:rPr>
        <w:t>new</w:t>
      </w:r>
      <w:r w:rsidRPr="000170D1">
        <w:t xml:space="preserve"> </w:t>
      </w:r>
      <w:r w:rsidRPr="00472CF6">
        <w:rPr>
          <w:rStyle w:val="af5"/>
        </w:rPr>
        <w:t>StreamWriter</w:t>
      </w:r>
      <w:r w:rsidRPr="000170D1">
        <w:t>(stream);</w:t>
      </w:r>
    </w:p>
    <w:p w:rsidR="005C23DB" w:rsidRPr="00472CF6" w:rsidRDefault="005C23DB" w:rsidP="00681370">
      <w:pPr>
        <w:pStyle w:val="a4"/>
        <w:rPr>
          <w:rStyle w:val="af4"/>
        </w:rPr>
      </w:pPr>
      <w:r w:rsidRPr="00594399">
        <w:lastRenderedPageBreak/>
        <w:t xml:space="preserve">    </w:t>
      </w:r>
      <w:r w:rsidRPr="00472CF6">
        <w:rPr>
          <w:rStyle w:val="af4"/>
        </w:rPr>
        <w:t>// запись напоминает вывод на консоль</w:t>
      </w:r>
      <w:r w:rsidR="00472CF6">
        <w:rPr>
          <w:rStyle w:val="af4"/>
        </w:rPr>
        <w:t xml:space="preserve"> (и не случайно)</w:t>
      </w:r>
    </w:p>
    <w:p w:rsidR="005C23DB" w:rsidRPr="007D430F" w:rsidRDefault="005C23DB" w:rsidP="00681370">
      <w:pPr>
        <w:pStyle w:val="a4"/>
      </w:pPr>
      <w:r w:rsidRPr="005C6AE4">
        <w:rPr>
          <w:lang w:val="ru-RU"/>
        </w:rPr>
        <w:t xml:space="preserve">    </w:t>
      </w:r>
      <w:r>
        <w:t>sw</w:t>
      </w:r>
      <w:r w:rsidRPr="007D430F">
        <w:t>.</w:t>
      </w:r>
      <w:r>
        <w:t>WriteLine</w:t>
      </w:r>
      <w:r w:rsidRPr="007D430F">
        <w:t>(</w:t>
      </w:r>
      <w:r>
        <w:t>Name</w:t>
      </w:r>
      <w:r w:rsidRPr="007D430F">
        <w:t>);</w:t>
      </w:r>
    </w:p>
    <w:p w:rsidR="005C23DB" w:rsidRPr="000170D1" w:rsidRDefault="005C23DB" w:rsidP="00681370">
      <w:pPr>
        <w:pStyle w:val="a4"/>
      </w:pPr>
      <w:r w:rsidRPr="007D430F">
        <w:t xml:space="preserve">    </w:t>
      </w:r>
      <w:r w:rsidRPr="000170D1">
        <w:t>sw.WriteLine(Age);</w:t>
      </w:r>
    </w:p>
    <w:p w:rsidR="005C23DB" w:rsidRPr="000170D1" w:rsidRDefault="005C23DB" w:rsidP="00681370">
      <w:pPr>
        <w:pStyle w:val="a4"/>
      </w:pPr>
      <w:r w:rsidRPr="000170D1">
        <w:t xml:space="preserve">    sw.WriteLine(GPA);</w:t>
      </w:r>
    </w:p>
    <w:p w:rsidR="005C23DB" w:rsidRPr="000170D1" w:rsidRDefault="005C23DB" w:rsidP="00681370">
      <w:pPr>
        <w:pStyle w:val="a4"/>
      </w:pPr>
      <w:r w:rsidRPr="000170D1">
        <w:t xml:space="preserve">    sw.Flush();</w:t>
      </w:r>
    </w:p>
    <w:p w:rsidR="005C23DB" w:rsidRDefault="005C23DB" w:rsidP="00681370">
      <w:pPr>
        <w:pStyle w:val="a4"/>
      </w:pPr>
      <w:r w:rsidRPr="000170D1">
        <w:t>}</w:t>
      </w:r>
    </w:p>
    <w:p w:rsidR="00CD58B9" w:rsidRPr="000170D1" w:rsidRDefault="00CD58B9" w:rsidP="00681370">
      <w:pPr>
        <w:pStyle w:val="a4"/>
      </w:pPr>
    </w:p>
    <w:p w:rsidR="005C23DB" w:rsidRPr="000170D1" w:rsidRDefault="005C23DB" w:rsidP="00681370">
      <w:pPr>
        <w:pStyle w:val="a4"/>
      </w:pPr>
      <w:r w:rsidRPr="00472CF6">
        <w:rPr>
          <w:rStyle w:val="af6"/>
        </w:rPr>
        <w:t>public void</w:t>
      </w:r>
      <w:r w:rsidRPr="000170D1">
        <w:t xml:space="preserve"> ReadFromStream(</w:t>
      </w:r>
      <w:r w:rsidRPr="00472CF6">
        <w:rPr>
          <w:rStyle w:val="af5"/>
        </w:rPr>
        <w:t>Stream</w:t>
      </w:r>
      <w:r w:rsidRPr="000170D1">
        <w:t xml:space="preserve"> stream)</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472CF6">
        <w:rPr>
          <w:rStyle w:val="af6"/>
        </w:rPr>
        <w:t>var</w:t>
      </w:r>
      <w:r w:rsidRPr="000170D1">
        <w:t xml:space="preserve"> sr = </w:t>
      </w:r>
      <w:r w:rsidRPr="00472CF6">
        <w:rPr>
          <w:rStyle w:val="af6"/>
        </w:rPr>
        <w:t>new</w:t>
      </w:r>
      <w:r w:rsidRPr="000170D1">
        <w:t xml:space="preserve"> </w:t>
      </w:r>
      <w:r w:rsidRPr="00472CF6">
        <w:rPr>
          <w:rStyle w:val="af5"/>
        </w:rPr>
        <w:t>StreamReader</w:t>
      </w:r>
      <w:r w:rsidRPr="000170D1">
        <w:t>(stream);</w:t>
      </w:r>
    </w:p>
    <w:p w:rsidR="008802DC" w:rsidRDefault="008802DC" w:rsidP="00681370">
      <w:pPr>
        <w:pStyle w:val="a4"/>
      </w:pPr>
    </w:p>
    <w:p w:rsidR="00472CF6" w:rsidRDefault="00472CF6" w:rsidP="00681370">
      <w:pPr>
        <w:pStyle w:val="a4"/>
        <w:rPr>
          <w:lang w:val="ru-RU"/>
        </w:rPr>
      </w:pPr>
      <w:r w:rsidRPr="007D430F">
        <w:t xml:space="preserve">    </w:t>
      </w:r>
      <w:r w:rsidRPr="00472CF6">
        <w:rPr>
          <w:rStyle w:val="af4"/>
        </w:rPr>
        <w:t>// читаем данные как строки</w:t>
      </w:r>
    </w:p>
    <w:p w:rsidR="005C23DB" w:rsidRPr="007D430F" w:rsidRDefault="005C23DB" w:rsidP="00681370">
      <w:pPr>
        <w:pStyle w:val="a4"/>
        <w:rPr>
          <w:lang w:val="ru-RU"/>
        </w:rPr>
      </w:pPr>
      <w:r w:rsidRPr="00472CF6">
        <w:rPr>
          <w:lang w:val="ru-RU"/>
        </w:rPr>
        <w:t xml:space="preserve">    </w:t>
      </w:r>
      <w:r>
        <w:t>Name</w:t>
      </w:r>
      <w:r w:rsidRPr="007D430F">
        <w:rPr>
          <w:lang w:val="ru-RU"/>
        </w:rPr>
        <w:t xml:space="preserve"> = </w:t>
      </w:r>
      <w:r>
        <w:t>sr</w:t>
      </w:r>
      <w:r w:rsidRPr="007D430F">
        <w:rPr>
          <w:lang w:val="ru-RU"/>
        </w:rPr>
        <w:t>.</w:t>
      </w:r>
      <w:r>
        <w:t>ReadLine</w:t>
      </w:r>
      <w:r w:rsidRPr="007D430F">
        <w:rPr>
          <w:lang w:val="ru-RU"/>
        </w:rPr>
        <w:t>();</w:t>
      </w:r>
    </w:p>
    <w:p w:rsidR="005C23DB" w:rsidRPr="000170D1" w:rsidRDefault="005C23DB" w:rsidP="00681370">
      <w:pPr>
        <w:pStyle w:val="a4"/>
      </w:pPr>
      <w:r w:rsidRPr="007D430F">
        <w:rPr>
          <w:lang w:val="ru-RU"/>
        </w:rPr>
        <w:t xml:space="preserve">    </w:t>
      </w:r>
      <w:r w:rsidRPr="000170D1">
        <w:t xml:space="preserve">Age = </w:t>
      </w:r>
      <w:r w:rsidRPr="00472CF6">
        <w:rPr>
          <w:rStyle w:val="af5"/>
        </w:rPr>
        <w:t>Int32</w:t>
      </w:r>
      <w:r w:rsidRPr="000170D1">
        <w:t>.Parse(sr.ReadLine());</w:t>
      </w:r>
    </w:p>
    <w:p w:rsidR="005C23DB" w:rsidRPr="000170D1" w:rsidRDefault="005C23DB" w:rsidP="00681370">
      <w:pPr>
        <w:pStyle w:val="a4"/>
      </w:pPr>
      <w:r w:rsidRPr="000170D1">
        <w:t xml:space="preserve">    GPA = </w:t>
      </w:r>
      <w:r w:rsidRPr="00472CF6">
        <w:rPr>
          <w:rStyle w:val="af5"/>
        </w:rPr>
        <w:t>Double</w:t>
      </w:r>
      <w:r w:rsidRPr="000170D1">
        <w:t>.Parse(sr.ReadLine());</w:t>
      </w:r>
    </w:p>
    <w:p w:rsidR="005C23DB" w:rsidRPr="005C6AE4" w:rsidRDefault="005C23DB" w:rsidP="00681370">
      <w:pPr>
        <w:pStyle w:val="a4"/>
        <w:rPr>
          <w:lang w:val="ru-RU"/>
        </w:rPr>
      </w:pPr>
      <w:r w:rsidRPr="005C6AE4">
        <w:rPr>
          <w:lang w:val="ru-RU"/>
        </w:rPr>
        <w:t>}</w:t>
      </w:r>
    </w:p>
    <w:p w:rsidR="005C23DB" w:rsidRPr="008E465F" w:rsidRDefault="005C23DB" w:rsidP="00531924">
      <w:pPr>
        <w:pStyle w:val="1"/>
      </w:pPr>
      <w:bookmarkStart w:id="25" w:name="_Toc348862505"/>
      <w:r>
        <w:t>1</w:t>
      </w:r>
      <w:r w:rsidR="00531924" w:rsidRPr="00505C31">
        <w:t>8</w:t>
      </w:r>
      <w:r w:rsidR="00531924">
        <w:t>. Основы XML</w:t>
      </w:r>
      <w:r w:rsidR="005A0DEE" w:rsidRPr="008E465F">
        <w:t xml:space="preserve"> </w:t>
      </w:r>
      <w:r w:rsidR="005A0DEE">
        <w:t xml:space="preserve">и </w:t>
      </w:r>
      <w:r w:rsidR="005A0DEE">
        <w:rPr>
          <w:lang w:val="en-US"/>
        </w:rPr>
        <w:t>JSON</w:t>
      </w:r>
      <w:bookmarkEnd w:id="25"/>
    </w:p>
    <w:p w:rsidR="005C23DB" w:rsidRDefault="00E51398" w:rsidP="005C23DB">
      <w:r w:rsidRPr="00E51398">
        <w:rPr>
          <w:rStyle w:val="a8"/>
        </w:rPr>
        <w:t>Расширяемый язык разметки</w:t>
      </w:r>
      <w:r>
        <w:t xml:space="preserve"> </w:t>
      </w:r>
      <w:r w:rsidR="005C23DB">
        <w:t>(eXtensible Markup Language,</w:t>
      </w:r>
      <w:r>
        <w:t xml:space="preserve"> XML</w:t>
      </w:r>
      <w:r w:rsidR="005C23DB">
        <w:t xml:space="preserve">) – это способ описания структурированных данных. </w:t>
      </w:r>
      <w:r w:rsidR="005C23DB" w:rsidRPr="00E51398">
        <w:rPr>
          <w:rStyle w:val="a8"/>
        </w:rPr>
        <w:t>Структурированными данными</w:t>
      </w:r>
      <w:r w:rsidR="005C23DB">
        <w:t xml:space="preserve"> называются такие данные, которые обладают заданным набором семантических атрибутов и допускают иерархическое описание. XML-данные содержатся в </w:t>
      </w:r>
      <w:r w:rsidR="005C23DB" w:rsidRPr="00E51398">
        <w:rPr>
          <w:rStyle w:val="a8"/>
        </w:rPr>
        <w:t>документе</w:t>
      </w:r>
      <w:r w:rsidR="005C23DB">
        <w:t>, в роли которого может выступать файл, поток или другое хранилище информации, способное поддерживать текстовый формат.</w:t>
      </w:r>
    </w:p>
    <w:p w:rsidR="005C23DB" w:rsidRDefault="005C23DB" w:rsidP="005C23DB">
      <w:r>
        <w:t>Любой XML-документ строится по определённым правилам. Ниже перечислены правила, следовать которым обязательно.</w:t>
      </w:r>
    </w:p>
    <w:p w:rsidR="005C23DB" w:rsidRDefault="005C23DB" w:rsidP="005C23DB">
      <w:r w:rsidRPr="00E51398">
        <w:rPr>
          <w:rStyle w:val="aff2"/>
        </w:rPr>
        <w:t>1. Единица информации – XML-элемент.</w:t>
      </w:r>
      <w:r>
        <w:t xml:space="preserve"> XML-документ состоит из XML-элементов. Каждый элемент определяется при помощи </w:t>
      </w:r>
      <w:r w:rsidRPr="007D430F">
        <w:rPr>
          <w:rStyle w:val="a8"/>
        </w:rPr>
        <w:t>имени</w:t>
      </w:r>
      <w:r>
        <w:t xml:space="preserve">, </w:t>
      </w:r>
      <w:r w:rsidRPr="007D430F">
        <w:rPr>
          <w:rStyle w:val="a8"/>
        </w:rPr>
        <w:t>открывающего тега</w:t>
      </w:r>
      <w:r>
        <w:t xml:space="preserve"> и </w:t>
      </w:r>
      <w:r w:rsidRPr="007D430F">
        <w:rPr>
          <w:rStyle w:val="a8"/>
        </w:rPr>
        <w:t>закрывающего тега</w:t>
      </w:r>
      <w:r>
        <w:t xml:space="preserve">. Открывающий тег элемента записывается в форме </w:t>
      </w:r>
      <w:r w:rsidRPr="00837074">
        <w:rPr>
          <w:rStyle w:val="af6"/>
          <w:lang w:val="ru-RU"/>
        </w:rPr>
        <w:t>&lt;</w:t>
      </w:r>
      <w:r w:rsidRPr="00837074">
        <w:rPr>
          <w:rStyle w:val="af7"/>
          <w:lang w:val="ru-RU"/>
        </w:rPr>
        <w:t>имя-элемента</w:t>
      </w:r>
      <w:r w:rsidRPr="00837074">
        <w:rPr>
          <w:rStyle w:val="af6"/>
          <w:lang w:val="ru-RU"/>
        </w:rPr>
        <w:t>&gt;</w:t>
      </w:r>
      <w:r>
        <w:t xml:space="preserve">, закрывающий тег – в форме </w:t>
      </w:r>
      <w:r w:rsidRPr="00837074">
        <w:rPr>
          <w:rStyle w:val="af6"/>
          <w:lang w:val="ru-RU"/>
        </w:rPr>
        <w:t>&lt;/</w:t>
      </w:r>
      <w:r w:rsidRPr="00837074">
        <w:rPr>
          <w:rStyle w:val="af7"/>
          <w:lang w:val="ru-RU"/>
        </w:rPr>
        <w:t>имя-элемента</w:t>
      </w:r>
      <w:r w:rsidRPr="00837074">
        <w:rPr>
          <w:rStyle w:val="af6"/>
          <w:lang w:val="ru-RU"/>
        </w:rPr>
        <w:t>&gt;</w:t>
      </w:r>
      <w:r>
        <w:t xml:space="preserve">. Между открывающим и закрывающим тегами размещается </w:t>
      </w:r>
      <w:r w:rsidRPr="007D430F">
        <w:rPr>
          <w:rStyle w:val="a8"/>
        </w:rPr>
        <w:t>содержимое элемента</w:t>
      </w:r>
      <w:r>
        <w:t xml:space="preserve">. Если содержимое элемента отсутствует, то элемент может быть записан в форме </w:t>
      </w:r>
      <w:r w:rsidRPr="00837074">
        <w:rPr>
          <w:rStyle w:val="af6"/>
          <w:lang w:val="ru-RU"/>
        </w:rPr>
        <w:t>&lt;</w:t>
      </w:r>
      <w:r w:rsidRPr="00837074">
        <w:rPr>
          <w:rStyle w:val="af7"/>
          <w:lang w:val="ru-RU"/>
        </w:rPr>
        <w:t>имя-элемента</w:t>
      </w:r>
      <w:r w:rsidRPr="00837074">
        <w:rPr>
          <w:rStyle w:val="af6"/>
          <w:lang w:val="ru-RU"/>
        </w:rPr>
        <w:t xml:space="preserve"> /&gt;</w:t>
      </w:r>
      <w:r>
        <w:t xml:space="preserve"> или </w:t>
      </w:r>
      <w:r w:rsidRPr="00837074">
        <w:rPr>
          <w:rStyle w:val="af6"/>
          <w:lang w:val="ru-RU"/>
        </w:rPr>
        <w:t>&lt;</w:t>
      </w:r>
      <w:r w:rsidRPr="00837074">
        <w:rPr>
          <w:rStyle w:val="af7"/>
          <w:lang w:val="ru-RU"/>
        </w:rPr>
        <w:t>имя-элемента</w:t>
      </w:r>
      <w:r w:rsidRPr="00837074">
        <w:rPr>
          <w:rStyle w:val="af6"/>
          <w:lang w:val="ru-RU"/>
        </w:rPr>
        <w:t>/&gt;</w:t>
      </w:r>
      <w:r>
        <w:t>.</w:t>
      </w:r>
    </w:p>
    <w:p w:rsidR="005C23DB" w:rsidRDefault="005C23DB" w:rsidP="005C23DB">
      <w:r w:rsidRPr="00E51398">
        <w:rPr>
          <w:rStyle w:val="aff2"/>
        </w:rPr>
        <w:t>2. Иерархия элементов.</w:t>
      </w:r>
      <w:r>
        <w:t xml:space="preserve"> Содержимым XML-элемента может быть текст, пробельные символы (пробелы, табуляции, переводы строки), а также другие XML-элементы. Допускается комбинация указанного содержимого (например, элемент может содержать и текст, и вложенные элементы). Элементы должны быть правильно вложены друг в друга – если элемент </w:t>
      </w:r>
      <w:r w:rsidRPr="007D430F">
        <w:rPr>
          <w:rStyle w:val="af7"/>
        </w:rPr>
        <w:t>A</w:t>
      </w:r>
      <w:r>
        <w:t xml:space="preserve"> вложен в элемент </w:t>
      </w:r>
      <w:r w:rsidRPr="007D430F">
        <w:rPr>
          <w:rStyle w:val="af7"/>
        </w:rPr>
        <w:t>B</w:t>
      </w:r>
      <w:r>
        <w:t xml:space="preserve">, то закрывающий тег </w:t>
      </w:r>
      <w:r w:rsidRPr="00837074">
        <w:rPr>
          <w:rStyle w:val="af6"/>
          <w:lang w:val="ru-RU"/>
        </w:rPr>
        <w:t>&lt;/</w:t>
      </w:r>
      <w:r w:rsidRPr="007D430F">
        <w:rPr>
          <w:rStyle w:val="af7"/>
        </w:rPr>
        <w:t>A</w:t>
      </w:r>
      <w:r w:rsidRPr="00837074">
        <w:rPr>
          <w:rStyle w:val="af6"/>
          <w:lang w:val="ru-RU"/>
        </w:rPr>
        <w:t>&gt;</w:t>
      </w:r>
      <w:r>
        <w:t xml:space="preserve"> должен находиться перед закрывающим тегом </w:t>
      </w:r>
      <w:r w:rsidRPr="00837074">
        <w:rPr>
          <w:rStyle w:val="af6"/>
          <w:lang w:val="ru-RU"/>
        </w:rPr>
        <w:t>&lt;/</w:t>
      </w:r>
      <w:r w:rsidRPr="007D430F">
        <w:rPr>
          <w:rStyle w:val="af7"/>
        </w:rPr>
        <w:t>B</w:t>
      </w:r>
      <w:r w:rsidRPr="00837074">
        <w:rPr>
          <w:rStyle w:val="af6"/>
          <w:lang w:val="ru-RU"/>
        </w:rPr>
        <w:t>&gt;</w:t>
      </w:r>
      <w:r>
        <w:t>.</w:t>
      </w:r>
    </w:p>
    <w:p w:rsidR="005C23DB" w:rsidRDefault="005C23DB" w:rsidP="005C23DB">
      <w:r w:rsidRPr="00E51398">
        <w:rPr>
          <w:rStyle w:val="aff2"/>
        </w:rPr>
        <w:t>3. Корневой элемент.</w:t>
      </w:r>
      <w:r>
        <w:t xml:space="preserve"> В XML-документе всегда должен быть единственный элемент, называемый </w:t>
      </w:r>
      <w:r w:rsidRPr="007D430F">
        <w:rPr>
          <w:rStyle w:val="a8"/>
        </w:rPr>
        <w:t>корневым</w:t>
      </w:r>
      <w:r>
        <w:t>, никакая часть которого не входит в содержимое любого другого элемента. Иначе говоря, корневой элемент обрамляет все остальные элементы документа.</w:t>
      </w:r>
    </w:p>
    <w:p w:rsidR="005C23DB" w:rsidRDefault="005C23DB" w:rsidP="005C23DB">
      <w:r w:rsidRPr="00E51398">
        <w:rPr>
          <w:rStyle w:val="aff2"/>
        </w:rPr>
        <w:t>4. Синтаксис имён элемента.</w:t>
      </w:r>
      <w:r>
        <w:t xml:space="preserve"> Имена элементов чувствительны к регистру. Имена могут содержать буквы, цифры, дефисы (</w:t>
      </w:r>
      <w:r w:rsidRPr="003C32B4">
        <w:rPr>
          <w:rStyle w:val="a9"/>
        </w:rPr>
        <w:t>-</w:t>
      </w:r>
      <w:r>
        <w:t>), символы подчёркивания (</w:t>
      </w:r>
      <w:r w:rsidRPr="003C32B4">
        <w:rPr>
          <w:rStyle w:val="a9"/>
        </w:rPr>
        <w:t>_</w:t>
      </w:r>
      <w:r>
        <w:t xml:space="preserve">), </w:t>
      </w:r>
      <w:r>
        <w:lastRenderedPageBreak/>
        <w:t>двоеточия (</w:t>
      </w:r>
      <w:r w:rsidRPr="003C32B4">
        <w:rPr>
          <w:rStyle w:val="a9"/>
        </w:rPr>
        <w:t>:</w:t>
      </w:r>
      <w:r>
        <w:t>) и точки (</w:t>
      </w:r>
      <w:r w:rsidRPr="003C32B4">
        <w:rPr>
          <w:rStyle w:val="a9"/>
        </w:rPr>
        <w:t>.</w:t>
      </w:r>
      <w:r>
        <w:t xml:space="preserve">), однако должны начинаться только с буквы или символа подчёркивания. Двоеточие может быть использовано только в специальных случаях – при записи префикса пространства имён. Имена, начинающиеся с </w:t>
      </w:r>
      <w:r w:rsidRPr="007D430F">
        <w:rPr>
          <w:rStyle w:val="af7"/>
        </w:rPr>
        <w:t>xml</w:t>
      </w:r>
      <w:r>
        <w:t xml:space="preserve"> (вне зависимости от регистра), зарезервированы для нужд XML.</w:t>
      </w:r>
    </w:p>
    <w:p w:rsidR="005C23DB" w:rsidRDefault="005C23DB" w:rsidP="005C23DB">
      <w:r w:rsidRPr="00E51398">
        <w:rPr>
          <w:rStyle w:val="aff2"/>
        </w:rPr>
        <w:t>5. Специальные символы.</w:t>
      </w:r>
      <w:r>
        <w:t xml:space="preserve"> Некоторые символы не могут использоваться в тексте </w:t>
      </w:r>
      <w:r w:rsidR="003C32B4">
        <w:t xml:space="preserve">содержимого </w:t>
      </w:r>
      <w:r>
        <w:t>элементов, так как применяются в разметке документа. Эти символы могут быть обозначены особым образом:</w:t>
      </w:r>
    </w:p>
    <w:p w:rsidR="003C32B4" w:rsidRDefault="005C23DB" w:rsidP="005C23DB">
      <w:pPr>
        <w:rPr>
          <w:rStyle w:val="a9"/>
        </w:rPr>
      </w:pPr>
      <w:r w:rsidRPr="003C32B4">
        <w:rPr>
          <w:rStyle w:val="XML"/>
          <w:lang w:val="ru-RU"/>
        </w:rPr>
        <w:t>&amp;</w:t>
      </w:r>
      <w:r w:rsidRPr="003C32B4">
        <w:rPr>
          <w:rStyle w:val="XML"/>
        </w:rPr>
        <w:t>amp</w:t>
      </w:r>
      <w:r w:rsidRPr="003C32B4">
        <w:rPr>
          <w:rStyle w:val="XML"/>
          <w:lang w:val="ru-RU"/>
        </w:rPr>
        <w:t>;</w:t>
      </w:r>
      <w:r w:rsidR="007D430F" w:rsidRPr="007D430F">
        <w:tab/>
      </w:r>
      <w:r>
        <w:t xml:space="preserve">символ </w:t>
      </w:r>
      <w:r w:rsidRPr="003C32B4">
        <w:rPr>
          <w:rStyle w:val="a9"/>
        </w:rPr>
        <w:t>&amp;</w:t>
      </w:r>
    </w:p>
    <w:p w:rsidR="003C32B4" w:rsidRDefault="007D430F" w:rsidP="005C23DB">
      <w:pPr>
        <w:rPr>
          <w:rStyle w:val="a9"/>
        </w:rPr>
      </w:pPr>
      <w:r w:rsidRPr="003C32B4">
        <w:rPr>
          <w:rStyle w:val="XML"/>
          <w:lang w:val="ru-RU"/>
        </w:rPr>
        <w:t>&amp;lt;</w:t>
      </w:r>
      <w:r w:rsidRPr="007D430F">
        <w:tab/>
      </w:r>
      <w:r w:rsidR="003C32B4">
        <w:tab/>
      </w:r>
      <w:r>
        <w:t xml:space="preserve">символ </w:t>
      </w:r>
      <w:r w:rsidRPr="003C32B4">
        <w:rPr>
          <w:rStyle w:val="a9"/>
        </w:rPr>
        <w:t>&lt;</w:t>
      </w:r>
    </w:p>
    <w:p w:rsidR="005C23DB" w:rsidRPr="007D430F" w:rsidRDefault="007D430F" w:rsidP="005C23DB">
      <w:r w:rsidRPr="003C32B4">
        <w:rPr>
          <w:rStyle w:val="XML"/>
          <w:lang w:val="ru-RU"/>
        </w:rPr>
        <w:t>&amp;gt;</w:t>
      </w:r>
      <w:r w:rsidR="003C32B4">
        <w:tab/>
      </w:r>
      <w:r w:rsidR="003C32B4">
        <w:tab/>
      </w:r>
      <w:r>
        <w:t xml:space="preserve">символ </w:t>
      </w:r>
      <w:r w:rsidRPr="003C32B4">
        <w:rPr>
          <w:rStyle w:val="a9"/>
        </w:rPr>
        <w:t>&gt;</w:t>
      </w:r>
    </w:p>
    <w:p w:rsidR="003C32B4" w:rsidRDefault="005C23DB" w:rsidP="005C23DB">
      <w:pPr>
        <w:rPr>
          <w:rStyle w:val="a9"/>
        </w:rPr>
      </w:pPr>
      <w:r w:rsidRPr="003C32B4">
        <w:rPr>
          <w:rStyle w:val="XML"/>
          <w:lang w:val="ru-RU"/>
        </w:rPr>
        <w:t>&amp;</w:t>
      </w:r>
      <w:r w:rsidRPr="003C32B4">
        <w:rPr>
          <w:rStyle w:val="XML"/>
        </w:rPr>
        <w:t>quot</w:t>
      </w:r>
      <w:r w:rsidRPr="003C32B4">
        <w:rPr>
          <w:rStyle w:val="XML"/>
          <w:lang w:val="ru-RU"/>
        </w:rPr>
        <w:t>;</w:t>
      </w:r>
      <w:r w:rsidR="007D430F" w:rsidRPr="003C32B4">
        <w:tab/>
      </w:r>
      <w:r>
        <w:t xml:space="preserve">символ </w:t>
      </w:r>
      <w:r w:rsidRPr="003C32B4">
        <w:rPr>
          <w:rStyle w:val="a9"/>
        </w:rPr>
        <w:t>"</w:t>
      </w:r>
    </w:p>
    <w:p w:rsidR="005C23DB" w:rsidRPr="003C32B4" w:rsidRDefault="007D430F" w:rsidP="005C23DB">
      <w:r w:rsidRPr="003C32B4">
        <w:rPr>
          <w:rStyle w:val="XML"/>
          <w:lang w:val="ru-RU"/>
        </w:rPr>
        <w:t>&amp;apos;</w:t>
      </w:r>
      <w:r w:rsidR="003C32B4">
        <w:tab/>
      </w:r>
      <w:r>
        <w:t xml:space="preserve">символ </w:t>
      </w:r>
      <w:r w:rsidRPr="003C32B4">
        <w:rPr>
          <w:rStyle w:val="a9"/>
        </w:rPr>
        <w:t>'</w:t>
      </w:r>
    </w:p>
    <w:p w:rsidR="005C23DB" w:rsidRDefault="005C23DB" w:rsidP="005C23DB">
      <w:r w:rsidRPr="003C32B4">
        <w:rPr>
          <w:rStyle w:val="XML"/>
          <w:lang w:val="ru-RU"/>
        </w:rPr>
        <w:t>&amp;#</w:t>
      </w:r>
      <w:r w:rsidRPr="003C32B4">
        <w:rPr>
          <w:rStyle w:val="XML"/>
        </w:rPr>
        <w:t>int</w:t>
      </w:r>
      <w:r w:rsidRPr="003C32B4">
        <w:rPr>
          <w:rStyle w:val="XML"/>
          <w:lang w:val="ru-RU"/>
        </w:rPr>
        <w:t>;</w:t>
      </w:r>
      <w:r w:rsidR="003C32B4">
        <w:tab/>
      </w:r>
      <w:r>
        <w:t xml:space="preserve">Unicode-символ с десятичным кодом </w:t>
      </w:r>
      <w:r w:rsidRPr="003C32B4">
        <w:rPr>
          <w:rStyle w:val="aff0"/>
        </w:rPr>
        <w:t>int</w:t>
      </w:r>
    </w:p>
    <w:p w:rsidR="005C23DB" w:rsidRDefault="005C23DB" w:rsidP="005C23DB">
      <w:r w:rsidRPr="003C32B4">
        <w:rPr>
          <w:rStyle w:val="XML"/>
          <w:lang w:val="ru-RU"/>
        </w:rPr>
        <w:t>&amp;#xhex;</w:t>
      </w:r>
      <w:r w:rsidR="003C32B4">
        <w:tab/>
      </w:r>
      <w:r>
        <w:t xml:space="preserve">Unicode-символ с шестнадцатеричным кодом </w:t>
      </w:r>
      <w:r w:rsidRPr="003C32B4">
        <w:rPr>
          <w:rStyle w:val="aff0"/>
        </w:rPr>
        <w:t>hex</w:t>
      </w:r>
    </w:p>
    <w:p w:rsidR="005C23DB" w:rsidRPr="000170D1" w:rsidRDefault="005C23DB" w:rsidP="005C23DB">
      <w:pPr>
        <w:rPr>
          <w:lang w:val="en-US"/>
        </w:rPr>
      </w:pPr>
      <w:r w:rsidRPr="00E51398">
        <w:rPr>
          <w:rStyle w:val="aff2"/>
        </w:rPr>
        <w:t>6. Атрибуты элемента.</w:t>
      </w:r>
      <w:r>
        <w:t xml:space="preserve"> Любой XML-элемент может содержать один или несколько </w:t>
      </w:r>
      <w:r w:rsidRPr="003C32B4">
        <w:rPr>
          <w:rStyle w:val="a8"/>
        </w:rPr>
        <w:t>атрибутов</w:t>
      </w:r>
      <w:r>
        <w:t xml:space="preserve">, записываемых в открывающем теге. Правила на имена атрибутов накладываются такие же, как и на имена элементов. Имена атрибутов отделяются от их значений символом </w:t>
      </w:r>
      <w:r w:rsidRPr="003C32B4">
        <w:rPr>
          <w:rStyle w:val="a9"/>
        </w:rPr>
        <w:t>=</w:t>
      </w:r>
      <w:r>
        <w:t>. Значение атрибута заключается в апострофы или в двойные кавычки. Если апостроф или двойные кавычки присутствуют в значении атрибута, то для обрамления используются те из них, которые не встречаются в значении. Приведём</w:t>
      </w:r>
      <w:r w:rsidRPr="000170D1">
        <w:rPr>
          <w:lang w:val="en-US"/>
        </w:rPr>
        <w:t xml:space="preserve"> </w:t>
      </w:r>
      <w:r>
        <w:t>пример</w:t>
      </w:r>
      <w:r w:rsidRPr="000170D1">
        <w:rPr>
          <w:lang w:val="en-US"/>
        </w:rPr>
        <w:t xml:space="preserve"> </w:t>
      </w:r>
      <w:r>
        <w:t>элементов</w:t>
      </w:r>
      <w:r w:rsidRPr="000170D1">
        <w:rPr>
          <w:lang w:val="en-US"/>
        </w:rPr>
        <w:t xml:space="preserve"> </w:t>
      </w:r>
      <w:r>
        <w:t>с</w:t>
      </w:r>
      <w:r w:rsidRPr="000170D1">
        <w:rPr>
          <w:lang w:val="en-US"/>
        </w:rPr>
        <w:t xml:space="preserve"> </w:t>
      </w:r>
      <w:r>
        <w:t>атрибутами</w:t>
      </w:r>
      <w:r w:rsidRPr="000170D1">
        <w:rPr>
          <w:lang w:val="en-US"/>
        </w:rPr>
        <w:t>:</w:t>
      </w:r>
    </w:p>
    <w:p w:rsidR="005C23DB" w:rsidRPr="003C32B4" w:rsidRDefault="005C23DB" w:rsidP="007D430F">
      <w:pPr>
        <w:pStyle w:val="a4"/>
        <w:rPr>
          <w:rStyle w:val="af6"/>
        </w:rPr>
      </w:pPr>
      <w:r w:rsidRPr="003C32B4">
        <w:rPr>
          <w:rStyle w:val="af6"/>
        </w:rPr>
        <w:t>&lt;</w:t>
      </w:r>
      <w:r w:rsidRPr="003C32B4">
        <w:rPr>
          <w:rStyle w:val="af7"/>
        </w:rPr>
        <w:t>elements-with-attributes</w:t>
      </w:r>
      <w:r w:rsidRPr="003C32B4">
        <w:rPr>
          <w:rStyle w:val="af6"/>
        </w:rPr>
        <w:t>&gt;</w:t>
      </w:r>
    </w:p>
    <w:p w:rsidR="005C23DB" w:rsidRPr="003C32B4" w:rsidRDefault="005C23DB" w:rsidP="007D430F">
      <w:pPr>
        <w:pStyle w:val="a4"/>
        <w:rPr>
          <w:rStyle w:val="af6"/>
        </w:rPr>
      </w:pPr>
      <w:r w:rsidRPr="003C32B4">
        <w:rPr>
          <w:rStyle w:val="af6"/>
        </w:rPr>
        <w:t xml:space="preserve">  &lt;</w:t>
      </w:r>
      <w:r w:rsidRPr="003C32B4">
        <w:rPr>
          <w:rStyle w:val="af7"/>
        </w:rPr>
        <w:t>one</w:t>
      </w:r>
      <w:r w:rsidRPr="003C32B4">
        <w:rPr>
          <w:rStyle w:val="af6"/>
        </w:rPr>
        <w:t xml:space="preserve"> </w:t>
      </w:r>
      <w:r w:rsidRPr="003C32B4">
        <w:rPr>
          <w:rStyle w:val="XML"/>
        </w:rPr>
        <w:t>attr</w:t>
      </w:r>
      <w:r w:rsidRPr="003C32B4">
        <w:rPr>
          <w:rStyle w:val="af6"/>
        </w:rPr>
        <w:t>="value"/&gt;</w:t>
      </w:r>
    </w:p>
    <w:p w:rsidR="005C23DB" w:rsidRPr="003C32B4" w:rsidRDefault="005C23DB" w:rsidP="007D430F">
      <w:pPr>
        <w:pStyle w:val="a4"/>
        <w:rPr>
          <w:rStyle w:val="af6"/>
        </w:rPr>
      </w:pPr>
      <w:r w:rsidRPr="003C32B4">
        <w:rPr>
          <w:rStyle w:val="af6"/>
        </w:rPr>
        <w:t xml:space="preserve">  &lt;</w:t>
      </w:r>
      <w:r w:rsidRPr="003C32B4">
        <w:rPr>
          <w:rStyle w:val="af7"/>
        </w:rPr>
        <w:t>several</w:t>
      </w:r>
      <w:r w:rsidRPr="003C32B4">
        <w:rPr>
          <w:rStyle w:val="af6"/>
        </w:rPr>
        <w:t xml:space="preserve"> </w:t>
      </w:r>
      <w:r w:rsidRPr="003C32B4">
        <w:rPr>
          <w:rStyle w:val="XML"/>
        </w:rPr>
        <w:t>first</w:t>
      </w:r>
      <w:r w:rsidRPr="003C32B4">
        <w:rPr>
          <w:rStyle w:val="af6"/>
        </w:rPr>
        <w:t xml:space="preserve">="1" </w:t>
      </w:r>
      <w:r w:rsidRPr="003C32B4">
        <w:rPr>
          <w:rStyle w:val="XML"/>
        </w:rPr>
        <w:t>second</w:t>
      </w:r>
      <w:r w:rsidRPr="003C32B4">
        <w:rPr>
          <w:rStyle w:val="af6"/>
        </w:rPr>
        <w:t xml:space="preserve">="2" </w:t>
      </w:r>
      <w:r w:rsidRPr="003C32B4">
        <w:rPr>
          <w:rStyle w:val="XML"/>
        </w:rPr>
        <w:t>third</w:t>
      </w:r>
      <w:r w:rsidRPr="003C32B4">
        <w:rPr>
          <w:rStyle w:val="af6"/>
        </w:rPr>
        <w:t>="3"/&gt;</w:t>
      </w:r>
    </w:p>
    <w:p w:rsidR="005C23DB" w:rsidRPr="003C32B4" w:rsidRDefault="005C23DB" w:rsidP="007D430F">
      <w:pPr>
        <w:pStyle w:val="a4"/>
        <w:rPr>
          <w:rStyle w:val="af6"/>
        </w:rPr>
      </w:pPr>
      <w:r w:rsidRPr="003C32B4">
        <w:rPr>
          <w:rStyle w:val="af6"/>
        </w:rPr>
        <w:t xml:space="preserve">  &lt;</w:t>
      </w:r>
      <w:r w:rsidRPr="003C32B4">
        <w:rPr>
          <w:rStyle w:val="af7"/>
        </w:rPr>
        <w:t>apos-quote</w:t>
      </w:r>
      <w:r w:rsidRPr="003C32B4">
        <w:rPr>
          <w:rStyle w:val="af6"/>
        </w:rPr>
        <w:t xml:space="preserve"> </w:t>
      </w:r>
      <w:r w:rsidRPr="003C32B4">
        <w:rPr>
          <w:rStyle w:val="XML"/>
        </w:rPr>
        <w:t>case1</w:t>
      </w:r>
      <w:r w:rsidRPr="003C32B4">
        <w:rPr>
          <w:rStyle w:val="af6"/>
        </w:rPr>
        <w:t xml:space="preserve">="John's" </w:t>
      </w:r>
      <w:r w:rsidRPr="003C32B4">
        <w:rPr>
          <w:rStyle w:val="XML"/>
        </w:rPr>
        <w:t>case2</w:t>
      </w:r>
      <w:r w:rsidRPr="003C32B4">
        <w:rPr>
          <w:rStyle w:val="af6"/>
        </w:rPr>
        <w:t>='He said:"Hello, world!"'/&gt;</w:t>
      </w:r>
    </w:p>
    <w:p w:rsidR="005C23DB" w:rsidRPr="003C32B4" w:rsidRDefault="005C23DB" w:rsidP="007D430F">
      <w:pPr>
        <w:pStyle w:val="a4"/>
        <w:rPr>
          <w:rStyle w:val="af6"/>
        </w:rPr>
      </w:pPr>
      <w:r w:rsidRPr="003C32B4">
        <w:rPr>
          <w:rStyle w:val="af6"/>
        </w:rPr>
        <w:t>&lt;/</w:t>
      </w:r>
      <w:r w:rsidRPr="003C32B4">
        <w:rPr>
          <w:rStyle w:val="af7"/>
        </w:rPr>
        <w:t>elements-with-attributes</w:t>
      </w:r>
      <w:r w:rsidRPr="003C32B4">
        <w:rPr>
          <w:rStyle w:val="af6"/>
        </w:rPr>
        <w:t>&gt;</w:t>
      </w:r>
    </w:p>
    <w:p w:rsidR="005C23DB" w:rsidRDefault="005C23DB" w:rsidP="005C23DB">
      <w:r w:rsidRPr="00837074">
        <w:rPr>
          <w:rStyle w:val="aff2"/>
          <w:lang w:val="en-US"/>
        </w:rPr>
        <w:t xml:space="preserve">7. </w:t>
      </w:r>
      <w:r w:rsidRPr="00E51398">
        <w:rPr>
          <w:rStyle w:val="aff2"/>
        </w:rPr>
        <w:t>Особые</w:t>
      </w:r>
      <w:r w:rsidRPr="00837074">
        <w:rPr>
          <w:rStyle w:val="aff2"/>
          <w:lang w:val="en-US"/>
        </w:rPr>
        <w:t xml:space="preserve"> </w:t>
      </w:r>
      <w:r w:rsidRPr="00E51398">
        <w:rPr>
          <w:rStyle w:val="aff2"/>
        </w:rPr>
        <w:t>части</w:t>
      </w:r>
      <w:r w:rsidRPr="00837074">
        <w:rPr>
          <w:rStyle w:val="aff2"/>
          <w:lang w:val="en-US"/>
        </w:rPr>
        <w:t xml:space="preserve"> XML-</w:t>
      </w:r>
      <w:r w:rsidRPr="00E51398">
        <w:rPr>
          <w:rStyle w:val="aff2"/>
        </w:rPr>
        <w:t>документа</w:t>
      </w:r>
      <w:r w:rsidRPr="00837074">
        <w:rPr>
          <w:rStyle w:val="aff2"/>
          <w:lang w:val="en-US"/>
        </w:rPr>
        <w:t>.</w:t>
      </w:r>
      <w:r w:rsidRPr="00837074">
        <w:rPr>
          <w:lang w:val="en-US"/>
        </w:rPr>
        <w:t xml:space="preserve"> </w:t>
      </w:r>
      <w:r>
        <w:t xml:space="preserve">Кроме элементов, XML-документ может содержать </w:t>
      </w:r>
      <w:r w:rsidRPr="003C32B4">
        <w:rPr>
          <w:rStyle w:val="a8"/>
        </w:rPr>
        <w:t>XML-декларацию</w:t>
      </w:r>
      <w:r>
        <w:t xml:space="preserve">, </w:t>
      </w:r>
      <w:r w:rsidRPr="003C32B4">
        <w:rPr>
          <w:rStyle w:val="a8"/>
        </w:rPr>
        <w:t>комментарии</w:t>
      </w:r>
      <w:r>
        <w:t xml:space="preserve">, </w:t>
      </w:r>
      <w:r w:rsidRPr="003C32B4">
        <w:rPr>
          <w:rStyle w:val="a8"/>
        </w:rPr>
        <w:t>инструкции по обработке</w:t>
      </w:r>
      <w:r>
        <w:t xml:space="preserve">, </w:t>
      </w:r>
      <w:r w:rsidRPr="003C32B4">
        <w:rPr>
          <w:rStyle w:val="a8"/>
        </w:rPr>
        <w:t>секции CDATA</w:t>
      </w:r>
      <w:r>
        <w:t>.</w:t>
      </w:r>
    </w:p>
    <w:p w:rsidR="005C23DB" w:rsidRDefault="005C23DB" w:rsidP="005C23DB">
      <w:r>
        <w:t>XML-документ может начинаться с XML-декларации, определяющей используемую версию XML, кодировку XML-документа и наличие внешних зависимостей (обязательным атрибутом является только версия):</w:t>
      </w:r>
    </w:p>
    <w:p w:rsidR="005C23DB" w:rsidRPr="003C32B4" w:rsidRDefault="005C23DB" w:rsidP="00681370">
      <w:pPr>
        <w:pStyle w:val="a4"/>
        <w:rPr>
          <w:rStyle w:val="af6"/>
        </w:rPr>
      </w:pPr>
      <w:r w:rsidRPr="003C32B4">
        <w:rPr>
          <w:rStyle w:val="af6"/>
        </w:rPr>
        <w:t>&lt;?</w:t>
      </w:r>
      <w:r w:rsidRPr="003C32B4">
        <w:rPr>
          <w:rStyle w:val="af7"/>
        </w:rPr>
        <w:t>xml</w:t>
      </w:r>
      <w:r w:rsidRPr="003C32B4">
        <w:rPr>
          <w:rStyle w:val="af6"/>
        </w:rPr>
        <w:t xml:space="preserve"> </w:t>
      </w:r>
      <w:r w:rsidRPr="003C32B4">
        <w:rPr>
          <w:rStyle w:val="XML"/>
        </w:rPr>
        <w:t>version</w:t>
      </w:r>
      <w:r w:rsidRPr="003C32B4">
        <w:rPr>
          <w:rStyle w:val="af6"/>
        </w:rPr>
        <w:t xml:space="preserve">="1.0" </w:t>
      </w:r>
      <w:r w:rsidRPr="003C32B4">
        <w:rPr>
          <w:rStyle w:val="XML"/>
        </w:rPr>
        <w:t>encoding</w:t>
      </w:r>
      <w:r w:rsidRPr="003C32B4">
        <w:rPr>
          <w:rStyle w:val="af6"/>
        </w:rPr>
        <w:t xml:space="preserve">="utf-8" </w:t>
      </w:r>
      <w:r w:rsidRPr="003C32B4">
        <w:rPr>
          <w:rStyle w:val="XML"/>
        </w:rPr>
        <w:t>standalone</w:t>
      </w:r>
      <w:r w:rsidRPr="003C32B4">
        <w:rPr>
          <w:rStyle w:val="af6"/>
        </w:rPr>
        <w:t>="yes" ?&gt;</w:t>
      </w:r>
    </w:p>
    <w:p w:rsidR="005C23DB" w:rsidRDefault="005C23DB" w:rsidP="005C23DB">
      <w:r>
        <w:t xml:space="preserve">Комментарии размещаются в любом месте документа и записываются в обрамлении </w:t>
      </w:r>
      <w:r w:rsidRPr="003C32B4">
        <w:rPr>
          <w:rStyle w:val="af4"/>
        </w:rPr>
        <w:t>&lt;!--</w:t>
      </w:r>
      <w:r>
        <w:t xml:space="preserve"> и </w:t>
      </w:r>
      <w:r w:rsidRPr="003C32B4">
        <w:rPr>
          <w:rStyle w:val="af4"/>
        </w:rPr>
        <w:t>--&gt;</w:t>
      </w:r>
      <w:r>
        <w:t>. В тексте комментариев не должна содержаться последовательность из двух знаков дефиса.</w:t>
      </w:r>
    </w:p>
    <w:p w:rsidR="00061EB9" w:rsidRDefault="00061EB9" w:rsidP="00061EB9">
      <w:r>
        <w:t xml:space="preserve">XML-документ может содержать инструкции по обработке, несущие информацию для внешних приложений. Инструкции по обработке записываются в обрамлении </w:t>
      </w:r>
      <w:r w:rsidRPr="00837074">
        <w:rPr>
          <w:rStyle w:val="af6"/>
          <w:lang w:val="ru-RU"/>
        </w:rPr>
        <w:t>&lt;?</w:t>
      </w:r>
      <w:r>
        <w:t xml:space="preserve"> и </w:t>
      </w:r>
      <w:r w:rsidRPr="00837074">
        <w:rPr>
          <w:rStyle w:val="af6"/>
          <w:lang w:val="ru-RU"/>
        </w:rPr>
        <w:t>?&gt;</w:t>
      </w:r>
      <w:r>
        <w:t>.</w:t>
      </w:r>
    </w:p>
    <w:p w:rsidR="005C23DB" w:rsidRDefault="005C23DB" w:rsidP="005C23DB">
      <w:r>
        <w:t xml:space="preserve">Секция CDATA используется для того, чтобы обозначить части документа, которые не должны восприниматься как разметка. Секция CDATA начинается со </w:t>
      </w:r>
      <w:r>
        <w:lastRenderedPageBreak/>
        <w:t xml:space="preserve">строки </w:t>
      </w:r>
      <w:r w:rsidRPr="00837074">
        <w:rPr>
          <w:rStyle w:val="af6"/>
          <w:lang w:val="ru-RU"/>
        </w:rPr>
        <w:t>&lt;![</w:t>
      </w:r>
      <w:r w:rsidRPr="003C32B4">
        <w:rPr>
          <w:rStyle w:val="af6"/>
        </w:rPr>
        <w:t>CDATA</w:t>
      </w:r>
      <w:r w:rsidRPr="00837074">
        <w:rPr>
          <w:rStyle w:val="af6"/>
          <w:lang w:val="ru-RU"/>
        </w:rPr>
        <w:t>[</w:t>
      </w:r>
      <w:r>
        <w:t xml:space="preserve"> и заканчивается строкой </w:t>
      </w:r>
      <w:r w:rsidRPr="00837074">
        <w:rPr>
          <w:rStyle w:val="af6"/>
          <w:lang w:val="ru-RU"/>
        </w:rPr>
        <w:t>]]&gt;</w:t>
      </w:r>
      <w:r>
        <w:t xml:space="preserve">. Внутри самой секции не должна присутствовать строка </w:t>
      </w:r>
      <w:r w:rsidRPr="00837074">
        <w:rPr>
          <w:rStyle w:val="af6"/>
          <w:lang w:val="ru-RU"/>
        </w:rPr>
        <w:t>]]&gt;</w:t>
      </w:r>
      <w:r>
        <w:t>:</w:t>
      </w:r>
    </w:p>
    <w:p w:rsidR="005C23DB" w:rsidRPr="003C32B4" w:rsidRDefault="005C23DB" w:rsidP="00681370">
      <w:pPr>
        <w:pStyle w:val="a4"/>
        <w:rPr>
          <w:rStyle w:val="af6"/>
        </w:rPr>
      </w:pPr>
      <w:r w:rsidRPr="003C32B4">
        <w:rPr>
          <w:rStyle w:val="af6"/>
        </w:rPr>
        <w:t>&lt;</w:t>
      </w:r>
      <w:r w:rsidRPr="003C32B4">
        <w:rPr>
          <w:rStyle w:val="af7"/>
        </w:rPr>
        <w:t>example</w:t>
      </w:r>
      <w:r w:rsidRPr="003C32B4">
        <w:rPr>
          <w:rStyle w:val="af6"/>
        </w:rPr>
        <w:t>&gt;</w:t>
      </w:r>
    </w:p>
    <w:p w:rsidR="005C23DB" w:rsidRPr="003C32B4" w:rsidRDefault="005C23DB" w:rsidP="00681370">
      <w:pPr>
        <w:pStyle w:val="a4"/>
        <w:rPr>
          <w:rStyle w:val="af6"/>
        </w:rPr>
      </w:pPr>
      <w:r w:rsidRPr="003C32B4">
        <w:rPr>
          <w:rStyle w:val="af6"/>
        </w:rPr>
        <w:t xml:space="preserve">  &lt;![CDATA[ </w:t>
      </w:r>
      <w:r w:rsidRPr="00837074">
        <w:rPr>
          <w:rStyle w:val="afc"/>
          <w:lang w:val="en-US"/>
        </w:rPr>
        <w:t>&lt;aaa&gt;bb&amp;cc&lt;&lt;&lt;</w:t>
      </w:r>
      <w:r w:rsidRPr="003C32B4">
        <w:rPr>
          <w:rStyle w:val="af6"/>
        </w:rPr>
        <w:t>]]&gt;</w:t>
      </w:r>
    </w:p>
    <w:p w:rsidR="005C23DB" w:rsidRPr="00A74DB7" w:rsidRDefault="005C23DB" w:rsidP="00681370">
      <w:pPr>
        <w:pStyle w:val="a4"/>
        <w:rPr>
          <w:rStyle w:val="af6"/>
          <w:lang w:val="ru-RU"/>
        </w:rPr>
      </w:pPr>
      <w:r w:rsidRPr="00A74DB7">
        <w:rPr>
          <w:rStyle w:val="af6"/>
          <w:lang w:val="ru-RU"/>
        </w:rPr>
        <w:t>&lt;/</w:t>
      </w:r>
      <w:r w:rsidRPr="003C32B4">
        <w:rPr>
          <w:rStyle w:val="af7"/>
        </w:rPr>
        <w:t>example</w:t>
      </w:r>
      <w:r w:rsidRPr="00A74DB7">
        <w:rPr>
          <w:rStyle w:val="af6"/>
          <w:lang w:val="ru-RU"/>
        </w:rPr>
        <w:t>&gt;</w:t>
      </w:r>
    </w:p>
    <w:p w:rsidR="005C23DB" w:rsidRDefault="005C23DB" w:rsidP="005C23DB">
      <w:r>
        <w:t xml:space="preserve">Если XML-документ оформлен по описанным выше правилам, то он называется </w:t>
      </w:r>
      <w:r w:rsidRPr="003C32B4">
        <w:rPr>
          <w:rStyle w:val="a8"/>
        </w:rPr>
        <w:t>правильно построенным документом</w:t>
      </w:r>
      <w:r>
        <w:t xml:space="preserve"> (well-formed document). Если правильно построенный XML-документ удовлетворяет некой семантической схеме, задающей его структуру и содержание, то он называется </w:t>
      </w:r>
      <w:r w:rsidRPr="003C32B4">
        <w:rPr>
          <w:rStyle w:val="a8"/>
        </w:rPr>
        <w:t>действительным документом</w:t>
      </w:r>
      <w:r>
        <w:t xml:space="preserve"> (valid document).</w:t>
      </w:r>
    </w:p>
    <w:p w:rsidR="005C23DB" w:rsidRDefault="005C23DB" w:rsidP="005C23DB">
      <w:r>
        <w:t>Приведём XML-документ</w:t>
      </w:r>
      <w:r w:rsidR="0090234D">
        <w:t xml:space="preserve"> с описанием планет</w:t>
      </w:r>
      <w:r>
        <w:t xml:space="preserve">, который будет использован </w:t>
      </w:r>
      <w:r w:rsidR="003C32B4">
        <w:t xml:space="preserve">далее </w:t>
      </w:r>
      <w:r>
        <w:t>в примерах кода:</w:t>
      </w:r>
    </w:p>
    <w:p w:rsidR="005C23DB" w:rsidRPr="00837074" w:rsidRDefault="005C23DB" w:rsidP="00681370">
      <w:pPr>
        <w:pStyle w:val="a4"/>
        <w:rPr>
          <w:rStyle w:val="af6"/>
          <w:lang w:val="ru-RU"/>
        </w:rPr>
      </w:pPr>
      <w:r w:rsidRPr="00837074">
        <w:rPr>
          <w:rStyle w:val="af6"/>
          <w:lang w:val="ru-RU"/>
        </w:rPr>
        <w:t>&lt;?</w:t>
      </w:r>
      <w:r w:rsidRPr="003C32B4">
        <w:rPr>
          <w:rStyle w:val="af7"/>
        </w:rPr>
        <w:t>xml</w:t>
      </w:r>
      <w:r w:rsidRPr="00837074">
        <w:rPr>
          <w:rStyle w:val="af6"/>
          <w:lang w:val="ru-RU"/>
        </w:rPr>
        <w:t xml:space="preserve"> </w:t>
      </w:r>
      <w:r w:rsidRPr="003C32B4">
        <w:rPr>
          <w:rStyle w:val="XML"/>
        </w:rPr>
        <w:t>version</w:t>
      </w:r>
      <w:r w:rsidRPr="00837074">
        <w:rPr>
          <w:rStyle w:val="af6"/>
          <w:lang w:val="ru-RU"/>
        </w:rPr>
        <w:t xml:space="preserve">="1.0" </w:t>
      </w:r>
      <w:r w:rsidRPr="003C32B4">
        <w:rPr>
          <w:rStyle w:val="XML"/>
        </w:rPr>
        <w:t>encoding</w:t>
      </w:r>
      <w:r w:rsidRPr="00837074">
        <w:rPr>
          <w:rStyle w:val="af6"/>
          <w:lang w:val="ru-RU"/>
        </w:rPr>
        <w:t>="</w:t>
      </w:r>
      <w:r w:rsidRPr="003C32B4">
        <w:rPr>
          <w:rStyle w:val="af6"/>
        </w:rPr>
        <w:t>utf</w:t>
      </w:r>
      <w:r w:rsidRPr="00837074">
        <w:rPr>
          <w:rStyle w:val="af6"/>
          <w:lang w:val="ru-RU"/>
        </w:rPr>
        <w:t>-8" ?&gt;</w:t>
      </w:r>
    </w:p>
    <w:p w:rsidR="005C23DB" w:rsidRPr="003C32B4" w:rsidRDefault="005C23DB" w:rsidP="00681370">
      <w:pPr>
        <w:pStyle w:val="a4"/>
        <w:rPr>
          <w:rStyle w:val="af4"/>
        </w:rPr>
      </w:pPr>
      <w:r w:rsidRPr="003C32B4">
        <w:rPr>
          <w:rStyle w:val="af4"/>
        </w:rPr>
        <w:t>&lt;!-- первые четыре планеты --&gt;</w:t>
      </w:r>
    </w:p>
    <w:p w:rsidR="005C23DB" w:rsidRPr="003C32B4" w:rsidRDefault="005C23DB" w:rsidP="00681370">
      <w:pPr>
        <w:pStyle w:val="a4"/>
        <w:rPr>
          <w:rStyle w:val="af6"/>
        </w:rPr>
      </w:pPr>
      <w:r w:rsidRPr="003C32B4">
        <w:rPr>
          <w:rStyle w:val="af6"/>
        </w:rPr>
        <w:t>&lt;</w:t>
      </w:r>
      <w:r w:rsidRPr="0090234D">
        <w:rPr>
          <w:rStyle w:val="af7"/>
        </w:rPr>
        <w:t>planets</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Mercury</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Venus</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Earth</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moon</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Moon</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period</w:t>
      </w:r>
      <w:r w:rsidRPr="003C32B4">
        <w:rPr>
          <w:rStyle w:val="af6"/>
        </w:rPr>
        <w:t xml:space="preserve"> </w:t>
      </w:r>
      <w:r w:rsidRPr="001D79B6">
        <w:rPr>
          <w:rStyle w:val="XML"/>
        </w:rPr>
        <w:t>units</w:t>
      </w:r>
      <w:r w:rsidRPr="003C32B4">
        <w:rPr>
          <w:rStyle w:val="af6"/>
        </w:rPr>
        <w:t>="days"&gt;</w:t>
      </w:r>
      <w:r w:rsidRPr="00837074">
        <w:rPr>
          <w:rStyle w:val="a9"/>
          <w:lang w:val="en-US"/>
        </w:rPr>
        <w:t>27.321582</w:t>
      </w:r>
      <w:r w:rsidRPr="003C32B4">
        <w:rPr>
          <w:rStyle w:val="af6"/>
        </w:rPr>
        <w:t>&lt;/</w:t>
      </w:r>
      <w:r w:rsidRPr="0090234D">
        <w:rPr>
          <w:rStyle w:val="af7"/>
        </w:rPr>
        <w:t>period</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moon</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Mars</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moon</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Phobos</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period</w:t>
      </w:r>
      <w:r w:rsidRPr="003C32B4">
        <w:rPr>
          <w:rStyle w:val="af6"/>
        </w:rPr>
        <w:t xml:space="preserve"> </w:t>
      </w:r>
      <w:r w:rsidRPr="001D79B6">
        <w:rPr>
          <w:rStyle w:val="XML"/>
        </w:rPr>
        <w:t>units</w:t>
      </w:r>
      <w:r w:rsidRPr="003C32B4">
        <w:rPr>
          <w:rStyle w:val="af6"/>
        </w:rPr>
        <w:t>="days"&gt;</w:t>
      </w:r>
      <w:r w:rsidRPr="00837074">
        <w:rPr>
          <w:rStyle w:val="a9"/>
          <w:lang w:val="en-US"/>
        </w:rPr>
        <w:t>0.318</w:t>
      </w:r>
      <w:r w:rsidRPr="003C32B4">
        <w:rPr>
          <w:rStyle w:val="af6"/>
        </w:rPr>
        <w:t>&lt;/</w:t>
      </w:r>
      <w:r w:rsidRPr="0090234D">
        <w:rPr>
          <w:rStyle w:val="af7"/>
        </w:rPr>
        <w:t>period</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moon</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moon</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name</w:t>
      </w:r>
      <w:r w:rsidRPr="003C32B4">
        <w:rPr>
          <w:rStyle w:val="af6"/>
        </w:rPr>
        <w:t>&gt;</w:t>
      </w:r>
      <w:r w:rsidRPr="00837074">
        <w:rPr>
          <w:rStyle w:val="a9"/>
          <w:lang w:val="en-US"/>
        </w:rPr>
        <w:t>Deimos</w:t>
      </w:r>
      <w:r w:rsidRPr="003C32B4">
        <w:rPr>
          <w:rStyle w:val="af6"/>
        </w:rPr>
        <w:t>&lt;/</w:t>
      </w:r>
      <w:r w:rsidRPr="0090234D">
        <w:rPr>
          <w:rStyle w:val="af7"/>
        </w:rPr>
        <w:t>name</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period</w:t>
      </w:r>
      <w:r w:rsidRPr="003C32B4">
        <w:rPr>
          <w:rStyle w:val="af6"/>
        </w:rPr>
        <w:t xml:space="preserve"> </w:t>
      </w:r>
      <w:r w:rsidRPr="001D79B6">
        <w:rPr>
          <w:rStyle w:val="XML"/>
        </w:rPr>
        <w:t>units</w:t>
      </w:r>
      <w:r w:rsidRPr="003C32B4">
        <w:rPr>
          <w:rStyle w:val="af6"/>
        </w:rPr>
        <w:t>="days"&gt;</w:t>
      </w:r>
      <w:r w:rsidRPr="00837074">
        <w:rPr>
          <w:rStyle w:val="a9"/>
          <w:lang w:val="en-US"/>
        </w:rPr>
        <w:t>1.26244</w:t>
      </w:r>
      <w:r w:rsidRPr="003C32B4">
        <w:rPr>
          <w:rStyle w:val="af6"/>
        </w:rPr>
        <w:t>&lt;/</w:t>
      </w:r>
      <w:r w:rsidRPr="0090234D">
        <w:rPr>
          <w:rStyle w:val="af7"/>
        </w:rPr>
        <w:t>period</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moon</w:t>
      </w:r>
      <w:r w:rsidRPr="003C32B4">
        <w:rPr>
          <w:rStyle w:val="af6"/>
        </w:rPr>
        <w:t>&gt;</w:t>
      </w:r>
    </w:p>
    <w:p w:rsidR="005C23DB" w:rsidRPr="003C32B4" w:rsidRDefault="005C23DB" w:rsidP="00681370">
      <w:pPr>
        <w:pStyle w:val="a4"/>
        <w:rPr>
          <w:rStyle w:val="af6"/>
        </w:rPr>
      </w:pPr>
      <w:r w:rsidRPr="003C32B4">
        <w:rPr>
          <w:rStyle w:val="af6"/>
        </w:rPr>
        <w:t xml:space="preserve">  &lt;/</w:t>
      </w:r>
      <w:r w:rsidRPr="0090234D">
        <w:rPr>
          <w:rStyle w:val="af7"/>
        </w:rPr>
        <w:t>planet</w:t>
      </w:r>
      <w:r w:rsidRPr="003C32B4">
        <w:rPr>
          <w:rStyle w:val="af6"/>
        </w:rPr>
        <w:t>&gt;</w:t>
      </w:r>
    </w:p>
    <w:p w:rsidR="005C23DB" w:rsidRPr="003C32B4" w:rsidRDefault="005C23DB" w:rsidP="00681370">
      <w:pPr>
        <w:pStyle w:val="a4"/>
        <w:rPr>
          <w:rStyle w:val="af6"/>
        </w:rPr>
      </w:pPr>
      <w:r w:rsidRPr="003C32B4">
        <w:rPr>
          <w:rStyle w:val="af6"/>
        </w:rPr>
        <w:t>&lt;/</w:t>
      </w:r>
      <w:r w:rsidRPr="0090234D">
        <w:rPr>
          <w:rStyle w:val="af7"/>
        </w:rPr>
        <w:t>planets</w:t>
      </w:r>
      <w:r w:rsidRPr="003C32B4">
        <w:rPr>
          <w:rStyle w:val="af6"/>
        </w:rPr>
        <w:t>&gt;</w:t>
      </w:r>
    </w:p>
    <w:p w:rsidR="00681370" w:rsidRDefault="0021308E" w:rsidP="00681370">
      <w:pPr>
        <w:pStyle w:val="af"/>
      </w:pPr>
      <w:r>
        <w:rPr>
          <w:noProof/>
        </w:rPr>
        <w:lastRenderedPageBreak/>
        <w:drawing>
          <wp:inline distT="0" distB="0" distL="0" distR="0">
            <wp:extent cx="5896800" cy="2926800"/>
            <wp:effectExtent l="0" t="0" r="889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ML DOM.emz"/>
                    <pic:cNvPicPr/>
                  </pic:nvPicPr>
                  <pic:blipFill>
                    <a:blip r:embed="rId13">
                      <a:extLst>
                        <a:ext uri="{28A0092B-C50C-407E-A947-70E740481C1C}">
                          <a14:useLocalDpi xmlns:a14="http://schemas.microsoft.com/office/drawing/2010/main" val="0"/>
                        </a:ext>
                      </a:extLst>
                    </a:blip>
                    <a:stretch>
                      <a:fillRect/>
                    </a:stretch>
                  </pic:blipFill>
                  <pic:spPr>
                    <a:xfrm>
                      <a:off x="0" y="0"/>
                      <a:ext cx="5896800" cy="2926800"/>
                    </a:xfrm>
                    <a:prstGeom prst="rect">
                      <a:avLst/>
                    </a:prstGeom>
                  </pic:spPr>
                </pic:pic>
              </a:graphicData>
            </a:graphic>
          </wp:inline>
        </w:drawing>
      </w:r>
    </w:p>
    <w:p w:rsidR="00681370" w:rsidRDefault="00681370" w:rsidP="00681370">
      <w:pPr>
        <w:pStyle w:val="af"/>
      </w:pPr>
      <w:r>
        <w:t>Рис. 5. Древовидная структура XML-данных.</w:t>
      </w:r>
    </w:p>
    <w:p w:rsidR="003C32B4" w:rsidRDefault="003C32B4" w:rsidP="003C32B4">
      <w:r>
        <w:t>Отметим, что при описании дерева XML-элементов используются следующие термины</w:t>
      </w:r>
      <w:r w:rsidRPr="003C32B4">
        <w:t xml:space="preserve"> (</w:t>
      </w:r>
      <w:r>
        <w:t>см. рис. 5):</w:t>
      </w:r>
    </w:p>
    <w:p w:rsidR="003C32B4" w:rsidRDefault="001D79B6" w:rsidP="003C32B4">
      <w:r>
        <w:t xml:space="preserve">1. </w:t>
      </w:r>
      <w:r w:rsidR="003C32B4" w:rsidRPr="001D79B6">
        <w:rPr>
          <w:rStyle w:val="a8"/>
        </w:rPr>
        <w:t>Текущий элемент</w:t>
      </w:r>
      <w:r w:rsidR="003C32B4">
        <w:t xml:space="preserve"> (self);</w:t>
      </w:r>
    </w:p>
    <w:p w:rsidR="003C32B4" w:rsidRDefault="001D79B6" w:rsidP="003C32B4">
      <w:r>
        <w:t xml:space="preserve">2. </w:t>
      </w:r>
      <w:r w:rsidR="003C32B4" w:rsidRPr="001D79B6">
        <w:rPr>
          <w:rStyle w:val="a8"/>
        </w:rPr>
        <w:t>Предок</w:t>
      </w:r>
      <w:r w:rsidR="003C32B4">
        <w:t xml:space="preserve"> (ancestor) </w:t>
      </w:r>
      <w:r>
        <w:t>–</w:t>
      </w:r>
      <w:r w:rsidR="003C32B4">
        <w:t xml:space="preserve"> любой элемент, содержащий текущий;</w:t>
      </w:r>
    </w:p>
    <w:p w:rsidR="003C32B4" w:rsidRDefault="001D79B6" w:rsidP="003C32B4">
      <w:r>
        <w:t xml:space="preserve">3. </w:t>
      </w:r>
      <w:r w:rsidR="003C32B4" w:rsidRPr="001D79B6">
        <w:rPr>
          <w:rStyle w:val="a8"/>
        </w:rPr>
        <w:t>Корень</w:t>
      </w:r>
      <w:r w:rsidR="003C32B4">
        <w:t xml:space="preserve"> (root) </w:t>
      </w:r>
      <w:r>
        <w:t>–</w:t>
      </w:r>
      <w:r w:rsidR="003C32B4">
        <w:t xml:space="preserve"> предок всех элементов;</w:t>
      </w:r>
    </w:p>
    <w:p w:rsidR="003C32B4" w:rsidRDefault="001D79B6" w:rsidP="003C32B4">
      <w:r>
        <w:t xml:space="preserve">4. </w:t>
      </w:r>
      <w:r w:rsidR="003C32B4" w:rsidRPr="001D79B6">
        <w:rPr>
          <w:rStyle w:val="a8"/>
        </w:rPr>
        <w:t>Родитель</w:t>
      </w:r>
      <w:r w:rsidR="003C32B4">
        <w:t xml:space="preserve"> (parent) </w:t>
      </w:r>
      <w:r>
        <w:t>–</w:t>
      </w:r>
      <w:r w:rsidR="003C32B4">
        <w:t xml:space="preserve"> непосредственный предок текущего элемента;</w:t>
      </w:r>
    </w:p>
    <w:p w:rsidR="003C32B4" w:rsidRDefault="001D79B6" w:rsidP="003C32B4">
      <w:r>
        <w:t xml:space="preserve">5. </w:t>
      </w:r>
      <w:r w:rsidR="003C32B4" w:rsidRPr="001D79B6">
        <w:rPr>
          <w:rStyle w:val="a8"/>
        </w:rPr>
        <w:t>Потомок</w:t>
      </w:r>
      <w:r w:rsidR="003C32B4">
        <w:t xml:space="preserve"> (descendant) </w:t>
      </w:r>
      <w:r>
        <w:t>–</w:t>
      </w:r>
      <w:r w:rsidR="003C32B4">
        <w:t xml:space="preserve"> любой элемент, вложенный в текущий;</w:t>
      </w:r>
    </w:p>
    <w:p w:rsidR="003C32B4" w:rsidRDefault="001D79B6" w:rsidP="003C32B4">
      <w:r>
        <w:t xml:space="preserve">6. </w:t>
      </w:r>
      <w:r w:rsidR="003C32B4" w:rsidRPr="001D79B6">
        <w:rPr>
          <w:rStyle w:val="a8"/>
        </w:rPr>
        <w:t>Ребёнок</w:t>
      </w:r>
      <w:r w:rsidR="003C32B4">
        <w:t xml:space="preserve"> (child) </w:t>
      </w:r>
      <w:r>
        <w:t>–</w:t>
      </w:r>
      <w:r w:rsidR="003C32B4">
        <w:t xml:space="preserve"> непосредственный потомок текущего элемента;</w:t>
      </w:r>
    </w:p>
    <w:p w:rsidR="003C32B4" w:rsidRDefault="001D79B6" w:rsidP="003C32B4">
      <w:r>
        <w:t xml:space="preserve">7. </w:t>
      </w:r>
      <w:r w:rsidR="003C32B4" w:rsidRPr="001D79B6">
        <w:rPr>
          <w:rStyle w:val="a8"/>
        </w:rPr>
        <w:t>Сиблинги</w:t>
      </w:r>
      <w:r w:rsidR="003C32B4">
        <w:t xml:space="preserve"> (siblings) </w:t>
      </w:r>
      <w:r>
        <w:t>–</w:t>
      </w:r>
      <w:r w:rsidR="003C32B4">
        <w:t xml:space="preserve"> элементы, имеющие общего родителя.</w:t>
      </w:r>
    </w:p>
    <w:p w:rsidR="005C23DB" w:rsidRDefault="005C23DB" w:rsidP="005C23DB">
      <w:r>
        <w:t xml:space="preserve">В XML-документе с описанием планет элемент </w:t>
      </w:r>
      <w:r w:rsidR="001D79B6" w:rsidRPr="001D79B6">
        <w:rPr>
          <w:rStyle w:val="af6"/>
          <w:lang w:val="ru-RU"/>
        </w:rPr>
        <w:t>&lt;</w:t>
      </w:r>
      <w:r w:rsidR="001D79B6" w:rsidRPr="0090234D">
        <w:rPr>
          <w:rStyle w:val="af7"/>
        </w:rPr>
        <w:t>name</w:t>
      </w:r>
      <w:r w:rsidR="001D79B6" w:rsidRPr="001D79B6">
        <w:rPr>
          <w:rStyle w:val="af6"/>
          <w:lang w:val="ru-RU"/>
        </w:rPr>
        <w:t>&gt;</w:t>
      </w:r>
      <w:r>
        <w:t xml:space="preserve"> используется и как имя планеты, и как имя луны. Ссылки на </w:t>
      </w:r>
      <w:r w:rsidR="001D79B6" w:rsidRPr="001D79B6">
        <w:rPr>
          <w:rStyle w:val="af6"/>
          <w:lang w:val="ru-RU"/>
        </w:rPr>
        <w:t>&lt;</w:t>
      </w:r>
      <w:r w:rsidR="001D79B6" w:rsidRPr="0090234D">
        <w:rPr>
          <w:rStyle w:val="af7"/>
        </w:rPr>
        <w:t>name</w:t>
      </w:r>
      <w:r w:rsidR="001D79B6" w:rsidRPr="001D79B6">
        <w:rPr>
          <w:rStyle w:val="af6"/>
          <w:lang w:val="ru-RU"/>
        </w:rPr>
        <w:t>&gt;</w:t>
      </w:r>
      <w:r>
        <w:t xml:space="preserve"> будут неоднозначны </w:t>
      </w:r>
      <w:r w:rsidR="001D79B6">
        <w:t>–</w:t>
      </w:r>
      <w:r>
        <w:t xml:space="preserve"> два одинаковых имени несут разную смысловую нагрузку. Для устранения неоднозначности и обеспечения семантической уникальность элемента предназначены </w:t>
      </w:r>
      <w:r w:rsidRPr="001D79B6">
        <w:rPr>
          <w:rStyle w:val="a8"/>
        </w:rPr>
        <w:t>пространства имён XML</w:t>
      </w:r>
      <w:r>
        <w:t>.</w:t>
      </w:r>
    </w:p>
    <w:p w:rsidR="005C23DB" w:rsidRDefault="005C23DB" w:rsidP="005C23DB">
      <w:r>
        <w:t xml:space="preserve">Чтобы связать элемент с пространством имён, используется специальный атрибут </w:t>
      </w:r>
      <w:r w:rsidRPr="001D79B6">
        <w:rPr>
          <w:rStyle w:val="XML"/>
        </w:rPr>
        <w:t>xmlns</w:t>
      </w:r>
      <w:r>
        <w:t xml:space="preserve">. Обычно для идентификатора пространства имён используют </w:t>
      </w:r>
      <w:r w:rsidRPr="001D79B6">
        <w:rPr>
          <w:rStyle w:val="a8"/>
        </w:rPr>
        <w:t>унифицированный идентификатор ресурса</w:t>
      </w:r>
      <w:r>
        <w:t xml:space="preserve"> (</w:t>
      </w:r>
      <w:r w:rsidRPr="0021308E">
        <w:rPr>
          <w:lang w:val="en-US"/>
        </w:rPr>
        <w:t>Uniform</w:t>
      </w:r>
      <w:r w:rsidRPr="00B32216">
        <w:t xml:space="preserve"> </w:t>
      </w:r>
      <w:r w:rsidRPr="0021308E">
        <w:rPr>
          <w:lang w:val="en-US"/>
        </w:rPr>
        <w:t>Resource</w:t>
      </w:r>
      <w:r w:rsidRPr="00B32216">
        <w:t xml:space="preserve"> </w:t>
      </w:r>
      <w:r w:rsidRPr="0021308E">
        <w:rPr>
          <w:lang w:val="en-US"/>
        </w:rPr>
        <w:t>Identifier</w:t>
      </w:r>
      <w:r>
        <w:t>, URI), чтобы уменьшить риск совпадения идентификаторов в разных документах.</w:t>
      </w:r>
    </w:p>
    <w:p w:rsidR="005C23DB" w:rsidRPr="001D79B6" w:rsidRDefault="005C23DB" w:rsidP="00681370">
      <w:pPr>
        <w:pStyle w:val="a4"/>
        <w:rPr>
          <w:rStyle w:val="af4"/>
        </w:rPr>
      </w:pPr>
      <w:r w:rsidRPr="001D79B6">
        <w:rPr>
          <w:rStyle w:val="af4"/>
        </w:rPr>
        <w:t>&lt;!-- фрагмент документа с планетами --&gt;</w:t>
      </w:r>
    </w:p>
    <w:p w:rsidR="005C23DB" w:rsidRPr="00BA3150" w:rsidRDefault="005C23DB" w:rsidP="00681370">
      <w:pPr>
        <w:pStyle w:val="a4"/>
        <w:rPr>
          <w:rStyle w:val="af6"/>
        </w:rPr>
      </w:pPr>
      <w:r w:rsidRPr="00BA3150">
        <w:rPr>
          <w:rStyle w:val="af6"/>
        </w:rPr>
        <w:t>&lt;</w:t>
      </w:r>
      <w:r w:rsidRPr="001D79B6">
        <w:rPr>
          <w:rStyle w:val="af7"/>
        </w:rPr>
        <w:t>planet</w:t>
      </w:r>
      <w:r w:rsidRPr="00BA3150">
        <w:rPr>
          <w:rStyle w:val="af6"/>
        </w:rPr>
        <w:t>&gt;</w:t>
      </w:r>
    </w:p>
    <w:p w:rsidR="005C23DB" w:rsidRPr="001D79B6" w:rsidRDefault="005C23DB" w:rsidP="00681370">
      <w:pPr>
        <w:pStyle w:val="a4"/>
        <w:rPr>
          <w:rStyle w:val="af6"/>
        </w:rPr>
      </w:pPr>
      <w:r w:rsidRPr="00BA3150">
        <w:rPr>
          <w:rStyle w:val="af6"/>
        </w:rPr>
        <w:t xml:space="preserve">  </w:t>
      </w:r>
      <w:r w:rsidRPr="001D79B6">
        <w:rPr>
          <w:rStyle w:val="af6"/>
        </w:rPr>
        <w:t>&lt;</w:t>
      </w:r>
      <w:r w:rsidRPr="001D79B6">
        <w:rPr>
          <w:rStyle w:val="af7"/>
        </w:rPr>
        <w:t>name</w:t>
      </w:r>
      <w:r w:rsidRPr="001D79B6">
        <w:rPr>
          <w:rStyle w:val="af6"/>
        </w:rPr>
        <w:t xml:space="preserve"> </w:t>
      </w:r>
      <w:r w:rsidRPr="001D79B6">
        <w:rPr>
          <w:rStyle w:val="XML"/>
        </w:rPr>
        <w:t>xmlns</w:t>
      </w:r>
      <w:r w:rsidRPr="001D79B6">
        <w:rPr>
          <w:rStyle w:val="af6"/>
        </w:rPr>
        <w:t>="http://astronomy.com/planet" &gt;</w:t>
      </w:r>
      <w:r w:rsidRPr="001D79B6">
        <w:rPr>
          <w:rStyle w:val="a9"/>
          <w:lang w:val="en-US"/>
        </w:rPr>
        <w:t>Earth</w:t>
      </w:r>
      <w:r w:rsidRPr="001D79B6">
        <w:rPr>
          <w:rStyle w:val="af6"/>
        </w:rPr>
        <w:t>&lt;/</w:t>
      </w:r>
      <w:r w:rsidRPr="001D79B6">
        <w:rPr>
          <w:rStyle w:val="af7"/>
        </w:rPr>
        <w:t>name</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moon</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name</w:t>
      </w:r>
      <w:r w:rsidRPr="001D79B6">
        <w:rPr>
          <w:rStyle w:val="af6"/>
        </w:rPr>
        <w:t xml:space="preserve"> </w:t>
      </w:r>
      <w:r w:rsidRPr="001D79B6">
        <w:rPr>
          <w:rStyle w:val="XML"/>
        </w:rPr>
        <w:t>xmlns</w:t>
      </w:r>
      <w:r w:rsidRPr="001D79B6">
        <w:rPr>
          <w:rStyle w:val="af6"/>
        </w:rPr>
        <w:t>="http://astronomy.com/moon" &gt;</w:t>
      </w:r>
      <w:r w:rsidRPr="001D79B6">
        <w:rPr>
          <w:rStyle w:val="a9"/>
          <w:lang w:val="en-US"/>
        </w:rPr>
        <w:t>Moon</w:t>
      </w:r>
      <w:r w:rsidRPr="001D79B6">
        <w:rPr>
          <w:rStyle w:val="af6"/>
        </w:rPr>
        <w:t>&lt;/</w:t>
      </w:r>
      <w:r w:rsidRPr="001D79B6">
        <w:rPr>
          <w:rStyle w:val="af7"/>
        </w:rPr>
        <w:t>name</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period</w:t>
      </w:r>
      <w:r w:rsidRPr="001D79B6">
        <w:rPr>
          <w:rStyle w:val="af6"/>
        </w:rPr>
        <w:t xml:space="preserve"> </w:t>
      </w:r>
      <w:r w:rsidRPr="001D79B6">
        <w:rPr>
          <w:rStyle w:val="XML"/>
        </w:rPr>
        <w:t>units</w:t>
      </w:r>
      <w:r w:rsidRPr="001D79B6">
        <w:rPr>
          <w:rStyle w:val="af6"/>
        </w:rPr>
        <w:t>="days"&gt;</w:t>
      </w:r>
      <w:r w:rsidRPr="001D79B6">
        <w:rPr>
          <w:rStyle w:val="a9"/>
          <w:lang w:val="en-US"/>
        </w:rPr>
        <w:t>27.321582</w:t>
      </w:r>
      <w:r w:rsidRPr="001D79B6">
        <w:rPr>
          <w:rStyle w:val="af6"/>
        </w:rPr>
        <w:t>&lt;/</w:t>
      </w:r>
      <w:r w:rsidRPr="001D79B6">
        <w:rPr>
          <w:rStyle w:val="af7"/>
        </w:rPr>
        <w:t>period</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moon</w:t>
      </w:r>
      <w:r w:rsidRPr="001D79B6">
        <w:rPr>
          <w:rStyle w:val="af6"/>
        </w:rPr>
        <w:t>&gt;</w:t>
      </w:r>
    </w:p>
    <w:p w:rsidR="005C23DB" w:rsidRPr="00837074" w:rsidRDefault="005C23DB" w:rsidP="00681370">
      <w:pPr>
        <w:pStyle w:val="a4"/>
        <w:rPr>
          <w:rStyle w:val="af6"/>
          <w:lang w:val="ru-RU"/>
        </w:rPr>
      </w:pPr>
      <w:r w:rsidRPr="001D79B6">
        <w:rPr>
          <w:rStyle w:val="af6"/>
        </w:rPr>
        <w:t xml:space="preserve">  </w:t>
      </w:r>
      <w:r w:rsidRPr="00837074">
        <w:rPr>
          <w:rStyle w:val="af6"/>
          <w:lang w:val="ru-RU"/>
        </w:rPr>
        <w:t>&lt;/</w:t>
      </w:r>
      <w:r w:rsidRPr="001D79B6">
        <w:rPr>
          <w:rStyle w:val="af7"/>
        </w:rPr>
        <w:t>planet</w:t>
      </w:r>
      <w:r w:rsidRPr="00837074">
        <w:rPr>
          <w:rStyle w:val="af6"/>
          <w:lang w:val="ru-RU"/>
        </w:rPr>
        <w:t>&gt;</w:t>
      </w:r>
    </w:p>
    <w:p w:rsidR="005C23DB" w:rsidRDefault="005C23DB" w:rsidP="005C23DB">
      <w:r>
        <w:lastRenderedPageBreak/>
        <w:t>Чтобы не задавать</w:t>
      </w:r>
      <w:r w:rsidR="001D79B6">
        <w:t xml:space="preserve"> атрибут</w:t>
      </w:r>
      <w:r>
        <w:t xml:space="preserve"> </w:t>
      </w:r>
      <w:r w:rsidRPr="001D79B6">
        <w:rPr>
          <w:rStyle w:val="XML"/>
        </w:rPr>
        <w:t>xmlns</w:t>
      </w:r>
      <w:r>
        <w:t xml:space="preserve"> у каждого элемента, действуют следующие правила. Считается, что пространство имён, заданное у элемента, автоматически распространяется на все дочерние элементы. Также при </w:t>
      </w:r>
      <w:r w:rsidR="001D79B6">
        <w:t>описании</w:t>
      </w:r>
      <w:r>
        <w:t xml:space="preserve"> пространства имён можно определить </w:t>
      </w:r>
      <w:r w:rsidRPr="001D79B6">
        <w:rPr>
          <w:rStyle w:val="a8"/>
        </w:rPr>
        <w:t>префикс</w:t>
      </w:r>
      <w:r>
        <w:t>, который затем записывается перед именем требуемых элементов через двоеточие. Атрибуты также могут быть связаны с пространствами имён при помощи префиксов.</w:t>
      </w:r>
    </w:p>
    <w:p w:rsidR="005C23DB" w:rsidRPr="001D79B6" w:rsidRDefault="005C23DB" w:rsidP="00681370">
      <w:pPr>
        <w:pStyle w:val="a4"/>
        <w:rPr>
          <w:rStyle w:val="af4"/>
        </w:rPr>
      </w:pPr>
      <w:r w:rsidRPr="001D79B6">
        <w:rPr>
          <w:rStyle w:val="af4"/>
        </w:rPr>
        <w:t>&lt;!-- пространства имён обычно определяют в начале документа --&gt;</w:t>
      </w:r>
    </w:p>
    <w:p w:rsidR="005C23DB" w:rsidRPr="001D79B6" w:rsidRDefault="005C23DB" w:rsidP="00681370">
      <w:pPr>
        <w:pStyle w:val="a4"/>
        <w:rPr>
          <w:rStyle w:val="af6"/>
        </w:rPr>
      </w:pPr>
      <w:r w:rsidRPr="001D79B6">
        <w:rPr>
          <w:rStyle w:val="af6"/>
        </w:rPr>
        <w:t>&lt;</w:t>
      </w:r>
      <w:r w:rsidRPr="001D79B6">
        <w:rPr>
          <w:rStyle w:val="af7"/>
        </w:rPr>
        <w:t>planets</w:t>
      </w:r>
      <w:r w:rsidRPr="001D79B6">
        <w:rPr>
          <w:rStyle w:val="af6"/>
        </w:rPr>
        <w:t xml:space="preserve"> </w:t>
      </w:r>
      <w:r w:rsidRPr="001D79B6">
        <w:rPr>
          <w:rStyle w:val="XML"/>
        </w:rPr>
        <w:t>xmlns</w:t>
      </w:r>
      <w:r w:rsidRPr="001D79B6">
        <w:rPr>
          <w:rStyle w:val="af6"/>
        </w:rPr>
        <w:t>="http://astronomy.com/planet"</w:t>
      </w:r>
    </w:p>
    <w:p w:rsidR="005C23DB" w:rsidRPr="001D79B6" w:rsidRDefault="005C23DB" w:rsidP="00681370">
      <w:pPr>
        <w:pStyle w:val="a4"/>
        <w:rPr>
          <w:rStyle w:val="af6"/>
        </w:rPr>
      </w:pPr>
      <w:r w:rsidRPr="001D79B6">
        <w:rPr>
          <w:rStyle w:val="af6"/>
        </w:rPr>
        <w:t xml:space="preserve">         </w:t>
      </w:r>
      <w:r w:rsidRPr="001D79B6">
        <w:rPr>
          <w:rStyle w:val="XML"/>
        </w:rPr>
        <w:t>xmlns:m</w:t>
      </w:r>
      <w:r w:rsidRPr="001D79B6">
        <w:rPr>
          <w:rStyle w:val="af6"/>
        </w:rPr>
        <w:t>="http://astronomy.com/moon"&gt;</w:t>
      </w:r>
    </w:p>
    <w:p w:rsidR="005C23DB" w:rsidRPr="001D79B6" w:rsidRDefault="005C23DB" w:rsidP="00681370">
      <w:pPr>
        <w:pStyle w:val="a4"/>
        <w:rPr>
          <w:rStyle w:val="af6"/>
        </w:rPr>
      </w:pPr>
      <w:r w:rsidRPr="001D79B6">
        <w:rPr>
          <w:rStyle w:val="af6"/>
        </w:rPr>
        <w:t xml:space="preserve">  &lt;</w:t>
      </w:r>
      <w:r w:rsidRPr="001D79B6">
        <w:rPr>
          <w:rStyle w:val="af7"/>
        </w:rPr>
        <w:t>planet</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name</w:t>
      </w:r>
      <w:r w:rsidRPr="001D79B6">
        <w:rPr>
          <w:rStyle w:val="af6"/>
        </w:rPr>
        <w:t>&gt;</w:t>
      </w:r>
      <w:r w:rsidRPr="00837074">
        <w:rPr>
          <w:rStyle w:val="a9"/>
          <w:lang w:val="en-US"/>
        </w:rPr>
        <w:t>Earth</w:t>
      </w:r>
      <w:r w:rsidRPr="001D79B6">
        <w:rPr>
          <w:rStyle w:val="af6"/>
        </w:rPr>
        <w:t>&lt;/</w:t>
      </w:r>
      <w:r w:rsidRPr="001D79B6">
        <w:rPr>
          <w:rStyle w:val="af7"/>
        </w:rPr>
        <w:t>name</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m:moon</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m:name</w:t>
      </w:r>
      <w:r w:rsidRPr="001D79B6">
        <w:rPr>
          <w:rStyle w:val="af6"/>
        </w:rPr>
        <w:t>&gt;</w:t>
      </w:r>
      <w:r w:rsidRPr="00837074">
        <w:rPr>
          <w:rStyle w:val="a9"/>
          <w:lang w:val="en-US"/>
        </w:rPr>
        <w:t>Moon</w:t>
      </w:r>
      <w:r w:rsidRPr="001D79B6">
        <w:rPr>
          <w:rStyle w:val="af6"/>
        </w:rPr>
        <w:t>&lt;/</w:t>
      </w:r>
      <w:r w:rsidRPr="001D79B6">
        <w:rPr>
          <w:rStyle w:val="af7"/>
        </w:rPr>
        <w:t>m:name</w:t>
      </w:r>
      <w:r w:rsidRPr="001D79B6">
        <w:rPr>
          <w:rStyle w:val="af6"/>
        </w:rPr>
        <w:t>&gt;</w:t>
      </w:r>
    </w:p>
    <w:p w:rsidR="005C23DB" w:rsidRPr="001D79B6" w:rsidRDefault="005C23DB" w:rsidP="00681370">
      <w:pPr>
        <w:pStyle w:val="a4"/>
        <w:rPr>
          <w:rStyle w:val="af6"/>
        </w:rPr>
      </w:pPr>
      <w:r w:rsidRPr="001D79B6">
        <w:rPr>
          <w:rStyle w:val="af6"/>
        </w:rPr>
        <w:t xml:space="preserve">      &lt;</w:t>
      </w:r>
      <w:r w:rsidRPr="001D79B6">
        <w:rPr>
          <w:rStyle w:val="af7"/>
        </w:rPr>
        <w:t>m:period</w:t>
      </w:r>
      <w:r w:rsidRPr="001D79B6">
        <w:rPr>
          <w:rStyle w:val="af6"/>
        </w:rPr>
        <w:t xml:space="preserve"> </w:t>
      </w:r>
      <w:r w:rsidRPr="001D79B6">
        <w:rPr>
          <w:rStyle w:val="XML"/>
        </w:rPr>
        <w:t>m:units</w:t>
      </w:r>
      <w:r w:rsidRPr="001D79B6">
        <w:rPr>
          <w:rStyle w:val="af6"/>
        </w:rPr>
        <w:t>="days"&gt;</w:t>
      </w:r>
      <w:r w:rsidRPr="00837074">
        <w:rPr>
          <w:rStyle w:val="a9"/>
          <w:lang w:val="en-US"/>
        </w:rPr>
        <w:t>27.321582</w:t>
      </w:r>
      <w:r w:rsidRPr="001D79B6">
        <w:rPr>
          <w:rStyle w:val="af6"/>
        </w:rPr>
        <w:t>&lt;/</w:t>
      </w:r>
      <w:r w:rsidRPr="001D79B6">
        <w:rPr>
          <w:rStyle w:val="af7"/>
        </w:rPr>
        <w:t>m:period</w:t>
      </w:r>
      <w:r w:rsidRPr="001D79B6">
        <w:rPr>
          <w:rStyle w:val="af6"/>
        </w:rPr>
        <w:t>&gt;</w:t>
      </w:r>
    </w:p>
    <w:p w:rsidR="005C23DB" w:rsidRPr="008E465F" w:rsidRDefault="005C23DB" w:rsidP="00681370">
      <w:pPr>
        <w:pStyle w:val="a4"/>
        <w:rPr>
          <w:rStyle w:val="af6"/>
          <w:lang w:val="ru-RU"/>
        </w:rPr>
      </w:pPr>
      <w:r w:rsidRPr="001D79B6">
        <w:rPr>
          <w:rStyle w:val="af6"/>
        </w:rPr>
        <w:t xml:space="preserve">    </w:t>
      </w:r>
      <w:r w:rsidRPr="008E465F">
        <w:rPr>
          <w:rStyle w:val="af6"/>
          <w:lang w:val="ru-RU"/>
        </w:rPr>
        <w:t>&lt;/</w:t>
      </w:r>
      <w:r w:rsidRPr="001D79B6">
        <w:rPr>
          <w:rStyle w:val="af7"/>
        </w:rPr>
        <w:t>m</w:t>
      </w:r>
      <w:r w:rsidRPr="008E465F">
        <w:rPr>
          <w:rStyle w:val="af7"/>
          <w:lang w:val="ru-RU"/>
        </w:rPr>
        <w:t>:</w:t>
      </w:r>
      <w:r w:rsidRPr="001D79B6">
        <w:rPr>
          <w:rStyle w:val="af7"/>
        </w:rPr>
        <w:t>moon</w:t>
      </w:r>
      <w:r w:rsidRPr="008E465F">
        <w:rPr>
          <w:rStyle w:val="af6"/>
          <w:lang w:val="ru-RU"/>
        </w:rPr>
        <w:t>&gt;</w:t>
      </w:r>
    </w:p>
    <w:p w:rsidR="005C23DB" w:rsidRPr="008E465F" w:rsidRDefault="005C23DB" w:rsidP="00681370">
      <w:pPr>
        <w:pStyle w:val="a4"/>
        <w:rPr>
          <w:rStyle w:val="af6"/>
          <w:lang w:val="ru-RU"/>
        </w:rPr>
      </w:pPr>
      <w:r w:rsidRPr="008E465F">
        <w:rPr>
          <w:rStyle w:val="af6"/>
          <w:lang w:val="ru-RU"/>
        </w:rPr>
        <w:t xml:space="preserve">  &lt;/</w:t>
      </w:r>
      <w:r w:rsidRPr="001D79B6">
        <w:rPr>
          <w:rStyle w:val="af7"/>
        </w:rPr>
        <w:t>planet</w:t>
      </w:r>
      <w:r w:rsidRPr="008E465F">
        <w:rPr>
          <w:rStyle w:val="af6"/>
          <w:lang w:val="ru-RU"/>
        </w:rPr>
        <w:t>&gt;</w:t>
      </w:r>
    </w:p>
    <w:p w:rsidR="005C23DB" w:rsidRPr="008E465F" w:rsidRDefault="005C23DB" w:rsidP="00681370">
      <w:pPr>
        <w:pStyle w:val="a4"/>
        <w:rPr>
          <w:rStyle w:val="af6"/>
          <w:lang w:val="ru-RU"/>
        </w:rPr>
      </w:pPr>
      <w:r w:rsidRPr="008E465F">
        <w:rPr>
          <w:rStyle w:val="af6"/>
          <w:lang w:val="ru-RU"/>
        </w:rPr>
        <w:t>&lt;/</w:t>
      </w:r>
      <w:r w:rsidRPr="001D79B6">
        <w:rPr>
          <w:rStyle w:val="af7"/>
        </w:rPr>
        <w:t>planets</w:t>
      </w:r>
      <w:r w:rsidRPr="008E465F">
        <w:rPr>
          <w:rStyle w:val="af6"/>
          <w:lang w:val="ru-RU"/>
        </w:rPr>
        <w:t>&gt;</w:t>
      </w:r>
    </w:p>
    <w:p w:rsidR="005A0DEE" w:rsidRDefault="005A0DEE" w:rsidP="005A0DEE">
      <w:r w:rsidRPr="005A0DEE">
        <w:rPr>
          <w:rStyle w:val="a8"/>
        </w:rPr>
        <w:t>JSON</w:t>
      </w:r>
      <w:r w:rsidRPr="005A0DEE">
        <w:t xml:space="preserve"> (</w:t>
      </w:r>
      <w:r w:rsidRPr="005A0DEE">
        <w:rPr>
          <w:lang w:val="en-US"/>
        </w:rPr>
        <w:t>JavaScript</w:t>
      </w:r>
      <w:r w:rsidRPr="005A0DEE">
        <w:t xml:space="preserve"> </w:t>
      </w:r>
      <w:r w:rsidRPr="005A0DEE">
        <w:rPr>
          <w:lang w:val="en-US"/>
        </w:rPr>
        <w:t>Object</w:t>
      </w:r>
      <w:r w:rsidRPr="005A0DEE">
        <w:t xml:space="preserve"> </w:t>
      </w:r>
      <w:r w:rsidRPr="005A0DEE">
        <w:rPr>
          <w:lang w:val="en-US"/>
        </w:rPr>
        <w:t>Notation</w:t>
      </w:r>
      <w:r w:rsidRPr="005A0DEE">
        <w:t xml:space="preserve">) </w:t>
      </w:r>
      <w:r>
        <w:t xml:space="preserve">– </w:t>
      </w:r>
      <w:r w:rsidRPr="005A0DEE">
        <w:t xml:space="preserve">простой </w:t>
      </w:r>
      <w:r>
        <w:t xml:space="preserve">текстовый </w:t>
      </w:r>
      <w:r w:rsidRPr="005A0DEE">
        <w:t xml:space="preserve">формат обмена данными, удобный для чтения и </w:t>
      </w:r>
      <w:r>
        <w:t>записи</w:t>
      </w:r>
      <w:r w:rsidRPr="005A0DEE">
        <w:t xml:space="preserve"> как человеком, так и компьютером. Он основан на подмножестве языка программирования JavaScript.</w:t>
      </w:r>
    </w:p>
    <w:p w:rsidR="005A0DEE" w:rsidRPr="005A0DEE" w:rsidRDefault="005A0DEE" w:rsidP="005A0DEE">
      <w:r>
        <w:rPr>
          <w:lang w:val="en-US"/>
        </w:rPr>
        <w:t>JSON</w:t>
      </w:r>
      <w:r w:rsidRPr="001411BB">
        <w:t xml:space="preserve"> </w:t>
      </w:r>
      <w:r w:rsidR="001411BB">
        <w:t>строится на двух структурах:</w:t>
      </w:r>
    </w:p>
    <w:p w:rsidR="005A0DEE" w:rsidRPr="005A0DEE" w:rsidRDefault="001411BB" w:rsidP="005A0DEE">
      <w:r>
        <w:t xml:space="preserve">– </w:t>
      </w:r>
      <w:r w:rsidR="005A0DEE" w:rsidRPr="001411BB">
        <w:rPr>
          <w:rStyle w:val="a8"/>
        </w:rPr>
        <w:t>Коллекция пар ключ/значение</w:t>
      </w:r>
      <w:r w:rsidR="005A0DEE" w:rsidRPr="005A0DEE">
        <w:t>. В разных языках, эта концепция реализована как объект, запись, структура, словарь или ассоциативный массив.</w:t>
      </w:r>
    </w:p>
    <w:p w:rsidR="005A0DEE" w:rsidRPr="005A0DEE" w:rsidRDefault="001411BB" w:rsidP="005A0DEE">
      <w:r>
        <w:t xml:space="preserve">– </w:t>
      </w:r>
      <w:r w:rsidR="005A0DEE" w:rsidRPr="001411BB">
        <w:rPr>
          <w:rStyle w:val="a8"/>
        </w:rPr>
        <w:t>Упорядоченный список значений</w:t>
      </w:r>
      <w:r w:rsidR="005A0DEE" w:rsidRPr="005A0DEE">
        <w:t>. В большинстве языков это реализовано как массив, вектор, список или последовательность.</w:t>
      </w:r>
    </w:p>
    <w:p w:rsidR="001411BB" w:rsidRDefault="005A0DEE" w:rsidP="005A0DEE">
      <w:r w:rsidRPr="005A0DEE">
        <w:t>В нотации JSON эт</w:t>
      </w:r>
      <w:r w:rsidR="001411BB">
        <w:t>и структуры принимают следующие формы:</w:t>
      </w:r>
    </w:p>
    <w:p w:rsidR="005A0DEE" w:rsidRPr="005A0DEE" w:rsidRDefault="001411BB" w:rsidP="005A0DEE">
      <w:r>
        <w:t xml:space="preserve">1. </w:t>
      </w:r>
      <w:r w:rsidR="005A0DEE" w:rsidRPr="001411BB">
        <w:rPr>
          <w:rStyle w:val="a8"/>
        </w:rPr>
        <w:t>Объект</w:t>
      </w:r>
      <w:r w:rsidR="005A0DEE" w:rsidRPr="005A0DEE">
        <w:t xml:space="preserve"> </w:t>
      </w:r>
      <w:r>
        <w:t xml:space="preserve">– </w:t>
      </w:r>
      <w:r w:rsidR="005A0DEE" w:rsidRPr="005A0DEE">
        <w:t>неупорядоченный набор пар ключ/значение. Объект начинается с открывающей фигурной скобки и заканчивается</w:t>
      </w:r>
      <w:r>
        <w:t xml:space="preserve"> </w:t>
      </w:r>
      <w:r w:rsidR="005A0DEE" w:rsidRPr="005A0DEE">
        <w:t xml:space="preserve">закрывающей фигурной скобкой. Каждое имя </w:t>
      </w:r>
      <w:r>
        <w:t xml:space="preserve">ключа </w:t>
      </w:r>
      <w:r w:rsidR="005A0DEE" w:rsidRPr="005A0DEE">
        <w:t>сопровождается двоеточием, пары ключ/значение разделяются</w:t>
      </w:r>
      <w:r>
        <w:t xml:space="preserve"> </w:t>
      </w:r>
      <w:r w:rsidR="005A0DEE" w:rsidRPr="005A0DEE">
        <w:t>запятой.</w:t>
      </w:r>
    </w:p>
    <w:p w:rsidR="005A0DEE" w:rsidRPr="005A0DEE" w:rsidRDefault="001411BB" w:rsidP="005A0DEE">
      <w:r>
        <w:t xml:space="preserve">2. </w:t>
      </w:r>
      <w:r w:rsidR="005A0DEE" w:rsidRPr="001411BB">
        <w:rPr>
          <w:rStyle w:val="a8"/>
        </w:rPr>
        <w:t>Массив</w:t>
      </w:r>
      <w:r w:rsidRPr="005A0DEE">
        <w:t xml:space="preserve"> </w:t>
      </w:r>
      <w:r>
        <w:t xml:space="preserve">– </w:t>
      </w:r>
      <w:r w:rsidR="005A0DEE" w:rsidRPr="005A0DEE">
        <w:t>упорядоченная коллекция значений. Массив начинается с открывающей квадратной скобки и заканчивается закрывающей квадратной скобкой. Значения разделены запятой.</w:t>
      </w:r>
    </w:p>
    <w:p w:rsidR="005A0DEE" w:rsidRDefault="005A0DEE" w:rsidP="005A0DEE">
      <w:r w:rsidRPr="009D3F4E">
        <w:rPr>
          <w:rStyle w:val="a8"/>
        </w:rPr>
        <w:t>Значение</w:t>
      </w:r>
      <w:r w:rsidRPr="005A0DEE">
        <w:t xml:space="preserve"> может быть </w:t>
      </w:r>
      <w:r w:rsidRPr="009D3F4E">
        <w:rPr>
          <w:rStyle w:val="a8"/>
        </w:rPr>
        <w:t>строкой</w:t>
      </w:r>
      <w:r w:rsidRPr="005A0DEE">
        <w:t xml:space="preserve">, </w:t>
      </w:r>
      <w:r w:rsidRPr="009D3F4E">
        <w:rPr>
          <w:rStyle w:val="a8"/>
        </w:rPr>
        <w:t>числом</w:t>
      </w:r>
      <w:r w:rsidRPr="005A0DEE">
        <w:t xml:space="preserve">, </w:t>
      </w:r>
      <w:r w:rsidRPr="009D3F4E">
        <w:rPr>
          <w:rStyle w:val="af6"/>
        </w:rPr>
        <w:t>true</w:t>
      </w:r>
      <w:r w:rsidRPr="005A0DEE">
        <w:t xml:space="preserve">, </w:t>
      </w:r>
      <w:r w:rsidRPr="009D3F4E">
        <w:rPr>
          <w:rStyle w:val="af6"/>
        </w:rPr>
        <w:t>false</w:t>
      </w:r>
      <w:r w:rsidRPr="005A0DEE">
        <w:t xml:space="preserve">, </w:t>
      </w:r>
      <w:r w:rsidRPr="009D3F4E">
        <w:rPr>
          <w:rStyle w:val="af6"/>
        </w:rPr>
        <w:t>null</w:t>
      </w:r>
      <w:r w:rsidRPr="005A0DEE">
        <w:t xml:space="preserve">, </w:t>
      </w:r>
      <w:r w:rsidRPr="009D3F4E">
        <w:rPr>
          <w:rStyle w:val="a8"/>
        </w:rPr>
        <w:t>объектом</w:t>
      </w:r>
      <w:r w:rsidRPr="005A0DEE">
        <w:t xml:space="preserve"> или </w:t>
      </w:r>
      <w:r w:rsidRPr="009D3F4E">
        <w:rPr>
          <w:rStyle w:val="a8"/>
        </w:rPr>
        <w:t>массивом</w:t>
      </w:r>
      <w:r w:rsidRPr="005A0DEE">
        <w:t>. Эти структуры могут быть вложенными.</w:t>
      </w:r>
      <w:r w:rsidR="009D3F4E">
        <w:t xml:space="preserve"> </w:t>
      </w:r>
      <w:r w:rsidRPr="009D3F4E">
        <w:rPr>
          <w:rStyle w:val="a8"/>
        </w:rPr>
        <w:t>Строка</w:t>
      </w:r>
      <w:r w:rsidR="009D3F4E">
        <w:rPr>
          <w:rStyle w:val="a8"/>
        </w:rPr>
        <w:t> </w:t>
      </w:r>
      <w:r w:rsidR="009D3F4E">
        <w:t xml:space="preserve">– </w:t>
      </w:r>
      <w:r w:rsidRPr="005A0DEE">
        <w:t>коллекция нуля или больше символов Unicode, заключ</w:t>
      </w:r>
      <w:r w:rsidR="009D3F4E">
        <w:t>ё</w:t>
      </w:r>
      <w:r w:rsidRPr="005A0DEE">
        <w:t>нная в двойные кавычки. Число представляется так же, как в C</w:t>
      </w:r>
      <w:r w:rsidR="009D3F4E" w:rsidRPr="009D3F4E">
        <w:t>#</w:t>
      </w:r>
      <w:r w:rsidR="009D3F4E">
        <w:t xml:space="preserve"> (</w:t>
      </w:r>
      <w:r w:rsidRPr="005A0DEE">
        <w:t>используется тол</w:t>
      </w:r>
      <w:r w:rsidR="009D3F4E">
        <w:t>ь</w:t>
      </w:r>
      <w:r w:rsidRPr="005A0DEE">
        <w:t>ко десятичная система счисления</w:t>
      </w:r>
      <w:r w:rsidR="009D3F4E">
        <w:t>)</w:t>
      </w:r>
      <w:r w:rsidRPr="005A0DEE">
        <w:t>.</w:t>
      </w:r>
      <w:r w:rsidR="009D3F4E">
        <w:t xml:space="preserve"> </w:t>
      </w:r>
      <w:r w:rsidRPr="005A0DEE">
        <w:t>Пробелы могут использоваться между любыми лексемами.</w:t>
      </w:r>
      <w:r w:rsidR="009D3F4E">
        <w:t xml:space="preserve"> </w:t>
      </w:r>
      <w:r w:rsidRPr="005A0DEE">
        <w:t xml:space="preserve">Исключая некоторые детали кодирования, вышеизложенное полностью описывает </w:t>
      </w:r>
      <w:r w:rsidR="009D3F4E" w:rsidRPr="005A0DEE">
        <w:t>JSON</w:t>
      </w:r>
      <w:r w:rsidR="000533A6">
        <w:rPr>
          <w:rStyle w:val="ae"/>
        </w:rPr>
        <w:footnoteReference w:id="18"/>
      </w:r>
      <w:r w:rsidRPr="005A0DEE">
        <w:t>.</w:t>
      </w:r>
    </w:p>
    <w:p w:rsidR="009D3F4E" w:rsidRDefault="002E5383" w:rsidP="005A0DEE">
      <w:r>
        <w:t xml:space="preserve">Приведём пример простейшего </w:t>
      </w:r>
      <w:r>
        <w:rPr>
          <w:lang w:val="en-US"/>
        </w:rPr>
        <w:t>JSON</w:t>
      </w:r>
      <w:r w:rsidRPr="002E5383">
        <w:t>-</w:t>
      </w:r>
      <w:r>
        <w:t>документа (описание объекта, представляющего информацию о студенте с набором оценок):</w:t>
      </w:r>
    </w:p>
    <w:p w:rsidR="002E5383" w:rsidRDefault="002E5383" w:rsidP="002E5383">
      <w:pPr>
        <w:pStyle w:val="a4"/>
      </w:pPr>
      <w:r w:rsidRPr="002E5383">
        <w:lastRenderedPageBreak/>
        <w:t>{</w:t>
      </w:r>
    </w:p>
    <w:p w:rsidR="002E5383" w:rsidRPr="002E5383" w:rsidRDefault="002E5383" w:rsidP="002E5383">
      <w:pPr>
        <w:pStyle w:val="a4"/>
      </w:pPr>
      <w:r>
        <w:t xml:space="preserve">  </w:t>
      </w:r>
      <w:r w:rsidRPr="002E5383">
        <w:rPr>
          <w:rStyle w:val="af7"/>
        </w:rPr>
        <w:t>"id"</w:t>
      </w:r>
      <w:r w:rsidRPr="002E5383">
        <w:t>:</w:t>
      </w:r>
      <w:r>
        <w:t xml:space="preserve"> 12</w:t>
      </w:r>
      <w:r w:rsidRPr="002E5383">
        <w:t>,</w:t>
      </w:r>
    </w:p>
    <w:p w:rsidR="002E5383" w:rsidRPr="002E5383" w:rsidRDefault="002E5383" w:rsidP="002E5383">
      <w:pPr>
        <w:pStyle w:val="a4"/>
      </w:pPr>
      <w:r w:rsidRPr="002E5383">
        <w:t xml:space="preserve">  </w:t>
      </w:r>
      <w:r w:rsidRPr="002E5383">
        <w:rPr>
          <w:rStyle w:val="af7"/>
        </w:rPr>
        <w:t>"</w:t>
      </w:r>
      <w:r>
        <w:rPr>
          <w:rStyle w:val="af7"/>
        </w:rPr>
        <w:t>name</w:t>
      </w:r>
      <w:r w:rsidRPr="002E5383">
        <w:rPr>
          <w:rStyle w:val="af7"/>
        </w:rPr>
        <w:t>"</w:t>
      </w:r>
      <w:r w:rsidRPr="002E5383">
        <w:t xml:space="preserve">: </w:t>
      </w:r>
      <w:r w:rsidRPr="002E5383">
        <w:rPr>
          <w:rStyle w:val="af7"/>
        </w:rPr>
        <w:t>"</w:t>
      </w:r>
      <w:r>
        <w:rPr>
          <w:rStyle w:val="af7"/>
        </w:rPr>
        <w:t>Petrov</w:t>
      </w:r>
      <w:r w:rsidRPr="002E5383">
        <w:rPr>
          <w:rStyle w:val="af7"/>
        </w:rPr>
        <w:t>"</w:t>
      </w:r>
      <w:r w:rsidRPr="002E5383">
        <w:t>,</w:t>
      </w:r>
    </w:p>
    <w:p w:rsidR="002E5383" w:rsidRDefault="002E5383" w:rsidP="002E5383">
      <w:pPr>
        <w:pStyle w:val="a4"/>
      </w:pPr>
      <w:r w:rsidRPr="002E5383">
        <w:t xml:space="preserve">  </w:t>
      </w:r>
      <w:r w:rsidRPr="002E5383">
        <w:rPr>
          <w:rStyle w:val="af7"/>
        </w:rPr>
        <w:t>"m</w:t>
      </w:r>
      <w:r>
        <w:rPr>
          <w:rStyle w:val="af7"/>
        </w:rPr>
        <w:t>arks</w:t>
      </w:r>
      <w:r w:rsidRPr="002E5383">
        <w:rPr>
          <w:rStyle w:val="af7"/>
        </w:rPr>
        <w:t>"</w:t>
      </w:r>
      <w:r w:rsidRPr="002E5383">
        <w:t>: [</w:t>
      </w:r>
      <w:r>
        <w:t>10, 8, 7, 9]</w:t>
      </w:r>
    </w:p>
    <w:p w:rsidR="002E5383" w:rsidRPr="000533A6" w:rsidRDefault="002E5383" w:rsidP="002E5383">
      <w:pPr>
        <w:pStyle w:val="a4"/>
      </w:pPr>
      <w:r>
        <w:t>}</w:t>
      </w:r>
    </w:p>
    <w:p w:rsidR="005C23DB" w:rsidRPr="000170D1" w:rsidRDefault="005C23DB" w:rsidP="00531924">
      <w:pPr>
        <w:pStyle w:val="1"/>
        <w:rPr>
          <w:lang w:val="en-US"/>
        </w:rPr>
      </w:pPr>
      <w:bookmarkStart w:id="26" w:name="_Toc348862506"/>
      <w:r w:rsidRPr="000170D1">
        <w:rPr>
          <w:lang w:val="en-US"/>
        </w:rPr>
        <w:t>1</w:t>
      </w:r>
      <w:r w:rsidR="00531924">
        <w:rPr>
          <w:lang w:val="en-US"/>
        </w:rPr>
        <w:t>9</w:t>
      </w:r>
      <w:r w:rsidRPr="000170D1">
        <w:rPr>
          <w:lang w:val="en-US"/>
        </w:rPr>
        <w:t xml:space="preserve">. </w:t>
      </w:r>
      <w:r w:rsidR="00531924">
        <w:t>Технология</w:t>
      </w:r>
      <w:r w:rsidR="00531924" w:rsidRPr="000170D1">
        <w:rPr>
          <w:lang w:val="en-US"/>
        </w:rPr>
        <w:t xml:space="preserve"> LINQ to XML</w:t>
      </w:r>
      <w:bookmarkEnd w:id="26"/>
    </w:p>
    <w:p w:rsidR="005C23DB" w:rsidRDefault="005C23DB" w:rsidP="005C23DB">
      <w:r>
        <w:t>Технология LINQ to XML предоставляет программный интерфейс для работы с XML-документами, описываемыми в виде дерева объектов. Этот программный интерфейс обеспечивает создание, редактирование и трансформацию XML, при этом возможно применение LINQ-подобного синтаксиса.</w:t>
      </w:r>
    </w:p>
    <w:p w:rsidR="005C23DB" w:rsidRDefault="005C23DB" w:rsidP="005C23DB">
      <w:r>
        <w:t xml:space="preserve">LINQ to XML содержит набор классов, сосредоточенных в пространстве имён </w:t>
      </w:r>
      <w:r w:rsidRPr="001D79B6">
        <w:rPr>
          <w:rStyle w:val="a9"/>
        </w:rPr>
        <w:t>System.Xml.Linq</w:t>
      </w:r>
      <w:r>
        <w:t xml:space="preserve"> (рис. 6):</w:t>
      </w:r>
    </w:p>
    <w:p w:rsidR="008F6124" w:rsidRDefault="008F6124" w:rsidP="008F6124">
      <w:r>
        <w:t xml:space="preserve">1. Абстрактные классы </w:t>
      </w:r>
      <w:r w:rsidRPr="008F6124">
        <w:rPr>
          <w:rStyle w:val="af5"/>
        </w:rPr>
        <w:t>XObject</w:t>
      </w:r>
      <w:r>
        <w:t xml:space="preserve">, </w:t>
      </w:r>
      <w:r w:rsidRPr="008F6124">
        <w:rPr>
          <w:rStyle w:val="af5"/>
        </w:rPr>
        <w:t>XNode</w:t>
      </w:r>
      <w:r>
        <w:t xml:space="preserve"> и </w:t>
      </w:r>
      <w:r w:rsidRPr="008F6124">
        <w:rPr>
          <w:rStyle w:val="af5"/>
        </w:rPr>
        <w:t>XContainer</w:t>
      </w:r>
      <w:r>
        <w:t xml:space="preserve"> служат основой для иерархии классов, соответствующих различным объектам XML.</w:t>
      </w:r>
    </w:p>
    <w:p w:rsidR="008F6124" w:rsidRDefault="008F6124" w:rsidP="008F6124">
      <w:r>
        <w:t xml:space="preserve">2. Классы </w:t>
      </w:r>
      <w:r w:rsidRPr="008F6124">
        <w:rPr>
          <w:rStyle w:val="af5"/>
        </w:rPr>
        <w:t>XElement</w:t>
      </w:r>
      <w:r>
        <w:t xml:space="preserve"> и </w:t>
      </w:r>
      <w:r w:rsidRPr="008F6124">
        <w:rPr>
          <w:rStyle w:val="af5"/>
        </w:rPr>
        <w:t>XDocument</w:t>
      </w:r>
      <w:r>
        <w:t xml:space="preserve"> представляют XML-элемент и XML-документ соответственно.</w:t>
      </w:r>
    </w:p>
    <w:p w:rsidR="008F6124" w:rsidRDefault="008F6124" w:rsidP="008F6124">
      <w:r>
        <w:t xml:space="preserve">3. Класс </w:t>
      </w:r>
      <w:r w:rsidRPr="008F6124">
        <w:rPr>
          <w:rStyle w:val="af5"/>
        </w:rPr>
        <w:t>XAttribute</w:t>
      </w:r>
      <w:r>
        <w:t xml:space="preserve"> служит для описания XML-атрибута.</w:t>
      </w:r>
    </w:p>
    <w:p w:rsidR="008F6124" w:rsidRDefault="008F6124" w:rsidP="008F6124">
      <w:r>
        <w:t xml:space="preserve">4. Класс </w:t>
      </w:r>
      <w:r w:rsidRPr="008F6124">
        <w:rPr>
          <w:rStyle w:val="af5"/>
        </w:rPr>
        <w:t>XText</w:t>
      </w:r>
      <w:r>
        <w:t xml:space="preserve"> представляет текст в XML-элементе.</w:t>
      </w:r>
    </w:p>
    <w:p w:rsidR="008F6124" w:rsidRDefault="008F6124" w:rsidP="008F6124">
      <w:r>
        <w:t xml:space="preserve">5. Класс </w:t>
      </w:r>
      <w:r w:rsidRPr="008F6124">
        <w:rPr>
          <w:rStyle w:val="af5"/>
        </w:rPr>
        <w:t>XName</w:t>
      </w:r>
      <w:r>
        <w:t xml:space="preserve"> представляет имя атрибута или элемента.</w:t>
      </w:r>
    </w:p>
    <w:p w:rsidR="008F6124" w:rsidRDefault="008F6124" w:rsidP="008F6124">
      <w:r>
        <w:t xml:space="preserve">6. Классы </w:t>
      </w:r>
      <w:r w:rsidRPr="008F6124">
        <w:rPr>
          <w:rStyle w:val="af5"/>
        </w:rPr>
        <w:t>XDeclaration</w:t>
      </w:r>
      <w:r>
        <w:t xml:space="preserve">, </w:t>
      </w:r>
      <w:r w:rsidRPr="008F6124">
        <w:rPr>
          <w:rStyle w:val="af5"/>
        </w:rPr>
        <w:t>XDocumentType</w:t>
      </w:r>
      <w:r>
        <w:t xml:space="preserve">, </w:t>
      </w:r>
      <w:r w:rsidRPr="008F6124">
        <w:rPr>
          <w:rStyle w:val="af5"/>
        </w:rPr>
        <w:t>XProcessingInstruction</w:t>
      </w:r>
      <w:r>
        <w:t xml:space="preserve">, </w:t>
      </w:r>
      <w:r w:rsidRPr="008F6124">
        <w:rPr>
          <w:rStyle w:val="af5"/>
        </w:rPr>
        <w:t>XComment</w:t>
      </w:r>
      <w:r>
        <w:t xml:space="preserve"> описывают соответствующие части XML-документа.</w:t>
      </w:r>
    </w:p>
    <w:p w:rsidR="008F6124" w:rsidRDefault="008F6124" w:rsidP="008F6124">
      <w:r>
        <w:t xml:space="preserve">7. Статический класс </w:t>
      </w:r>
      <w:r w:rsidRPr="008F6124">
        <w:rPr>
          <w:rStyle w:val="af5"/>
        </w:rPr>
        <w:t>Extensions</w:t>
      </w:r>
      <w:r>
        <w:t xml:space="preserve"> содержит методы расширения для выполнения запросов к XML-данным.</w:t>
      </w:r>
    </w:p>
    <w:p w:rsidR="005C23DB" w:rsidRDefault="00787760" w:rsidP="00586C22">
      <w:pPr>
        <w:pStyle w:val="af"/>
      </w:pPr>
      <w:r>
        <w:rPr>
          <w:noProof/>
        </w:rPr>
        <w:drawing>
          <wp:inline distT="0" distB="0" distL="0" distR="0">
            <wp:extent cx="5857200" cy="2854800"/>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Q to XML.emz"/>
                    <pic:cNvPicPr/>
                  </pic:nvPicPr>
                  <pic:blipFill>
                    <a:blip r:embed="rId14">
                      <a:extLst>
                        <a:ext uri="{28A0092B-C50C-407E-A947-70E740481C1C}">
                          <a14:useLocalDpi xmlns:a14="http://schemas.microsoft.com/office/drawing/2010/main" val="0"/>
                        </a:ext>
                      </a:extLst>
                    </a:blip>
                    <a:stretch>
                      <a:fillRect/>
                    </a:stretch>
                  </pic:blipFill>
                  <pic:spPr>
                    <a:xfrm>
                      <a:off x="0" y="0"/>
                      <a:ext cx="5857200" cy="2854800"/>
                    </a:xfrm>
                    <a:prstGeom prst="rect">
                      <a:avLst/>
                    </a:prstGeom>
                  </pic:spPr>
                </pic:pic>
              </a:graphicData>
            </a:graphic>
          </wp:inline>
        </w:drawing>
      </w:r>
    </w:p>
    <w:p w:rsidR="005C23DB" w:rsidRDefault="005C23DB" w:rsidP="00586C22">
      <w:pPr>
        <w:pStyle w:val="af"/>
      </w:pPr>
      <w:r>
        <w:t>Рис. 6. Основные классы LINQ to XML.</w:t>
      </w:r>
    </w:p>
    <w:p w:rsidR="005C23DB" w:rsidRDefault="005C23DB" w:rsidP="005C23DB">
      <w:r>
        <w:t xml:space="preserve">Центральную роль в работе с XML-данными играют классы </w:t>
      </w:r>
      <w:r w:rsidRPr="008F6124">
        <w:rPr>
          <w:rStyle w:val="af5"/>
        </w:rPr>
        <w:t>XElement</w:t>
      </w:r>
      <w:r>
        <w:t xml:space="preserve">, </w:t>
      </w:r>
      <w:r w:rsidRPr="008F6124">
        <w:rPr>
          <w:rStyle w:val="af5"/>
        </w:rPr>
        <w:t>XDocument</w:t>
      </w:r>
      <w:r>
        <w:t xml:space="preserve"> и </w:t>
      </w:r>
      <w:r w:rsidRPr="008F6124">
        <w:rPr>
          <w:rStyle w:val="af5"/>
        </w:rPr>
        <w:t>XAttribute</w:t>
      </w:r>
      <w:r>
        <w:t>.</w:t>
      </w:r>
      <w:r w:rsidR="008F6124">
        <w:t xml:space="preserve"> </w:t>
      </w:r>
      <w:r>
        <w:t xml:space="preserve">Для создания отдельного XML-элемента обычно используется один из конструкторов класса </w:t>
      </w:r>
      <w:r w:rsidRPr="008F6124">
        <w:rPr>
          <w:rStyle w:val="af5"/>
        </w:rPr>
        <w:t>XElement</w:t>
      </w:r>
      <w:r>
        <w:t>:</w:t>
      </w:r>
    </w:p>
    <w:p w:rsidR="005C23DB" w:rsidRPr="000170D1" w:rsidRDefault="005C23DB" w:rsidP="00681370">
      <w:pPr>
        <w:pStyle w:val="a4"/>
      </w:pPr>
      <w:r w:rsidRPr="008F6124">
        <w:rPr>
          <w:rStyle w:val="af6"/>
        </w:rPr>
        <w:lastRenderedPageBreak/>
        <w:t>public</w:t>
      </w:r>
      <w:r w:rsidRPr="000170D1">
        <w:t xml:space="preserve"> </w:t>
      </w:r>
      <w:r w:rsidRPr="008F6124">
        <w:rPr>
          <w:rStyle w:val="af5"/>
        </w:rPr>
        <w:t>XElement</w:t>
      </w:r>
      <w:r w:rsidRPr="000170D1">
        <w:t>(</w:t>
      </w:r>
      <w:r w:rsidRPr="008F6124">
        <w:rPr>
          <w:rStyle w:val="af5"/>
        </w:rPr>
        <w:t>XElement</w:t>
      </w:r>
      <w:r w:rsidRPr="000170D1">
        <w:t xml:space="preserve"> other);</w:t>
      </w:r>
    </w:p>
    <w:p w:rsidR="005C23DB" w:rsidRPr="000170D1" w:rsidRDefault="005C23DB" w:rsidP="00681370">
      <w:pPr>
        <w:pStyle w:val="a4"/>
      </w:pPr>
      <w:r w:rsidRPr="008F6124">
        <w:rPr>
          <w:rStyle w:val="af6"/>
        </w:rPr>
        <w:t>public</w:t>
      </w:r>
      <w:r w:rsidRPr="000170D1">
        <w:t xml:space="preserve"> </w:t>
      </w:r>
      <w:r w:rsidRPr="008F6124">
        <w:rPr>
          <w:rStyle w:val="af5"/>
        </w:rPr>
        <w:t>XElement</w:t>
      </w:r>
      <w:r w:rsidRPr="000170D1">
        <w:t>(</w:t>
      </w:r>
      <w:r w:rsidRPr="008F6124">
        <w:rPr>
          <w:rStyle w:val="af5"/>
        </w:rPr>
        <w:t>XName</w:t>
      </w:r>
      <w:r w:rsidRPr="000170D1">
        <w:t xml:space="preserve"> name);</w:t>
      </w:r>
    </w:p>
    <w:p w:rsidR="005C23DB" w:rsidRPr="000170D1" w:rsidRDefault="005C23DB" w:rsidP="00681370">
      <w:pPr>
        <w:pStyle w:val="a4"/>
      </w:pPr>
      <w:r w:rsidRPr="008F6124">
        <w:rPr>
          <w:rStyle w:val="af6"/>
        </w:rPr>
        <w:t>public</w:t>
      </w:r>
      <w:r w:rsidRPr="000170D1">
        <w:t xml:space="preserve"> </w:t>
      </w:r>
      <w:r w:rsidRPr="008F6124">
        <w:rPr>
          <w:rStyle w:val="af5"/>
        </w:rPr>
        <w:t>XElement</w:t>
      </w:r>
      <w:r w:rsidRPr="000170D1">
        <w:t>(</w:t>
      </w:r>
      <w:r w:rsidRPr="008F6124">
        <w:rPr>
          <w:rStyle w:val="af5"/>
        </w:rPr>
        <w:t>XStreamingElement</w:t>
      </w:r>
      <w:r w:rsidRPr="000170D1">
        <w:t xml:space="preserve"> other);</w:t>
      </w:r>
    </w:p>
    <w:p w:rsidR="005C23DB" w:rsidRPr="000170D1" w:rsidRDefault="005C23DB" w:rsidP="00681370">
      <w:pPr>
        <w:pStyle w:val="a4"/>
      </w:pPr>
      <w:r w:rsidRPr="008F6124">
        <w:rPr>
          <w:rStyle w:val="af6"/>
        </w:rPr>
        <w:t>public</w:t>
      </w:r>
      <w:r w:rsidRPr="000170D1">
        <w:t xml:space="preserve"> </w:t>
      </w:r>
      <w:r w:rsidRPr="008F6124">
        <w:rPr>
          <w:rStyle w:val="af5"/>
        </w:rPr>
        <w:t>XElement</w:t>
      </w:r>
      <w:r w:rsidRPr="000170D1">
        <w:t>(</w:t>
      </w:r>
      <w:r w:rsidRPr="008F6124">
        <w:rPr>
          <w:rStyle w:val="af5"/>
        </w:rPr>
        <w:t>XName</w:t>
      </w:r>
      <w:r w:rsidRPr="000170D1">
        <w:t xml:space="preserve"> name, </w:t>
      </w:r>
      <w:r w:rsidRPr="008F6124">
        <w:rPr>
          <w:rStyle w:val="af6"/>
        </w:rPr>
        <w:t>object</w:t>
      </w:r>
      <w:r w:rsidRPr="000170D1">
        <w:t xml:space="preserve"> content);</w:t>
      </w:r>
    </w:p>
    <w:p w:rsidR="005C23DB" w:rsidRPr="000170D1" w:rsidRDefault="005C23DB" w:rsidP="00681370">
      <w:pPr>
        <w:pStyle w:val="a4"/>
      </w:pPr>
      <w:r w:rsidRPr="008F6124">
        <w:rPr>
          <w:rStyle w:val="af6"/>
        </w:rPr>
        <w:t>public</w:t>
      </w:r>
      <w:r w:rsidRPr="000170D1">
        <w:t xml:space="preserve"> </w:t>
      </w:r>
      <w:r w:rsidRPr="008F6124">
        <w:rPr>
          <w:rStyle w:val="af5"/>
        </w:rPr>
        <w:t>XElement</w:t>
      </w:r>
      <w:r w:rsidRPr="000170D1">
        <w:t>(</w:t>
      </w:r>
      <w:r w:rsidRPr="008F6124">
        <w:rPr>
          <w:rStyle w:val="af5"/>
        </w:rPr>
        <w:t>XName</w:t>
      </w:r>
      <w:r w:rsidRPr="000170D1">
        <w:t xml:space="preserve"> name, </w:t>
      </w:r>
      <w:r w:rsidRPr="008F6124">
        <w:rPr>
          <w:rStyle w:val="af6"/>
        </w:rPr>
        <w:t>params object</w:t>
      </w:r>
      <w:r w:rsidRPr="000170D1">
        <w:t>[] content);</w:t>
      </w:r>
    </w:p>
    <w:p w:rsidR="005C23DB" w:rsidRDefault="008A3353" w:rsidP="005C23DB">
      <w:r>
        <w:t xml:space="preserve">Первая версия конструктора </w:t>
      </w:r>
      <w:r w:rsidRPr="008A3353">
        <w:rPr>
          <w:rStyle w:val="af5"/>
        </w:rPr>
        <w:t>XElement</w:t>
      </w:r>
      <w:r>
        <w:t xml:space="preserve"> является копирующим конструктором, а вторая – создаёт пустой элемент. </w:t>
      </w:r>
      <w:r w:rsidR="005C23DB">
        <w:t xml:space="preserve">Обсудим использование четвёртой версии, которая позволяет указать имя элемента и его содержимое. Заметим, что существует неявное преобразование строки в </w:t>
      </w:r>
      <w:r w:rsidR="005C23DB" w:rsidRPr="008F6124">
        <w:rPr>
          <w:rStyle w:val="af5"/>
        </w:rPr>
        <w:t>XName</w:t>
      </w:r>
      <w:r w:rsidR="005C23DB">
        <w:t xml:space="preserve">. Интерпретация аргумента </w:t>
      </w:r>
      <w:r w:rsidR="005C23DB" w:rsidRPr="008F6124">
        <w:rPr>
          <w:rStyle w:val="a9"/>
        </w:rPr>
        <w:t>content</w:t>
      </w:r>
      <w:r w:rsidR="005C23DB">
        <w:t xml:space="preserve"> производится по табл. 14.</w:t>
      </w:r>
    </w:p>
    <w:p w:rsidR="005C23DB" w:rsidRDefault="005C23DB" w:rsidP="008F6124">
      <w:pPr>
        <w:pStyle w:val="af8"/>
      </w:pPr>
      <w:r>
        <w:t>Таблица 14</w:t>
      </w:r>
    </w:p>
    <w:p w:rsidR="005C23DB" w:rsidRDefault="005C23DB" w:rsidP="008F6124">
      <w:pPr>
        <w:pStyle w:val="af9"/>
      </w:pPr>
      <w:r>
        <w:t xml:space="preserve">Интерпретация аргумента </w:t>
      </w:r>
      <w:r w:rsidRPr="008F6124">
        <w:rPr>
          <w:rStyle w:val="a9"/>
        </w:rPr>
        <w:t>content</w:t>
      </w:r>
      <w:r w:rsidR="008F6124">
        <w:t xml:space="preserve"> конструктора класса </w:t>
      </w:r>
      <w:r w:rsidR="008F6124" w:rsidRPr="008F6124">
        <w:rPr>
          <w:rStyle w:val="af5"/>
        </w:rPr>
        <w:t>XElement</w:t>
      </w:r>
    </w:p>
    <w:tbl>
      <w:tblPr>
        <w:tblStyle w:val="afa"/>
        <w:tblW w:w="0" w:type="auto"/>
        <w:jc w:val="center"/>
        <w:tblLook w:val="04A0" w:firstRow="1" w:lastRow="0" w:firstColumn="1" w:lastColumn="0" w:noHBand="0" w:noVBand="1"/>
      </w:tblPr>
      <w:tblGrid>
        <w:gridCol w:w="1913"/>
        <w:gridCol w:w="7715"/>
      </w:tblGrid>
      <w:tr w:rsidR="008F6124" w:rsidRPr="008F6124" w:rsidTr="0003256B">
        <w:trPr>
          <w:jc w:val="center"/>
        </w:trPr>
        <w:tc>
          <w:tcPr>
            <w:tcW w:w="0" w:type="auto"/>
            <w:vAlign w:val="center"/>
          </w:tcPr>
          <w:p w:rsidR="008F6124" w:rsidRPr="008F6124" w:rsidRDefault="008F6124" w:rsidP="008F6124">
            <w:pPr>
              <w:pStyle w:val="aff7"/>
            </w:pPr>
            <w:r w:rsidRPr="008F6124">
              <w:t>Тип или значение content</w:t>
            </w:r>
          </w:p>
        </w:tc>
        <w:tc>
          <w:tcPr>
            <w:tcW w:w="0" w:type="auto"/>
            <w:vAlign w:val="center"/>
          </w:tcPr>
          <w:p w:rsidR="008F6124" w:rsidRPr="008F6124" w:rsidRDefault="008F6124" w:rsidP="008F6124">
            <w:pPr>
              <w:pStyle w:val="aff7"/>
            </w:pPr>
            <w:r w:rsidRPr="008F6124">
              <w:t>Способ обработки</w:t>
            </w:r>
          </w:p>
        </w:tc>
      </w:tr>
      <w:tr w:rsidR="008F6124" w:rsidRPr="008F6124" w:rsidTr="0003256B">
        <w:trPr>
          <w:jc w:val="center"/>
        </w:trPr>
        <w:tc>
          <w:tcPr>
            <w:tcW w:w="0" w:type="auto"/>
            <w:vAlign w:val="center"/>
          </w:tcPr>
          <w:p w:rsidR="008F6124" w:rsidRPr="008F6124" w:rsidRDefault="008F6124" w:rsidP="008F6124">
            <w:pPr>
              <w:pStyle w:val="aff8"/>
            </w:pPr>
            <w:r w:rsidRPr="008F6124">
              <w:rPr>
                <w:rStyle w:val="afd"/>
              </w:rPr>
              <w:t>string</w:t>
            </w:r>
          </w:p>
        </w:tc>
        <w:tc>
          <w:tcPr>
            <w:tcW w:w="0" w:type="auto"/>
            <w:vAlign w:val="center"/>
          </w:tcPr>
          <w:p w:rsidR="008F6124" w:rsidRPr="008F6124" w:rsidRDefault="008F6124" w:rsidP="008F6124">
            <w:pPr>
              <w:pStyle w:val="aff8"/>
            </w:pPr>
            <w:r w:rsidRPr="008F6124">
              <w:t xml:space="preserve">Преобразуется в дочерний объект типа </w:t>
            </w:r>
            <w:r w:rsidRPr="008F6124">
              <w:rPr>
                <w:rStyle w:val="afe"/>
              </w:rPr>
              <w:t>XText</w:t>
            </w:r>
            <w:r w:rsidRPr="008F6124">
              <w:t xml:space="preserve"> и добавляется как текстовое содержимое элемента</w:t>
            </w:r>
          </w:p>
        </w:tc>
      </w:tr>
      <w:tr w:rsidR="008F6124" w:rsidRPr="008F6124" w:rsidTr="0003256B">
        <w:trPr>
          <w:jc w:val="center"/>
        </w:trPr>
        <w:tc>
          <w:tcPr>
            <w:tcW w:w="0" w:type="auto"/>
            <w:vAlign w:val="center"/>
          </w:tcPr>
          <w:p w:rsidR="008F6124" w:rsidRPr="008F6124" w:rsidRDefault="008F6124" w:rsidP="008F6124">
            <w:pPr>
              <w:pStyle w:val="aff8"/>
            </w:pPr>
            <w:r w:rsidRPr="008F6124">
              <w:rPr>
                <w:rStyle w:val="afe"/>
              </w:rPr>
              <w:t>XText</w:t>
            </w:r>
          </w:p>
        </w:tc>
        <w:tc>
          <w:tcPr>
            <w:tcW w:w="0" w:type="auto"/>
            <w:vAlign w:val="center"/>
          </w:tcPr>
          <w:p w:rsidR="008F6124" w:rsidRPr="008F6124" w:rsidRDefault="008F6124" w:rsidP="008A3353">
            <w:pPr>
              <w:pStyle w:val="aff8"/>
            </w:pPr>
            <w:r w:rsidRPr="008F6124">
              <w:t>Добавляет</w:t>
            </w:r>
            <w:r w:rsidR="00B1006E">
              <w:t>ся</w:t>
            </w:r>
            <w:r w:rsidRPr="008F6124">
              <w:t xml:space="preserve"> как дочерний объект </w:t>
            </w:r>
            <w:r w:rsidR="008A3353">
              <w:t>–</w:t>
            </w:r>
            <w:r w:rsidRPr="008F6124">
              <w:t xml:space="preserve"> текстовое содержимое элемента</w:t>
            </w:r>
          </w:p>
        </w:tc>
      </w:tr>
      <w:tr w:rsidR="008F6124" w:rsidRPr="008F6124" w:rsidTr="0003256B">
        <w:trPr>
          <w:jc w:val="center"/>
        </w:trPr>
        <w:tc>
          <w:tcPr>
            <w:tcW w:w="0" w:type="auto"/>
            <w:vAlign w:val="center"/>
          </w:tcPr>
          <w:p w:rsidR="008F6124" w:rsidRPr="008F6124" w:rsidRDefault="008F6124" w:rsidP="008F6124">
            <w:pPr>
              <w:pStyle w:val="aff8"/>
            </w:pPr>
            <w:r w:rsidRPr="008F6124">
              <w:rPr>
                <w:rStyle w:val="afe"/>
              </w:rPr>
              <w:t>XElement</w:t>
            </w:r>
          </w:p>
        </w:tc>
        <w:tc>
          <w:tcPr>
            <w:tcW w:w="0" w:type="auto"/>
            <w:vAlign w:val="center"/>
          </w:tcPr>
          <w:p w:rsidR="008F6124" w:rsidRPr="008F6124" w:rsidRDefault="008F6124" w:rsidP="008F6124">
            <w:pPr>
              <w:pStyle w:val="aff8"/>
            </w:pPr>
            <w:r w:rsidRPr="008F6124">
              <w:t>Добавляется как дочерний элемент</w:t>
            </w:r>
          </w:p>
        </w:tc>
      </w:tr>
      <w:tr w:rsidR="008F6124" w:rsidRPr="008F6124" w:rsidTr="0003256B">
        <w:trPr>
          <w:jc w:val="center"/>
        </w:trPr>
        <w:tc>
          <w:tcPr>
            <w:tcW w:w="0" w:type="auto"/>
            <w:vAlign w:val="center"/>
          </w:tcPr>
          <w:p w:rsidR="008F6124" w:rsidRPr="008F6124" w:rsidRDefault="008F6124" w:rsidP="008F6124">
            <w:pPr>
              <w:pStyle w:val="aff8"/>
            </w:pPr>
            <w:r w:rsidRPr="008F6124">
              <w:rPr>
                <w:rStyle w:val="afe"/>
              </w:rPr>
              <w:t>XAttribute</w:t>
            </w:r>
          </w:p>
        </w:tc>
        <w:tc>
          <w:tcPr>
            <w:tcW w:w="0" w:type="auto"/>
            <w:vAlign w:val="center"/>
          </w:tcPr>
          <w:p w:rsidR="008F6124" w:rsidRPr="008F6124" w:rsidRDefault="008F6124" w:rsidP="008F6124">
            <w:pPr>
              <w:pStyle w:val="aff8"/>
            </w:pPr>
            <w:r w:rsidRPr="008F6124">
              <w:t>Добавляется как атрибут элемента</w:t>
            </w:r>
          </w:p>
        </w:tc>
      </w:tr>
      <w:tr w:rsidR="008F6124" w:rsidRPr="008F6124" w:rsidTr="0003256B">
        <w:trPr>
          <w:jc w:val="center"/>
        </w:trPr>
        <w:tc>
          <w:tcPr>
            <w:tcW w:w="0" w:type="auto"/>
            <w:vAlign w:val="center"/>
          </w:tcPr>
          <w:p w:rsidR="008F6124" w:rsidRDefault="008F6124" w:rsidP="008F6124">
            <w:pPr>
              <w:pStyle w:val="aff8"/>
            </w:pPr>
            <w:r w:rsidRPr="008F6124">
              <w:rPr>
                <w:rStyle w:val="afe"/>
              </w:rPr>
              <w:t>XProcessingInstruction</w:t>
            </w:r>
            <w:r w:rsidRPr="008F6124">
              <w:t>,</w:t>
            </w:r>
          </w:p>
          <w:p w:rsidR="008F6124" w:rsidRPr="008F6124" w:rsidRDefault="008F6124" w:rsidP="008F6124">
            <w:pPr>
              <w:pStyle w:val="aff8"/>
            </w:pPr>
            <w:r w:rsidRPr="008F6124">
              <w:rPr>
                <w:rStyle w:val="afe"/>
              </w:rPr>
              <w:t>XComment</w:t>
            </w:r>
          </w:p>
        </w:tc>
        <w:tc>
          <w:tcPr>
            <w:tcW w:w="0" w:type="auto"/>
            <w:vAlign w:val="center"/>
          </w:tcPr>
          <w:p w:rsidR="008F6124" w:rsidRPr="008F6124" w:rsidRDefault="008F6124" w:rsidP="008A3353">
            <w:pPr>
              <w:pStyle w:val="aff8"/>
            </w:pPr>
            <w:r w:rsidRPr="008F6124">
              <w:t>Добавляется как дочернее содержимое</w:t>
            </w:r>
            <w:r w:rsidR="008A3353">
              <w:t xml:space="preserve">. </w:t>
            </w:r>
            <w:r w:rsidR="008A3353" w:rsidRPr="008F6124">
              <w:t xml:space="preserve">При добавлении объектов типа </w:t>
            </w:r>
            <w:r w:rsidR="008A3353" w:rsidRPr="008F6124">
              <w:rPr>
                <w:rStyle w:val="afe"/>
              </w:rPr>
              <w:t>XAttribute</w:t>
            </w:r>
            <w:r w:rsidR="008A3353" w:rsidRPr="008F6124">
              <w:t xml:space="preserve"> или унаследованных от </w:t>
            </w:r>
            <w:r w:rsidR="008A3353" w:rsidRPr="008F6124">
              <w:rPr>
                <w:rStyle w:val="afe"/>
              </w:rPr>
              <w:t>XNode</w:t>
            </w:r>
            <w:r w:rsidR="008A3353" w:rsidRPr="008F6124">
              <w:t xml:space="preserve"> выполняется клонирование, если эти объекты уже имеют родителя в дереве объектов XML.</w:t>
            </w:r>
          </w:p>
        </w:tc>
      </w:tr>
      <w:tr w:rsidR="008F6124" w:rsidRPr="008F6124" w:rsidTr="0003256B">
        <w:trPr>
          <w:jc w:val="center"/>
        </w:trPr>
        <w:tc>
          <w:tcPr>
            <w:tcW w:w="0" w:type="auto"/>
            <w:vAlign w:val="center"/>
          </w:tcPr>
          <w:p w:rsidR="008F6124" w:rsidRPr="008F6124" w:rsidRDefault="008F6124" w:rsidP="008F6124">
            <w:pPr>
              <w:pStyle w:val="aff8"/>
            </w:pPr>
            <w:r w:rsidRPr="008F6124">
              <w:rPr>
                <w:rStyle w:val="afe"/>
              </w:rPr>
              <w:t>IEnumerable</w:t>
            </w:r>
          </w:p>
        </w:tc>
        <w:tc>
          <w:tcPr>
            <w:tcW w:w="0" w:type="auto"/>
            <w:vAlign w:val="center"/>
          </w:tcPr>
          <w:p w:rsidR="008F6124" w:rsidRPr="008F6124" w:rsidRDefault="008F6124" w:rsidP="008F6124">
            <w:pPr>
              <w:pStyle w:val="aff8"/>
            </w:pPr>
            <w:r w:rsidRPr="008F6124">
              <w:t>Объект перечисляется и обрабатывается рекурсивно. Коллекция строк добавляется в виде единого текста</w:t>
            </w:r>
          </w:p>
        </w:tc>
      </w:tr>
      <w:tr w:rsidR="008F6124" w:rsidRPr="008F6124" w:rsidTr="0003256B">
        <w:trPr>
          <w:jc w:val="center"/>
        </w:trPr>
        <w:tc>
          <w:tcPr>
            <w:tcW w:w="0" w:type="auto"/>
            <w:vAlign w:val="center"/>
          </w:tcPr>
          <w:p w:rsidR="008F6124" w:rsidRPr="008F6124" w:rsidRDefault="008F6124" w:rsidP="008F6124">
            <w:pPr>
              <w:pStyle w:val="aff8"/>
            </w:pPr>
            <w:r w:rsidRPr="008F6124">
              <w:rPr>
                <w:rStyle w:val="afd"/>
              </w:rPr>
              <w:t>Null</w:t>
            </w:r>
          </w:p>
        </w:tc>
        <w:tc>
          <w:tcPr>
            <w:tcW w:w="0" w:type="auto"/>
            <w:vAlign w:val="center"/>
          </w:tcPr>
          <w:p w:rsidR="008F6124" w:rsidRPr="008F6124" w:rsidRDefault="008F6124" w:rsidP="008F6124">
            <w:pPr>
              <w:pStyle w:val="aff8"/>
            </w:pPr>
            <w:r w:rsidRPr="008F6124">
              <w:t>Этот объект игнорируется</w:t>
            </w:r>
          </w:p>
        </w:tc>
      </w:tr>
      <w:tr w:rsidR="008F6124" w:rsidRPr="008F6124" w:rsidTr="0003256B">
        <w:trPr>
          <w:jc w:val="center"/>
        </w:trPr>
        <w:tc>
          <w:tcPr>
            <w:tcW w:w="0" w:type="auto"/>
            <w:vAlign w:val="center"/>
          </w:tcPr>
          <w:p w:rsidR="008F6124" w:rsidRPr="008F6124" w:rsidRDefault="008F6124" w:rsidP="008F6124">
            <w:pPr>
              <w:pStyle w:val="aff8"/>
            </w:pPr>
            <w:r w:rsidRPr="008F6124">
              <w:t>Любой прочий тип</w:t>
            </w:r>
          </w:p>
        </w:tc>
        <w:tc>
          <w:tcPr>
            <w:tcW w:w="0" w:type="auto"/>
            <w:vAlign w:val="center"/>
          </w:tcPr>
          <w:p w:rsidR="008F6124" w:rsidRPr="008F6124" w:rsidRDefault="008F6124" w:rsidP="008F6124">
            <w:pPr>
              <w:pStyle w:val="aff8"/>
            </w:pPr>
            <w:r w:rsidRPr="008F6124">
              <w:t xml:space="preserve">Вызывается метод </w:t>
            </w:r>
            <w:r w:rsidRPr="008F6124">
              <w:rPr>
                <w:rStyle w:val="aff"/>
              </w:rPr>
              <w:t>ToString()</w:t>
            </w:r>
            <w:r w:rsidRPr="008F6124">
              <w:t xml:space="preserve">, и результат трактуется как </w:t>
            </w:r>
            <w:r w:rsidRPr="008F6124">
              <w:rPr>
                <w:rStyle w:val="afd"/>
              </w:rPr>
              <w:t>string</w:t>
            </w:r>
          </w:p>
        </w:tc>
      </w:tr>
    </w:tbl>
    <w:p w:rsidR="005C23DB" w:rsidRDefault="005C23DB" w:rsidP="005C23DB">
      <w:r>
        <w:t xml:space="preserve">Ниже приведены различные варианты вызова конструктора </w:t>
      </w:r>
      <w:r w:rsidRPr="00450241">
        <w:rPr>
          <w:rStyle w:val="af5"/>
        </w:rPr>
        <w:t>XElement</w:t>
      </w:r>
      <w:r>
        <w:t>:</w:t>
      </w:r>
    </w:p>
    <w:p w:rsidR="005C23DB" w:rsidRPr="000170D1" w:rsidRDefault="005C23DB" w:rsidP="00681370">
      <w:pPr>
        <w:pStyle w:val="a4"/>
      </w:pPr>
      <w:r w:rsidRPr="008A3353">
        <w:rPr>
          <w:rStyle w:val="af6"/>
        </w:rPr>
        <w:t>var</w:t>
      </w:r>
      <w:r w:rsidRPr="000170D1">
        <w:t xml:space="preserve"> e1 = </w:t>
      </w:r>
      <w:r w:rsidRPr="008A3353">
        <w:rPr>
          <w:rStyle w:val="af6"/>
        </w:rPr>
        <w:t>new</w:t>
      </w:r>
      <w:r w:rsidRPr="000170D1">
        <w:t xml:space="preserve"> </w:t>
      </w:r>
      <w:r w:rsidRPr="008A3353">
        <w:rPr>
          <w:rStyle w:val="af5"/>
        </w:rPr>
        <w:t>XElement</w:t>
      </w:r>
      <w:r w:rsidRPr="000170D1">
        <w:t>(</w:t>
      </w:r>
      <w:r w:rsidRPr="008A3353">
        <w:rPr>
          <w:rStyle w:val="af7"/>
        </w:rPr>
        <w:t>"name"</w:t>
      </w:r>
      <w:r w:rsidRPr="000170D1">
        <w:t xml:space="preserve">, </w:t>
      </w:r>
      <w:r w:rsidRPr="008A3353">
        <w:rPr>
          <w:rStyle w:val="af7"/>
        </w:rPr>
        <w:t>"Earth"</w:t>
      </w:r>
      <w:r w:rsidRPr="000170D1">
        <w:t>);</w:t>
      </w:r>
    </w:p>
    <w:p w:rsidR="005C23DB" w:rsidRPr="00837074" w:rsidRDefault="005C23DB" w:rsidP="00681370">
      <w:pPr>
        <w:pStyle w:val="a4"/>
        <w:rPr>
          <w:rStyle w:val="af4"/>
          <w:lang w:val="en-US"/>
        </w:rPr>
      </w:pPr>
      <w:r w:rsidRPr="00837074">
        <w:rPr>
          <w:rStyle w:val="af4"/>
          <w:lang w:val="en-US"/>
        </w:rPr>
        <w:t>// &lt;name&gt;Earth&lt;/name&gt;</w:t>
      </w:r>
    </w:p>
    <w:p w:rsidR="005C23DB" w:rsidRPr="000170D1" w:rsidRDefault="005C23DB" w:rsidP="00681370">
      <w:pPr>
        <w:pStyle w:val="a4"/>
      </w:pPr>
    </w:p>
    <w:p w:rsidR="005C23DB" w:rsidRPr="000170D1" w:rsidRDefault="005C23DB" w:rsidP="00681370">
      <w:pPr>
        <w:pStyle w:val="a4"/>
      </w:pPr>
      <w:r w:rsidRPr="008A3353">
        <w:rPr>
          <w:rStyle w:val="af6"/>
        </w:rPr>
        <w:t>var</w:t>
      </w:r>
      <w:r w:rsidRPr="000170D1">
        <w:t xml:space="preserve"> e2 = </w:t>
      </w:r>
      <w:r w:rsidRPr="008A3353">
        <w:rPr>
          <w:rStyle w:val="af6"/>
        </w:rPr>
        <w:t>new</w:t>
      </w:r>
      <w:r w:rsidRPr="000170D1">
        <w:t xml:space="preserve"> </w:t>
      </w:r>
      <w:r w:rsidRPr="008A3353">
        <w:rPr>
          <w:rStyle w:val="af5"/>
        </w:rPr>
        <w:t>XElement</w:t>
      </w:r>
      <w:r w:rsidRPr="000170D1">
        <w:t>(</w:t>
      </w:r>
      <w:r w:rsidRPr="008A3353">
        <w:rPr>
          <w:rStyle w:val="af7"/>
        </w:rPr>
        <w:t>"planet"</w:t>
      </w:r>
      <w:r w:rsidRPr="000170D1">
        <w:t>, e1);</w:t>
      </w:r>
    </w:p>
    <w:p w:rsidR="005C23DB" w:rsidRPr="00837074" w:rsidRDefault="005C23DB" w:rsidP="00681370">
      <w:pPr>
        <w:pStyle w:val="a4"/>
        <w:rPr>
          <w:rStyle w:val="af4"/>
          <w:lang w:val="en-US"/>
        </w:rPr>
      </w:pPr>
      <w:r w:rsidRPr="00837074">
        <w:rPr>
          <w:rStyle w:val="af4"/>
          <w:lang w:val="en-US"/>
        </w:rPr>
        <w:t>// &lt;planet&gt;</w:t>
      </w:r>
    </w:p>
    <w:p w:rsidR="005C23DB" w:rsidRPr="00837074" w:rsidRDefault="005C23DB" w:rsidP="00681370">
      <w:pPr>
        <w:pStyle w:val="a4"/>
        <w:rPr>
          <w:rStyle w:val="af4"/>
          <w:lang w:val="en-US"/>
        </w:rPr>
      </w:pPr>
      <w:r w:rsidRPr="00837074">
        <w:rPr>
          <w:rStyle w:val="af4"/>
          <w:lang w:val="en-US"/>
        </w:rPr>
        <w:t>//   &lt;name&gt;Earth&lt;/name&gt;</w:t>
      </w:r>
    </w:p>
    <w:p w:rsidR="005C23DB" w:rsidRPr="00837074" w:rsidRDefault="005C23DB" w:rsidP="00681370">
      <w:pPr>
        <w:pStyle w:val="a4"/>
        <w:rPr>
          <w:rStyle w:val="af4"/>
          <w:lang w:val="en-US"/>
        </w:rPr>
      </w:pPr>
      <w:r w:rsidRPr="00837074">
        <w:rPr>
          <w:rStyle w:val="af4"/>
          <w:lang w:val="en-US"/>
        </w:rPr>
        <w:t>// &lt;/planet&gt;</w:t>
      </w:r>
    </w:p>
    <w:p w:rsidR="005C23DB" w:rsidRPr="000170D1" w:rsidRDefault="005C23DB" w:rsidP="00681370">
      <w:pPr>
        <w:pStyle w:val="a4"/>
      </w:pPr>
    </w:p>
    <w:p w:rsidR="005C23DB" w:rsidRPr="000170D1" w:rsidRDefault="005C23DB" w:rsidP="00681370">
      <w:pPr>
        <w:pStyle w:val="a4"/>
      </w:pPr>
      <w:r w:rsidRPr="008A3353">
        <w:rPr>
          <w:rStyle w:val="af6"/>
        </w:rPr>
        <w:t>var</w:t>
      </w:r>
      <w:r w:rsidRPr="000170D1">
        <w:t xml:space="preserve"> e3 = </w:t>
      </w:r>
      <w:r w:rsidRPr="008A3353">
        <w:rPr>
          <w:rStyle w:val="af6"/>
        </w:rPr>
        <w:t>new</w:t>
      </w:r>
      <w:r w:rsidRPr="000170D1">
        <w:t xml:space="preserve"> </w:t>
      </w:r>
      <w:r w:rsidRPr="008A3353">
        <w:rPr>
          <w:rStyle w:val="af5"/>
        </w:rPr>
        <w:t>XElement</w:t>
      </w:r>
      <w:r w:rsidRPr="000170D1">
        <w:t>(</w:t>
      </w:r>
      <w:r w:rsidRPr="008A3353">
        <w:rPr>
          <w:rStyle w:val="af7"/>
        </w:rPr>
        <w:t>"period"</w:t>
      </w:r>
      <w:r w:rsidRPr="000170D1">
        <w:t xml:space="preserve">, </w:t>
      </w:r>
      <w:r w:rsidRPr="008A3353">
        <w:rPr>
          <w:rStyle w:val="af6"/>
        </w:rPr>
        <w:t>new</w:t>
      </w:r>
      <w:r w:rsidRPr="000170D1">
        <w:t xml:space="preserve"> </w:t>
      </w:r>
      <w:r w:rsidRPr="008A3353">
        <w:rPr>
          <w:rStyle w:val="af5"/>
        </w:rPr>
        <w:t>XAttribute</w:t>
      </w:r>
      <w:r w:rsidRPr="000170D1">
        <w:t>(</w:t>
      </w:r>
      <w:r w:rsidRPr="008A3353">
        <w:rPr>
          <w:rStyle w:val="af7"/>
        </w:rPr>
        <w:t>"units"</w:t>
      </w:r>
      <w:r w:rsidRPr="000170D1">
        <w:t xml:space="preserve">, </w:t>
      </w:r>
      <w:r w:rsidRPr="008A3353">
        <w:rPr>
          <w:rStyle w:val="af7"/>
        </w:rPr>
        <w:t>"days"</w:t>
      </w:r>
      <w:r w:rsidRPr="000170D1">
        <w:t>));</w:t>
      </w:r>
    </w:p>
    <w:p w:rsidR="005C23DB" w:rsidRPr="00837074" w:rsidRDefault="005C23DB" w:rsidP="00681370">
      <w:pPr>
        <w:pStyle w:val="a4"/>
        <w:rPr>
          <w:rStyle w:val="af4"/>
          <w:lang w:val="en-US"/>
        </w:rPr>
      </w:pPr>
      <w:r w:rsidRPr="00837074">
        <w:rPr>
          <w:rStyle w:val="af4"/>
          <w:lang w:val="en-US"/>
        </w:rPr>
        <w:t>// &lt;period units="days" /&gt;</w:t>
      </w:r>
    </w:p>
    <w:p w:rsidR="005C23DB" w:rsidRPr="000170D1" w:rsidRDefault="005C23DB" w:rsidP="00681370">
      <w:pPr>
        <w:pStyle w:val="a4"/>
      </w:pPr>
    </w:p>
    <w:p w:rsidR="005C23DB" w:rsidRPr="000170D1" w:rsidRDefault="005C23DB" w:rsidP="00681370">
      <w:pPr>
        <w:pStyle w:val="a4"/>
      </w:pPr>
      <w:r w:rsidRPr="008A3353">
        <w:rPr>
          <w:rStyle w:val="af6"/>
        </w:rPr>
        <w:t>var</w:t>
      </w:r>
      <w:r w:rsidRPr="000170D1">
        <w:t xml:space="preserve"> e4 = </w:t>
      </w:r>
      <w:r w:rsidRPr="008A3353">
        <w:rPr>
          <w:rStyle w:val="af6"/>
        </w:rPr>
        <w:t>new</w:t>
      </w:r>
      <w:r w:rsidRPr="000170D1">
        <w:t xml:space="preserve"> </w:t>
      </w:r>
      <w:r w:rsidRPr="008A3353">
        <w:rPr>
          <w:rStyle w:val="af5"/>
        </w:rPr>
        <w:t>XElement</w:t>
      </w:r>
      <w:r w:rsidRPr="000170D1">
        <w:t>(</w:t>
      </w:r>
      <w:r w:rsidRPr="008A3353">
        <w:rPr>
          <w:rStyle w:val="af7"/>
        </w:rPr>
        <w:t>"comment"</w:t>
      </w:r>
      <w:r w:rsidRPr="000170D1">
        <w:t xml:space="preserve">, </w:t>
      </w:r>
      <w:r w:rsidRPr="008A3353">
        <w:rPr>
          <w:rStyle w:val="af6"/>
        </w:rPr>
        <w:t>new</w:t>
      </w:r>
      <w:r w:rsidRPr="000170D1">
        <w:t xml:space="preserve"> </w:t>
      </w:r>
      <w:r w:rsidRPr="008A3353">
        <w:rPr>
          <w:rStyle w:val="af5"/>
        </w:rPr>
        <w:t>XComment</w:t>
      </w:r>
      <w:r w:rsidRPr="000170D1">
        <w:t>(</w:t>
      </w:r>
      <w:r w:rsidRPr="008A3353">
        <w:rPr>
          <w:rStyle w:val="af7"/>
        </w:rPr>
        <w:t>"the comment"</w:t>
      </w:r>
      <w:r w:rsidRPr="000170D1">
        <w:t>));</w:t>
      </w:r>
    </w:p>
    <w:p w:rsidR="005C23DB" w:rsidRPr="00837074" w:rsidRDefault="005C23DB" w:rsidP="00681370">
      <w:pPr>
        <w:pStyle w:val="a4"/>
        <w:rPr>
          <w:rStyle w:val="af4"/>
          <w:lang w:val="en-US"/>
        </w:rPr>
      </w:pPr>
      <w:r w:rsidRPr="00837074">
        <w:rPr>
          <w:rStyle w:val="af4"/>
          <w:lang w:val="en-US"/>
        </w:rPr>
        <w:t>// &lt;comment&gt;</w:t>
      </w:r>
    </w:p>
    <w:p w:rsidR="005C23DB" w:rsidRPr="00837074" w:rsidRDefault="005C23DB" w:rsidP="00681370">
      <w:pPr>
        <w:pStyle w:val="a4"/>
        <w:rPr>
          <w:rStyle w:val="af4"/>
          <w:lang w:val="en-US"/>
        </w:rPr>
      </w:pPr>
      <w:r w:rsidRPr="00837074">
        <w:rPr>
          <w:rStyle w:val="af4"/>
          <w:lang w:val="en-US"/>
        </w:rPr>
        <w:t>//   &lt;!--the comment--&gt;</w:t>
      </w:r>
    </w:p>
    <w:p w:rsidR="005C23DB" w:rsidRPr="00837074" w:rsidRDefault="005C23DB" w:rsidP="00681370">
      <w:pPr>
        <w:pStyle w:val="a4"/>
        <w:rPr>
          <w:rStyle w:val="af4"/>
          <w:lang w:val="en-US"/>
        </w:rPr>
      </w:pPr>
      <w:r w:rsidRPr="00837074">
        <w:rPr>
          <w:rStyle w:val="af4"/>
          <w:lang w:val="en-US"/>
        </w:rPr>
        <w:t>// &lt;/comment&gt;</w:t>
      </w:r>
    </w:p>
    <w:p w:rsidR="005C23DB" w:rsidRPr="000170D1" w:rsidRDefault="005C23DB" w:rsidP="00681370">
      <w:pPr>
        <w:pStyle w:val="a4"/>
      </w:pPr>
    </w:p>
    <w:p w:rsidR="005C23DB" w:rsidRPr="000170D1" w:rsidRDefault="005C23DB" w:rsidP="00681370">
      <w:pPr>
        <w:pStyle w:val="a4"/>
      </w:pPr>
      <w:r w:rsidRPr="008A3353">
        <w:rPr>
          <w:rStyle w:val="af6"/>
        </w:rPr>
        <w:t>var</w:t>
      </w:r>
      <w:r w:rsidRPr="000170D1">
        <w:t xml:space="preserve"> e5 = </w:t>
      </w:r>
      <w:r w:rsidRPr="008A3353">
        <w:rPr>
          <w:rStyle w:val="af6"/>
        </w:rPr>
        <w:t>new</w:t>
      </w:r>
      <w:r w:rsidRPr="000170D1">
        <w:t xml:space="preserve"> </w:t>
      </w:r>
      <w:r w:rsidRPr="008A3353">
        <w:rPr>
          <w:rStyle w:val="af5"/>
        </w:rPr>
        <w:t>XElement</w:t>
      </w:r>
      <w:r w:rsidRPr="000170D1">
        <w:t>(</w:t>
      </w:r>
      <w:r w:rsidRPr="008A3353">
        <w:rPr>
          <w:rStyle w:val="af7"/>
        </w:rPr>
        <w:t>"list"</w:t>
      </w:r>
      <w:r w:rsidRPr="000170D1">
        <w:t xml:space="preserve">, </w:t>
      </w:r>
      <w:r w:rsidRPr="008A3353">
        <w:rPr>
          <w:rStyle w:val="af6"/>
        </w:rPr>
        <w:t>new</w:t>
      </w:r>
      <w:r w:rsidRPr="000170D1">
        <w:t xml:space="preserve"> </w:t>
      </w:r>
      <w:r w:rsidRPr="008A3353">
        <w:rPr>
          <w:rStyle w:val="af5"/>
        </w:rPr>
        <w:t>List</w:t>
      </w:r>
      <w:r w:rsidRPr="000170D1">
        <w:t>&lt;</w:t>
      </w:r>
      <w:r w:rsidRPr="008A3353">
        <w:rPr>
          <w:rStyle w:val="af6"/>
        </w:rPr>
        <w:t>object</w:t>
      </w:r>
      <w:r w:rsidRPr="000170D1">
        <w:t>&gt; {</w:t>
      </w:r>
      <w:r w:rsidRPr="008A3353">
        <w:rPr>
          <w:rStyle w:val="af7"/>
        </w:rPr>
        <w:t>"text"</w:t>
      </w:r>
      <w:r w:rsidRPr="000170D1">
        <w:t>,</w:t>
      </w:r>
    </w:p>
    <w:p w:rsidR="005C23DB" w:rsidRPr="000170D1" w:rsidRDefault="005C23DB" w:rsidP="00681370">
      <w:pPr>
        <w:pStyle w:val="a4"/>
      </w:pPr>
      <w:r w:rsidRPr="000170D1">
        <w:t xml:space="preserve">                                  </w:t>
      </w:r>
      <w:r w:rsidRPr="008A3353">
        <w:rPr>
          <w:rStyle w:val="af6"/>
        </w:rPr>
        <w:t>new</w:t>
      </w:r>
      <w:r w:rsidRPr="000170D1">
        <w:t xml:space="preserve"> </w:t>
      </w:r>
      <w:r w:rsidRPr="008A3353">
        <w:rPr>
          <w:rStyle w:val="af5"/>
        </w:rPr>
        <w:t>XElement</w:t>
      </w:r>
      <w:r w:rsidRPr="000170D1">
        <w:t>(</w:t>
      </w:r>
      <w:r w:rsidRPr="008A3353">
        <w:rPr>
          <w:rStyle w:val="af7"/>
        </w:rPr>
        <w:t>"name"</w:t>
      </w:r>
      <w:r w:rsidRPr="000170D1">
        <w:t xml:space="preserve">, </w:t>
      </w:r>
      <w:r w:rsidRPr="008A3353">
        <w:rPr>
          <w:rStyle w:val="af7"/>
        </w:rPr>
        <w:t>"Mars"</w:t>
      </w:r>
      <w:r w:rsidRPr="000170D1">
        <w:t>)});</w:t>
      </w:r>
    </w:p>
    <w:p w:rsidR="005C23DB" w:rsidRPr="00837074" w:rsidRDefault="005C23DB" w:rsidP="00681370">
      <w:pPr>
        <w:pStyle w:val="a4"/>
        <w:rPr>
          <w:rStyle w:val="af4"/>
          <w:lang w:val="en-US"/>
        </w:rPr>
      </w:pPr>
      <w:r w:rsidRPr="00837074">
        <w:rPr>
          <w:rStyle w:val="af4"/>
          <w:lang w:val="en-US"/>
        </w:rPr>
        <w:lastRenderedPageBreak/>
        <w:t>// &lt;list&gt;</w:t>
      </w:r>
    </w:p>
    <w:p w:rsidR="005C23DB" w:rsidRPr="00837074" w:rsidRDefault="005C23DB" w:rsidP="00681370">
      <w:pPr>
        <w:pStyle w:val="a4"/>
        <w:rPr>
          <w:rStyle w:val="af4"/>
          <w:lang w:val="en-US"/>
        </w:rPr>
      </w:pPr>
      <w:r w:rsidRPr="00837074">
        <w:rPr>
          <w:rStyle w:val="af4"/>
          <w:lang w:val="en-US"/>
        </w:rPr>
        <w:t>//   text&lt;name&gt;Mars&lt;/name&gt;</w:t>
      </w:r>
    </w:p>
    <w:p w:rsidR="005C23DB" w:rsidRPr="00837074" w:rsidRDefault="005C23DB" w:rsidP="00681370">
      <w:pPr>
        <w:pStyle w:val="a4"/>
        <w:rPr>
          <w:rStyle w:val="af4"/>
          <w:lang w:val="en-US"/>
        </w:rPr>
      </w:pPr>
      <w:r w:rsidRPr="00837074">
        <w:rPr>
          <w:rStyle w:val="af4"/>
          <w:lang w:val="en-US"/>
        </w:rPr>
        <w:t>// &lt;/list&gt;</w:t>
      </w:r>
    </w:p>
    <w:p w:rsidR="005C23DB" w:rsidRPr="000170D1" w:rsidRDefault="005C23DB" w:rsidP="00681370">
      <w:pPr>
        <w:pStyle w:val="a4"/>
      </w:pPr>
    </w:p>
    <w:p w:rsidR="005C23DB" w:rsidRPr="000170D1" w:rsidRDefault="005C23DB" w:rsidP="00681370">
      <w:pPr>
        <w:pStyle w:val="a4"/>
      </w:pPr>
      <w:r w:rsidRPr="008A3353">
        <w:rPr>
          <w:rStyle w:val="af6"/>
        </w:rPr>
        <w:t>var</w:t>
      </w:r>
      <w:r w:rsidRPr="000170D1">
        <w:t xml:space="preserve"> e6 = </w:t>
      </w:r>
      <w:r w:rsidRPr="008A3353">
        <w:rPr>
          <w:rStyle w:val="af6"/>
        </w:rPr>
        <w:t>new</w:t>
      </w:r>
      <w:r w:rsidRPr="000170D1">
        <w:t xml:space="preserve"> </w:t>
      </w:r>
      <w:r w:rsidRPr="008A3353">
        <w:rPr>
          <w:rStyle w:val="af5"/>
        </w:rPr>
        <w:t>XElement</w:t>
      </w:r>
      <w:r w:rsidRPr="000170D1">
        <w:t>(</w:t>
      </w:r>
      <w:r w:rsidRPr="008A3353">
        <w:rPr>
          <w:rStyle w:val="af7"/>
        </w:rPr>
        <w:t>"moon"</w:t>
      </w:r>
      <w:r w:rsidRPr="000170D1">
        <w:t xml:space="preserve">, </w:t>
      </w:r>
      <w:r w:rsidRPr="008A3353">
        <w:rPr>
          <w:rStyle w:val="af6"/>
        </w:rPr>
        <w:t>null</w:t>
      </w:r>
      <w:r w:rsidRPr="000170D1">
        <w:t>);</w:t>
      </w:r>
    </w:p>
    <w:p w:rsidR="005C23DB" w:rsidRPr="00837074" w:rsidRDefault="005C23DB" w:rsidP="00681370">
      <w:pPr>
        <w:pStyle w:val="a4"/>
        <w:rPr>
          <w:rStyle w:val="af4"/>
          <w:lang w:val="en-US"/>
        </w:rPr>
      </w:pPr>
      <w:r w:rsidRPr="00837074">
        <w:rPr>
          <w:rStyle w:val="af4"/>
          <w:lang w:val="en-US"/>
        </w:rPr>
        <w:t>// &lt;moon /&gt;</w:t>
      </w:r>
    </w:p>
    <w:p w:rsidR="005C23DB" w:rsidRPr="000170D1" w:rsidRDefault="005C23DB" w:rsidP="00681370">
      <w:pPr>
        <w:pStyle w:val="a4"/>
      </w:pPr>
    </w:p>
    <w:p w:rsidR="005C23DB" w:rsidRPr="000170D1" w:rsidRDefault="005C23DB" w:rsidP="00681370">
      <w:pPr>
        <w:pStyle w:val="a4"/>
      </w:pPr>
      <w:r w:rsidRPr="008A3353">
        <w:rPr>
          <w:rStyle w:val="af6"/>
        </w:rPr>
        <w:t>var</w:t>
      </w:r>
      <w:r w:rsidRPr="000170D1">
        <w:t xml:space="preserve"> e7 = </w:t>
      </w:r>
      <w:r w:rsidRPr="008A3353">
        <w:rPr>
          <w:rStyle w:val="af6"/>
        </w:rPr>
        <w:t>new</w:t>
      </w:r>
      <w:r w:rsidRPr="000170D1">
        <w:t xml:space="preserve"> </w:t>
      </w:r>
      <w:r w:rsidRPr="008A3353">
        <w:rPr>
          <w:rStyle w:val="af5"/>
        </w:rPr>
        <w:t>XElement</w:t>
      </w:r>
      <w:r w:rsidRPr="000170D1">
        <w:t>(</w:t>
      </w:r>
      <w:r w:rsidRPr="008A3353">
        <w:rPr>
          <w:rStyle w:val="af7"/>
        </w:rPr>
        <w:t>"date"</w:t>
      </w:r>
      <w:r w:rsidRPr="000170D1">
        <w:t xml:space="preserve">, </w:t>
      </w:r>
      <w:r w:rsidRPr="008A3353">
        <w:rPr>
          <w:rStyle w:val="af5"/>
        </w:rPr>
        <w:t>DateTime</w:t>
      </w:r>
      <w:r w:rsidRPr="000170D1">
        <w:t>.Now);</w:t>
      </w:r>
    </w:p>
    <w:p w:rsidR="005C23DB" w:rsidRPr="008A3353" w:rsidRDefault="005C23DB" w:rsidP="00681370">
      <w:pPr>
        <w:pStyle w:val="a4"/>
        <w:rPr>
          <w:rStyle w:val="af4"/>
        </w:rPr>
      </w:pPr>
      <w:r w:rsidRPr="008A3353">
        <w:rPr>
          <w:rStyle w:val="af4"/>
        </w:rPr>
        <w:t>// &lt;date&gt;2010-01-19T11:04:54.625+02:00&lt;/date&gt;</w:t>
      </w:r>
    </w:p>
    <w:p w:rsidR="005C23DB" w:rsidRDefault="005C23DB" w:rsidP="005C23DB">
      <w:r>
        <w:t>Пятая версия конструктора</w:t>
      </w:r>
      <w:r w:rsidR="008A3353">
        <w:t xml:space="preserve"> </w:t>
      </w:r>
      <w:r w:rsidR="008A3353" w:rsidRPr="008A3353">
        <w:rPr>
          <w:rStyle w:val="af5"/>
        </w:rPr>
        <w:t>XElement</w:t>
      </w:r>
      <w:r>
        <w:t xml:space="preserve"> подобна четвёртой, но позволяет предоставить множество объектов для содержимого:</w:t>
      </w:r>
    </w:p>
    <w:p w:rsidR="005C23DB" w:rsidRPr="000170D1" w:rsidRDefault="005C23DB" w:rsidP="00681370">
      <w:pPr>
        <w:pStyle w:val="a4"/>
      </w:pPr>
      <w:r w:rsidRPr="00397E20">
        <w:rPr>
          <w:rStyle w:val="af6"/>
        </w:rPr>
        <w:t>var</w:t>
      </w:r>
      <w:r w:rsidRPr="000170D1">
        <w:t xml:space="preserve"> p = </w:t>
      </w:r>
      <w:r w:rsidRPr="00397E20">
        <w:rPr>
          <w:rStyle w:val="af6"/>
        </w:rPr>
        <w:t>new</w:t>
      </w:r>
      <w:r w:rsidRPr="000170D1">
        <w:t xml:space="preserve"> </w:t>
      </w:r>
      <w:r w:rsidRPr="00A402DD">
        <w:rPr>
          <w:rStyle w:val="af5"/>
        </w:rPr>
        <w:t>XElement</w:t>
      </w:r>
      <w:r w:rsidRPr="00372982">
        <w:t>(</w:t>
      </w:r>
      <w:r w:rsidRPr="00397E20">
        <w:rPr>
          <w:rStyle w:val="af7"/>
        </w:rPr>
        <w:t>"planets"</w:t>
      </w:r>
      <w:r w:rsidRPr="000170D1">
        <w:t>,</w:t>
      </w:r>
    </w:p>
    <w:p w:rsidR="005C23DB" w:rsidRPr="000170D1" w:rsidRDefault="005C23DB" w:rsidP="00681370">
      <w:pPr>
        <w:pStyle w:val="a4"/>
      </w:pPr>
      <w:r w:rsidRPr="000170D1">
        <w:t xml:space="preserve">            </w:t>
      </w:r>
      <w:r w:rsidRPr="00397E20">
        <w:rPr>
          <w:rStyle w:val="af6"/>
        </w:rPr>
        <w:t>new</w:t>
      </w:r>
      <w:r w:rsidRPr="000170D1">
        <w:t xml:space="preserve"> </w:t>
      </w:r>
      <w:r w:rsidRPr="00A402DD">
        <w:rPr>
          <w:rStyle w:val="af5"/>
        </w:rPr>
        <w:t>XElement</w:t>
      </w:r>
      <w:r w:rsidRPr="000170D1">
        <w:t>(</w:t>
      </w:r>
      <w:r w:rsidRPr="00397E20">
        <w:rPr>
          <w:rStyle w:val="af7"/>
        </w:rPr>
        <w:t>"planet"</w:t>
      </w:r>
      <w:r w:rsidRPr="000170D1">
        <w:t xml:space="preserve">, </w:t>
      </w:r>
      <w:r w:rsidRPr="00397E20">
        <w:rPr>
          <w:rStyle w:val="af6"/>
        </w:rPr>
        <w:t>new</w:t>
      </w:r>
      <w:r w:rsidRPr="000170D1">
        <w:t xml:space="preserve"> </w:t>
      </w:r>
      <w:r w:rsidRPr="00397E20">
        <w:rPr>
          <w:rStyle w:val="af5"/>
        </w:rPr>
        <w:t>XElement</w:t>
      </w:r>
      <w:r w:rsidRPr="000170D1">
        <w:t>(</w:t>
      </w:r>
      <w:r w:rsidRPr="00397E20">
        <w:rPr>
          <w:rStyle w:val="af7"/>
        </w:rPr>
        <w:t>"name"</w:t>
      </w:r>
      <w:r w:rsidRPr="000170D1">
        <w:t xml:space="preserve">, </w:t>
      </w:r>
      <w:r w:rsidRPr="00397E20">
        <w:rPr>
          <w:rStyle w:val="af7"/>
        </w:rPr>
        <w:t>"Mercury"</w:t>
      </w:r>
      <w:r w:rsidRPr="000170D1">
        <w:t>)),</w:t>
      </w:r>
    </w:p>
    <w:p w:rsidR="005C23DB" w:rsidRPr="000170D1" w:rsidRDefault="005C23DB" w:rsidP="00681370">
      <w:pPr>
        <w:pStyle w:val="a4"/>
      </w:pPr>
      <w:r w:rsidRPr="000170D1">
        <w:t xml:space="preserve">            </w:t>
      </w:r>
      <w:r w:rsidRPr="00397E20">
        <w:rPr>
          <w:rStyle w:val="af6"/>
        </w:rPr>
        <w:t>new</w:t>
      </w:r>
      <w:r w:rsidRPr="000170D1">
        <w:t xml:space="preserve"> </w:t>
      </w:r>
      <w:r w:rsidRPr="00A402DD">
        <w:rPr>
          <w:rStyle w:val="af5"/>
        </w:rPr>
        <w:t>XElement</w:t>
      </w:r>
      <w:r w:rsidRPr="000170D1">
        <w:t>(</w:t>
      </w:r>
      <w:r w:rsidRPr="00397E20">
        <w:rPr>
          <w:rStyle w:val="af7"/>
        </w:rPr>
        <w:t>"planet"</w:t>
      </w:r>
      <w:r w:rsidRPr="000170D1">
        <w:t xml:space="preserve">, </w:t>
      </w:r>
      <w:r w:rsidRPr="00397E20">
        <w:rPr>
          <w:rStyle w:val="af6"/>
        </w:rPr>
        <w:t>new</w:t>
      </w:r>
      <w:r w:rsidRPr="000170D1">
        <w:t xml:space="preserve"> </w:t>
      </w:r>
      <w:r w:rsidRPr="00397E20">
        <w:rPr>
          <w:rStyle w:val="af5"/>
        </w:rPr>
        <w:t>XElement</w:t>
      </w:r>
      <w:r w:rsidRPr="000170D1">
        <w:t>(</w:t>
      </w:r>
      <w:r w:rsidRPr="00397E20">
        <w:rPr>
          <w:rStyle w:val="af7"/>
        </w:rPr>
        <w:t>"name"</w:t>
      </w:r>
      <w:r w:rsidRPr="000170D1">
        <w:t xml:space="preserve">, </w:t>
      </w:r>
      <w:r w:rsidRPr="00397E20">
        <w:rPr>
          <w:rStyle w:val="af7"/>
        </w:rPr>
        <w:t>"Venus"</w:t>
      </w:r>
      <w:r w:rsidRPr="000170D1">
        <w:t>)),</w:t>
      </w:r>
    </w:p>
    <w:p w:rsidR="005C23DB" w:rsidRPr="000170D1" w:rsidRDefault="005C23DB" w:rsidP="00681370">
      <w:pPr>
        <w:pStyle w:val="a4"/>
      </w:pPr>
      <w:r w:rsidRPr="000170D1">
        <w:t xml:space="preserve">            </w:t>
      </w:r>
      <w:r w:rsidRPr="00397E20">
        <w:rPr>
          <w:rStyle w:val="af6"/>
        </w:rPr>
        <w:t>new</w:t>
      </w:r>
      <w:r w:rsidRPr="000170D1">
        <w:t xml:space="preserve"> </w:t>
      </w:r>
      <w:r w:rsidRPr="00A402DD">
        <w:rPr>
          <w:rStyle w:val="af5"/>
        </w:rPr>
        <w:t>XElement</w:t>
      </w:r>
      <w:r w:rsidRPr="000170D1">
        <w:t>(</w:t>
      </w:r>
      <w:r w:rsidRPr="00397E20">
        <w:rPr>
          <w:rStyle w:val="af7"/>
        </w:rPr>
        <w:t>"planet"</w:t>
      </w:r>
      <w:r w:rsidRPr="000170D1">
        <w:t xml:space="preserve">, </w:t>
      </w:r>
      <w:r w:rsidRPr="00397E20">
        <w:rPr>
          <w:rStyle w:val="af6"/>
        </w:rPr>
        <w:t>new</w:t>
      </w:r>
      <w:r w:rsidRPr="000170D1">
        <w:t xml:space="preserve"> </w:t>
      </w:r>
      <w:r w:rsidRPr="00397E20">
        <w:rPr>
          <w:rStyle w:val="af5"/>
        </w:rPr>
        <w:t>XElement</w:t>
      </w:r>
      <w:r w:rsidRPr="000170D1">
        <w:t>(</w:t>
      </w:r>
      <w:r w:rsidRPr="00397E20">
        <w:rPr>
          <w:rStyle w:val="af7"/>
        </w:rPr>
        <w:t>"name"</w:t>
      </w:r>
      <w:r w:rsidRPr="000170D1">
        <w:t xml:space="preserve">, </w:t>
      </w:r>
      <w:r w:rsidRPr="00397E20">
        <w:rPr>
          <w:rStyle w:val="af7"/>
        </w:rPr>
        <w:t>"Earth"</w:t>
      </w:r>
      <w:r w:rsidRPr="000170D1">
        <w:t>),</w:t>
      </w:r>
    </w:p>
    <w:p w:rsidR="005C23DB" w:rsidRPr="000170D1" w:rsidRDefault="005C23DB" w:rsidP="00681370">
      <w:pPr>
        <w:pStyle w:val="a4"/>
      </w:pPr>
      <w:r w:rsidRPr="000170D1">
        <w:t xml:space="preserve">                </w:t>
      </w:r>
      <w:r w:rsidRPr="00397E20">
        <w:rPr>
          <w:rStyle w:val="af6"/>
        </w:rPr>
        <w:t xml:space="preserve">new </w:t>
      </w:r>
      <w:r w:rsidRPr="00A402DD">
        <w:rPr>
          <w:rStyle w:val="af5"/>
        </w:rPr>
        <w:t>XElement</w:t>
      </w:r>
      <w:r w:rsidRPr="000170D1">
        <w:t>(</w:t>
      </w:r>
      <w:r w:rsidRPr="00397E20">
        <w:rPr>
          <w:rStyle w:val="af7"/>
        </w:rPr>
        <w:t>"moon"</w:t>
      </w:r>
      <w:r w:rsidRPr="000170D1">
        <w:t>,</w:t>
      </w:r>
    </w:p>
    <w:p w:rsidR="005C23DB" w:rsidRPr="000170D1" w:rsidRDefault="005C23DB" w:rsidP="00681370">
      <w:pPr>
        <w:pStyle w:val="a4"/>
      </w:pPr>
      <w:r w:rsidRPr="000170D1">
        <w:t xml:space="preserve">                    </w:t>
      </w:r>
      <w:r w:rsidRPr="00397E20">
        <w:rPr>
          <w:rStyle w:val="af6"/>
        </w:rPr>
        <w:t>new</w:t>
      </w:r>
      <w:r w:rsidRPr="000170D1">
        <w:t xml:space="preserve"> </w:t>
      </w:r>
      <w:r w:rsidRPr="00A402DD">
        <w:rPr>
          <w:rStyle w:val="af5"/>
        </w:rPr>
        <w:t>XElement</w:t>
      </w:r>
      <w:r w:rsidRPr="000170D1">
        <w:t>(</w:t>
      </w:r>
      <w:r w:rsidRPr="00397E20">
        <w:rPr>
          <w:rStyle w:val="af7"/>
        </w:rPr>
        <w:t>"name"</w:t>
      </w:r>
      <w:r w:rsidRPr="000170D1">
        <w:t xml:space="preserve">, </w:t>
      </w:r>
      <w:r w:rsidRPr="00397E20">
        <w:rPr>
          <w:rStyle w:val="af7"/>
        </w:rPr>
        <w:t>"Moon"</w:t>
      </w:r>
      <w:r w:rsidRPr="000170D1">
        <w:t>),</w:t>
      </w:r>
    </w:p>
    <w:p w:rsidR="005C23DB" w:rsidRPr="000170D1" w:rsidRDefault="005C23DB" w:rsidP="00681370">
      <w:pPr>
        <w:pStyle w:val="a4"/>
      </w:pPr>
      <w:r w:rsidRPr="000170D1">
        <w:t xml:space="preserve">                    </w:t>
      </w:r>
      <w:r w:rsidRPr="00397E20">
        <w:rPr>
          <w:rStyle w:val="af6"/>
        </w:rPr>
        <w:t>new</w:t>
      </w:r>
      <w:r w:rsidRPr="000170D1">
        <w:t xml:space="preserve"> </w:t>
      </w:r>
      <w:r w:rsidRPr="00A402DD">
        <w:rPr>
          <w:rStyle w:val="af5"/>
        </w:rPr>
        <w:t>XElement</w:t>
      </w:r>
      <w:r w:rsidRPr="000170D1">
        <w:t>(</w:t>
      </w:r>
      <w:r w:rsidRPr="00397E20">
        <w:rPr>
          <w:rStyle w:val="af7"/>
        </w:rPr>
        <w:t>"period"</w:t>
      </w:r>
      <w:r w:rsidRPr="000170D1">
        <w:t>, 27.321582,</w:t>
      </w:r>
    </w:p>
    <w:p w:rsidR="005C23DB" w:rsidRPr="000170D1" w:rsidRDefault="005C23DB" w:rsidP="00681370">
      <w:pPr>
        <w:pStyle w:val="a4"/>
      </w:pPr>
      <w:r w:rsidRPr="000170D1">
        <w:t xml:space="preserve">                              </w:t>
      </w:r>
      <w:r w:rsidR="00397E20" w:rsidRPr="00397E20">
        <w:t xml:space="preserve"> </w:t>
      </w:r>
      <w:r w:rsidRPr="000170D1">
        <w:t xml:space="preserve"> </w:t>
      </w:r>
      <w:r w:rsidRPr="00397E20">
        <w:rPr>
          <w:rStyle w:val="af6"/>
        </w:rPr>
        <w:t>new</w:t>
      </w:r>
      <w:r w:rsidRPr="000170D1">
        <w:t xml:space="preserve"> </w:t>
      </w:r>
      <w:r w:rsidRPr="00397E20">
        <w:rPr>
          <w:rStyle w:val="af5"/>
        </w:rPr>
        <w:t>XAttribute</w:t>
      </w:r>
      <w:r w:rsidRPr="000170D1">
        <w:t>(</w:t>
      </w:r>
      <w:r w:rsidRPr="00397E20">
        <w:rPr>
          <w:rStyle w:val="af7"/>
        </w:rPr>
        <w:t>"units"</w:t>
      </w:r>
      <w:r w:rsidRPr="000170D1">
        <w:t xml:space="preserve">, </w:t>
      </w:r>
      <w:r w:rsidRPr="00397E20">
        <w:rPr>
          <w:rStyle w:val="af7"/>
        </w:rPr>
        <w:t>"days"</w:t>
      </w:r>
      <w:r w:rsidRPr="000170D1">
        <w:t>)))));</w:t>
      </w:r>
    </w:p>
    <w:p w:rsidR="005C23DB" w:rsidRPr="00397E20" w:rsidRDefault="005C23DB" w:rsidP="00681370">
      <w:pPr>
        <w:pStyle w:val="a4"/>
        <w:rPr>
          <w:lang w:val="ru-RU"/>
        </w:rPr>
      </w:pPr>
      <w:r w:rsidRPr="00397E20">
        <w:rPr>
          <w:rStyle w:val="af5"/>
        </w:rPr>
        <w:t>Console</w:t>
      </w:r>
      <w:r w:rsidRPr="00397E20">
        <w:rPr>
          <w:lang w:val="ru-RU"/>
        </w:rPr>
        <w:t>.</w:t>
      </w:r>
      <w:r>
        <w:t>WriteLine</w:t>
      </w:r>
      <w:r w:rsidRPr="00397E20">
        <w:rPr>
          <w:lang w:val="ru-RU"/>
        </w:rPr>
        <w:t>(</w:t>
      </w:r>
      <w:r>
        <w:t>p</w:t>
      </w:r>
      <w:r w:rsidRPr="00397E20">
        <w:rPr>
          <w:lang w:val="ru-RU"/>
        </w:rPr>
        <w:t xml:space="preserve">);    </w:t>
      </w:r>
      <w:r w:rsidRPr="00397E20">
        <w:rPr>
          <w:rStyle w:val="af4"/>
        </w:rPr>
        <w:t xml:space="preserve">// </w:t>
      </w:r>
      <w:r w:rsidR="00397E20">
        <w:rPr>
          <w:rStyle w:val="af4"/>
        </w:rPr>
        <w:t>выводим</w:t>
      </w:r>
      <w:r w:rsidR="00397E20" w:rsidRPr="00397E20">
        <w:rPr>
          <w:rStyle w:val="af4"/>
        </w:rPr>
        <w:t xml:space="preserve"> </w:t>
      </w:r>
      <w:r w:rsidRPr="00397E20">
        <w:rPr>
          <w:rStyle w:val="af4"/>
        </w:rPr>
        <w:t xml:space="preserve">первые три планеты в виде </w:t>
      </w:r>
      <w:r w:rsidRPr="00397E20">
        <w:rPr>
          <w:rStyle w:val="af4"/>
          <w:lang w:val="en-US"/>
        </w:rPr>
        <w:t>XML</w:t>
      </w:r>
    </w:p>
    <w:p w:rsidR="005C23DB" w:rsidRDefault="005C23DB" w:rsidP="005C23DB">
      <w:r>
        <w:t xml:space="preserve">Использование конструктора </w:t>
      </w:r>
      <w:r w:rsidRPr="008A3353">
        <w:rPr>
          <w:rStyle w:val="af5"/>
        </w:rPr>
        <w:t>XAttribute</w:t>
      </w:r>
      <w:r>
        <w:t xml:space="preserve"> для создания XML-атрибута очевидно из приведённых выше примеров. Конструкторы класса </w:t>
      </w:r>
      <w:r w:rsidRPr="008A3353">
        <w:rPr>
          <w:rStyle w:val="af5"/>
        </w:rPr>
        <w:t>XDocument</w:t>
      </w:r>
      <w:r>
        <w:t xml:space="preserve"> позволяют указать декларацию XML-документа и набор объектов содержимого. В этот набор могут входить комментарии, инструкции по обработке и не более одного XML-элемента:</w:t>
      </w:r>
    </w:p>
    <w:p w:rsidR="005C23DB" w:rsidRPr="000170D1" w:rsidRDefault="005C23DB" w:rsidP="00681370">
      <w:pPr>
        <w:pStyle w:val="a4"/>
      </w:pPr>
      <w:r w:rsidRPr="00397E20">
        <w:rPr>
          <w:rStyle w:val="af6"/>
        </w:rPr>
        <w:t>var</w:t>
      </w:r>
      <w:r w:rsidRPr="000170D1">
        <w:t xml:space="preserve"> d = </w:t>
      </w:r>
      <w:r w:rsidRPr="00397E20">
        <w:rPr>
          <w:rStyle w:val="af6"/>
        </w:rPr>
        <w:t>new</w:t>
      </w:r>
      <w:r w:rsidRPr="000170D1">
        <w:t xml:space="preserve"> </w:t>
      </w:r>
      <w:r w:rsidRPr="00397E20">
        <w:rPr>
          <w:rStyle w:val="af5"/>
        </w:rPr>
        <w:t>XDeclaration</w:t>
      </w:r>
      <w:r w:rsidRPr="000170D1">
        <w:t>(</w:t>
      </w:r>
      <w:r w:rsidRPr="00397E20">
        <w:rPr>
          <w:rStyle w:val="af7"/>
        </w:rPr>
        <w:t>"1.0"</w:t>
      </w:r>
      <w:r w:rsidRPr="000170D1">
        <w:t xml:space="preserve">, </w:t>
      </w:r>
      <w:r w:rsidRPr="00397E20">
        <w:rPr>
          <w:rStyle w:val="af7"/>
        </w:rPr>
        <w:t>"utf-8"</w:t>
      </w:r>
      <w:r w:rsidRPr="000170D1">
        <w:t xml:space="preserve">, </w:t>
      </w:r>
      <w:r w:rsidRPr="00397E20">
        <w:rPr>
          <w:rStyle w:val="af7"/>
        </w:rPr>
        <w:t>"yes"</w:t>
      </w:r>
      <w:r w:rsidRPr="000170D1">
        <w:t>);</w:t>
      </w:r>
    </w:p>
    <w:p w:rsidR="005C23DB" w:rsidRPr="00397E20" w:rsidRDefault="005C23DB" w:rsidP="00681370">
      <w:pPr>
        <w:pStyle w:val="a4"/>
        <w:rPr>
          <w:rStyle w:val="af4"/>
        </w:rPr>
      </w:pPr>
      <w:r w:rsidRPr="00397E20">
        <w:rPr>
          <w:rStyle w:val="af4"/>
        </w:rPr>
        <w:t>// используем элемент p из предыдущего примера</w:t>
      </w:r>
    </w:p>
    <w:p w:rsidR="005C23DB" w:rsidRPr="000170D1" w:rsidRDefault="005C23DB" w:rsidP="00681370">
      <w:pPr>
        <w:pStyle w:val="a4"/>
      </w:pPr>
      <w:r w:rsidRPr="00397E20">
        <w:rPr>
          <w:rStyle w:val="af6"/>
        </w:rPr>
        <w:t>var</w:t>
      </w:r>
      <w:r w:rsidRPr="000170D1">
        <w:t xml:space="preserve"> doc = </w:t>
      </w:r>
      <w:r w:rsidRPr="00397E20">
        <w:rPr>
          <w:rStyle w:val="af6"/>
        </w:rPr>
        <w:t>new</w:t>
      </w:r>
      <w:r w:rsidRPr="000170D1">
        <w:t xml:space="preserve"> </w:t>
      </w:r>
      <w:r w:rsidRPr="00397E20">
        <w:rPr>
          <w:rStyle w:val="af5"/>
        </w:rPr>
        <w:t>XDocument</w:t>
      </w:r>
      <w:r w:rsidRPr="000170D1">
        <w:t xml:space="preserve">(d, </w:t>
      </w:r>
      <w:r w:rsidRPr="00397E20">
        <w:rPr>
          <w:rStyle w:val="af6"/>
        </w:rPr>
        <w:t>new</w:t>
      </w:r>
      <w:r w:rsidRPr="000170D1">
        <w:t xml:space="preserve"> </w:t>
      </w:r>
      <w:r w:rsidRPr="00397E20">
        <w:rPr>
          <w:rStyle w:val="af5"/>
        </w:rPr>
        <w:t>XComment</w:t>
      </w:r>
      <w:r w:rsidRPr="000170D1">
        <w:t>(</w:t>
      </w:r>
      <w:r w:rsidRPr="00397E20">
        <w:rPr>
          <w:rStyle w:val="af7"/>
        </w:rPr>
        <w:t>"первые три планеты"</w:t>
      </w:r>
      <w:r w:rsidRPr="000170D1">
        <w:t>), p);</w:t>
      </w:r>
    </w:p>
    <w:p w:rsidR="005C23DB" w:rsidRPr="000170D1" w:rsidRDefault="005C23DB" w:rsidP="00681370">
      <w:pPr>
        <w:pStyle w:val="a4"/>
      </w:pPr>
      <w:r w:rsidRPr="00397E20">
        <w:rPr>
          <w:rStyle w:val="af5"/>
        </w:rPr>
        <w:t>Console</w:t>
      </w:r>
      <w:r w:rsidRPr="000170D1">
        <w:t xml:space="preserve">.WriteLine(doc.Declaration);    </w:t>
      </w:r>
      <w:r w:rsidRPr="00837074">
        <w:rPr>
          <w:rStyle w:val="af4"/>
          <w:lang w:val="en-US"/>
        </w:rPr>
        <w:t xml:space="preserve">// </w:t>
      </w:r>
      <w:r w:rsidRPr="00397E20">
        <w:rPr>
          <w:rStyle w:val="af4"/>
        </w:rPr>
        <w:t>печатаем</w:t>
      </w:r>
      <w:r w:rsidRPr="00837074">
        <w:rPr>
          <w:rStyle w:val="af4"/>
          <w:lang w:val="en-US"/>
        </w:rPr>
        <w:t xml:space="preserve"> </w:t>
      </w:r>
      <w:r w:rsidRPr="00397E20">
        <w:rPr>
          <w:rStyle w:val="af4"/>
        </w:rPr>
        <w:t>декларацию</w:t>
      </w:r>
    </w:p>
    <w:p w:rsidR="005C23DB" w:rsidRPr="005C6AE4" w:rsidRDefault="005C23DB" w:rsidP="00681370">
      <w:pPr>
        <w:pStyle w:val="a4"/>
        <w:rPr>
          <w:lang w:val="ru-RU"/>
        </w:rPr>
      </w:pPr>
      <w:r w:rsidRPr="00397E20">
        <w:rPr>
          <w:rStyle w:val="af5"/>
        </w:rPr>
        <w:t>Console</w:t>
      </w:r>
      <w:r w:rsidRPr="005C6AE4">
        <w:rPr>
          <w:lang w:val="ru-RU"/>
        </w:rPr>
        <w:t>.</w:t>
      </w:r>
      <w:r>
        <w:t>WriteLine</w:t>
      </w:r>
      <w:r w:rsidRPr="005C6AE4">
        <w:rPr>
          <w:lang w:val="ru-RU"/>
        </w:rPr>
        <w:t>(</w:t>
      </w:r>
      <w:r>
        <w:t>doc</w:t>
      </w:r>
      <w:r w:rsidRPr="005C6AE4">
        <w:rPr>
          <w:lang w:val="ru-RU"/>
        </w:rPr>
        <w:t xml:space="preserve">);                </w:t>
      </w:r>
      <w:r w:rsidRPr="00397E20">
        <w:rPr>
          <w:rStyle w:val="af4"/>
        </w:rPr>
        <w:t>// печатаем документ</w:t>
      </w:r>
    </w:p>
    <w:p w:rsidR="005C23DB" w:rsidRDefault="005C23DB" w:rsidP="005C23DB">
      <w:r>
        <w:t xml:space="preserve">Кроме применения конструкторов, объекты XML можно создать из строкового представления при помощи статических методов </w:t>
      </w:r>
      <w:r w:rsidRPr="00397E20">
        <w:rPr>
          <w:rStyle w:val="af5"/>
        </w:rPr>
        <w:t>XElement</w:t>
      </w:r>
      <w:r w:rsidRPr="00397E20">
        <w:rPr>
          <w:rStyle w:val="a9"/>
        </w:rPr>
        <w:t>.Parse()</w:t>
      </w:r>
      <w:r>
        <w:t xml:space="preserve"> и </w:t>
      </w:r>
      <w:r w:rsidRPr="00397E20">
        <w:rPr>
          <w:rStyle w:val="af5"/>
        </w:rPr>
        <w:t>XDocument</w:t>
      </w:r>
      <w:r w:rsidRPr="00397E20">
        <w:rPr>
          <w:rStyle w:val="a9"/>
        </w:rPr>
        <w:t>.Parse()</w:t>
      </w:r>
      <w:r>
        <w:t>:</w:t>
      </w:r>
    </w:p>
    <w:p w:rsidR="005C23DB" w:rsidRPr="000170D1" w:rsidRDefault="005C23DB" w:rsidP="008F6124">
      <w:pPr>
        <w:pStyle w:val="a4"/>
      </w:pPr>
      <w:r w:rsidRPr="00397E20">
        <w:rPr>
          <w:rStyle w:val="af6"/>
        </w:rPr>
        <w:t>var</w:t>
      </w:r>
      <w:r w:rsidRPr="000170D1">
        <w:t xml:space="preserve"> planet = </w:t>
      </w:r>
      <w:r w:rsidRPr="00397E20">
        <w:rPr>
          <w:rStyle w:val="af5"/>
        </w:rPr>
        <w:t>XElement</w:t>
      </w:r>
      <w:r w:rsidRPr="000170D1">
        <w:t>.Parse(</w:t>
      </w:r>
      <w:r w:rsidRPr="00397E20">
        <w:rPr>
          <w:rStyle w:val="af7"/>
        </w:rPr>
        <w:t>"&lt;name&gt;Earth&lt;/name&gt;"</w:t>
      </w:r>
      <w:r w:rsidRPr="000170D1">
        <w:t>);</w:t>
      </w:r>
    </w:p>
    <w:p w:rsidR="005C23DB" w:rsidRDefault="005C23DB" w:rsidP="005C23DB">
      <w:r>
        <w:t xml:space="preserve">Для сохранения элемента или XML-документа используется метод </w:t>
      </w:r>
      <w:r w:rsidRPr="00397E20">
        <w:rPr>
          <w:rStyle w:val="a9"/>
        </w:rPr>
        <w:t>Save()</w:t>
      </w:r>
      <w:r>
        <w:t xml:space="preserve">, имеющийся у </w:t>
      </w:r>
      <w:r w:rsidRPr="00397E20">
        <w:rPr>
          <w:rStyle w:val="af5"/>
        </w:rPr>
        <w:t>XElement</w:t>
      </w:r>
      <w:r>
        <w:t xml:space="preserve"> и </w:t>
      </w:r>
      <w:r w:rsidRPr="00397E20">
        <w:rPr>
          <w:rStyle w:val="af5"/>
        </w:rPr>
        <w:t>XDocument</w:t>
      </w:r>
      <w:r>
        <w:t xml:space="preserve">. Данный метод перегружен и позволяет выполнить запись в текстовый файл или с применением адаптеров </w:t>
      </w:r>
      <w:r w:rsidRPr="00397E20">
        <w:rPr>
          <w:rStyle w:val="af5"/>
        </w:rPr>
        <w:t>TextWriter</w:t>
      </w:r>
      <w:r>
        <w:t xml:space="preserve"> и </w:t>
      </w:r>
      <w:r w:rsidRPr="00397E20">
        <w:rPr>
          <w:rStyle w:val="af5"/>
        </w:rPr>
        <w:t>XmlWriter</w:t>
      </w:r>
      <w:r>
        <w:t>. Кроме этого, можно указать опции сохранения (например, отключить автоматическое формирование отступов элементов).</w:t>
      </w:r>
    </w:p>
    <w:p w:rsidR="005C23DB" w:rsidRPr="000170D1" w:rsidRDefault="005C23DB" w:rsidP="008F6124">
      <w:pPr>
        <w:pStyle w:val="a4"/>
      </w:pPr>
      <w:r w:rsidRPr="000170D1">
        <w:t>doc.Save(</w:t>
      </w:r>
      <w:r w:rsidRPr="00397E20">
        <w:rPr>
          <w:rStyle w:val="af7"/>
        </w:rPr>
        <w:t>"planets.xml"</w:t>
      </w:r>
      <w:r w:rsidRPr="000170D1">
        <w:t xml:space="preserve">, </w:t>
      </w:r>
      <w:r w:rsidRPr="00397E20">
        <w:rPr>
          <w:rStyle w:val="af5"/>
        </w:rPr>
        <w:t>SaveOptions</w:t>
      </w:r>
      <w:r w:rsidRPr="000170D1">
        <w:t>.None);</w:t>
      </w:r>
    </w:p>
    <w:p w:rsidR="005C23DB" w:rsidRDefault="005C23DB" w:rsidP="005C23DB">
      <w:r>
        <w:lastRenderedPageBreak/>
        <w:t xml:space="preserve">Загрузка элемента или XML-документа выполняется статическими методами </w:t>
      </w:r>
      <w:r w:rsidRPr="00397E20">
        <w:rPr>
          <w:rStyle w:val="af5"/>
        </w:rPr>
        <w:t>XElement</w:t>
      </w:r>
      <w:r w:rsidRPr="00397E20">
        <w:rPr>
          <w:rStyle w:val="a9"/>
        </w:rPr>
        <w:t>.Load()</w:t>
      </w:r>
      <w:r>
        <w:t xml:space="preserve"> или </w:t>
      </w:r>
      <w:r w:rsidRPr="00397E20">
        <w:rPr>
          <w:rStyle w:val="af5"/>
        </w:rPr>
        <w:t>XDocument</w:t>
      </w:r>
      <w:r w:rsidRPr="00397E20">
        <w:rPr>
          <w:rStyle w:val="a9"/>
        </w:rPr>
        <w:t>.Load()</w:t>
      </w:r>
      <w:r>
        <w:t xml:space="preserve">. Метод </w:t>
      </w:r>
      <w:r w:rsidRPr="00397E20">
        <w:rPr>
          <w:rStyle w:val="a9"/>
        </w:rPr>
        <w:t>Load()</w:t>
      </w:r>
      <w:r>
        <w:t xml:space="preserve"> перегружен и позволяет выполнить загрузку из файла, произвольного URI, а также с применением адаптеров </w:t>
      </w:r>
      <w:r w:rsidRPr="00397E20">
        <w:rPr>
          <w:rStyle w:val="af5"/>
        </w:rPr>
        <w:t>TextReader</w:t>
      </w:r>
      <w:r>
        <w:t xml:space="preserve"> и </w:t>
      </w:r>
      <w:r w:rsidRPr="00397E20">
        <w:rPr>
          <w:rStyle w:val="af5"/>
        </w:rPr>
        <w:t>XmlReader</w:t>
      </w:r>
      <w:r>
        <w:t>. Можно задать опции загрузки (например, связать с элементами XML номер строки в исходном тексте).</w:t>
      </w:r>
    </w:p>
    <w:p w:rsidR="005C23DB" w:rsidRPr="000170D1" w:rsidRDefault="005C23DB" w:rsidP="008F6124">
      <w:pPr>
        <w:pStyle w:val="a4"/>
      </w:pPr>
      <w:r w:rsidRPr="00397E20">
        <w:rPr>
          <w:rStyle w:val="af6"/>
        </w:rPr>
        <w:t>var</w:t>
      </w:r>
      <w:r w:rsidRPr="000170D1">
        <w:t xml:space="preserve"> d1 = </w:t>
      </w:r>
      <w:r w:rsidRPr="00397E20">
        <w:rPr>
          <w:rStyle w:val="af5"/>
        </w:rPr>
        <w:t>XDocument</w:t>
      </w:r>
      <w:r w:rsidRPr="000170D1">
        <w:t>.Load(</w:t>
      </w:r>
      <w:r w:rsidRPr="00397E20">
        <w:rPr>
          <w:rStyle w:val="af7"/>
        </w:rPr>
        <w:t>"planets.xml"</w:t>
      </w:r>
      <w:r w:rsidRPr="000170D1">
        <w:t xml:space="preserve">, </w:t>
      </w:r>
      <w:r w:rsidRPr="00397E20">
        <w:rPr>
          <w:rStyle w:val="af5"/>
        </w:rPr>
        <w:t>LoadOptions</w:t>
      </w:r>
      <w:r w:rsidRPr="000170D1">
        <w:t>.SetLineInfo);</w:t>
      </w:r>
    </w:p>
    <w:p w:rsidR="005C23DB" w:rsidRPr="000170D1" w:rsidRDefault="005C23DB" w:rsidP="008F6124">
      <w:pPr>
        <w:pStyle w:val="a4"/>
      </w:pPr>
      <w:r w:rsidRPr="00397E20">
        <w:rPr>
          <w:rStyle w:val="af6"/>
        </w:rPr>
        <w:t>var</w:t>
      </w:r>
      <w:r w:rsidRPr="000170D1">
        <w:t xml:space="preserve"> d2 = </w:t>
      </w:r>
      <w:r w:rsidRPr="00397E20">
        <w:rPr>
          <w:rStyle w:val="af5"/>
        </w:rPr>
        <w:t>XElement</w:t>
      </w:r>
      <w:r w:rsidRPr="000170D1">
        <w:t>.Load(</w:t>
      </w:r>
      <w:r w:rsidRPr="00397E20">
        <w:rPr>
          <w:rStyle w:val="af7"/>
        </w:rPr>
        <w:t>"http://habrahabr.ru/rss/"</w:t>
      </w:r>
      <w:r w:rsidRPr="000170D1">
        <w:t>);</w:t>
      </w:r>
    </w:p>
    <w:p w:rsidR="005C23DB" w:rsidRDefault="005C23DB" w:rsidP="005C23DB">
      <w:r>
        <w:t xml:space="preserve">Рассмотрим набор методов и свойств, используемых в LINQ to XML при выборке данных. Класс </w:t>
      </w:r>
      <w:r w:rsidRPr="00397E20">
        <w:rPr>
          <w:rStyle w:val="af5"/>
        </w:rPr>
        <w:t>XObject</w:t>
      </w:r>
      <w:r>
        <w:t xml:space="preserve"> имеет свойство </w:t>
      </w:r>
      <w:r w:rsidRPr="00397E20">
        <w:rPr>
          <w:rStyle w:val="a9"/>
        </w:rPr>
        <w:t>NodeType</w:t>
      </w:r>
      <w:r>
        <w:t xml:space="preserve"> для типа XML-узла и свойство </w:t>
      </w:r>
      <w:r w:rsidRPr="00397E20">
        <w:rPr>
          <w:rStyle w:val="a9"/>
        </w:rPr>
        <w:t>Parent</w:t>
      </w:r>
      <w:r>
        <w:t>, указывающее, какому элементу принадлежит узел.</w:t>
      </w:r>
    </w:p>
    <w:p w:rsidR="005C23DB" w:rsidRDefault="005C23DB" w:rsidP="005C23DB">
      <w:r>
        <w:t xml:space="preserve">Методы классов </w:t>
      </w:r>
      <w:r w:rsidRPr="00397E20">
        <w:rPr>
          <w:rStyle w:val="af5"/>
        </w:rPr>
        <w:t>XNode</w:t>
      </w:r>
      <w:r>
        <w:t xml:space="preserve"> и </w:t>
      </w:r>
      <w:r w:rsidRPr="00397E20">
        <w:rPr>
          <w:rStyle w:val="af5"/>
        </w:rPr>
        <w:t>XContainer</w:t>
      </w:r>
      <w:r>
        <w:t xml:space="preserve"> позволяют получить у элемента наборы предков и дочерних узлов (элементов). При этом возможно указание фильтра – имени элемента. Большинство методов возвращают коллекции, реализующие </w:t>
      </w:r>
      <w:r w:rsidRPr="00397E20">
        <w:rPr>
          <w:rStyle w:val="af5"/>
        </w:rPr>
        <w:t>IEnumerable</w:t>
      </w:r>
      <w:r w:rsidR="00397E20">
        <w:rPr>
          <w:rStyle w:val="ae"/>
        </w:rPr>
        <w:footnoteReference w:id="19"/>
      </w:r>
      <w:r>
        <w:t>.</w:t>
      </w:r>
    </w:p>
    <w:p w:rsidR="005C23DB" w:rsidRPr="00837074" w:rsidRDefault="005C23DB" w:rsidP="008A3353">
      <w:pPr>
        <w:pStyle w:val="a4"/>
        <w:rPr>
          <w:rStyle w:val="af4"/>
          <w:lang w:val="en-US"/>
        </w:rPr>
      </w:pPr>
      <w:r w:rsidRPr="00837074">
        <w:rPr>
          <w:rStyle w:val="af4"/>
          <w:lang w:val="en-US"/>
        </w:rPr>
        <w:t xml:space="preserve">// </w:t>
      </w:r>
      <w:r w:rsidRPr="00397E20">
        <w:rPr>
          <w:rStyle w:val="af4"/>
        </w:rPr>
        <w:t>методы</w:t>
      </w:r>
      <w:r w:rsidRPr="00837074">
        <w:rPr>
          <w:rStyle w:val="af4"/>
          <w:lang w:val="en-US"/>
        </w:rPr>
        <w:t xml:space="preserve"> </w:t>
      </w:r>
      <w:r w:rsidRPr="00397E20">
        <w:rPr>
          <w:rStyle w:val="af4"/>
        </w:rPr>
        <w:t>выборки</w:t>
      </w:r>
      <w:r w:rsidRPr="00837074">
        <w:rPr>
          <w:rStyle w:val="af4"/>
          <w:lang w:val="en-US"/>
        </w:rPr>
        <w:t xml:space="preserve"> </w:t>
      </w:r>
      <w:r w:rsidRPr="00397E20">
        <w:rPr>
          <w:rStyle w:val="af4"/>
        </w:rPr>
        <w:t>у</w:t>
      </w:r>
      <w:r w:rsidRPr="00837074">
        <w:rPr>
          <w:rStyle w:val="af4"/>
          <w:lang w:val="en-US"/>
        </w:rPr>
        <w:t xml:space="preserve"> XNode</w:t>
      </w:r>
    </w:p>
    <w:p w:rsidR="005C23DB" w:rsidRPr="000170D1" w:rsidRDefault="005C23DB" w:rsidP="008A3353">
      <w:pPr>
        <w:pStyle w:val="a4"/>
      </w:pPr>
      <w:r w:rsidRPr="00397E20">
        <w:rPr>
          <w:rStyle w:val="af6"/>
        </w:rPr>
        <w:t>public</w:t>
      </w:r>
      <w:r w:rsidRPr="000170D1">
        <w:t xml:space="preserve"> </w:t>
      </w:r>
      <w:r w:rsidRPr="00397E20">
        <w:rPr>
          <w:rStyle w:val="af5"/>
        </w:rPr>
        <w:t>IEnumerable</w:t>
      </w:r>
      <w:r w:rsidRPr="000170D1">
        <w:t>&lt;</w:t>
      </w:r>
      <w:r w:rsidRPr="00397E20">
        <w:rPr>
          <w:rStyle w:val="af5"/>
        </w:rPr>
        <w:t>XElement</w:t>
      </w:r>
      <w:r w:rsidRPr="000170D1">
        <w:t xml:space="preserve">&gt; Ancestors();            </w:t>
      </w:r>
      <w:r w:rsidRPr="00837074">
        <w:rPr>
          <w:rStyle w:val="af4"/>
          <w:lang w:val="en-US"/>
        </w:rPr>
        <w:t>// + XName name</w:t>
      </w:r>
    </w:p>
    <w:p w:rsidR="005C23DB" w:rsidRPr="000170D1" w:rsidRDefault="005C23DB" w:rsidP="008A3353">
      <w:pPr>
        <w:pStyle w:val="a4"/>
      </w:pPr>
      <w:r w:rsidRPr="00397E20">
        <w:rPr>
          <w:rStyle w:val="af6"/>
        </w:rPr>
        <w:t>public</w:t>
      </w:r>
      <w:r w:rsidRPr="000170D1">
        <w:t xml:space="preserve"> </w:t>
      </w:r>
      <w:r w:rsidRPr="00397E20">
        <w:rPr>
          <w:rStyle w:val="af5"/>
        </w:rPr>
        <w:t>IEnumerable</w:t>
      </w:r>
      <w:r w:rsidRPr="000170D1">
        <w:t>&lt;</w:t>
      </w:r>
      <w:r w:rsidRPr="00397E20">
        <w:rPr>
          <w:rStyle w:val="af5"/>
        </w:rPr>
        <w:t>XElement</w:t>
      </w:r>
      <w:r w:rsidRPr="000170D1">
        <w:t xml:space="preserve">&gt; ElementsAfterSelf();    </w:t>
      </w:r>
      <w:r w:rsidRPr="00837074">
        <w:rPr>
          <w:rStyle w:val="af4"/>
          <w:lang w:val="en-US"/>
        </w:rPr>
        <w:t>// + XName name</w:t>
      </w:r>
    </w:p>
    <w:p w:rsidR="005C23DB" w:rsidRPr="000170D1" w:rsidRDefault="005C23DB" w:rsidP="008A3353">
      <w:pPr>
        <w:pStyle w:val="a4"/>
      </w:pPr>
      <w:r w:rsidRPr="00397E20">
        <w:rPr>
          <w:rStyle w:val="af6"/>
        </w:rPr>
        <w:t>public</w:t>
      </w:r>
      <w:r w:rsidRPr="000170D1">
        <w:t xml:space="preserve"> </w:t>
      </w:r>
      <w:r w:rsidRPr="00397E20">
        <w:rPr>
          <w:rStyle w:val="af5"/>
        </w:rPr>
        <w:t>IEnumerable</w:t>
      </w:r>
      <w:r w:rsidRPr="000170D1">
        <w:t>&lt;</w:t>
      </w:r>
      <w:r w:rsidRPr="00397E20">
        <w:rPr>
          <w:rStyle w:val="af5"/>
        </w:rPr>
        <w:t>XElement</w:t>
      </w:r>
      <w:r w:rsidRPr="000170D1">
        <w:t xml:space="preserve">&gt; ElementsBeforeSelf();   </w:t>
      </w:r>
      <w:r w:rsidRPr="00837074">
        <w:rPr>
          <w:rStyle w:val="af4"/>
          <w:lang w:val="en-US"/>
        </w:rPr>
        <w:t>// + XName name</w:t>
      </w:r>
    </w:p>
    <w:p w:rsidR="005C23DB" w:rsidRPr="000170D1" w:rsidRDefault="005C23DB" w:rsidP="008A3353">
      <w:pPr>
        <w:pStyle w:val="a4"/>
      </w:pPr>
      <w:r w:rsidRPr="00397E20">
        <w:rPr>
          <w:rStyle w:val="af6"/>
        </w:rPr>
        <w:t>public</w:t>
      </w:r>
      <w:r w:rsidRPr="000170D1">
        <w:t xml:space="preserve"> </w:t>
      </w:r>
      <w:r w:rsidRPr="00322DC4">
        <w:rPr>
          <w:rStyle w:val="af6"/>
        </w:rPr>
        <w:t>bool</w:t>
      </w:r>
      <w:r w:rsidRPr="000170D1">
        <w:t xml:space="preserve"> IsAfter(</w:t>
      </w:r>
      <w:r w:rsidRPr="00322DC4">
        <w:rPr>
          <w:rStyle w:val="af5"/>
        </w:rPr>
        <w:t>XNode</w:t>
      </w:r>
      <w:r w:rsidRPr="000170D1">
        <w:t xml:space="preserve"> node);</w:t>
      </w:r>
    </w:p>
    <w:p w:rsidR="005C23DB" w:rsidRPr="000170D1" w:rsidRDefault="005C23DB" w:rsidP="008A3353">
      <w:pPr>
        <w:pStyle w:val="a4"/>
      </w:pPr>
      <w:r w:rsidRPr="00397E20">
        <w:rPr>
          <w:rStyle w:val="af6"/>
        </w:rPr>
        <w:t>public</w:t>
      </w:r>
      <w:r w:rsidRPr="000170D1">
        <w:t xml:space="preserve"> </w:t>
      </w:r>
      <w:r w:rsidRPr="00322DC4">
        <w:rPr>
          <w:rStyle w:val="af6"/>
        </w:rPr>
        <w:t>bool</w:t>
      </w:r>
      <w:r w:rsidRPr="000170D1">
        <w:t xml:space="preserve"> IsBefore(</w:t>
      </w:r>
      <w:r w:rsidRPr="00322DC4">
        <w:rPr>
          <w:rStyle w:val="af5"/>
        </w:rPr>
        <w:t>XNode</w:t>
      </w:r>
      <w:r w:rsidRPr="000170D1">
        <w:t xml:space="preserve"> node);</w:t>
      </w:r>
    </w:p>
    <w:p w:rsidR="005C23DB" w:rsidRPr="000170D1" w:rsidRDefault="005C23DB" w:rsidP="008A3353">
      <w:pPr>
        <w:pStyle w:val="a4"/>
      </w:pPr>
      <w:r w:rsidRPr="00397E20">
        <w:rPr>
          <w:rStyle w:val="af6"/>
        </w:rPr>
        <w:t>public</w:t>
      </w:r>
      <w:r w:rsidRPr="000170D1">
        <w:t xml:space="preserve"> </w:t>
      </w:r>
      <w:r w:rsidRPr="00322DC4">
        <w:rPr>
          <w:rStyle w:val="af5"/>
        </w:rPr>
        <w:t>IEnumerable</w:t>
      </w:r>
      <w:r w:rsidRPr="000170D1">
        <w:t>&lt;</w:t>
      </w:r>
      <w:r w:rsidRPr="00322DC4">
        <w:rPr>
          <w:rStyle w:val="af5"/>
        </w:rPr>
        <w:t>XNode</w:t>
      </w:r>
      <w:r w:rsidRPr="000170D1">
        <w:t>&gt; NodesAfterSelf();</w:t>
      </w:r>
    </w:p>
    <w:p w:rsidR="005C23DB" w:rsidRPr="000170D1" w:rsidRDefault="005C23DB" w:rsidP="008A3353">
      <w:pPr>
        <w:pStyle w:val="a4"/>
      </w:pPr>
      <w:r w:rsidRPr="00397E20">
        <w:rPr>
          <w:rStyle w:val="af6"/>
        </w:rPr>
        <w:t>public</w:t>
      </w:r>
      <w:r w:rsidRPr="000170D1">
        <w:t xml:space="preserve"> </w:t>
      </w:r>
      <w:r w:rsidRPr="00322DC4">
        <w:rPr>
          <w:rStyle w:val="af5"/>
        </w:rPr>
        <w:t>IEnumerable</w:t>
      </w:r>
      <w:r w:rsidRPr="000170D1">
        <w:t>&lt;</w:t>
      </w:r>
      <w:r w:rsidRPr="00322DC4">
        <w:rPr>
          <w:rStyle w:val="af5"/>
        </w:rPr>
        <w:t>XNode</w:t>
      </w:r>
      <w:r w:rsidRPr="000170D1">
        <w:t>&gt; NodesBeforeSelf();</w:t>
      </w:r>
    </w:p>
    <w:p w:rsidR="005C23DB" w:rsidRPr="000170D1" w:rsidRDefault="005C23DB" w:rsidP="008A3353">
      <w:pPr>
        <w:pStyle w:val="a4"/>
      </w:pPr>
    </w:p>
    <w:p w:rsidR="005C23DB" w:rsidRPr="00837074" w:rsidRDefault="005C23DB" w:rsidP="008A3353">
      <w:pPr>
        <w:pStyle w:val="a4"/>
        <w:rPr>
          <w:rStyle w:val="af4"/>
          <w:lang w:val="en-US"/>
        </w:rPr>
      </w:pPr>
      <w:r w:rsidRPr="00837074">
        <w:rPr>
          <w:rStyle w:val="af4"/>
          <w:lang w:val="en-US"/>
        </w:rPr>
        <w:t xml:space="preserve">// </w:t>
      </w:r>
      <w:r w:rsidRPr="00397E20">
        <w:rPr>
          <w:rStyle w:val="af4"/>
        </w:rPr>
        <w:t>методы</w:t>
      </w:r>
      <w:r w:rsidRPr="00837074">
        <w:rPr>
          <w:rStyle w:val="af4"/>
          <w:lang w:val="en-US"/>
        </w:rPr>
        <w:t xml:space="preserve"> </w:t>
      </w:r>
      <w:r w:rsidRPr="00397E20">
        <w:rPr>
          <w:rStyle w:val="af4"/>
        </w:rPr>
        <w:t>выборки</w:t>
      </w:r>
      <w:r w:rsidRPr="00837074">
        <w:rPr>
          <w:rStyle w:val="af4"/>
          <w:lang w:val="en-US"/>
        </w:rPr>
        <w:t xml:space="preserve"> </w:t>
      </w:r>
      <w:r w:rsidRPr="00397E20">
        <w:rPr>
          <w:rStyle w:val="af4"/>
        </w:rPr>
        <w:t>у</w:t>
      </w:r>
      <w:r w:rsidRPr="00837074">
        <w:rPr>
          <w:rStyle w:val="af4"/>
          <w:lang w:val="en-US"/>
        </w:rPr>
        <w:t xml:space="preserve"> XContainer</w:t>
      </w:r>
    </w:p>
    <w:p w:rsidR="005C23DB" w:rsidRPr="000170D1" w:rsidRDefault="005C23DB" w:rsidP="008A3353">
      <w:pPr>
        <w:pStyle w:val="a4"/>
      </w:pPr>
      <w:r w:rsidRPr="00397E20">
        <w:rPr>
          <w:rStyle w:val="af6"/>
        </w:rPr>
        <w:t>public</w:t>
      </w:r>
      <w:r w:rsidRPr="000170D1">
        <w:t xml:space="preserve"> </w:t>
      </w:r>
      <w:r w:rsidRPr="00322DC4">
        <w:rPr>
          <w:rStyle w:val="af5"/>
        </w:rPr>
        <w:t>IEnumerable</w:t>
      </w:r>
      <w:r w:rsidRPr="000170D1">
        <w:t>&lt;</w:t>
      </w:r>
      <w:r w:rsidRPr="00322DC4">
        <w:rPr>
          <w:rStyle w:val="af5"/>
        </w:rPr>
        <w:t>XNode</w:t>
      </w:r>
      <w:r w:rsidRPr="000170D1">
        <w:t>&gt; DescendantNodes();</w:t>
      </w:r>
    </w:p>
    <w:p w:rsidR="005C23DB" w:rsidRPr="000170D1" w:rsidRDefault="005C23DB" w:rsidP="008A3353">
      <w:pPr>
        <w:pStyle w:val="a4"/>
      </w:pPr>
      <w:r w:rsidRPr="00397E20">
        <w:rPr>
          <w:rStyle w:val="af6"/>
        </w:rPr>
        <w:t>public</w:t>
      </w:r>
      <w:r w:rsidRPr="000170D1">
        <w:t xml:space="preserve"> </w:t>
      </w:r>
      <w:r w:rsidRPr="00322DC4">
        <w:rPr>
          <w:rStyle w:val="af5"/>
        </w:rPr>
        <w:t>IEnumerable</w:t>
      </w:r>
      <w:r w:rsidRPr="000170D1">
        <w:t>&lt;</w:t>
      </w:r>
      <w:r w:rsidRPr="00322DC4">
        <w:rPr>
          <w:rStyle w:val="af5"/>
        </w:rPr>
        <w:t>XElement</w:t>
      </w:r>
      <w:r w:rsidRPr="000170D1">
        <w:t xml:space="preserve">&gt; Descendants();          </w:t>
      </w:r>
      <w:r w:rsidRPr="00837074">
        <w:rPr>
          <w:rStyle w:val="af4"/>
          <w:lang w:val="en-US"/>
        </w:rPr>
        <w:t>// + XName name</w:t>
      </w:r>
    </w:p>
    <w:p w:rsidR="005C23DB" w:rsidRPr="000170D1" w:rsidRDefault="005C23DB" w:rsidP="008A3353">
      <w:pPr>
        <w:pStyle w:val="a4"/>
      </w:pPr>
      <w:r w:rsidRPr="00397E20">
        <w:rPr>
          <w:rStyle w:val="af6"/>
        </w:rPr>
        <w:t>public</w:t>
      </w:r>
      <w:r w:rsidRPr="000170D1">
        <w:t xml:space="preserve"> </w:t>
      </w:r>
      <w:r w:rsidRPr="00322DC4">
        <w:rPr>
          <w:rStyle w:val="af5"/>
        </w:rPr>
        <w:t>XElement</w:t>
      </w:r>
      <w:r w:rsidRPr="000170D1">
        <w:t xml:space="preserve"> Element(</w:t>
      </w:r>
      <w:r w:rsidRPr="00322DC4">
        <w:rPr>
          <w:rStyle w:val="af5"/>
        </w:rPr>
        <w:t>XName</w:t>
      </w:r>
      <w:r w:rsidRPr="000170D1">
        <w:t xml:space="preserve"> name);</w:t>
      </w:r>
    </w:p>
    <w:p w:rsidR="005C23DB" w:rsidRPr="000170D1" w:rsidRDefault="005C23DB" w:rsidP="008A3353">
      <w:pPr>
        <w:pStyle w:val="a4"/>
      </w:pPr>
      <w:r w:rsidRPr="00397E20">
        <w:rPr>
          <w:rStyle w:val="af6"/>
        </w:rPr>
        <w:t>public</w:t>
      </w:r>
      <w:r w:rsidRPr="000170D1">
        <w:t xml:space="preserve"> </w:t>
      </w:r>
      <w:r w:rsidRPr="00322DC4">
        <w:rPr>
          <w:rStyle w:val="af5"/>
        </w:rPr>
        <w:t>IEnumerable</w:t>
      </w:r>
      <w:r w:rsidRPr="000170D1">
        <w:t>&lt;</w:t>
      </w:r>
      <w:r w:rsidRPr="00322DC4">
        <w:rPr>
          <w:rStyle w:val="af5"/>
        </w:rPr>
        <w:t>XElement</w:t>
      </w:r>
      <w:r w:rsidRPr="000170D1">
        <w:t xml:space="preserve">&gt; Elements();             </w:t>
      </w:r>
      <w:r w:rsidRPr="00837074">
        <w:rPr>
          <w:rStyle w:val="af4"/>
          <w:lang w:val="en-US"/>
        </w:rPr>
        <w:t>// + XName name</w:t>
      </w:r>
    </w:p>
    <w:p w:rsidR="005C23DB" w:rsidRDefault="005C23DB" w:rsidP="005C23DB">
      <w:r>
        <w:t xml:space="preserve">Класс </w:t>
      </w:r>
      <w:r w:rsidRPr="00322DC4">
        <w:rPr>
          <w:rStyle w:val="af5"/>
        </w:rPr>
        <w:t>XDocument</w:t>
      </w:r>
      <w:r>
        <w:t xml:space="preserve"> позволяет получить корневой элемент при помощи свойства </w:t>
      </w:r>
      <w:r w:rsidRPr="00322DC4">
        <w:rPr>
          <w:rStyle w:val="a9"/>
        </w:rPr>
        <w:t>Root</w:t>
      </w:r>
      <w:r>
        <w:t xml:space="preserve">. В классе </w:t>
      </w:r>
      <w:r w:rsidRPr="00322DC4">
        <w:rPr>
          <w:rStyle w:val="af5"/>
        </w:rPr>
        <w:t>XElement</w:t>
      </w:r>
      <w:r>
        <w:t xml:space="preserve"> есть методы для запроса элементов-предков и элементов-потомков, а также методы для запроса атрибутов.</w:t>
      </w:r>
    </w:p>
    <w:p w:rsidR="005C23DB" w:rsidRPr="00837074" w:rsidRDefault="005C23DB" w:rsidP="008A3353">
      <w:pPr>
        <w:pStyle w:val="a4"/>
        <w:rPr>
          <w:rStyle w:val="af4"/>
          <w:lang w:val="en-US"/>
        </w:rPr>
      </w:pPr>
      <w:r w:rsidRPr="00837074">
        <w:rPr>
          <w:rStyle w:val="af4"/>
          <w:lang w:val="en-US"/>
        </w:rPr>
        <w:t xml:space="preserve">// </w:t>
      </w:r>
      <w:r w:rsidRPr="00322DC4">
        <w:rPr>
          <w:rStyle w:val="af4"/>
        </w:rPr>
        <w:t>методы</w:t>
      </w:r>
      <w:r w:rsidRPr="00837074">
        <w:rPr>
          <w:rStyle w:val="af4"/>
          <w:lang w:val="en-US"/>
        </w:rPr>
        <w:t xml:space="preserve"> </w:t>
      </w:r>
      <w:r w:rsidRPr="00322DC4">
        <w:rPr>
          <w:rStyle w:val="af4"/>
        </w:rPr>
        <w:t>выборки</w:t>
      </w:r>
      <w:r w:rsidRPr="00837074">
        <w:rPr>
          <w:rStyle w:val="af4"/>
          <w:lang w:val="en-US"/>
        </w:rPr>
        <w:t xml:space="preserve"> </w:t>
      </w:r>
      <w:r w:rsidRPr="00322DC4">
        <w:rPr>
          <w:rStyle w:val="af4"/>
        </w:rPr>
        <w:t>у</w:t>
      </w:r>
      <w:r w:rsidRPr="00837074">
        <w:rPr>
          <w:rStyle w:val="af4"/>
          <w:lang w:val="en-US"/>
        </w:rPr>
        <w:t xml:space="preserve"> XElement</w:t>
      </w:r>
    </w:p>
    <w:p w:rsidR="005C23DB" w:rsidRPr="000170D1" w:rsidRDefault="005C23DB" w:rsidP="008A3353">
      <w:pPr>
        <w:pStyle w:val="a4"/>
      </w:pPr>
      <w:r w:rsidRPr="00322DC4">
        <w:rPr>
          <w:rStyle w:val="af6"/>
        </w:rPr>
        <w:t xml:space="preserve">public </w:t>
      </w:r>
      <w:r w:rsidRPr="00322DC4">
        <w:rPr>
          <w:rStyle w:val="af5"/>
        </w:rPr>
        <w:t>IEnumerable</w:t>
      </w:r>
      <w:r w:rsidRPr="000170D1">
        <w:t>&lt;</w:t>
      </w:r>
      <w:r w:rsidRPr="00322DC4">
        <w:rPr>
          <w:rStyle w:val="af5"/>
        </w:rPr>
        <w:t>XElement</w:t>
      </w:r>
      <w:r w:rsidRPr="000170D1">
        <w:t xml:space="preserve">&gt; AncestorsAndSelf();     </w:t>
      </w:r>
      <w:r w:rsidRPr="00837074">
        <w:rPr>
          <w:rStyle w:val="af4"/>
          <w:lang w:val="en-US"/>
        </w:rPr>
        <w:t>// + XName name</w:t>
      </w:r>
    </w:p>
    <w:p w:rsidR="005C23DB" w:rsidRPr="000170D1" w:rsidRDefault="005C23DB" w:rsidP="008A3353">
      <w:pPr>
        <w:pStyle w:val="a4"/>
      </w:pPr>
      <w:r w:rsidRPr="00322DC4">
        <w:rPr>
          <w:rStyle w:val="af6"/>
        </w:rPr>
        <w:t xml:space="preserve">public </w:t>
      </w:r>
      <w:r w:rsidRPr="00322DC4">
        <w:rPr>
          <w:rStyle w:val="af5"/>
        </w:rPr>
        <w:t>XAttribute</w:t>
      </w:r>
      <w:r w:rsidRPr="000170D1">
        <w:t xml:space="preserve"> Attribute(</w:t>
      </w:r>
      <w:r w:rsidRPr="00322DC4">
        <w:rPr>
          <w:rStyle w:val="af5"/>
        </w:rPr>
        <w:t>XName</w:t>
      </w:r>
      <w:r w:rsidRPr="000170D1">
        <w:t xml:space="preserve"> name);</w:t>
      </w:r>
    </w:p>
    <w:p w:rsidR="005C23DB" w:rsidRPr="000170D1" w:rsidRDefault="005C23DB" w:rsidP="008A3353">
      <w:pPr>
        <w:pStyle w:val="a4"/>
      </w:pPr>
      <w:r w:rsidRPr="00322DC4">
        <w:rPr>
          <w:rStyle w:val="af6"/>
        </w:rPr>
        <w:t xml:space="preserve">public </w:t>
      </w:r>
      <w:r w:rsidRPr="00322DC4">
        <w:rPr>
          <w:rStyle w:val="af5"/>
        </w:rPr>
        <w:t>IEnumerable</w:t>
      </w:r>
      <w:r w:rsidRPr="000170D1">
        <w:t>&lt;</w:t>
      </w:r>
      <w:r w:rsidRPr="00322DC4">
        <w:rPr>
          <w:rStyle w:val="af5"/>
        </w:rPr>
        <w:t>XAttribute</w:t>
      </w:r>
      <w:r w:rsidRPr="000170D1">
        <w:t xml:space="preserve">&gt; Attributes();         </w:t>
      </w:r>
      <w:r w:rsidRPr="00837074">
        <w:rPr>
          <w:rStyle w:val="af4"/>
          <w:lang w:val="en-US"/>
        </w:rPr>
        <w:t>// + XName name</w:t>
      </w:r>
    </w:p>
    <w:p w:rsidR="005C23DB" w:rsidRPr="000170D1" w:rsidRDefault="005C23DB" w:rsidP="008A3353">
      <w:pPr>
        <w:pStyle w:val="a4"/>
      </w:pPr>
      <w:r w:rsidRPr="00322DC4">
        <w:rPr>
          <w:rStyle w:val="af6"/>
        </w:rPr>
        <w:t xml:space="preserve">public </w:t>
      </w:r>
      <w:r w:rsidRPr="00322DC4">
        <w:rPr>
          <w:rStyle w:val="af5"/>
        </w:rPr>
        <w:t>IEnumerable</w:t>
      </w:r>
      <w:r w:rsidRPr="000170D1">
        <w:t>&lt;</w:t>
      </w:r>
      <w:r w:rsidRPr="00322DC4">
        <w:rPr>
          <w:rStyle w:val="af5"/>
        </w:rPr>
        <w:t>XNode</w:t>
      </w:r>
      <w:r w:rsidRPr="000170D1">
        <w:t>&gt; DescendantNodesAndSelf();</w:t>
      </w:r>
    </w:p>
    <w:p w:rsidR="005C23DB" w:rsidRPr="000170D1" w:rsidRDefault="005C23DB" w:rsidP="008A3353">
      <w:pPr>
        <w:pStyle w:val="a4"/>
      </w:pPr>
      <w:r w:rsidRPr="00322DC4">
        <w:rPr>
          <w:rStyle w:val="af6"/>
        </w:rPr>
        <w:t xml:space="preserve">public </w:t>
      </w:r>
      <w:r w:rsidRPr="00322DC4">
        <w:rPr>
          <w:rStyle w:val="af5"/>
        </w:rPr>
        <w:t>IEnumerable</w:t>
      </w:r>
      <w:r w:rsidRPr="000170D1">
        <w:t>&lt;</w:t>
      </w:r>
      <w:r w:rsidRPr="00322DC4">
        <w:rPr>
          <w:rStyle w:val="af5"/>
        </w:rPr>
        <w:t>XElement</w:t>
      </w:r>
      <w:r w:rsidRPr="000170D1">
        <w:t xml:space="preserve">&gt; DescendantsAndSelf();   </w:t>
      </w:r>
      <w:r w:rsidRPr="00837074">
        <w:rPr>
          <w:rStyle w:val="af4"/>
          <w:lang w:val="en-US"/>
        </w:rPr>
        <w:t>// + XName name</w:t>
      </w:r>
    </w:p>
    <w:p w:rsidR="005C23DB" w:rsidRDefault="005C23DB" w:rsidP="005C23DB">
      <w:r>
        <w:t xml:space="preserve">Статический класс </w:t>
      </w:r>
      <w:r w:rsidRPr="00322DC4">
        <w:rPr>
          <w:rStyle w:val="af5"/>
        </w:rPr>
        <w:t>Extensions</w:t>
      </w:r>
      <w:r>
        <w:t xml:space="preserve"> определяет несколько методов расширения, работающих с коллекциями элементов или узлов XML:</w:t>
      </w:r>
    </w:p>
    <w:p w:rsidR="005C23DB" w:rsidRPr="000170D1" w:rsidRDefault="005C23DB" w:rsidP="008A3353">
      <w:pPr>
        <w:pStyle w:val="a4"/>
      </w:pPr>
      <w:r w:rsidRPr="00322DC4">
        <w:rPr>
          <w:rStyle w:val="af5"/>
        </w:rPr>
        <w:lastRenderedPageBreak/>
        <w:t>IEnumerable</w:t>
      </w:r>
      <w:r w:rsidRPr="000170D1">
        <w:t>&lt;</w:t>
      </w:r>
      <w:r w:rsidRPr="00322DC4">
        <w:rPr>
          <w:rStyle w:val="af5"/>
        </w:rPr>
        <w:t>XElement</w:t>
      </w:r>
      <w:r w:rsidRPr="000170D1">
        <w:t xml:space="preserve">&gt; Ancestors&lt;T&gt;(...) </w:t>
      </w:r>
      <w:r w:rsidRPr="00322DC4">
        <w:rPr>
          <w:rStyle w:val="af6"/>
        </w:rPr>
        <w:t>where</w:t>
      </w:r>
      <w:r w:rsidRPr="000170D1">
        <w:t xml:space="preserve"> T: </w:t>
      </w:r>
      <w:r w:rsidRPr="00322DC4">
        <w:rPr>
          <w:rStyle w:val="af5"/>
        </w:rPr>
        <w:t>XNode</w:t>
      </w:r>
      <w:r w:rsidRPr="000170D1">
        <w:t>;</w:t>
      </w:r>
    </w:p>
    <w:p w:rsidR="005C23DB" w:rsidRPr="000170D1" w:rsidRDefault="005C23DB" w:rsidP="008A3353">
      <w:pPr>
        <w:pStyle w:val="a4"/>
      </w:pPr>
      <w:r w:rsidRPr="00322DC4">
        <w:rPr>
          <w:rStyle w:val="af5"/>
        </w:rPr>
        <w:t>IEnumerable</w:t>
      </w:r>
      <w:r w:rsidRPr="000170D1">
        <w:t>&lt;</w:t>
      </w:r>
      <w:r w:rsidRPr="00322DC4">
        <w:rPr>
          <w:rStyle w:val="af5"/>
        </w:rPr>
        <w:t>XElement</w:t>
      </w:r>
      <w:r w:rsidRPr="000170D1">
        <w:t>&gt; AncestorsAndSelf(...);</w:t>
      </w:r>
    </w:p>
    <w:p w:rsidR="005C23DB" w:rsidRPr="000170D1" w:rsidRDefault="005C23DB" w:rsidP="008A3353">
      <w:pPr>
        <w:pStyle w:val="a4"/>
      </w:pPr>
      <w:r w:rsidRPr="00322DC4">
        <w:rPr>
          <w:rStyle w:val="af5"/>
        </w:rPr>
        <w:t>IEnumerable</w:t>
      </w:r>
      <w:r w:rsidRPr="000170D1">
        <w:t>&lt;</w:t>
      </w:r>
      <w:r w:rsidRPr="00322DC4">
        <w:rPr>
          <w:rStyle w:val="af5"/>
        </w:rPr>
        <w:t>XAttribute</w:t>
      </w:r>
      <w:r w:rsidRPr="000170D1">
        <w:t>&gt; Attributes(...);</w:t>
      </w:r>
    </w:p>
    <w:p w:rsidR="005C23DB" w:rsidRPr="000170D1" w:rsidRDefault="005C23DB" w:rsidP="008A3353">
      <w:pPr>
        <w:pStyle w:val="a4"/>
      </w:pPr>
      <w:r w:rsidRPr="00322DC4">
        <w:rPr>
          <w:rStyle w:val="af5"/>
        </w:rPr>
        <w:t>IEnumerable</w:t>
      </w:r>
      <w:r w:rsidRPr="000170D1">
        <w:t>&lt;</w:t>
      </w:r>
      <w:r w:rsidRPr="00322DC4">
        <w:rPr>
          <w:rStyle w:val="af5"/>
        </w:rPr>
        <w:t>XNode</w:t>
      </w:r>
      <w:r w:rsidRPr="000170D1">
        <w:t xml:space="preserve">&gt; DescendantNodes&lt;T&gt;(...) </w:t>
      </w:r>
      <w:r w:rsidRPr="00322DC4">
        <w:rPr>
          <w:rStyle w:val="af6"/>
        </w:rPr>
        <w:t>where</w:t>
      </w:r>
      <w:r w:rsidRPr="000170D1">
        <w:t xml:space="preserve"> T: </w:t>
      </w:r>
      <w:r w:rsidRPr="00322DC4">
        <w:rPr>
          <w:rStyle w:val="af5"/>
        </w:rPr>
        <w:t>XContainer</w:t>
      </w:r>
      <w:r w:rsidRPr="000170D1">
        <w:t>;</w:t>
      </w:r>
    </w:p>
    <w:p w:rsidR="005C23DB" w:rsidRPr="000170D1" w:rsidRDefault="005C23DB" w:rsidP="008A3353">
      <w:pPr>
        <w:pStyle w:val="a4"/>
      </w:pPr>
      <w:r w:rsidRPr="00322DC4">
        <w:rPr>
          <w:rStyle w:val="af5"/>
        </w:rPr>
        <w:t>IEnumerable</w:t>
      </w:r>
      <w:r w:rsidRPr="000170D1">
        <w:t>&lt;</w:t>
      </w:r>
      <w:r w:rsidRPr="00322DC4">
        <w:rPr>
          <w:rStyle w:val="af5"/>
        </w:rPr>
        <w:t>XNode</w:t>
      </w:r>
      <w:r w:rsidRPr="000170D1">
        <w:t>&gt; DescendantNodesAndSelf(...);</w:t>
      </w:r>
    </w:p>
    <w:p w:rsidR="005C23DB" w:rsidRPr="000170D1" w:rsidRDefault="005C23DB" w:rsidP="008A3353">
      <w:pPr>
        <w:pStyle w:val="a4"/>
      </w:pPr>
      <w:r w:rsidRPr="00322DC4">
        <w:rPr>
          <w:rStyle w:val="af5"/>
        </w:rPr>
        <w:t>IEnumerable</w:t>
      </w:r>
      <w:r w:rsidRPr="000170D1">
        <w:t>&lt;</w:t>
      </w:r>
      <w:r w:rsidRPr="00322DC4">
        <w:rPr>
          <w:rStyle w:val="af5"/>
        </w:rPr>
        <w:t>XElement</w:t>
      </w:r>
      <w:r w:rsidRPr="000170D1">
        <w:t xml:space="preserve">&gt; Descendants&lt;T&gt;(...) </w:t>
      </w:r>
      <w:r w:rsidRPr="00322DC4">
        <w:rPr>
          <w:rStyle w:val="af6"/>
        </w:rPr>
        <w:t>where</w:t>
      </w:r>
      <w:r w:rsidRPr="000170D1">
        <w:t xml:space="preserve"> T: </w:t>
      </w:r>
      <w:r w:rsidRPr="00322DC4">
        <w:rPr>
          <w:rStyle w:val="af5"/>
        </w:rPr>
        <w:t>XContainer</w:t>
      </w:r>
      <w:r w:rsidRPr="000170D1">
        <w:t>;</w:t>
      </w:r>
    </w:p>
    <w:p w:rsidR="005C23DB" w:rsidRPr="000170D1" w:rsidRDefault="005C23DB" w:rsidP="008A3353">
      <w:pPr>
        <w:pStyle w:val="a4"/>
      </w:pPr>
      <w:r w:rsidRPr="00322DC4">
        <w:rPr>
          <w:rStyle w:val="af5"/>
        </w:rPr>
        <w:t>IEnumerable</w:t>
      </w:r>
      <w:r w:rsidRPr="000170D1">
        <w:t>&lt;</w:t>
      </w:r>
      <w:r w:rsidRPr="00322DC4">
        <w:rPr>
          <w:rStyle w:val="af5"/>
        </w:rPr>
        <w:t>XElement</w:t>
      </w:r>
      <w:r w:rsidRPr="000170D1">
        <w:t>&gt; DescendantsAndSelf(...);</w:t>
      </w:r>
    </w:p>
    <w:p w:rsidR="005C23DB" w:rsidRPr="000170D1" w:rsidRDefault="005C23DB" w:rsidP="008A3353">
      <w:pPr>
        <w:pStyle w:val="a4"/>
      </w:pPr>
      <w:r w:rsidRPr="00322DC4">
        <w:rPr>
          <w:rStyle w:val="af5"/>
        </w:rPr>
        <w:t>IEnumerable</w:t>
      </w:r>
      <w:r w:rsidRPr="000170D1">
        <w:t>&lt;</w:t>
      </w:r>
      <w:r w:rsidRPr="00322DC4">
        <w:rPr>
          <w:rStyle w:val="af5"/>
        </w:rPr>
        <w:t>XElement</w:t>
      </w:r>
      <w:r w:rsidRPr="000170D1">
        <w:t xml:space="preserve">&gt; Elements&lt;T&gt;(...) </w:t>
      </w:r>
      <w:r w:rsidRPr="00322DC4">
        <w:rPr>
          <w:rStyle w:val="af6"/>
        </w:rPr>
        <w:t>where</w:t>
      </w:r>
      <w:r w:rsidRPr="000170D1">
        <w:t xml:space="preserve"> T: </w:t>
      </w:r>
      <w:r w:rsidRPr="00322DC4">
        <w:rPr>
          <w:rStyle w:val="af5"/>
        </w:rPr>
        <w:t>XContainer</w:t>
      </w:r>
      <w:r w:rsidRPr="000170D1">
        <w:t>;</w:t>
      </w:r>
    </w:p>
    <w:p w:rsidR="005C23DB" w:rsidRPr="000170D1" w:rsidRDefault="005C23DB" w:rsidP="008A3353">
      <w:pPr>
        <w:pStyle w:val="a4"/>
      </w:pPr>
      <w:r w:rsidRPr="00322DC4">
        <w:rPr>
          <w:rStyle w:val="af5"/>
        </w:rPr>
        <w:t>IEnumerable</w:t>
      </w:r>
      <w:r w:rsidRPr="000170D1">
        <w:t xml:space="preserve">&lt;T&gt; InDocumentOrder&lt;T&gt;(...) </w:t>
      </w:r>
      <w:r w:rsidRPr="00322DC4">
        <w:rPr>
          <w:rStyle w:val="af6"/>
        </w:rPr>
        <w:t>where</w:t>
      </w:r>
      <w:r w:rsidRPr="000170D1">
        <w:t xml:space="preserve"> T: </w:t>
      </w:r>
      <w:r w:rsidRPr="00322DC4">
        <w:rPr>
          <w:rStyle w:val="af5"/>
        </w:rPr>
        <w:t>XNode</w:t>
      </w:r>
      <w:r w:rsidRPr="000170D1">
        <w:t>;</w:t>
      </w:r>
    </w:p>
    <w:p w:rsidR="005C23DB" w:rsidRPr="000170D1" w:rsidRDefault="005C23DB" w:rsidP="008A3353">
      <w:pPr>
        <w:pStyle w:val="a4"/>
      </w:pPr>
      <w:r w:rsidRPr="00322DC4">
        <w:rPr>
          <w:rStyle w:val="af5"/>
        </w:rPr>
        <w:t>IEnumerable</w:t>
      </w:r>
      <w:r w:rsidRPr="000170D1">
        <w:t>&lt;</w:t>
      </w:r>
      <w:r w:rsidRPr="00322DC4">
        <w:rPr>
          <w:rStyle w:val="af5"/>
        </w:rPr>
        <w:t>XNode</w:t>
      </w:r>
      <w:r w:rsidRPr="000170D1">
        <w:t xml:space="preserve">&gt; Nodes&lt;T&gt;(...) </w:t>
      </w:r>
      <w:r w:rsidRPr="00322DC4">
        <w:rPr>
          <w:rStyle w:val="af6"/>
        </w:rPr>
        <w:t>where</w:t>
      </w:r>
      <w:r w:rsidRPr="000170D1">
        <w:t xml:space="preserve"> T: </w:t>
      </w:r>
      <w:r w:rsidRPr="00322DC4">
        <w:rPr>
          <w:rStyle w:val="af5"/>
        </w:rPr>
        <w:t>XContainer</w:t>
      </w:r>
      <w:r w:rsidRPr="000170D1">
        <w:t>;</w:t>
      </w:r>
    </w:p>
    <w:p w:rsidR="005C23DB" w:rsidRPr="000170D1" w:rsidRDefault="005C23DB" w:rsidP="008A3353">
      <w:pPr>
        <w:pStyle w:val="a4"/>
      </w:pPr>
      <w:r w:rsidRPr="00322DC4">
        <w:rPr>
          <w:rStyle w:val="af6"/>
        </w:rPr>
        <w:t xml:space="preserve">void </w:t>
      </w:r>
      <w:r w:rsidRPr="000170D1">
        <w:t>Remove(</w:t>
      </w:r>
      <w:r w:rsidRPr="00322DC4">
        <w:rPr>
          <w:rStyle w:val="af6"/>
        </w:rPr>
        <w:t>this</w:t>
      </w:r>
      <w:r w:rsidRPr="000170D1">
        <w:t xml:space="preserve"> </w:t>
      </w:r>
      <w:r w:rsidRPr="00322DC4">
        <w:rPr>
          <w:rStyle w:val="af5"/>
        </w:rPr>
        <w:t>IEnumerable</w:t>
      </w:r>
      <w:r w:rsidRPr="000170D1">
        <w:t>&lt;</w:t>
      </w:r>
      <w:r w:rsidRPr="00322DC4">
        <w:rPr>
          <w:rStyle w:val="af5"/>
        </w:rPr>
        <w:t>XAttribute</w:t>
      </w:r>
      <w:r w:rsidRPr="000170D1">
        <w:t>&gt; source);</w:t>
      </w:r>
    </w:p>
    <w:p w:rsidR="005C23DB" w:rsidRPr="000170D1" w:rsidRDefault="005C23DB" w:rsidP="008A3353">
      <w:pPr>
        <w:pStyle w:val="a4"/>
      </w:pPr>
      <w:r w:rsidRPr="00322DC4">
        <w:rPr>
          <w:rStyle w:val="af6"/>
        </w:rPr>
        <w:t xml:space="preserve">void </w:t>
      </w:r>
      <w:r w:rsidRPr="000170D1">
        <w:t>Remove&lt;T&gt;(</w:t>
      </w:r>
      <w:r w:rsidRPr="00322DC4">
        <w:rPr>
          <w:rStyle w:val="af6"/>
        </w:rPr>
        <w:t>this</w:t>
      </w:r>
      <w:r w:rsidRPr="000170D1">
        <w:t xml:space="preserve"> </w:t>
      </w:r>
      <w:r w:rsidRPr="00322DC4">
        <w:rPr>
          <w:rStyle w:val="af5"/>
        </w:rPr>
        <w:t>IEnumerable</w:t>
      </w:r>
      <w:r w:rsidRPr="000170D1">
        <w:t xml:space="preserve">&lt;T&gt; source) </w:t>
      </w:r>
      <w:r w:rsidRPr="00322DC4">
        <w:rPr>
          <w:rStyle w:val="af6"/>
        </w:rPr>
        <w:t>where</w:t>
      </w:r>
      <w:r w:rsidRPr="000170D1">
        <w:t xml:space="preserve"> T: </w:t>
      </w:r>
      <w:r w:rsidRPr="00322DC4">
        <w:rPr>
          <w:rStyle w:val="af5"/>
        </w:rPr>
        <w:t>XNode</w:t>
      </w:r>
      <w:r w:rsidRPr="000170D1">
        <w:t>;</w:t>
      </w:r>
    </w:p>
    <w:p w:rsidR="005C23DB" w:rsidRDefault="005C23DB" w:rsidP="005C23DB">
      <w:r>
        <w:t xml:space="preserve">Продемонстрируем примеры запросов, используя файл </w:t>
      </w:r>
      <w:r w:rsidRPr="00322DC4">
        <w:rPr>
          <w:rStyle w:val="a9"/>
        </w:rPr>
        <w:t>planets.xml</w:t>
      </w:r>
      <w:r>
        <w:t xml:space="preserve"> с описанием четырёх планет. Загрузим файл и выведем имена планет:</w:t>
      </w:r>
    </w:p>
    <w:p w:rsidR="005C23DB" w:rsidRPr="00837074" w:rsidRDefault="005C23DB" w:rsidP="008A3353">
      <w:pPr>
        <w:pStyle w:val="a4"/>
        <w:rPr>
          <w:lang w:val="ru-RU"/>
        </w:rPr>
      </w:pPr>
      <w:r w:rsidRPr="00322DC4">
        <w:rPr>
          <w:rStyle w:val="af6"/>
        </w:rPr>
        <w:t>var</w:t>
      </w:r>
      <w:r w:rsidRPr="00837074">
        <w:rPr>
          <w:lang w:val="ru-RU"/>
        </w:rPr>
        <w:t xml:space="preserve"> </w:t>
      </w:r>
      <w:r>
        <w:t>xml</w:t>
      </w:r>
      <w:r w:rsidRPr="00837074">
        <w:rPr>
          <w:lang w:val="ru-RU"/>
        </w:rPr>
        <w:t xml:space="preserve"> = </w:t>
      </w:r>
      <w:r w:rsidRPr="00322DC4">
        <w:rPr>
          <w:rStyle w:val="af5"/>
        </w:rPr>
        <w:t>XDocument</w:t>
      </w:r>
      <w:r w:rsidRPr="00837074">
        <w:rPr>
          <w:lang w:val="ru-RU"/>
        </w:rPr>
        <w:t>.</w:t>
      </w:r>
      <w:r>
        <w:t>Load</w:t>
      </w:r>
      <w:r w:rsidRPr="00837074">
        <w:rPr>
          <w:lang w:val="ru-RU"/>
        </w:rPr>
        <w:t>(</w:t>
      </w:r>
      <w:r w:rsidRPr="00837074">
        <w:rPr>
          <w:rStyle w:val="af7"/>
          <w:lang w:val="ru-RU"/>
        </w:rPr>
        <w:t>"</w:t>
      </w:r>
      <w:r w:rsidRPr="00322DC4">
        <w:rPr>
          <w:rStyle w:val="af7"/>
        </w:rPr>
        <w:t>planets</w:t>
      </w:r>
      <w:r w:rsidRPr="00837074">
        <w:rPr>
          <w:rStyle w:val="af7"/>
          <w:lang w:val="ru-RU"/>
        </w:rPr>
        <w:t>.</w:t>
      </w:r>
      <w:r w:rsidRPr="00322DC4">
        <w:rPr>
          <w:rStyle w:val="af7"/>
        </w:rPr>
        <w:t>xml</w:t>
      </w:r>
      <w:r w:rsidRPr="00837074">
        <w:rPr>
          <w:rStyle w:val="af7"/>
          <w:lang w:val="ru-RU"/>
        </w:rPr>
        <w:t>"</w:t>
      </w:r>
      <w:r w:rsidRPr="00837074">
        <w:rPr>
          <w:lang w:val="ru-RU"/>
        </w:rPr>
        <w:t>);</w:t>
      </w:r>
    </w:p>
    <w:p w:rsidR="005C23DB" w:rsidRPr="000170D1" w:rsidRDefault="005C23DB" w:rsidP="008A3353">
      <w:pPr>
        <w:pStyle w:val="a4"/>
      </w:pPr>
      <w:r w:rsidRPr="00322DC4">
        <w:rPr>
          <w:rStyle w:val="af6"/>
        </w:rPr>
        <w:t>var</w:t>
      </w:r>
      <w:r w:rsidRPr="000170D1">
        <w:t xml:space="preserve"> query = xml.Root.Elements(</w:t>
      </w:r>
      <w:r w:rsidRPr="00322DC4">
        <w:rPr>
          <w:rStyle w:val="af7"/>
        </w:rPr>
        <w:t>"planet"</w:t>
      </w:r>
      <w:r w:rsidRPr="000170D1">
        <w:t>)</w:t>
      </w:r>
    </w:p>
    <w:p w:rsidR="005C23DB" w:rsidRPr="000170D1" w:rsidRDefault="005C23DB" w:rsidP="008A3353">
      <w:pPr>
        <w:pStyle w:val="a4"/>
      </w:pPr>
      <w:r w:rsidRPr="000170D1">
        <w:t xml:space="preserve">               </w:t>
      </w:r>
      <w:r w:rsidR="00322DC4" w:rsidRPr="00322DC4">
        <w:t xml:space="preserve">     </w:t>
      </w:r>
      <w:r w:rsidRPr="000170D1">
        <w:t>.Select(p</w:t>
      </w:r>
      <w:r w:rsidR="00322DC4">
        <w:t>lanet</w:t>
      </w:r>
      <w:r w:rsidRPr="000170D1">
        <w:t xml:space="preserve"> =&gt; p</w:t>
      </w:r>
      <w:r w:rsidR="00322DC4">
        <w:t>lanet</w:t>
      </w:r>
      <w:r w:rsidRPr="000170D1">
        <w:t>.Element(</w:t>
      </w:r>
      <w:r w:rsidRPr="00322DC4">
        <w:rPr>
          <w:rStyle w:val="af7"/>
        </w:rPr>
        <w:t>"name"</w:t>
      </w:r>
      <w:r w:rsidRPr="000170D1">
        <w:t>).Value);</w:t>
      </w:r>
    </w:p>
    <w:p w:rsidR="005C23DB" w:rsidRPr="000170D1" w:rsidRDefault="005C23DB" w:rsidP="008A3353">
      <w:pPr>
        <w:pStyle w:val="a4"/>
      </w:pPr>
      <w:r w:rsidRPr="00322DC4">
        <w:rPr>
          <w:rStyle w:val="af6"/>
        </w:rPr>
        <w:t>foreach</w:t>
      </w:r>
      <w:r w:rsidRPr="000170D1">
        <w:t xml:space="preserve"> (</w:t>
      </w:r>
      <w:r w:rsidRPr="00322DC4">
        <w:rPr>
          <w:rStyle w:val="af6"/>
        </w:rPr>
        <w:t>string</w:t>
      </w:r>
      <w:r w:rsidRPr="000170D1">
        <w:t xml:space="preserve"> name </w:t>
      </w:r>
      <w:r w:rsidRPr="00322DC4">
        <w:rPr>
          <w:rStyle w:val="af6"/>
        </w:rPr>
        <w:t>in</w:t>
      </w:r>
      <w:r w:rsidRPr="000170D1">
        <w:t xml:space="preserve"> query)</w:t>
      </w:r>
    </w:p>
    <w:p w:rsidR="005C23DB" w:rsidRPr="00837074" w:rsidRDefault="005C23DB" w:rsidP="008A3353">
      <w:pPr>
        <w:pStyle w:val="a4"/>
        <w:rPr>
          <w:lang w:val="ru-RU"/>
        </w:rPr>
      </w:pPr>
      <w:r w:rsidRPr="00594399">
        <w:t xml:space="preserve">    </w:t>
      </w:r>
      <w:r w:rsidRPr="00322DC4">
        <w:rPr>
          <w:rStyle w:val="af5"/>
        </w:rPr>
        <w:t>Console</w:t>
      </w:r>
      <w:r w:rsidRPr="00837074">
        <w:rPr>
          <w:lang w:val="ru-RU"/>
        </w:rPr>
        <w:t>.</w:t>
      </w:r>
      <w:r>
        <w:t>WriteLine</w:t>
      </w:r>
      <w:r w:rsidRPr="00837074">
        <w:rPr>
          <w:lang w:val="ru-RU"/>
        </w:rPr>
        <w:t>(</w:t>
      </w:r>
      <w:r>
        <w:t>name</w:t>
      </w:r>
      <w:r w:rsidRPr="00837074">
        <w:rPr>
          <w:lang w:val="ru-RU"/>
        </w:rPr>
        <w:t>);</w:t>
      </w:r>
    </w:p>
    <w:p w:rsidR="005C23DB" w:rsidRDefault="005C23DB" w:rsidP="005C23DB">
      <w:r>
        <w:t xml:space="preserve">Выберем все элементы с именем </w:t>
      </w:r>
      <w:r w:rsidR="00322DC4" w:rsidRPr="00322DC4">
        <w:rPr>
          <w:rStyle w:val="af7"/>
          <w:lang w:val="ru-RU"/>
        </w:rPr>
        <w:t>"</w:t>
      </w:r>
      <w:r w:rsidRPr="00322DC4">
        <w:rPr>
          <w:rStyle w:val="af7"/>
        </w:rPr>
        <w:t>moon</w:t>
      </w:r>
      <w:r w:rsidR="00322DC4" w:rsidRPr="00322DC4">
        <w:rPr>
          <w:rStyle w:val="af7"/>
          <w:lang w:val="ru-RU"/>
        </w:rPr>
        <w:t>"</w:t>
      </w:r>
      <w:r>
        <w:t xml:space="preserve">, которые являются потомками корневого элемента. У каждого из элементов возьмём ребёнка с именем </w:t>
      </w:r>
      <w:r w:rsidR="00322DC4" w:rsidRPr="00846018">
        <w:rPr>
          <w:rStyle w:val="af7"/>
          <w:lang w:val="ru-RU"/>
        </w:rPr>
        <w:t>"</w:t>
      </w:r>
      <w:r w:rsidR="00322DC4" w:rsidRPr="00322DC4">
        <w:rPr>
          <w:rStyle w:val="af7"/>
        </w:rPr>
        <w:t>name</w:t>
      </w:r>
      <w:r w:rsidR="00322DC4" w:rsidRPr="00846018">
        <w:rPr>
          <w:rStyle w:val="af7"/>
          <w:lang w:val="ru-RU"/>
        </w:rPr>
        <w:t>"</w:t>
      </w:r>
      <w:r>
        <w:t>:</w:t>
      </w:r>
    </w:p>
    <w:p w:rsidR="005C23DB" w:rsidRPr="00594399" w:rsidRDefault="005C23DB" w:rsidP="008A3353">
      <w:pPr>
        <w:pStyle w:val="a4"/>
        <w:rPr>
          <w:lang w:val="ru-RU"/>
        </w:rPr>
      </w:pPr>
      <w:r w:rsidRPr="00322DC4">
        <w:rPr>
          <w:rStyle w:val="af6"/>
        </w:rPr>
        <w:t>var</w:t>
      </w:r>
      <w:r w:rsidRPr="00594399">
        <w:rPr>
          <w:lang w:val="ru-RU"/>
        </w:rPr>
        <w:t xml:space="preserve"> </w:t>
      </w:r>
      <w:r w:rsidRPr="000170D1">
        <w:t>moons</w:t>
      </w:r>
      <w:r w:rsidRPr="00594399">
        <w:rPr>
          <w:lang w:val="ru-RU"/>
        </w:rPr>
        <w:t xml:space="preserve"> = </w:t>
      </w:r>
      <w:r w:rsidRPr="000170D1">
        <w:t>xml</w:t>
      </w:r>
      <w:r w:rsidRPr="00594399">
        <w:rPr>
          <w:lang w:val="ru-RU"/>
        </w:rPr>
        <w:t>.</w:t>
      </w:r>
      <w:r w:rsidRPr="000170D1">
        <w:t>Descendants</w:t>
      </w:r>
      <w:r w:rsidRPr="00594399">
        <w:rPr>
          <w:lang w:val="ru-RU"/>
        </w:rPr>
        <w:t>(</w:t>
      </w:r>
      <w:r w:rsidRPr="00594399">
        <w:rPr>
          <w:rStyle w:val="af7"/>
          <w:lang w:val="ru-RU"/>
        </w:rPr>
        <w:t>"</w:t>
      </w:r>
      <w:r w:rsidRPr="00322DC4">
        <w:rPr>
          <w:rStyle w:val="af7"/>
        </w:rPr>
        <w:t>moon</w:t>
      </w:r>
      <w:r w:rsidRPr="00594399">
        <w:rPr>
          <w:rStyle w:val="af7"/>
          <w:lang w:val="ru-RU"/>
        </w:rPr>
        <w:t>"</w:t>
      </w:r>
      <w:r w:rsidRPr="00594399">
        <w:rPr>
          <w:lang w:val="ru-RU"/>
        </w:rPr>
        <w:t>).</w:t>
      </w:r>
      <w:r w:rsidRPr="000170D1">
        <w:t>Select</w:t>
      </w:r>
      <w:r w:rsidRPr="00594399">
        <w:rPr>
          <w:lang w:val="ru-RU"/>
        </w:rPr>
        <w:t>(</w:t>
      </w:r>
      <w:r w:rsidRPr="000170D1">
        <w:t>p</w:t>
      </w:r>
      <w:r w:rsidRPr="00594399">
        <w:rPr>
          <w:lang w:val="ru-RU"/>
        </w:rPr>
        <w:t xml:space="preserve"> =&gt; </w:t>
      </w:r>
      <w:r w:rsidRPr="000170D1">
        <w:t>p</w:t>
      </w:r>
      <w:r w:rsidRPr="00594399">
        <w:rPr>
          <w:lang w:val="ru-RU"/>
        </w:rPr>
        <w:t>.</w:t>
      </w:r>
      <w:r w:rsidRPr="000170D1">
        <w:t>Element</w:t>
      </w:r>
      <w:r w:rsidRPr="00594399">
        <w:rPr>
          <w:lang w:val="ru-RU"/>
        </w:rPr>
        <w:t>(</w:t>
      </w:r>
      <w:r w:rsidRPr="00594399">
        <w:rPr>
          <w:rStyle w:val="af7"/>
          <w:lang w:val="ru-RU"/>
        </w:rPr>
        <w:t>"</w:t>
      </w:r>
      <w:r w:rsidRPr="00846018">
        <w:rPr>
          <w:rStyle w:val="af7"/>
        </w:rPr>
        <w:t>name</w:t>
      </w:r>
      <w:r w:rsidRPr="00594399">
        <w:rPr>
          <w:rStyle w:val="af7"/>
          <w:lang w:val="ru-RU"/>
        </w:rPr>
        <w:t>"</w:t>
      </w:r>
      <w:r w:rsidRPr="00594399">
        <w:rPr>
          <w:lang w:val="ru-RU"/>
        </w:rPr>
        <w:t>));</w:t>
      </w:r>
    </w:p>
    <w:p w:rsidR="005C23DB" w:rsidRDefault="005C23DB" w:rsidP="005C23DB">
      <w:r>
        <w:t>Найдём элемент, содержащий указанный текст:</w:t>
      </w:r>
    </w:p>
    <w:p w:rsidR="005C23DB" w:rsidRPr="000170D1" w:rsidRDefault="005C23DB" w:rsidP="008A3353">
      <w:pPr>
        <w:pStyle w:val="a4"/>
      </w:pPr>
      <w:r w:rsidRPr="00846018">
        <w:rPr>
          <w:rStyle w:val="af6"/>
        </w:rPr>
        <w:t>var</w:t>
      </w:r>
      <w:r w:rsidRPr="000170D1">
        <w:t xml:space="preserve"> phobos = xml.DescendantNodes().OfType&lt;</w:t>
      </w:r>
      <w:r w:rsidRPr="00846018">
        <w:rPr>
          <w:rStyle w:val="af5"/>
        </w:rPr>
        <w:t>XText</w:t>
      </w:r>
      <w:r w:rsidRPr="000170D1">
        <w:t>&gt;()</w:t>
      </w:r>
    </w:p>
    <w:p w:rsidR="005C23DB" w:rsidRPr="000170D1" w:rsidRDefault="005C23DB" w:rsidP="008A3353">
      <w:pPr>
        <w:pStyle w:val="a4"/>
      </w:pPr>
      <w:r w:rsidRPr="000170D1">
        <w:t xml:space="preserve">                .Where(t</w:t>
      </w:r>
      <w:r w:rsidR="00846018">
        <w:t>ext</w:t>
      </w:r>
      <w:r w:rsidRPr="000170D1">
        <w:t xml:space="preserve"> =&gt; t</w:t>
      </w:r>
      <w:r w:rsidR="00846018">
        <w:t>ext</w:t>
      </w:r>
      <w:r w:rsidRPr="000170D1">
        <w:t xml:space="preserve">.Value == </w:t>
      </w:r>
      <w:r w:rsidRPr="00846018">
        <w:rPr>
          <w:rStyle w:val="af7"/>
        </w:rPr>
        <w:t>"Phobos"</w:t>
      </w:r>
      <w:r w:rsidRPr="000170D1">
        <w:t>)</w:t>
      </w:r>
    </w:p>
    <w:p w:rsidR="005C23DB" w:rsidRPr="00837074" w:rsidRDefault="005C23DB" w:rsidP="008A3353">
      <w:pPr>
        <w:pStyle w:val="a4"/>
        <w:rPr>
          <w:lang w:val="ru-RU"/>
        </w:rPr>
      </w:pPr>
      <w:r w:rsidRPr="000170D1">
        <w:t xml:space="preserve">                </w:t>
      </w:r>
      <w:r w:rsidRPr="00837074">
        <w:rPr>
          <w:lang w:val="ru-RU"/>
        </w:rPr>
        <w:t>.</w:t>
      </w:r>
      <w:r>
        <w:t>Select</w:t>
      </w:r>
      <w:r w:rsidRPr="00837074">
        <w:rPr>
          <w:lang w:val="ru-RU"/>
        </w:rPr>
        <w:t>(</w:t>
      </w:r>
      <w:r>
        <w:t>t</w:t>
      </w:r>
      <w:r w:rsidR="00846018">
        <w:t>ext</w:t>
      </w:r>
      <w:r w:rsidRPr="00837074">
        <w:rPr>
          <w:lang w:val="ru-RU"/>
        </w:rPr>
        <w:t xml:space="preserve"> =&gt; </w:t>
      </w:r>
      <w:r>
        <w:t>t</w:t>
      </w:r>
      <w:r w:rsidR="00846018">
        <w:t>ext</w:t>
      </w:r>
      <w:r w:rsidRPr="00837074">
        <w:rPr>
          <w:lang w:val="ru-RU"/>
        </w:rPr>
        <w:t>.</w:t>
      </w:r>
      <w:r>
        <w:t>Parent</w:t>
      </w:r>
      <w:r w:rsidRPr="00837074">
        <w:rPr>
          <w:lang w:val="ru-RU"/>
        </w:rPr>
        <w:t>);</w:t>
      </w:r>
    </w:p>
    <w:p w:rsidR="005C23DB" w:rsidRDefault="005C23DB" w:rsidP="005C23DB">
      <w:r>
        <w:t xml:space="preserve">Модификация XML-информации в памяти выполняется при помощи следующих методов классов </w:t>
      </w:r>
      <w:r w:rsidRPr="00322DC4">
        <w:rPr>
          <w:rStyle w:val="af5"/>
        </w:rPr>
        <w:t>XNode</w:t>
      </w:r>
      <w:r>
        <w:t xml:space="preserve">, </w:t>
      </w:r>
      <w:r w:rsidRPr="00322DC4">
        <w:rPr>
          <w:rStyle w:val="af5"/>
        </w:rPr>
        <w:t>XContainer</w:t>
      </w:r>
      <w:r>
        <w:t xml:space="preserve">, </w:t>
      </w:r>
      <w:r w:rsidRPr="00322DC4">
        <w:rPr>
          <w:rStyle w:val="af5"/>
        </w:rPr>
        <w:t>XElement</w:t>
      </w:r>
      <w:r w:rsidR="00322DC4">
        <w:rPr>
          <w:rStyle w:val="ae"/>
        </w:rPr>
        <w:footnoteReference w:id="20"/>
      </w:r>
      <w:r>
        <w:t>:</w:t>
      </w:r>
    </w:p>
    <w:p w:rsidR="005C23DB" w:rsidRPr="00837074" w:rsidRDefault="005C23DB" w:rsidP="008A3353">
      <w:pPr>
        <w:pStyle w:val="a4"/>
        <w:rPr>
          <w:rStyle w:val="af4"/>
          <w:lang w:val="en-US"/>
        </w:rPr>
      </w:pPr>
      <w:r w:rsidRPr="00837074">
        <w:rPr>
          <w:rStyle w:val="af4"/>
          <w:lang w:val="en-US"/>
        </w:rPr>
        <w:t xml:space="preserve">// </w:t>
      </w:r>
      <w:r w:rsidRPr="00846018">
        <w:rPr>
          <w:rStyle w:val="af4"/>
        </w:rPr>
        <w:t>методы</w:t>
      </w:r>
      <w:r w:rsidRPr="00837074">
        <w:rPr>
          <w:rStyle w:val="af4"/>
          <w:lang w:val="en-US"/>
        </w:rPr>
        <w:t xml:space="preserve"> </w:t>
      </w:r>
      <w:r w:rsidRPr="00846018">
        <w:rPr>
          <w:rStyle w:val="af4"/>
        </w:rPr>
        <w:t>модификации</w:t>
      </w:r>
      <w:r w:rsidRPr="00837074">
        <w:rPr>
          <w:rStyle w:val="af4"/>
          <w:lang w:val="en-US"/>
        </w:rPr>
        <w:t xml:space="preserve"> </w:t>
      </w:r>
      <w:r w:rsidRPr="00846018">
        <w:rPr>
          <w:rStyle w:val="af4"/>
        </w:rPr>
        <w:t>у</w:t>
      </w:r>
      <w:r w:rsidRPr="00837074">
        <w:rPr>
          <w:rStyle w:val="af4"/>
          <w:lang w:val="en-US"/>
        </w:rPr>
        <w:t xml:space="preserve"> XNode</w:t>
      </w:r>
    </w:p>
    <w:p w:rsidR="005C23DB" w:rsidRPr="000170D1" w:rsidRDefault="005C23DB" w:rsidP="008A3353">
      <w:pPr>
        <w:pStyle w:val="a4"/>
      </w:pPr>
      <w:r w:rsidRPr="00846018">
        <w:rPr>
          <w:rStyle w:val="af6"/>
        </w:rPr>
        <w:t>public void</w:t>
      </w:r>
      <w:r w:rsidRPr="000170D1">
        <w:t xml:space="preserve"> AddAfterSelf(</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r w:rsidRPr="00846018">
        <w:rPr>
          <w:rStyle w:val="af6"/>
        </w:rPr>
        <w:t>public void</w:t>
      </w:r>
      <w:r w:rsidRPr="000170D1">
        <w:t xml:space="preserve"> AddBeforeSelf(</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r w:rsidRPr="00846018">
        <w:rPr>
          <w:rStyle w:val="af6"/>
        </w:rPr>
        <w:t>public void</w:t>
      </w:r>
      <w:r w:rsidRPr="000170D1">
        <w:t xml:space="preserve"> Remove();</w:t>
      </w:r>
    </w:p>
    <w:p w:rsidR="005C23DB" w:rsidRPr="000170D1" w:rsidRDefault="005C23DB" w:rsidP="008A3353">
      <w:pPr>
        <w:pStyle w:val="a4"/>
      </w:pPr>
      <w:r w:rsidRPr="00846018">
        <w:rPr>
          <w:rStyle w:val="af6"/>
        </w:rPr>
        <w:t>public void</w:t>
      </w:r>
      <w:r w:rsidRPr="000170D1">
        <w:t xml:space="preserve"> ReplaceWith(</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p>
    <w:p w:rsidR="005C23DB" w:rsidRPr="00837074" w:rsidRDefault="005C23DB" w:rsidP="008A3353">
      <w:pPr>
        <w:pStyle w:val="a4"/>
        <w:rPr>
          <w:rStyle w:val="af4"/>
          <w:lang w:val="en-US"/>
        </w:rPr>
      </w:pPr>
      <w:r w:rsidRPr="00837074">
        <w:rPr>
          <w:rStyle w:val="af4"/>
          <w:lang w:val="en-US"/>
        </w:rPr>
        <w:t xml:space="preserve">// </w:t>
      </w:r>
      <w:r w:rsidRPr="00846018">
        <w:rPr>
          <w:rStyle w:val="af4"/>
        </w:rPr>
        <w:t>методы</w:t>
      </w:r>
      <w:r w:rsidRPr="00837074">
        <w:rPr>
          <w:rStyle w:val="af4"/>
          <w:lang w:val="en-US"/>
        </w:rPr>
        <w:t xml:space="preserve"> </w:t>
      </w:r>
      <w:r w:rsidRPr="00846018">
        <w:rPr>
          <w:rStyle w:val="af4"/>
        </w:rPr>
        <w:t>модификации</w:t>
      </w:r>
      <w:r w:rsidRPr="00837074">
        <w:rPr>
          <w:rStyle w:val="af4"/>
          <w:lang w:val="en-US"/>
        </w:rPr>
        <w:t xml:space="preserve"> </w:t>
      </w:r>
      <w:r w:rsidRPr="00846018">
        <w:rPr>
          <w:rStyle w:val="af4"/>
        </w:rPr>
        <w:t>у</w:t>
      </w:r>
      <w:r w:rsidRPr="00837074">
        <w:rPr>
          <w:rStyle w:val="af4"/>
          <w:lang w:val="en-US"/>
        </w:rPr>
        <w:t xml:space="preserve"> XContainer</w:t>
      </w:r>
    </w:p>
    <w:p w:rsidR="005C23DB" w:rsidRPr="000170D1" w:rsidRDefault="005C23DB" w:rsidP="008A3353">
      <w:pPr>
        <w:pStyle w:val="a4"/>
      </w:pPr>
      <w:r w:rsidRPr="00846018">
        <w:rPr>
          <w:rStyle w:val="af6"/>
        </w:rPr>
        <w:t xml:space="preserve">public void </w:t>
      </w:r>
      <w:r w:rsidRPr="000170D1">
        <w:t>Add(</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r w:rsidRPr="00846018">
        <w:rPr>
          <w:rStyle w:val="af6"/>
        </w:rPr>
        <w:t xml:space="preserve">public void </w:t>
      </w:r>
      <w:r w:rsidRPr="000170D1">
        <w:t>AddFirst(</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r w:rsidRPr="00846018">
        <w:rPr>
          <w:rStyle w:val="af6"/>
        </w:rPr>
        <w:t xml:space="preserve">public void </w:t>
      </w:r>
      <w:r w:rsidRPr="000170D1">
        <w:t>RemoveNodes();</w:t>
      </w:r>
    </w:p>
    <w:p w:rsidR="005C23DB" w:rsidRPr="000170D1" w:rsidRDefault="005C23DB" w:rsidP="008A3353">
      <w:pPr>
        <w:pStyle w:val="a4"/>
      </w:pPr>
      <w:r w:rsidRPr="00846018">
        <w:rPr>
          <w:rStyle w:val="af6"/>
        </w:rPr>
        <w:t xml:space="preserve">public void </w:t>
      </w:r>
      <w:r w:rsidRPr="000170D1">
        <w:t>ReplaceNodes(</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p>
    <w:p w:rsidR="005C23DB" w:rsidRPr="00837074" w:rsidRDefault="005C23DB" w:rsidP="008A3353">
      <w:pPr>
        <w:pStyle w:val="a4"/>
        <w:rPr>
          <w:rStyle w:val="af4"/>
          <w:lang w:val="en-US"/>
        </w:rPr>
      </w:pPr>
      <w:r w:rsidRPr="00837074">
        <w:rPr>
          <w:rStyle w:val="af4"/>
          <w:lang w:val="en-US"/>
        </w:rPr>
        <w:t xml:space="preserve">// </w:t>
      </w:r>
      <w:r w:rsidRPr="00846018">
        <w:rPr>
          <w:rStyle w:val="af4"/>
        </w:rPr>
        <w:t>методы</w:t>
      </w:r>
      <w:r w:rsidRPr="00837074">
        <w:rPr>
          <w:rStyle w:val="af4"/>
          <w:lang w:val="en-US"/>
        </w:rPr>
        <w:t xml:space="preserve"> </w:t>
      </w:r>
      <w:r w:rsidRPr="00846018">
        <w:rPr>
          <w:rStyle w:val="af4"/>
        </w:rPr>
        <w:t>модификации</w:t>
      </w:r>
      <w:r w:rsidRPr="00837074">
        <w:rPr>
          <w:rStyle w:val="af4"/>
          <w:lang w:val="en-US"/>
        </w:rPr>
        <w:t xml:space="preserve"> </w:t>
      </w:r>
      <w:r w:rsidRPr="00846018">
        <w:rPr>
          <w:rStyle w:val="af4"/>
        </w:rPr>
        <w:t>у</w:t>
      </w:r>
      <w:r w:rsidRPr="00837074">
        <w:rPr>
          <w:rStyle w:val="af4"/>
          <w:lang w:val="en-US"/>
        </w:rPr>
        <w:t xml:space="preserve"> XElement</w:t>
      </w:r>
    </w:p>
    <w:p w:rsidR="005C23DB" w:rsidRPr="000170D1" w:rsidRDefault="005C23DB" w:rsidP="008A3353">
      <w:pPr>
        <w:pStyle w:val="a4"/>
      </w:pPr>
      <w:r w:rsidRPr="00846018">
        <w:rPr>
          <w:rStyle w:val="af6"/>
        </w:rPr>
        <w:t>public void</w:t>
      </w:r>
      <w:r w:rsidRPr="000170D1">
        <w:t xml:space="preserve"> RemoveAll();</w:t>
      </w:r>
    </w:p>
    <w:p w:rsidR="005C23DB" w:rsidRPr="000170D1" w:rsidRDefault="005C23DB" w:rsidP="008A3353">
      <w:pPr>
        <w:pStyle w:val="a4"/>
      </w:pPr>
      <w:r w:rsidRPr="00846018">
        <w:rPr>
          <w:rStyle w:val="af6"/>
        </w:rPr>
        <w:t>public void</w:t>
      </w:r>
      <w:r w:rsidRPr="000170D1">
        <w:t xml:space="preserve"> RemoveAttributes();</w:t>
      </w:r>
    </w:p>
    <w:p w:rsidR="005C23DB" w:rsidRPr="000170D1" w:rsidRDefault="005C23DB" w:rsidP="008A3353">
      <w:pPr>
        <w:pStyle w:val="a4"/>
      </w:pPr>
      <w:r w:rsidRPr="00846018">
        <w:rPr>
          <w:rStyle w:val="af6"/>
        </w:rPr>
        <w:t>public void</w:t>
      </w:r>
      <w:r w:rsidRPr="000170D1">
        <w:t xml:space="preserve"> ReplaceAll(</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r w:rsidRPr="00846018">
        <w:rPr>
          <w:rStyle w:val="af6"/>
        </w:rPr>
        <w:t>public void</w:t>
      </w:r>
      <w:r w:rsidRPr="000170D1">
        <w:t xml:space="preserve"> ReplaceAttributes(</w:t>
      </w:r>
      <w:r w:rsidRPr="00846018">
        <w:rPr>
          <w:rStyle w:val="af6"/>
        </w:rPr>
        <w:t>object</w:t>
      </w:r>
      <w:r w:rsidRPr="000170D1">
        <w:t xml:space="preserve"> content);           </w:t>
      </w:r>
      <w:r w:rsidRPr="00837074">
        <w:rPr>
          <w:rStyle w:val="af4"/>
          <w:lang w:val="en-US"/>
        </w:rPr>
        <w:t>// + params</w:t>
      </w:r>
    </w:p>
    <w:p w:rsidR="005C23DB" w:rsidRPr="000170D1" w:rsidRDefault="005C23DB" w:rsidP="008A3353">
      <w:pPr>
        <w:pStyle w:val="a4"/>
      </w:pPr>
      <w:r w:rsidRPr="00846018">
        <w:rPr>
          <w:rStyle w:val="af6"/>
        </w:rPr>
        <w:t>public void</w:t>
      </w:r>
      <w:r w:rsidRPr="000170D1">
        <w:t xml:space="preserve"> SetAttributeValue(</w:t>
      </w:r>
      <w:r w:rsidRPr="00846018">
        <w:rPr>
          <w:rStyle w:val="af5"/>
        </w:rPr>
        <w:t>XName</w:t>
      </w:r>
      <w:r w:rsidRPr="000170D1">
        <w:t xml:space="preserve"> name, </w:t>
      </w:r>
      <w:r w:rsidRPr="00846018">
        <w:rPr>
          <w:rStyle w:val="af6"/>
        </w:rPr>
        <w:t>object</w:t>
      </w:r>
      <w:r w:rsidRPr="000170D1">
        <w:t xml:space="preserve"> value);</w:t>
      </w:r>
    </w:p>
    <w:p w:rsidR="005C23DB" w:rsidRPr="000170D1" w:rsidRDefault="005C23DB" w:rsidP="008A3353">
      <w:pPr>
        <w:pStyle w:val="a4"/>
      </w:pPr>
      <w:r w:rsidRPr="00846018">
        <w:rPr>
          <w:rStyle w:val="af6"/>
        </w:rPr>
        <w:t>public void</w:t>
      </w:r>
      <w:r w:rsidRPr="000170D1">
        <w:t xml:space="preserve"> SetElementValue(</w:t>
      </w:r>
      <w:r w:rsidRPr="00846018">
        <w:rPr>
          <w:rStyle w:val="af5"/>
        </w:rPr>
        <w:t>XName</w:t>
      </w:r>
      <w:r w:rsidRPr="000170D1">
        <w:t xml:space="preserve"> name, </w:t>
      </w:r>
      <w:r w:rsidRPr="00846018">
        <w:rPr>
          <w:rStyle w:val="af6"/>
        </w:rPr>
        <w:t>object</w:t>
      </w:r>
      <w:r w:rsidRPr="000170D1">
        <w:t xml:space="preserve"> value);</w:t>
      </w:r>
    </w:p>
    <w:p w:rsidR="005C23DB" w:rsidRDefault="005C23DB" w:rsidP="005C23DB">
      <w:r>
        <w:t xml:space="preserve">Рассмотрим несколько примеров модификации XML. Начнём с удаления заданных узлов. Для этого используем метод расширения </w:t>
      </w:r>
      <w:r w:rsidRPr="00846018">
        <w:rPr>
          <w:rStyle w:val="a9"/>
        </w:rPr>
        <w:t>Remove&lt;T&gt;()</w:t>
      </w:r>
      <w:r>
        <w:t>:</w:t>
      </w:r>
    </w:p>
    <w:p w:rsidR="005C23DB" w:rsidRPr="00A74DB7" w:rsidRDefault="005C23DB" w:rsidP="008A3353">
      <w:pPr>
        <w:pStyle w:val="a4"/>
        <w:rPr>
          <w:lang w:val="ru-RU"/>
        </w:rPr>
      </w:pPr>
      <w:r w:rsidRPr="00846018">
        <w:rPr>
          <w:rStyle w:val="af6"/>
        </w:rPr>
        <w:t>var</w:t>
      </w:r>
      <w:r w:rsidRPr="00A74DB7">
        <w:rPr>
          <w:lang w:val="ru-RU"/>
        </w:rPr>
        <w:t xml:space="preserve"> </w:t>
      </w:r>
      <w:r>
        <w:t>xml</w:t>
      </w:r>
      <w:r w:rsidRPr="00A74DB7">
        <w:rPr>
          <w:lang w:val="ru-RU"/>
        </w:rPr>
        <w:t xml:space="preserve"> = </w:t>
      </w:r>
      <w:r w:rsidRPr="00846018">
        <w:rPr>
          <w:rStyle w:val="af5"/>
        </w:rPr>
        <w:t>XDocument</w:t>
      </w:r>
      <w:r w:rsidRPr="00A74DB7">
        <w:rPr>
          <w:lang w:val="ru-RU"/>
        </w:rPr>
        <w:t>.</w:t>
      </w:r>
      <w:r>
        <w:t>Load</w:t>
      </w:r>
      <w:r w:rsidRPr="00A74DB7">
        <w:rPr>
          <w:lang w:val="ru-RU"/>
        </w:rPr>
        <w:t>(</w:t>
      </w:r>
      <w:r w:rsidRPr="00A74DB7">
        <w:rPr>
          <w:rStyle w:val="af7"/>
          <w:lang w:val="ru-RU"/>
        </w:rPr>
        <w:t>"</w:t>
      </w:r>
      <w:r w:rsidRPr="00846018">
        <w:rPr>
          <w:rStyle w:val="af7"/>
        </w:rPr>
        <w:t>planets</w:t>
      </w:r>
      <w:r w:rsidRPr="00A74DB7">
        <w:rPr>
          <w:rStyle w:val="af7"/>
          <w:lang w:val="ru-RU"/>
        </w:rPr>
        <w:t>.</w:t>
      </w:r>
      <w:r w:rsidRPr="00846018">
        <w:rPr>
          <w:rStyle w:val="af7"/>
        </w:rPr>
        <w:t>xml</w:t>
      </w:r>
      <w:r w:rsidRPr="00A74DB7">
        <w:rPr>
          <w:rStyle w:val="af7"/>
          <w:lang w:val="ru-RU"/>
        </w:rPr>
        <w:t>"</w:t>
      </w:r>
      <w:r w:rsidRPr="00A74DB7">
        <w:rPr>
          <w:lang w:val="ru-RU"/>
        </w:rPr>
        <w:t>);</w:t>
      </w:r>
    </w:p>
    <w:p w:rsidR="005C23DB" w:rsidRPr="000170D1" w:rsidRDefault="005C23DB" w:rsidP="008A3353">
      <w:pPr>
        <w:pStyle w:val="a4"/>
      </w:pPr>
      <w:r w:rsidRPr="000170D1">
        <w:t>xml.Element(</w:t>
      </w:r>
      <w:r w:rsidRPr="00846018">
        <w:rPr>
          <w:rStyle w:val="af7"/>
        </w:rPr>
        <w:t>"planets"</w:t>
      </w:r>
      <w:r w:rsidRPr="000170D1">
        <w:t>).Elements(</w:t>
      </w:r>
      <w:r w:rsidRPr="00846018">
        <w:rPr>
          <w:rStyle w:val="af7"/>
        </w:rPr>
        <w:t>"planet"</w:t>
      </w:r>
      <w:r w:rsidRPr="000170D1">
        <w:t>).Elements(</w:t>
      </w:r>
      <w:r w:rsidRPr="00846018">
        <w:rPr>
          <w:rStyle w:val="af7"/>
        </w:rPr>
        <w:t>"moon"</w:t>
      </w:r>
      <w:r w:rsidRPr="000170D1">
        <w:t>).Remove();</w:t>
      </w:r>
    </w:p>
    <w:p w:rsidR="005C23DB" w:rsidRDefault="005C23DB" w:rsidP="005C23DB">
      <w:r>
        <w:t>Продемонстрируем добавление и замену элементов:</w:t>
      </w:r>
    </w:p>
    <w:p w:rsidR="005C23DB" w:rsidRPr="000170D1" w:rsidRDefault="005C23DB" w:rsidP="008A3353">
      <w:pPr>
        <w:pStyle w:val="a4"/>
      </w:pPr>
      <w:r w:rsidRPr="00846018">
        <w:rPr>
          <w:rStyle w:val="af6"/>
        </w:rPr>
        <w:t>var</w:t>
      </w:r>
      <w:r w:rsidRPr="000170D1">
        <w:t xml:space="preserve"> p = </w:t>
      </w:r>
      <w:r w:rsidRPr="00846018">
        <w:rPr>
          <w:rStyle w:val="af5"/>
        </w:rPr>
        <w:t>XDocument</w:t>
      </w:r>
      <w:r w:rsidRPr="000170D1">
        <w:t>.Load(</w:t>
      </w:r>
      <w:r w:rsidRPr="00846018">
        <w:rPr>
          <w:rStyle w:val="af7"/>
        </w:rPr>
        <w:t>"planets.xml"</w:t>
      </w:r>
      <w:r w:rsidRPr="000170D1">
        <w:t>).Root;</w:t>
      </w:r>
    </w:p>
    <w:p w:rsidR="005C23DB" w:rsidRPr="000170D1" w:rsidRDefault="005C23DB" w:rsidP="008A3353">
      <w:pPr>
        <w:pStyle w:val="a4"/>
      </w:pPr>
      <w:r w:rsidRPr="000170D1">
        <w:t>p.Add(</w:t>
      </w:r>
      <w:r w:rsidRPr="00846018">
        <w:rPr>
          <w:rStyle w:val="af6"/>
        </w:rPr>
        <w:t>new</w:t>
      </w:r>
      <w:r w:rsidRPr="000170D1">
        <w:t xml:space="preserve"> </w:t>
      </w:r>
      <w:r w:rsidRPr="00846018">
        <w:rPr>
          <w:rStyle w:val="af5"/>
        </w:rPr>
        <w:t>XElement</w:t>
      </w:r>
      <w:r w:rsidRPr="000170D1">
        <w:t>(</w:t>
      </w:r>
      <w:r w:rsidRPr="00846018">
        <w:rPr>
          <w:rStyle w:val="af7"/>
        </w:rPr>
        <w:t>"planet"</w:t>
      </w:r>
      <w:r w:rsidRPr="000170D1">
        <w:t xml:space="preserve">, </w:t>
      </w:r>
      <w:r w:rsidRPr="00846018">
        <w:rPr>
          <w:rStyle w:val="af6"/>
        </w:rPr>
        <w:t>new</w:t>
      </w:r>
      <w:r w:rsidRPr="000170D1">
        <w:t xml:space="preserve"> XElement(</w:t>
      </w:r>
      <w:r w:rsidRPr="00846018">
        <w:rPr>
          <w:rStyle w:val="af7"/>
        </w:rPr>
        <w:t>"name"</w:t>
      </w:r>
      <w:r w:rsidRPr="000170D1">
        <w:t xml:space="preserve">, </w:t>
      </w:r>
      <w:r w:rsidRPr="00846018">
        <w:rPr>
          <w:rStyle w:val="af7"/>
        </w:rPr>
        <w:t>"Jupiter"</w:t>
      </w:r>
      <w:r w:rsidRPr="000170D1">
        <w:t>)));</w:t>
      </w:r>
    </w:p>
    <w:p w:rsidR="005C23DB" w:rsidRPr="000170D1" w:rsidRDefault="005C23DB" w:rsidP="008A3353">
      <w:pPr>
        <w:pStyle w:val="a4"/>
      </w:pPr>
      <w:r w:rsidRPr="00846018">
        <w:rPr>
          <w:rStyle w:val="af6"/>
        </w:rPr>
        <w:t>var</w:t>
      </w:r>
      <w:r w:rsidRPr="000170D1">
        <w:t xml:space="preserve"> moon = p.Descendants(</w:t>
      </w:r>
      <w:r w:rsidRPr="00846018">
        <w:rPr>
          <w:rStyle w:val="af7"/>
        </w:rPr>
        <w:t>"moon"</w:t>
      </w:r>
      <w:r w:rsidRPr="000170D1">
        <w:t>).First();</w:t>
      </w:r>
    </w:p>
    <w:p w:rsidR="005C23DB" w:rsidRPr="000170D1" w:rsidRDefault="005C23DB" w:rsidP="008A3353">
      <w:pPr>
        <w:pStyle w:val="a4"/>
      </w:pPr>
      <w:r w:rsidRPr="000170D1">
        <w:t>moon.ReplaceWith(</w:t>
      </w:r>
      <w:r w:rsidRPr="00846018">
        <w:rPr>
          <w:rStyle w:val="af6"/>
        </w:rPr>
        <w:t>new</w:t>
      </w:r>
      <w:r w:rsidRPr="000170D1">
        <w:t xml:space="preserve"> XElement(</w:t>
      </w:r>
      <w:r w:rsidRPr="00846018">
        <w:rPr>
          <w:rStyle w:val="af7"/>
        </w:rPr>
        <w:t>"DeathStar"</w:t>
      </w:r>
      <w:r w:rsidRPr="000170D1">
        <w:t>));</w:t>
      </w:r>
    </w:p>
    <w:p w:rsidR="005C23DB" w:rsidRDefault="005C23DB" w:rsidP="005C23DB">
      <w:r>
        <w:t>Покажем добавление атрибута к элементу:</w:t>
      </w:r>
    </w:p>
    <w:p w:rsidR="005C23DB" w:rsidRPr="000170D1" w:rsidRDefault="005C23DB" w:rsidP="008A3353">
      <w:pPr>
        <w:pStyle w:val="a4"/>
      </w:pPr>
      <w:r w:rsidRPr="00846018">
        <w:rPr>
          <w:rStyle w:val="af5"/>
        </w:rPr>
        <w:t>XElement</w:t>
      </w:r>
      <w:r w:rsidRPr="000170D1">
        <w:t xml:space="preserve"> sun = xml.Element(</w:t>
      </w:r>
      <w:r w:rsidRPr="00846018">
        <w:rPr>
          <w:rStyle w:val="af7"/>
        </w:rPr>
        <w:t>"planets"</w:t>
      </w:r>
      <w:r w:rsidRPr="000170D1">
        <w:t>);</w:t>
      </w:r>
    </w:p>
    <w:p w:rsidR="005C23DB" w:rsidRPr="000170D1" w:rsidRDefault="005C23DB" w:rsidP="008A3353">
      <w:pPr>
        <w:pStyle w:val="a4"/>
      </w:pPr>
      <w:r w:rsidRPr="000170D1">
        <w:t>sun.Add(</w:t>
      </w:r>
      <w:r w:rsidRPr="00846018">
        <w:rPr>
          <w:rStyle w:val="af6"/>
        </w:rPr>
        <w:t>new</w:t>
      </w:r>
      <w:r w:rsidRPr="000170D1">
        <w:t xml:space="preserve"> </w:t>
      </w:r>
      <w:r w:rsidRPr="00846018">
        <w:rPr>
          <w:rStyle w:val="af5"/>
        </w:rPr>
        <w:t>XAttribute</w:t>
      </w:r>
      <w:r w:rsidRPr="000170D1">
        <w:t>(</w:t>
      </w:r>
      <w:r w:rsidRPr="00846018">
        <w:rPr>
          <w:rStyle w:val="af7"/>
        </w:rPr>
        <w:t>"MassOf</w:t>
      </w:r>
      <w:r w:rsidR="00846018">
        <w:rPr>
          <w:rStyle w:val="af7"/>
        </w:rPr>
        <w:t>The</w:t>
      </w:r>
      <w:r w:rsidRPr="00846018">
        <w:rPr>
          <w:rStyle w:val="af7"/>
        </w:rPr>
        <w:t>Sun"</w:t>
      </w:r>
      <w:r w:rsidRPr="000170D1">
        <w:t xml:space="preserve">, </w:t>
      </w:r>
      <w:r w:rsidRPr="00846018">
        <w:rPr>
          <w:rStyle w:val="af7"/>
        </w:rPr>
        <w:t>"332.946 Earths"</w:t>
      </w:r>
      <w:r w:rsidRPr="000170D1">
        <w:t>));</w:t>
      </w:r>
    </w:p>
    <w:p w:rsidR="005C23DB" w:rsidRDefault="005C23DB" w:rsidP="005C23DB">
      <w:r>
        <w:t xml:space="preserve">Функциональные конструкторы и поддержка методами выборки коллекций открывают богатые возможности трансформации наборов объектов в XML. В следующем примере показано создание XML-документа на основе коллекции студентов </w:t>
      </w:r>
      <w:r w:rsidRPr="00846018">
        <w:rPr>
          <w:rStyle w:val="a9"/>
        </w:rPr>
        <w:t>gr</w:t>
      </w:r>
      <w:r>
        <w:t xml:space="preserve"> (</w:t>
      </w:r>
      <w:r w:rsidR="00A402DD">
        <w:t xml:space="preserve">коллекция описана в </w:t>
      </w:r>
      <w:r>
        <w:t>параграф</w:t>
      </w:r>
      <w:r w:rsidR="00A402DD">
        <w:t xml:space="preserve">е, посвящённом </w:t>
      </w:r>
      <w:r w:rsidR="00A402DD">
        <w:rPr>
          <w:lang w:val="en-US"/>
        </w:rPr>
        <w:t>LINQ</w:t>
      </w:r>
      <w:r w:rsidR="00A402DD" w:rsidRPr="00A402DD">
        <w:t xml:space="preserve"> </w:t>
      </w:r>
      <w:r w:rsidR="00A402DD">
        <w:rPr>
          <w:lang w:val="en-US"/>
        </w:rPr>
        <w:t>to</w:t>
      </w:r>
      <w:r w:rsidR="00A402DD" w:rsidRPr="00A402DD">
        <w:t xml:space="preserve"> </w:t>
      </w:r>
      <w:r w:rsidR="00A402DD">
        <w:rPr>
          <w:lang w:val="en-US"/>
        </w:rPr>
        <w:t>objects</w:t>
      </w:r>
      <w:r>
        <w:t>):</w:t>
      </w:r>
    </w:p>
    <w:p w:rsidR="005C23DB" w:rsidRPr="000170D1" w:rsidRDefault="005C23DB" w:rsidP="008A3353">
      <w:pPr>
        <w:pStyle w:val="a4"/>
      </w:pPr>
      <w:r w:rsidRPr="00846018">
        <w:rPr>
          <w:rStyle w:val="af6"/>
        </w:rPr>
        <w:t>var</w:t>
      </w:r>
      <w:r w:rsidRPr="000170D1">
        <w:t xml:space="preserve"> xml = </w:t>
      </w:r>
      <w:r w:rsidRPr="00846018">
        <w:rPr>
          <w:rStyle w:val="af6"/>
        </w:rPr>
        <w:t>new</w:t>
      </w:r>
      <w:r w:rsidRPr="000170D1">
        <w:t xml:space="preserve"> </w:t>
      </w:r>
      <w:r w:rsidRPr="00846018">
        <w:rPr>
          <w:rStyle w:val="af5"/>
        </w:rPr>
        <w:t>XElement</w:t>
      </w:r>
      <w:r w:rsidRPr="000170D1">
        <w:t>(</w:t>
      </w:r>
      <w:r w:rsidRPr="00846018">
        <w:rPr>
          <w:rStyle w:val="af7"/>
        </w:rPr>
        <w:t>"students"</w:t>
      </w:r>
      <w:r w:rsidRPr="000170D1">
        <w:t>,</w:t>
      </w:r>
    </w:p>
    <w:p w:rsidR="005C23DB" w:rsidRPr="000170D1" w:rsidRDefault="005C23DB" w:rsidP="008A3353">
      <w:pPr>
        <w:pStyle w:val="a4"/>
      </w:pPr>
      <w:r w:rsidRPr="000170D1">
        <w:t xml:space="preserve">          </w:t>
      </w:r>
      <w:r w:rsidRPr="00846018">
        <w:rPr>
          <w:rStyle w:val="af6"/>
        </w:rPr>
        <w:t>from</w:t>
      </w:r>
      <w:r w:rsidRPr="000170D1">
        <w:t xml:space="preserve"> student </w:t>
      </w:r>
      <w:r w:rsidRPr="00846018">
        <w:rPr>
          <w:rStyle w:val="af6"/>
        </w:rPr>
        <w:t>in</w:t>
      </w:r>
      <w:r w:rsidRPr="000170D1">
        <w:t xml:space="preserve"> gr</w:t>
      </w:r>
    </w:p>
    <w:p w:rsidR="005C23DB" w:rsidRPr="000170D1" w:rsidRDefault="005C23DB" w:rsidP="008A3353">
      <w:pPr>
        <w:pStyle w:val="a4"/>
      </w:pPr>
      <w:r w:rsidRPr="000170D1">
        <w:t xml:space="preserve">          </w:t>
      </w:r>
      <w:r w:rsidRPr="00846018">
        <w:rPr>
          <w:rStyle w:val="af6"/>
        </w:rPr>
        <w:t>select</w:t>
      </w:r>
      <w:r w:rsidRPr="000170D1">
        <w:t xml:space="preserve"> </w:t>
      </w:r>
      <w:r w:rsidRPr="00846018">
        <w:rPr>
          <w:rStyle w:val="af6"/>
        </w:rPr>
        <w:t>new</w:t>
      </w:r>
      <w:r w:rsidRPr="000170D1">
        <w:t xml:space="preserve"> </w:t>
      </w:r>
      <w:r w:rsidRPr="00846018">
        <w:rPr>
          <w:rStyle w:val="af5"/>
        </w:rPr>
        <w:t>XElement</w:t>
      </w:r>
      <w:r w:rsidRPr="000170D1">
        <w:t>(</w:t>
      </w:r>
      <w:r w:rsidRPr="00846018">
        <w:rPr>
          <w:rStyle w:val="af7"/>
        </w:rPr>
        <w:t>"student"</w:t>
      </w:r>
      <w:r w:rsidRPr="000170D1">
        <w:t>,</w:t>
      </w:r>
    </w:p>
    <w:p w:rsidR="005C23DB" w:rsidRPr="000170D1" w:rsidRDefault="005C23DB" w:rsidP="008A3353">
      <w:pPr>
        <w:pStyle w:val="a4"/>
      </w:pPr>
      <w:r w:rsidRPr="000170D1">
        <w:t xml:space="preserve">                     </w:t>
      </w:r>
      <w:r w:rsidRPr="00846018">
        <w:rPr>
          <w:rStyle w:val="af6"/>
        </w:rPr>
        <w:t>new</w:t>
      </w:r>
      <w:r w:rsidRPr="000170D1">
        <w:t xml:space="preserve"> </w:t>
      </w:r>
      <w:r w:rsidRPr="00846018">
        <w:rPr>
          <w:rStyle w:val="af5"/>
        </w:rPr>
        <w:t>XAttribute</w:t>
      </w:r>
      <w:r w:rsidRPr="000170D1">
        <w:t>(</w:t>
      </w:r>
      <w:r w:rsidRPr="00846018">
        <w:rPr>
          <w:rStyle w:val="af7"/>
        </w:rPr>
        <w:t>"name"</w:t>
      </w:r>
      <w:r w:rsidRPr="000170D1">
        <w:t>, student.Name),</w:t>
      </w:r>
    </w:p>
    <w:p w:rsidR="005C23DB" w:rsidRPr="000170D1" w:rsidRDefault="005C23DB" w:rsidP="008A3353">
      <w:pPr>
        <w:pStyle w:val="a4"/>
      </w:pPr>
      <w:r w:rsidRPr="000170D1">
        <w:t xml:space="preserve">                     </w:t>
      </w:r>
      <w:r w:rsidRPr="00846018">
        <w:rPr>
          <w:rStyle w:val="af6"/>
        </w:rPr>
        <w:t>new</w:t>
      </w:r>
      <w:r w:rsidRPr="000170D1">
        <w:t xml:space="preserve"> </w:t>
      </w:r>
      <w:r w:rsidRPr="00846018">
        <w:rPr>
          <w:rStyle w:val="af5"/>
        </w:rPr>
        <w:t>XAttribute</w:t>
      </w:r>
      <w:r w:rsidRPr="000170D1">
        <w:t>(</w:t>
      </w:r>
      <w:r w:rsidRPr="00846018">
        <w:rPr>
          <w:rStyle w:val="af7"/>
        </w:rPr>
        <w:t>"age"</w:t>
      </w:r>
      <w:r w:rsidRPr="000170D1">
        <w:t>, student.Age),</w:t>
      </w:r>
    </w:p>
    <w:p w:rsidR="005C23DB" w:rsidRPr="000170D1" w:rsidRDefault="005C23DB" w:rsidP="008A3353">
      <w:pPr>
        <w:pStyle w:val="a4"/>
      </w:pPr>
      <w:r w:rsidRPr="000170D1">
        <w:t xml:space="preserve">                     </w:t>
      </w:r>
      <w:r w:rsidRPr="00846018">
        <w:rPr>
          <w:rStyle w:val="af6"/>
        </w:rPr>
        <w:t>from</w:t>
      </w:r>
      <w:r w:rsidRPr="000170D1">
        <w:t xml:space="preserve"> mark </w:t>
      </w:r>
      <w:r w:rsidRPr="00846018">
        <w:rPr>
          <w:rStyle w:val="af6"/>
        </w:rPr>
        <w:t>in</w:t>
      </w:r>
      <w:r w:rsidRPr="000170D1">
        <w:t xml:space="preserve"> student.Marks</w:t>
      </w:r>
    </w:p>
    <w:p w:rsidR="005C23DB" w:rsidRPr="000170D1" w:rsidRDefault="005C23DB" w:rsidP="008A3353">
      <w:pPr>
        <w:pStyle w:val="a4"/>
      </w:pPr>
      <w:r w:rsidRPr="000170D1">
        <w:t xml:space="preserve">                     </w:t>
      </w:r>
      <w:r w:rsidRPr="00846018">
        <w:rPr>
          <w:rStyle w:val="af6"/>
        </w:rPr>
        <w:t xml:space="preserve">select new </w:t>
      </w:r>
      <w:r w:rsidRPr="00846018">
        <w:rPr>
          <w:rStyle w:val="af5"/>
        </w:rPr>
        <w:t>XElement</w:t>
      </w:r>
      <w:r w:rsidRPr="000170D1">
        <w:t>(</w:t>
      </w:r>
      <w:r w:rsidRPr="00846018">
        <w:rPr>
          <w:rStyle w:val="af7"/>
        </w:rPr>
        <w:t>"mark"</w:t>
      </w:r>
      <w:r w:rsidRPr="000170D1">
        <w:t>, mark)));</w:t>
      </w:r>
    </w:p>
    <w:p w:rsidR="005C23DB" w:rsidRDefault="005C23DB" w:rsidP="005C23DB">
      <w:r>
        <w:t xml:space="preserve">Хотя предыдущий пример использует отложенный оператор </w:t>
      </w:r>
      <w:r w:rsidRPr="00846018">
        <w:rPr>
          <w:rStyle w:val="a9"/>
        </w:rPr>
        <w:t>Select()</w:t>
      </w:r>
      <w:r>
        <w:t xml:space="preserve">, полная итерация по набору выполняется конструктором класса </w:t>
      </w:r>
      <w:r w:rsidRPr="00846018">
        <w:rPr>
          <w:rStyle w:val="af5"/>
        </w:rPr>
        <w:t>XElement</w:t>
      </w:r>
      <w:r>
        <w:t xml:space="preserve">. Если необходимо отложенное конструирование XML-элементов, следует воспользоваться классом </w:t>
      </w:r>
      <w:r w:rsidRPr="00846018">
        <w:rPr>
          <w:rStyle w:val="af5"/>
        </w:rPr>
        <w:t>XStreamingElement</w:t>
      </w:r>
      <w:r>
        <w:t>.</w:t>
      </w:r>
    </w:p>
    <w:p w:rsidR="005C23DB" w:rsidRPr="000170D1" w:rsidRDefault="005C23DB" w:rsidP="00A402DD">
      <w:pPr>
        <w:pStyle w:val="a4"/>
      </w:pPr>
      <w:r w:rsidRPr="001A73D6">
        <w:rPr>
          <w:rStyle w:val="af6"/>
        </w:rPr>
        <w:t>string</w:t>
      </w:r>
      <w:r w:rsidRPr="000170D1">
        <w:t>[] names = {</w:t>
      </w:r>
      <w:r w:rsidRPr="001A73D6">
        <w:rPr>
          <w:rStyle w:val="af7"/>
        </w:rPr>
        <w:t>"John"</w:t>
      </w:r>
      <w:r w:rsidRPr="000170D1">
        <w:t xml:space="preserve">, </w:t>
      </w:r>
      <w:r w:rsidRPr="001A73D6">
        <w:rPr>
          <w:rStyle w:val="af7"/>
        </w:rPr>
        <w:t>"Paul"</w:t>
      </w:r>
      <w:r w:rsidRPr="000170D1">
        <w:t xml:space="preserve">, </w:t>
      </w:r>
      <w:r w:rsidRPr="001A73D6">
        <w:rPr>
          <w:rStyle w:val="af7"/>
        </w:rPr>
        <w:t>"George"</w:t>
      </w:r>
      <w:r w:rsidRPr="000170D1">
        <w:t xml:space="preserve">, </w:t>
      </w:r>
      <w:r w:rsidRPr="001A73D6">
        <w:rPr>
          <w:rStyle w:val="af7"/>
        </w:rPr>
        <w:t>"Pete"</w:t>
      </w:r>
      <w:r w:rsidRPr="000170D1">
        <w:t>};</w:t>
      </w:r>
    </w:p>
    <w:p w:rsidR="005C23DB" w:rsidRPr="000170D1" w:rsidRDefault="005C23DB" w:rsidP="00A402DD">
      <w:pPr>
        <w:pStyle w:val="a4"/>
      </w:pPr>
      <w:r w:rsidRPr="001A73D6">
        <w:rPr>
          <w:rStyle w:val="af6"/>
        </w:rPr>
        <w:t>var</w:t>
      </w:r>
      <w:r w:rsidRPr="000170D1">
        <w:t xml:space="preserve"> xml = </w:t>
      </w:r>
      <w:r w:rsidRPr="001A73D6">
        <w:rPr>
          <w:rStyle w:val="af6"/>
        </w:rPr>
        <w:t>new</w:t>
      </w:r>
      <w:r w:rsidRPr="000170D1">
        <w:t xml:space="preserve"> </w:t>
      </w:r>
      <w:r w:rsidRPr="001A73D6">
        <w:rPr>
          <w:rStyle w:val="af5"/>
        </w:rPr>
        <w:t>XStreamingElement</w:t>
      </w:r>
      <w:r w:rsidRPr="000170D1">
        <w:t>(</w:t>
      </w:r>
      <w:r w:rsidRPr="001A73D6">
        <w:rPr>
          <w:rStyle w:val="af7"/>
        </w:rPr>
        <w:t>"Beatles"</w:t>
      </w:r>
      <w:r w:rsidRPr="000170D1">
        <w:t>,</w:t>
      </w:r>
    </w:p>
    <w:p w:rsidR="005C23DB" w:rsidRPr="000170D1" w:rsidRDefault="005C23DB" w:rsidP="00A402DD">
      <w:pPr>
        <w:pStyle w:val="a4"/>
      </w:pPr>
      <w:r w:rsidRPr="000170D1">
        <w:t xml:space="preserve">                           </w:t>
      </w:r>
      <w:r w:rsidRPr="001A73D6">
        <w:rPr>
          <w:rStyle w:val="af6"/>
        </w:rPr>
        <w:t>from</w:t>
      </w:r>
      <w:r w:rsidRPr="000170D1">
        <w:t xml:space="preserve"> n </w:t>
      </w:r>
      <w:r w:rsidRPr="001A73D6">
        <w:rPr>
          <w:rStyle w:val="af6"/>
        </w:rPr>
        <w:t>in</w:t>
      </w:r>
      <w:r w:rsidRPr="000170D1">
        <w:t xml:space="preserve"> names</w:t>
      </w:r>
    </w:p>
    <w:p w:rsidR="005C23DB" w:rsidRPr="000170D1" w:rsidRDefault="005C23DB" w:rsidP="00A402DD">
      <w:pPr>
        <w:pStyle w:val="a4"/>
      </w:pPr>
      <w:r w:rsidRPr="000170D1">
        <w:t xml:space="preserve">                           </w:t>
      </w:r>
      <w:r w:rsidRPr="001A73D6">
        <w:rPr>
          <w:rStyle w:val="af6"/>
        </w:rPr>
        <w:t>select</w:t>
      </w:r>
      <w:r w:rsidRPr="000170D1">
        <w:t xml:space="preserve"> </w:t>
      </w:r>
      <w:r w:rsidRPr="001A73D6">
        <w:rPr>
          <w:rStyle w:val="af6"/>
        </w:rPr>
        <w:t>new</w:t>
      </w:r>
      <w:r w:rsidRPr="000170D1">
        <w:t xml:space="preserve"> </w:t>
      </w:r>
      <w:r w:rsidRPr="001A73D6">
        <w:rPr>
          <w:rStyle w:val="af5"/>
        </w:rPr>
        <w:t>XStreamingElement</w:t>
      </w:r>
      <w:r w:rsidRPr="000170D1">
        <w:t>(</w:t>
      </w:r>
      <w:r w:rsidRPr="001A73D6">
        <w:rPr>
          <w:rStyle w:val="af7"/>
        </w:rPr>
        <w:t>"name"</w:t>
      </w:r>
      <w:r w:rsidRPr="000170D1">
        <w:t>, n));</w:t>
      </w:r>
    </w:p>
    <w:p w:rsidR="005C23DB" w:rsidRPr="001A73D6" w:rsidRDefault="005C23DB" w:rsidP="00A402DD">
      <w:pPr>
        <w:pStyle w:val="a4"/>
        <w:rPr>
          <w:lang w:val="ru-RU"/>
        </w:rPr>
      </w:pPr>
      <w:r w:rsidRPr="000170D1">
        <w:t>names</w:t>
      </w:r>
      <w:r w:rsidRPr="001A73D6">
        <w:rPr>
          <w:lang w:val="ru-RU"/>
        </w:rPr>
        <w:t xml:space="preserve">[3] = </w:t>
      </w:r>
      <w:r w:rsidRPr="001A73D6">
        <w:rPr>
          <w:rStyle w:val="af7"/>
          <w:lang w:val="ru-RU"/>
        </w:rPr>
        <w:t>"</w:t>
      </w:r>
      <w:r w:rsidRPr="001A73D6">
        <w:rPr>
          <w:rStyle w:val="af7"/>
        </w:rPr>
        <w:t>Ringo</w:t>
      </w:r>
      <w:r w:rsidRPr="001A73D6">
        <w:rPr>
          <w:rStyle w:val="af7"/>
          <w:lang w:val="ru-RU"/>
        </w:rPr>
        <w:t>"</w:t>
      </w:r>
      <w:r w:rsidRPr="001A73D6">
        <w:rPr>
          <w:lang w:val="ru-RU"/>
        </w:rPr>
        <w:t>;</w:t>
      </w:r>
      <w:r w:rsidR="001A73D6" w:rsidRPr="001A73D6">
        <w:rPr>
          <w:lang w:val="ru-RU"/>
        </w:rPr>
        <w:t xml:space="preserve">        </w:t>
      </w:r>
      <w:r w:rsidR="001A73D6" w:rsidRPr="001A73D6">
        <w:rPr>
          <w:rStyle w:val="af4"/>
        </w:rPr>
        <w:t xml:space="preserve">// </w:t>
      </w:r>
      <w:r w:rsidR="001A73D6">
        <w:rPr>
          <w:rStyle w:val="af4"/>
        </w:rPr>
        <w:t xml:space="preserve">это присваивание изменит объект </w:t>
      </w:r>
      <w:r w:rsidR="001A73D6">
        <w:rPr>
          <w:rStyle w:val="af4"/>
          <w:lang w:val="en-US"/>
        </w:rPr>
        <w:t>xml</w:t>
      </w:r>
    </w:p>
    <w:p w:rsidR="005C23DB" w:rsidRDefault="005C23DB" w:rsidP="005C23DB">
      <w:r>
        <w:lastRenderedPageBreak/>
        <w:t xml:space="preserve">Для описания пространства имён XML в LINQ to XML используется класс </w:t>
      </w:r>
      <w:r w:rsidRPr="001A73D6">
        <w:rPr>
          <w:rStyle w:val="af5"/>
        </w:rPr>
        <w:t>XNamespace</w:t>
      </w:r>
      <w:r>
        <w:t xml:space="preserve">. У этого класса нет открытого конструктора, но определено неявное приведение строки к </w:t>
      </w:r>
      <w:r w:rsidRPr="001A73D6">
        <w:rPr>
          <w:rStyle w:val="af5"/>
        </w:rPr>
        <w:t>XNamespace</w:t>
      </w:r>
      <w:r>
        <w:t>:</w:t>
      </w:r>
    </w:p>
    <w:p w:rsidR="005C23DB" w:rsidRPr="000170D1" w:rsidRDefault="005C23DB" w:rsidP="00A402DD">
      <w:pPr>
        <w:pStyle w:val="a4"/>
      </w:pPr>
      <w:r w:rsidRPr="001A73D6">
        <w:rPr>
          <w:rStyle w:val="af5"/>
        </w:rPr>
        <w:t>XNamespace</w:t>
      </w:r>
      <w:r w:rsidRPr="000170D1">
        <w:t xml:space="preserve"> ns = </w:t>
      </w:r>
      <w:r w:rsidRPr="001A73D6">
        <w:rPr>
          <w:rStyle w:val="af7"/>
        </w:rPr>
        <w:t>"http://astronomy.com/planet"</w:t>
      </w:r>
      <w:r w:rsidRPr="000170D1">
        <w:t>;</w:t>
      </w:r>
    </w:p>
    <w:p w:rsidR="005C23DB" w:rsidRDefault="005C23DB" w:rsidP="005C23DB">
      <w:r>
        <w:t xml:space="preserve">Чтобы указать на принадлежность имени к определённому пространству имён, следует использовать перегруженную версию оператора </w:t>
      </w:r>
      <w:r w:rsidRPr="001A73D6">
        <w:rPr>
          <w:rStyle w:val="a9"/>
        </w:rPr>
        <w:t>+</w:t>
      </w:r>
      <w:r>
        <w:t xml:space="preserve">, объединяющую объект </w:t>
      </w:r>
      <w:r w:rsidRPr="001A73D6">
        <w:rPr>
          <w:rStyle w:val="af5"/>
        </w:rPr>
        <w:t>XNamespace</w:t>
      </w:r>
      <w:r>
        <w:t xml:space="preserve"> и строку в результирующий объект </w:t>
      </w:r>
      <w:r w:rsidRPr="001A73D6">
        <w:rPr>
          <w:rStyle w:val="af5"/>
        </w:rPr>
        <w:t>XName</w:t>
      </w:r>
      <w:r>
        <w:t>:</w:t>
      </w:r>
    </w:p>
    <w:p w:rsidR="005C23DB" w:rsidRPr="000170D1" w:rsidRDefault="005C23DB" w:rsidP="00A402DD">
      <w:pPr>
        <w:pStyle w:val="a4"/>
      </w:pPr>
      <w:r w:rsidRPr="001A73D6">
        <w:rPr>
          <w:rStyle w:val="af5"/>
        </w:rPr>
        <w:t>XElement</w:t>
      </w:r>
      <w:r w:rsidRPr="000170D1">
        <w:t xml:space="preserve"> jupiter = </w:t>
      </w:r>
      <w:r w:rsidRPr="001A73D6">
        <w:rPr>
          <w:rStyle w:val="af6"/>
        </w:rPr>
        <w:t>new</w:t>
      </w:r>
      <w:r w:rsidRPr="000170D1">
        <w:t xml:space="preserve"> </w:t>
      </w:r>
      <w:r w:rsidRPr="001A73D6">
        <w:rPr>
          <w:rStyle w:val="af5"/>
        </w:rPr>
        <w:t>XElement</w:t>
      </w:r>
      <w:r w:rsidRPr="000170D1">
        <w:t xml:space="preserve">(ns + </w:t>
      </w:r>
      <w:r w:rsidRPr="001A73D6">
        <w:rPr>
          <w:rStyle w:val="af7"/>
        </w:rPr>
        <w:t>"name"</w:t>
      </w:r>
      <w:r w:rsidRPr="000170D1">
        <w:t xml:space="preserve">, </w:t>
      </w:r>
      <w:r w:rsidRPr="001A73D6">
        <w:rPr>
          <w:rStyle w:val="af7"/>
        </w:rPr>
        <w:t>"Jupiter"</w:t>
      </w:r>
      <w:r w:rsidRPr="000170D1">
        <w:t>);</w:t>
      </w:r>
    </w:p>
    <w:p w:rsidR="005C23DB" w:rsidRPr="00837074" w:rsidRDefault="005C23DB" w:rsidP="00A402DD">
      <w:pPr>
        <w:pStyle w:val="a4"/>
        <w:rPr>
          <w:rStyle w:val="af4"/>
          <w:lang w:val="en-US"/>
        </w:rPr>
      </w:pPr>
      <w:r w:rsidRPr="00837074">
        <w:rPr>
          <w:rStyle w:val="af4"/>
          <w:lang w:val="en-US"/>
        </w:rPr>
        <w:t>// &lt;name xmlns="http://astronomy.com/planet"&gt;Jupiter&lt;/name&gt;</w:t>
      </w:r>
    </w:p>
    <w:p w:rsidR="005C23DB" w:rsidRDefault="005C23DB" w:rsidP="005C23DB">
      <w:r>
        <w:t>Префикс пространства имён устанавливается путём добавления в элемент атрибута специального вида. Если префикс задан, им заменяется любое указание пространства имён у дочернего элемента:</w:t>
      </w:r>
    </w:p>
    <w:p w:rsidR="005C23DB" w:rsidRPr="000170D1" w:rsidRDefault="005C23DB" w:rsidP="00681370">
      <w:pPr>
        <w:pStyle w:val="a4"/>
      </w:pPr>
      <w:r w:rsidRPr="001A73D6">
        <w:rPr>
          <w:rStyle w:val="af5"/>
        </w:rPr>
        <w:t>XElement</w:t>
      </w:r>
      <w:r w:rsidRPr="000170D1">
        <w:t xml:space="preserve"> planet = </w:t>
      </w:r>
      <w:r w:rsidRPr="001A73D6">
        <w:rPr>
          <w:rStyle w:val="af6"/>
        </w:rPr>
        <w:t>new</w:t>
      </w:r>
      <w:r w:rsidRPr="000170D1">
        <w:t xml:space="preserve"> </w:t>
      </w:r>
      <w:r w:rsidRPr="001A73D6">
        <w:rPr>
          <w:rStyle w:val="af5"/>
        </w:rPr>
        <w:t>XElement</w:t>
      </w:r>
      <w:r w:rsidRPr="000170D1">
        <w:t xml:space="preserve">(ns + </w:t>
      </w:r>
      <w:r w:rsidRPr="001A73D6">
        <w:rPr>
          <w:rStyle w:val="af7"/>
        </w:rPr>
        <w:t>"planet"</w:t>
      </w:r>
      <w:r w:rsidRPr="000170D1">
        <w:t>,</w:t>
      </w:r>
    </w:p>
    <w:p w:rsidR="005C23DB" w:rsidRPr="000170D1" w:rsidRDefault="005C23DB" w:rsidP="00681370">
      <w:pPr>
        <w:pStyle w:val="a4"/>
      </w:pPr>
      <w:r w:rsidRPr="000170D1">
        <w:t xml:space="preserve">                      </w:t>
      </w:r>
      <w:r w:rsidRPr="001A73D6">
        <w:rPr>
          <w:rStyle w:val="af6"/>
        </w:rPr>
        <w:t>new</w:t>
      </w:r>
      <w:r w:rsidRPr="000170D1">
        <w:t xml:space="preserve"> </w:t>
      </w:r>
      <w:r w:rsidRPr="001A73D6">
        <w:rPr>
          <w:rStyle w:val="af5"/>
        </w:rPr>
        <w:t>XAttribute</w:t>
      </w:r>
      <w:r w:rsidRPr="000170D1">
        <w:t>(</w:t>
      </w:r>
      <w:r w:rsidRPr="001A73D6">
        <w:rPr>
          <w:rStyle w:val="af5"/>
        </w:rPr>
        <w:t>XNamespace</w:t>
      </w:r>
      <w:r w:rsidRPr="000170D1">
        <w:t xml:space="preserve">.Xmlns + </w:t>
      </w:r>
      <w:r w:rsidRPr="001A73D6">
        <w:rPr>
          <w:rStyle w:val="af7"/>
        </w:rPr>
        <w:t>"p"</w:t>
      </w:r>
      <w:r w:rsidRPr="000170D1">
        <w:t>, ns));</w:t>
      </w:r>
    </w:p>
    <w:p w:rsidR="005C23DB" w:rsidRPr="000170D1" w:rsidRDefault="005C23DB" w:rsidP="00681370">
      <w:pPr>
        <w:pStyle w:val="a4"/>
      </w:pPr>
      <w:r w:rsidRPr="000170D1">
        <w:t>planet.Add(</w:t>
      </w:r>
      <w:r w:rsidRPr="001A73D6">
        <w:rPr>
          <w:rStyle w:val="af6"/>
        </w:rPr>
        <w:t>new</w:t>
      </w:r>
      <w:r w:rsidRPr="000170D1">
        <w:t xml:space="preserve"> </w:t>
      </w:r>
      <w:r w:rsidRPr="001A73D6">
        <w:rPr>
          <w:rStyle w:val="af5"/>
        </w:rPr>
        <w:t>XElement</w:t>
      </w:r>
      <w:r w:rsidRPr="000170D1">
        <w:t xml:space="preserve">(ns + </w:t>
      </w:r>
      <w:r w:rsidRPr="001A73D6">
        <w:rPr>
          <w:rStyle w:val="af7"/>
        </w:rPr>
        <w:t>"name"</w:t>
      </w:r>
      <w:r w:rsidRPr="000170D1">
        <w:t xml:space="preserve">, </w:t>
      </w:r>
      <w:r w:rsidRPr="001A73D6">
        <w:rPr>
          <w:rStyle w:val="af7"/>
        </w:rPr>
        <w:t>"Jupiter"</w:t>
      </w:r>
      <w:r w:rsidRPr="000170D1">
        <w:t>));</w:t>
      </w:r>
    </w:p>
    <w:p w:rsidR="005C23DB" w:rsidRPr="000170D1" w:rsidRDefault="005C23DB" w:rsidP="00681370">
      <w:pPr>
        <w:pStyle w:val="a4"/>
      </w:pPr>
      <w:r w:rsidRPr="001A73D6">
        <w:rPr>
          <w:rStyle w:val="af5"/>
        </w:rPr>
        <w:t>Console</w:t>
      </w:r>
      <w:r w:rsidRPr="000170D1">
        <w:t>.WriteLine(planet);</w:t>
      </w:r>
    </w:p>
    <w:p w:rsidR="005C23DB" w:rsidRPr="00837074" w:rsidRDefault="005C23DB" w:rsidP="00681370">
      <w:pPr>
        <w:pStyle w:val="a4"/>
        <w:rPr>
          <w:rStyle w:val="af4"/>
          <w:lang w:val="en-US"/>
        </w:rPr>
      </w:pPr>
      <w:r w:rsidRPr="00837074">
        <w:rPr>
          <w:rStyle w:val="af4"/>
          <w:lang w:val="en-US"/>
        </w:rPr>
        <w:t>// &lt;p:planet xmlns:p="http://astronomy.com/planet"&gt;</w:t>
      </w:r>
    </w:p>
    <w:p w:rsidR="005C23DB" w:rsidRPr="00837074" w:rsidRDefault="005C23DB" w:rsidP="00681370">
      <w:pPr>
        <w:pStyle w:val="a4"/>
        <w:rPr>
          <w:rStyle w:val="af4"/>
          <w:lang w:val="en-US"/>
        </w:rPr>
      </w:pPr>
      <w:r w:rsidRPr="00837074">
        <w:rPr>
          <w:rStyle w:val="af4"/>
          <w:lang w:val="en-US"/>
        </w:rPr>
        <w:t>//   &lt;p:name&gt;Jupiter&lt;/p:name&gt;</w:t>
      </w:r>
    </w:p>
    <w:p w:rsidR="005C23DB" w:rsidRPr="001A73D6" w:rsidRDefault="005C23DB" w:rsidP="00681370">
      <w:pPr>
        <w:pStyle w:val="a4"/>
        <w:rPr>
          <w:rStyle w:val="af4"/>
        </w:rPr>
      </w:pPr>
      <w:r w:rsidRPr="001A73D6">
        <w:rPr>
          <w:rStyle w:val="af4"/>
        </w:rPr>
        <w:t>// &lt;/p:planet&gt;</w:t>
      </w:r>
    </w:p>
    <w:p w:rsidR="005C23DB" w:rsidRDefault="00531924" w:rsidP="00531924">
      <w:pPr>
        <w:pStyle w:val="1"/>
      </w:pPr>
      <w:bookmarkStart w:id="27" w:name="_Toc348862507"/>
      <w:r w:rsidRPr="00505C31">
        <w:t>20</w:t>
      </w:r>
      <w:r>
        <w:t>. Дополнительные возможности обработки XML</w:t>
      </w:r>
      <w:bookmarkEnd w:id="27"/>
    </w:p>
    <w:p w:rsidR="005C23DB" w:rsidRDefault="005C23DB" w:rsidP="005C23DB">
      <w:r>
        <w:t xml:space="preserve">В дополнение к LINQ to XML, платформа .NET содержит несколько программных интерфейсов для работы с XML. Для этого обычно используются классы из пространств имён вида </w:t>
      </w:r>
      <w:r w:rsidRPr="00645992">
        <w:rPr>
          <w:rStyle w:val="a9"/>
        </w:rPr>
        <w:t>System.Xml.*</w:t>
      </w:r>
      <w:r>
        <w:t xml:space="preserve"> (сборка </w:t>
      </w:r>
      <w:r w:rsidRPr="00645992">
        <w:rPr>
          <w:rStyle w:val="a9"/>
        </w:rPr>
        <w:t>System.Xml.dll</w:t>
      </w:r>
      <w:r>
        <w:t>).</w:t>
      </w:r>
    </w:p>
    <w:p w:rsidR="005C23DB" w:rsidRDefault="005C23DB" w:rsidP="005C23DB">
      <w:r>
        <w:t xml:space="preserve">Классы </w:t>
      </w:r>
      <w:r w:rsidRPr="00645992">
        <w:rPr>
          <w:rStyle w:val="af5"/>
        </w:rPr>
        <w:t>XmlReader</w:t>
      </w:r>
      <w:r>
        <w:t xml:space="preserve"> и </w:t>
      </w:r>
      <w:r w:rsidRPr="00645992">
        <w:rPr>
          <w:rStyle w:val="af5"/>
        </w:rPr>
        <w:t>XmlWriter</w:t>
      </w:r>
      <w:r>
        <w:t xml:space="preserve"> </w:t>
      </w:r>
      <w:r w:rsidR="00645992" w:rsidRPr="00645992">
        <w:t>–</w:t>
      </w:r>
      <w:r>
        <w:t xml:space="preserve"> это основа механизма последовательного чтения, обработки и записи XML-документов. Такой подход выгодно использовать, когда документ слишком велик, чтобы читать его в память целиком, или содержит ошибки в структуре.</w:t>
      </w:r>
    </w:p>
    <w:p w:rsidR="005C23DB" w:rsidRDefault="005C23DB" w:rsidP="005C23DB">
      <w:r>
        <w:t xml:space="preserve">Для чтения XML-документов применяется класс </w:t>
      </w:r>
      <w:r w:rsidRPr="00645992">
        <w:rPr>
          <w:rStyle w:val="af5"/>
        </w:rPr>
        <w:t>XmlReader</w:t>
      </w:r>
      <w:r>
        <w:t xml:space="preserve"> и его наследники </w:t>
      </w:r>
      <w:r w:rsidRPr="00645992">
        <w:rPr>
          <w:rStyle w:val="af5"/>
        </w:rPr>
        <w:t>XmlTextReader</w:t>
      </w:r>
      <w:r>
        <w:t xml:space="preserve"> (чтение на основе текстового потока), </w:t>
      </w:r>
      <w:r w:rsidRPr="00645992">
        <w:rPr>
          <w:rStyle w:val="af5"/>
        </w:rPr>
        <w:t>XmlNodeReader</w:t>
      </w:r>
      <w:r>
        <w:t xml:space="preserve"> (разбор XML из объектов </w:t>
      </w:r>
      <w:r w:rsidRPr="00645992">
        <w:rPr>
          <w:rStyle w:val="af5"/>
        </w:rPr>
        <w:t>XmlNode</w:t>
      </w:r>
      <w:r>
        <w:t xml:space="preserve">) и </w:t>
      </w:r>
      <w:r w:rsidRPr="00645992">
        <w:rPr>
          <w:rStyle w:val="af5"/>
        </w:rPr>
        <w:t>XmlValidatingReader</w:t>
      </w:r>
      <w:r>
        <w:t xml:space="preserve"> (чтение с проверкой схемы XML-документа). Класс </w:t>
      </w:r>
      <w:r w:rsidRPr="00645992">
        <w:rPr>
          <w:rStyle w:val="af5"/>
        </w:rPr>
        <w:t>XmlReader</w:t>
      </w:r>
      <w:r>
        <w:t xml:space="preserve"> содержит статический метод </w:t>
      </w:r>
      <w:r w:rsidRPr="00645992">
        <w:rPr>
          <w:rStyle w:val="a9"/>
        </w:rPr>
        <w:t>Create()</w:t>
      </w:r>
      <w:r>
        <w:t xml:space="preserve">, создающий объект для чтения на основе </w:t>
      </w:r>
      <w:r w:rsidRPr="00645992">
        <w:rPr>
          <w:rStyle w:val="af5"/>
        </w:rPr>
        <w:t>Stream</w:t>
      </w:r>
      <w:r>
        <w:t xml:space="preserve">, </w:t>
      </w:r>
      <w:r w:rsidRPr="00645992">
        <w:rPr>
          <w:rStyle w:val="af5"/>
        </w:rPr>
        <w:t>TextReader</w:t>
      </w:r>
      <w:r>
        <w:t xml:space="preserve"> или строки URI (частный случай </w:t>
      </w:r>
      <w:r w:rsidR="00645992">
        <w:rPr>
          <w:lang w:val="en-US"/>
        </w:rPr>
        <w:t>URI</w:t>
      </w:r>
      <w:r w:rsidR="00645992" w:rsidRPr="00645992">
        <w:t xml:space="preserve"> </w:t>
      </w:r>
      <w:r>
        <w:t>– имя файла):</w:t>
      </w:r>
    </w:p>
    <w:p w:rsidR="005C23DB" w:rsidRPr="000170D1" w:rsidRDefault="005C23DB" w:rsidP="00A402DD">
      <w:pPr>
        <w:pStyle w:val="a4"/>
      </w:pPr>
      <w:r w:rsidRPr="00645992">
        <w:rPr>
          <w:rStyle w:val="af5"/>
        </w:rPr>
        <w:t>XmlReader</w:t>
      </w:r>
      <w:r w:rsidRPr="000170D1">
        <w:t xml:space="preserve"> reader = </w:t>
      </w:r>
      <w:r w:rsidRPr="00645992">
        <w:rPr>
          <w:rStyle w:val="af5"/>
        </w:rPr>
        <w:t>XmlReader</w:t>
      </w:r>
      <w:r w:rsidRPr="000170D1">
        <w:t>.Create(</w:t>
      </w:r>
      <w:r w:rsidRPr="00645992">
        <w:rPr>
          <w:rStyle w:val="af7"/>
        </w:rPr>
        <w:t>"planets.xml"</w:t>
      </w:r>
      <w:r w:rsidRPr="000170D1">
        <w:t>);</w:t>
      </w:r>
    </w:p>
    <w:p w:rsidR="005C23DB" w:rsidRDefault="005C23DB" w:rsidP="005C23DB">
      <w:r>
        <w:t xml:space="preserve">Метод </w:t>
      </w:r>
      <w:r w:rsidRPr="00645992">
        <w:rPr>
          <w:rStyle w:val="a9"/>
        </w:rPr>
        <w:t>Create()</w:t>
      </w:r>
      <w:r>
        <w:t xml:space="preserve"> принимает в качестве дополнительного </w:t>
      </w:r>
      <w:r w:rsidR="00645992">
        <w:t>аргумента</w:t>
      </w:r>
      <w:r>
        <w:t xml:space="preserve"> объект класса </w:t>
      </w:r>
      <w:r w:rsidRPr="00645992">
        <w:rPr>
          <w:rStyle w:val="af5"/>
        </w:rPr>
        <w:t>XmlReaderSettings</w:t>
      </w:r>
      <w:r>
        <w:t>, который задаёт различные опции чтения данных:</w:t>
      </w:r>
    </w:p>
    <w:p w:rsidR="005C23DB" w:rsidRPr="00645992" w:rsidRDefault="005C23DB" w:rsidP="00A402DD">
      <w:pPr>
        <w:pStyle w:val="a4"/>
        <w:rPr>
          <w:rStyle w:val="af4"/>
        </w:rPr>
      </w:pPr>
      <w:r w:rsidRPr="00645992">
        <w:rPr>
          <w:rStyle w:val="af4"/>
        </w:rPr>
        <w:t>// игнорируем при чтении комментарии и пробельные символы</w:t>
      </w:r>
    </w:p>
    <w:p w:rsidR="005C23DB" w:rsidRPr="000170D1" w:rsidRDefault="005C23DB" w:rsidP="00A402DD">
      <w:pPr>
        <w:pStyle w:val="a4"/>
      </w:pPr>
      <w:r w:rsidRPr="00645992">
        <w:rPr>
          <w:rStyle w:val="af6"/>
        </w:rPr>
        <w:t>var</w:t>
      </w:r>
      <w:r w:rsidRPr="000170D1">
        <w:t xml:space="preserve"> settings = </w:t>
      </w:r>
      <w:r w:rsidRPr="00645992">
        <w:rPr>
          <w:rStyle w:val="af6"/>
        </w:rPr>
        <w:t>new</w:t>
      </w:r>
      <w:r w:rsidRPr="000170D1">
        <w:t xml:space="preserve"> </w:t>
      </w:r>
      <w:r w:rsidRPr="00645992">
        <w:rPr>
          <w:rStyle w:val="af5"/>
        </w:rPr>
        <w:t>XmlReaderSettings</w:t>
      </w:r>
      <w:r w:rsidRPr="000170D1">
        <w:t>();</w:t>
      </w:r>
    </w:p>
    <w:p w:rsidR="005C23DB" w:rsidRPr="000170D1" w:rsidRDefault="005C23DB" w:rsidP="00A402DD">
      <w:pPr>
        <w:pStyle w:val="a4"/>
      </w:pPr>
      <w:r w:rsidRPr="000170D1">
        <w:lastRenderedPageBreak/>
        <w:t xml:space="preserve">settings.IgnoreComments = </w:t>
      </w:r>
      <w:r w:rsidRPr="00645992">
        <w:rPr>
          <w:rStyle w:val="af6"/>
        </w:rPr>
        <w:t>true</w:t>
      </w:r>
      <w:r w:rsidRPr="000170D1">
        <w:t>;</w:t>
      </w:r>
    </w:p>
    <w:p w:rsidR="005C23DB" w:rsidRPr="000170D1" w:rsidRDefault="005C23DB" w:rsidP="00A402DD">
      <w:pPr>
        <w:pStyle w:val="a4"/>
      </w:pPr>
      <w:r w:rsidRPr="000170D1">
        <w:t xml:space="preserve">settings.IgnoreWhitespace = </w:t>
      </w:r>
      <w:r w:rsidRPr="00645992">
        <w:rPr>
          <w:rStyle w:val="af6"/>
        </w:rPr>
        <w:t>true</w:t>
      </w:r>
      <w:r w:rsidRPr="000170D1">
        <w:t>;</w:t>
      </w:r>
    </w:p>
    <w:p w:rsidR="005C23DB" w:rsidRPr="000170D1" w:rsidRDefault="005C23DB" w:rsidP="00A402DD">
      <w:pPr>
        <w:pStyle w:val="a4"/>
      </w:pPr>
      <w:r w:rsidRPr="00645992">
        <w:rPr>
          <w:rStyle w:val="af5"/>
        </w:rPr>
        <w:t>XmlReader</w:t>
      </w:r>
      <w:r w:rsidRPr="000170D1">
        <w:t xml:space="preserve"> reader = </w:t>
      </w:r>
      <w:r w:rsidRPr="00645992">
        <w:rPr>
          <w:rStyle w:val="af5"/>
        </w:rPr>
        <w:t>XmlReader</w:t>
      </w:r>
      <w:r w:rsidRPr="000170D1">
        <w:t>.Create(</w:t>
      </w:r>
      <w:r w:rsidRPr="00645992">
        <w:rPr>
          <w:rStyle w:val="af7"/>
        </w:rPr>
        <w:t>"planets.xml"</w:t>
      </w:r>
      <w:r w:rsidRPr="000170D1">
        <w:t>, settings);</w:t>
      </w:r>
    </w:p>
    <w:p w:rsidR="005C23DB" w:rsidRDefault="005C23DB" w:rsidP="005C23DB">
      <w:r>
        <w:t xml:space="preserve">Объект </w:t>
      </w:r>
      <w:r w:rsidRPr="008951EC">
        <w:rPr>
          <w:rStyle w:val="af5"/>
        </w:rPr>
        <w:t>XmlReader</w:t>
      </w:r>
      <w:r>
        <w:t xml:space="preserve"> извлекает XML-конструкции из документа при помощи метода </w:t>
      </w:r>
      <w:r w:rsidRPr="008951EC">
        <w:rPr>
          <w:rStyle w:val="a9"/>
        </w:rPr>
        <w:t>Read()</w:t>
      </w:r>
      <w:r w:rsidR="008951EC">
        <w:rPr>
          <w:rStyle w:val="ae"/>
        </w:rPr>
        <w:footnoteReference w:id="21"/>
      </w:r>
      <w:r>
        <w:t xml:space="preserve">. Тип текущей конструкции можно узнать, используя свойство </w:t>
      </w:r>
      <w:r w:rsidRPr="008951EC">
        <w:rPr>
          <w:rStyle w:val="a9"/>
        </w:rPr>
        <w:t>NodeType</w:t>
      </w:r>
      <w:r>
        <w:t xml:space="preserve">, значениями которого являются элементы перечисления </w:t>
      </w:r>
      <w:r w:rsidRPr="008951EC">
        <w:rPr>
          <w:rStyle w:val="af5"/>
        </w:rPr>
        <w:t>XmlNodeType</w:t>
      </w:r>
      <w:r>
        <w:t xml:space="preserve">. В табл. 15 приведены основные элементы этого перечисления. С конструкцией работают, применяя свойства </w:t>
      </w:r>
      <w:r w:rsidRPr="008951EC">
        <w:rPr>
          <w:rStyle w:val="a9"/>
        </w:rPr>
        <w:t>Name</w:t>
      </w:r>
      <w:r>
        <w:t xml:space="preserve"> (имя элемента), </w:t>
      </w:r>
      <w:r w:rsidRPr="008951EC">
        <w:rPr>
          <w:rStyle w:val="a9"/>
        </w:rPr>
        <w:t>Value</w:t>
      </w:r>
      <w:r>
        <w:t xml:space="preserve"> (данные элемента) и некоторые другие.</w:t>
      </w:r>
    </w:p>
    <w:p w:rsidR="005C23DB" w:rsidRDefault="005C23DB" w:rsidP="008951EC">
      <w:pPr>
        <w:pStyle w:val="af8"/>
      </w:pPr>
      <w:r>
        <w:t>Таблица 15</w:t>
      </w:r>
    </w:p>
    <w:p w:rsidR="005C23DB" w:rsidRDefault="005C23DB" w:rsidP="008951EC">
      <w:pPr>
        <w:pStyle w:val="af9"/>
      </w:pPr>
      <w:r>
        <w:t xml:space="preserve">Основные элементы перечисления </w:t>
      </w:r>
      <w:r w:rsidRPr="008951EC">
        <w:rPr>
          <w:rStyle w:val="af5"/>
        </w:rPr>
        <w:t>XmlNodeType</w:t>
      </w:r>
    </w:p>
    <w:tbl>
      <w:tblPr>
        <w:tblStyle w:val="afa"/>
        <w:tblW w:w="5000" w:type="pct"/>
        <w:jc w:val="center"/>
        <w:tblLook w:val="04A0" w:firstRow="1" w:lastRow="0" w:firstColumn="1" w:lastColumn="0" w:noHBand="0" w:noVBand="1"/>
      </w:tblPr>
      <w:tblGrid>
        <w:gridCol w:w="3778"/>
        <w:gridCol w:w="5850"/>
      </w:tblGrid>
      <w:tr w:rsidR="008951EC" w:rsidRPr="008951EC" w:rsidTr="0003256B">
        <w:trPr>
          <w:jc w:val="center"/>
        </w:trPr>
        <w:tc>
          <w:tcPr>
            <w:tcW w:w="1962" w:type="pct"/>
            <w:vAlign w:val="center"/>
          </w:tcPr>
          <w:p w:rsidR="008951EC" w:rsidRPr="008951EC" w:rsidRDefault="008951EC" w:rsidP="008951EC">
            <w:pPr>
              <w:pStyle w:val="aff7"/>
            </w:pPr>
            <w:r w:rsidRPr="008951EC">
              <w:t>Значение</w:t>
            </w:r>
          </w:p>
        </w:tc>
        <w:tc>
          <w:tcPr>
            <w:tcW w:w="3038" w:type="pct"/>
            <w:vAlign w:val="center"/>
          </w:tcPr>
          <w:p w:rsidR="008951EC" w:rsidRPr="008951EC" w:rsidRDefault="008951EC" w:rsidP="008951EC">
            <w:pPr>
              <w:pStyle w:val="aff7"/>
            </w:pPr>
            <w:r w:rsidRPr="008951EC">
              <w:t>Пример</w:t>
            </w:r>
          </w:p>
        </w:tc>
      </w:tr>
      <w:tr w:rsidR="008951EC" w:rsidRPr="00BA3150" w:rsidTr="0003256B">
        <w:trPr>
          <w:jc w:val="center"/>
        </w:trPr>
        <w:tc>
          <w:tcPr>
            <w:tcW w:w="1962" w:type="pct"/>
            <w:vAlign w:val="center"/>
          </w:tcPr>
          <w:p w:rsidR="008951EC" w:rsidRPr="008951EC" w:rsidRDefault="008951EC" w:rsidP="008951EC">
            <w:pPr>
              <w:pStyle w:val="aff8"/>
              <w:rPr>
                <w:rStyle w:val="aff"/>
                <w:rFonts w:ascii="Times New Roman" w:hAnsi="Times New Roman"/>
                <w:sz w:val="24"/>
              </w:rPr>
            </w:pPr>
            <w:r w:rsidRPr="008951EC">
              <w:rPr>
                <w:rStyle w:val="aff"/>
              </w:rPr>
              <w:t>CDATA</w:t>
            </w:r>
          </w:p>
        </w:tc>
        <w:tc>
          <w:tcPr>
            <w:tcW w:w="3038" w:type="pct"/>
            <w:vAlign w:val="center"/>
          </w:tcPr>
          <w:p w:rsidR="008951EC" w:rsidRPr="008951EC" w:rsidRDefault="008951EC" w:rsidP="008951EC">
            <w:pPr>
              <w:pStyle w:val="aff8"/>
              <w:rPr>
                <w:rStyle w:val="afd"/>
              </w:rPr>
            </w:pPr>
            <w:r w:rsidRPr="008951EC">
              <w:rPr>
                <w:rStyle w:val="afd"/>
              </w:rPr>
              <w:t xml:space="preserve">&lt;![CDATA[ </w:t>
            </w:r>
            <w:r w:rsidRPr="00837074">
              <w:rPr>
                <w:rStyle w:val="aff5"/>
                <w:lang w:val="en-US"/>
              </w:rPr>
              <w:t>This is CDATA info</w:t>
            </w:r>
            <w:r w:rsidRPr="008951EC">
              <w:rPr>
                <w:rStyle w:val="afd"/>
              </w:rPr>
              <w:t xml:space="preserve"> ]]&gt;</w:t>
            </w:r>
          </w:p>
        </w:tc>
      </w:tr>
      <w:tr w:rsidR="008951EC" w:rsidRPr="008951EC" w:rsidTr="0003256B">
        <w:trPr>
          <w:jc w:val="center"/>
        </w:trPr>
        <w:tc>
          <w:tcPr>
            <w:tcW w:w="1962" w:type="pct"/>
            <w:vAlign w:val="center"/>
          </w:tcPr>
          <w:p w:rsidR="008951EC" w:rsidRPr="008951EC" w:rsidRDefault="008951EC" w:rsidP="008951EC">
            <w:pPr>
              <w:pStyle w:val="aff8"/>
            </w:pPr>
            <w:r w:rsidRPr="008951EC">
              <w:rPr>
                <w:rStyle w:val="aff"/>
              </w:rPr>
              <w:t>Comment</w:t>
            </w:r>
          </w:p>
        </w:tc>
        <w:tc>
          <w:tcPr>
            <w:tcW w:w="3038" w:type="pct"/>
            <w:vAlign w:val="center"/>
          </w:tcPr>
          <w:p w:rsidR="008951EC" w:rsidRPr="008951EC" w:rsidRDefault="008951EC" w:rsidP="008951EC">
            <w:pPr>
              <w:pStyle w:val="aff8"/>
              <w:rPr>
                <w:rStyle w:val="aff6"/>
              </w:rPr>
            </w:pPr>
            <w:r w:rsidRPr="008951EC">
              <w:rPr>
                <w:rStyle w:val="aff6"/>
              </w:rPr>
              <w:t>&lt;!-- первые четыре планеты --&gt;</w:t>
            </w:r>
          </w:p>
        </w:tc>
      </w:tr>
      <w:tr w:rsidR="008951EC" w:rsidRPr="008951EC" w:rsidTr="0003256B">
        <w:trPr>
          <w:jc w:val="center"/>
        </w:trPr>
        <w:tc>
          <w:tcPr>
            <w:tcW w:w="1962" w:type="pct"/>
            <w:vAlign w:val="center"/>
          </w:tcPr>
          <w:p w:rsidR="008951EC" w:rsidRPr="008951EC" w:rsidRDefault="008951EC" w:rsidP="008951EC">
            <w:pPr>
              <w:pStyle w:val="aff8"/>
            </w:pPr>
            <w:r w:rsidRPr="008951EC">
              <w:rPr>
                <w:rStyle w:val="aff"/>
              </w:rPr>
              <w:t>Document</w:t>
            </w:r>
          </w:p>
        </w:tc>
        <w:tc>
          <w:tcPr>
            <w:tcW w:w="3038" w:type="pct"/>
            <w:vAlign w:val="center"/>
          </w:tcPr>
          <w:p w:rsidR="008951EC" w:rsidRPr="008951EC" w:rsidRDefault="008951EC" w:rsidP="008951EC">
            <w:pPr>
              <w:pStyle w:val="aff8"/>
            </w:pPr>
            <w:r w:rsidRPr="008951EC">
              <w:rPr>
                <w:rStyle w:val="afd"/>
              </w:rPr>
              <w:t>&lt;</w:t>
            </w:r>
            <w:r w:rsidRPr="008951EC">
              <w:rPr>
                <w:rStyle w:val="aff9"/>
              </w:rPr>
              <w:t>planets</w:t>
            </w:r>
            <w:r w:rsidRPr="008951EC">
              <w:rPr>
                <w:rStyle w:val="afd"/>
              </w:rPr>
              <w:t>&gt;</w:t>
            </w:r>
            <w:r w:rsidRPr="008951EC">
              <w:t xml:space="preserve"> (корневой элемент)</w:t>
            </w:r>
          </w:p>
        </w:tc>
      </w:tr>
      <w:tr w:rsidR="008951EC" w:rsidRPr="008951EC" w:rsidTr="0003256B">
        <w:trPr>
          <w:jc w:val="center"/>
        </w:trPr>
        <w:tc>
          <w:tcPr>
            <w:tcW w:w="1962" w:type="pct"/>
            <w:vAlign w:val="center"/>
          </w:tcPr>
          <w:p w:rsidR="008951EC" w:rsidRPr="008951EC" w:rsidRDefault="008951EC" w:rsidP="008951EC">
            <w:pPr>
              <w:pStyle w:val="aff8"/>
              <w:rPr>
                <w:lang w:val="en-US"/>
              </w:rPr>
            </w:pPr>
            <w:r w:rsidRPr="008951EC">
              <w:rPr>
                <w:rStyle w:val="aff"/>
              </w:rPr>
              <w:t>Element</w:t>
            </w:r>
          </w:p>
        </w:tc>
        <w:tc>
          <w:tcPr>
            <w:tcW w:w="3038" w:type="pct"/>
            <w:vAlign w:val="center"/>
          </w:tcPr>
          <w:p w:rsidR="008951EC" w:rsidRPr="008951EC" w:rsidRDefault="008951EC" w:rsidP="008951EC">
            <w:pPr>
              <w:pStyle w:val="aff8"/>
              <w:rPr>
                <w:rStyle w:val="afd"/>
              </w:rPr>
            </w:pPr>
            <w:r w:rsidRPr="008951EC">
              <w:rPr>
                <w:rStyle w:val="afd"/>
              </w:rPr>
              <w:t>&lt;</w:t>
            </w:r>
            <w:r w:rsidRPr="008951EC">
              <w:rPr>
                <w:rStyle w:val="aff9"/>
              </w:rPr>
              <w:t>planet</w:t>
            </w:r>
            <w:r w:rsidRPr="008951EC">
              <w:rPr>
                <w:rStyle w:val="afd"/>
              </w:rPr>
              <w:t>&gt;</w:t>
            </w:r>
          </w:p>
        </w:tc>
      </w:tr>
      <w:tr w:rsidR="008951EC" w:rsidRPr="008951EC" w:rsidTr="0003256B">
        <w:trPr>
          <w:jc w:val="center"/>
        </w:trPr>
        <w:tc>
          <w:tcPr>
            <w:tcW w:w="1962" w:type="pct"/>
            <w:vAlign w:val="center"/>
          </w:tcPr>
          <w:p w:rsidR="008951EC" w:rsidRPr="008951EC" w:rsidRDefault="008951EC" w:rsidP="008951EC">
            <w:pPr>
              <w:pStyle w:val="aff8"/>
              <w:rPr>
                <w:lang w:val="en-US"/>
              </w:rPr>
            </w:pPr>
            <w:r w:rsidRPr="008951EC">
              <w:rPr>
                <w:rStyle w:val="aff"/>
              </w:rPr>
              <w:t>EndElement</w:t>
            </w:r>
          </w:p>
        </w:tc>
        <w:tc>
          <w:tcPr>
            <w:tcW w:w="3038" w:type="pct"/>
            <w:vAlign w:val="center"/>
          </w:tcPr>
          <w:p w:rsidR="008951EC" w:rsidRPr="008951EC" w:rsidRDefault="008951EC" w:rsidP="008951EC">
            <w:pPr>
              <w:pStyle w:val="aff8"/>
              <w:rPr>
                <w:rStyle w:val="afd"/>
              </w:rPr>
            </w:pPr>
            <w:r w:rsidRPr="008951EC">
              <w:rPr>
                <w:rStyle w:val="afd"/>
              </w:rPr>
              <w:t>&lt;/</w:t>
            </w:r>
            <w:r w:rsidRPr="008951EC">
              <w:rPr>
                <w:rStyle w:val="aff9"/>
              </w:rPr>
              <w:t>planet</w:t>
            </w:r>
            <w:r w:rsidRPr="008951EC">
              <w:rPr>
                <w:rStyle w:val="afd"/>
              </w:rPr>
              <w:t>&gt;</w:t>
            </w:r>
          </w:p>
        </w:tc>
      </w:tr>
      <w:tr w:rsidR="008951EC" w:rsidRPr="00BA3150" w:rsidTr="0003256B">
        <w:trPr>
          <w:jc w:val="center"/>
        </w:trPr>
        <w:tc>
          <w:tcPr>
            <w:tcW w:w="1962" w:type="pct"/>
            <w:vAlign w:val="center"/>
          </w:tcPr>
          <w:p w:rsidR="008951EC" w:rsidRPr="008951EC" w:rsidRDefault="008951EC" w:rsidP="008951EC">
            <w:pPr>
              <w:pStyle w:val="aff8"/>
              <w:rPr>
                <w:lang w:val="en-US"/>
              </w:rPr>
            </w:pPr>
            <w:r w:rsidRPr="008951EC">
              <w:rPr>
                <w:rStyle w:val="aff"/>
              </w:rPr>
              <w:t>ProcessingInstruction</w:t>
            </w:r>
          </w:p>
        </w:tc>
        <w:tc>
          <w:tcPr>
            <w:tcW w:w="3038" w:type="pct"/>
            <w:vAlign w:val="center"/>
          </w:tcPr>
          <w:p w:rsidR="008951EC" w:rsidRPr="008951EC" w:rsidRDefault="008951EC" w:rsidP="008951EC">
            <w:pPr>
              <w:pStyle w:val="aff8"/>
              <w:rPr>
                <w:rStyle w:val="afd"/>
              </w:rPr>
            </w:pPr>
            <w:r w:rsidRPr="008951EC">
              <w:rPr>
                <w:rStyle w:val="afd"/>
              </w:rPr>
              <w:t>&lt;?</w:t>
            </w:r>
            <w:r w:rsidRPr="00E24925">
              <w:rPr>
                <w:rStyle w:val="aff9"/>
              </w:rPr>
              <w:t xml:space="preserve">perl lower-to-upper-case </w:t>
            </w:r>
            <w:r w:rsidRPr="008951EC">
              <w:rPr>
                <w:rStyle w:val="afd"/>
              </w:rPr>
              <w:t>?&gt;</w:t>
            </w:r>
          </w:p>
        </w:tc>
      </w:tr>
      <w:tr w:rsidR="008951EC" w:rsidRPr="008951EC" w:rsidTr="0003256B">
        <w:trPr>
          <w:jc w:val="center"/>
        </w:trPr>
        <w:tc>
          <w:tcPr>
            <w:tcW w:w="1962" w:type="pct"/>
            <w:vAlign w:val="center"/>
          </w:tcPr>
          <w:p w:rsidR="008951EC" w:rsidRPr="008951EC" w:rsidRDefault="008951EC" w:rsidP="008951EC">
            <w:pPr>
              <w:pStyle w:val="aff8"/>
              <w:rPr>
                <w:lang w:val="en-US"/>
              </w:rPr>
            </w:pPr>
            <w:r w:rsidRPr="008951EC">
              <w:rPr>
                <w:rStyle w:val="aff"/>
              </w:rPr>
              <w:t>Text</w:t>
            </w:r>
          </w:p>
        </w:tc>
        <w:tc>
          <w:tcPr>
            <w:tcW w:w="3038" w:type="pct"/>
            <w:vAlign w:val="center"/>
          </w:tcPr>
          <w:p w:rsidR="008951EC" w:rsidRPr="008951EC" w:rsidRDefault="008951EC" w:rsidP="008951EC">
            <w:pPr>
              <w:pStyle w:val="aff8"/>
              <w:rPr>
                <w:rStyle w:val="aff"/>
              </w:rPr>
            </w:pPr>
            <w:r w:rsidRPr="008951EC">
              <w:rPr>
                <w:rStyle w:val="aff"/>
              </w:rPr>
              <w:t>Mercury</w:t>
            </w:r>
          </w:p>
        </w:tc>
      </w:tr>
      <w:tr w:rsidR="008951EC" w:rsidRPr="008951EC" w:rsidTr="0003256B">
        <w:trPr>
          <w:jc w:val="center"/>
        </w:trPr>
        <w:tc>
          <w:tcPr>
            <w:tcW w:w="1962" w:type="pct"/>
            <w:vAlign w:val="center"/>
          </w:tcPr>
          <w:p w:rsidR="008951EC" w:rsidRPr="008951EC" w:rsidRDefault="008951EC" w:rsidP="008951EC">
            <w:pPr>
              <w:pStyle w:val="aff8"/>
              <w:rPr>
                <w:lang w:val="en-US"/>
              </w:rPr>
            </w:pPr>
            <w:r w:rsidRPr="008951EC">
              <w:rPr>
                <w:rStyle w:val="aff"/>
              </w:rPr>
              <w:t>Whitespace</w:t>
            </w:r>
          </w:p>
        </w:tc>
        <w:tc>
          <w:tcPr>
            <w:tcW w:w="3038" w:type="pct"/>
            <w:vAlign w:val="center"/>
          </w:tcPr>
          <w:p w:rsidR="008951EC" w:rsidRPr="008951EC" w:rsidRDefault="008951EC" w:rsidP="008951EC">
            <w:pPr>
              <w:pStyle w:val="aff8"/>
              <w:rPr>
                <w:rStyle w:val="XML0"/>
                <w:rFonts w:ascii="Times New Roman" w:hAnsi="Times New Roman"/>
                <w:color w:val="auto"/>
                <w:sz w:val="24"/>
                <w:lang w:val="ru-RU"/>
              </w:rPr>
            </w:pPr>
            <w:r w:rsidRPr="008951EC">
              <w:rPr>
                <w:rStyle w:val="aff"/>
              </w:rPr>
              <w:t>\r \t \n</w:t>
            </w:r>
            <w:r w:rsidRPr="008951EC">
              <w:t xml:space="preserve"> (перевод строки, табуляция)</w:t>
            </w:r>
          </w:p>
        </w:tc>
      </w:tr>
      <w:tr w:rsidR="008951EC" w:rsidRPr="008951EC" w:rsidTr="0003256B">
        <w:trPr>
          <w:jc w:val="center"/>
        </w:trPr>
        <w:tc>
          <w:tcPr>
            <w:tcW w:w="1962" w:type="pct"/>
            <w:vAlign w:val="center"/>
          </w:tcPr>
          <w:p w:rsidR="008951EC" w:rsidRPr="008951EC" w:rsidRDefault="008951EC" w:rsidP="008951EC">
            <w:pPr>
              <w:pStyle w:val="aff8"/>
              <w:rPr>
                <w:lang w:val="en-US"/>
              </w:rPr>
            </w:pPr>
            <w:r w:rsidRPr="008951EC">
              <w:rPr>
                <w:rStyle w:val="aff"/>
              </w:rPr>
              <w:t>XmlDeclaration</w:t>
            </w:r>
          </w:p>
        </w:tc>
        <w:tc>
          <w:tcPr>
            <w:tcW w:w="3038" w:type="pct"/>
            <w:vAlign w:val="center"/>
          </w:tcPr>
          <w:p w:rsidR="008951EC" w:rsidRPr="008951EC" w:rsidRDefault="008951EC" w:rsidP="008951EC">
            <w:pPr>
              <w:pStyle w:val="aff8"/>
              <w:rPr>
                <w:rStyle w:val="afd"/>
              </w:rPr>
            </w:pPr>
            <w:r w:rsidRPr="008951EC">
              <w:rPr>
                <w:rStyle w:val="afd"/>
              </w:rPr>
              <w:t>&lt;?</w:t>
            </w:r>
            <w:r w:rsidRPr="008951EC">
              <w:rPr>
                <w:rStyle w:val="aff9"/>
              </w:rPr>
              <w:t>xml</w:t>
            </w:r>
            <w:r w:rsidRPr="008951EC">
              <w:rPr>
                <w:rStyle w:val="afd"/>
              </w:rPr>
              <w:t xml:space="preserve"> </w:t>
            </w:r>
            <w:r w:rsidRPr="008951EC">
              <w:rPr>
                <w:rStyle w:val="XML0"/>
              </w:rPr>
              <w:t>version</w:t>
            </w:r>
            <w:r w:rsidRPr="008951EC">
              <w:rPr>
                <w:rStyle w:val="afd"/>
              </w:rPr>
              <w:t xml:space="preserve">="1.0" </w:t>
            </w:r>
            <w:r w:rsidRPr="008951EC">
              <w:rPr>
                <w:rStyle w:val="XML0"/>
              </w:rPr>
              <w:t>encoding</w:t>
            </w:r>
            <w:r w:rsidRPr="008951EC">
              <w:rPr>
                <w:rStyle w:val="afd"/>
              </w:rPr>
              <w:t>="utf-8" ?&gt;</w:t>
            </w:r>
          </w:p>
        </w:tc>
      </w:tr>
    </w:tbl>
    <w:p w:rsidR="005C23DB" w:rsidRDefault="005C23DB" w:rsidP="005C23DB">
      <w:r>
        <w:t>Следующий пример демонстрирует разбор XML-файла и печать разобранных конструкций:</w:t>
      </w:r>
    </w:p>
    <w:p w:rsidR="005C23DB" w:rsidRPr="000170D1" w:rsidRDefault="005C23DB" w:rsidP="00A402DD">
      <w:pPr>
        <w:pStyle w:val="a4"/>
      </w:pPr>
      <w:r w:rsidRPr="008951EC">
        <w:rPr>
          <w:rStyle w:val="af6"/>
        </w:rPr>
        <w:t>using</w:t>
      </w:r>
      <w:r w:rsidRPr="000170D1">
        <w:t xml:space="preserve"> (</w:t>
      </w:r>
      <w:r w:rsidRPr="008951EC">
        <w:rPr>
          <w:rStyle w:val="af6"/>
        </w:rPr>
        <w:t>var</w:t>
      </w:r>
      <w:r w:rsidRPr="000170D1">
        <w:t xml:space="preserve"> r = </w:t>
      </w:r>
      <w:r w:rsidRPr="008951EC">
        <w:rPr>
          <w:rStyle w:val="af5"/>
        </w:rPr>
        <w:t>XmlReader</w:t>
      </w:r>
      <w:r w:rsidRPr="000170D1">
        <w:t>.Create(</w:t>
      </w:r>
      <w:r w:rsidRPr="008951EC">
        <w:rPr>
          <w:rStyle w:val="af7"/>
        </w:rPr>
        <w:t>"planets.xml"</w:t>
      </w:r>
      <w:r w:rsidRPr="000170D1">
        <w:t>))</w:t>
      </w:r>
    </w:p>
    <w:p w:rsidR="005C23DB" w:rsidRPr="000170D1" w:rsidRDefault="005C23DB" w:rsidP="00A402DD">
      <w:pPr>
        <w:pStyle w:val="a4"/>
      </w:pPr>
      <w:r w:rsidRPr="000170D1">
        <w:t>{</w:t>
      </w:r>
    </w:p>
    <w:p w:rsidR="005C23DB" w:rsidRPr="000170D1" w:rsidRDefault="005C23DB" w:rsidP="00A402DD">
      <w:pPr>
        <w:pStyle w:val="a4"/>
      </w:pPr>
      <w:r w:rsidRPr="000170D1">
        <w:t xml:space="preserve">    </w:t>
      </w:r>
      <w:r w:rsidRPr="008951EC">
        <w:rPr>
          <w:rStyle w:val="af6"/>
        </w:rPr>
        <w:t>while</w:t>
      </w:r>
      <w:r w:rsidRPr="000170D1">
        <w:t xml:space="preserve"> (r.Read())</w:t>
      </w:r>
    </w:p>
    <w:p w:rsidR="005C23DB" w:rsidRPr="000170D1" w:rsidRDefault="005C23DB" w:rsidP="00A402DD">
      <w:pPr>
        <w:pStyle w:val="a4"/>
      </w:pPr>
      <w:r w:rsidRPr="000170D1">
        <w:t xml:space="preserve">    {</w:t>
      </w:r>
    </w:p>
    <w:p w:rsidR="005C23DB" w:rsidRPr="000170D1" w:rsidRDefault="005C23DB" w:rsidP="00A402DD">
      <w:pPr>
        <w:pStyle w:val="a4"/>
      </w:pPr>
      <w:r w:rsidRPr="000170D1">
        <w:t xml:space="preserve">        </w:t>
      </w:r>
      <w:r w:rsidRPr="008951EC">
        <w:rPr>
          <w:rStyle w:val="af5"/>
        </w:rPr>
        <w:t>Console</w:t>
      </w:r>
      <w:r w:rsidRPr="000170D1">
        <w:t>.Write(</w:t>
      </w:r>
      <w:r w:rsidRPr="008951EC">
        <w:rPr>
          <w:rStyle w:val="af7"/>
        </w:rPr>
        <w:t>"{0}\t"</w:t>
      </w:r>
      <w:r w:rsidRPr="000170D1">
        <w:t>, r.Depth);</w:t>
      </w:r>
    </w:p>
    <w:p w:rsidR="005C23DB" w:rsidRPr="000170D1" w:rsidRDefault="005C23DB" w:rsidP="00A402DD">
      <w:pPr>
        <w:pStyle w:val="a4"/>
      </w:pPr>
      <w:r w:rsidRPr="000170D1">
        <w:t xml:space="preserve">        </w:t>
      </w:r>
      <w:r w:rsidRPr="008951EC">
        <w:rPr>
          <w:rStyle w:val="af6"/>
        </w:rPr>
        <w:t>switch</w:t>
      </w:r>
      <w:r w:rsidRPr="000170D1">
        <w:t xml:space="preserve"> (r.NodeType)</w:t>
      </w:r>
    </w:p>
    <w:p w:rsidR="005C23DB" w:rsidRPr="000170D1" w:rsidRDefault="005C23DB" w:rsidP="00A402DD">
      <w:pPr>
        <w:pStyle w:val="a4"/>
      </w:pPr>
      <w:r w:rsidRPr="000170D1">
        <w:t xml:space="preserve">        {</w:t>
      </w:r>
    </w:p>
    <w:p w:rsidR="005C23DB" w:rsidRPr="000170D1" w:rsidRDefault="005C23DB" w:rsidP="00A402DD">
      <w:pPr>
        <w:pStyle w:val="a4"/>
      </w:pPr>
      <w:r w:rsidRPr="000170D1">
        <w:t xml:space="preserve">            </w:t>
      </w:r>
      <w:r w:rsidRPr="008951EC">
        <w:rPr>
          <w:rStyle w:val="af6"/>
        </w:rPr>
        <w:t>case</w:t>
      </w:r>
      <w:r w:rsidRPr="000170D1">
        <w:t xml:space="preserve"> </w:t>
      </w:r>
      <w:r w:rsidRPr="008951EC">
        <w:rPr>
          <w:rStyle w:val="af5"/>
        </w:rPr>
        <w:t>XmlNodeType</w:t>
      </w:r>
      <w:r w:rsidRPr="000170D1">
        <w:t>.Element:</w:t>
      </w:r>
    </w:p>
    <w:p w:rsidR="005C23DB" w:rsidRPr="000170D1" w:rsidRDefault="005C23DB" w:rsidP="00A402DD">
      <w:pPr>
        <w:pStyle w:val="a4"/>
      </w:pPr>
      <w:r w:rsidRPr="000170D1">
        <w:t xml:space="preserve">            </w:t>
      </w:r>
      <w:r w:rsidRPr="008951EC">
        <w:rPr>
          <w:rStyle w:val="af6"/>
        </w:rPr>
        <w:t>case</w:t>
      </w:r>
      <w:r w:rsidRPr="000170D1">
        <w:t xml:space="preserve"> </w:t>
      </w:r>
      <w:r w:rsidRPr="008951EC">
        <w:rPr>
          <w:rStyle w:val="af5"/>
        </w:rPr>
        <w:t>XmlNodeType</w:t>
      </w:r>
      <w:r w:rsidRPr="000170D1">
        <w:t>.EndElement:</w:t>
      </w:r>
    </w:p>
    <w:p w:rsidR="005C23DB" w:rsidRPr="000170D1" w:rsidRDefault="005C23DB" w:rsidP="00A402DD">
      <w:pPr>
        <w:pStyle w:val="a4"/>
      </w:pPr>
      <w:r w:rsidRPr="000170D1">
        <w:t xml:space="preserve">            </w:t>
      </w:r>
      <w:r w:rsidRPr="008951EC">
        <w:rPr>
          <w:rStyle w:val="af6"/>
        </w:rPr>
        <w:t xml:space="preserve">    </w:t>
      </w:r>
      <w:r w:rsidRPr="008951EC">
        <w:rPr>
          <w:rStyle w:val="af5"/>
        </w:rPr>
        <w:t>Console</w:t>
      </w:r>
      <w:r w:rsidRPr="000170D1">
        <w:t>.WriteLine(r.Name);</w:t>
      </w:r>
    </w:p>
    <w:p w:rsidR="005C23DB" w:rsidRPr="000170D1" w:rsidRDefault="005C23DB" w:rsidP="00A402DD">
      <w:pPr>
        <w:pStyle w:val="a4"/>
      </w:pPr>
      <w:r w:rsidRPr="000170D1">
        <w:t xml:space="preserve">            </w:t>
      </w:r>
      <w:r w:rsidRPr="008951EC">
        <w:rPr>
          <w:rStyle w:val="af6"/>
        </w:rPr>
        <w:t xml:space="preserve">    break</w:t>
      </w:r>
      <w:r w:rsidRPr="000170D1">
        <w:t>;</w:t>
      </w:r>
    </w:p>
    <w:p w:rsidR="005C23DB" w:rsidRPr="000170D1" w:rsidRDefault="005C23DB" w:rsidP="00A402DD">
      <w:pPr>
        <w:pStyle w:val="a4"/>
      </w:pPr>
      <w:r w:rsidRPr="000170D1">
        <w:t xml:space="preserve">            </w:t>
      </w:r>
      <w:r w:rsidRPr="008951EC">
        <w:rPr>
          <w:rStyle w:val="af6"/>
        </w:rPr>
        <w:t>case</w:t>
      </w:r>
      <w:r w:rsidRPr="000170D1">
        <w:t xml:space="preserve"> </w:t>
      </w:r>
      <w:r w:rsidRPr="008951EC">
        <w:rPr>
          <w:rStyle w:val="af5"/>
        </w:rPr>
        <w:t>XmlNodeType</w:t>
      </w:r>
      <w:r w:rsidRPr="000170D1">
        <w:t>.Text:</w:t>
      </w:r>
    </w:p>
    <w:p w:rsidR="005C23DB" w:rsidRPr="000170D1" w:rsidRDefault="005C23DB" w:rsidP="00A402DD">
      <w:pPr>
        <w:pStyle w:val="a4"/>
      </w:pPr>
      <w:r w:rsidRPr="000170D1">
        <w:t xml:space="preserve">            </w:t>
      </w:r>
      <w:r w:rsidRPr="008951EC">
        <w:rPr>
          <w:rStyle w:val="af6"/>
        </w:rPr>
        <w:t>case</w:t>
      </w:r>
      <w:r w:rsidRPr="000170D1">
        <w:t xml:space="preserve"> </w:t>
      </w:r>
      <w:r w:rsidRPr="008951EC">
        <w:rPr>
          <w:rStyle w:val="af5"/>
        </w:rPr>
        <w:t>XmlNodeType</w:t>
      </w:r>
      <w:r w:rsidRPr="000170D1">
        <w:t>.Comment:</w:t>
      </w:r>
    </w:p>
    <w:p w:rsidR="005C23DB" w:rsidRPr="000170D1" w:rsidRDefault="005C23DB" w:rsidP="00A402DD">
      <w:pPr>
        <w:pStyle w:val="a4"/>
      </w:pPr>
      <w:r w:rsidRPr="000170D1">
        <w:t xml:space="preserve">            </w:t>
      </w:r>
      <w:r w:rsidRPr="008951EC">
        <w:rPr>
          <w:rStyle w:val="af6"/>
        </w:rPr>
        <w:t>case</w:t>
      </w:r>
      <w:r w:rsidRPr="000170D1">
        <w:t xml:space="preserve"> </w:t>
      </w:r>
      <w:r w:rsidRPr="008951EC">
        <w:rPr>
          <w:rStyle w:val="af5"/>
        </w:rPr>
        <w:t>XmlNodeType</w:t>
      </w:r>
      <w:r w:rsidRPr="000170D1">
        <w:t>.XmlDeclaration:</w:t>
      </w:r>
    </w:p>
    <w:p w:rsidR="005C23DB" w:rsidRPr="000170D1" w:rsidRDefault="005C23DB" w:rsidP="00A402DD">
      <w:pPr>
        <w:pStyle w:val="a4"/>
      </w:pPr>
      <w:r w:rsidRPr="000170D1">
        <w:t xml:space="preserve">                </w:t>
      </w:r>
      <w:r w:rsidRPr="008951EC">
        <w:rPr>
          <w:rStyle w:val="af5"/>
        </w:rPr>
        <w:t>Console</w:t>
      </w:r>
      <w:r w:rsidRPr="000170D1">
        <w:t>.WriteLine(r.Value);</w:t>
      </w:r>
    </w:p>
    <w:p w:rsidR="005C23DB" w:rsidRPr="00837074" w:rsidRDefault="005C23DB" w:rsidP="00A402DD">
      <w:pPr>
        <w:pStyle w:val="a4"/>
        <w:rPr>
          <w:lang w:val="ru-RU"/>
        </w:rPr>
      </w:pPr>
      <w:r w:rsidRPr="000170D1">
        <w:t xml:space="preserve">                </w:t>
      </w:r>
      <w:r w:rsidRPr="008951EC">
        <w:rPr>
          <w:rStyle w:val="af6"/>
        </w:rPr>
        <w:t>break</w:t>
      </w:r>
      <w:r w:rsidRPr="00837074">
        <w:rPr>
          <w:lang w:val="ru-RU"/>
        </w:rPr>
        <w:t>;</w:t>
      </w:r>
    </w:p>
    <w:p w:rsidR="005C23DB" w:rsidRPr="00837074" w:rsidRDefault="005C23DB" w:rsidP="00A402DD">
      <w:pPr>
        <w:pStyle w:val="a4"/>
        <w:rPr>
          <w:lang w:val="ru-RU"/>
        </w:rPr>
      </w:pPr>
      <w:r w:rsidRPr="00837074">
        <w:rPr>
          <w:lang w:val="ru-RU"/>
        </w:rPr>
        <w:t xml:space="preserve">        }</w:t>
      </w:r>
    </w:p>
    <w:p w:rsidR="005C23DB" w:rsidRPr="00837074" w:rsidRDefault="005C23DB" w:rsidP="00A402DD">
      <w:pPr>
        <w:pStyle w:val="a4"/>
        <w:rPr>
          <w:lang w:val="ru-RU"/>
        </w:rPr>
      </w:pPr>
      <w:r w:rsidRPr="00837074">
        <w:rPr>
          <w:lang w:val="ru-RU"/>
        </w:rPr>
        <w:t xml:space="preserve">    }</w:t>
      </w:r>
    </w:p>
    <w:p w:rsidR="005C23DB" w:rsidRPr="00837074" w:rsidRDefault="005C23DB" w:rsidP="00A402DD">
      <w:pPr>
        <w:pStyle w:val="a4"/>
        <w:rPr>
          <w:lang w:val="ru-RU"/>
        </w:rPr>
      </w:pPr>
      <w:r w:rsidRPr="00837074">
        <w:rPr>
          <w:lang w:val="ru-RU"/>
        </w:rPr>
        <w:t>}</w:t>
      </w:r>
    </w:p>
    <w:p w:rsidR="005C23DB" w:rsidRDefault="005C23DB" w:rsidP="005C23DB">
      <w:r>
        <w:lastRenderedPageBreak/>
        <w:t xml:space="preserve">Для чтения атрибутов текущего элемента можно использовать индексатор </w:t>
      </w:r>
      <w:r w:rsidRPr="008951EC">
        <w:rPr>
          <w:rStyle w:val="af5"/>
        </w:rPr>
        <w:t>XmlReader</w:t>
      </w:r>
      <w:r>
        <w:t xml:space="preserve">, указав имя или позицию атрибута (если атрибута не существует, индексатор вернёт значение </w:t>
      </w:r>
      <w:r w:rsidRPr="008951EC">
        <w:rPr>
          <w:rStyle w:val="af6"/>
        </w:rPr>
        <w:t>null</w:t>
      </w:r>
      <w:r>
        <w:t>):</w:t>
      </w:r>
    </w:p>
    <w:p w:rsidR="005C23DB" w:rsidRPr="008951EC" w:rsidRDefault="005C23DB" w:rsidP="00681370">
      <w:pPr>
        <w:pStyle w:val="a4"/>
        <w:rPr>
          <w:rStyle w:val="af4"/>
        </w:rPr>
      </w:pPr>
      <w:r w:rsidRPr="008951EC">
        <w:rPr>
          <w:rStyle w:val="af4"/>
        </w:rPr>
        <w:t>// переписанный фрагмент оператора switch из предыдущего примера</w:t>
      </w:r>
    </w:p>
    <w:p w:rsidR="005C23DB" w:rsidRPr="000170D1" w:rsidRDefault="005C23DB" w:rsidP="00681370">
      <w:pPr>
        <w:pStyle w:val="a4"/>
      </w:pPr>
      <w:r w:rsidRPr="008951EC">
        <w:rPr>
          <w:rStyle w:val="af6"/>
        </w:rPr>
        <w:t>switch</w:t>
      </w:r>
      <w:r w:rsidRPr="000170D1">
        <w:t xml:space="preserve"> (r.NodeType)</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8951EC">
        <w:rPr>
          <w:rStyle w:val="af6"/>
        </w:rPr>
        <w:t>case</w:t>
      </w:r>
      <w:r w:rsidRPr="000170D1">
        <w:t xml:space="preserve"> </w:t>
      </w:r>
      <w:r w:rsidRPr="008951EC">
        <w:rPr>
          <w:rStyle w:val="af5"/>
        </w:rPr>
        <w:t>XmlNodeType</w:t>
      </w:r>
      <w:r w:rsidRPr="000170D1">
        <w:t>.Element:</w:t>
      </w:r>
    </w:p>
    <w:p w:rsidR="005C23DB" w:rsidRPr="000170D1" w:rsidRDefault="005C23DB" w:rsidP="00681370">
      <w:pPr>
        <w:pStyle w:val="a4"/>
      </w:pPr>
      <w:r w:rsidRPr="000170D1">
        <w:t xml:space="preserve">        </w:t>
      </w:r>
      <w:r w:rsidRPr="008951EC">
        <w:rPr>
          <w:rStyle w:val="af5"/>
        </w:rPr>
        <w:t>Console</w:t>
      </w:r>
      <w:r w:rsidRPr="000170D1">
        <w:t>.WriteLine(r.Name);</w:t>
      </w:r>
    </w:p>
    <w:p w:rsidR="005C23DB" w:rsidRPr="000170D1" w:rsidRDefault="005C23DB" w:rsidP="00681370">
      <w:pPr>
        <w:pStyle w:val="a4"/>
      </w:pPr>
      <w:r w:rsidRPr="000170D1">
        <w:t xml:space="preserve">        </w:t>
      </w:r>
      <w:r w:rsidRPr="0033105F">
        <w:rPr>
          <w:rStyle w:val="af6"/>
        </w:rPr>
        <w:t>string</w:t>
      </w:r>
      <w:r w:rsidRPr="000170D1">
        <w:t xml:space="preserve"> attribute = r[</w:t>
      </w:r>
      <w:r w:rsidRPr="0033105F">
        <w:rPr>
          <w:rStyle w:val="af7"/>
        </w:rPr>
        <w:t>"units"</w:t>
      </w:r>
      <w:r w:rsidRPr="000170D1">
        <w:t>];</w:t>
      </w:r>
    </w:p>
    <w:p w:rsidR="005C23DB" w:rsidRPr="000170D1" w:rsidRDefault="005C23DB" w:rsidP="00681370">
      <w:pPr>
        <w:pStyle w:val="a4"/>
      </w:pPr>
      <w:r w:rsidRPr="000170D1">
        <w:t xml:space="preserve">        </w:t>
      </w:r>
      <w:r w:rsidRPr="008951EC">
        <w:rPr>
          <w:rStyle w:val="af5"/>
        </w:rPr>
        <w:t>Console</w:t>
      </w:r>
      <w:r w:rsidRPr="000170D1">
        <w:t xml:space="preserve">.WriteLine(attribute ?? </w:t>
      </w:r>
      <w:r w:rsidRPr="0033105F">
        <w:rPr>
          <w:rStyle w:val="af6"/>
        </w:rPr>
        <w:t>string</w:t>
      </w:r>
      <w:r w:rsidRPr="000170D1">
        <w:t>.Empty);</w:t>
      </w:r>
    </w:p>
    <w:p w:rsidR="005C23DB" w:rsidRPr="005C6AE4" w:rsidRDefault="005C23DB" w:rsidP="00681370">
      <w:pPr>
        <w:pStyle w:val="a4"/>
        <w:rPr>
          <w:lang w:val="ru-RU"/>
        </w:rPr>
      </w:pPr>
      <w:r w:rsidRPr="000170D1">
        <w:t xml:space="preserve">        </w:t>
      </w:r>
      <w:r w:rsidRPr="0097439E">
        <w:rPr>
          <w:rStyle w:val="af6"/>
        </w:rPr>
        <w:t>break</w:t>
      </w:r>
      <w:r w:rsidRPr="005C6AE4">
        <w:rPr>
          <w:lang w:val="ru-RU"/>
        </w:rPr>
        <w:t>;</w:t>
      </w:r>
    </w:p>
    <w:p w:rsidR="005C23DB" w:rsidRPr="005C6AE4" w:rsidRDefault="005C23DB" w:rsidP="00681370">
      <w:pPr>
        <w:pStyle w:val="a4"/>
        <w:rPr>
          <w:lang w:val="ru-RU"/>
        </w:rPr>
      </w:pPr>
      <w:r w:rsidRPr="005C6AE4">
        <w:rPr>
          <w:lang w:val="ru-RU"/>
        </w:rPr>
        <w:t xml:space="preserve">    . . .</w:t>
      </w:r>
    </w:p>
    <w:p w:rsidR="005C23DB" w:rsidRPr="005C6AE4" w:rsidRDefault="005C23DB" w:rsidP="00681370">
      <w:pPr>
        <w:pStyle w:val="a4"/>
        <w:rPr>
          <w:lang w:val="ru-RU"/>
        </w:rPr>
      </w:pPr>
      <w:r w:rsidRPr="005C6AE4">
        <w:rPr>
          <w:lang w:val="ru-RU"/>
        </w:rPr>
        <w:t>}</w:t>
      </w:r>
    </w:p>
    <w:p w:rsidR="005C23DB" w:rsidRDefault="005C23DB" w:rsidP="005C23DB">
      <w:r>
        <w:t xml:space="preserve">Набор методов класса </w:t>
      </w:r>
      <w:r w:rsidRPr="0033105F">
        <w:rPr>
          <w:rStyle w:val="af5"/>
        </w:rPr>
        <w:t>XmlReader</w:t>
      </w:r>
      <w:r>
        <w:t xml:space="preserve">, начинающихся с префикса </w:t>
      </w:r>
      <w:r w:rsidRPr="0033105F">
        <w:rPr>
          <w:rStyle w:val="a9"/>
        </w:rPr>
        <w:t>MoveTo</w:t>
      </w:r>
      <w:r>
        <w:t xml:space="preserve"> (</w:t>
      </w:r>
      <w:r w:rsidRPr="0033105F">
        <w:rPr>
          <w:rStyle w:val="a9"/>
        </w:rPr>
        <w:t>MoveToElement()</w:t>
      </w:r>
      <w:r>
        <w:t xml:space="preserve"> и т. п.), может использоваться для перехода к следующей XML-конструкции в потоке. Вернуться к просмотренным конструкциям нельзя.</w:t>
      </w:r>
    </w:p>
    <w:p w:rsidR="005C23DB" w:rsidRDefault="005C23DB" w:rsidP="005C23DB">
      <w:r>
        <w:t xml:space="preserve">Класс </w:t>
      </w:r>
      <w:r w:rsidRPr="0033105F">
        <w:rPr>
          <w:rStyle w:val="af5"/>
        </w:rPr>
        <w:t>XmlWriter</w:t>
      </w:r>
      <w:r>
        <w:t xml:space="preserve"> – это абстрактный класс для создания XML-данных. Подчеркнём, что XML-данные всегда могут быть сформированы в виде простой строки и затем записаны в любой поток. Однако такой подход не лишён недостатков </w:t>
      </w:r>
      <w:r w:rsidR="0033105F">
        <w:t>–</w:t>
      </w:r>
      <w:r>
        <w:t xml:space="preserve"> возрастает вероятность неправильного формирования структуры XML из-за элементарных ошибок. Класс </w:t>
      </w:r>
      <w:r w:rsidRPr="0033105F">
        <w:rPr>
          <w:rStyle w:val="af5"/>
        </w:rPr>
        <w:t>XmlWriter</w:t>
      </w:r>
      <w:r>
        <w:t xml:space="preserve"> и его наследники (например, </w:t>
      </w:r>
      <w:r w:rsidRPr="0033105F">
        <w:rPr>
          <w:rStyle w:val="af5"/>
        </w:rPr>
        <w:t>XmlTextWriter</w:t>
      </w:r>
      <w:r>
        <w:t>) предоставляют более «помехоустойчивый» способ генерации XML-документа.</w:t>
      </w:r>
    </w:p>
    <w:p w:rsidR="005C23DB" w:rsidRDefault="005C23DB" w:rsidP="005C23DB">
      <w:r>
        <w:t xml:space="preserve">Приведём пример работы с классом </w:t>
      </w:r>
      <w:r w:rsidRPr="0033105F">
        <w:rPr>
          <w:rStyle w:val="af5"/>
        </w:rPr>
        <w:t>XmlWriter</w:t>
      </w:r>
      <w:r>
        <w:t>.</w:t>
      </w:r>
    </w:p>
    <w:p w:rsidR="005C23DB" w:rsidRPr="0033105F" w:rsidRDefault="005C23DB" w:rsidP="00681370">
      <w:pPr>
        <w:pStyle w:val="a4"/>
        <w:rPr>
          <w:rStyle w:val="af4"/>
        </w:rPr>
      </w:pPr>
      <w:r w:rsidRPr="0033105F">
        <w:rPr>
          <w:rStyle w:val="af4"/>
        </w:rPr>
        <w:t>// опция для формирования отступов в документе</w:t>
      </w:r>
    </w:p>
    <w:p w:rsidR="005C23DB" w:rsidRPr="000170D1" w:rsidRDefault="005C23DB" w:rsidP="00681370">
      <w:pPr>
        <w:pStyle w:val="a4"/>
      </w:pPr>
      <w:r w:rsidRPr="0033105F">
        <w:rPr>
          <w:rStyle w:val="af6"/>
        </w:rPr>
        <w:t>var</w:t>
      </w:r>
      <w:r w:rsidRPr="000170D1">
        <w:t xml:space="preserve"> settings = </w:t>
      </w:r>
      <w:r w:rsidRPr="0033105F">
        <w:rPr>
          <w:rStyle w:val="af6"/>
        </w:rPr>
        <w:t>new</w:t>
      </w:r>
      <w:r w:rsidRPr="000170D1">
        <w:t xml:space="preserve"> </w:t>
      </w:r>
      <w:r w:rsidRPr="0033105F">
        <w:rPr>
          <w:rStyle w:val="af5"/>
        </w:rPr>
        <w:t>XmlWriterSettings</w:t>
      </w:r>
      <w:r w:rsidRPr="000170D1">
        <w:t xml:space="preserve"> {Indent = </w:t>
      </w:r>
      <w:r w:rsidRPr="0033105F">
        <w:rPr>
          <w:rStyle w:val="af6"/>
        </w:rPr>
        <w:t>true</w:t>
      </w:r>
      <w:r w:rsidRPr="000170D1">
        <w:t xml:space="preserve"> };</w:t>
      </w:r>
    </w:p>
    <w:p w:rsidR="005C23DB" w:rsidRPr="000170D1" w:rsidRDefault="005C23DB" w:rsidP="00681370">
      <w:pPr>
        <w:pStyle w:val="a4"/>
      </w:pPr>
      <w:r w:rsidRPr="0033105F">
        <w:rPr>
          <w:rStyle w:val="af6"/>
        </w:rPr>
        <w:t>using</w:t>
      </w:r>
      <w:r w:rsidRPr="000170D1">
        <w:t xml:space="preserve"> (</w:t>
      </w:r>
      <w:r w:rsidRPr="0033105F">
        <w:rPr>
          <w:rStyle w:val="af6"/>
        </w:rPr>
        <w:t>var</w:t>
      </w:r>
      <w:r w:rsidRPr="000170D1">
        <w:t xml:space="preserve"> writer = </w:t>
      </w:r>
      <w:r w:rsidRPr="0033105F">
        <w:rPr>
          <w:rStyle w:val="af5"/>
        </w:rPr>
        <w:t>XmlWriter</w:t>
      </w:r>
      <w:r w:rsidRPr="000170D1">
        <w:t>.Create(</w:t>
      </w:r>
      <w:r w:rsidRPr="0033105F">
        <w:rPr>
          <w:rStyle w:val="af7"/>
        </w:rPr>
        <w:t>"customers.xml"</w:t>
      </w:r>
      <w:r w:rsidRPr="000170D1">
        <w:t>, settings))</w:t>
      </w:r>
    </w:p>
    <w:p w:rsidR="005C23DB" w:rsidRPr="000170D1" w:rsidRDefault="005C23DB" w:rsidP="00681370">
      <w:pPr>
        <w:pStyle w:val="a4"/>
      </w:pPr>
      <w:r w:rsidRPr="000170D1">
        <w:t>{</w:t>
      </w:r>
    </w:p>
    <w:p w:rsidR="005C23DB" w:rsidRPr="00837074" w:rsidRDefault="005C23DB" w:rsidP="00681370">
      <w:pPr>
        <w:pStyle w:val="a4"/>
        <w:rPr>
          <w:rStyle w:val="af4"/>
          <w:lang w:val="en-US"/>
        </w:rPr>
      </w:pPr>
      <w:r w:rsidRPr="000170D1">
        <w:t xml:space="preserve">    </w:t>
      </w:r>
      <w:r w:rsidRPr="00837074">
        <w:rPr>
          <w:rStyle w:val="af4"/>
          <w:lang w:val="en-US"/>
        </w:rPr>
        <w:t xml:space="preserve">// </w:t>
      </w:r>
      <w:r w:rsidRPr="0033105F">
        <w:rPr>
          <w:rStyle w:val="af4"/>
        </w:rPr>
        <w:t>начинаем</w:t>
      </w:r>
      <w:r w:rsidRPr="00837074">
        <w:rPr>
          <w:rStyle w:val="af4"/>
          <w:lang w:val="en-US"/>
        </w:rPr>
        <w:t xml:space="preserve"> </w:t>
      </w:r>
      <w:r w:rsidRPr="0033105F">
        <w:rPr>
          <w:rStyle w:val="af4"/>
        </w:rPr>
        <w:t>с</w:t>
      </w:r>
      <w:r w:rsidRPr="00837074">
        <w:rPr>
          <w:rStyle w:val="af4"/>
          <w:lang w:val="en-US"/>
        </w:rPr>
        <w:t xml:space="preserve"> XML-</w:t>
      </w:r>
      <w:r w:rsidRPr="0033105F">
        <w:rPr>
          <w:rStyle w:val="af4"/>
        </w:rPr>
        <w:t>декларации</w:t>
      </w:r>
    </w:p>
    <w:p w:rsidR="005C23DB" w:rsidRPr="000170D1" w:rsidRDefault="005C23DB" w:rsidP="00681370">
      <w:pPr>
        <w:pStyle w:val="a4"/>
      </w:pPr>
      <w:r w:rsidRPr="000170D1">
        <w:t xml:space="preserve">    writer.WriteStartDocument();</w:t>
      </w:r>
    </w:p>
    <w:p w:rsidR="005C23DB" w:rsidRPr="000170D1" w:rsidRDefault="005C23DB" w:rsidP="00681370">
      <w:pPr>
        <w:pStyle w:val="a4"/>
      </w:pPr>
    </w:p>
    <w:p w:rsidR="005C23DB" w:rsidRPr="00837074" w:rsidRDefault="005C23DB" w:rsidP="00681370">
      <w:pPr>
        <w:pStyle w:val="a4"/>
        <w:rPr>
          <w:rStyle w:val="af4"/>
          <w:lang w:val="en-US"/>
        </w:rPr>
      </w:pPr>
      <w:r w:rsidRPr="000170D1">
        <w:t xml:space="preserve">    </w:t>
      </w:r>
      <w:r w:rsidRPr="00837074">
        <w:rPr>
          <w:rStyle w:val="af4"/>
          <w:lang w:val="en-US"/>
        </w:rPr>
        <w:t xml:space="preserve">// </w:t>
      </w:r>
      <w:r w:rsidRPr="0033105F">
        <w:rPr>
          <w:rStyle w:val="af4"/>
        </w:rPr>
        <w:t>открывающий</w:t>
      </w:r>
      <w:r w:rsidRPr="00837074">
        <w:rPr>
          <w:rStyle w:val="af4"/>
          <w:lang w:val="en-US"/>
        </w:rPr>
        <w:t xml:space="preserve"> </w:t>
      </w:r>
      <w:r w:rsidRPr="0033105F">
        <w:rPr>
          <w:rStyle w:val="af4"/>
        </w:rPr>
        <w:t>тег</w:t>
      </w:r>
      <w:r w:rsidRPr="00837074">
        <w:rPr>
          <w:rStyle w:val="af4"/>
          <w:lang w:val="en-US"/>
        </w:rPr>
        <w:t xml:space="preserve"> </w:t>
      </w:r>
      <w:r w:rsidRPr="0033105F">
        <w:rPr>
          <w:rStyle w:val="af4"/>
        </w:rPr>
        <w:t>с</w:t>
      </w:r>
      <w:r w:rsidRPr="00837074">
        <w:rPr>
          <w:rStyle w:val="af4"/>
          <w:lang w:val="en-US"/>
        </w:rPr>
        <w:t xml:space="preserve"> </w:t>
      </w:r>
      <w:r w:rsidRPr="0033105F">
        <w:rPr>
          <w:rStyle w:val="af4"/>
        </w:rPr>
        <w:t>двумя</w:t>
      </w:r>
      <w:r w:rsidRPr="00837074">
        <w:rPr>
          <w:rStyle w:val="af4"/>
          <w:lang w:val="en-US"/>
        </w:rPr>
        <w:t xml:space="preserve"> </w:t>
      </w:r>
      <w:r w:rsidRPr="0033105F">
        <w:rPr>
          <w:rStyle w:val="af4"/>
        </w:rPr>
        <w:t>атрибутами</w:t>
      </w:r>
    </w:p>
    <w:p w:rsidR="005C23DB" w:rsidRPr="000170D1" w:rsidRDefault="005C23DB" w:rsidP="00681370">
      <w:pPr>
        <w:pStyle w:val="a4"/>
      </w:pPr>
      <w:r w:rsidRPr="000170D1">
        <w:t xml:space="preserve">    writer.WriteStartElement(</w:t>
      </w:r>
      <w:r w:rsidRPr="0033105F">
        <w:rPr>
          <w:rStyle w:val="af7"/>
        </w:rPr>
        <w:t>"customer"</w:t>
      </w:r>
      <w:r w:rsidRPr="000170D1">
        <w:t>);</w:t>
      </w:r>
    </w:p>
    <w:p w:rsidR="005C23DB" w:rsidRPr="000170D1" w:rsidRDefault="005C23DB" w:rsidP="00681370">
      <w:pPr>
        <w:pStyle w:val="a4"/>
      </w:pPr>
      <w:r w:rsidRPr="000170D1">
        <w:t xml:space="preserve">    writer.WriteAttributeString(</w:t>
      </w:r>
      <w:r w:rsidRPr="0033105F">
        <w:rPr>
          <w:rStyle w:val="af7"/>
        </w:rPr>
        <w:t>"id"</w:t>
      </w:r>
      <w:r w:rsidRPr="000170D1">
        <w:t xml:space="preserve">, </w:t>
      </w:r>
      <w:r w:rsidRPr="0033105F">
        <w:rPr>
          <w:rStyle w:val="af7"/>
        </w:rPr>
        <w:t>"1"</w:t>
      </w:r>
      <w:r w:rsidRPr="000170D1">
        <w:t>);</w:t>
      </w:r>
    </w:p>
    <w:p w:rsidR="005C23DB" w:rsidRPr="000170D1" w:rsidRDefault="005C23DB" w:rsidP="00681370">
      <w:pPr>
        <w:pStyle w:val="a4"/>
      </w:pPr>
      <w:r w:rsidRPr="000170D1">
        <w:t xml:space="preserve">    writer.WriteAttributeString(</w:t>
      </w:r>
      <w:r w:rsidRPr="0033105F">
        <w:rPr>
          <w:rStyle w:val="af7"/>
        </w:rPr>
        <w:t>"status"</w:t>
      </w:r>
      <w:r w:rsidRPr="000170D1">
        <w:t xml:space="preserve">, </w:t>
      </w:r>
      <w:r w:rsidRPr="0033105F">
        <w:rPr>
          <w:rStyle w:val="af7"/>
        </w:rPr>
        <w:t>"archived"</w:t>
      </w:r>
      <w:r w:rsidRPr="000170D1">
        <w:t>);</w:t>
      </w:r>
    </w:p>
    <w:p w:rsidR="005C23DB" w:rsidRPr="000170D1" w:rsidRDefault="005C23DB" w:rsidP="00681370">
      <w:pPr>
        <w:pStyle w:val="a4"/>
      </w:pPr>
    </w:p>
    <w:p w:rsidR="005C23DB" w:rsidRPr="00837074" w:rsidRDefault="005C23DB" w:rsidP="00681370">
      <w:pPr>
        <w:pStyle w:val="a4"/>
        <w:rPr>
          <w:rStyle w:val="af4"/>
          <w:lang w:val="en-US"/>
        </w:rPr>
      </w:pPr>
      <w:r w:rsidRPr="000170D1">
        <w:t xml:space="preserve">    </w:t>
      </w:r>
      <w:r w:rsidRPr="00837074">
        <w:rPr>
          <w:rStyle w:val="af4"/>
          <w:lang w:val="en-US"/>
        </w:rPr>
        <w:t xml:space="preserve">// </w:t>
      </w:r>
      <w:r w:rsidRPr="0033105F">
        <w:rPr>
          <w:rStyle w:val="af4"/>
        </w:rPr>
        <w:t>вложенный</w:t>
      </w:r>
      <w:r w:rsidRPr="00837074">
        <w:rPr>
          <w:rStyle w:val="af4"/>
          <w:lang w:val="en-US"/>
        </w:rPr>
        <w:t xml:space="preserve"> </w:t>
      </w:r>
      <w:r w:rsidRPr="0033105F">
        <w:rPr>
          <w:rStyle w:val="af4"/>
        </w:rPr>
        <w:t>элемент</w:t>
      </w:r>
      <w:r w:rsidRPr="00837074">
        <w:rPr>
          <w:rStyle w:val="af4"/>
          <w:lang w:val="en-US"/>
        </w:rPr>
        <w:t xml:space="preserve"> </w:t>
      </w:r>
      <w:r w:rsidRPr="0033105F">
        <w:rPr>
          <w:rStyle w:val="af4"/>
        </w:rPr>
        <w:t>со</w:t>
      </w:r>
      <w:r w:rsidRPr="00837074">
        <w:rPr>
          <w:rStyle w:val="af4"/>
          <w:lang w:val="en-US"/>
        </w:rPr>
        <w:t xml:space="preserve"> </w:t>
      </w:r>
      <w:r w:rsidRPr="0033105F">
        <w:rPr>
          <w:rStyle w:val="af4"/>
        </w:rPr>
        <w:t>строковым</w:t>
      </w:r>
      <w:r w:rsidRPr="00837074">
        <w:rPr>
          <w:rStyle w:val="af4"/>
          <w:lang w:val="en-US"/>
        </w:rPr>
        <w:t xml:space="preserve"> </w:t>
      </w:r>
      <w:r w:rsidRPr="0033105F">
        <w:rPr>
          <w:rStyle w:val="af4"/>
        </w:rPr>
        <w:t>содержимым</w:t>
      </w:r>
    </w:p>
    <w:p w:rsidR="005C23DB" w:rsidRPr="005C6AE4" w:rsidRDefault="005C23DB" w:rsidP="00681370">
      <w:pPr>
        <w:pStyle w:val="a4"/>
        <w:rPr>
          <w:lang w:val="ru-RU"/>
        </w:rPr>
      </w:pPr>
      <w:r w:rsidRPr="000170D1">
        <w:t xml:space="preserve">    </w:t>
      </w:r>
      <w:r>
        <w:t>writer</w:t>
      </w:r>
      <w:r w:rsidRPr="005C6AE4">
        <w:rPr>
          <w:lang w:val="ru-RU"/>
        </w:rPr>
        <w:t>.</w:t>
      </w:r>
      <w:r>
        <w:t>WriteElementString</w:t>
      </w:r>
      <w:r w:rsidRPr="005C6AE4">
        <w:rPr>
          <w:lang w:val="ru-RU"/>
        </w:rPr>
        <w:t>(</w:t>
      </w:r>
      <w:r w:rsidRPr="00837074">
        <w:rPr>
          <w:rStyle w:val="af7"/>
          <w:lang w:val="ru-RU"/>
        </w:rPr>
        <w:t>"</w:t>
      </w:r>
      <w:r w:rsidRPr="0033105F">
        <w:rPr>
          <w:rStyle w:val="af7"/>
        </w:rPr>
        <w:t>name</w:t>
      </w:r>
      <w:r w:rsidRPr="00837074">
        <w:rPr>
          <w:rStyle w:val="af7"/>
          <w:lang w:val="ru-RU"/>
        </w:rPr>
        <w:t>"</w:t>
      </w:r>
      <w:r w:rsidRPr="005C6AE4">
        <w:rPr>
          <w:lang w:val="ru-RU"/>
        </w:rPr>
        <w:t xml:space="preserve">, </w:t>
      </w:r>
      <w:r w:rsidRPr="00837074">
        <w:rPr>
          <w:rStyle w:val="af7"/>
          <w:lang w:val="ru-RU"/>
        </w:rPr>
        <w:t>"</w:t>
      </w:r>
      <w:r w:rsidRPr="0033105F">
        <w:rPr>
          <w:rStyle w:val="af7"/>
        </w:rPr>
        <w:t>Alex</w:t>
      </w:r>
      <w:r w:rsidRPr="00837074">
        <w:rPr>
          <w:rStyle w:val="af7"/>
          <w:lang w:val="ru-RU"/>
        </w:rPr>
        <w:t>"</w:t>
      </w:r>
      <w:r w:rsidRPr="005C6AE4">
        <w:rPr>
          <w:lang w:val="ru-RU"/>
        </w:rPr>
        <w:t>);</w:t>
      </w:r>
    </w:p>
    <w:p w:rsidR="005C23DB" w:rsidRPr="005C6AE4" w:rsidRDefault="005C23DB" w:rsidP="00681370">
      <w:pPr>
        <w:pStyle w:val="a4"/>
        <w:rPr>
          <w:lang w:val="ru-RU"/>
        </w:rPr>
      </w:pPr>
    </w:p>
    <w:p w:rsidR="005C23DB" w:rsidRDefault="005C23DB" w:rsidP="00681370">
      <w:pPr>
        <w:pStyle w:val="a4"/>
        <w:rPr>
          <w:rStyle w:val="af4"/>
        </w:rPr>
      </w:pPr>
      <w:r w:rsidRPr="005C6AE4">
        <w:rPr>
          <w:lang w:val="ru-RU"/>
        </w:rPr>
        <w:t xml:space="preserve">    </w:t>
      </w:r>
      <w:r w:rsidRPr="0033105F">
        <w:rPr>
          <w:rStyle w:val="af4"/>
        </w:rPr>
        <w:t>// так пишутся элементы с не строковым содержимым</w:t>
      </w:r>
    </w:p>
    <w:p w:rsidR="0033105F" w:rsidRDefault="0033105F" w:rsidP="0033105F">
      <w:pPr>
        <w:pStyle w:val="a4"/>
        <w:rPr>
          <w:rStyle w:val="af4"/>
        </w:rPr>
      </w:pPr>
      <w:r w:rsidRPr="005C6AE4">
        <w:rPr>
          <w:lang w:val="ru-RU"/>
        </w:rPr>
        <w:t xml:space="preserve">    </w:t>
      </w:r>
      <w:r w:rsidRPr="0033105F">
        <w:rPr>
          <w:rStyle w:val="af4"/>
        </w:rPr>
        <w:t xml:space="preserve">// </w:t>
      </w:r>
      <w:r>
        <w:rPr>
          <w:rStyle w:val="af4"/>
        </w:rPr>
        <w:t xml:space="preserve">для этого используется метод </w:t>
      </w:r>
      <w:r>
        <w:rPr>
          <w:rStyle w:val="af4"/>
          <w:lang w:val="en-US"/>
        </w:rPr>
        <w:t>WriteValue</w:t>
      </w:r>
      <w:r w:rsidRPr="0033105F">
        <w:rPr>
          <w:rStyle w:val="af4"/>
        </w:rPr>
        <w:t>()</w:t>
      </w:r>
    </w:p>
    <w:p w:rsidR="005C23DB" w:rsidRPr="000170D1" w:rsidRDefault="005C23DB" w:rsidP="00681370">
      <w:pPr>
        <w:pStyle w:val="a4"/>
      </w:pPr>
      <w:r w:rsidRPr="005C6AE4">
        <w:rPr>
          <w:lang w:val="ru-RU"/>
        </w:rPr>
        <w:t xml:space="preserve">    </w:t>
      </w:r>
      <w:r w:rsidRPr="000170D1">
        <w:t>writer.WriteStartElement(</w:t>
      </w:r>
      <w:r w:rsidRPr="0033105F">
        <w:rPr>
          <w:rStyle w:val="af7"/>
        </w:rPr>
        <w:t>"birthdate"</w:t>
      </w:r>
      <w:r w:rsidRPr="000170D1">
        <w:t>);</w:t>
      </w:r>
    </w:p>
    <w:p w:rsidR="005C23DB" w:rsidRPr="000170D1" w:rsidRDefault="005C23DB" w:rsidP="00681370">
      <w:pPr>
        <w:pStyle w:val="a4"/>
      </w:pPr>
      <w:r w:rsidRPr="000170D1">
        <w:t xml:space="preserve">    writer.WriteValue(</w:t>
      </w:r>
      <w:r w:rsidRPr="0033105F">
        <w:rPr>
          <w:rStyle w:val="af6"/>
        </w:rPr>
        <w:t>new</w:t>
      </w:r>
      <w:r w:rsidRPr="000170D1">
        <w:t xml:space="preserve"> </w:t>
      </w:r>
      <w:r w:rsidRPr="0033105F">
        <w:rPr>
          <w:rStyle w:val="af5"/>
        </w:rPr>
        <w:t>DateTime</w:t>
      </w:r>
      <w:r w:rsidRPr="000170D1">
        <w:t>(1975, 8, 4));</w:t>
      </w:r>
    </w:p>
    <w:p w:rsidR="005C23DB" w:rsidRDefault="005C23DB" w:rsidP="00681370">
      <w:pPr>
        <w:pStyle w:val="a4"/>
        <w:rPr>
          <w:lang w:val="ru-RU"/>
        </w:rPr>
      </w:pPr>
      <w:r w:rsidRPr="000170D1">
        <w:t xml:space="preserve">    </w:t>
      </w:r>
      <w:r>
        <w:t>writer</w:t>
      </w:r>
      <w:r w:rsidRPr="005C6AE4">
        <w:rPr>
          <w:lang w:val="ru-RU"/>
        </w:rPr>
        <w:t>.</w:t>
      </w:r>
      <w:r>
        <w:t>WriteEndElement</w:t>
      </w:r>
      <w:r w:rsidRPr="005C6AE4">
        <w:rPr>
          <w:lang w:val="ru-RU"/>
        </w:rPr>
        <w:t>();</w:t>
      </w:r>
    </w:p>
    <w:p w:rsidR="0059338E" w:rsidRPr="005C6AE4" w:rsidRDefault="0059338E" w:rsidP="00681370">
      <w:pPr>
        <w:pStyle w:val="a4"/>
        <w:rPr>
          <w:lang w:val="ru-RU"/>
        </w:rPr>
      </w:pPr>
    </w:p>
    <w:p w:rsidR="005C23DB" w:rsidRPr="0033105F" w:rsidRDefault="005C23DB" w:rsidP="00681370">
      <w:pPr>
        <w:pStyle w:val="a4"/>
        <w:rPr>
          <w:rStyle w:val="af4"/>
        </w:rPr>
      </w:pPr>
      <w:r w:rsidRPr="005C6AE4">
        <w:rPr>
          <w:lang w:val="ru-RU"/>
        </w:rPr>
        <w:lastRenderedPageBreak/>
        <w:t xml:space="preserve">    </w:t>
      </w:r>
      <w:r w:rsidRPr="0033105F">
        <w:rPr>
          <w:rStyle w:val="af4"/>
        </w:rPr>
        <w:t>// закрывающие теги (принцип стека)</w:t>
      </w:r>
    </w:p>
    <w:p w:rsidR="005C23DB" w:rsidRPr="005C6AE4" w:rsidRDefault="005C23DB" w:rsidP="00681370">
      <w:pPr>
        <w:pStyle w:val="a4"/>
        <w:rPr>
          <w:lang w:val="ru-RU"/>
        </w:rPr>
      </w:pPr>
      <w:r w:rsidRPr="005C6AE4">
        <w:rPr>
          <w:lang w:val="ru-RU"/>
        </w:rPr>
        <w:t xml:space="preserve">    </w:t>
      </w:r>
      <w:r>
        <w:t>writer</w:t>
      </w:r>
      <w:r w:rsidRPr="005C6AE4">
        <w:rPr>
          <w:lang w:val="ru-RU"/>
        </w:rPr>
        <w:t>.</w:t>
      </w:r>
      <w:r>
        <w:t>WriteEndElement</w:t>
      </w:r>
      <w:r w:rsidRPr="005C6AE4">
        <w:rPr>
          <w:lang w:val="ru-RU"/>
        </w:rPr>
        <w:t>();</w:t>
      </w:r>
    </w:p>
    <w:p w:rsidR="005C23DB" w:rsidRPr="005C6AE4" w:rsidRDefault="005C23DB" w:rsidP="00681370">
      <w:pPr>
        <w:pStyle w:val="a4"/>
        <w:rPr>
          <w:lang w:val="ru-RU"/>
        </w:rPr>
      </w:pPr>
      <w:r w:rsidRPr="005C6AE4">
        <w:rPr>
          <w:lang w:val="ru-RU"/>
        </w:rPr>
        <w:t xml:space="preserve">    </w:t>
      </w:r>
      <w:r>
        <w:t>writer</w:t>
      </w:r>
      <w:r w:rsidRPr="005C6AE4">
        <w:rPr>
          <w:lang w:val="ru-RU"/>
        </w:rPr>
        <w:t>.</w:t>
      </w:r>
      <w:r>
        <w:t>WriteEndDocument</w:t>
      </w:r>
      <w:r w:rsidRPr="005C6AE4">
        <w:rPr>
          <w:lang w:val="ru-RU"/>
        </w:rPr>
        <w:t>();</w:t>
      </w:r>
    </w:p>
    <w:p w:rsidR="005C23DB" w:rsidRPr="005C6AE4" w:rsidRDefault="005C23DB" w:rsidP="00681370">
      <w:pPr>
        <w:pStyle w:val="a4"/>
        <w:rPr>
          <w:lang w:val="ru-RU"/>
        </w:rPr>
      </w:pPr>
      <w:r w:rsidRPr="005C6AE4">
        <w:rPr>
          <w:lang w:val="ru-RU"/>
        </w:rPr>
        <w:t>}</w:t>
      </w:r>
    </w:p>
    <w:p w:rsidR="005C23DB" w:rsidRDefault="005C23DB" w:rsidP="005C23DB">
      <w:r>
        <w:t>Этот пример формирует следующий XML-документ:</w:t>
      </w:r>
    </w:p>
    <w:p w:rsidR="005C23DB" w:rsidRPr="0033105F" w:rsidRDefault="005C23DB" w:rsidP="00681370">
      <w:pPr>
        <w:pStyle w:val="a4"/>
        <w:rPr>
          <w:rStyle w:val="af6"/>
        </w:rPr>
      </w:pPr>
      <w:r w:rsidRPr="0033105F">
        <w:rPr>
          <w:rStyle w:val="af6"/>
        </w:rPr>
        <w:t>&lt;?</w:t>
      </w:r>
      <w:r w:rsidRPr="0033105F">
        <w:rPr>
          <w:rStyle w:val="af7"/>
        </w:rPr>
        <w:t>xml</w:t>
      </w:r>
      <w:r w:rsidRPr="0033105F">
        <w:rPr>
          <w:rStyle w:val="af6"/>
        </w:rPr>
        <w:t xml:space="preserve"> </w:t>
      </w:r>
      <w:r w:rsidRPr="0033105F">
        <w:rPr>
          <w:rStyle w:val="XML"/>
        </w:rPr>
        <w:t>version</w:t>
      </w:r>
      <w:r w:rsidRPr="0033105F">
        <w:rPr>
          <w:rStyle w:val="af6"/>
        </w:rPr>
        <w:t xml:space="preserve">="1.0" </w:t>
      </w:r>
      <w:r w:rsidRPr="0033105F">
        <w:rPr>
          <w:rStyle w:val="XML"/>
        </w:rPr>
        <w:t>encoding</w:t>
      </w:r>
      <w:r w:rsidRPr="0033105F">
        <w:rPr>
          <w:rStyle w:val="af6"/>
        </w:rPr>
        <w:t>="utf-8"?&gt;</w:t>
      </w:r>
    </w:p>
    <w:p w:rsidR="005C23DB" w:rsidRPr="0033105F" w:rsidRDefault="005C23DB" w:rsidP="00681370">
      <w:pPr>
        <w:pStyle w:val="a4"/>
        <w:rPr>
          <w:rStyle w:val="af6"/>
        </w:rPr>
      </w:pPr>
      <w:r w:rsidRPr="0033105F">
        <w:rPr>
          <w:rStyle w:val="af6"/>
        </w:rPr>
        <w:t>&lt;</w:t>
      </w:r>
      <w:r w:rsidRPr="0033105F">
        <w:rPr>
          <w:rStyle w:val="af7"/>
        </w:rPr>
        <w:t>customer</w:t>
      </w:r>
      <w:r w:rsidRPr="0033105F">
        <w:rPr>
          <w:rStyle w:val="af6"/>
        </w:rPr>
        <w:t xml:space="preserve"> </w:t>
      </w:r>
      <w:r w:rsidRPr="0033105F">
        <w:rPr>
          <w:rStyle w:val="XML"/>
        </w:rPr>
        <w:t>id</w:t>
      </w:r>
      <w:r w:rsidRPr="0033105F">
        <w:rPr>
          <w:rStyle w:val="af6"/>
        </w:rPr>
        <w:t xml:space="preserve">="1" </w:t>
      </w:r>
      <w:r w:rsidRPr="0033105F">
        <w:rPr>
          <w:rStyle w:val="XML"/>
        </w:rPr>
        <w:t>status</w:t>
      </w:r>
      <w:r w:rsidRPr="0033105F">
        <w:rPr>
          <w:rStyle w:val="af6"/>
        </w:rPr>
        <w:t>="archived"&gt;</w:t>
      </w:r>
    </w:p>
    <w:p w:rsidR="005C23DB" w:rsidRPr="0033105F" w:rsidRDefault="005C23DB" w:rsidP="00681370">
      <w:pPr>
        <w:pStyle w:val="a4"/>
        <w:rPr>
          <w:rStyle w:val="af6"/>
        </w:rPr>
      </w:pPr>
      <w:r w:rsidRPr="0033105F">
        <w:rPr>
          <w:rStyle w:val="af6"/>
        </w:rPr>
        <w:t xml:space="preserve">  &lt;</w:t>
      </w:r>
      <w:r w:rsidRPr="0033105F">
        <w:rPr>
          <w:rStyle w:val="af7"/>
        </w:rPr>
        <w:t>name</w:t>
      </w:r>
      <w:r w:rsidRPr="0033105F">
        <w:rPr>
          <w:rStyle w:val="af6"/>
        </w:rPr>
        <w:t>&gt;</w:t>
      </w:r>
      <w:r w:rsidRPr="00837074">
        <w:rPr>
          <w:rStyle w:val="a9"/>
          <w:lang w:val="en-US"/>
        </w:rPr>
        <w:t>Alex</w:t>
      </w:r>
      <w:r w:rsidRPr="0033105F">
        <w:rPr>
          <w:rStyle w:val="af6"/>
        </w:rPr>
        <w:t>&lt;/</w:t>
      </w:r>
      <w:r w:rsidRPr="0033105F">
        <w:rPr>
          <w:rStyle w:val="af7"/>
        </w:rPr>
        <w:t>name</w:t>
      </w:r>
      <w:r w:rsidRPr="0033105F">
        <w:rPr>
          <w:rStyle w:val="af6"/>
        </w:rPr>
        <w:t>&gt;</w:t>
      </w:r>
    </w:p>
    <w:p w:rsidR="005C23DB" w:rsidRPr="0033105F" w:rsidRDefault="005C23DB" w:rsidP="00681370">
      <w:pPr>
        <w:pStyle w:val="a4"/>
        <w:rPr>
          <w:rStyle w:val="af6"/>
        </w:rPr>
      </w:pPr>
      <w:r w:rsidRPr="0033105F">
        <w:rPr>
          <w:rStyle w:val="af6"/>
        </w:rPr>
        <w:t xml:space="preserve">  &lt;</w:t>
      </w:r>
      <w:r w:rsidRPr="0033105F">
        <w:rPr>
          <w:rStyle w:val="af7"/>
        </w:rPr>
        <w:t>birthdate</w:t>
      </w:r>
      <w:r w:rsidRPr="0033105F">
        <w:rPr>
          <w:rStyle w:val="af6"/>
        </w:rPr>
        <w:t>&gt;</w:t>
      </w:r>
      <w:r w:rsidRPr="00837074">
        <w:rPr>
          <w:rStyle w:val="a9"/>
          <w:lang w:val="en-US"/>
        </w:rPr>
        <w:t>1975-08-04T00:00:00</w:t>
      </w:r>
      <w:r w:rsidRPr="0033105F">
        <w:rPr>
          <w:rStyle w:val="af6"/>
        </w:rPr>
        <w:t>&lt;/</w:t>
      </w:r>
      <w:r w:rsidRPr="0033105F">
        <w:rPr>
          <w:rStyle w:val="af7"/>
        </w:rPr>
        <w:t>birthdate</w:t>
      </w:r>
      <w:r w:rsidRPr="0033105F">
        <w:rPr>
          <w:rStyle w:val="af6"/>
        </w:rPr>
        <w:t>&gt;</w:t>
      </w:r>
    </w:p>
    <w:p w:rsidR="005C23DB" w:rsidRPr="0033105F" w:rsidRDefault="005C23DB" w:rsidP="00681370">
      <w:pPr>
        <w:pStyle w:val="a4"/>
        <w:rPr>
          <w:rStyle w:val="af6"/>
        </w:rPr>
      </w:pPr>
      <w:r w:rsidRPr="0033105F">
        <w:rPr>
          <w:rStyle w:val="af6"/>
        </w:rPr>
        <w:t>&lt;/</w:t>
      </w:r>
      <w:r w:rsidRPr="0033105F">
        <w:rPr>
          <w:rStyle w:val="af7"/>
        </w:rPr>
        <w:t>customer</w:t>
      </w:r>
      <w:r w:rsidRPr="0033105F">
        <w:rPr>
          <w:rStyle w:val="af6"/>
        </w:rPr>
        <w:t>&gt;</w:t>
      </w:r>
    </w:p>
    <w:p w:rsidR="005C23DB" w:rsidRDefault="005C23DB" w:rsidP="005C23DB">
      <w:r>
        <w:t>Классы</w:t>
      </w:r>
      <w:r w:rsidRPr="000170D1">
        <w:rPr>
          <w:lang w:val="en-US"/>
        </w:rPr>
        <w:t xml:space="preserve"> </w:t>
      </w:r>
      <w:r w:rsidRPr="00D96F8A">
        <w:rPr>
          <w:rStyle w:val="af5"/>
        </w:rPr>
        <w:t>XmlNode</w:t>
      </w:r>
      <w:r w:rsidRPr="000170D1">
        <w:rPr>
          <w:lang w:val="en-US"/>
        </w:rPr>
        <w:t xml:space="preserve">, </w:t>
      </w:r>
      <w:r w:rsidRPr="00D96F8A">
        <w:rPr>
          <w:rStyle w:val="af5"/>
        </w:rPr>
        <w:t>XmlAttribute</w:t>
      </w:r>
      <w:r w:rsidRPr="000170D1">
        <w:rPr>
          <w:lang w:val="en-US"/>
        </w:rPr>
        <w:t xml:space="preserve">, </w:t>
      </w:r>
      <w:r w:rsidRPr="00D96F8A">
        <w:rPr>
          <w:rStyle w:val="af5"/>
        </w:rPr>
        <w:t>XmlElement</w:t>
      </w:r>
      <w:r w:rsidRPr="000170D1">
        <w:rPr>
          <w:lang w:val="en-US"/>
        </w:rPr>
        <w:t xml:space="preserve">, </w:t>
      </w:r>
      <w:r w:rsidRPr="00D96F8A">
        <w:rPr>
          <w:rStyle w:val="af5"/>
        </w:rPr>
        <w:t>XmlDocument</w:t>
      </w:r>
      <w:r w:rsidRPr="000170D1">
        <w:rPr>
          <w:lang w:val="en-US"/>
        </w:rPr>
        <w:t xml:space="preserve"> </w:t>
      </w:r>
      <w:r>
        <w:t>служат</w:t>
      </w:r>
      <w:r w:rsidRPr="000170D1">
        <w:rPr>
          <w:lang w:val="en-US"/>
        </w:rPr>
        <w:t xml:space="preserve"> </w:t>
      </w:r>
      <w:r>
        <w:t>для</w:t>
      </w:r>
      <w:r w:rsidRPr="000170D1">
        <w:rPr>
          <w:lang w:val="en-US"/>
        </w:rPr>
        <w:t xml:space="preserve"> </w:t>
      </w:r>
      <w:r>
        <w:t>представления</w:t>
      </w:r>
      <w:r w:rsidRPr="000170D1">
        <w:rPr>
          <w:lang w:val="en-US"/>
        </w:rPr>
        <w:t xml:space="preserve"> XML-</w:t>
      </w:r>
      <w:r>
        <w:t>документа</w:t>
      </w:r>
      <w:r w:rsidRPr="000170D1">
        <w:rPr>
          <w:lang w:val="en-US"/>
        </w:rPr>
        <w:t xml:space="preserve"> </w:t>
      </w:r>
      <w:r>
        <w:t>в</w:t>
      </w:r>
      <w:r w:rsidRPr="000170D1">
        <w:rPr>
          <w:lang w:val="en-US"/>
        </w:rPr>
        <w:t xml:space="preserve"> </w:t>
      </w:r>
      <w:r>
        <w:t>виде</w:t>
      </w:r>
      <w:r w:rsidRPr="000170D1">
        <w:rPr>
          <w:lang w:val="en-US"/>
        </w:rPr>
        <w:t xml:space="preserve"> </w:t>
      </w:r>
      <w:r>
        <w:t>дерева</w:t>
      </w:r>
      <w:r w:rsidRPr="000170D1">
        <w:rPr>
          <w:lang w:val="en-US"/>
        </w:rPr>
        <w:t xml:space="preserve"> </w:t>
      </w:r>
      <w:r>
        <w:t>объектов</w:t>
      </w:r>
      <w:r w:rsidRPr="000170D1">
        <w:rPr>
          <w:lang w:val="en-US"/>
        </w:rPr>
        <w:t xml:space="preserve">. </w:t>
      </w:r>
      <w:r>
        <w:t xml:space="preserve">Программный интерфейс, основанный на использовании данных классов, являлся предшественником LINQ to XML. В связи с этим ограничимся </w:t>
      </w:r>
      <w:r w:rsidR="00D96F8A">
        <w:t xml:space="preserve">только </w:t>
      </w:r>
      <w:r>
        <w:t>простым примером, демонстрирующим работу с указ</w:t>
      </w:r>
      <w:r w:rsidR="00F72D88">
        <w:t>а</w:t>
      </w:r>
      <w:r>
        <w:t>н</w:t>
      </w:r>
      <w:r w:rsidR="00F72D88">
        <w:t>н</w:t>
      </w:r>
      <w:r>
        <w:t>ыми классами:</w:t>
      </w:r>
    </w:p>
    <w:p w:rsidR="005C23DB" w:rsidRPr="000170D1" w:rsidRDefault="005C23DB" w:rsidP="00681370">
      <w:pPr>
        <w:pStyle w:val="a4"/>
      </w:pPr>
      <w:r w:rsidRPr="00D96F8A">
        <w:rPr>
          <w:rStyle w:val="af6"/>
        </w:rPr>
        <w:t>public static void</w:t>
      </w:r>
      <w:r w:rsidRPr="000170D1">
        <w:t xml:space="preserve"> OutputNode(</w:t>
      </w:r>
      <w:r w:rsidRPr="00D96F8A">
        <w:rPr>
          <w:rStyle w:val="af5"/>
        </w:rPr>
        <w:t>XmlNode</w:t>
      </w:r>
      <w:r w:rsidRPr="000170D1">
        <w:t xml:space="preserve"> node)</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D96F8A">
        <w:rPr>
          <w:rStyle w:val="af5"/>
        </w:rPr>
        <w:t>Console</w:t>
      </w:r>
      <w:r w:rsidRPr="000170D1">
        <w:t>.WriteLine(</w:t>
      </w:r>
      <w:r w:rsidRPr="00D96F8A">
        <w:rPr>
          <w:rStyle w:val="af7"/>
        </w:rPr>
        <w:t>"Type= {0} \t Name= {1} \t Value= {2}"</w:t>
      </w:r>
      <w:r w:rsidRPr="000170D1">
        <w:t>,</w:t>
      </w:r>
    </w:p>
    <w:p w:rsidR="005C23DB" w:rsidRPr="000170D1" w:rsidRDefault="005C23DB" w:rsidP="00681370">
      <w:pPr>
        <w:pStyle w:val="a4"/>
      </w:pPr>
      <w:r w:rsidRPr="000170D1">
        <w:t xml:space="preserve">                      node.NodeType, node.Name, node.Value);</w:t>
      </w:r>
    </w:p>
    <w:p w:rsidR="005C23DB" w:rsidRPr="000170D1" w:rsidRDefault="005C23DB" w:rsidP="00681370">
      <w:pPr>
        <w:pStyle w:val="a4"/>
      </w:pPr>
      <w:r w:rsidRPr="000170D1">
        <w:t xml:space="preserve">    </w:t>
      </w:r>
      <w:r w:rsidRPr="00D96F8A">
        <w:rPr>
          <w:rStyle w:val="af6"/>
        </w:rPr>
        <w:t xml:space="preserve">if </w:t>
      </w:r>
      <w:r w:rsidRPr="000170D1">
        <w:t xml:space="preserve">(node.Attributes != </w:t>
      </w:r>
      <w:r w:rsidRPr="00D96F8A">
        <w:rPr>
          <w:rStyle w:val="af6"/>
        </w:rPr>
        <w:t>null</w:t>
      </w:r>
      <w:r w:rsidRPr="000170D1">
        <w:t>)</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D96F8A">
        <w:rPr>
          <w:rStyle w:val="af6"/>
        </w:rPr>
        <w:t>foreach</w:t>
      </w:r>
      <w:r w:rsidRPr="000170D1">
        <w:t xml:space="preserve"> (</w:t>
      </w:r>
      <w:r w:rsidRPr="00D96F8A">
        <w:rPr>
          <w:rStyle w:val="af5"/>
        </w:rPr>
        <w:t>XmlAttribute</w:t>
      </w:r>
      <w:r w:rsidRPr="000170D1">
        <w:t xml:space="preserve"> attr </w:t>
      </w:r>
      <w:r w:rsidRPr="00D96F8A">
        <w:rPr>
          <w:rStyle w:val="af6"/>
        </w:rPr>
        <w:t>in</w:t>
      </w:r>
      <w:r w:rsidRPr="000170D1">
        <w:t xml:space="preserve"> node.Attributes)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D96F8A">
        <w:rPr>
          <w:rStyle w:val="af5"/>
        </w:rPr>
        <w:t>Console</w:t>
      </w:r>
      <w:r w:rsidRPr="000170D1">
        <w:t>.WriteLine(</w:t>
      </w:r>
      <w:r w:rsidRPr="00D96F8A">
        <w:rPr>
          <w:rStyle w:val="af7"/>
        </w:rPr>
        <w:t>"Type={0} \t Name={1} \t Value={2}"</w:t>
      </w:r>
      <w:r w:rsidRPr="000170D1">
        <w:t>,</w:t>
      </w:r>
    </w:p>
    <w:p w:rsidR="005C23DB" w:rsidRPr="000170D1" w:rsidRDefault="005C23DB" w:rsidP="00681370">
      <w:pPr>
        <w:pStyle w:val="a4"/>
      </w:pPr>
      <w:r w:rsidRPr="000170D1">
        <w:t xml:space="preserve">                              attr.NodeType, attr.Name, attr.Value);</w:t>
      </w:r>
    </w:p>
    <w:p w:rsidR="005C23DB" w:rsidRPr="005C6AE4" w:rsidRDefault="005C23DB" w:rsidP="00681370">
      <w:pPr>
        <w:pStyle w:val="a4"/>
        <w:rPr>
          <w:lang w:val="ru-RU"/>
        </w:rPr>
      </w:pPr>
      <w:r w:rsidRPr="000170D1">
        <w:t xml:space="preserve">        </w:t>
      </w:r>
      <w:r w:rsidRPr="005C6AE4">
        <w:rPr>
          <w:lang w:val="ru-RU"/>
        </w:rPr>
        <w:t>}</w:t>
      </w:r>
    </w:p>
    <w:p w:rsidR="005C23DB" w:rsidRDefault="005C23DB" w:rsidP="00681370">
      <w:pPr>
        <w:pStyle w:val="a4"/>
        <w:rPr>
          <w:lang w:val="ru-RU"/>
        </w:rPr>
      </w:pPr>
      <w:r w:rsidRPr="005C6AE4">
        <w:rPr>
          <w:lang w:val="ru-RU"/>
        </w:rPr>
        <w:t xml:space="preserve">    }</w:t>
      </w:r>
    </w:p>
    <w:p w:rsidR="005C23DB" w:rsidRPr="00D96F8A" w:rsidRDefault="005C23DB" w:rsidP="00681370">
      <w:pPr>
        <w:pStyle w:val="a4"/>
        <w:rPr>
          <w:rStyle w:val="af4"/>
        </w:rPr>
      </w:pPr>
      <w:r w:rsidRPr="005C6AE4">
        <w:rPr>
          <w:lang w:val="ru-RU"/>
        </w:rPr>
        <w:t xml:space="preserve">    </w:t>
      </w:r>
      <w:r w:rsidRPr="00D96F8A">
        <w:rPr>
          <w:rStyle w:val="af4"/>
        </w:rPr>
        <w:t>// если есть дочерние элементы, рекурсивно обрабатываем их</w:t>
      </w:r>
    </w:p>
    <w:p w:rsidR="005C23DB" w:rsidRPr="000170D1" w:rsidRDefault="005C23DB" w:rsidP="00681370">
      <w:pPr>
        <w:pStyle w:val="a4"/>
      </w:pPr>
      <w:r w:rsidRPr="005C6AE4">
        <w:rPr>
          <w:lang w:val="ru-RU"/>
        </w:rPr>
        <w:t xml:space="preserve">    </w:t>
      </w:r>
      <w:r w:rsidRPr="00D96F8A">
        <w:rPr>
          <w:rStyle w:val="af6"/>
        </w:rPr>
        <w:t>if</w:t>
      </w:r>
      <w:r w:rsidRPr="000170D1">
        <w:t xml:space="preserve"> (node.HasChildNodes)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D96F8A">
        <w:rPr>
          <w:rStyle w:val="af6"/>
        </w:rPr>
        <w:t>foreach</w:t>
      </w:r>
      <w:r w:rsidRPr="000170D1">
        <w:t xml:space="preserve"> (</w:t>
      </w:r>
      <w:r w:rsidRPr="00D96F8A">
        <w:rPr>
          <w:rStyle w:val="af5"/>
        </w:rPr>
        <w:t>XmlNode</w:t>
      </w:r>
      <w:r w:rsidRPr="000170D1">
        <w:t xml:space="preserve"> child </w:t>
      </w:r>
      <w:r w:rsidRPr="00D96F8A">
        <w:rPr>
          <w:rStyle w:val="af6"/>
        </w:rPr>
        <w:t>in</w:t>
      </w:r>
      <w:r w:rsidRPr="000170D1">
        <w:t xml:space="preserve"> node.ChildNodes)</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OutputNode(child);</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p>
    <w:p w:rsidR="005C23DB" w:rsidRPr="000170D1" w:rsidRDefault="005C23DB" w:rsidP="00681370">
      <w:pPr>
        <w:pStyle w:val="a4"/>
      </w:pPr>
      <w:r w:rsidRPr="000170D1">
        <w:t>}</w:t>
      </w:r>
    </w:p>
    <w:p w:rsidR="005C23DB" w:rsidRPr="000170D1" w:rsidRDefault="005C23DB" w:rsidP="00681370">
      <w:pPr>
        <w:pStyle w:val="a4"/>
      </w:pPr>
    </w:p>
    <w:p w:rsidR="005C23DB" w:rsidRPr="00837074" w:rsidRDefault="005C23DB" w:rsidP="00681370">
      <w:pPr>
        <w:pStyle w:val="a4"/>
        <w:rPr>
          <w:rStyle w:val="af4"/>
          <w:lang w:val="en-US"/>
        </w:rPr>
      </w:pPr>
      <w:r w:rsidRPr="00837074">
        <w:rPr>
          <w:rStyle w:val="af4"/>
          <w:lang w:val="en-US"/>
        </w:rPr>
        <w:t xml:space="preserve">// </w:t>
      </w:r>
      <w:r w:rsidRPr="00D96F8A">
        <w:rPr>
          <w:rStyle w:val="af4"/>
        </w:rPr>
        <w:t>пример</w:t>
      </w:r>
      <w:r w:rsidRPr="00837074">
        <w:rPr>
          <w:rStyle w:val="af4"/>
          <w:lang w:val="en-US"/>
        </w:rPr>
        <w:t xml:space="preserve"> </w:t>
      </w:r>
      <w:r w:rsidRPr="00D96F8A">
        <w:rPr>
          <w:rStyle w:val="af4"/>
        </w:rPr>
        <w:t>использования</w:t>
      </w:r>
      <w:r w:rsidRPr="00837074">
        <w:rPr>
          <w:rStyle w:val="af4"/>
          <w:lang w:val="en-US"/>
        </w:rPr>
        <w:t xml:space="preserve"> </w:t>
      </w:r>
      <w:r w:rsidRPr="00D96F8A">
        <w:rPr>
          <w:rStyle w:val="af4"/>
        </w:rPr>
        <w:t>метода</w:t>
      </w:r>
      <w:r w:rsidRPr="00837074">
        <w:rPr>
          <w:rStyle w:val="af4"/>
          <w:lang w:val="en-US"/>
        </w:rPr>
        <w:t xml:space="preserve"> OutputNode()</w:t>
      </w:r>
    </w:p>
    <w:p w:rsidR="005C23DB" w:rsidRPr="000170D1" w:rsidRDefault="005C23DB" w:rsidP="00681370">
      <w:pPr>
        <w:pStyle w:val="a4"/>
      </w:pPr>
      <w:r w:rsidRPr="00D96F8A">
        <w:rPr>
          <w:rStyle w:val="af6"/>
        </w:rPr>
        <w:t>var</w:t>
      </w:r>
      <w:r w:rsidRPr="000170D1">
        <w:t xml:space="preserve"> doc = </w:t>
      </w:r>
      <w:r w:rsidRPr="00D96F8A">
        <w:rPr>
          <w:rStyle w:val="af6"/>
        </w:rPr>
        <w:t>new</w:t>
      </w:r>
      <w:r w:rsidRPr="000170D1">
        <w:t xml:space="preserve"> </w:t>
      </w:r>
      <w:r w:rsidRPr="00D96F8A">
        <w:rPr>
          <w:rStyle w:val="af5"/>
        </w:rPr>
        <w:t>XmlDocument</w:t>
      </w:r>
      <w:r w:rsidRPr="000170D1">
        <w:t>();</w:t>
      </w:r>
    </w:p>
    <w:p w:rsidR="005C23DB" w:rsidRPr="000170D1" w:rsidRDefault="005C23DB" w:rsidP="00681370">
      <w:pPr>
        <w:pStyle w:val="a4"/>
      </w:pPr>
      <w:r w:rsidRPr="000170D1">
        <w:t>doc.Load(</w:t>
      </w:r>
      <w:r w:rsidRPr="00D96F8A">
        <w:rPr>
          <w:rStyle w:val="af7"/>
        </w:rPr>
        <w:t>"planets.xml"</w:t>
      </w:r>
      <w:r w:rsidRPr="000170D1">
        <w:t>);</w:t>
      </w:r>
    </w:p>
    <w:p w:rsidR="005C23DB" w:rsidRPr="005C6AE4" w:rsidRDefault="005C23DB" w:rsidP="00681370">
      <w:pPr>
        <w:pStyle w:val="a4"/>
        <w:rPr>
          <w:lang w:val="ru-RU"/>
        </w:rPr>
      </w:pPr>
      <w:r>
        <w:t>OutputNode</w:t>
      </w:r>
      <w:r w:rsidRPr="005C6AE4">
        <w:rPr>
          <w:lang w:val="ru-RU"/>
        </w:rPr>
        <w:t>(</w:t>
      </w:r>
      <w:r>
        <w:t>doc</w:t>
      </w:r>
      <w:r w:rsidRPr="005C6AE4">
        <w:rPr>
          <w:lang w:val="ru-RU"/>
        </w:rPr>
        <w:t>.</w:t>
      </w:r>
      <w:r>
        <w:t>DocumentElement</w:t>
      </w:r>
      <w:r w:rsidRPr="005C6AE4">
        <w:rPr>
          <w:lang w:val="ru-RU"/>
        </w:rPr>
        <w:t>);</w:t>
      </w:r>
    </w:p>
    <w:p w:rsidR="005C23DB" w:rsidRDefault="005C23DB" w:rsidP="00531924">
      <w:pPr>
        <w:pStyle w:val="1"/>
      </w:pPr>
      <w:bookmarkStart w:id="28" w:name="_Toc348862508"/>
      <w:r>
        <w:lastRenderedPageBreak/>
        <w:t>2</w:t>
      </w:r>
      <w:r w:rsidR="00531924" w:rsidRPr="00505C31">
        <w:t>1</w:t>
      </w:r>
      <w:r w:rsidR="00531924">
        <w:t>. Сериализация времени выполнения</w:t>
      </w:r>
      <w:bookmarkEnd w:id="28"/>
    </w:p>
    <w:p w:rsidR="005C23DB" w:rsidRDefault="005C23DB" w:rsidP="005C23DB">
      <w:r w:rsidRPr="00A402DD">
        <w:rPr>
          <w:rStyle w:val="a8"/>
        </w:rPr>
        <w:t>Сериализация времени выполнения</w:t>
      </w:r>
      <w:r>
        <w:t xml:space="preserve"> (runtime serialization) </w:t>
      </w:r>
      <w:r w:rsidR="00A402DD" w:rsidRPr="00A402DD">
        <w:t>–</w:t>
      </w:r>
      <w:r>
        <w:t xml:space="preserve"> это процесс преобразования объекта или графа связанных объектов в поток байтов. </w:t>
      </w:r>
      <w:r w:rsidRPr="00837074">
        <w:rPr>
          <w:rStyle w:val="a8"/>
        </w:rPr>
        <w:t>Десериализация</w:t>
      </w:r>
      <w:r>
        <w:t xml:space="preserve"> – обратный процесс, заключающийся в восстановлении состояния объекта из потока байтов. Возможности сериализации используются при сохранении состояния объекта в файле, передаче объектов по сети, клонировании объектов.</w:t>
      </w:r>
    </w:p>
    <w:p w:rsidR="005C23DB" w:rsidRDefault="005C23DB" w:rsidP="005C23DB">
      <w:r>
        <w:t xml:space="preserve">Платформа .NET обладает встроенным механизмом поддержки сериализации времени выполнения. Основные классы, связанные с сериализацией, размещены в пространствах имён с префиксом </w:t>
      </w:r>
      <w:r w:rsidRPr="00837074">
        <w:rPr>
          <w:rStyle w:val="a9"/>
        </w:rPr>
        <w:t>System.Runtime.Serialization</w:t>
      </w:r>
      <w:r>
        <w:t xml:space="preserve">. Например, сериализацию в двоичном формате обеспечивают классы из </w:t>
      </w:r>
      <w:r w:rsidRPr="00837074">
        <w:rPr>
          <w:rStyle w:val="a9"/>
        </w:rPr>
        <w:t>System.Runtime.Serialization.Formatters.Binary</w:t>
      </w:r>
      <w:r>
        <w:t>.</w:t>
      </w:r>
    </w:p>
    <w:p w:rsidR="005C23DB" w:rsidRDefault="005C23DB" w:rsidP="005C23DB">
      <w:r>
        <w:t>При рассмотрении примеров сериализации будем использовать классы, описывающие одного студента и группу студентов:</w:t>
      </w:r>
    </w:p>
    <w:p w:rsidR="005C23DB" w:rsidRPr="000170D1" w:rsidRDefault="005C23DB" w:rsidP="00681370">
      <w:pPr>
        <w:pStyle w:val="a4"/>
      </w:pPr>
      <w:r w:rsidRPr="00837074">
        <w:rPr>
          <w:rStyle w:val="af6"/>
        </w:rPr>
        <w:t>public class</w:t>
      </w:r>
      <w:r w:rsidRPr="000170D1">
        <w:t xml:space="preserve"> </w:t>
      </w:r>
      <w:r w:rsidRPr="00837074">
        <w:rPr>
          <w:rStyle w:val="af5"/>
        </w:rPr>
        <w:t>Student</w:t>
      </w:r>
      <w:r w:rsidRPr="000170D1">
        <w:t xml:space="preserve"> : </w:t>
      </w:r>
      <w:r w:rsidRPr="00837074">
        <w:rPr>
          <w:rStyle w:val="af5"/>
        </w:rPr>
        <w:t>IComparable</w:t>
      </w:r>
      <w:r w:rsidRPr="000170D1">
        <w:t>&lt;</w:t>
      </w:r>
      <w:r w:rsidRPr="00837074">
        <w:rPr>
          <w:rStyle w:val="af5"/>
        </w:rPr>
        <w:t>Student</w:t>
      </w:r>
      <w:r w:rsidRPr="000170D1">
        <w:t>&gt;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837074">
        <w:rPr>
          <w:rStyle w:val="af6"/>
        </w:rPr>
        <w:t>private string</w:t>
      </w:r>
      <w:r w:rsidRPr="000170D1">
        <w:t xml:space="preserve"> _name;</w:t>
      </w:r>
    </w:p>
    <w:p w:rsidR="005C23DB" w:rsidRPr="000170D1" w:rsidRDefault="005C23DB" w:rsidP="00681370">
      <w:pPr>
        <w:pStyle w:val="a4"/>
      </w:pPr>
      <w:r w:rsidRPr="000170D1">
        <w:t xml:space="preserve">    </w:t>
      </w:r>
      <w:r w:rsidRPr="00837074">
        <w:rPr>
          <w:rStyle w:val="af6"/>
        </w:rPr>
        <w:t>private double</w:t>
      </w:r>
      <w:r w:rsidRPr="000170D1">
        <w:t xml:space="preserve"> _gpa;</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 string</w:t>
      </w:r>
      <w:r w:rsidRPr="000170D1">
        <w:t xml:space="preserve"> Name</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837074">
        <w:rPr>
          <w:rStyle w:val="af6"/>
        </w:rPr>
        <w:t>get</w:t>
      </w:r>
      <w:r w:rsidRPr="000170D1">
        <w:t xml:space="preserve"> { </w:t>
      </w:r>
      <w:r w:rsidRPr="00837074">
        <w:rPr>
          <w:rStyle w:val="af6"/>
        </w:rPr>
        <w:t>return</w:t>
      </w:r>
      <w:r w:rsidRPr="000170D1">
        <w:t xml:space="preserve"> _name; }</w:t>
      </w:r>
    </w:p>
    <w:p w:rsidR="005C23DB" w:rsidRPr="000170D1" w:rsidRDefault="005C23DB" w:rsidP="00681370">
      <w:pPr>
        <w:pStyle w:val="a4"/>
      </w:pPr>
      <w:r w:rsidRPr="000170D1">
        <w:t xml:space="preserve">        </w:t>
      </w:r>
      <w:r w:rsidRPr="00837074">
        <w:rPr>
          <w:rStyle w:val="af6"/>
        </w:rPr>
        <w:t>set</w:t>
      </w:r>
      <w:r w:rsidRPr="000170D1">
        <w:t xml:space="preserve"> { _name = </w:t>
      </w:r>
      <w:r w:rsidRPr="00837074">
        <w:rPr>
          <w:rStyle w:val="af6"/>
        </w:rPr>
        <w:t>value</w:t>
      </w:r>
      <w:r w:rsidRPr="000170D1">
        <w:t>; }</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 double</w:t>
      </w:r>
      <w:r w:rsidRPr="000170D1">
        <w:t xml:space="preserve"> GPA    </w:t>
      </w:r>
      <w:r w:rsidRPr="00626D5D">
        <w:rPr>
          <w:rStyle w:val="af4"/>
          <w:lang w:val="en-US"/>
        </w:rPr>
        <w:t xml:space="preserve">// Grade Point Average, </w:t>
      </w:r>
      <w:r w:rsidRPr="00837074">
        <w:rPr>
          <w:rStyle w:val="af4"/>
        </w:rPr>
        <w:t>средний</w:t>
      </w:r>
      <w:r w:rsidRPr="00626D5D">
        <w:rPr>
          <w:rStyle w:val="af4"/>
          <w:lang w:val="en-US"/>
        </w:rPr>
        <w:t xml:space="preserve"> </w:t>
      </w:r>
      <w:r w:rsidRPr="00837074">
        <w:rPr>
          <w:rStyle w:val="af4"/>
        </w:rPr>
        <w:t>балл</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837074">
        <w:rPr>
          <w:rStyle w:val="af6"/>
        </w:rPr>
        <w:t>get</w:t>
      </w:r>
      <w:r w:rsidRPr="000170D1">
        <w:t xml:space="preserve"> { </w:t>
      </w:r>
      <w:r w:rsidRPr="00837074">
        <w:rPr>
          <w:rStyle w:val="af6"/>
        </w:rPr>
        <w:t>return</w:t>
      </w:r>
      <w:r w:rsidRPr="000170D1">
        <w:t xml:space="preserve"> _gpa; }</w:t>
      </w:r>
    </w:p>
    <w:p w:rsidR="005C23DB" w:rsidRPr="000170D1" w:rsidRDefault="005C23DB" w:rsidP="00681370">
      <w:pPr>
        <w:pStyle w:val="a4"/>
      </w:pPr>
      <w:r w:rsidRPr="000170D1">
        <w:t xml:space="preserve">        </w:t>
      </w:r>
      <w:r w:rsidRPr="00837074">
        <w:rPr>
          <w:rStyle w:val="af6"/>
        </w:rPr>
        <w:t>set</w:t>
      </w:r>
      <w:r w:rsidRPr="000170D1">
        <w:t xml:space="preserve"> { _gpa = </w:t>
      </w:r>
      <w:r w:rsidRPr="00837074">
        <w:rPr>
          <w:rStyle w:val="af6"/>
        </w:rPr>
        <w:t>value</w:t>
      </w:r>
      <w:r w:rsidRPr="000170D1">
        <w:t>; }</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 int</w:t>
      </w:r>
      <w:r w:rsidRPr="000170D1">
        <w:t xml:space="preserve"> CompareTo(</w:t>
      </w:r>
      <w:r w:rsidRPr="00837074">
        <w:rPr>
          <w:rStyle w:val="af5"/>
        </w:rPr>
        <w:t>Student</w:t>
      </w:r>
      <w:r w:rsidRPr="000170D1">
        <w:t xml:space="preserve"> other)</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837074">
        <w:rPr>
          <w:rStyle w:val="af6"/>
        </w:rPr>
        <w:t>return</w:t>
      </w:r>
      <w:r w:rsidRPr="000170D1">
        <w:t xml:space="preserve"> GPA.CompareTo(other.GPA);</w:t>
      </w:r>
    </w:p>
    <w:p w:rsidR="005C23DB" w:rsidRPr="000170D1" w:rsidRDefault="005C23DB" w:rsidP="00681370">
      <w:pPr>
        <w:pStyle w:val="a4"/>
      </w:pPr>
      <w:r w:rsidRPr="000170D1">
        <w:t xml:space="preserve">    }</w:t>
      </w:r>
    </w:p>
    <w:p w:rsidR="005C23DB" w:rsidRPr="000170D1" w:rsidRDefault="005C23DB" w:rsidP="00681370">
      <w:pPr>
        <w:pStyle w:val="a4"/>
      </w:pPr>
      <w:r w:rsidRPr="000170D1">
        <w:t>}</w:t>
      </w:r>
    </w:p>
    <w:p w:rsidR="005C23DB" w:rsidRPr="000170D1" w:rsidRDefault="005C23DB" w:rsidP="00681370">
      <w:pPr>
        <w:pStyle w:val="a4"/>
      </w:pPr>
    </w:p>
    <w:p w:rsidR="005C23DB" w:rsidRPr="000170D1" w:rsidRDefault="005C23DB" w:rsidP="00681370">
      <w:pPr>
        <w:pStyle w:val="a4"/>
      </w:pPr>
      <w:r w:rsidRPr="00837074">
        <w:rPr>
          <w:rStyle w:val="af6"/>
        </w:rPr>
        <w:t>public class</w:t>
      </w:r>
      <w:r w:rsidRPr="000170D1">
        <w:t xml:space="preserve"> </w:t>
      </w:r>
      <w:r w:rsidRPr="00837074">
        <w:rPr>
          <w:rStyle w:val="af5"/>
        </w:rPr>
        <w:t>Group</w:t>
      </w:r>
      <w:r w:rsidRPr="000170D1">
        <w:t xml:space="preserve"> : </w:t>
      </w:r>
      <w:r w:rsidRPr="00837074">
        <w:rPr>
          <w:rStyle w:val="af5"/>
        </w:rPr>
        <w:t>Collection</w:t>
      </w:r>
      <w:r w:rsidRPr="000170D1">
        <w:t>&lt;</w:t>
      </w:r>
      <w:r w:rsidRPr="00837074">
        <w:rPr>
          <w:rStyle w:val="af5"/>
        </w:rPr>
        <w:t>Student</w:t>
      </w:r>
      <w:r w:rsidRPr="000170D1">
        <w:t>&gt;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837074">
        <w:rPr>
          <w:rStyle w:val="af6"/>
        </w:rPr>
        <w:t>private</w:t>
      </w:r>
      <w:r w:rsidRPr="000170D1">
        <w:t xml:space="preserve"> </w:t>
      </w:r>
      <w:r w:rsidRPr="00837074">
        <w:rPr>
          <w:rStyle w:val="af5"/>
        </w:rPr>
        <w:t>Student</w:t>
      </w:r>
      <w:r w:rsidRPr="000170D1">
        <w:t xml:space="preserve"> _bestStudent;</w:t>
      </w:r>
    </w:p>
    <w:p w:rsidR="005C23DB" w:rsidRPr="000170D1" w:rsidRDefault="005C23DB" w:rsidP="00681370">
      <w:pPr>
        <w:pStyle w:val="a4"/>
      </w:pPr>
      <w:r w:rsidRPr="000170D1">
        <w:t xml:space="preserve">    </w:t>
      </w:r>
      <w:r w:rsidRPr="00837074">
        <w:rPr>
          <w:rStyle w:val="af6"/>
        </w:rPr>
        <w:t>private</w:t>
      </w:r>
      <w:r w:rsidRPr="000170D1">
        <w:t xml:space="preserve"> </w:t>
      </w:r>
      <w:r w:rsidRPr="00837074">
        <w:rPr>
          <w:rStyle w:val="af6"/>
        </w:rPr>
        <w:t>double</w:t>
      </w:r>
      <w:r w:rsidRPr="000170D1">
        <w:t xml:space="preserve"> _gpa;</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 double</w:t>
      </w:r>
      <w:r w:rsidRPr="000170D1">
        <w:t xml:space="preserve"> GPA</w:t>
      </w:r>
      <w:r w:rsidR="00C77B70">
        <w:t xml:space="preserve"> </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837074">
        <w:rPr>
          <w:rStyle w:val="af6"/>
        </w:rPr>
        <w:t>get</w:t>
      </w:r>
      <w:r w:rsidRPr="000170D1">
        <w:t xml:space="preserve"> { </w:t>
      </w:r>
      <w:r w:rsidRPr="00837074">
        <w:rPr>
          <w:rStyle w:val="af6"/>
        </w:rPr>
        <w:t>return</w:t>
      </w:r>
      <w:r w:rsidRPr="000170D1">
        <w:t xml:space="preserve"> _gpa; }</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w:t>
      </w:r>
      <w:r w:rsidRPr="000170D1">
        <w:t xml:space="preserve"> </w:t>
      </w:r>
      <w:r w:rsidRPr="00837074">
        <w:rPr>
          <w:rStyle w:val="af5"/>
        </w:rPr>
        <w:t>Student</w:t>
      </w:r>
      <w:r w:rsidRPr="000170D1">
        <w:t xml:space="preserve"> BestStudent</w:t>
      </w:r>
    </w:p>
    <w:p w:rsidR="005C23DB" w:rsidRPr="000170D1" w:rsidRDefault="005C23DB" w:rsidP="00681370">
      <w:pPr>
        <w:pStyle w:val="a4"/>
      </w:pPr>
      <w:r w:rsidRPr="000170D1">
        <w:lastRenderedPageBreak/>
        <w:t xml:space="preserve">    {</w:t>
      </w:r>
    </w:p>
    <w:p w:rsidR="005C23DB" w:rsidRPr="000170D1" w:rsidRDefault="005C23DB" w:rsidP="00681370">
      <w:pPr>
        <w:pStyle w:val="a4"/>
      </w:pPr>
      <w:r w:rsidRPr="000170D1">
        <w:t xml:space="preserve">        </w:t>
      </w:r>
      <w:r w:rsidRPr="00837074">
        <w:rPr>
          <w:rStyle w:val="af6"/>
        </w:rPr>
        <w:t>get</w:t>
      </w:r>
      <w:r w:rsidRPr="000170D1">
        <w:t xml:space="preserve"> { </w:t>
      </w:r>
      <w:r w:rsidRPr="00837074">
        <w:rPr>
          <w:rStyle w:val="af6"/>
        </w:rPr>
        <w:t>return</w:t>
      </w:r>
      <w:r w:rsidRPr="000170D1">
        <w:t xml:space="preserve"> _bestStudent; }</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 double</w:t>
      </w:r>
      <w:r w:rsidRPr="000170D1">
        <w:t xml:space="preserve"> CalculateGroupGPA()</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837074">
        <w:rPr>
          <w:rStyle w:val="af6"/>
        </w:rPr>
        <w:t>return</w:t>
      </w:r>
      <w:r w:rsidRPr="000170D1">
        <w:t xml:space="preserve"> _gpa = Items.Select(stud =&gt; stud.GPA).Average();</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837074">
        <w:rPr>
          <w:rStyle w:val="af6"/>
        </w:rPr>
        <w:t>public</w:t>
      </w:r>
      <w:r w:rsidRPr="000170D1">
        <w:t xml:space="preserve"> </w:t>
      </w:r>
      <w:r w:rsidRPr="00837074">
        <w:rPr>
          <w:rStyle w:val="af5"/>
        </w:rPr>
        <w:t>Student</w:t>
      </w:r>
      <w:r w:rsidRPr="000170D1">
        <w:t xml:space="preserve"> FindTheBestStudent()</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w:t>
      </w:r>
      <w:r w:rsidRPr="00837074">
        <w:rPr>
          <w:rStyle w:val="af6"/>
        </w:rPr>
        <w:t>return</w:t>
      </w:r>
      <w:r w:rsidRPr="000170D1">
        <w:t xml:space="preserve"> _bestStudent = Items.Max();</w:t>
      </w:r>
    </w:p>
    <w:p w:rsidR="005C23DB" w:rsidRPr="005C6AE4" w:rsidRDefault="005C23DB" w:rsidP="00681370">
      <w:pPr>
        <w:pStyle w:val="a4"/>
        <w:rPr>
          <w:lang w:val="ru-RU"/>
        </w:rPr>
      </w:pPr>
      <w:r w:rsidRPr="000170D1">
        <w:t xml:space="preserve">    </w:t>
      </w:r>
      <w:r w:rsidRPr="005C6AE4">
        <w:rPr>
          <w:lang w:val="ru-RU"/>
        </w:rPr>
        <w:t>}</w:t>
      </w:r>
    </w:p>
    <w:p w:rsidR="005C23DB" w:rsidRPr="005C6AE4" w:rsidRDefault="005C23DB" w:rsidP="00681370">
      <w:pPr>
        <w:pStyle w:val="a4"/>
        <w:rPr>
          <w:lang w:val="ru-RU"/>
        </w:rPr>
      </w:pPr>
      <w:r w:rsidRPr="005C6AE4">
        <w:rPr>
          <w:lang w:val="ru-RU"/>
        </w:rPr>
        <w:t>}</w:t>
      </w:r>
    </w:p>
    <w:p w:rsidR="005C23DB" w:rsidRPr="005C6AE4" w:rsidRDefault="005C23DB" w:rsidP="00681370">
      <w:pPr>
        <w:pStyle w:val="a4"/>
        <w:rPr>
          <w:lang w:val="ru-RU"/>
        </w:rPr>
      </w:pPr>
    </w:p>
    <w:p w:rsidR="005C23DB" w:rsidRPr="00837074" w:rsidRDefault="005C23DB" w:rsidP="00681370">
      <w:pPr>
        <w:pStyle w:val="a4"/>
        <w:rPr>
          <w:rStyle w:val="af4"/>
        </w:rPr>
      </w:pPr>
      <w:r w:rsidRPr="00837074">
        <w:rPr>
          <w:rStyle w:val="af4"/>
        </w:rPr>
        <w:t>// создадим объекты классов Student и Group</w:t>
      </w:r>
    </w:p>
    <w:p w:rsidR="005C23DB" w:rsidRPr="000170D1" w:rsidRDefault="005C23DB" w:rsidP="00681370">
      <w:pPr>
        <w:pStyle w:val="a4"/>
      </w:pPr>
      <w:r w:rsidRPr="00837074">
        <w:rPr>
          <w:rStyle w:val="af6"/>
        </w:rPr>
        <w:t>var</w:t>
      </w:r>
      <w:r w:rsidRPr="000170D1">
        <w:t xml:space="preserve"> group = </w:t>
      </w:r>
      <w:r w:rsidRPr="00837074">
        <w:rPr>
          <w:rStyle w:val="af6"/>
        </w:rPr>
        <w:t>new</w:t>
      </w:r>
      <w:r w:rsidRPr="000170D1">
        <w:t xml:space="preserve"> </w:t>
      </w:r>
      <w:r w:rsidRPr="00837074">
        <w:rPr>
          <w:rStyle w:val="af5"/>
        </w:rPr>
        <w:t>Group</w:t>
      </w:r>
      <w:r w:rsidRPr="000170D1">
        <w:t xml:space="preserve"> {</w:t>
      </w:r>
    </w:p>
    <w:p w:rsidR="005C23DB" w:rsidRPr="000170D1" w:rsidRDefault="005C23DB" w:rsidP="00681370">
      <w:pPr>
        <w:pStyle w:val="a4"/>
      </w:pPr>
      <w:r w:rsidRPr="000170D1">
        <w:t xml:space="preserve">                </w:t>
      </w:r>
      <w:r w:rsidRPr="00837074">
        <w:rPr>
          <w:rStyle w:val="af6"/>
        </w:rPr>
        <w:t>new</w:t>
      </w:r>
      <w:r w:rsidRPr="000170D1">
        <w:t xml:space="preserve"> </w:t>
      </w:r>
      <w:r w:rsidRPr="00837074">
        <w:rPr>
          <w:rStyle w:val="af5"/>
        </w:rPr>
        <w:t>Student</w:t>
      </w:r>
      <w:r w:rsidRPr="000170D1">
        <w:t xml:space="preserve"> {Name = </w:t>
      </w:r>
      <w:r w:rsidRPr="00837074">
        <w:rPr>
          <w:rStyle w:val="af7"/>
        </w:rPr>
        <w:t>"Smirnov"</w:t>
      </w:r>
      <w:r w:rsidRPr="000170D1">
        <w:t>, GPA = 9.1},</w:t>
      </w:r>
    </w:p>
    <w:p w:rsidR="005C23DB" w:rsidRPr="000170D1" w:rsidRDefault="005C23DB" w:rsidP="00681370">
      <w:pPr>
        <w:pStyle w:val="a4"/>
      </w:pPr>
      <w:r w:rsidRPr="000170D1">
        <w:t xml:space="preserve">                </w:t>
      </w:r>
      <w:r w:rsidRPr="00837074">
        <w:rPr>
          <w:rStyle w:val="af6"/>
        </w:rPr>
        <w:t>new</w:t>
      </w:r>
      <w:r w:rsidRPr="000170D1">
        <w:t xml:space="preserve"> </w:t>
      </w:r>
      <w:r w:rsidRPr="00837074">
        <w:rPr>
          <w:rStyle w:val="af5"/>
        </w:rPr>
        <w:t>Student</w:t>
      </w:r>
      <w:r w:rsidRPr="000170D1">
        <w:t xml:space="preserve"> {Name = </w:t>
      </w:r>
      <w:r w:rsidRPr="00837074">
        <w:rPr>
          <w:rStyle w:val="af7"/>
        </w:rPr>
        <w:t>"Ivanova"</w:t>
      </w:r>
      <w:r w:rsidRPr="000170D1">
        <w:t>, GPA = 6.7},</w:t>
      </w:r>
    </w:p>
    <w:p w:rsidR="005C23DB" w:rsidRPr="000170D1" w:rsidRDefault="005C23DB" w:rsidP="00681370">
      <w:pPr>
        <w:pStyle w:val="a4"/>
      </w:pPr>
      <w:r w:rsidRPr="000170D1">
        <w:t xml:space="preserve">                </w:t>
      </w:r>
      <w:r w:rsidRPr="00837074">
        <w:rPr>
          <w:rStyle w:val="af6"/>
        </w:rPr>
        <w:t>new</w:t>
      </w:r>
      <w:r w:rsidRPr="000170D1">
        <w:t xml:space="preserve"> </w:t>
      </w:r>
      <w:r w:rsidRPr="00837074">
        <w:rPr>
          <w:rStyle w:val="af5"/>
        </w:rPr>
        <w:t>Student</w:t>
      </w:r>
      <w:r w:rsidRPr="000170D1">
        <w:t xml:space="preserve"> {Name = </w:t>
      </w:r>
      <w:r w:rsidRPr="00837074">
        <w:rPr>
          <w:rStyle w:val="af7"/>
        </w:rPr>
        <w:t>"Sokolov"</w:t>
      </w:r>
      <w:r w:rsidRPr="000170D1">
        <w:t>, GPA = 7.6},</w:t>
      </w:r>
    </w:p>
    <w:p w:rsidR="005C23DB" w:rsidRPr="00837074" w:rsidRDefault="005C23DB" w:rsidP="00681370">
      <w:pPr>
        <w:pStyle w:val="a4"/>
      </w:pPr>
      <w:r w:rsidRPr="000170D1">
        <w:t xml:space="preserve">                </w:t>
      </w:r>
      <w:r w:rsidRPr="00837074">
        <w:rPr>
          <w:rStyle w:val="af6"/>
        </w:rPr>
        <w:t>new</w:t>
      </w:r>
      <w:r w:rsidRPr="000170D1">
        <w:t xml:space="preserve"> </w:t>
      </w:r>
      <w:r w:rsidRPr="00837074">
        <w:rPr>
          <w:rStyle w:val="af5"/>
        </w:rPr>
        <w:t>Student</w:t>
      </w:r>
      <w:r w:rsidRPr="000170D1">
        <w:t xml:space="preserve"> {Name = </w:t>
      </w:r>
      <w:r w:rsidRPr="00837074">
        <w:rPr>
          <w:rStyle w:val="af7"/>
        </w:rPr>
        <w:t>"Lebedeva"</w:t>
      </w:r>
      <w:r w:rsidRPr="000170D1">
        <w:t>, GPA = 9}</w:t>
      </w:r>
      <w:r w:rsidRPr="00837074">
        <w:t>};</w:t>
      </w:r>
    </w:p>
    <w:p w:rsidR="005C23DB" w:rsidRDefault="005C23DB" w:rsidP="005C23DB">
      <w:r>
        <w:t xml:space="preserve">Сериализация времени выполнения применима к объектам сериализуемых типов. </w:t>
      </w:r>
      <w:r w:rsidRPr="00837074">
        <w:rPr>
          <w:rStyle w:val="a8"/>
        </w:rPr>
        <w:t>Сериализуемый тип</w:t>
      </w:r>
      <w:r>
        <w:t xml:space="preserve"> – это тип, помеченный атрибутом </w:t>
      </w:r>
      <w:r w:rsidRPr="00837074">
        <w:rPr>
          <w:rStyle w:val="a9"/>
        </w:rPr>
        <w:t>[</w:t>
      </w:r>
      <w:r w:rsidRPr="00837074">
        <w:rPr>
          <w:rStyle w:val="af5"/>
        </w:rPr>
        <w:t>Serializable</w:t>
      </w:r>
      <w:r w:rsidRPr="00837074">
        <w:rPr>
          <w:rStyle w:val="a9"/>
        </w:rPr>
        <w:t>]</w:t>
      </w:r>
      <w:r w:rsidR="00837074">
        <w:rPr>
          <w:rStyle w:val="ae"/>
        </w:rPr>
        <w:footnoteReference w:id="22"/>
      </w:r>
      <w:r>
        <w:t>, у которого все поля имеют сериализу</w:t>
      </w:r>
      <w:r w:rsidR="00F72D88">
        <w:t>е</w:t>
      </w:r>
      <w:r>
        <w:t xml:space="preserve">мый тип. Базовые типы платформы .NET являются сериализуемыми. Если планируется сериализация объекта </w:t>
      </w:r>
      <w:r w:rsidRPr="00837074">
        <w:rPr>
          <w:rStyle w:val="a9"/>
        </w:rPr>
        <w:t>group</w:t>
      </w:r>
      <w:r>
        <w:t xml:space="preserve">, необходимо добавить атрибут </w:t>
      </w:r>
      <w:r w:rsidR="00837074" w:rsidRPr="00837074">
        <w:rPr>
          <w:rStyle w:val="a9"/>
        </w:rPr>
        <w:t>[</w:t>
      </w:r>
      <w:r w:rsidR="00837074" w:rsidRPr="00837074">
        <w:rPr>
          <w:rStyle w:val="af5"/>
        </w:rPr>
        <w:t>Serializable</w:t>
      </w:r>
      <w:r w:rsidR="00837074" w:rsidRPr="00837074">
        <w:rPr>
          <w:rStyle w:val="a9"/>
        </w:rPr>
        <w:t>]</w:t>
      </w:r>
      <w:r>
        <w:t xml:space="preserve"> к классам </w:t>
      </w:r>
      <w:r w:rsidRPr="00837074">
        <w:rPr>
          <w:rStyle w:val="af5"/>
        </w:rPr>
        <w:t>Group</w:t>
      </w:r>
      <w:r>
        <w:t xml:space="preserve"> и </w:t>
      </w:r>
      <w:r w:rsidRPr="00837074">
        <w:rPr>
          <w:rStyle w:val="af5"/>
        </w:rPr>
        <w:t>Student</w:t>
      </w:r>
      <w:r>
        <w:t xml:space="preserve">. Сериализация некоторых полей может не иметь смысла (например, эти поля вычисляются при работе с объектом или хранят конфиденциальные данные). Для таких полей можно применить атрибут </w:t>
      </w:r>
      <w:r w:rsidRPr="00AA6E90">
        <w:rPr>
          <w:rStyle w:val="a9"/>
        </w:rPr>
        <w:t>[</w:t>
      </w:r>
      <w:r w:rsidRPr="00AA6E90">
        <w:rPr>
          <w:rStyle w:val="af5"/>
        </w:rPr>
        <w:t>NonSerialized</w:t>
      </w:r>
      <w:r w:rsidRPr="00AA6E90">
        <w:rPr>
          <w:rStyle w:val="a9"/>
        </w:rPr>
        <w:t>]</w:t>
      </w:r>
      <w:r>
        <w:t>.</w:t>
      </w:r>
    </w:p>
    <w:p w:rsidR="005C23DB" w:rsidRDefault="005C23DB" w:rsidP="005C23DB">
      <w:r>
        <w:t xml:space="preserve">Изменим код классов </w:t>
      </w:r>
      <w:r w:rsidRPr="00AA6E90">
        <w:rPr>
          <w:rStyle w:val="af5"/>
        </w:rPr>
        <w:t>Group</w:t>
      </w:r>
      <w:r>
        <w:t xml:space="preserve"> и </w:t>
      </w:r>
      <w:r w:rsidRPr="00AA6E90">
        <w:rPr>
          <w:rStyle w:val="af5"/>
        </w:rPr>
        <w:t>Student</w:t>
      </w:r>
      <w:r>
        <w:t xml:space="preserve"> с учётом вышесказанного:</w:t>
      </w:r>
    </w:p>
    <w:p w:rsidR="005C23DB" w:rsidRPr="000170D1" w:rsidRDefault="005C23DB" w:rsidP="00681370">
      <w:pPr>
        <w:pStyle w:val="a4"/>
      </w:pPr>
      <w:r w:rsidRPr="000170D1">
        <w:t>[</w:t>
      </w:r>
      <w:r w:rsidRPr="00AA6E90">
        <w:rPr>
          <w:rStyle w:val="af5"/>
        </w:rPr>
        <w:t>Serializable</w:t>
      </w:r>
      <w:r w:rsidRPr="000170D1">
        <w:t>]</w:t>
      </w:r>
    </w:p>
    <w:p w:rsidR="005C23DB" w:rsidRPr="000170D1" w:rsidRDefault="005C23DB" w:rsidP="00681370">
      <w:pPr>
        <w:pStyle w:val="a4"/>
      </w:pPr>
      <w:r w:rsidRPr="00AA6E90">
        <w:rPr>
          <w:rStyle w:val="af6"/>
        </w:rPr>
        <w:t>public class</w:t>
      </w:r>
      <w:r w:rsidRPr="000170D1">
        <w:t xml:space="preserve"> </w:t>
      </w:r>
      <w:r w:rsidRPr="00AA6E90">
        <w:rPr>
          <w:rStyle w:val="af5"/>
        </w:rPr>
        <w:t>Student</w:t>
      </w:r>
      <w:r w:rsidRPr="000170D1">
        <w:t xml:space="preserve"> : </w:t>
      </w:r>
      <w:r w:rsidRPr="00AA6E90">
        <w:rPr>
          <w:rStyle w:val="af5"/>
        </w:rPr>
        <w:t>IComparable</w:t>
      </w:r>
      <w:r w:rsidRPr="000170D1">
        <w:t>&lt;</w:t>
      </w:r>
      <w:r w:rsidRPr="00AA6E90">
        <w:rPr>
          <w:rStyle w:val="af5"/>
        </w:rPr>
        <w:t>Student</w:t>
      </w:r>
      <w:r w:rsidRPr="000170D1">
        <w:t>&gt;</w:t>
      </w:r>
    </w:p>
    <w:p w:rsidR="005C23DB" w:rsidRPr="005C6AE4" w:rsidRDefault="005C23DB" w:rsidP="00681370">
      <w:pPr>
        <w:pStyle w:val="a4"/>
        <w:rPr>
          <w:lang w:val="ru-RU"/>
        </w:rPr>
      </w:pPr>
      <w:r w:rsidRPr="005C6AE4">
        <w:rPr>
          <w:lang w:val="ru-RU"/>
        </w:rPr>
        <w:t>{</w:t>
      </w:r>
    </w:p>
    <w:p w:rsidR="005C23DB" w:rsidRPr="00AA6E90" w:rsidRDefault="005C23DB" w:rsidP="00681370">
      <w:pPr>
        <w:pStyle w:val="a4"/>
        <w:rPr>
          <w:rStyle w:val="af4"/>
        </w:rPr>
      </w:pPr>
      <w:r w:rsidRPr="00AA6E90">
        <w:rPr>
          <w:rStyle w:val="af4"/>
        </w:rPr>
        <w:t xml:space="preserve">    // неизменившиеся элементы класса не показаны</w:t>
      </w:r>
    </w:p>
    <w:p w:rsidR="005C23DB" w:rsidRPr="005C6AE4" w:rsidRDefault="005C23DB" w:rsidP="00681370">
      <w:pPr>
        <w:pStyle w:val="a4"/>
        <w:rPr>
          <w:lang w:val="ru-RU"/>
        </w:rPr>
      </w:pPr>
      <w:r w:rsidRPr="005C6AE4">
        <w:rPr>
          <w:lang w:val="ru-RU"/>
        </w:rPr>
        <w:t>}</w:t>
      </w:r>
    </w:p>
    <w:p w:rsidR="005C23DB" w:rsidRPr="005C6AE4" w:rsidRDefault="005C23DB" w:rsidP="00681370">
      <w:pPr>
        <w:pStyle w:val="a4"/>
        <w:rPr>
          <w:lang w:val="ru-RU"/>
        </w:rPr>
      </w:pPr>
    </w:p>
    <w:p w:rsidR="005C23DB" w:rsidRPr="000170D1" w:rsidRDefault="005C23DB" w:rsidP="00681370">
      <w:pPr>
        <w:pStyle w:val="a4"/>
      </w:pPr>
      <w:r w:rsidRPr="000170D1">
        <w:t>[</w:t>
      </w:r>
      <w:r w:rsidRPr="00AA6E90">
        <w:rPr>
          <w:rStyle w:val="af5"/>
        </w:rPr>
        <w:t>Serializable</w:t>
      </w:r>
      <w:r w:rsidRPr="000170D1">
        <w:t>]</w:t>
      </w:r>
    </w:p>
    <w:p w:rsidR="005C23DB" w:rsidRPr="000170D1" w:rsidRDefault="005C23DB" w:rsidP="00681370">
      <w:pPr>
        <w:pStyle w:val="a4"/>
      </w:pPr>
      <w:r w:rsidRPr="00AA6E90">
        <w:rPr>
          <w:rStyle w:val="af6"/>
        </w:rPr>
        <w:t>public class</w:t>
      </w:r>
      <w:r w:rsidRPr="000170D1">
        <w:t xml:space="preserve"> </w:t>
      </w:r>
      <w:r w:rsidRPr="00AA6E90">
        <w:rPr>
          <w:rStyle w:val="af5"/>
        </w:rPr>
        <w:t>Group</w:t>
      </w:r>
      <w:r w:rsidRPr="000170D1">
        <w:t xml:space="preserve"> : </w:t>
      </w:r>
      <w:r w:rsidRPr="00AA6E90">
        <w:rPr>
          <w:rStyle w:val="af5"/>
        </w:rPr>
        <w:t>Collection</w:t>
      </w:r>
      <w:r w:rsidRPr="000170D1">
        <w:t>&lt;</w:t>
      </w:r>
      <w:r w:rsidRPr="00AA6E90">
        <w:rPr>
          <w:rStyle w:val="af5"/>
        </w:rPr>
        <w:t>Student</w:t>
      </w:r>
      <w:r w:rsidRPr="000170D1">
        <w:t>&gt;</w:t>
      </w:r>
    </w:p>
    <w:p w:rsidR="005C23DB" w:rsidRPr="005C6AE4" w:rsidRDefault="005C23DB" w:rsidP="00681370">
      <w:pPr>
        <w:pStyle w:val="a4"/>
        <w:rPr>
          <w:lang w:val="ru-RU"/>
        </w:rPr>
      </w:pPr>
      <w:r w:rsidRPr="005C6AE4">
        <w:rPr>
          <w:lang w:val="ru-RU"/>
        </w:rPr>
        <w:t>{</w:t>
      </w:r>
    </w:p>
    <w:p w:rsidR="005C23DB" w:rsidRPr="00AA6E90" w:rsidRDefault="005C23DB" w:rsidP="00681370">
      <w:pPr>
        <w:pStyle w:val="a4"/>
        <w:rPr>
          <w:rStyle w:val="af4"/>
        </w:rPr>
      </w:pPr>
      <w:r w:rsidRPr="005C6AE4">
        <w:rPr>
          <w:lang w:val="ru-RU"/>
        </w:rPr>
        <w:t xml:space="preserve">    </w:t>
      </w:r>
      <w:r w:rsidRPr="00AA6E90">
        <w:rPr>
          <w:rStyle w:val="af4"/>
        </w:rPr>
        <w:t>// считаем, что поле _bestStudent является вычислимым</w:t>
      </w:r>
    </w:p>
    <w:p w:rsidR="005C23DB" w:rsidRPr="005C6AE4" w:rsidRDefault="005C23DB" w:rsidP="00681370">
      <w:pPr>
        <w:pStyle w:val="a4"/>
        <w:rPr>
          <w:lang w:val="ru-RU"/>
        </w:rPr>
      </w:pPr>
      <w:r w:rsidRPr="005C6AE4">
        <w:rPr>
          <w:lang w:val="ru-RU"/>
        </w:rPr>
        <w:t xml:space="preserve">    [</w:t>
      </w:r>
      <w:r w:rsidRPr="00AA6E90">
        <w:rPr>
          <w:rStyle w:val="af5"/>
        </w:rPr>
        <w:t>NonSerialized</w:t>
      </w:r>
      <w:r w:rsidRPr="005C6AE4">
        <w:rPr>
          <w:lang w:val="ru-RU"/>
        </w:rPr>
        <w:t>]</w:t>
      </w:r>
    </w:p>
    <w:p w:rsidR="005C23DB" w:rsidRPr="005C6AE4" w:rsidRDefault="005C23DB" w:rsidP="00681370">
      <w:pPr>
        <w:pStyle w:val="a4"/>
        <w:rPr>
          <w:lang w:val="ru-RU"/>
        </w:rPr>
      </w:pPr>
      <w:r w:rsidRPr="005C6AE4">
        <w:rPr>
          <w:lang w:val="ru-RU"/>
        </w:rPr>
        <w:t xml:space="preserve">    </w:t>
      </w:r>
      <w:r w:rsidRPr="00AA6E90">
        <w:rPr>
          <w:rStyle w:val="af6"/>
        </w:rPr>
        <w:t>private</w:t>
      </w:r>
      <w:r w:rsidRPr="005C6AE4">
        <w:rPr>
          <w:lang w:val="ru-RU"/>
        </w:rPr>
        <w:t xml:space="preserve"> </w:t>
      </w:r>
      <w:r w:rsidRPr="00AA6E90">
        <w:rPr>
          <w:rStyle w:val="af5"/>
        </w:rPr>
        <w:t>Student</w:t>
      </w:r>
      <w:r w:rsidRPr="005C6AE4">
        <w:rPr>
          <w:lang w:val="ru-RU"/>
        </w:rPr>
        <w:t xml:space="preserve"> _</w:t>
      </w:r>
      <w:r>
        <w:t>bestStudent</w:t>
      </w:r>
      <w:r w:rsidRPr="005C6AE4">
        <w:rPr>
          <w:lang w:val="ru-RU"/>
        </w:rPr>
        <w:t>;</w:t>
      </w:r>
    </w:p>
    <w:p w:rsidR="005C23DB" w:rsidRPr="00AA6E90" w:rsidRDefault="005C23DB" w:rsidP="00681370">
      <w:pPr>
        <w:pStyle w:val="a4"/>
        <w:rPr>
          <w:rStyle w:val="af4"/>
        </w:rPr>
      </w:pPr>
      <w:r w:rsidRPr="00AA6E90">
        <w:rPr>
          <w:rStyle w:val="af4"/>
        </w:rPr>
        <w:t xml:space="preserve">    // неизменившиеся элементы класса не показаны</w:t>
      </w:r>
    </w:p>
    <w:p w:rsidR="005C23DB" w:rsidRPr="005C6AE4" w:rsidRDefault="005C23DB" w:rsidP="00681370">
      <w:pPr>
        <w:pStyle w:val="a4"/>
        <w:rPr>
          <w:lang w:val="ru-RU"/>
        </w:rPr>
      </w:pPr>
      <w:r w:rsidRPr="005C6AE4">
        <w:rPr>
          <w:lang w:val="ru-RU"/>
        </w:rPr>
        <w:t>}</w:t>
      </w:r>
    </w:p>
    <w:p w:rsidR="005C23DB" w:rsidRDefault="005C23DB" w:rsidP="005C23DB">
      <w:r>
        <w:lastRenderedPageBreak/>
        <w:t xml:space="preserve">Объекты сериализуемых типов можно сохранить в поток в различных форматах. В частности, платформа .NET поддерживает двоичный формат при помощи класса </w:t>
      </w:r>
      <w:r w:rsidRPr="008A4C0A">
        <w:rPr>
          <w:rStyle w:val="af5"/>
        </w:rPr>
        <w:t>BinaryFormatter</w:t>
      </w:r>
      <w:r>
        <w:t xml:space="preserve">. Его экземплярный метод </w:t>
      </w:r>
      <w:r w:rsidRPr="008A4C0A">
        <w:rPr>
          <w:rStyle w:val="a9"/>
        </w:rPr>
        <w:t>Serialize()</w:t>
      </w:r>
      <w:r>
        <w:t xml:space="preserve"> принимает два аргумента – поток сериализации и сериализуемый объект:</w:t>
      </w:r>
    </w:p>
    <w:p w:rsidR="005C23DB" w:rsidRPr="000170D1" w:rsidRDefault="005C23DB" w:rsidP="00681370">
      <w:pPr>
        <w:pStyle w:val="a4"/>
      </w:pPr>
      <w:r w:rsidRPr="001F32D4">
        <w:rPr>
          <w:rStyle w:val="af6"/>
        </w:rPr>
        <w:t>var</w:t>
      </w:r>
      <w:r w:rsidRPr="000170D1">
        <w:t xml:space="preserve"> formatter = </w:t>
      </w:r>
      <w:r w:rsidRPr="001F32D4">
        <w:rPr>
          <w:rStyle w:val="af6"/>
        </w:rPr>
        <w:t>new</w:t>
      </w:r>
      <w:r w:rsidRPr="000170D1">
        <w:t xml:space="preserve"> </w:t>
      </w:r>
      <w:r w:rsidRPr="001F32D4">
        <w:rPr>
          <w:rStyle w:val="af5"/>
        </w:rPr>
        <w:t>BinaryFormatter</w:t>
      </w:r>
      <w:r w:rsidRPr="000170D1">
        <w:t>();</w:t>
      </w:r>
    </w:p>
    <w:p w:rsidR="005C23DB" w:rsidRPr="000170D1" w:rsidRDefault="005C23DB" w:rsidP="00681370">
      <w:pPr>
        <w:pStyle w:val="a4"/>
      </w:pPr>
      <w:r w:rsidRPr="001F32D4">
        <w:rPr>
          <w:rStyle w:val="af6"/>
        </w:rPr>
        <w:t>using</w:t>
      </w:r>
      <w:r w:rsidRPr="000170D1">
        <w:t xml:space="preserve"> (</w:t>
      </w:r>
      <w:r w:rsidRPr="001F32D4">
        <w:rPr>
          <w:rStyle w:val="af5"/>
        </w:rPr>
        <w:t>Stream</w:t>
      </w:r>
      <w:r w:rsidRPr="000170D1">
        <w:t xml:space="preserve"> s = </w:t>
      </w:r>
      <w:r w:rsidRPr="001F32D4">
        <w:rPr>
          <w:rStyle w:val="af5"/>
        </w:rPr>
        <w:t>File</w:t>
      </w:r>
      <w:r w:rsidRPr="000170D1">
        <w:t>.Create(</w:t>
      </w:r>
      <w:r w:rsidRPr="001F32D4">
        <w:rPr>
          <w:rStyle w:val="af7"/>
        </w:rPr>
        <w:t>"group.dat"</w:t>
      </w:r>
      <w:r w:rsidRPr="000170D1">
        <w:t>))</w:t>
      </w:r>
    </w:p>
    <w:p w:rsidR="005C23DB" w:rsidRPr="000170D1" w:rsidRDefault="005C23DB" w:rsidP="00681370">
      <w:pPr>
        <w:pStyle w:val="a4"/>
      </w:pPr>
      <w:r w:rsidRPr="000170D1">
        <w:t xml:space="preserve">    formatter.Serialize(s, group);</w:t>
      </w:r>
    </w:p>
    <w:p w:rsidR="005C23DB" w:rsidRPr="00626D5D" w:rsidRDefault="005C23DB" w:rsidP="008A4C0A">
      <w:pPr>
        <w:rPr>
          <w:lang w:val="en-US"/>
        </w:rPr>
      </w:pPr>
      <w:r>
        <w:t>Метод</w:t>
      </w:r>
      <w:r w:rsidRPr="00626D5D">
        <w:rPr>
          <w:lang w:val="en-US"/>
        </w:rPr>
        <w:t xml:space="preserve"> </w:t>
      </w:r>
      <w:r w:rsidRPr="00626D5D">
        <w:rPr>
          <w:rStyle w:val="a9"/>
          <w:lang w:val="en-US"/>
        </w:rPr>
        <w:t>Deserialize()</w:t>
      </w:r>
      <w:r w:rsidRPr="00626D5D">
        <w:rPr>
          <w:lang w:val="en-US"/>
        </w:rPr>
        <w:t xml:space="preserve"> </w:t>
      </w:r>
      <w:r>
        <w:t>класса</w:t>
      </w:r>
      <w:r w:rsidRPr="00626D5D">
        <w:rPr>
          <w:lang w:val="en-US"/>
        </w:rPr>
        <w:t xml:space="preserve"> </w:t>
      </w:r>
      <w:r w:rsidRPr="001F32D4">
        <w:rPr>
          <w:rStyle w:val="af5"/>
        </w:rPr>
        <w:t>BinaryFormatter</w:t>
      </w:r>
      <w:r w:rsidRPr="00626D5D">
        <w:rPr>
          <w:lang w:val="en-US"/>
        </w:rPr>
        <w:t xml:space="preserve"> </w:t>
      </w:r>
      <w:r>
        <w:t>выполняет</w:t>
      </w:r>
      <w:r w:rsidRPr="00626D5D">
        <w:rPr>
          <w:lang w:val="en-US"/>
        </w:rPr>
        <w:t xml:space="preserve"> </w:t>
      </w:r>
      <w:r>
        <w:t>десериализацию</w:t>
      </w:r>
      <w:r w:rsidRPr="00626D5D">
        <w:rPr>
          <w:lang w:val="en-US"/>
        </w:rPr>
        <w:t>:</w:t>
      </w:r>
    </w:p>
    <w:p w:rsidR="005C23DB" w:rsidRPr="000170D1" w:rsidRDefault="005C23DB" w:rsidP="00681370">
      <w:pPr>
        <w:pStyle w:val="a4"/>
      </w:pPr>
      <w:r w:rsidRPr="001F32D4">
        <w:rPr>
          <w:rStyle w:val="af6"/>
        </w:rPr>
        <w:t>var</w:t>
      </w:r>
      <w:r w:rsidRPr="000170D1">
        <w:t xml:space="preserve"> formatter = </w:t>
      </w:r>
      <w:r w:rsidRPr="001F32D4">
        <w:rPr>
          <w:rStyle w:val="af6"/>
        </w:rPr>
        <w:t>new</w:t>
      </w:r>
      <w:r w:rsidRPr="000170D1">
        <w:t xml:space="preserve"> </w:t>
      </w:r>
      <w:r w:rsidRPr="001F32D4">
        <w:rPr>
          <w:rStyle w:val="af5"/>
        </w:rPr>
        <w:t>BinaryFormatter</w:t>
      </w:r>
      <w:r w:rsidRPr="000170D1">
        <w:t>();</w:t>
      </w:r>
    </w:p>
    <w:p w:rsidR="005C23DB" w:rsidRPr="000170D1" w:rsidRDefault="005C23DB" w:rsidP="00681370">
      <w:pPr>
        <w:pStyle w:val="a4"/>
      </w:pPr>
      <w:r w:rsidRPr="001F32D4">
        <w:rPr>
          <w:rStyle w:val="af6"/>
        </w:rPr>
        <w:t>using</w:t>
      </w:r>
      <w:r w:rsidRPr="000170D1">
        <w:t xml:space="preserve"> (</w:t>
      </w:r>
      <w:r w:rsidRPr="001F32D4">
        <w:rPr>
          <w:rStyle w:val="af5"/>
        </w:rPr>
        <w:t>Stream</w:t>
      </w:r>
      <w:r w:rsidRPr="000170D1">
        <w:t xml:space="preserve"> s = </w:t>
      </w:r>
      <w:r w:rsidRPr="001F32D4">
        <w:rPr>
          <w:rStyle w:val="af5"/>
        </w:rPr>
        <w:t>File</w:t>
      </w:r>
      <w:r w:rsidRPr="000170D1">
        <w:t>.OpenRead(</w:t>
      </w:r>
      <w:r w:rsidRPr="001F32D4">
        <w:rPr>
          <w:rStyle w:val="af7"/>
        </w:rPr>
        <w:t>"group.dat"</w:t>
      </w:r>
      <w:r w:rsidRPr="000170D1">
        <w:t>))</w:t>
      </w:r>
    </w:p>
    <w:p w:rsidR="005C23DB" w:rsidRPr="000170D1" w:rsidRDefault="005C23DB" w:rsidP="00681370">
      <w:pPr>
        <w:pStyle w:val="a4"/>
      </w:pPr>
      <w:r w:rsidRPr="000170D1">
        <w:t xml:space="preserve">    group = (</w:t>
      </w:r>
      <w:r w:rsidRPr="001F32D4">
        <w:rPr>
          <w:rStyle w:val="af5"/>
        </w:rPr>
        <w:t>Group</w:t>
      </w:r>
      <w:r w:rsidRPr="000170D1">
        <w:t>) formatter.Deserialize(s);</w:t>
      </w:r>
    </w:p>
    <w:p w:rsidR="005C23DB" w:rsidRDefault="005C23DB" w:rsidP="005C23DB">
      <w:r>
        <w:t xml:space="preserve">Метод </w:t>
      </w:r>
      <w:r w:rsidRPr="001F32D4">
        <w:rPr>
          <w:rStyle w:val="a9"/>
        </w:rPr>
        <w:t>Deserialize()</w:t>
      </w:r>
      <w:r>
        <w:t xml:space="preserve"> размещает объект в памяти и возвращает ссылку на него. При этом конструкторы не вызываются. Это может стать проблемой, если нужна особая инициализация объекта и восстановление несохраненных полей. Платформа .NET содержит атрибуты </w:t>
      </w:r>
      <w:r w:rsidRPr="001F32D4">
        <w:rPr>
          <w:rStyle w:val="a9"/>
        </w:rPr>
        <w:t>[</w:t>
      </w:r>
      <w:r w:rsidRPr="001F32D4">
        <w:rPr>
          <w:rStyle w:val="af5"/>
        </w:rPr>
        <w:t>OnSerializing</w:t>
      </w:r>
      <w:r w:rsidRPr="001F32D4">
        <w:rPr>
          <w:rStyle w:val="a9"/>
        </w:rPr>
        <w:t>]</w:t>
      </w:r>
      <w:r>
        <w:t xml:space="preserve">, </w:t>
      </w:r>
      <w:r w:rsidRPr="001F32D4">
        <w:rPr>
          <w:rStyle w:val="a9"/>
        </w:rPr>
        <w:t>[</w:t>
      </w:r>
      <w:r w:rsidRPr="001F32D4">
        <w:rPr>
          <w:rStyle w:val="af5"/>
        </w:rPr>
        <w:t>OnSerialized</w:t>
      </w:r>
      <w:r w:rsidRPr="001F32D4">
        <w:rPr>
          <w:rStyle w:val="a9"/>
        </w:rPr>
        <w:t>]</w:t>
      </w:r>
      <w:r>
        <w:t xml:space="preserve">, </w:t>
      </w:r>
      <w:r w:rsidRPr="001F32D4">
        <w:rPr>
          <w:rStyle w:val="a9"/>
        </w:rPr>
        <w:t>[</w:t>
      </w:r>
      <w:r w:rsidRPr="001F32D4">
        <w:rPr>
          <w:rStyle w:val="af5"/>
        </w:rPr>
        <w:t>OnDeserializing</w:t>
      </w:r>
      <w:r w:rsidRPr="001F32D4">
        <w:rPr>
          <w:rStyle w:val="a9"/>
        </w:rPr>
        <w:t>]</w:t>
      </w:r>
      <w:r>
        <w:t xml:space="preserve">, </w:t>
      </w:r>
      <w:r w:rsidRPr="001F32D4">
        <w:rPr>
          <w:rStyle w:val="a9"/>
        </w:rPr>
        <w:t>[</w:t>
      </w:r>
      <w:r w:rsidRPr="001F32D4">
        <w:rPr>
          <w:rStyle w:val="af5"/>
        </w:rPr>
        <w:t>OnDeserialized</w:t>
      </w:r>
      <w:r w:rsidRPr="001F32D4">
        <w:rPr>
          <w:rStyle w:val="a9"/>
        </w:rPr>
        <w:t>]</w:t>
      </w:r>
      <w:r>
        <w:t xml:space="preserve">, применимые к методам сериализуемого типа. Помеченные методы вызываются CLR автоматически до и после сериализации или десериализации соответственно. Метод, который обозначен одним из указанных атрибутов, должен принимать в качестве аргумента объект класса </w:t>
      </w:r>
      <w:r w:rsidRPr="001F32D4">
        <w:rPr>
          <w:rStyle w:val="af5"/>
        </w:rPr>
        <w:t>StreamingContext</w:t>
      </w:r>
      <w:r w:rsidR="001F32D4">
        <w:rPr>
          <w:rStyle w:val="ae"/>
        </w:rPr>
        <w:footnoteReference w:id="23"/>
      </w:r>
      <w:r>
        <w:t xml:space="preserve"> и не возвращать значений. Каждый из атрибутов может применяться только к одному методу в типе.</w:t>
      </w:r>
    </w:p>
    <w:p w:rsidR="005C23DB" w:rsidRPr="000170D1" w:rsidRDefault="005C23DB" w:rsidP="00681370">
      <w:pPr>
        <w:pStyle w:val="a4"/>
      </w:pPr>
      <w:r w:rsidRPr="000170D1">
        <w:t>[</w:t>
      </w:r>
      <w:r w:rsidRPr="001F32D4">
        <w:rPr>
          <w:rStyle w:val="af5"/>
        </w:rPr>
        <w:t>Serializable</w:t>
      </w:r>
      <w:r w:rsidRPr="000170D1">
        <w:t>]</w:t>
      </w:r>
    </w:p>
    <w:p w:rsidR="005C23DB" w:rsidRPr="00626D5D" w:rsidRDefault="005C23DB" w:rsidP="00681370">
      <w:pPr>
        <w:pStyle w:val="a4"/>
      </w:pPr>
      <w:r w:rsidRPr="001F32D4">
        <w:rPr>
          <w:rStyle w:val="af6"/>
        </w:rPr>
        <w:t>public</w:t>
      </w:r>
      <w:r w:rsidRPr="00626D5D">
        <w:rPr>
          <w:rStyle w:val="af6"/>
        </w:rPr>
        <w:t xml:space="preserve"> </w:t>
      </w:r>
      <w:r w:rsidRPr="001F32D4">
        <w:rPr>
          <w:rStyle w:val="af6"/>
        </w:rPr>
        <w:t>class</w:t>
      </w:r>
      <w:r w:rsidRPr="00626D5D">
        <w:t xml:space="preserve"> </w:t>
      </w:r>
      <w:r w:rsidRPr="001F32D4">
        <w:rPr>
          <w:rStyle w:val="af5"/>
        </w:rPr>
        <w:t>Group</w:t>
      </w:r>
      <w:r w:rsidRPr="00626D5D">
        <w:t xml:space="preserve"> : </w:t>
      </w:r>
      <w:r w:rsidRPr="001F32D4">
        <w:rPr>
          <w:rStyle w:val="af5"/>
        </w:rPr>
        <w:t>Collection</w:t>
      </w:r>
      <w:r w:rsidRPr="00626D5D">
        <w:t>&lt;</w:t>
      </w:r>
      <w:r w:rsidRPr="001F32D4">
        <w:rPr>
          <w:rStyle w:val="af5"/>
        </w:rPr>
        <w:t>Student</w:t>
      </w:r>
      <w:r w:rsidRPr="00626D5D">
        <w:t>&gt;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1F32D4">
        <w:rPr>
          <w:rStyle w:val="af5"/>
        </w:rPr>
        <w:t>OnSerializing</w:t>
      </w:r>
      <w:r w:rsidRPr="000170D1">
        <w:t>]</w:t>
      </w:r>
    </w:p>
    <w:p w:rsidR="005C23DB" w:rsidRPr="000170D1" w:rsidRDefault="005C23DB" w:rsidP="00681370">
      <w:pPr>
        <w:pStyle w:val="a4"/>
      </w:pPr>
      <w:r w:rsidRPr="000170D1">
        <w:t xml:space="preserve">    </w:t>
      </w:r>
      <w:r w:rsidRPr="001F32D4">
        <w:rPr>
          <w:rStyle w:val="af6"/>
        </w:rPr>
        <w:t>private void</w:t>
      </w:r>
      <w:r w:rsidRPr="000170D1">
        <w:t xml:space="preserve"> BeforeSerialization(</w:t>
      </w:r>
      <w:r w:rsidRPr="001F32D4">
        <w:rPr>
          <w:rStyle w:val="af5"/>
        </w:rPr>
        <w:t>StreamingContext</w:t>
      </w:r>
      <w:r w:rsidRPr="000170D1">
        <w:t xml:space="preserve"> context)</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CalculateGroupGPA();</w:t>
      </w:r>
    </w:p>
    <w:p w:rsidR="005C23DB" w:rsidRDefault="005C23DB" w:rsidP="00681370">
      <w:pPr>
        <w:pStyle w:val="a4"/>
      </w:pPr>
      <w:r w:rsidRPr="000170D1">
        <w:t xml:space="preserve">    }</w:t>
      </w:r>
    </w:p>
    <w:p w:rsidR="00C77B70" w:rsidRPr="000170D1" w:rsidRDefault="00C77B70" w:rsidP="00681370">
      <w:pPr>
        <w:pStyle w:val="a4"/>
      </w:pPr>
    </w:p>
    <w:p w:rsidR="005C23DB" w:rsidRPr="000170D1" w:rsidRDefault="005C23DB" w:rsidP="00681370">
      <w:pPr>
        <w:pStyle w:val="a4"/>
      </w:pPr>
      <w:r w:rsidRPr="000170D1">
        <w:t xml:space="preserve">    [</w:t>
      </w:r>
      <w:r w:rsidRPr="001F32D4">
        <w:rPr>
          <w:rStyle w:val="af5"/>
        </w:rPr>
        <w:t>OnDeserialized</w:t>
      </w:r>
      <w:r w:rsidRPr="000170D1">
        <w:t>]</w:t>
      </w:r>
    </w:p>
    <w:p w:rsidR="005C23DB" w:rsidRPr="000170D1" w:rsidRDefault="005C23DB" w:rsidP="00681370">
      <w:pPr>
        <w:pStyle w:val="a4"/>
      </w:pPr>
      <w:r w:rsidRPr="000170D1">
        <w:t xml:space="preserve">    </w:t>
      </w:r>
      <w:r w:rsidRPr="001F32D4">
        <w:rPr>
          <w:rStyle w:val="af6"/>
        </w:rPr>
        <w:t>private void</w:t>
      </w:r>
      <w:r w:rsidRPr="000170D1">
        <w:t xml:space="preserve"> AfterDeserialization(</w:t>
      </w:r>
      <w:r w:rsidRPr="001F32D4">
        <w:rPr>
          <w:rStyle w:val="af5"/>
        </w:rPr>
        <w:t>StreamingContext</w:t>
      </w:r>
      <w:r w:rsidRPr="000170D1">
        <w:t xml:space="preserve"> context)</w:t>
      </w:r>
    </w:p>
    <w:p w:rsidR="005C23DB" w:rsidRPr="005C6AE4" w:rsidRDefault="005C23DB" w:rsidP="00681370">
      <w:pPr>
        <w:pStyle w:val="a4"/>
        <w:rPr>
          <w:lang w:val="ru-RU"/>
        </w:rPr>
      </w:pPr>
      <w:r w:rsidRPr="000170D1">
        <w:t xml:space="preserve">    </w:t>
      </w:r>
      <w:r w:rsidRPr="005C6AE4">
        <w:rPr>
          <w:lang w:val="ru-RU"/>
        </w:rPr>
        <w:t>{</w:t>
      </w:r>
    </w:p>
    <w:p w:rsidR="005C23DB" w:rsidRPr="005C6AE4" w:rsidRDefault="005C23DB" w:rsidP="00681370">
      <w:pPr>
        <w:pStyle w:val="a4"/>
        <w:rPr>
          <w:lang w:val="ru-RU"/>
        </w:rPr>
      </w:pPr>
      <w:r w:rsidRPr="005C6AE4">
        <w:rPr>
          <w:lang w:val="ru-RU"/>
        </w:rPr>
        <w:t xml:space="preserve">        </w:t>
      </w:r>
      <w:r>
        <w:t>FindTheBestStudent</w:t>
      </w:r>
      <w:r w:rsidRPr="005C6AE4">
        <w:rPr>
          <w:lang w:val="ru-RU"/>
        </w:rPr>
        <w:t>();</w:t>
      </w:r>
    </w:p>
    <w:p w:rsidR="005C23DB" w:rsidRPr="005C6AE4" w:rsidRDefault="005C23DB" w:rsidP="00681370">
      <w:pPr>
        <w:pStyle w:val="a4"/>
        <w:rPr>
          <w:lang w:val="ru-RU"/>
        </w:rPr>
      </w:pPr>
      <w:r w:rsidRPr="005C6AE4">
        <w:rPr>
          <w:lang w:val="ru-RU"/>
        </w:rPr>
        <w:t xml:space="preserve">    }</w:t>
      </w:r>
    </w:p>
    <w:p w:rsidR="005C23DB" w:rsidRPr="001F32D4" w:rsidRDefault="005C23DB" w:rsidP="00681370">
      <w:pPr>
        <w:pStyle w:val="a4"/>
        <w:rPr>
          <w:rStyle w:val="af4"/>
        </w:rPr>
      </w:pPr>
      <w:r w:rsidRPr="005C6AE4">
        <w:rPr>
          <w:lang w:val="ru-RU"/>
        </w:rPr>
        <w:t xml:space="preserve">    </w:t>
      </w:r>
      <w:r w:rsidRPr="001F32D4">
        <w:rPr>
          <w:rStyle w:val="af4"/>
        </w:rPr>
        <w:t>// неизменившиеся элементы класса не показаны</w:t>
      </w:r>
    </w:p>
    <w:p w:rsidR="005C23DB" w:rsidRPr="005C6AE4" w:rsidRDefault="005C23DB" w:rsidP="00681370">
      <w:pPr>
        <w:pStyle w:val="a4"/>
        <w:rPr>
          <w:lang w:val="ru-RU"/>
        </w:rPr>
      </w:pPr>
      <w:r w:rsidRPr="005C6AE4">
        <w:rPr>
          <w:lang w:val="ru-RU"/>
        </w:rPr>
        <w:t>}</w:t>
      </w:r>
    </w:p>
    <w:p w:rsidR="005C23DB" w:rsidRDefault="005C23DB" w:rsidP="005C23DB">
      <w:r>
        <w:lastRenderedPageBreak/>
        <w:t xml:space="preserve">Атрибут </w:t>
      </w:r>
      <w:r w:rsidRPr="001F32D4">
        <w:rPr>
          <w:rStyle w:val="a9"/>
        </w:rPr>
        <w:t>[</w:t>
      </w:r>
      <w:r w:rsidRPr="001F32D4">
        <w:rPr>
          <w:rStyle w:val="af5"/>
        </w:rPr>
        <w:t>OptionalField</w:t>
      </w:r>
      <w:r w:rsidRPr="001F32D4">
        <w:rPr>
          <w:rStyle w:val="a9"/>
        </w:rPr>
        <w:t>]</w:t>
      </w:r>
      <w:r>
        <w:t xml:space="preserve"> применяется к полю и подавляет генерацию исключения при десериализации, если помеченное поле не найдено в потоке данных. Это позволяет сохранять «старые» объекты, затем модифицировать тип, расширяя состав его полей, и десериализовать данные в «новые» объекты типа.</w:t>
      </w:r>
    </w:p>
    <w:p w:rsidR="005C23DB" w:rsidRDefault="005C23DB" w:rsidP="005C23DB">
      <w:r>
        <w:t xml:space="preserve">Если программиста не устраивает способ организации потока сериализуемых данных, он может повлиять на этот процесс, реализуя в сериализуемом типе интерфейс </w:t>
      </w:r>
      <w:r w:rsidRPr="001F32D4">
        <w:rPr>
          <w:rStyle w:val="af5"/>
        </w:rPr>
        <w:t>ISerializable</w:t>
      </w:r>
      <w:r>
        <w:t>:</w:t>
      </w:r>
    </w:p>
    <w:p w:rsidR="005C23DB" w:rsidRPr="000170D1" w:rsidRDefault="005C23DB" w:rsidP="00681370">
      <w:pPr>
        <w:pStyle w:val="a4"/>
      </w:pPr>
      <w:r w:rsidRPr="001F32D4">
        <w:rPr>
          <w:rStyle w:val="af6"/>
        </w:rPr>
        <w:t>public interface</w:t>
      </w:r>
      <w:r w:rsidRPr="000170D1">
        <w:t xml:space="preserve"> </w:t>
      </w:r>
      <w:r w:rsidRPr="001F32D4">
        <w:rPr>
          <w:rStyle w:val="af5"/>
        </w:rPr>
        <w:t>ISerializable</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1F32D4">
        <w:rPr>
          <w:rStyle w:val="af6"/>
        </w:rPr>
        <w:t>void</w:t>
      </w:r>
      <w:r w:rsidRPr="000170D1">
        <w:t xml:space="preserve"> GetObjectData(</w:t>
      </w:r>
      <w:r w:rsidRPr="001F32D4">
        <w:rPr>
          <w:rStyle w:val="af5"/>
        </w:rPr>
        <w:t>SerializationInfo</w:t>
      </w:r>
      <w:r w:rsidRPr="000170D1">
        <w:t xml:space="preserve"> info,</w:t>
      </w:r>
    </w:p>
    <w:p w:rsidR="005C23DB" w:rsidRPr="005C6AE4" w:rsidRDefault="005C23DB" w:rsidP="00681370">
      <w:pPr>
        <w:pStyle w:val="a4"/>
        <w:rPr>
          <w:lang w:val="ru-RU"/>
        </w:rPr>
      </w:pPr>
      <w:r w:rsidRPr="000170D1">
        <w:t xml:space="preserve">                       </w:t>
      </w:r>
      <w:r w:rsidRPr="001F32D4">
        <w:rPr>
          <w:rStyle w:val="af5"/>
        </w:rPr>
        <w:t>StreamingContext</w:t>
      </w:r>
      <w:r w:rsidRPr="005C6AE4">
        <w:rPr>
          <w:lang w:val="ru-RU"/>
        </w:rPr>
        <w:t xml:space="preserve"> </w:t>
      </w:r>
      <w:r>
        <w:t>context</w:t>
      </w:r>
      <w:r w:rsidRPr="005C6AE4">
        <w:rPr>
          <w:lang w:val="ru-RU"/>
        </w:rPr>
        <w:t>);</w:t>
      </w:r>
    </w:p>
    <w:p w:rsidR="005C23DB" w:rsidRPr="005C6AE4" w:rsidRDefault="005C23DB" w:rsidP="00681370">
      <w:pPr>
        <w:pStyle w:val="a4"/>
        <w:rPr>
          <w:lang w:val="ru-RU"/>
        </w:rPr>
      </w:pPr>
      <w:r w:rsidRPr="005C6AE4">
        <w:rPr>
          <w:lang w:val="ru-RU"/>
        </w:rPr>
        <w:t>}</w:t>
      </w:r>
    </w:p>
    <w:p w:rsidR="005C23DB" w:rsidRDefault="005C23DB" w:rsidP="005C23DB">
      <w:r>
        <w:t xml:space="preserve">Интерфейс </w:t>
      </w:r>
      <w:r w:rsidRPr="001F32D4">
        <w:rPr>
          <w:rStyle w:val="af5"/>
        </w:rPr>
        <w:t>ISerializable</w:t>
      </w:r>
      <w:r>
        <w:t xml:space="preserve"> позволяет выполнить любые действия, связанные с формированием данных для сохранения. Метод </w:t>
      </w:r>
      <w:r w:rsidRPr="001F32D4">
        <w:rPr>
          <w:rStyle w:val="a9"/>
        </w:rPr>
        <w:t>GetObjectData()</w:t>
      </w:r>
      <w:r>
        <w:t xml:space="preserve"> вызывается CLR автоматически при выполнении сериализации. Реализация метода подразумевает заполнение объекта </w:t>
      </w:r>
      <w:r w:rsidRPr="001F32D4">
        <w:rPr>
          <w:rStyle w:val="af5"/>
        </w:rPr>
        <w:t>SerializationInfo</w:t>
      </w:r>
      <w:r>
        <w:t xml:space="preserve"> набором данных вида «ключ-значение», которые (обычно) соответствуют полям сохраняемого объекта. Класс </w:t>
      </w:r>
      <w:r w:rsidRPr="001F32D4">
        <w:rPr>
          <w:rStyle w:val="af5"/>
        </w:rPr>
        <w:t>SerializationInfo</w:t>
      </w:r>
      <w:r>
        <w:t xml:space="preserve"> содержит перегруженный метод </w:t>
      </w:r>
      <w:r w:rsidRPr="001F32D4">
        <w:rPr>
          <w:rStyle w:val="a9"/>
        </w:rPr>
        <w:t>AddValue()</w:t>
      </w:r>
      <w:r>
        <w:t xml:space="preserve">, набор методов вида </w:t>
      </w:r>
      <w:r w:rsidRPr="001F32D4">
        <w:rPr>
          <w:rStyle w:val="a9"/>
        </w:rPr>
        <w:t>Get</w:t>
      </w:r>
      <w:r w:rsidRPr="001F32D4">
        <w:rPr>
          <w:rStyle w:val="aff0"/>
        </w:rPr>
        <w:t>ПримитивныйТип</w:t>
      </w:r>
      <w:r w:rsidRPr="001F32D4">
        <w:rPr>
          <w:rStyle w:val="a9"/>
        </w:rPr>
        <w:t>()</w:t>
      </w:r>
      <w:r>
        <w:t xml:space="preserve">, а также свойства для указания имени типа и сборки сериализуемого объекта. Если тип реализует интерфейс </w:t>
      </w:r>
      <w:r w:rsidRPr="001F32D4">
        <w:rPr>
          <w:rStyle w:val="af5"/>
        </w:rPr>
        <w:t>ISerializable</w:t>
      </w:r>
      <w:r>
        <w:t xml:space="preserve">, он должен содержать специальный </w:t>
      </w:r>
      <w:r w:rsidRPr="001F32D4">
        <w:rPr>
          <w:rStyle w:val="af6"/>
        </w:rPr>
        <w:t>private</w:t>
      </w:r>
      <w:r>
        <w:t xml:space="preserve">-конструктор, который будет вызывать CLR после выполнения десериализации. Конструктор должен иметь параметры типа </w:t>
      </w:r>
      <w:r w:rsidRPr="001F32D4">
        <w:rPr>
          <w:rStyle w:val="af5"/>
        </w:rPr>
        <w:t>SerializationInfo</w:t>
      </w:r>
      <w:r>
        <w:t xml:space="preserve"> и </w:t>
      </w:r>
      <w:r w:rsidRPr="001F32D4">
        <w:rPr>
          <w:rStyle w:val="af5"/>
        </w:rPr>
        <w:t>StreamingContext</w:t>
      </w:r>
      <w:r>
        <w:t>.</w:t>
      </w:r>
    </w:p>
    <w:p w:rsidR="005C23DB" w:rsidRDefault="005C23DB" w:rsidP="005C23DB">
      <w:r>
        <w:t xml:space="preserve">Рассмотрим пример реализации </w:t>
      </w:r>
      <w:r w:rsidRPr="001F32D4">
        <w:rPr>
          <w:rStyle w:val="af5"/>
        </w:rPr>
        <w:t>ISerializable</w:t>
      </w:r>
      <w:r>
        <w:t xml:space="preserve"> в классе </w:t>
      </w:r>
      <w:r w:rsidRPr="001F32D4">
        <w:rPr>
          <w:rStyle w:val="af5"/>
        </w:rPr>
        <w:t>Student</w:t>
      </w:r>
      <w:r>
        <w:t>.</w:t>
      </w:r>
    </w:p>
    <w:p w:rsidR="005C23DB" w:rsidRPr="000170D1" w:rsidRDefault="005C23DB" w:rsidP="00681370">
      <w:pPr>
        <w:pStyle w:val="a4"/>
      </w:pPr>
      <w:r w:rsidRPr="000170D1">
        <w:t>[</w:t>
      </w:r>
      <w:r w:rsidRPr="00F531BC">
        <w:rPr>
          <w:rStyle w:val="af5"/>
        </w:rPr>
        <w:t>Serializable</w:t>
      </w:r>
      <w:r w:rsidRPr="000170D1">
        <w:t>]</w:t>
      </w:r>
    </w:p>
    <w:p w:rsidR="005C23DB" w:rsidRPr="000170D1" w:rsidRDefault="005C23DB" w:rsidP="00681370">
      <w:pPr>
        <w:pStyle w:val="a4"/>
      </w:pPr>
      <w:r w:rsidRPr="00F531BC">
        <w:rPr>
          <w:rStyle w:val="af6"/>
        </w:rPr>
        <w:t>public class</w:t>
      </w:r>
      <w:r w:rsidRPr="000170D1">
        <w:t xml:space="preserve"> </w:t>
      </w:r>
      <w:r w:rsidRPr="00F531BC">
        <w:rPr>
          <w:rStyle w:val="af5"/>
        </w:rPr>
        <w:t>Student</w:t>
      </w:r>
      <w:r w:rsidRPr="000170D1">
        <w:t xml:space="preserve"> : </w:t>
      </w:r>
      <w:r w:rsidRPr="00F531BC">
        <w:rPr>
          <w:rStyle w:val="af5"/>
        </w:rPr>
        <w:t>IComparable</w:t>
      </w:r>
      <w:r w:rsidRPr="000170D1">
        <w:t>&lt;</w:t>
      </w:r>
      <w:r w:rsidRPr="00F531BC">
        <w:rPr>
          <w:rStyle w:val="af5"/>
        </w:rPr>
        <w:t>Student</w:t>
      </w:r>
      <w:r w:rsidRPr="000170D1">
        <w:t xml:space="preserve">&gt;, </w:t>
      </w:r>
      <w:r w:rsidRPr="00F531BC">
        <w:rPr>
          <w:rStyle w:val="af5"/>
        </w:rPr>
        <w:t>ISerializable</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F531BC">
        <w:rPr>
          <w:rStyle w:val="af6"/>
        </w:rPr>
        <w:t>void</w:t>
      </w:r>
      <w:r w:rsidRPr="000170D1">
        <w:t xml:space="preserve"> </w:t>
      </w:r>
      <w:r w:rsidRPr="00F531BC">
        <w:rPr>
          <w:rStyle w:val="af5"/>
        </w:rPr>
        <w:t>ISerializable</w:t>
      </w:r>
      <w:r w:rsidRPr="000170D1">
        <w:t>.GetObjectData(</w:t>
      </w:r>
      <w:r w:rsidRPr="00F531BC">
        <w:rPr>
          <w:rStyle w:val="af5"/>
        </w:rPr>
        <w:t>SerializationInfo</w:t>
      </w:r>
      <w:r w:rsidRPr="000170D1">
        <w:t xml:space="preserve"> info,</w:t>
      </w:r>
    </w:p>
    <w:p w:rsidR="005C23DB" w:rsidRPr="000170D1" w:rsidRDefault="005C23DB" w:rsidP="00681370">
      <w:pPr>
        <w:pStyle w:val="a4"/>
      </w:pPr>
      <w:r w:rsidRPr="000170D1">
        <w:t xml:space="preserve">                                     </w:t>
      </w:r>
      <w:r w:rsidRPr="00F531BC">
        <w:rPr>
          <w:rStyle w:val="af5"/>
        </w:rPr>
        <w:t>StreamingContext</w:t>
      </w:r>
      <w:r w:rsidRPr="000170D1">
        <w:t xml:space="preserve"> ctx)</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info.SetType(</w:t>
      </w:r>
      <w:r w:rsidRPr="00F531BC">
        <w:rPr>
          <w:rStyle w:val="af6"/>
        </w:rPr>
        <w:t>typeof</w:t>
      </w:r>
      <w:r w:rsidRPr="000170D1">
        <w:t xml:space="preserve"> (</w:t>
      </w:r>
      <w:r w:rsidRPr="00F531BC">
        <w:rPr>
          <w:rStyle w:val="af5"/>
        </w:rPr>
        <w:t>Student</w:t>
      </w:r>
      <w:r w:rsidRPr="000170D1">
        <w:t>));</w:t>
      </w:r>
    </w:p>
    <w:p w:rsidR="005C23DB" w:rsidRPr="000170D1" w:rsidRDefault="005C23DB" w:rsidP="00681370">
      <w:pPr>
        <w:pStyle w:val="a4"/>
      </w:pPr>
      <w:r w:rsidRPr="000170D1">
        <w:t xml:space="preserve">        info.AddValue(</w:t>
      </w:r>
      <w:r w:rsidRPr="00F531BC">
        <w:rPr>
          <w:rStyle w:val="af7"/>
        </w:rPr>
        <w:t>"Name"</w:t>
      </w:r>
      <w:r w:rsidRPr="000170D1">
        <w:t>, _name);</w:t>
      </w:r>
    </w:p>
    <w:p w:rsidR="005C23DB" w:rsidRPr="000170D1" w:rsidRDefault="005C23DB" w:rsidP="00681370">
      <w:pPr>
        <w:pStyle w:val="a4"/>
      </w:pPr>
      <w:r w:rsidRPr="000170D1">
        <w:t xml:space="preserve">        info.AddValue(</w:t>
      </w:r>
      <w:r w:rsidRPr="00F531BC">
        <w:rPr>
          <w:rStyle w:val="af7"/>
        </w:rPr>
        <w:t>"GPA"</w:t>
      </w:r>
      <w:r w:rsidRPr="000170D1">
        <w:t>, (</w:t>
      </w:r>
      <w:r w:rsidRPr="00F531BC">
        <w:rPr>
          <w:rStyle w:val="af6"/>
        </w:rPr>
        <w:t>int</w:t>
      </w:r>
      <w:r w:rsidRPr="000170D1">
        <w:t>) (_gpa*10));</w:t>
      </w:r>
    </w:p>
    <w:p w:rsidR="005C23DB" w:rsidRPr="000170D1" w:rsidRDefault="005C23DB" w:rsidP="00681370">
      <w:pPr>
        <w:pStyle w:val="a4"/>
      </w:pPr>
      <w:r w:rsidRPr="000170D1">
        <w:t xml:space="preserve">    }</w:t>
      </w:r>
    </w:p>
    <w:p w:rsidR="005C23DB" w:rsidRPr="000170D1" w:rsidRDefault="005C23DB" w:rsidP="00681370">
      <w:pPr>
        <w:pStyle w:val="a4"/>
      </w:pPr>
    </w:p>
    <w:p w:rsidR="005C23DB" w:rsidRPr="000170D1" w:rsidRDefault="005C23DB" w:rsidP="00681370">
      <w:pPr>
        <w:pStyle w:val="a4"/>
      </w:pPr>
      <w:r w:rsidRPr="000170D1">
        <w:t xml:space="preserve">    </w:t>
      </w:r>
      <w:r w:rsidRPr="00F531BC">
        <w:rPr>
          <w:rStyle w:val="af6"/>
        </w:rPr>
        <w:t>private</w:t>
      </w:r>
      <w:r w:rsidRPr="000170D1">
        <w:t xml:space="preserve"> Student(</w:t>
      </w:r>
      <w:r w:rsidRPr="00F531BC">
        <w:rPr>
          <w:rStyle w:val="af5"/>
        </w:rPr>
        <w:t>SerializationInfo</w:t>
      </w:r>
      <w:r w:rsidRPr="000170D1">
        <w:t xml:space="preserve"> info, </w:t>
      </w:r>
      <w:r w:rsidRPr="00F531BC">
        <w:rPr>
          <w:rStyle w:val="af5"/>
        </w:rPr>
        <w:t>StreamingContext</w:t>
      </w:r>
      <w:r w:rsidRPr="000170D1">
        <w:t xml:space="preserve"> ctx)</w:t>
      </w:r>
    </w:p>
    <w:p w:rsidR="005C23DB" w:rsidRPr="000170D1" w:rsidRDefault="005C23DB" w:rsidP="00681370">
      <w:pPr>
        <w:pStyle w:val="a4"/>
      </w:pPr>
      <w:r w:rsidRPr="000170D1">
        <w:t xml:space="preserve">    {</w:t>
      </w:r>
    </w:p>
    <w:p w:rsidR="005C23DB" w:rsidRPr="000170D1" w:rsidRDefault="005C23DB" w:rsidP="00681370">
      <w:pPr>
        <w:pStyle w:val="a4"/>
      </w:pPr>
      <w:r w:rsidRPr="000170D1">
        <w:t xml:space="preserve">        _name = info.GetString(</w:t>
      </w:r>
      <w:r w:rsidRPr="00F531BC">
        <w:rPr>
          <w:rStyle w:val="af7"/>
        </w:rPr>
        <w:t>"Name"</w:t>
      </w:r>
      <w:r w:rsidRPr="000170D1">
        <w:t>);</w:t>
      </w:r>
    </w:p>
    <w:p w:rsidR="005C23DB" w:rsidRPr="000170D1" w:rsidRDefault="005C23DB" w:rsidP="00681370">
      <w:pPr>
        <w:pStyle w:val="a4"/>
      </w:pPr>
      <w:r w:rsidRPr="000170D1">
        <w:t xml:space="preserve">        _gpa = info.GetInt32(</w:t>
      </w:r>
      <w:r w:rsidRPr="00F531BC">
        <w:rPr>
          <w:rStyle w:val="af7"/>
        </w:rPr>
        <w:t>"GPA"</w:t>
      </w:r>
      <w:r w:rsidRPr="000170D1">
        <w:t>)/10.0;</w:t>
      </w:r>
    </w:p>
    <w:p w:rsidR="005C23DB" w:rsidRPr="005C6AE4" w:rsidRDefault="005C23DB" w:rsidP="00681370">
      <w:pPr>
        <w:pStyle w:val="a4"/>
        <w:rPr>
          <w:lang w:val="ru-RU"/>
        </w:rPr>
      </w:pPr>
      <w:r w:rsidRPr="000170D1">
        <w:t xml:space="preserve">    </w:t>
      </w:r>
      <w:r w:rsidRPr="005C6AE4">
        <w:rPr>
          <w:lang w:val="ru-RU"/>
        </w:rPr>
        <w:t>}</w:t>
      </w:r>
    </w:p>
    <w:p w:rsidR="005C23DB" w:rsidRPr="005C6AE4" w:rsidRDefault="005C23DB" w:rsidP="00681370">
      <w:pPr>
        <w:pStyle w:val="a4"/>
        <w:rPr>
          <w:lang w:val="ru-RU"/>
        </w:rPr>
      </w:pPr>
    </w:p>
    <w:p w:rsidR="005C23DB" w:rsidRDefault="005C23DB" w:rsidP="00681370">
      <w:pPr>
        <w:pStyle w:val="a4"/>
        <w:rPr>
          <w:lang w:val="ru-RU"/>
        </w:rPr>
      </w:pPr>
      <w:r w:rsidRPr="005C6AE4">
        <w:rPr>
          <w:lang w:val="ru-RU"/>
        </w:rPr>
        <w:t xml:space="preserve">    </w:t>
      </w:r>
      <w:r w:rsidRPr="00F531BC">
        <w:rPr>
          <w:rStyle w:val="af6"/>
        </w:rPr>
        <w:t>public</w:t>
      </w:r>
      <w:r w:rsidRPr="005C6AE4">
        <w:rPr>
          <w:lang w:val="ru-RU"/>
        </w:rPr>
        <w:t xml:space="preserve"> </w:t>
      </w:r>
      <w:r>
        <w:t>Student</w:t>
      </w:r>
      <w:r w:rsidRPr="005C6AE4">
        <w:rPr>
          <w:lang w:val="ru-RU"/>
        </w:rPr>
        <w:t>() { }</w:t>
      </w:r>
    </w:p>
    <w:p w:rsidR="00F531BC" w:rsidRPr="005C6AE4" w:rsidRDefault="00F531BC" w:rsidP="00681370">
      <w:pPr>
        <w:pStyle w:val="a4"/>
        <w:rPr>
          <w:lang w:val="ru-RU"/>
        </w:rPr>
      </w:pPr>
    </w:p>
    <w:p w:rsidR="005C23DB" w:rsidRPr="001F32D4" w:rsidRDefault="005C23DB" w:rsidP="00681370">
      <w:pPr>
        <w:pStyle w:val="a4"/>
        <w:rPr>
          <w:rStyle w:val="af4"/>
        </w:rPr>
      </w:pPr>
      <w:r w:rsidRPr="005C6AE4">
        <w:rPr>
          <w:lang w:val="ru-RU"/>
        </w:rPr>
        <w:t xml:space="preserve">    </w:t>
      </w:r>
      <w:r w:rsidRPr="001F32D4">
        <w:rPr>
          <w:rStyle w:val="af4"/>
        </w:rPr>
        <w:t>// неизменившиеся элементы класса не показаны</w:t>
      </w:r>
    </w:p>
    <w:p w:rsidR="005C23DB" w:rsidRPr="005C6AE4" w:rsidRDefault="005C23DB" w:rsidP="00681370">
      <w:pPr>
        <w:pStyle w:val="a4"/>
        <w:rPr>
          <w:lang w:val="ru-RU"/>
        </w:rPr>
      </w:pPr>
      <w:r w:rsidRPr="005C6AE4">
        <w:rPr>
          <w:lang w:val="ru-RU"/>
        </w:rPr>
        <w:t>}</w:t>
      </w:r>
    </w:p>
    <w:p w:rsidR="005C23DB" w:rsidRDefault="005C23DB" w:rsidP="00531924">
      <w:pPr>
        <w:pStyle w:val="1"/>
      </w:pPr>
      <w:bookmarkStart w:id="29" w:name="_Toc348862509"/>
      <w:r>
        <w:lastRenderedPageBreak/>
        <w:t>2</w:t>
      </w:r>
      <w:r w:rsidR="00531924" w:rsidRPr="00531924">
        <w:t>2</w:t>
      </w:r>
      <w:r w:rsidR="00531924">
        <w:t xml:space="preserve">. </w:t>
      </w:r>
      <w:r w:rsidR="00C77B70">
        <w:t>Сериализация к</w:t>
      </w:r>
      <w:r w:rsidR="00531924">
        <w:t>онтракт</w:t>
      </w:r>
      <w:r w:rsidR="00C77B70">
        <w:t>ов</w:t>
      </w:r>
      <w:r w:rsidR="00531924">
        <w:t xml:space="preserve"> данных</w:t>
      </w:r>
      <w:bookmarkEnd w:id="29"/>
    </w:p>
    <w:p w:rsidR="005C23DB" w:rsidRDefault="005C23DB" w:rsidP="005C23DB">
      <w:r w:rsidRPr="00F531BC">
        <w:rPr>
          <w:rStyle w:val="a8"/>
        </w:rPr>
        <w:t>Контракт данных</w:t>
      </w:r>
      <w:r>
        <w:t xml:space="preserve"> – это тип (класс или структура), объект которого описывает информационный фрагмент. Подразумевается, что этот фрагмент может быть сохранён, а затем восстановлен. Работу с контрактами данных можно рассматривать как один из механизмов сериализации.</w:t>
      </w:r>
    </w:p>
    <w:p w:rsidR="005C23DB" w:rsidRDefault="005C23DB" w:rsidP="005C23DB">
      <w:r>
        <w:t>Если в качестве контракта данных используется обычный класс, информационный фрагмент образуют открытые поля и свойства</w:t>
      </w:r>
      <w:r w:rsidR="00F531BC">
        <w:t xml:space="preserve"> класса</w:t>
      </w:r>
      <w:r>
        <w:t xml:space="preserve">. Можно пометить тип атрибутом </w:t>
      </w:r>
      <w:r w:rsidRPr="00F531BC">
        <w:rPr>
          <w:rStyle w:val="a9"/>
        </w:rPr>
        <w:t>[</w:t>
      </w:r>
      <w:r w:rsidRPr="00F531BC">
        <w:rPr>
          <w:rStyle w:val="af5"/>
        </w:rPr>
        <w:t>DataContract</w:t>
      </w:r>
      <w:r w:rsidRPr="00F531BC">
        <w:rPr>
          <w:rStyle w:val="a9"/>
        </w:rPr>
        <w:t>]</w:t>
      </w:r>
      <w:r>
        <w:t xml:space="preserve">. Тогда информационный фрагмент будут составлять поля и свойства, имеющие атрибут </w:t>
      </w:r>
      <w:r w:rsidRPr="00F531BC">
        <w:rPr>
          <w:rStyle w:val="a9"/>
        </w:rPr>
        <w:t>[</w:t>
      </w:r>
      <w:r w:rsidRPr="00F531BC">
        <w:rPr>
          <w:rStyle w:val="af5"/>
        </w:rPr>
        <w:t>DataMember</w:t>
      </w:r>
      <w:r w:rsidRPr="00F531BC">
        <w:rPr>
          <w:rStyle w:val="a9"/>
        </w:rPr>
        <w:t>]</w:t>
      </w:r>
      <w:r w:rsidR="00F531BC">
        <w:rPr>
          <w:rStyle w:val="ae"/>
        </w:rPr>
        <w:footnoteReference w:id="24"/>
      </w:r>
      <w:r w:rsidR="00F531BC" w:rsidRPr="00F531BC">
        <w:t>.</w:t>
      </w:r>
      <w:r>
        <w:t xml:space="preserve"> Видимость элементов при этом роли не играет.</w:t>
      </w:r>
    </w:p>
    <w:p w:rsidR="005C23DB" w:rsidRPr="00A74DB7" w:rsidRDefault="005C23DB" w:rsidP="00681370">
      <w:pPr>
        <w:pStyle w:val="a4"/>
        <w:rPr>
          <w:lang w:val="ru-RU"/>
        </w:rPr>
      </w:pPr>
      <w:r w:rsidRPr="00A74DB7">
        <w:rPr>
          <w:lang w:val="ru-RU"/>
        </w:rPr>
        <w:t>[</w:t>
      </w:r>
      <w:r w:rsidRPr="00F531BC">
        <w:rPr>
          <w:rStyle w:val="af5"/>
        </w:rPr>
        <w:t>DataContract</w:t>
      </w:r>
      <w:r w:rsidRPr="00A74DB7">
        <w:rPr>
          <w:lang w:val="ru-RU"/>
        </w:rPr>
        <w:t>]</w:t>
      </w:r>
    </w:p>
    <w:p w:rsidR="005C23DB" w:rsidRPr="00A74DB7" w:rsidRDefault="005C23DB" w:rsidP="00681370">
      <w:pPr>
        <w:pStyle w:val="a4"/>
        <w:rPr>
          <w:lang w:val="ru-RU"/>
        </w:rPr>
      </w:pPr>
      <w:r w:rsidRPr="00F531BC">
        <w:rPr>
          <w:rStyle w:val="af6"/>
        </w:rPr>
        <w:t>public</w:t>
      </w:r>
      <w:r w:rsidRPr="00A74DB7">
        <w:rPr>
          <w:rStyle w:val="af6"/>
          <w:lang w:val="ru-RU"/>
        </w:rPr>
        <w:t xml:space="preserve"> </w:t>
      </w:r>
      <w:r w:rsidRPr="00F531BC">
        <w:rPr>
          <w:rStyle w:val="af6"/>
        </w:rPr>
        <w:t>class</w:t>
      </w:r>
      <w:r w:rsidRPr="00A74DB7">
        <w:rPr>
          <w:lang w:val="ru-RU"/>
        </w:rPr>
        <w:t xml:space="preserve"> </w:t>
      </w:r>
      <w:r w:rsidRPr="00F531BC">
        <w:rPr>
          <w:rStyle w:val="af5"/>
        </w:rPr>
        <w:t>Student</w:t>
      </w:r>
    </w:p>
    <w:p w:rsidR="005C23DB" w:rsidRPr="000170D1" w:rsidRDefault="005C23DB" w:rsidP="00681370">
      <w:pPr>
        <w:pStyle w:val="a4"/>
      </w:pPr>
      <w:r w:rsidRPr="000170D1">
        <w:t>{</w:t>
      </w:r>
    </w:p>
    <w:p w:rsidR="005C23DB" w:rsidRPr="00F531BC" w:rsidRDefault="005C23DB" w:rsidP="00681370">
      <w:pPr>
        <w:pStyle w:val="a4"/>
      </w:pPr>
      <w:r w:rsidRPr="000170D1">
        <w:t xml:space="preserve">    [</w:t>
      </w:r>
      <w:r w:rsidRPr="00F531BC">
        <w:rPr>
          <w:rStyle w:val="af5"/>
        </w:rPr>
        <w:t>DataMember</w:t>
      </w:r>
      <w:r w:rsidRPr="000170D1">
        <w:t>]</w:t>
      </w:r>
      <w:r w:rsidR="00F531BC" w:rsidRPr="00F531BC">
        <w:t xml:space="preserve"> </w:t>
      </w:r>
    </w:p>
    <w:p w:rsidR="005C23DB" w:rsidRPr="000170D1" w:rsidRDefault="005C23DB" w:rsidP="00681370">
      <w:pPr>
        <w:pStyle w:val="a4"/>
      </w:pPr>
      <w:r w:rsidRPr="000170D1">
        <w:t xml:space="preserve">    </w:t>
      </w:r>
      <w:r w:rsidRPr="00F531BC">
        <w:rPr>
          <w:rStyle w:val="af6"/>
        </w:rPr>
        <w:t>public string</w:t>
      </w:r>
      <w:r w:rsidRPr="000170D1">
        <w:t xml:space="preserve"> Name { </w:t>
      </w:r>
      <w:r w:rsidRPr="00F531BC">
        <w:rPr>
          <w:rStyle w:val="af6"/>
        </w:rPr>
        <w:t>get</w:t>
      </w:r>
      <w:r w:rsidRPr="000170D1">
        <w:t xml:space="preserve">; </w:t>
      </w:r>
      <w:r w:rsidRPr="00F531BC">
        <w:rPr>
          <w:rStyle w:val="af6"/>
        </w:rPr>
        <w:t>set</w:t>
      </w:r>
      <w:r w:rsidRPr="000170D1">
        <w:t>; }</w:t>
      </w:r>
    </w:p>
    <w:p w:rsidR="005C23DB" w:rsidRPr="000170D1" w:rsidRDefault="005C23DB" w:rsidP="00681370">
      <w:pPr>
        <w:pStyle w:val="a4"/>
      </w:pPr>
    </w:p>
    <w:p w:rsidR="005C23DB" w:rsidRPr="00F531BC" w:rsidRDefault="005C23DB" w:rsidP="00681370">
      <w:pPr>
        <w:pStyle w:val="a4"/>
      </w:pPr>
      <w:r w:rsidRPr="000170D1">
        <w:t xml:space="preserve">    [</w:t>
      </w:r>
      <w:r w:rsidRPr="00F531BC">
        <w:rPr>
          <w:rStyle w:val="af5"/>
        </w:rPr>
        <w:t>DataMember</w:t>
      </w:r>
      <w:r w:rsidRPr="000170D1">
        <w:t>]</w:t>
      </w:r>
    </w:p>
    <w:p w:rsidR="005C23DB" w:rsidRPr="000170D1" w:rsidRDefault="005C23DB" w:rsidP="00681370">
      <w:pPr>
        <w:pStyle w:val="a4"/>
      </w:pPr>
      <w:r w:rsidRPr="000170D1">
        <w:t xml:space="preserve">    </w:t>
      </w:r>
      <w:r w:rsidRPr="00F531BC">
        <w:rPr>
          <w:rStyle w:val="af6"/>
        </w:rPr>
        <w:t>public double</w:t>
      </w:r>
      <w:r w:rsidRPr="000170D1">
        <w:t xml:space="preserve"> GPA { </w:t>
      </w:r>
      <w:r w:rsidRPr="00F531BC">
        <w:rPr>
          <w:rStyle w:val="af6"/>
        </w:rPr>
        <w:t>get</w:t>
      </w:r>
      <w:r w:rsidRPr="000170D1">
        <w:t xml:space="preserve">; </w:t>
      </w:r>
      <w:r w:rsidRPr="00F531BC">
        <w:rPr>
          <w:rStyle w:val="af6"/>
        </w:rPr>
        <w:t>set</w:t>
      </w:r>
      <w:r w:rsidRPr="000170D1">
        <w:t>; }</w:t>
      </w:r>
    </w:p>
    <w:p w:rsidR="005C23DB" w:rsidRPr="005C6AE4" w:rsidRDefault="005C23DB" w:rsidP="00681370">
      <w:pPr>
        <w:pStyle w:val="a4"/>
        <w:rPr>
          <w:lang w:val="ru-RU"/>
        </w:rPr>
      </w:pPr>
      <w:r w:rsidRPr="005C6AE4">
        <w:rPr>
          <w:lang w:val="ru-RU"/>
        </w:rPr>
        <w:t>}</w:t>
      </w:r>
    </w:p>
    <w:p w:rsidR="005C23DB" w:rsidRDefault="005C23DB" w:rsidP="005C23DB">
      <w:r>
        <w:t xml:space="preserve">Основным форматом хранения контрактов данных является XML. Поэтому атрибут </w:t>
      </w:r>
      <w:r w:rsidR="00F531BC" w:rsidRPr="00F531BC">
        <w:rPr>
          <w:rStyle w:val="a9"/>
        </w:rPr>
        <w:t>[</w:t>
      </w:r>
      <w:r w:rsidR="00F531BC" w:rsidRPr="00F531BC">
        <w:rPr>
          <w:rStyle w:val="af5"/>
        </w:rPr>
        <w:t>DataContract</w:t>
      </w:r>
      <w:r w:rsidR="00F531BC" w:rsidRPr="00F531BC">
        <w:rPr>
          <w:rStyle w:val="a9"/>
        </w:rPr>
        <w:t>]</w:t>
      </w:r>
      <w:r>
        <w:t xml:space="preserve"> имеет свойства </w:t>
      </w:r>
      <w:r w:rsidRPr="00F531BC">
        <w:rPr>
          <w:rStyle w:val="a9"/>
        </w:rPr>
        <w:t>Name</w:t>
      </w:r>
      <w:r>
        <w:t xml:space="preserve"> и </w:t>
      </w:r>
      <w:r w:rsidRPr="00F531BC">
        <w:rPr>
          <w:rStyle w:val="a9"/>
        </w:rPr>
        <w:t>Namespace</w:t>
      </w:r>
      <w:r>
        <w:t xml:space="preserve"> для указания имени и пространства имён корневого XML-элемента. У атрибута </w:t>
      </w:r>
      <w:r w:rsidR="00F531BC" w:rsidRPr="00F531BC">
        <w:rPr>
          <w:rStyle w:val="a9"/>
        </w:rPr>
        <w:t>[</w:t>
      </w:r>
      <w:r w:rsidR="00F531BC" w:rsidRPr="00F531BC">
        <w:rPr>
          <w:rStyle w:val="af5"/>
        </w:rPr>
        <w:t>DataMember</w:t>
      </w:r>
      <w:r w:rsidR="00F531BC" w:rsidRPr="00F531BC">
        <w:rPr>
          <w:rStyle w:val="a9"/>
        </w:rPr>
        <w:t>]</w:t>
      </w:r>
      <w:r>
        <w:t xml:space="preserve"> есть свойство </w:t>
      </w:r>
      <w:r w:rsidRPr="00F531BC">
        <w:rPr>
          <w:rStyle w:val="a9"/>
        </w:rPr>
        <w:t>Name</w:t>
      </w:r>
      <w:r>
        <w:t xml:space="preserve">, а также свойства </w:t>
      </w:r>
      <w:r w:rsidRPr="00F531BC">
        <w:rPr>
          <w:rStyle w:val="a9"/>
        </w:rPr>
        <w:t>Order</w:t>
      </w:r>
      <w:r>
        <w:t xml:space="preserve"> (порядок записи элементов контракта), </w:t>
      </w:r>
      <w:r w:rsidRPr="00F531BC">
        <w:rPr>
          <w:rStyle w:val="a9"/>
        </w:rPr>
        <w:t>IsRequired</w:t>
      </w:r>
      <w:r>
        <w:t xml:space="preserve"> (обязательный элемент для записи), </w:t>
      </w:r>
      <w:r w:rsidRPr="00F531BC">
        <w:rPr>
          <w:rStyle w:val="a9"/>
        </w:rPr>
        <w:t>EmitDefaultValue</w:t>
      </w:r>
      <w:r>
        <w:t xml:space="preserve"> (нужна ли запись значения по умолчанию для элемента).</w:t>
      </w:r>
    </w:p>
    <w:p w:rsidR="005C23DB" w:rsidRPr="000170D1" w:rsidRDefault="005C23DB" w:rsidP="00681370">
      <w:pPr>
        <w:pStyle w:val="a4"/>
      </w:pPr>
      <w:r w:rsidRPr="000170D1">
        <w:t>[</w:t>
      </w:r>
      <w:r w:rsidRPr="00F531BC">
        <w:rPr>
          <w:rStyle w:val="af5"/>
        </w:rPr>
        <w:t>DataContract</w:t>
      </w:r>
      <w:r w:rsidRPr="000170D1">
        <w:t xml:space="preserve">(Name = </w:t>
      </w:r>
      <w:r w:rsidRPr="00F531BC">
        <w:rPr>
          <w:rStyle w:val="af7"/>
        </w:rPr>
        <w:t>"student"</w:t>
      </w:r>
      <w:r w:rsidRPr="000170D1">
        <w:t xml:space="preserve">, Namespace = </w:t>
      </w:r>
      <w:r w:rsidRPr="00F531BC">
        <w:rPr>
          <w:rStyle w:val="af7"/>
        </w:rPr>
        <w:t>"bsuir.by"</w:t>
      </w:r>
      <w:r w:rsidRPr="000170D1">
        <w:t>)]</w:t>
      </w:r>
    </w:p>
    <w:p w:rsidR="005C23DB" w:rsidRPr="000170D1" w:rsidRDefault="005C23DB" w:rsidP="00681370">
      <w:pPr>
        <w:pStyle w:val="a4"/>
      </w:pPr>
      <w:r w:rsidRPr="003A27DC">
        <w:rPr>
          <w:rStyle w:val="af6"/>
        </w:rPr>
        <w:t>public class</w:t>
      </w:r>
      <w:r w:rsidRPr="000170D1">
        <w:t xml:space="preserve"> </w:t>
      </w:r>
      <w:r w:rsidRPr="00F531BC">
        <w:rPr>
          <w:rStyle w:val="af5"/>
        </w:rPr>
        <w:t>Student</w:t>
      </w:r>
    </w:p>
    <w:p w:rsidR="005C23DB" w:rsidRPr="000170D1" w:rsidRDefault="005C23DB" w:rsidP="00681370">
      <w:pPr>
        <w:pStyle w:val="a4"/>
      </w:pPr>
      <w:r w:rsidRPr="000170D1">
        <w:t>{</w:t>
      </w:r>
    </w:p>
    <w:p w:rsidR="005C23DB" w:rsidRPr="000170D1" w:rsidRDefault="005C23DB" w:rsidP="00681370">
      <w:pPr>
        <w:pStyle w:val="a4"/>
      </w:pPr>
      <w:r w:rsidRPr="000170D1">
        <w:t xml:space="preserve">    [</w:t>
      </w:r>
      <w:r w:rsidRPr="00F531BC">
        <w:rPr>
          <w:rStyle w:val="af5"/>
        </w:rPr>
        <w:t>DataMember</w:t>
      </w:r>
      <w:r w:rsidRPr="000170D1">
        <w:t xml:space="preserve">(Name = </w:t>
      </w:r>
      <w:r w:rsidRPr="00F531BC">
        <w:rPr>
          <w:rStyle w:val="af7"/>
        </w:rPr>
        <w:t>"name"</w:t>
      </w:r>
      <w:r w:rsidRPr="000170D1">
        <w:t>, Order = 1)]</w:t>
      </w:r>
    </w:p>
    <w:p w:rsidR="005C23DB" w:rsidRPr="000170D1" w:rsidRDefault="005C23DB" w:rsidP="00681370">
      <w:pPr>
        <w:pStyle w:val="a4"/>
      </w:pPr>
      <w:r w:rsidRPr="000170D1">
        <w:t xml:space="preserve">    </w:t>
      </w:r>
      <w:r w:rsidRPr="003A27DC">
        <w:rPr>
          <w:rStyle w:val="af6"/>
        </w:rPr>
        <w:t>public string</w:t>
      </w:r>
      <w:r w:rsidRPr="000170D1">
        <w:t xml:space="preserve"> Name { </w:t>
      </w:r>
      <w:r w:rsidRPr="003A27DC">
        <w:rPr>
          <w:rStyle w:val="af6"/>
        </w:rPr>
        <w:t>get</w:t>
      </w:r>
      <w:r w:rsidRPr="000170D1">
        <w:t xml:space="preserve">; </w:t>
      </w:r>
      <w:r w:rsidRPr="003A27DC">
        <w:rPr>
          <w:rStyle w:val="af6"/>
        </w:rPr>
        <w:t>set</w:t>
      </w:r>
      <w:r w:rsidRPr="000170D1">
        <w:t>; }</w:t>
      </w:r>
    </w:p>
    <w:p w:rsidR="005C23DB" w:rsidRPr="000170D1" w:rsidRDefault="005C23DB" w:rsidP="00681370">
      <w:pPr>
        <w:pStyle w:val="a4"/>
      </w:pPr>
    </w:p>
    <w:p w:rsidR="005C23DB" w:rsidRPr="000170D1" w:rsidRDefault="005C23DB" w:rsidP="00681370">
      <w:pPr>
        <w:pStyle w:val="a4"/>
      </w:pPr>
      <w:r w:rsidRPr="000170D1">
        <w:t xml:space="preserve">    [</w:t>
      </w:r>
      <w:r w:rsidRPr="00F531BC">
        <w:rPr>
          <w:rStyle w:val="af5"/>
        </w:rPr>
        <w:t>DataMember</w:t>
      </w:r>
      <w:r w:rsidRPr="000170D1">
        <w:t xml:space="preserve">(Name = </w:t>
      </w:r>
      <w:r w:rsidRPr="003A27DC">
        <w:rPr>
          <w:rStyle w:val="af7"/>
        </w:rPr>
        <w:t>"gpa"</w:t>
      </w:r>
      <w:r w:rsidRPr="000170D1">
        <w:t>, Order = 0)]</w:t>
      </w:r>
    </w:p>
    <w:p w:rsidR="005C23DB" w:rsidRPr="000170D1" w:rsidRDefault="005C23DB" w:rsidP="00681370">
      <w:pPr>
        <w:pStyle w:val="a4"/>
      </w:pPr>
      <w:r w:rsidRPr="000170D1">
        <w:t xml:space="preserve">    </w:t>
      </w:r>
      <w:r w:rsidRPr="003A27DC">
        <w:rPr>
          <w:rStyle w:val="af6"/>
        </w:rPr>
        <w:t>public double</w:t>
      </w:r>
      <w:r w:rsidRPr="000170D1">
        <w:t xml:space="preserve"> GPA { </w:t>
      </w:r>
      <w:r w:rsidRPr="003A27DC">
        <w:rPr>
          <w:rStyle w:val="af6"/>
        </w:rPr>
        <w:t>get</w:t>
      </w:r>
      <w:r w:rsidRPr="000170D1">
        <w:t xml:space="preserve">; </w:t>
      </w:r>
      <w:r w:rsidRPr="003A27DC">
        <w:rPr>
          <w:rStyle w:val="af6"/>
        </w:rPr>
        <w:t>set</w:t>
      </w:r>
      <w:r w:rsidRPr="000170D1">
        <w:t>; }</w:t>
      </w:r>
    </w:p>
    <w:p w:rsidR="005C23DB" w:rsidRPr="005C6AE4" w:rsidRDefault="005C23DB" w:rsidP="00681370">
      <w:pPr>
        <w:pStyle w:val="a4"/>
        <w:rPr>
          <w:lang w:val="ru-RU"/>
        </w:rPr>
      </w:pPr>
      <w:r w:rsidRPr="005C6AE4">
        <w:rPr>
          <w:lang w:val="ru-RU"/>
        </w:rPr>
        <w:t>}</w:t>
      </w:r>
    </w:p>
    <w:p w:rsidR="003A27DC" w:rsidRPr="003A27DC" w:rsidRDefault="003A27DC" w:rsidP="003A27DC">
      <w:r>
        <w:t>Если</w:t>
      </w:r>
      <w:r w:rsidRPr="003A27DC">
        <w:t xml:space="preserve"> </w:t>
      </w:r>
      <w:r>
        <w:t>контракт</w:t>
      </w:r>
      <w:r w:rsidRPr="003A27DC">
        <w:t xml:space="preserve"> </w:t>
      </w:r>
      <w:r>
        <w:t>является</w:t>
      </w:r>
      <w:r w:rsidRPr="003A27DC">
        <w:t xml:space="preserve"> </w:t>
      </w:r>
      <w:r>
        <w:t>коллекцией</w:t>
      </w:r>
      <w:r w:rsidRPr="003A27DC">
        <w:t xml:space="preserve"> </w:t>
      </w:r>
      <w:r>
        <w:t>объектов</w:t>
      </w:r>
      <w:r w:rsidRPr="003A27DC">
        <w:t xml:space="preserve"> (</w:t>
      </w:r>
      <w:r>
        <w:t>как</w:t>
      </w:r>
      <w:r w:rsidRPr="003A27DC">
        <w:t xml:space="preserve"> </w:t>
      </w:r>
      <w:r>
        <w:t>класс</w:t>
      </w:r>
      <w:r w:rsidRPr="003A27DC">
        <w:t xml:space="preserve"> </w:t>
      </w:r>
      <w:r w:rsidRPr="003A27DC">
        <w:rPr>
          <w:rStyle w:val="af5"/>
        </w:rPr>
        <w:t>Group</w:t>
      </w:r>
      <w:r w:rsidRPr="003A27DC">
        <w:t xml:space="preserve">), </w:t>
      </w:r>
      <w:r>
        <w:t>он</w:t>
      </w:r>
      <w:r w:rsidRPr="003A27DC">
        <w:t xml:space="preserve"> </w:t>
      </w:r>
      <w:r>
        <w:t>маркируется</w:t>
      </w:r>
      <w:r w:rsidRPr="003A27DC">
        <w:t xml:space="preserve"> </w:t>
      </w:r>
      <w:r>
        <w:t>атрибутом</w:t>
      </w:r>
      <w:r w:rsidRPr="003A27DC">
        <w:t xml:space="preserve"> </w:t>
      </w:r>
      <w:r w:rsidRPr="003A27DC">
        <w:rPr>
          <w:rStyle w:val="a9"/>
        </w:rPr>
        <w:t>[</w:t>
      </w:r>
      <w:r w:rsidRPr="003A27DC">
        <w:rPr>
          <w:rStyle w:val="af5"/>
        </w:rPr>
        <w:t>CollectionDataContract</w:t>
      </w:r>
      <w:r w:rsidRPr="003A27DC">
        <w:rPr>
          <w:rStyle w:val="a9"/>
        </w:rPr>
        <w:t>]</w:t>
      </w:r>
      <w:r w:rsidRPr="003A27DC">
        <w:t xml:space="preserve">. </w:t>
      </w:r>
      <w:r>
        <w:t>Кроме</w:t>
      </w:r>
      <w:r w:rsidRPr="003A27DC">
        <w:t xml:space="preserve"> </w:t>
      </w:r>
      <w:r>
        <w:t>этого</w:t>
      </w:r>
      <w:r w:rsidRPr="003A27DC">
        <w:t xml:space="preserve">, </w:t>
      </w:r>
      <w:r>
        <w:t>для</w:t>
      </w:r>
      <w:r w:rsidRPr="003A27DC">
        <w:t xml:space="preserve"> </w:t>
      </w:r>
      <w:r>
        <w:t>методов</w:t>
      </w:r>
      <w:r w:rsidRPr="003A27DC">
        <w:t xml:space="preserve"> </w:t>
      </w:r>
      <w:r>
        <w:t>контракта</w:t>
      </w:r>
      <w:r w:rsidRPr="003A27DC">
        <w:t xml:space="preserve"> </w:t>
      </w:r>
      <w:r>
        <w:t>данных</w:t>
      </w:r>
      <w:r w:rsidRPr="003A27DC">
        <w:t xml:space="preserve"> </w:t>
      </w:r>
      <w:r>
        <w:t>применимы</w:t>
      </w:r>
      <w:r w:rsidRPr="003A27DC">
        <w:t xml:space="preserve"> </w:t>
      </w:r>
      <w:r>
        <w:t>атрибуты</w:t>
      </w:r>
      <w:r w:rsidRPr="003A27DC">
        <w:t xml:space="preserve"> </w:t>
      </w:r>
      <w:r w:rsidRPr="003A27DC">
        <w:rPr>
          <w:rStyle w:val="a9"/>
        </w:rPr>
        <w:t>[</w:t>
      </w:r>
      <w:r w:rsidRPr="003A27DC">
        <w:rPr>
          <w:rStyle w:val="af5"/>
        </w:rPr>
        <w:t>OnSerializing</w:t>
      </w:r>
      <w:r w:rsidRPr="003A27DC">
        <w:rPr>
          <w:rStyle w:val="a9"/>
        </w:rPr>
        <w:t>]</w:t>
      </w:r>
      <w:r w:rsidRPr="003A27DC">
        <w:t xml:space="preserve">, </w:t>
      </w:r>
      <w:r w:rsidRPr="003A27DC">
        <w:rPr>
          <w:rStyle w:val="a9"/>
        </w:rPr>
        <w:t>[</w:t>
      </w:r>
      <w:r w:rsidRPr="003A27DC">
        <w:rPr>
          <w:rStyle w:val="af5"/>
        </w:rPr>
        <w:t>OnSerialized</w:t>
      </w:r>
      <w:r w:rsidRPr="003A27DC">
        <w:rPr>
          <w:rStyle w:val="a9"/>
        </w:rPr>
        <w:t>]</w:t>
      </w:r>
      <w:r w:rsidRPr="003A27DC">
        <w:t xml:space="preserve">, </w:t>
      </w:r>
      <w:r w:rsidRPr="003A27DC">
        <w:rPr>
          <w:rStyle w:val="a9"/>
        </w:rPr>
        <w:t>[</w:t>
      </w:r>
      <w:r w:rsidRPr="003A27DC">
        <w:rPr>
          <w:rStyle w:val="af5"/>
        </w:rPr>
        <w:t>OnDeserializing</w:t>
      </w:r>
      <w:r w:rsidRPr="003A27DC">
        <w:rPr>
          <w:rStyle w:val="a9"/>
        </w:rPr>
        <w:t>]</w:t>
      </w:r>
      <w:r w:rsidRPr="003A27DC">
        <w:t xml:space="preserve">, </w:t>
      </w:r>
      <w:r w:rsidRPr="003A27DC">
        <w:rPr>
          <w:rStyle w:val="a9"/>
        </w:rPr>
        <w:t>[</w:t>
      </w:r>
      <w:r w:rsidRPr="003A27DC">
        <w:rPr>
          <w:rStyle w:val="af5"/>
        </w:rPr>
        <w:t>OnDeserialized</w:t>
      </w:r>
      <w:r w:rsidRPr="003A27DC">
        <w:rPr>
          <w:rStyle w:val="a9"/>
        </w:rPr>
        <w:t>]</w:t>
      </w:r>
      <w:r w:rsidRPr="003A27DC">
        <w:t>.</w:t>
      </w:r>
    </w:p>
    <w:p w:rsidR="005C23DB" w:rsidRDefault="005C23DB" w:rsidP="005C23DB">
      <w:r>
        <w:t xml:space="preserve">Если контракт планируется десериализовать в объекты потомков своего типа, эти потомки должны быть упомянуты при помощи атрибута </w:t>
      </w:r>
      <w:r w:rsidRPr="003A27DC">
        <w:rPr>
          <w:rStyle w:val="a9"/>
        </w:rPr>
        <w:t>[</w:t>
      </w:r>
      <w:r w:rsidRPr="003A27DC">
        <w:rPr>
          <w:rStyle w:val="af5"/>
        </w:rPr>
        <w:t>KnownType</w:t>
      </w:r>
      <w:r w:rsidRPr="003A27DC">
        <w:rPr>
          <w:rStyle w:val="a9"/>
        </w:rPr>
        <w:t>]</w:t>
      </w:r>
      <w:r>
        <w:t>.</w:t>
      </w:r>
    </w:p>
    <w:p w:rsidR="005C23DB" w:rsidRPr="000170D1" w:rsidRDefault="005C23DB" w:rsidP="00681370">
      <w:pPr>
        <w:pStyle w:val="a4"/>
      </w:pPr>
      <w:r w:rsidRPr="000170D1">
        <w:lastRenderedPageBreak/>
        <w:t>[</w:t>
      </w:r>
      <w:r w:rsidRPr="003A27DC">
        <w:rPr>
          <w:rStyle w:val="af5"/>
        </w:rPr>
        <w:t>DataContract</w:t>
      </w:r>
      <w:r w:rsidRPr="000170D1">
        <w:t>]</w:t>
      </w:r>
    </w:p>
    <w:p w:rsidR="005C23DB" w:rsidRPr="000170D1" w:rsidRDefault="005C23DB" w:rsidP="00681370">
      <w:pPr>
        <w:pStyle w:val="a4"/>
      </w:pPr>
      <w:r w:rsidRPr="000170D1">
        <w:t>[</w:t>
      </w:r>
      <w:r w:rsidRPr="003A27DC">
        <w:rPr>
          <w:rStyle w:val="af5"/>
        </w:rPr>
        <w:t>KnownType</w:t>
      </w:r>
      <w:r w:rsidRPr="000170D1">
        <w:t>(</w:t>
      </w:r>
      <w:r w:rsidRPr="003A27DC">
        <w:rPr>
          <w:rStyle w:val="af6"/>
        </w:rPr>
        <w:t>typeof</w:t>
      </w:r>
      <w:r w:rsidRPr="000170D1">
        <w:t xml:space="preserve"> (</w:t>
      </w:r>
      <w:r w:rsidRPr="003A27DC">
        <w:rPr>
          <w:rStyle w:val="af5"/>
        </w:rPr>
        <w:t>Postgraduate</w:t>
      </w:r>
      <w:r w:rsidRPr="000170D1">
        <w:t>))]</w:t>
      </w:r>
    </w:p>
    <w:p w:rsidR="005C23DB" w:rsidRPr="000170D1" w:rsidRDefault="005C23DB" w:rsidP="00681370">
      <w:pPr>
        <w:pStyle w:val="a4"/>
      </w:pPr>
      <w:r w:rsidRPr="003A27DC">
        <w:rPr>
          <w:rStyle w:val="af6"/>
        </w:rPr>
        <w:t>public class</w:t>
      </w:r>
      <w:r w:rsidRPr="000170D1">
        <w:t xml:space="preserve"> </w:t>
      </w:r>
      <w:r w:rsidRPr="003A27DC">
        <w:rPr>
          <w:rStyle w:val="af5"/>
        </w:rPr>
        <w:t>Student</w:t>
      </w:r>
      <w:r w:rsidRPr="000170D1">
        <w:t xml:space="preserve"> { . . . }</w:t>
      </w:r>
    </w:p>
    <w:p w:rsidR="005C23DB" w:rsidRPr="000170D1" w:rsidRDefault="005C23DB" w:rsidP="00681370">
      <w:pPr>
        <w:pStyle w:val="a4"/>
      </w:pPr>
    </w:p>
    <w:p w:rsidR="005C23DB" w:rsidRPr="00626D5D" w:rsidRDefault="005C23DB" w:rsidP="00681370">
      <w:pPr>
        <w:pStyle w:val="a4"/>
        <w:rPr>
          <w:lang w:val="ru-RU"/>
        </w:rPr>
      </w:pPr>
      <w:r w:rsidRPr="003A27DC">
        <w:rPr>
          <w:rStyle w:val="af6"/>
        </w:rPr>
        <w:t>public</w:t>
      </w:r>
      <w:r w:rsidRPr="00626D5D">
        <w:rPr>
          <w:rStyle w:val="af6"/>
          <w:lang w:val="ru-RU"/>
        </w:rPr>
        <w:t xml:space="preserve"> </w:t>
      </w:r>
      <w:r w:rsidRPr="003A27DC">
        <w:rPr>
          <w:rStyle w:val="af6"/>
        </w:rPr>
        <w:t>class</w:t>
      </w:r>
      <w:r w:rsidRPr="00626D5D">
        <w:rPr>
          <w:lang w:val="ru-RU"/>
        </w:rPr>
        <w:t xml:space="preserve"> </w:t>
      </w:r>
      <w:r w:rsidRPr="003A27DC">
        <w:rPr>
          <w:rStyle w:val="af5"/>
        </w:rPr>
        <w:t>Postgraduate</w:t>
      </w:r>
      <w:r w:rsidRPr="00626D5D">
        <w:rPr>
          <w:lang w:val="ru-RU"/>
        </w:rPr>
        <w:t xml:space="preserve"> : </w:t>
      </w:r>
      <w:r w:rsidRPr="003A27DC">
        <w:rPr>
          <w:rStyle w:val="af5"/>
        </w:rPr>
        <w:t>Student</w:t>
      </w:r>
      <w:r w:rsidRPr="00626D5D">
        <w:rPr>
          <w:lang w:val="ru-RU"/>
        </w:rPr>
        <w:t xml:space="preserve"> { . . . }</w:t>
      </w:r>
    </w:p>
    <w:p w:rsidR="005C23DB" w:rsidRDefault="005C23DB" w:rsidP="005C23DB">
      <w:r>
        <w:t>Для выполнения сериализации контракта данных используются классы:</w:t>
      </w:r>
    </w:p>
    <w:p w:rsidR="005C23DB" w:rsidRDefault="003A27DC" w:rsidP="005C23DB">
      <w:r>
        <w:t xml:space="preserve">1. </w:t>
      </w:r>
      <w:r w:rsidR="005C23DB" w:rsidRPr="003A27DC">
        <w:rPr>
          <w:rStyle w:val="af5"/>
        </w:rPr>
        <w:t>DataContractSerializer</w:t>
      </w:r>
      <w:r w:rsidR="005C23DB">
        <w:t xml:space="preserve"> </w:t>
      </w:r>
      <w:r>
        <w:t>–</w:t>
      </w:r>
      <w:r w:rsidR="005C23DB">
        <w:t xml:space="preserve"> сериализует контракт в формате XML;</w:t>
      </w:r>
    </w:p>
    <w:p w:rsidR="005C23DB" w:rsidRDefault="003A27DC" w:rsidP="005C23DB">
      <w:r>
        <w:t xml:space="preserve">2. </w:t>
      </w:r>
      <w:r w:rsidR="005C23DB" w:rsidRPr="003A27DC">
        <w:rPr>
          <w:rStyle w:val="af5"/>
        </w:rPr>
        <w:t>NetDataContractSerializer</w:t>
      </w:r>
      <w:r w:rsidR="005C23DB">
        <w:t xml:space="preserve"> </w:t>
      </w:r>
      <w:r>
        <w:t>–</w:t>
      </w:r>
      <w:r w:rsidR="005C23DB">
        <w:t xml:space="preserve"> сериализует данные и тип контракта;</w:t>
      </w:r>
    </w:p>
    <w:p w:rsidR="005C23DB" w:rsidRDefault="003A27DC" w:rsidP="005C23DB">
      <w:r>
        <w:t xml:space="preserve">3. </w:t>
      </w:r>
      <w:r w:rsidR="005C23DB" w:rsidRPr="003A27DC">
        <w:rPr>
          <w:rStyle w:val="af5"/>
        </w:rPr>
        <w:t>DataContractJsonSerializer</w:t>
      </w:r>
      <w:r w:rsidR="005C23DB">
        <w:t xml:space="preserve"> </w:t>
      </w:r>
      <w:r>
        <w:t>–</w:t>
      </w:r>
      <w:r w:rsidR="005C23DB">
        <w:t xml:space="preserve"> сериализует контракт в формате JSON.</w:t>
      </w:r>
    </w:p>
    <w:p w:rsidR="005C23DB" w:rsidRDefault="005C23DB" w:rsidP="005C23DB">
      <w:r>
        <w:t>Рассмотрим пример сериализации контрактов данных:</w:t>
      </w:r>
    </w:p>
    <w:p w:rsidR="005C23DB" w:rsidRPr="000170D1" w:rsidRDefault="005C23DB" w:rsidP="0059027C">
      <w:pPr>
        <w:pStyle w:val="a4"/>
      </w:pPr>
      <w:r w:rsidRPr="003A27DC">
        <w:rPr>
          <w:rStyle w:val="af6"/>
        </w:rPr>
        <w:t>var</w:t>
      </w:r>
      <w:r w:rsidRPr="000170D1">
        <w:t xml:space="preserve"> student = </w:t>
      </w:r>
      <w:r w:rsidRPr="003A27DC">
        <w:rPr>
          <w:rStyle w:val="af6"/>
        </w:rPr>
        <w:t>new</w:t>
      </w:r>
      <w:r w:rsidRPr="000170D1">
        <w:t xml:space="preserve"> </w:t>
      </w:r>
      <w:r w:rsidRPr="003A27DC">
        <w:rPr>
          <w:rStyle w:val="af5"/>
        </w:rPr>
        <w:t>Student</w:t>
      </w:r>
      <w:r w:rsidRPr="000170D1">
        <w:t xml:space="preserve"> {Name = </w:t>
      </w:r>
      <w:r w:rsidRPr="003A27DC">
        <w:rPr>
          <w:rStyle w:val="af7"/>
        </w:rPr>
        <w:t>"Smirnov"</w:t>
      </w:r>
      <w:r w:rsidRPr="000170D1">
        <w:t>, GPA = 9.1};</w:t>
      </w:r>
    </w:p>
    <w:p w:rsidR="005C23DB" w:rsidRPr="000170D1" w:rsidRDefault="005C23DB" w:rsidP="0059027C">
      <w:pPr>
        <w:pStyle w:val="a4"/>
      </w:pPr>
    </w:p>
    <w:p w:rsidR="005C23DB" w:rsidRPr="003A27DC" w:rsidRDefault="005C23DB" w:rsidP="0059027C">
      <w:pPr>
        <w:pStyle w:val="a4"/>
        <w:rPr>
          <w:rStyle w:val="af4"/>
        </w:rPr>
      </w:pPr>
      <w:r w:rsidRPr="003A27DC">
        <w:rPr>
          <w:rStyle w:val="af4"/>
        </w:rPr>
        <w:t>// конструктор требует указания типа контракта данных</w:t>
      </w:r>
    </w:p>
    <w:p w:rsidR="005C23DB" w:rsidRPr="000170D1" w:rsidRDefault="005C23DB" w:rsidP="0059027C">
      <w:pPr>
        <w:pStyle w:val="a4"/>
      </w:pPr>
      <w:r w:rsidRPr="003A27DC">
        <w:rPr>
          <w:rStyle w:val="af6"/>
        </w:rPr>
        <w:t>var</w:t>
      </w:r>
      <w:r w:rsidRPr="000170D1">
        <w:t xml:space="preserve"> ds = </w:t>
      </w:r>
      <w:r w:rsidRPr="003A27DC">
        <w:rPr>
          <w:rStyle w:val="af6"/>
        </w:rPr>
        <w:t>new</w:t>
      </w:r>
      <w:r w:rsidRPr="000170D1">
        <w:t xml:space="preserve"> </w:t>
      </w:r>
      <w:r w:rsidRPr="003A27DC">
        <w:rPr>
          <w:rStyle w:val="af5"/>
        </w:rPr>
        <w:t>DataContractSerializer</w:t>
      </w:r>
      <w:r w:rsidRPr="000170D1">
        <w:t>(</w:t>
      </w:r>
      <w:r w:rsidRPr="003A27DC">
        <w:rPr>
          <w:rStyle w:val="af6"/>
        </w:rPr>
        <w:t>typeof</w:t>
      </w:r>
      <w:r w:rsidRPr="000170D1">
        <w:t xml:space="preserve"> (</w:t>
      </w:r>
      <w:r w:rsidRPr="003A27DC">
        <w:rPr>
          <w:rStyle w:val="af5"/>
        </w:rPr>
        <w:t>Student</w:t>
      </w:r>
      <w:r w:rsidRPr="000170D1">
        <w:t>));</w:t>
      </w:r>
    </w:p>
    <w:p w:rsidR="005C23DB" w:rsidRPr="000170D1" w:rsidRDefault="005C23DB" w:rsidP="0059027C">
      <w:pPr>
        <w:pStyle w:val="a4"/>
      </w:pPr>
      <w:r w:rsidRPr="003A27DC">
        <w:rPr>
          <w:rStyle w:val="af6"/>
        </w:rPr>
        <w:t>using</w:t>
      </w:r>
      <w:r w:rsidRPr="000170D1">
        <w:t xml:space="preserve"> (</w:t>
      </w:r>
      <w:r w:rsidRPr="003A27DC">
        <w:rPr>
          <w:rStyle w:val="af5"/>
        </w:rPr>
        <w:t>Stream</w:t>
      </w:r>
      <w:r w:rsidRPr="000170D1">
        <w:t xml:space="preserve"> s = </w:t>
      </w:r>
      <w:r w:rsidRPr="003A27DC">
        <w:rPr>
          <w:rStyle w:val="af5"/>
        </w:rPr>
        <w:t>File</w:t>
      </w:r>
      <w:r w:rsidRPr="000170D1">
        <w:t>.Create(</w:t>
      </w:r>
      <w:r w:rsidRPr="003A27DC">
        <w:rPr>
          <w:rStyle w:val="af7"/>
        </w:rPr>
        <w:t>"smirnov.xml"</w:t>
      </w:r>
      <w:r w:rsidRPr="000170D1">
        <w:t>))</w:t>
      </w:r>
    </w:p>
    <w:p w:rsidR="005C23DB" w:rsidRPr="000170D1" w:rsidRDefault="005C23DB" w:rsidP="0059027C">
      <w:pPr>
        <w:pStyle w:val="a4"/>
      </w:pPr>
      <w:r w:rsidRPr="000170D1">
        <w:t>{</w:t>
      </w:r>
    </w:p>
    <w:p w:rsidR="005C23DB" w:rsidRPr="000170D1" w:rsidRDefault="005C23DB" w:rsidP="0059027C">
      <w:pPr>
        <w:pStyle w:val="a4"/>
      </w:pPr>
      <w:r w:rsidRPr="000170D1">
        <w:t xml:space="preserve">    ds.WriteObject(s, student);</w:t>
      </w:r>
    </w:p>
    <w:p w:rsidR="005C23DB" w:rsidRPr="000170D1" w:rsidRDefault="005C23DB" w:rsidP="0059027C">
      <w:pPr>
        <w:pStyle w:val="a4"/>
      </w:pPr>
      <w:r w:rsidRPr="000170D1">
        <w:t>}</w:t>
      </w:r>
    </w:p>
    <w:p w:rsidR="005C23DB" w:rsidRPr="000170D1" w:rsidRDefault="005C23DB" w:rsidP="0059027C">
      <w:pPr>
        <w:pStyle w:val="a4"/>
      </w:pPr>
    </w:p>
    <w:p w:rsidR="005C23DB" w:rsidRPr="00626D5D" w:rsidRDefault="005C23DB" w:rsidP="0059027C">
      <w:pPr>
        <w:pStyle w:val="a4"/>
        <w:rPr>
          <w:rStyle w:val="af4"/>
          <w:lang w:val="en-US"/>
        </w:rPr>
      </w:pPr>
      <w:r w:rsidRPr="00626D5D">
        <w:rPr>
          <w:rStyle w:val="af4"/>
          <w:lang w:val="en-US"/>
        </w:rPr>
        <w:t xml:space="preserve">// </w:t>
      </w:r>
      <w:r w:rsidRPr="003A27DC">
        <w:rPr>
          <w:rStyle w:val="af4"/>
        </w:rPr>
        <w:t>полученный</w:t>
      </w:r>
      <w:r w:rsidRPr="00626D5D">
        <w:rPr>
          <w:rStyle w:val="af4"/>
          <w:lang w:val="en-US"/>
        </w:rPr>
        <w:t xml:space="preserve"> </w:t>
      </w:r>
      <w:r w:rsidRPr="003A27DC">
        <w:rPr>
          <w:rStyle w:val="af4"/>
        </w:rPr>
        <w:t>файл</w:t>
      </w:r>
      <w:r w:rsidRPr="00626D5D">
        <w:rPr>
          <w:rStyle w:val="af4"/>
          <w:lang w:val="en-US"/>
        </w:rPr>
        <w:t xml:space="preserve"> smirnov.xml</w:t>
      </w:r>
    </w:p>
    <w:p w:rsidR="005C23DB" w:rsidRPr="00626D5D" w:rsidRDefault="005C23DB" w:rsidP="0059027C">
      <w:pPr>
        <w:pStyle w:val="a4"/>
        <w:rPr>
          <w:rStyle w:val="af4"/>
          <w:lang w:val="en-US"/>
        </w:rPr>
      </w:pPr>
      <w:r w:rsidRPr="00626D5D">
        <w:rPr>
          <w:rStyle w:val="af4"/>
          <w:lang w:val="en-US"/>
        </w:rPr>
        <w:t>// &lt;student xmlns="bsuir.by"</w:t>
      </w:r>
    </w:p>
    <w:p w:rsidR="005C23DB" w:rsidRPr="00626D5D" w:rsidRDefault="005C23DB" w:rsidP="0059027C">
      <w:pPr>
        <w:pStyle w:val="a4"/>
        <w:rPr>
          <w:rStyle w:val="af4"/>
          <w:lang w:val="en-US"/>
        </w:rPr>
      </w:pPr>
      <w:r w:rsidRPr="00626D5D">
        <w:rPr>
          <w:rStyle w:val="af4"/>
          <w:lang w:val="en-US"/>
        </w:rPr>
        <w:t>//          xmlns:i="http://www.w3.org/2001/XMLSchema-instance"&gt;</w:t>
      </w:r>
    </w:p>
    <w:p w:rsidR="005C23DB" w:rsidRPr="00626D5D" w:rsidRDefault="005C23DB" w:rsidP="0059027C">
      <w:pPr>
        <w:pStyle w:val="a4"/>
        <w:rPr>
          <w:rStyle w:val="af4"/>
          <w:lang w:val="en-US"/>
        </w:rPr>
      </w:pPr>
      <w:r w:rsidRPr="00626D5D">
        <w:rPr>
          <w:rStyle w:val="af4"/>
          <w:lang w:val="en-US"/>
        </w:rPr>
        <w:t>//   &lt;gpa&gt;9.1&lt;/gpa&gt;</w:t>
      </w:r>
    </w:p>
    <w:p w:rsidR="005C23DB" w:rsidRPr="00626D5D" w:rsidRDefault="005C23DB" w:rsidP="0059027C">
      <w:pPr>
        <w:pStyle w:val="a4"/>
        <w:rPr>
          <w:rStyle w:val="af4"/>
          <w:lang w:val="en-US"/>
        </w:rPr>
      </w:pPr>
      <w:r w:rsidRPr="00626D5D">
        <w:rPr>
          <w:rStyle w:val="af4"/>
          <w:lang w:val="en-US"/>
        </w:rPr>
        <w:t>//   &lt;name&gt;Smirnov&lt;/name&gt;</w:t>
      </w:r>
    </w:p>
    <w:p w:rsidR="005C23DB" w:rsidRPr="003A27DC" w:rsidRDefault="005C23DB" w:rsidP="0059027C">
      <w:pPr>
        <w:pStyle w:val="a4"/>
        <w:rPr>
          <w:rStyle w:val="af4"/>
        </w:rPr>
      </w:pPr>
      <w:r w:rsidRPr="003A27DC">
        <w:rPr>
          <w:rStyle w:val="af4"/>
        </w:rPr>
        <w:t>// &lt;/student&gt;</w:t>
      </w:r>
    </w:p>
    <w:p w:rsidR="005C23DB" w:rsidRDefault="005C23DB" w:rsidP="005C23DB">
      <w:r>
        <w:t xml:space="preserve">Сериализацию в формате XML можно выполнить при помощи класса </w:t>
      </w:r>
      <w:r w:rsidRPr="003A27DC">
        <w:rPr>
          <w:rStyle w:val="af5"/>
        </w:rPr>
        <w:t>XmlSerializer</w:t>
      </w:r>
      <w:r>
        <w:t xml:space="preserve"> из пространства имён </w:t>
      </w:r>
      <w:r w:rsidRPr="003A27DC">
        <w:rPr>
          <w:rStyle w:val="a9"/>
        </w:rPr>
        <w:t>System.Xml.Serialization</w:t>
      </w:r>
      <w:r>
        <w:t xml:space="preserve">. При таком подходе сохраняются </w:t>
      </w:r>
      <w:r w:rsidRPr="003A27DC">
        <w:rPr>
          <w:rStyle w:val="af6"/>
        </w:rPr>
        <w:t>public</w:t>
      </w:r>
      <w:r>
        <w:t>-элементы объекта. Кроме этого, тип объекта должен быть открытым и иметь открытый конструктор без параметров.</w:t>
      </w:r>
    </w:p>
    <w:p w:rsidR="005C23DB" w:rsidRPr="000170D1" w:rsidRDefault="003A27DC" w:rsidP="0059027C">
      <w:pPr>
        <w:pStyle w:val="a4"/>
      </w:pPr>
      <w:r w:rsidRPr="003A27DC">
        <w:rPr>
          <w:rStyle w:val="af6"/>
        </w:rPr>
        <w:t>var</w:t>
      </w:r>
      <w:r w:rsidRPr="000170D1">
        <w:t xml:space="preserve"> student = </w:t>
      </w:r>
      <w:r w:rsidRPr="003A27DC">
        <w:rPr>
          <w:rStyle w:val="af6"/>
        </w:rPr>
        <w:t>new</w:t>
      </w:r>
      <w:r w:rsidRPr="000170D1">
        <w:t xml:space="preserve"> </w:t>
      </w:r>
      <w:r w:rsidRPr="003A27DC">
        <w:rPr>
          <w:rStyle w:val="af5"/>
        </w:rPr>
        <w:t>Student</w:t>
      </w:r>
      <w:r w:rsidRPr="000170D1">
        <w:t xml:space="preserve"> {Name = </w:t>
      </w:r>
      <w:r w:rsidRPr="003A27DC">
        <w:rPr>
          <w:rStyle w:val="af7"/>
        </w:rPr>
        <w:t>"Smirnov"</w:t>
      </w:r>
      <w:r w:rsidRPr="000170D1">
        <w:t>, GPA = 9.1};</w:t>
      </w:r>
    </w:p>
    <w:p w:rsidR="005C23DB" w:rsidRPr="000170D1" w:rsidRDefault="005C23DB" w:rsidP="0059027C">
      <w:pPr>
        <w:pStyle w:val="a4"/>
      </w:pPr>
    </w:p>
    <w:p w:rsidR="005C23DB" w:rsidRPr="003A27DC" w:rsidRDefault="005C23DB" w:rsidP="0059027C">
      <w:pPr>
        <w:pStyle w:val="a4"/>
        <w:rPr>
          <w:rStyle w:val="af4"/>
        </w:rPr>
      </w:pPr>
      <w:r w:rsidRPr="003A27DC">
        <w:rPr>
          <w:rStyle w:val="af4"/>
        </w:rPr>
        <w:t>// при создании XmlSerializer требуется указать сериализуемый тип</w:t>
      </w:r>
    </w:p>
    <w:p w:rsidR="005C23DB" w:rsidRPr="000170D1" w:rsidRDefault="005C23DB" w:rsidP="0059027C">
      <w:pPr>
        <w:pStyle w:val="a4"/>
      </w:pPr>
      <w:r w:rsidRPr="003A27DC">
        <w:rPr>
          <w:rStyle w:val="af6"/>
        </w:rPr>
        <w:t>var</w:t>
      </w:r>
      <w:r w:rsidRPr="000170D1">
        <w:t xml:space="preserve"> serializer = </w:t>
      </w:r>
      <w:r w:rsidRPr="003A27DC">
        <w:rPr>
          <w:rStyle w:val="af6"/>
        </w:rPr>
        <w:t>new</w:t>
      </w:r>
      <w:r w:rsidRPr="000170D1">
        <w:t xml:space="preserve"> </w:t>
      </w:r>
      <w:r w:rsidRPr="003A27DC">
        <w:rPr>
          <w:rStyle w:val="af5"/>
        </w:rPr>
        <w:t>XmlSerializer</w:t>
      </w:r>
      <w:r w:rsidRPr="000170D1">
        <w:t>(</w:t>
      </w:r>
      <w:r w:rsidRPr="003A27DC">
        <w:rPr>
          <w:rStyle w:val="af6"/>
        </w:rPr>
        <w:t>typeof</w:t>
      </w:r>
      <w:r w:rsidRPr="000170D1">
        <w:t xml:space="preserve"> (</w:t>
      </w:r>
      <w:r w:rsidRPr="003A27DC">
        <w:rPr>
          <w:rStyle w:val="af5"/>
        </w:rPr>
        <w:t>Student</w:t>
      </w:r>
      <w:r w:rsidRPr="000170D1">
        <w:t>));</w:t>
      </w:r>
    </w:p>
    <w:p w:rsidR="005C23DB" w:rsidRPr="000170D1" w:rsidRDefault="005C23DB" w:rsidP="0059027C">
      <w:pPr>
        <w:pStyle w:val="a4"/>
      </w:pPr>
    </w:p>
    <w:p w:rsidR="005C23DB" w:rsidRPr="00626D5D" w:rsidRDefault="005C23DB" w:rsidP="0059027C">
      <w:pPr>
        <w:pStyle w:val="a4"/>
        <w:rPr>
          <w:rStyle w:val="af4"/>
          <w:lang w:val="en-US"/>
        </w:rPr>
      </w:pPr>
      <w:r w:rsidRPr="00626D5D">
        <w:rPr>
          <w:rStyle w:val="af4"/>
          <w:lang w:val="en-US"/>
        </w:rPr>
        <w:t xml:space="preserve">// </w:t>
      </w:r>
      <w:r w:rsidRPr="003A27DC">
        <w:rPr>
          <w:rStyle w:val="af4"/>
        </w:rPr>
        <w:t>сериализация</w:t>
      </w:r>
    </w:p>
    <w:p w:rsidR="005C23DB" w:rsidRPr="000170D1" w:rsidRDefault="005C23DB" w:rsidP="0059027C">
      <w:pPr>
        <w:pStyle w:val="a4"/>
      </w:pPr>
      <w:r w:rsidRPr="003A27DC">
        <w:rPr>
          <w:rStyle w:val="af6"/>
        </w:rPr>
        <w:t>using</w:t>
      </w:r>
      <w:r w:rsidRPr="000170D1">
        <w:t xml:space="preserve"> (</w:t>
      </w:r>
      <w:r w:rsidRPr="003A27DC">
        <w:rPr>
          <w:rStyle w:val="af5"/>
        </w:rPr>
        <w:t>Stream</w:t>
      </w:r>
      <w:r w:rsidRPr="000170D1">
        <w:t xml:space="preserve"> stream = </w:t>
      </w:r>
      <w:r w:rsidRPr="003A27DC">
        <w:rPr>
          <w:rStyle w:val="af5"/>
        </w:rPr>
        <w:t>File</w:t>
      </w:r>
      <w:r w:rsidRPr="000170D1">
        <w:t>.Create(</w:t>
      </w:r>
      <w:r w:rsidRPr="003A27DC">
        <w:rPr>
          <w:rStyle w:val="af7"/>
        </w:rPr>
        <w:t>"student.xml"</w:t>
      </w:r>
      <w:r w:rsidRPr="000170D1">
        <w:t>))</w:t>
      </w:r>
    </w:p>
    <w:p w:rsidR="005C23DB" w:rsidRPr="000170D1" w:rsidRDefault="005C23DB" w:rsidP="0059027C">
      <w:pPr>
        <w:pStyle w:val="a4"/>
      </w:pPr>
      <w:r w:rsidRPr="000170D1">
        <w:t>{</w:t>
      </w:r>
    </w:p>
    <w:p w:rsidR="005C23DB" w:rsidRPr="000170D1" w:rsidRDefault="005C23DB" w:rsidP="0059027C">
      <w:pPr>
        <w:pStyle w:val="a4"/>
      </w:pPr>
      <w:r w:rsidRPr="000170D1">
        <w:t xml:space="preserve">    serializer.Serialize(stream, student);</w:t>
      </w:r>
    </w:p>
    <w:p w:rsidR="005C23DB" w:rsidRPr="000170D1" w:rsidRDefault="005C23DB" w:rsidP="0059027C">
      <w:pPr>
        <w:pStyle w:val="a4"/>
      </w:pPr>
      <w:r w:rsidRPr="000170D1">
        <w:t>}</w:t>
      </w:r>
    </w:p>
    <w:p w:rsidR="005C23DB" w:rsidRPr="000170D1" w:rsidRDefault="005C23DB" w:rsidP="0059027C">
      <w:pPr>
        <w:pStyle w:val="a4"/>
      </w:pPr>
    </w:p>
    <w:p w:rsidR="005C23DB" w:rsidRPr="00626D5D" w:rsidRDefault="005C23DB" w:rsidP="0059027C">
      <w:pPr>
        <w:pStyle w:val="a4"/>
        <w:rPr>
          <w:rStyle w:val="af4"/>
          <w:lang w:val="en-US"/>
        </w:rPr>
      </w:pPr>
      <w:r w:rsidRPr="00626D5D">
        <w:rPr>
          <w:rStyle w:val="af4"/>
          <w:lang w:val="en-US"/>
        </w:rPr>
        <w:t xml:space="preserve">// </w:t>
      </w:r>
      <w:r w:rsidRPr="003A27DC">
        <w:rPr>
          <w:rStyle w:val="af4"/>
        </w:rPr>
        <w:t>десериализация</w:t>
      </w:r>
    </w:p>
    <w:p w:rsidR="005C23DB" w:rsidRPr="000170D1" w:rsidRDefault="005C23DB" w:rsidP="0059027C">
      <w:pPr>
        <w:pStyle w:val="a4"/>
      </w:pPr>
      <w:r w:rsidRPr="003A27DC">
        <w:rPr>
          <w:rStyle w:val="af6"/>
        </w:rPr>
        <w:t>using</w:t>
      </w:r>
      <w:r w:rsidRPr="000170D1">
        <w:t xml:space="preserve"> (</w:t>
      </w:r>
      <w:r w:rsidRPr="003A27DC">
        <w:rPr>
          <w:rStyle w:val="af5"/>
        </w:rPr>
        <w:t>Stream</w:t>
      </w:r>
      <w:r w:rsidRPr="000170D1">
        <w:t xml:space="preserve"> stream = </w:t>
      </w:r>
      <w:r w:rsidRPr="003A27DC">
        <w:rPr>
          <w:rStyle w:val="af5"/>
        </w:rPr>
        <w:t>File</w:t>
      </w:r>
      <w:r w:rsidRPr="000170D1">
        <w:t>.OpenRead(</w:t>
      </w:r>
      <w:r w:rsidR="003A27DC" w:rsidRPr="003A27DC">
        <w:rPr>
          <w:rStyle w:val="af7"/>
        </w:rPr>
        <w:t>"student.xml"</w:t>
      </w:r>
      <w:r w:rsidRPr="000170D1">
        <w:t>))</w:t>
      </w:r>
    </w:p>
    <w:p w:rsidR="005C23DB" w:rsidRPr="000170D1" w:rsidRDefault="005C23DB" w:rsidP="0059027C">
      <w:pPr>
        <w:pStyle w:val="a4"/>
      </w:pPr>
      <w:r w:rsidRPr="000170D1">
        <w:t>{</w:t>
      </w:r>
    </w:p>
    <w:p w:rsidR="005C23DB" w:rsidRPr="000170D1" w:rsidRDefault="005C23DB" w:rsidP="0059027C">
      <w:pPr>
        <w:pStyle w:val="a4"/>
      </w:pPr>
      <w:r w:rsidRPr="000170D1">
        <w:t xml:space="preserve">    student = (</w:t>
      </w:r>
      <w:r w:rsidRPr="003A27DC">
        <w:rPr>
          <w:rStyle w:val="af5"/>
        </w:rPr>
        <w:t>Student</w:t>
      </w:r>
      <w:r w:rsidRPr="000170D1">
        <w:t>) serializer.Deserialize(stream);</w:t>
      </w:r>
    </w:p>
    <w:p w:rsidR="005C23DB" w:rsidRPr="005C6AE4" w:rsidRDefault="005C23DB" w:rsidP="0059027C">
      <w:pPr>
        <w:pStyle w:val="a4"/>
        <w:rPr>
          <w:lang w:val="ru-RU"/>
        </w:rPr>
      </w:pPr>
      <w:r w:rsidRPr="005C6AE4">
        <w:rPr>
          <w:lang w:val="ru-RU"/>
        </w:rPr>
        <w:t>}</w:t>
      </w:r>
    </w:p>
    <w:p w:rsidR="005C23DB" w:rsidRDefault="005C23DB" w:rsidP="005C23DB">
      <w:r>
        <w:lastRenderedPageBreak/>
        <w:t xml:space="preserve">Настройка XML-сериализации может быть выполнена при помощи атрибутов. </w:t>
      </w:r>
      <w:r w:rsidRPr="003A27DC">
        <w:rPr>
          <w:rStyle w:val="a9"/>
        </w:rPr>
        <w:t>[</w:t>
      </w:r>
      <w:r w:rsidRPr="006D6195">
        <w:rPr>
          <w:rStyle w:val="af5"/>
        </w:rPr>
        <w:t>XmlRoot</w:t>
      </w:r>
      <w:r w:rsidRPr="003A27DC">
        <w:rPr>
          <w:rStyle w:val="a9"/>
        </w:rPr>
        <w:t>]</w:t>
      </w:r>
      <w:r>
        <w:t xml:space="preserve"> применяется к типу и задаёт корневой элемент в XML-файле. При помощи </w:t>
      </w:r>
      <w:r w:rsidRPr="003A27DC">
        <w:rPr>
          <w:rStyle w:val="a9"/>
        </w:rPr>
        <w:t>[</w:t>
      </w:r>
      <w:r w:rsidRPr="006D6195">
        <w:rPr>
          <w:rStyle w:val="af5"/>
        </w:rPr>
        <w:t>XmlElement</w:t>
      </w:r>
      <w:r w:rsidRPr="003A27DC">
        <w:rPr>
          <w:rStyle w:val="a9"/>
        </w:rPr>
        <w:t>]</w:t>
      </w:r>
      <w:r>
        <w:t xml:space="preserve"> настраивается имя и пространство имён XML-элемента. </w:t>
      </w:r>
      <w:r w:rsidRPr="003A27DC">
        <w:rPr>
          <w:rStyle w:val="a9"/>
        </w:rPr>
        <w:t>[</w:t>
      </w:r>
      <w:r w:rsidRPr="006D6195">
        <w:rPr>
          <w:rStyle w:val="af5"/>
        </w:rPr>
        <w:t>XmlAttribute</w:t>
      </w:r>
      <w:r w:rsidRPr="003A27DC">
        <w:rPr>
          <w:rStyle w:val="a9"/>
        </w:rPr>
        <w:t>]</w:t>
      </w:r>
      <w:r>
        <w:t xml:space="preserve"> используется, если член класса требуется сохранить в виде XML-атрибута. Поля и свойства, которые не должны сохраняться, помечаются атрибутом </w:t>
      </w:r>
      <w:r w:rsidRPr="006D6195">
        <w:rPr>
          <w:rStyle w:val="a9"/>
        </w:rPr>
        <w:t>[</w:t>
      </w:r>
      <w:r w:rsidRPr="006D6195">
        <w:rPr>
          <w:rStyle w:val="af5"/>
        </w:rPr>
        <w:t>XmlIgnore</w:t>
      </w:r>
      <w:r w:rsidRPr="006D6195">
        <w:rPr>
          <w:rStyle w:val="a9"/>
        </w:rPr>
        <w:t>]</w:t>
      </w:r>
      <w:r>
        <w:t xml:space="preserve">. Если тип содержит коллекцию объектов, то настройка имени этой коллекции и имени отдельного элемента выполняется при помощи атрибутов </w:t>
      </w:r>
      <w:r w:rsidRPr="006D6195">
        <w:rPr>
          <w:rStyle w:val="a9"/>
        </w:rPr>
        <w:t>[</w:t>
      </w:r>
      <w:r w:rsidRPr="006D6195">
        <w:rPr>
          <w:rStyle w:val="af5"/>
        </w:rPr>
        <w:t>XmlArray</w:t>
      </w:r>
      <w:r w:rsidRPr="006D6195">
        <w:rPr>
          <w:rStyle w:val="a9"/>
        </w:rPr>
        <w:t>]</w:t>
      </w:r>
      <w:r>
        <w:t xml:space="preserve"> и </w:t>
      </w:r>
      <w:r w:rsidRPr="006D6195">
        <w:rPr>
          <w:rStyle w:val="a9"/>
        </w:rPr>
        <w:t>[</w:t>
      </w:r>
      <w:r w:rsidRPr="006D6195">
        <w:rPr>
          <w:rStyle w:val="af5"/>
        </w:rPr>
        <w:t>XmlArrayItem</w:t>
      </w:r>
      <w:r w:rsidRPr="006D6195">
        <w:rPr>
          <w:rStyle w:val="a9"/>
        </w:rPr>
        <w:t>]</w:t>
      </w:r>
      <w:r>
        <w:t>.</w:t>
      </w:r>
    </w:p>
    <w:p w:rsidR="005C23DB" w:rsidRPr="000170D1" w:rsidRDefault="005C23DB" w:rsidP="0059027C">
      <w:pPr>
        <w:pStyle w:val="a4"/>
      </w:pPr>
      <w:r w:rsidRPr="006D6195">
        <w:rPr>
          <w:rStyle w:val="af6"/>
        </w:rPr>
        <w:t>public class</w:t>
      </w:r>
      <w:r w:rsidRPr="000170D1">
        <w:t xml:space="preserve"> </w:t>
      </w:r>
      <w:r w:rsidRPr="006D6195">
        <w:rPr>
          <w:rStyle w:val="af5"/>
        </w:rPr>
        <w:t>Student</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6D6195">
        <w:rPr>
          <w:rStyle w:val="af5"/>
        </w:rPr>
        <w:t>XmlAttribute</w:t>
      </w:r>
      <w:r w:rsidRPr="000170D1">
        <w:t>(</w:t>
      </w:r>
      <w:r w:rsidRPr="006D6195">
        <w:rPr>
          <w:rStyle w:val="af7"/>
        </w:rPr>
        <w:t>"name"</w:t>
      </w:r>
      <w:r w:rsidRPr="000170D1">
        <w:t>)]</w:t>
      </w:r>
    </w:p>
    <w:p w:rsidR="005C23DB" w:rsidRPr="000170D1" w:rsidRDefault="005C23DB" w:rsidP="0059027C">
      <w:pPr>
        <w:pStyle w:val="a4"/>
      </w:pPr>
      <w:r w:rsidRPr="000170D1">
        <w:t xml:space="preserve">    </w:t>
      </w:r>
      <w:r w:rsidRPr="006D6195">
        <w:rPr>
          <w:rStyle w:val="af6"/>
        </w:rPr>
        <w:t>public string</w:t>
      </w:r>
      <w:r w:rsidRPr="000170D1">
        <w:t xml:space="preserve"> Name { </w:t>
      </w:r>
      <w:r w:rsidRPr="006D6195">
        <w:rPr>
          <w:rStyle w:val="af6"/>
        </w:rPr>
        <w:t>get</w:t>
      </w:r>
      <w:r w:rsidRPr="000170D1">
        <w:t xml:space="preserve">; </w:t>
      </w:r>
      <w:r w:rsidRPr="006D6195">
        <w:rPr>
          <w:rStyle w:val="af6"/>
        </w:rPr>
        <w:t>set</w:t>
      </w:r>
      <w:r w:rsidRPr="000170D1">
        <w:t>; }</w:t>
      </w:r>
    </w:p>
    <w:p w:rsidR="005C23DB" w:rsidRPr="000170D1" w:rsidRDefault="005C23DB" w:rsidP="0059027C">
      <w:pPr>
        <w:pStyle w:val="a4"/>
      </w:pPr>
    </w:p>
    <w:p w:rsidR="005C23DB" w:rsidRPr="000170D1" w:rsidRDefault="005C23DB" w:rsidP="0059027C">
      <w:pPr>
        <w:pStyle w:val="a4"/>
      </w:pPr>
      <w:r w:rsidRPr="000170D1">
        <w:t xml:space="preserve">    [</w:t>
      </w:r>
      <w:r w:rsidRPr="006D6195">
        <w:rPr>
          <w:rStyle w:val="af5"/>
        </w:rPr>
        <w:t>XmlIgnore</w:t>
      </w:r>
      <w:r w:rsidRPr="000170D1">
        <w:t>]</w:t>
      </w:r>
    </w:p>
    <w:p w:rsidR="005C23DB" w:rsidRPr="000170D1" w:rsidRDefault="005C23DB" w:rsidP="0059027C">
      <w:pPr>
        <w:pStyle w:val="a4"/>
      </w:pPr>
      <w:r w:rsidRPr="000170D1">
        <w:t xml:space="preserve">    </w:t>
      </w:r>
      <w:r w:rsidRPr="006D6195">
        <w:rPr>
          <w:rStyle w:val="af6"/>
        </w:rPr>
        <w:t>public double</w:t>
      </w:r>
      <w:r w:rsidRPr="000170D1">
        <w:t xml:space="preserve"> GPA { </w:t>
      </w:r>
      <w:r w:rsidRPr="006D6195">
        <w:rPr>
          <w:rStyle w:val="af6"/>
        </w:rPr>
        <w:t>get</w:t>
      </w:r>
      <w:r w:rsidRPr="000170D1">
        <w:t xml:space="preserve">; </w:t>
      </w:r>
      <w:r w:rsidRPr="006D6195">
        <w:rPr>
          <w:rStyle w:val="af6"/>
        </w:rPr>
        <w:t>set</w:t>
      </w:r>
      <w:r w:rsidRPr="000170D1">
        <w:t>; }</w:t>
      </w:r>
    </w:p>
    <w:p w:rsidR="005C23DB" w:rsidRPr="000170D1" w:rsidRDefault="005C23DB" w:rsidP="0059027C">
      <w:pPr>
        <w:pStyle w:val="a4"/>
      </w:pPr>
      <w:r w:rsidRPr="000170D1">
        <w:t>}</w:t>
      </w:r>
    </w:p>
    <w:p w:rsidR="005C23DB" w:rsidRPr="000170D1" w:rsidRDefault="005C23DB" w:rsidP="0059027C">
      <w:pPr>
        <w:pStyle w:val="a4"/>
      </w:pPr>
    </w:p>
    <w:p w:rsidR="005C23DB" w:rsidRPr="000170D1" w:rsidRDefault="005C23DB" w:rsidP="0059027C">
      <w:pPr>
        <w:pStyle w:val="a4"/>
      </w:pPr>
      <w:r w:rsidRPr="000170D1">
        <w:t>[</w:t>
      </w:r>
      <w:r w:rsidRPr="006D6195">
        <w:rPr>
          <w:rStyle w:val="af5"/>
        </w:rPr>
        <w:t>XmlRoot</w:t>
      </w:r>
      <w:r w:rsidRPr="000170D1">
        <w:t>(</w:t>
      </w:r>
      <w:r w:rsidRPr="006D6195">
        <w:rPr>
          <w:rStyle w:val="af7"/>
        </w:rPr>
        <w:t>"students"</w:t>
      </w:r>
      <w:r w:rsidRPr="000170D1">
        <w:t>)]</w:t>
      </w:r>
    </w:p>
    <w:p w:rsidR="005C23DB" w:rsidRPr="000170D1" w:rsidRDefault="005C23DB" w:rsidP="0059027C">
      <w:pPr>
        <w:pStyle w:val="a4"/>
      </w:pPr>
      <w:r w:rsidRPr="006D6195">
        <w:rPr>
          <w:rStyle w:val="af6"/>
        </w:rPr>
        <w:t>public class</w:t>
      </w:r>
      <w:r w:rsidRPr="000170D1">
        <w:t xml:space="preserve"> </w:t>
      </w:r>
      <w:r w:rsidRPr="006D6195">
        <w:rPr>
          <w:rStyle w:val="af5"/>
        </w:rPr>
        <w:t>Group</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6D6195">
        <w:rPr>
          <w:rStyle w:val="af5"/>
        </w:rPr>
        <w:t>XmlArray</w:t>
      </w:r>
      <w:r w:rsidRPr="000170D1">
        <w:t>(</w:t>
      </w:r>
      <w:r w:rsidRPr="006D6195">
        <w:rPr>
          <w:rStyle w:val="af7"/>
        </w:rPr>
        <w:t>"list"</w:t>
      </w:r>
      <w:r w:rsidRPr="000170D1">
        <w:t>)]</w:t>
      </w:r>
    </w:p>
    <w:p w:rsidR="005C23DB" w:rsidRPr="000170D1" w:rsidRDefault="005C23DB" w:rsidP="0059027C">
      <w:pPr>
        <w:pStyle w:val="a4"/>
      </w:pPr>
      <w:r w:rsidRPr="000170D1">
        <w:t xml:space="preserve">    [</w:t>
      </w:r>
      <w:r w:rsidRPr="006D6195">
        <w:rPr>
          <w:rStyle w:val="af5"/>
        </w:rPr>
        <w:t>XmlArrayItem</w:t>
      </w:r>
      <w:r w:rsidRPr="000170D1">
        <w:t>(</w:t>
      </w:r>
      <w:r w:rsidRPr="006D6195">
        <w:rPr>
          <w:rStyle w:val="af7"/>
        </w:rPr>
        <w:t>"student"</w:t>
      </w:r>
      <w:r w:rsidRPr="000170D1">
        <w:t>)]</w:t>
      </w:r>
    </w:p>
    <w:p w:rsidR="005C23DB" w:rsidRPr="000170D1" w:rsidRDefault="005C23DB" w:rsidP="0059027C">
      <w:pPr>
        <w:pStyle w:val="a4"/>
      </w:pPr>
      <w:r w:rsidRPr="000170D1">
        <w:t xml:space="preserve">    </w:t>
      </w:r>
      <w:r w:rsidRPr="006D6195">
        <w:rPr>
          <w:rStyle w:val="af6"/>
        </w:rPr>
        <w:t>public</w:t>
      </w:r>
      <w:r w:rsidRPr="000170D1">
        <w:t xml:space="preserve"> </w:t>
      </w:r>
      <w:r w:rsidRPr="006D6195">
        <w:rPr>
          <w:rStyle w:val="af5"/>
        </w:rPr>
        <w:t>List</w:t>
      </w:r>
      <w:r w:rsidRPr="000170D1">
        <w:t>&lt;</w:t>
      </w:r>
      <w:r w:rsidRPr="006D6195">
        <w:rPr>
          <w:rStyle w:val="af5"/>
        </w:rPr>
        <w:t>Student</w:t>
      </w:r>
      <w:r w:rsidRPr="000170D1">
        <w:t xml:space="preserve">&gt; </w:t>
      </w:r>
      <w:r w:rsidRPr="006D6195">
        <w:rPr>
          <w:rStyle w:val="af5"/>
        </w:rPr>
        <w:t>List</w:t>
      </w:r>
      <w:r w:rsidRPr="000170D1">
        <w:t xml:space="preserve"> { </w:t>
      </w:r>
      <w:r w:rsidRPr="006D6195">
        <w:rPr>
          <w:rStyle w:val="af6"/>
        </w:rPr>
        <w:t>get</w:t>
      </w:r>
      <w:r w:rsidRPr="000170D1">
        <w:t xml:space="preserve">; </w:t>
      </w:r>
      <w:r w:rsidRPr="006D6195">
        <w:rPr>
          <w:rStyle w:val="af6"/>
        </w:rPr>
        <w:t>set</w:t>
      </w:r>
      <w:r w:rsidRPr="000170D1">
        <w:t>; }</w:t>
      </w:r>
    </w:p>
    <w:p w:rsidR="005C23DB" w:rsidRPr="005C6AE4" w:rsidRDefault="005C23DB" w:rsidP="0059027C">
      <w:pPr>
        <w:pStyle w:val="a4"/>
        <w:rPr>
          <w:lang w:val="ru-RU"/>
        </w:rPr>
      </w:pPr>
      <w:r w:rsidRPr="005C6AE4">
        <w:rPr>
          <w:lang w:val="ru-RU"/>
        </w:rPr>
        <w:t>}</w:t>
      </w:r>
    </w:p>
    <w:p w:rsidR="005C23DB" w:rsidRDefault="005C23DB" w:rsidP="005C23DB">
      <w:r>
        <w:t xml:space="preserve">Отметим, что XML-сериализация не может сохранить коллекции-словари. Если выполняется XML-сериализация объекта, реализующего интерфейс </w:t>
      </w:r>
      <w:r w:rsidRPr="006D6195">
        <w:rPr>
          <w:rStyle w:val="af5"/>
        </w:rPr>
        <w:t>IEnumerable</w:t>
      </w:r>
      <w:r>
        <w:t xml:space="preserve"> (обычный или универсальный), сохраняются только те элементы, которые доступны через перечислитель.</w:t>
      </w:r>
    </w:p>
    <w:p w:rsidR="005C23DB" w:rsidRDefault="005C23DB" w:rsidP="00531924">
      <w:pPr>
        <w:pStyle w:val="1"/>
      </w:pPr>
      <w:bookmarkStart w:id="30" w:name="_Toc348862510"/>
      <w:r>
        <w:t>2</w:t>
      </w:r>
      <w:r w:rsidR="00531924" w:rsidRPr="00505C31">
        <w:t>3</w:t>
      </w:r>
      <w:r w:rsidR="00531924">
        <w:t>. Состав и взаимодействие сборок</w:t>
      </w:r>
      <w:bookmarkEnd w:id="30"/>
    </w:p>
    <w:p w:rsidR="005C23DB" w:rsidRDefault="005C23DB" w:rsidP="005C23DB">
      <w:r>
        <w:t xml:space="preserve">В платформе .NET </w:t>
      </w:r>
      <w:r w:rsidRPr="006D6195">
        <w:rPr>
          <w:rStyle w:val="a8"/>
        </w:rPr>
        <w:t>сборка</w:t>
      </w:r>
      <w:r>
        <w:t xml:space="preserve"> (assembly) – это единица развёртывания и контроля версий. Сборка состоит из одного или нескольких </w:t>
      </w:r>
      <w:r w:rsidRPr="006D6195">
        <w:rPr>
          <w:rStyle w:val="a8"/>
        </w:rPr>
        <w:t>программных модулей</w:t>
      </w:r>
      <w:r>
        <w:t xml:space="preserve"> и, возможно, </w:t>
      </w:r>
      <w:r w:rsidRPr="006D6195">
        <w:rPr>
          <w:rStyle w:val="a8"/>
        </w:rPr>
        <w:t>данных ресурсов</w:t>
      </w:r>
      <w:r>
        <w:t xml:space="preserve">. Программный модуль содержит метаданные и код на Common Intermediate Language. </w:t>
      </w:r>
      <w:r w:rsidRPr="006D6195">
        <w:rPr>
          <w:rStyle w:val="a8"/>
        </w:rPr>
        <w:t>Метаданные</w:t>
      </w:r>
      <w:r>
        <w:t xml:space="preserve"> – это информационные таблицы с полным описанием всех типов, которые размещены в модуле или на которые ссылается модуль. В одном из модулей метаданные хранят </w:t>
      </w:r>
      <w:r w:rsidRPr="006D6195">
        <w:rPr>
          <w:rStyle w:val="a8"/>
        </w:rPr>
        <w:t>манифест</w:t>
      </w:r>
      <w:r>
        <w:t xml:space="preserve"> с описанием всех файлов сборки. Будем называть сборку </w:t>
      </w:r>
      <w:r w:rsidRPr="006D6195">
        <w:rPr>
          <w:rStyle w:val="a8"/>
        </w:rPr>
        <w:t>однофайловой</w:t>
      </w:r>
      <w:r>
        <w:t xml:space="preserve">, если она состоит из одного файла. Иначе сборка называется </w:t>
      </w:r>
      <w:r w:rsidRPr="006D6195">
        <w:rPr>
          <w:rStyle w:val="a8"/>
        </w:rPr>
        <w:t>многофайловой</w:t>
      </w:r>
      <w:r>
        <w:t xml:space="preserve">. Тот файл, который содержит манифест сборки, будем называть </w:t>
      </w:r>
      <w:r w:rsidRPr="006D6195">
        <w:rPr>
          <w:rStyle w:val="a8"/>
        </w:rPr>
        <w:t>главным файлом сборки</w:t>
      </w:r>
      <w:r>
        <w:t xml:space="preserve">. На рис. 7 показана однофайловая сборка </w:t>
      </w:r>
      <w:r w:rsidRPr="006D6195">
        <w:rPr>
          <w:rStyle w:val="a9"/>
        </w:rPr>
        <w:t>OneFile.exe</w:t>
      </w:r>
      <w:r>
        <w:t xml:space="preserve">, которая ссылается на многофайловую сборку </w:t>
      </w:r>
      <w:r w:rsidRPr="006D6195">
        <w:rPr>
          <w:rStyle w:val="a9"/>
        </w:rPr>
        <w:t>ManyFiles.dll</w:t>
      </w:r>
      <w:r>
        <w:t>.</w:t>
      </w:r>
    </w:p>
    <w:p w:rsidR="005C23DB" w:rsidRDefault="00C77B70" w:rsidP="00586C22">
      <w:pPr>
        <w:pStyle w:val="af"/>
      </w:pPr>
      <w:r>
        <w:rPr>
          <w:noProof/>
        </w:rPr>
        <w:lastRenderedPageBreak/>
        <w:drawing>
          <wp:inline distT="0" distB="0" distL="0" distR="0">
            <wp:extent cx="5572800" cy="2275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mblyStructure.emz"/>
                    <pic:cNvPicPr/>
                  </pic:nvPicPr>
                  <pic:blipFill>
                    <a:blip r:embed="rId15">
                      <a:extLst>
                        <a:ext uri="{28A0092B-C50C-407E-A947-70E740481C1C}">
                          <a14:useLocalDpi xmlns:a14="http://schemas.microsoft.com/office/drawing/2010/main" val="0"/>
                        </a:ext>
                      </a:extLst>
                    </a:blip>
                    <a:stretch>
                      <a:fillRect/>
                    </a:stretch>
                  </pic:blipFill>
                  <pic:spPr>
                    <a:xfrm>
                      <a:off x="0" y="0"/>
                      <a:ext cx="5572800" cy="2275200"/>
                    </a:xfrm>
                    <a:prstGeom prst="rect">
                      <a:avLst/>
                    </a:prstGeom>
                  </pic:spPr>
                </pic:pic>
              </a:graphicData>
            </a:graphic>
          </wp:inline>
        </w:drawing>
      </w:r>
    </w:p>
    <w:p w:rsidR="005C23DB" w:rsidRDefault="005C23DB" w:rsidP="00586C22">
      <w:pPr>
        <w:pStyle w:val="af"/>
      </w:pPr>
      <w:r>
        <w:t>Рис. 7. Однофайловая и многофайловая сборки.</w:t>
      </w:r>
    </w:p>
    <w:p w:rsidR="005C23DB" w:rsidRDefault="005C23DB" w:rsidP="005C23DB">
      <w:r>
        <w:t>Простые приложения обычно представлены однофайловыми сборками. При разработке сложных приложений переход к многофайловым сборкам даёт следующие преимущества:</w:t>
      </w:r>
    </w:p>
    <w:p w:rsidR="005C23DB" w:rsidRDefault="006D6195" w:rsidP="005C23DB">
      <w:r>
        <w:t>– р</w:t>
      </w:r>
      <w:r w:rsidR="005C23DB">
        <w:t>есурсы (текстовые строки, изображения и т. п.) можно хранить отдельно от исполняемого кода, что позволяет изменять ресурсы без перекомпиляции приложения</w:t>
      </w:r>
      <w:r w:rsidR="00626D5D">
        <w:t>;</w:t>
      </w:r>
    </w:p>
    <w:p w:rsidR="005C23DB" w:rsidRDefault="006D6195" w:rsidP="005C23DB">
      <w:r>
        <w:t>– е</w:t>
      </w:r>
      <w:r w:rsidR="005C23DB">
        <w:t>сли исполняемый код приложения разделён на несколько модулей, то модули загружаются в память только по мер</w:t>
      </w:r>
      <w:r w:rsidR="00626D5D">
        <w:t>е надобности;</w:t>
      </w:r>
    </w:p>
    <w:p w:rsidR="005C23DB" w:rsidRDefault="006D6195" w:rsidP="005C23DB">
      <w:r>
        <w:t>– с</w:t>
      </w:r>
      <w:r w:rsidR="005C23DB">
        <w:t>компилированный модуль может использоваться в нескольких сборках.</w:t>
      </w:r>
    </w:p>
    <w:p w:rsidR="005C23DB" w:rsidRDefault="005C23DB" w:rsidP="005C23DB">
      <w:r>
        <w:t>Рассмотрим пример создания и использования многофайловой сборки</w:t>
      </w:r>
      <w:r w:rsidR="006D6195">
        <w:rPr>
          <w:rStyle w:val="ae"/>
        </w:rPr>
        <w:footnoteReference w:id="25"/>
      </w:r>
      <w:r>
        <w:t xml:space="preserve">. Пусть требуется построить консольное приложение, в котором </w:t>
      </w:r>
      <w:r w:rsidR="00073D86">
        <w:t>метод</w:t>
      </w:r>
      <w:r>
        <w:t xml:space="preserve"> </w:t>
      </w:r>
      <w:r w:rsidRPr="006D6195">
        <w:rPr>
          <w:rStyle w:val="a9"/>
        </w:rPr>
        <w:t>Main()</w:t>
      </w:r>
      <w:r>
        <w:t xml:space="preserve"> печатает на экране строку. Предположим, что эту строку возвращает статический метод </w:t>
      </w:r>
      <w:r w:rsidRPr="006D6195">
        <w:rPr>
          <w:rStyle w:val="a9"/>
        </w:rPr>
        <w:t>GetText()</w:t>
      </w:r>
      <w:r>
        <w:t xml:space="preserve"> класса </w:t>
      </w:r>
      <w:r w:rsidRPr="006D6195">
        <w:rPr>
          <w:rStyle w:val="af5"/>
        </w:rPr>
        <w:t>TextClass</w:t>
      </w:r>
      <w:r>
        <w:t>.</w:t>
      </w:r>
    </w:p>
    <w:p w:rsidR="005C23DB" w:rsidRPr="000170D1" w:rsidRDefault="005C23DB" w:rsidP="0059027C">
      <w:pPr>
        <w:pStyle w:val="a4"/>
      </w:pPr>
      <w:r w:rsidRPr="006D6195">
        <w:rPr>
          <w:rStyle w:val="af6"/>
        </w:rPr>
        <w:t>public static class</w:t>
      </w:r>
      <w:r w:rsidRPr="000170D1">
        <w:t xml:space="preserve"> </w:t>
      </w:r>
      <w:r w:rsidRPr="006D6195">
        <w:rPr>
          <w:rStyle w:val="af5"/>
        </w:rPr>
        <w:t>TextClass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6D6195">
        <w:rPr>
          <w:rStyle w:val="af6"/>
        </w:rPr>
        <w:t>public static string</w:t>
      </w:r>
      <w:r w:rsidRPr="000170D1">
        <w:t xml:space="preserve"> GetText()</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r w:rsidRPr="006D6195">
        <w:rPr>
          <w:rStyle w:val="af6"/>
        </w:rPr>
        <w:t>return</w:t>
      </w:r>
      <w:r w:rsidRPr="005C6AE4">
        <w:rPr>
          <w:lang w:val="ru-RU"/>
        </w:rPr>
        <w:t xml:space="preserve"> </w:t>
      </w:r>
      <w:r w:rsidRPr="00626D5D">
        <w:rPr>
          <w:rStyle w:val="af7"/>
          <w:lang w:val="ru-RU"/>
        </w:rPr>
        <w:t>"</w:t>
      </w:r>
      <w:r w:rsidRPr="006D6195">
        <w:rPr>
          <w:rStyle w:val="af7"/>
        </w:rPr>
        <w:t>message</w:t>
      </w:r>
      <w:r w:rsidRPr="00626D5D">
        <w:rPr>
          <w:rStyle w:val="af7"/>
          <w:lang w:val="ru-RU"/>
        </w:rPr>
        <w:t>"</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 xml:space="preserve">Файл </w:t>
      </w:r>
      <w:r w:rsidRPr="006D6195">
        <w:rPr>
          <w:rStyle w:val="a9"/>
        </w:rPr>
        <w:t>TextClass.cs</w:t>
      </w:r>
      <w:r>
        <w:t xml:space="preserve"> с исходным кодом класса </w:t>
      </w:r>
      <w:r w:rsidRPr="006D6195">
        <w:rPr>
          <w:rStyle w:val="af5"/>
        </w:rPr>
        <w:t>TextClass</w:t>
      </w:r>
      <w:r>
        <w:t xml:space="preserve"> скомпилируем в виде модуля (обратите внимание на ключ компилятора):</w:t>
      </w:r>
    </w:p>
    <w:p w:rsidR="005C23DB" w:rsidRPr="000170D1" w:rsidRDefault="005C23DB" w:rsidP="0059027C">
      <w:pPr>
        <w:pStyle w:val="a4"/>
      </w:pPr>
      <w:r w:rsidRPr="000170D1">
        <w:t xml:space="preserve">csc.exe </w:t>
      </w:r>
      <w:r w:rsidRPr="006D6195">
        <w:rPr>
          <w:rStyle w:val="af6"/>
        </w:rPr>
        <w:t>/t:module</w:t>
      </w:r>
      <w:r w:rsidRPr="000170D1">
        <w:t xml:space="preserve"> TextClass.cs</w:t>
      </w:r>
    </w:p>
    <w:p w:rsidR="005C23DB" w:rsidRDefault="005C23DB" w:rsidP="005C23DB">
      <w:r>
        <w:t xml:space="preserve">После компиляции получим программный модуль </w:t>
      </w:r>
      <w:r w:rsidRPr="006D6195">
        <w:rPr>
          <w:rStyle w:val="a9"/>
        </w:rPr>
        <w:t>TextClass.netmodule</w:t>
      </w:r>
      <w:r>
        <w:t xml:space="preserve">. Далее, создадим консольное приложение (файл </w:t>
      </w:r>
      <w:r w:rsidRPr="006D6195">
        <w:rPr>
          <w:rStyle w:val="a9"/>
        </w:rPr>
        <w:t>MainClass.cs</w:t>
      </w:r>
      <w:r>
        <w:t>):</w:t>
      </w:r>
    </w:p>
    <w:p w:rsidR="005C23DB" w:rsidRPr="000170D1" w:rsidRDefault="005C23DB" w:rsidP="0059027C">
      <w:pPr>
        <w:pStyle w:val="a4"/>
      </w:pPr>
      <w:r w:rsidRPr="00626D5D">
        <w:rPr>
          <w:rStyle w:val="af6"/>
        </w:rPr>
        <w:lastRenderedPageBreak/>
        <w:t>using</w:t>
      </w:r>
      <w:r w:rsidRPr="000170D1">
        <w:t xml:space="preserve"> System;</w:t>
      </w:r>
    </w:p>
    <w:p w:rsidR="005C23DB" w:rsidRPr="000170D1" w:rsidRDefault="005C23DB" w:rsidP="0059027C">
      <w:pPr>
        <w:pStyle w:val="a4"/>
      </w:pPr>
    </w:p>
    <w:p w:rsidR="005C23DB" w:rsidRPr="000170D1" w:rsidRDefault="005C23DB" w:rsidP="0059027C">
      <w:pPr>
        <w:pStyle w:val="a4"/>
      </w:pPr>
      <w:r w:rsidRPr="00626D5D">
        <w:rPr>
          <w:rStyle w:val="af6"/>
        </w:rPr>
        <w:t>public class</w:t>
      </w:r>
      <w:r w:rsidRPr="000170D1">
        <w:t xml:space="preserve"> </w:t>
      </w:r>
      <w:r w:rsidRPr="00626D5D">
        <w:rPr>
          <w:rStyle w:val="af5"/>
        </w:rPr>
        <w:t>MainClass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626D5D">
        <w:rPr>
          <w:rStyle w:val="af6"/>
        </w:rPr>
        <w:t>public static void</w:t>
      </w:r>
      <w:r w:rsidRPr="000170D1">
        <w:t xml:space="preserve"> Main()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626D5D">
        <w:rPr>
          <w:rStyle w:val="af5"/>
        </w:rPr>
        <w:t>Console</w:t>
      </w:r>
      <w:r w:rsidRPr="000170D1">
        <w:t>.Write(</w:t>
      </w:r>
      <w:r w:rsidRPr="00626D5D">
        <w:rPr>
          <w:rStyle w:val="af7"/>
        </w:rPr>
        <w:t>"Text from netmodule: "</w:t>
      </w:r>
      <w:r w:rsidRPr="000170D1">
        <w:t>);</w:t>
      </w:r>
    </w:p>
    <w:p w:rsidR="005C23DB" w:rsidRPr="000170D1" w:rsidRDefault="005C23DB" w:rsidP="0059027C">
      <w:pPr>
        <w:pStyle w:val="a4"/>
      </w:pPr>
      <w:r w:rsidRPr="000170D1">
        <w:t xml:space="preserve">        </w:t>
      </w:r>
      <w:r w:rsidRPr="00626D5D">
        <w:rPr>
          <w:rStyle w:val="af5"/>
        </w:rPr>
        <w:t>Console</w:t>
      </w:r>
      <w:r w:rsidRPr="000170D1">
        <w:t>.WriteLine(</w:t>
      </w:r>
      <w:r w:rsidRPr="00626D5D">
        <w:rPr>
          <w:rStyle w:val="af5"/>
        </w:rPr>
        <w:t>TextClass</w:t>
      </w:r>
      <w:r w:rsidRPr="000170D1">
        <w:t>.GetText());</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Default="005C23DB" w:rsidP="005C23DB">
      <w:r>
        <w:t>Соберём</w:t>
      </w:r>
      <w:r w:rsidRPr="000170D1">
        <w:rPr>
          <w:lang w:val="en-US"/>
        </w:rPr>
        <w:t xml:space="preserve"> </w:t>
      </w:r>
      <w:r>
        <w:t>многофайловую</w:t>
      </w:r>
      <w:r w:rsidRPr="000170D1">
        <w:rPr>
          <w:lang w:val="en-US"/>
        </w:rPr>
        <w:t xml:space="preserve"> </w:t>
      </w:r>
      <w:r>
        <w:t>сборку</w:t>
      </w:r>
      <w:r w:rsidRPr="000170D1">
        <w:rPr>
          <w:lang w:val="en-US"/>
        </w:rPr>
        <w:t xml:space="preserve">. </w:t>
      </w:r>
      <w:r>
        <w:t xml:space="preserve">Ключ компилятора </w:t>
      </w:r>
      <w:r w:rsidRPr="00626D5D">
        <w:rPr>
          <w:rStyle w:val="a9"/>
        </w:rPr>
        <w:t>/addmodule</w:t>
      </w:r>
      <w:r>
        <w:t xml:space="preserve"> позволяет добавить к сборке ссылку на внешний модуль. Этот ключ должен применяться для каждого подключаемого модуля.</w:t>
      </w:r>
    </w:p>
    <w:p w:rsidR="005C23DB" w:rsidRPr="005C6AE4" w:rsidRDefault="005C23DB" w:rsidP="0059027C">
      <w:pPr>
        <w:pStyle w:val="a4"/>
        <w:rPr>
          <w:lang w:val="ru-RU"/>
        </w:rPr>
      </w:pPr>
      <w:r>
        <w:t>csc</w:t>
      </w:r>
      <w:r w:rsidRPr="005C6AE4">
        <w:rPr>
          <w:lang w:val="ru-RU"/>
        </w:rPr>
        <w:t>.</w:t>
      </w:r>
      <w:r>
        <w:t>exe</w:t>
      </w:r>
      <w:r w:rsidRPr="005C6AE4">
        <w:rPr>
          <w:lang w:val="ru-RU"/>
        </w:rPr>
        <w:t xml:space="preserve"> </w:t>
      </w:r>
      <w:r w:rsidRPr="00C63DCB">
        <w:rPr>
          <w:rStyle w:val="af6"/>
          <w:lang w:val="ru-RU"/>
        </w:rPr>
        <w:t>/</w:t>
      </w:r>
      <w:r w:rsidRPr="00626D5D">
        <w:rPr>
          <w:rStyle w:val="af6"/>
        </w:rPr>
        <w:t>addmodule</w:t>
      </w:r>
      <w:r w:rsidRPr="00C63DCB">
        <w:rPr>
          <w:rStyle w:val="af6"/>
          <w:lang w:val="ru-RU"/>
        </w:rPr>
        <w:t>:</w:t>
      </w:r>
      <w:r w:rsidRPr="00626D5D">
        <w:rPr>
          <w:rStyle w:val="af6"/>
        </w:rPr>
        <w:t>textclass</w:t>
      </w:r>
      <w:r w:rsidRPr="00C63DCB">
        <w:rPr>
          <w:rStyle w:val="af6"/>
          <w:lang w:val="ru-RU"/>
        </w:rPr>
        <w:t>.</w:t>
      </w:r>
      <w:r w:rsidRPr="00626D5D">
        <w:rPr>
          <w:rStyle w:val="af6"/>
        </w:rPr>
        <w:t>netmodule</w:t>
      </w:r>
      <w:r w:rsidRPr="005C6AE4">
        <w:rPr>
          <w:lang w:val="ru-RU"/>
        </w:rPr>
        <w:t xml:space="preserve"> </w:t>
      </w:r>
      <w:r>
        <w:t>MainClass</w:t>
      </w:r>
      <w:r w:rsidRPr="005C6AE4">
        <w:rPr>
          <w:lang w:val="ru-RU"/>
        </w:rPr>
        <w:t>.</w:t>
      </w:r>
      <w:r>
        <w:t>cs</w:t>
      </w:r>
    </w:p>
    <w:p w:rsidR="005C23DB" w:rsidRDefault="005C23DB" w:rsidP="005C23DB">
      <w:r>
        <w:t xml:space="preserve">В итоге получим многофайловую сборку, состоящую из двух файлов: главного файла </w:t>
      </w:r>
      <w:r w:rsidRPr="00626D5D">
        <w:rPr>
          <w:rStyle w:val="a9"/>
        </w:rPr>
        <w:t>mainclass.exe</w:t>
      </w:r>
      <w:r>
        <w:t xml:space="preserve"> и файла-модуля </w:t>
      </w:r>
      <w:r w:rsidRPr="00626D5D">
        <w:rPr>
          <w:rStyle w:val="a9"/>
        </w:rPr>
        <w:t>textclass.netmodule</w:t>
      </w:r>
      <w:r>
        <w:t xml:space="preserve">. Теперь можно создать новую сборку, в которой используется код из модуля </w:t>
      </w:r>
      <w:r w:rsidRPr="00626D5D">
        <w:rPr>
          <w:rStyle w:val="a9"/>
        </w:rPr>
        <w:t>textclass.netmodule</w:t>
      </w:r>
      <w:r>
        <w:t xml:space="preserve">, то есть сделать модуль </w:t>
      </w:r>
      <w:r w:rsidRPr="00626D5D">
        <w:rPr>
          <w:rStyle w:val="a8"/>
        </w:rPr>
        <w:t>разделяемым</w:t>
      </w:r>
      <w:r>
        <w:t xml:space="preserve"> между несколькими сборками. Важное замечание: предполагается, что все файлы, составляющие нашу многофайловую сборку, размещены в одном каталоге.</w:t>
      </w:r>
    </w:p>
    <w:p w:rsidR="005C23DB" w:rsidRDefault="00626D5D" w:rsidP="005C23DB">
      <w:r>
        <w:t>Разберём</w:t>
      </w:r>
      <w:r w:rsidR="005C23DB">
        <w:t xml:space="preserve"> вопрос взаимодействия сборок. Как правило, крупные программные проекты состоят из нескольких сборок, связанных ссылками. Среди этих сборок имеется некая основная (обычно оформленная как исполняемый файл), а другие сборки играют роль подключаемых библиотек с кодом необходимых типов (как правило</w:t>
      </w:r>
      <w:r>
        <w:t>,</w:t>
      </w:r>
      <w:r w:rsidR="005C23DB">
        <w:t xml:space="preserve"> имеют расширение </w:t>
      </w:r>
      <w:r w:rsidR="005C23DB" w:rsidRPr="00626D5D">
        <w:rPr>
          <w:rStyle w:val="a9"/>
        </w:rPr>
        <w:t>*.dll</w:t>
      </w:r>
      <w:r w:rsidR="005C23DB">
        <w:t>).</w:t>
      </w:r>
    </w:p>
    <w:p w:rsidR="005C23DB" w:rsidRDefault="005C23DB" w:rsidP="005C23DB">
      <w:r>
        <w:t xml:space="preserve">Представим пример, который будет использоваться в дальнейшем. Пусть имеется класс (в файле </w:t>
      </w:r>
      <w:r w:rsidRPr="00626D5D">
        <w:rPr>
          <w:rStyle w:val="a9"/>
        </w:rPr>
        <w:t>UL.cs</w:t>
      </w:r>
      <w:r>
        <w:t>), содержащий «полезную» функцию:</w:t>
      </w:r>
    </w:p>
    <w:p w:rsidR="005C23DB" w:rsidRPr="000170D1" w:rsidRDefault="005C23DB" w:rsidP="0059027C">
      <w:pPr>
        <w:pStyle w:val="a4"/>
      </w:pPr>
      <w:r w:rsidRPr="00626D5D">
        <w:rPr>
          <w:rStyle w:val="af6"/>
        </w:rPr>
        <w:t>namespace</w:t>
      </w:r>
      <w:r w:rsidRPr="000170D1">
        <w:t xml:space="preserve"> UsefulLibrary</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626D5D">
        <w:rPr>
          <w:rStyle w:val="af6"/>
        </w:rPr>
        <w:t>public class</w:t>
      </w:r>
      <w:r w:rsidRPr="000170D1">
        <w:t xml:space="preserve"> </w:t>
      </w:r>
      <w:r w:rsidRPr="00626D5D">
        <w:rPr>
          <w:rStyle w:val="af5"/>
        </w:rPr>
        <w:t>UsefulClass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626D5D">
        <w:rPr>
          <w:rStyle w:val="af6"/>
        </w:rPr>
        <w:t>public void</w:t>
      </w:r>
      <w:r w:rsidRPr="000170D1">
        <w:t xml:space="preserve"> Print()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System.</w:t>
      </w:r>
      <w:r w:rsidRPr="00626D5D">
        <w:rPr>
          <w:rStyle w:val="af5"/>
        </w:rPr>
        <w:t>Console</w:t>
      </w:r>
      <w:r w:rsidRPr="000170D1">
        <w:t>.WriteLine(</w:t>
      </w:r>
      <w:r w:rsidRPr="00626D5D">
        <w:rPr>
          <w:rStyle w:val="af7"/>
        </w:rPr>
        <w:t>"Useful function"</w:t>
      </w:r>
      <w:r w:rsidRPr="000170D1">
        <w:t>);</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 xml:space="preserve">Скомпилируем данный класс как библиотеку типов (расширение </w:t>
      </w:r>
      <w:r w:rsidRPr="00626D5D">
        <w:rPr>
          <w:rStyle w:val="a9"/>
        </w:rPr>
        <w:t>*.dll</w:t>
      </w:r>
      <w:r>
        <w:t>):</w:t>
      </w:r>
    </w:p>
    <w:p w:rsidR="005C23DB" w:rsidRPr="000170D1" w:rsidRDefault="005C23DB" w:rsidP="0059027C">
      <w:pPr>
        <w:pStyle w:val="a4"/>
      </w:pPr>
      <w:r w:rsidRPr="000170D1">
        <w:t xml:space="preserve">csc.exe </w:t>
      </w:r>
      <w:r w:rsidRPr="00626D5D">
        <w:rPr>
          <w:rStyle w:val="af6"/>
        </w:rPr>
        <w:t>/t:library</w:t>
      </w:r>
      <w:r w:rsidRPr="000170D1">
        <w:t xml:space="preserve"> UL.cs</w:t>
      </w:r>
    </w:p>
    <w:p w:rsidR="005C23DB" w:rsidRDefault="005C23DB" w:rsidP="005C23DB">
      <w:r>
        <w:t xml:space="preserve">Пусть основное приложение (файл </w:t>
      </w:r>
      <w:r w:rsidRPr="00626D5D">
        <w:rPr>
          <w:rStyle w:val="a9"/>
        </w:rPr>
        <w:t>main.cs</w:t>
      </w:r>
      <w:r>
        <w:t xml:space="preserve">) собирается использовать код из сборки </w:t>
      </w:r>
      <w:r w:rsidRPr="00626D5D">
        <w:rPr>
          <w:rStyle w:val="a9"/>
        </w:rPr>
        <w:t>UL.dll</w:t>
      </w:r>
      <w:r>
        <w:t>:</w:t>
      </w:r>
    </w:p>
    <w:p w:rsidR="005C23DB" w:rsidRPr="000170D1" w:rsidRDefault="005C23DB" w:rsidP="0059027C">
      <w:pPr>
        <w:pStyle w:val="a4"/>
      </w:pPr>
      <w:r w:rsidRPr="00626D5D">
        <w:rPr>
          <w:rStyle w:val="af6"/>
        </w:rPr>
        <w:lastRenderedPageBreak/>
        <w:t xml:space="preserve">using </w:t>
      </w:r>
      <w:r w:rsidRPr="000170D1">
        <w:t>System;</w:t>
      </w:r>
    </w:p>
    <w:p w:rsidR="005C23DB" w:rsidRPr="000170D1" w:rsidRDefault="005C23DB" w:rsidP="0059027C">
      <w:pPr>
        <w:pStyle w:val="a4"/>
      </w:pPr>
      <w:r w:rsidRPr="00626D5D">
        <w:rPr>
          <w:rStyle w:val="af6"/>
        </w:rPr>
        <w:t xml:space="preserve">using </w:t>
      </w:r>
      <w:r w:rsidRPr="000170D1">
        <w:t>UsefulLibrary;</w:t>
      </w:r>
    </w:p>
    <w:p w:rsidR="005C23DB" w:rsidRPr="000170D1" w:rsidRDefault="005C23DB" w:rsidP="0059027C">
      <w:pPr>
        <w:pStyle w:val="a4"/>
      </w:pPr>
    </w:p>
    <w:p w:rsidR="005C23DB" w:rsidRPr="000170D1" w:rsidRDefault="005C23DB" w:rsidP="0059027C">
      <w:pPr>
        <w:pStyle w:val="a4"/>
      </w:pPr>
      <w:r w:rsidRPr="00626D5D">
        <w:rPr>
          <w:rStyle w:val="af6"/>
        </w:rPr>
        <w:t>public</w:t>
      </w:r>
      <w:r w:rsidRPr="000170D1">
        <w:t xml:space="preserve"> </w:t>
      </w:r>
      <w:r w:rsidRPr="00626D5D">
        <w:rPr>
          <w:rStyle w:val="af6"/>
        </w:rPr>
        <w:t>class</w:t>
      </w:r>
      <w:r w:rsidRPr="000170D1">
        <w:t xml:space="preserve"> </w:t>
      </w:r>
      <w:r w:rsidRPr="00626D5D">
        <w:rPr>
          <w:rStyle w:val="af5"/>
        </w:rPr>
        <w:t>MainClass</w:t>
      </w:r>
    </w:p>
    <w:p w:rsidR="005C23DB" w:rsidRPr="005C6AE4" w:rsidRDefault="005C23DB" w:rsidP="0059027C">
      <w:pPr>
        <w:pStyle w:val="a4"/>
        <w:rPr>
          <w:lang w:val="ru-RU"/>
        </w:rPr>
      </w:pPr>
      <w:r w:rsidRPr="005C6AE4">
        <w:rPr>
          <w:lang w:val="ru-RU"/>
        </w:rPr>
        <w:t>{</w:t>
      </w:r>
    </w:p>
    <w:p w:rsidR="005C23DB" w:rsidRPr="005C6AE4" w:rsidRDefault="005C23DB" w:rsidP="0059027C">
      <w:pPr>
        <w:pStyle w:val="a4"/>
        <w:rPr>
          <w:lang w:val="ru-RU"/>
        </w:rPr>
      </w:pPr>
      <w:r w:rsidRPr="005C6AE4">
        <w:rPr>
          <w:lang w:val="ru-RU"/>
        </w:rPr>
        <w:t xml:space="preserve">    </w:t>
      </w:r>
      <w:r w:rsidRPr="00626D5D">
        <w:rPr>
          <w:rStyle w:val="af6"/>
        </w:rPr>
        <w:t>public</w:t>
      </w:r>
      <w:r w:rsidRPr="00C63DCB">
        <w:rPr>
          <w:rStyle w:val="af6"/>
          <w:lang w:val="ru-RU"/>
        </w:rPr>
        <w:t xml:space="preserve"> </w:t>
      </w:r>
      <w:r w:rsidRPr="00626D5D">
        <w:rPr>
          <w:rStyle w:val="af6"/>
        </w:rPr>
        <w:t>static</w:t>
      </w:r>
      <w:r w:rsidRPr="00C63DCB">
        <w:rPr>
          <w:rStyle w:val="af6"/>
          <w:lang w:val="ru-RU"/>
        </w:rPr>
        <w:t xml:space="preserve"> </w:t>
      </w:r>
      <w:r w:rsidRPr="00626D5D">
        <w:rPr>
          <w:rStyle w:val="af6"/>
        </w:rPr>
        <w:t>void</w:t>
      </w:r>
      <w:r w:rsidRPr="005C6AE4">
        <w:rPr>
          <w:lang w:val="ru-RU"/>
        </w:rPr>
        <w:t xml:space="preserve"> </w:t>
      </w:r>
      <w:r>
        <w:t>Main</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626D5D" w:rsidRDefault="005C23DB" w:rsidP="0059027C">
      <w:pPr>
        <w:pStyle w:val="a4"/>
        <w:rPr>
          <w:rStyle w:val="af4"/>
        </w:rPr>
      </w:pPr>
      <w:r w:rsidRPr="005C6AE4">
        <w:rPr>
          <w:lang w:val="ru-RU"/>
        </w:rPr>
        <w:t xml:space="preserve">        </w:t>
      </w:r>
      <w:r w:rsidRPr="00626D5D">
        <w:rPr>
          <w:rStyle w:val="af4"/>
        </w:rPr>
        <w:t>// используем класс из другой сборки</w:t>
      </w:r>
    </w:p>
    <w:p w:rsidR="005C23DB" w:rsidRPr="00F72D88" w:rsidRDefault="005C23DB" w:rsidP="0059027C">
      <w:pPr>
        <w:pStyle w:val="a4"/>
      </w:pPr>
      <w:r w:rsidRPr="005C6AE4">
        <w:rPr>
          <w:lang w:val="ru-RU"/>
        </w:rPr>
        <w:t xml:space="preserve">        </w:t>
      </w:r>
      <w:r w:rsidRPr="00626D5D">
        <w:rPr>
          <w:rStyle w:val="af5"/>
        </w:rPr>
        <w:t>UsefulClass</w:t>
      </w:r>
      <w:r w:rsidRPr="00F72D88">
        <w:t xml:space="preserve"> </w:t>
      </w:r>
      <w:r w:rsidRPr="000170D1">
        <w:t>a</w:t>
      </w:r>
      <w:r w:rsidRPr="00F72D88">
        <w:t xml:space="preserve"> = </w:t>
      </w:r>
      <w:r w:rsidRPr="00626D5D">
        <w:rPr>
          <w:rStyle w:val="af6"/>
        </w:rPr>
        <w:t>new</w:t>
      </w:r>
      <w:r w:rsidRPr="00F72D88">
        <w:t xml:space="preserve"> </w:t>
      </w:r>
      <w:r w:rsidRPr="00626D5D">
        <w:rPr>
          <w:rStyle w:val="af5"/>
        </w:rPr>
        <w:t>UsefulClass</w:t>
      </w:r>
      <w:r w:rsidRPr="00F72D88">
        <w:t>();</w:t>
      </w:r>
    </w:p>
    <w:p w:rsidR="005C23DB" w:rsidRPr="000170D1" w:rsidRDefault="005C23DB" w:rsidP="0059027C">
      <w:pPr>
        <w:pStyle w:val="a4"/>
      </w:pPr>
      <w:r w:rsidRPr="00F72D88">
        <w:t xml:space="preserve">        </w:t>
      </w:r>
      <w:r w:rsidRPr="000170D1">
        <w:t>a.Print();</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Ключ компилятора </w:t>
      </w:r>
      <w:r w:rsidRPr="00626D5D">
        <w:rPr>
          <w:rStyle w:val="a9"/>
        </w:rPr>
        <w:t>/r</w:t>
      </w:r>
      <w:r>
        <w:t xml:space="preserve"> (или </w:t>
      </w:r>
      <w:r w:rsidRPr="00626D5D">
        <w:rPr>
          <w:rStyle w:val="a9"/>
        </w:rPr>
        <w:t>/reference</w:t>
      </w:r>
      <w:r>
        <w:t xml:space="preserve">) позволяет установить ссылку на требуемую сборку. Скомпилируем приложение </w:t>
      </w:r>
      <w:r w:rsidRPr="00626D5D">
        <w:rPr>
          <w:rStyle w:val="a9"/>
        </w:rPr>
        <w:t>main.cs</w:t>
      </w:r>
      <w:r>
        <w:t>:</w:t>
      </w:r>
    </w:p>
    <w:p w:rsidR="005C23DB" w:rsidRPr="005C6AE4" w:rsidRDefault="005C23DB" w:rsidP="0059027C">
      <w:pPr>
        <w:pStyle w:val="a4"/>
        <w:rPr>
          <w:lang w:val="ru-RU"/>
        </w:rPr>
      </w:pPr>
      <w:r>
        <w:t>csc</w:t>
      </w:r>
      <w:r w:rsidRPr="005C6AE4">
        <w:rPr>
          <w:lang w:val="ru-RU"/>
        </w:rPr>
        <w:t>.</w:t>
      </w:r>
      <w:r>
        <w:t>exe</w:t>
      </w:r>
      <w:r w:rsidRPr="005C6AE4">
        <w:rPr>
          <w:lang w:val="ru-RU"/>
        </w:rPr>
        <w:t xml:space="preserve"> </w:t>
      </w:r>
      <w:r w:rsidRPr="00C63DCB">
        <w:rPr>
          <w:rStyle w:val="af6"/>
          <w:lang w:val="ru-RU"/>
        </w:rPr>
        <w:t>/</w:t>
      </w:r>
      <w:r w:rsidRPr="00626D5D">
        <w:rPr>
          <w:rStyle w:val="af6"/>
        </w:rPr>
        <w:t>r</w:t>
      </w:r>
      <w:r w:rsidRPr="00C63DCB">
        <w:rPr>
          <w:rStyle w:val="af6"/>
          <w:lang w:val="ru-RU"/>
        </w:rPr>
        <w:t>:</w:t>
      </w:r>
      <w:r w:rsidRPr="00626D5D">
        <w:rPr>
          <w:rStyle w:val="af6"/>
        </w:rPr>
        <w:t>UL</w:t>
      </w:r>
      <w:r w:rsidRPr="00C63DCB">
        <w:rPr>
          <w:rStyle w:val="af6"/>
          <w:lang w:val="ru-RU"/>
        </w:rPr>
        <w:t>.</w:t>
      </w:r>
      <w:r w:rsidRPr="00626D5D">
        <w:rPr>
          <w:rStyle w:val="af6"/>
        </w:rPr>
        <w:t>dll</w:t>
      </w:r>
      <w:r w:rsidRPr="005C6AE4">
        <w:rPr>
          <w:lang w:val="ru-RU"/>
        </w:rPr>
        <w:t xml:space="preserve"> </w:t>
      </w:r>
      <w:r>
        <w:t>main</w:t>
      </w:r>
      <w:r w:rsidRPr="005C6AE4">
        <w:rPr>
          <w:lang w:val="ru-RU"/>
        </w:rPr>
        <w:t>.</w:t>
      </w:r>
      <w:r>
        <w:t>cs</w:t>
      </w:r>
    </w:p>
    <w:p w:rsidR="005C23DB" w:rsidRDefault="005C23DB" w:rsidP="005C23DB">
      <w:r>
        <w:t xml:space="preserve">В </w:t>
      </w:r>
      <w:r w:rsidR="00BC4250">
        <w:t>Visual Studio</w:t>
      </w:r>
      <w:r>
        <w:t xml:space="preserve"> для добавления ссылок на сборки используется ветвь </w:t>
      </w:r>
      <w:r w:rsidRPr="00626D5D">
        <w:rPr>
          <w:rStyle w:val="a9"/>
        </w:rPr>
        <w:t>References</w:t>
      </w:r>
      <w:r>
        <w:t xml:space="preserve"> в дереве проекта в Solution Explorer, или команда меню</w:t>
      </w:r>
      <w:r w:rsidR="00626D5D">
        <w:t xml:space="preserve"> </w:t>
      </w:r>
      <w:r w:rsidR="00626D5D" w:rsidRPr="00626D5D">
        <w:rPr>
          <w:rStyle w:val="a9"/>
        </w:rPr>
        <w:t>Project | Add Reference</w:t>
      </w:r>
      <w:r>
        <w:t>.</w:t>
      </w:r>
    </w:p>
    <w:p w:rsidR="005C23DB" w:rsidRDefault="005C23DB" w:rsidP="005C23DB">
      <w:r>
        <w:t xml:space="preserve">Создавая сборку, программист может снабдить её цифровой подписью, версией, указанием на региональную принадлежность и другой информацией. Эти данные внедряются в сборку при помощи атрибутов уровня сборки. Атрибуты можно разместить в любом файле с исходным кодом, необходимо только подключить пространство имён </w:t>
      </w:r>
      <w:r w:rsidRPr="00626D5D">
        <w:rPr>
          <w:rStyle w:val="a9"/>
        </w:rPr>
        <w:t>System.Reflection</w:t>
      </w:r>
      <w:r>
        <w:t xml:space="preserve">. Если для разработки используется Visual Studio, все атрибуты уровня сборки по умолчанию находятся в файле </w:t>
      </w:r>
      <w:r w:rsidRPr="00626D5D">
        <w:rPr>
          <w:rStyle w:val="a9"/>
        </w:rPr>
        <w:t>AssemblyInfo.cs</w:t>
      </w:r>
      <w:r>
        <w:t>. Кроме этого, в Visual Studio удобно редактировать атрибуты не напрямую, а используя диалоговое окно свойств проекта.</w:t>
      </w:r>
    </w:p>
    <w:p w:rsidR="005C23DB" w:rsidRDefault="005C23DB" w:rsidP="005C23DB">
      <w:r w:rsidRPr="00626D5D">
        <w:rPr>
          <w:rStyle w:val="a8"/>
        </w:rPr>
        <w:t>Цифровая подпись</w:t>
      </w:r>
      <w:r>
        <w:t xml:space="preserve"> защищает сборку от несанкционированного изменения. Платформа .NET использует для цифровой подписи алгоритм RSA. Схема подписания сборки показана на рис. 8.</w:t>
      </w:r>
    </w:p>
    <w:p w:rsidR="005C23DB" w:rsidRDefault="00C77B70" w:rsidP="00586C22">
      <w:pPr>
        <w:pStyle w:val="af"/>
      </w:pPr>
      <w:r>
        <w:rPr>
          <w:noProof/>
        </w:rPr>
        <w:drawing>
          <wp:inline distT="0" distB="0" distL="0" distR="0">
            <wp:extent cx="4924800" cy="2448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mblySigning.emz"/>
                    <pic:cNvPicPr/>
                  </pic:nvPicPr>
                  <pic:blipFill>
                    <a:blip r:embed="rId16">
                      <a:extLst>
                        <a:ext uri="{28A0092B-C50C-407E-A947-70E740481C1C}">
                          <a14:useLocalDpi xmlns:a14="http://schemas.microsoft.com/office/drawing/2010/main" val="0"/>
                        </a:ext>
                      </a:extLst>
                    </a:blip>
                    <a:stretch>
                      <a:fillRect/>
                    </a:stretch>
                  </pic:blipFill>
                  <pic:spPr>
                    <a:xfrm>
                      <a:off x="0" y="0"/>
                      <a:ext cx="4924800" cy="2448000"/>
                    </a:xfrm>
                    <a:prstGeom prst="rect">
                      <a:avLst/>
                    </a:prstGeom>
                  </pic:spPr>
                </pic:pic>
              </a:graphicData>
            </a:graphic>
          </wp:inline>
        </w:drawing>
      </w:r>
    </w:p>
    <w:p w:rsidR="005C23DB" w:rsidRDefault="005C23DB" w:rsidP="00586C22">
      <w:pPr>
        <w:pStyle w:val="af"/>
      </w:pPr>
      <w:r>
        <w:t>Рис. 8. Подписание сборки.</w:t>
      </w:r>
    </w:p>
    <w:p w:rsidR="005C23DB" w:rsidRDefault="005C23DB" w:rsidP="005C23DB">
      <w:r>
        <w:lastRenderedPageBreak/>
        <w:t xml:space="preserve">Для того чтобы снабдить сборку цифровой подписью, необходим </w:t>
      </w:r>
      <w:r w:rsidRPr="00C94BDD">
        <w:rPr>
          <w:rStyle w:val="a8"/>
        </w:rPr>
        <w:t>открытый ключ</w:t>
      </w:r>
      <w:r>
        <w:t xml:space="preserve"> и </w:t>
      </w:r>
      <w:r w:rsidRPr="00C94BDD">
        <w:rPr>
          <w:rStyle w:val="a8"/>
        </w:rPr>
        <w:t>закрытый ключ</w:t>
      </w:r>
      <w:r>
        <w:t xml:space="preserve">. Утилита </w:t>
      </w:r>
      <w:r w:rsidRPr="00C94BDD">
        <w:rPr>
          <w:rStyle w:val="a9"/>
        </w:rPr>
        <w:t>sn.exe</w:t>
      </w:r>
      <w:r>
        <w:t>, входящая в состав .NET Framework SDK, способна сгенерировать файл с парой ключей:</w:t>
      </w:r>
    </w:p>
    <w:p w:rsidR="005C23DB" w:rsidRPr="005C6AE4" w:rsidRDefault="005C23DB" w:rsidP="0059027C">
      <w:pPr>
        <w:pStyle w:val="a4"/>
        <w:rPr>
          <w:lang w:val="ru-RU"/>
        </w:rPr>
      </w:pPr>
      <w:r>
        <w:t>sn</w:t>
      </w:r>
      <w:r w:rsidRPr="005C6AE4">
        <w:rPr>
          <w:lang w:val="ru-RU"/>
        </w:rPr>
        <w:t>.</w:t>
      </w:r>
      <w:r>
        <w:t>exe</w:t>
      </w:r>
      <w:r w:rsidRPr="005C6AE4">
        <w:rPr>
          <w:lang w:val="ru-RU"/>
        </w:rPr>
        <w:t xml:space="preserve"> </w:t>
      </w:r>
      <w:r w:rsidRPr="00C63DCB">
        <w:rPr>
          <w:rStyle w:val="af6"/>
          <w:lang w:val="ru-RU"/>
        </w:rPr>
        <w:t>-</w:t>
      </w:r>
      <w:r w:rsidRPr="00C94BDD">
        <w:rPr>
          <w:rStyle w:val="af6"/>
        </w:rPr>
        <w:t>k</w:t>
      </w:r>
      <w:r w:rsidRPr="005C6AE4">
        <w:rPr>
          <w:lang w:val="ru-RU"/>
        </w:rPr>
        <w:t xml:space="preserve"> </w:t>
      </w:r>
      <w:r>
        <w:t>keys</w:t>
      </w:r>
      <w:r w:rsidRPr="005C6AE4">
        <w:rPr>
          <w:lang w:val="ru-RU"/>
        </w:rPr>
        <w:t>.</w:t>
      </w:r>
      <w:r>
        <w:t>snk</w:t>
      </w:r>
    </w:p>
    <w:p w:rsidR="005C23DB" w:rsidRDefault="005C23DB" w:rsidP="005C23DB">
      <w:r>
        <w:t xml:space="preserve">Чтобы подписать сборку, используется атрибут уровня сборки </w:t>
      </w:r>
      <w:r w:rsidRPr="00C94BDD">
        <w:rPr>
          <w:rStyle w:val="a9"/>
        </w:rPr>
        <w:t>[</w:t>
      </w:r>
      <w:r w:rsidRPr="00C94BDD">
        <w:rPr>
          <w:rStyle w:val="af5"/>
        </w:rPr>
        <w:t>AssemblyKeyFile</w:t>
      </w:r>
      <w:r w:rsidRPr="00C94BDD">
        <w:rPr>
          <w:rStyle w:val="a9"/>
        </w:rPr>
        <w:t>]</w:t>
      </w:r>
      <w:r>
        <w:t xml:space="preserve"> (имя файла с ключами нужно указать в качестве аргумента атрибута) или ключ компилятора командной строки </w:t>
      </w:r>
      <w:r w:rsidRPr="00C94BDD">
        <w:rPr>
          <w:rStyle w:val="a9"/>
        </w:rPr>
        <w:t>/keyfile</w:t>
      </w:r>
      <w:r>
        <w:t>:</w:t>
      </w:r>
    </w:p>
    <w:p w:rsidR="005C23DB" w:rsidRPr="000170D1" w:rsidRDefault="005C23DB" w:rsidP="0059027C">
      <w:pPr>
        <w:pStyle w:val="a4"/>
      </w:pPr>
      <w:r w:rsidRPr="00C94BDD">
        <w:rPr>
          <w:rStyle w:val="af6"/>
        </w:rPr>
        <w:t>using</w:t>
      </w:r>
      <w:r w:rsidRPr="000170D1">
        <w:t xml:space="preserve"> System;</w:t>
      </w:r>
    </w:p>
    <w:p w:rsidR="005C23DB" w:rsidRPr="000170D1" w:rsidRDefault="005C23DB" w:rsidP="0059027C">
      <w:pPr>
        <w:pStyle w:val="a4"/>
      </w:pPr>
      <w:r w:rsidRPr="00C94BDD">
        <w:rPr>
          <w:rStyle w:val="af6"/>
        </w:rPr>
        <w:t>using</w:t>
      </w:r>
      <w:r w:rsidRPr="000170D1">
        <w:t xml:space="preserve"> System.Reflection;</w:t>
      </w:r>
    </w:p>
    <w:p w:rsidR="005C23DB" w:rsidRPr="000170D1" w:rsidRDefault="005C23DB" w:rsidP="0059027C">
      <w:pPr>
        <w:pStyle w:val="a4"/>
      </w:pPr>
    </w:p>
    <w:p w:rsidR="005C23DB" w:rsidRPr="000170D1" w:rsidRDefault="005C23DB" w:rsidP="0059027C">
      <w:pPr>
        <w:pStyle w:val="a4"/>
      </w:pPr>
      <w:r w:rsidRPr="000170D1">
        <w:t>[</w:t>
      </w:r>
      <w:r w:rsidRPr="00C94BDD">
        <w:rPr>
          <w:rStyle w:val="af6"/>
        </w:rPr>
        <w:t>assembly</w:t>
      </w:r>
      <w:r w:rsidRPr="000170D1">
        <w:t xml:space="preserve">: </w:t>
      </w:r>
      <w:r w:rsidRPr="00C94BDD">
        <w:rPr>
          <w:rStyle w:val="af5"/>
        </w:rPr>
        <w:t>AssemblyKeyFile</w:t>
      </w:r>
      <w:r w:rsidRPr="000170D1">
        <w:t>(</w:t>
      </w:r>
      <w:r w:rsidRPr="00C94BDD">
        <w:rPr>
          <w:rStyle w:val="af7"/>
        </w:rPr>
        <w:t>"keys.snk"</w:t>
      </w:r>
      <w:r w:rsidRPr="000170D1">
        <w:t>)]</w:t>
      </w:r>
    </w:p>
    <w:p w:rsidR="005C23DB" w:rsidRPr="000170D1" w:rsidRDefault="005C23DB" w:rsidP="0059027C">
      <w:pPr>
        <w:pStyle w:val="a4"/>
      </w:pPr>
      <w:r w:rsidRPr="00C94BDD">
        <w:rPr>
          <w:rStyle w:val="af6"/>
        </w:rPr>
        <w:t>namespace</w:t>
      </w:r>
      <w:r w:rsidRPr="000170D1">
        <w:t xml:space="preserve"> UsefulLibrary { . . . }</w:t>
      </w:r>
    </w:p>
    <w:p w:rsidR="005C23DB" w:rsidRDefault="005C23DB" w:rsidP="005C23DB">
      <w:r>
        <w:t xml:space="preserve">Сгенерировать ключи и подписать сборку можно в Visual Studio в окне свойств проекта (закладка </w:t>
      </w:r>
      <w:r w:rsidRPr="00C94BDD">
        <w:rPr>
          <w:rStyle w:val="a9"/>
        </w:rPr>
        <w:t>Signing</w:t>
      </w:r>
      <w:r>
        <w:t>).</w:t>
      </w:r>
    </w:p>
    <w:p w:rsidR="005C23DB" w:rsidRDefault="005C23DB" w:rsidP="005C23DB">
      <w:r>
        <w:t xml:space="preserve">Чтобы указать версию сборки, используется атрибут </w:t>
      </w:r>
      <w:r w:rsidRPr="00C94BDD">
        <w:rPr>
          <w:rStyle w:val="a9"/>
        </w:rPr>
        <w:t>[</w:t>
      </w:r>
      <w:r w:rsidRPr="00C94BDD">
        <w:rPr>
          <w:rStyle w:val="af5"/>
        </w:rPr>
        <w:t>AssemblyVersion</w:t>
      </w:r>
      <w:r w:rsidRPr="00C94BDD">
        <w:rPr>
          <w:rStyle w:val="a9"/>
        </w:rPr>
        <w:t>]</w:t>
      </w:r>
      <w:r>
        <w:t xml:space="preserve">. Номер версии имеет формат </w:t>
      </w:r>
      <w:r w:rsidRPr="00C94BDD">
        <w:rPr>
          <w:rStyle w:val="a9"/>
        </w:rPr>
        <w:t>Major.Minor.Build.Revision</w:t>
      </w:r>
      <w:r>
        <w:t xml:space="preserve">. Часть </w:t>
      </w:r>
      <w:r w:rsidRPr="00C94BDD">
        <w:rPr>
          <w:rStyle w:val="a9"/>
        </w:rPr>
        <w:t>Major</w:t>
      </w:r>
      <w:r>
        <w:t xml:space="preserve"> является обязательной. Любая другая часть может быть опущена (в этом случае она полагается равной нулю). Часть </w:t>
      </w:r>
      <w:r w:rsidRPr="00C94BDD">
        <w:rPr>
          <w:rStyle w:val="a9"/>
        </w:rPr>
        <w:t>Revision</w:t>
      </w:r>
      <w:r>
        <w:t xml:space="preserve"> можно задать как </w:t>
      </w:r>
      <w:r w:rsidRPr="00C94BDD">
        <w:rPr>
          <w:rStyle w:val="a9"/>
        </w:rPr>
        <w:t>*</w:t>
      </w:r>
      <w:r>
        <w:t xml:space="preserve">, тогда компилятор генерирует её как количество секунд, прошедших с полуночи, делённое на два. Часть </w:t>
      </w:r>
      <w:r w:rsidRPr="00C94BDD">
        <w:rPr>
          <w:rStyle w:val="a9"/>
        </w:rPr>
        <w:t>Build</w:t>
      </w:r>
      <w:r>
        <w:t xml:space="preserve"> также можно задать как </w:t>
      </w:r>
      <w:r w:rsidRPr="00C94BDD">
        <w:rPr>
          <w:rStyle w:val="aff0"/>
        </w:rPr>
        <w:t>*</w:t>
      </w:r>
      <w:r>
        <w:t>. Тогда для неё будет использовано количество дней, прошедших с 1 февраля 2000 года.</w:t>
      </w:r>
    </w:p>
    <w:p w:rsidR="005C23DB" w:rsidRPr="000170D1" w:rsidRDefault="005C23DB" w:rsidP="0059027C">
      <w:pPr>
        <w:pStyle w:val="a4"/>
      </w:pPr>
      <w:r w:rsidRPr="00C94BDD">
        <w:rPr>
          <w:rStyle w:val="af6"/>
        </w:rPr>
        <w:t>using</w:t>
      </w:r>
      <w:r w:rsidRPr="000170D1">
        <w:t xml:space="preserve"> System;</w:t>
      </w:r>
    </w:p>
    <w:p w:rsidR="005C23DB" w:rsidRPr="000170D1" w:rsidRDefault="005C23DB" w:rsidP="0059027C">
      <w:pPr>
        <w:pStyle w:val="a4"/>
      </w:pPr>
      <w:r w:rsidRPr="00C94BDD">
        <w:rPr>
          <w:rStyle w:val="af6"/>
        </w:rPr>
        <w:t>using</w:t>
      </w:r>
      <w:r w:rsidRPr="000170D1">
        <w:t xml:space="preserve"> System.Reflection;</w:t>
      </w:r>
    </w:p>
    <w:p w:rsidR="005C23DB" w:rsidRPr="000170D1" w:rsidRDefault="005C23DB" w:rsidP="0059027C">
      <w:pPr>
        <w:pStyle w:val="a4"/>
      </w:pPr>
    </w:p>
    <w:p w:rsidR="005C23DB" w:rsidRPr="000170D1" w:rsidRDefault="005C23DB" w:rsidP="0059027C">
      <w:pPr>
        <w:pStyle w:val="a4"/>
      </w:pPr>
      <w:r w:rsidRPr="000170D1">
        <w:t>[</w:t>
      </w:r>
      <w:r w:rsidRPr="00C94BDD">
        <w:rPr>
          <w:rStyle w:val="af6"/>
        </w:rPr>
        <w:t>assembly</w:t>
      </w:r>
      <w:r w:rsidRPr="000170D1">
        <w:t xml:space="preserve">: </w:t>
      </w:r>
      <w:r w:rsidRPr="00C94BDD">
        <w:rPr>
          <w:rStyle w:val="af5"/>
        </w:rPr>
        <w:t>AssemblyVersion</w:t>
      </w:r>
      <w:r w:rsidRPr="000170D1">
        <w:t>(</w:t>
      </w:r>
      <w:r w:rsidRPr="00C94BDD">
        <w:rPr>
          <w:rStyle w:val="af7"/>
        </w:rPr>
        <w:t>"1.2.0.0"</w:t>
      </w:r>
      <w:r w:rsidRPr="000170D1">
        <w:t>)]</w:t>
      </w:r>
    </w:p>
    <w:p w:rsidR="005C23DB" w:rsidRPr="000170D1" w:rsidRDefault="005C23DB" w:rsidP="0059027C">
      <w:pPr>
        <w:pStyle w:val="a4"/>
      </w:pPr>
      <w:r w:rsidRPr="00C94BDD">
        <w:rPr>
          <w:rStyle w:val="af6"/>
        </w:rPr>
        <w:t>namespace</w:t>
      </w:r>
      <w:r w:rsidRPr="000170D1">
        <w:t xml:space="preserve"> UsefulLibrary { . . . }</w:t>
      </w:r>
    </w:p>
    <w:p w:rsidR="00586C22" w:rsidRPr="007B0020" w:rsidRDefault="005C23DB" w:rsidP="005C23DB">
      <w:r>
        <w:t>Для</w:t>
      </w:r>
      <w:r w:rsidRPr="00F72D88">
        <w:rPr>
          <w:lang w:val="en-US"/>
        </w:rPr>
        <w:t xml:space="preserve"> </w:t>
      </w:r>
      <w:r>
        <w:t>задания</w:t>
      </w:r>
      <w:r w:rsidRPr="00F72D88">
        <w:rPr>
          <w:lang w:val="en-US"/>
        </w:rPr>
        <w:t xml:space="preserve"> </w:t>
      </w:r>
      <w:r>
        <w:t>региональной</w:t>
      </w:r>
      <w:r w:rsidRPr="00F72D88">
        <w:rPr>
          <w:lang w:val="en-US"/>
        </w:rPr>
        <w:t xml:space="preserve"> </w:t>
      </w:r>
      <w:r>
        <w:t>принадлежности</w:t>
      </w:r>
      <w:r w:rsidRPr="00F72D88">
        <w:rPr>
          <w:lang w:val="en-US"/>
        </w:rPr>
        <w:t xml:space="preserve"> </w:t>
      </w:r>
      <w:r>
        <w:t>используется</w:t>
      </w:r>
      <w:r w:rsidRPr="00F72D88">
        <w:rPr>
          <w:lang w:val="en-US"/>
        </w:rPr>
        <w:t xml:space="preserve"> </w:t>
      </w:r>
      <w:r>
        <w:t>атрибут</w:t>
      </w:r>
      <w:r w:rsidRPr="00F72D88">
        <w:rPr>
          <w:lang w:val="en-US"/>
        </w:rPr>
        <w:t xml:space="preserve"> </w:t>
      </w:r>
      <w:r>
        <w:t>уровня</w:t>
      </w:r>
      <w:r w:rsidRPr="00F72D88">
        <w:rPr>
          <w:lang w:val="en-US"/>
        </w:rPr>
        <w:t xml:space="preserve"> </w:t>
      </w:r>
      <w:r>
        <w:t>сборки</w:t>
      </w:r>
      <w:r w:rsidRPr="00F72D88">
        <w:rPr>
          <w:lang w:val="en-US"/>
        </w:rPr>
        <w:t xml:space="preserve"> </w:t>
      </w:r>
      <w:r w:rsidRPr="00F72D88">
        <w:rPr>
          <w:rStyle w:val="a9"/>
          <w:lang w:val="en-US"/>
        </w:rPr>
        <w:t>[</w:t>
      </w:r>
      <w:r w:rsidRPr="00C94BDD">
        <w:rPr>
          <w:rStyle w:val="af5"/>
        </w:rPr>
        <w:t>AssemblyCulture</w:t>
      </w:r>
      <w:r w:rsidRPr="00F72D88">
        <w:rPr>
          <w:rStyle w:val="a9"/>
          <w:lang w:val="en-US"/>
        </w:rPr>
        <w:t>]</w:t>
      </w:r>
      <w:r w:rsidRPr="00F72D88">
        <w:rPr>
          <w:lang w:val="en-US"/>
        </w:rPr>
        <w:t xml:space="preserve">. </w:t>
      </w:r>
      <w:r>
        <w:t xml:space="preserve">Для определения версии и региональной принадлежности можно использовать окно свойств проекта в Visual Studio (закладка </w:t>
      </w:r>
      <w:r w:rsidRPr="00C94BDD">
        <w:rPr>
          <w:rStyle w:val="a9"/>
        </w:rPr>
        <w:t>Application</w:t>
      </w:r>
      <w:r>
        <w:t xml:space="preserve">, кнопка </w:t>
      </w:r>
      <w:r w:rsidRPr="00C94BDD">
        <w:rPr>
          <w:rStyle w:val="a9"/>
        </w:rPr>
        <w:t>Assembly Information</w:t>
      </w:r>
      <w:r>
        <w:t>).</w:t>
      </w:r>
    </w:p>
    <w:p w:rsidR="005C23DB" w:rsidRDefault="005C23DB" w:rsidP="005C23DB">
      <w:r>
        <w:t xml:space="preserve">Платформа .NET разделяет сборки на </w:t>
      </w:r>
      <w:r w:rsidRPr="00C94BDD">
        <w:rPr>
          <w:rStyle w:val="a8"/>
        </w:rPr>
        <w:t>локальные</w:t>
      </w:r>
      <w:r>
        <w:t xml:space="preserve"> (или </w:t>
      </w:r>
      <w:r w:rsidRPr="00C94BDD">
        <w:rPr>
          <w:rStyle w:val="a8"/>
        </w:rPr>
        <w:t>сборки со слабыми именами</w:t>
      </w:r>
      <w:r>
        <w:t xml:space="preserve">) и </w:t>
      </w:r>
      <w:r w:rsidRPr="00C94BDD">
        <w:rPr>
          <w:rStyle w:val="a8"/>
        </w:rPr>
        <w:t>глобальные</w:t>
      </w:r>
      <w:r>
        <w:t xml:space="preserve"> (или </w:t>
      </w:r>
      <w:r w:rsidRPr="00C94BDD">
        <w:rPr>
          <w:rStyle w:val="a8"/>
        </w:rPr>
        <w:t>сборки с сильными именами</w:t>
      </w:r>
      <w:r>
        <w:t xml:space="preserve">). Если </w:t>
      </w:r>
      <w:r w:rsidRPr="00C94BDD">
        <w:rPr>
          <w:rStyle w:val="a9"/>
        </w:rPr>
        <w:t>UL.dll</w:t>
      </w:r>
      <w:r>
        <w:t xml:space="preserve"> рассматривается как локальная сборка, то при выполнении приложения она должна находиться в том же каталоге, что и </w:t>
      </w:r>
      <w:r w:rsidRPr="00C94BDD">
        <w:rPr>
          <w:rStyle w:val="a9"/>
        </w:rPr>
        <w:t>main.exe</w:t>
      </w:r>
      <w:r w:rsidR="00C94BDD">
        <w:rPr>
          <w:rStyle w:val="ae"/>
        </w:rPr>
        <w:footnoteReference w:id="26"/>
      </w:r>
      <w:r>
        <w:t xml:space="preserve">. Локальные сборки обеспечивают простоту развёртывания приложения (все его компоненты сосредоточены в одном месте) и изолированность компонентов. Имя локальной сборки – </w:t>
      </w:r>
      <w:r w:rsidRPr="00C94BDD">
        <w:rPr>
          <w:rStyle w:val="a8"/>
        </w:rPr>
        <w:t>слабое имя</w:t>
      </w:r>
      <w:r>
        <w:t xml:space="preserve"> – это имя файла сборки без расширения.</w:t>
      </w:r>
    </w:p>
    <w:p w:rsidR="005C23DB" w:rsidRDefault="005C23DB" w:rsidP="005C23DB">
      <w:r>
        <w:lastRenderedPageBreak/>
        <w:t>Хотя использование локальных сборок имеет свои преимущества, иногда необходимо сделать сборку общедоступной. До появления платформы .NET доминировал подход, при котором код общих библиотек помещался в системный каталог простым копированием фа</w:t>
      </w:r>
      <w:r w:rsidR="00F72D88">
        <w:t>й</w:t>
      </w:r>
      <w:r>
        <w:t xml:space="preserve">лов при установке. Такой подход привёл к проблеме, известной как </w:t>
      </w:r>
      <w:r w:rsidRPr="00C94BDD">
        <w:rPr>
          <w:rStyle w:val="a8"/>
        </w:rPr>
        <w:t>«ад DLL»</w:t>
      </w:r>
      <w:r>
        <w:t xml:space="preserve"> (DLL Hell). Инсталлируемое приложение могло заменить общую библиотеку новой версией, при этом другие приложения, ориентированные на старую версию библиотеки, переставали работать. Для устранения «ада DLL» в платформе .NET используется специальное защищённое </w:t>
      </w:r>
      <w:r w:rsidRPr="00C94BDD">
        <w:rPr>
          <w:rStyle w:val="a8"/>
        </w:rPr>
        <w:t>хранилище сборок</w:t>
      </w:r>
      <w:r>
        <w:t xml:space="preserve"> (Global Assembly Cache, GAC).</w:t>
      </w:r>
    </w:p>
    <w:p w:rsidR="005C23DB" w:rsidRDefault="005C23DB" w:rsidP="005C23DB">
      <w:r>
        <w:t>Сборки, помещаемые в GAC, должны удовлетворять определённым условиям. Во-первых, такие глобальные сборки должны иметь цифровую подпись. Это исключает подмену сборок злоумышленниками. Во-вторых, для глобальных сборок отслеживаются версии и языковые культуры. Допустимой является ситуация, когда в GAC находятся разные версии одной и той же сборки, используемые разными приложениями.</w:t>
      </w:r>
    </w:p>
    <w:p w:rsidR="005C23DB" w:rsidRDefault="005C23DB" w:rsidP="005C23DB">
      <w:r>
        <w:t xml:space="preserve">Сборка, помещённая в GAC, получает </w:t>
      </w:r>
      <w:r w:rsidRPr="00C94BDD">
        <w:rPr>
          <w:rStyle w:val="a8"/>
        </w:rPr>
        <w:t>сильное имя</w:t>
      </w:r>
      <w:r>
        <w:t>. Как раз использование сильного имени является тем признаком, по которому среда исполнения понимает, что речь идёт не о локальной сборке, а о сборке из GAC. Сильное имя включает имя главного файла сборки (без расширения), версию сборки, указание о региональной принадлежности и маркер открытого ключа сборки:</w:t>
      </w:r>
    </w:p>
    <w:p w:rsidR="005C23DB" w:rsidRDefault="005C23DB" w:rsidP="005C23DB">
      <w:r>
        <w:t xml:space="preserve">Рассмотрим процесс создания сборки с сильным именем на примере сборки </w:t>
      </w:r>
      <w:r w:rsidRPr="00C94BDD">
        <w:rPr>
          <w:rStyle w:val="a9"/>
        </w:rPr>
        <w:t>UL.dll</w:t>
      </w:r>
      <w:r>
        <w:t xml:space="preserve">. Во-первых, сборку необходимо снабдить цифровой подписью. После подписания для сборки можно указать версию и региональную принадлежность (это не обязательные действия). После этого сборку можно поместить в GAC. Простейший вариант – использовать утилиту </w:t>
      </w:r>
      <w:r w:rsidRPr="00C94BDD">
        <w:rPr>
          <w:rStyle w:val="a9"/>
        </w:rPr>
        <w:t>gacutil.exe</w:t>
      </w:r>
      <w:r>
        <w:t xml:space="preserve">, входящую в состав .NET Framework SDK. При использовании ключа </w:t>
      </w:r>
      <w:r w:rsidRPr="00C94BDD">
        <w:rPr>
          <w:rStyle w:val="a9"/>
        </w:rPr>
        <w:t>/i</w:t>
      </w:r>
      <w:r>
        <w:t xml:space="preserve"> сборка помещается в GAC, а ключ </w:t>
      </w:r>
      <w:r w:rsidRPr="00C94BDD">
        <w:rPr>
          <w:rStyle w:val="a9"/>
        </w:rPr>
        <w:t>/u</w:t>
      </w:r>
      <w:r>
        <w:t xml:space="preserve"> удаляет сборку из GAC:</w:t>
      </w:r>
    </w:p>
    <w:p w:rsidR="005C23DB" w:rsidRPr="005C6AE4" w:rsidRDefault="005C23DB" w:rsidP="0059027C">
      <w:pPr>
        <w:pStyle w:val="a4"/>
        <w:rPr>
          <w:lang w:val="ru-RU"/>
        </w:rPr>
      </w:pPr>
      <w:r>
        <w:t>gacutil</w:t>
      </w:r>
      <w:r w:rsidRPr="005C6AE4">
        <w:rPr>
          <w:lang w:val="ru-RU"/>
        </w:rPr>
        <w:t>.</w:t>
      </w:r>
      <w:r>
        <w:t>exe</w:t>
      </w:r>
      <w:r w:rsidRPr="005C6AE4">
        <w:rPr>
          <w:lang w:val="ru-RU"/>
        </w:rPr>
        <w:t xml:space="preserve"> </w:t>
      </w:r>
      <w:r w:rsidRPr="00C63DCB">
        <w:rPr>
          <w:rStyle w:val="af6"/>
          <w:lang w:val="ru-RU"/>
        </w:rPr>
        <w:t>/</w:t>
      </w:r>
      <w:r w:rsidRPr="00C94BDD">
        <w:rPr>
          <w:rStyle w:val="af6"/>
        </w:rPr>
        <w:t>i</w:t>
      </w:r>
      <w:r w:rsidRPr="005C6AE4">
        <w:rPr>
          <w:lang w:val="ru-RU"/>
        </w:rPr>
        <w:t xml:space="preserve"> </w:t>
      </w:r>
      <w:r w:rsidR="00C94BDD">
        <w:t>UL</w:t>
      </w:r>
      <w:r w:rsidRPr="005C6AE4">
        <w:rPr>
          <w:lang w:val="ru-RU"/>
        </w:rPr>
        <w:t>.</w:t>
      </w:r>
      <w:r>
        <w:t>dll</w:t>
      </w:r>
    </w:p>
    <w:p w:rsidR="005C23DB" w:rsidRDefault="005C23DB" w:rsidP="005C23DB">
      <w:r>
        <w:t xml:space="preserve">Теперь сборка </w:t>
      </w:r>
      <w:r w:rsidRPr="00C94BDD">
        <w:rPr>
          <w:rStyle w:val="a9"/>
        </w:rPr>
        <w:t>UL.dll</w:t>
      </w:r>
      <w:r>
        <w:t xml:space="preserve"> помещена в GAC. Её сильное имя (для ссылки в программах) имеет вид:</w:t>
      </w:r>
    </w:p>
    <w:p w:rsidR="005C23DB" w:rsidRPr="009160F9" w:rsidRDefault="005C23DB" w:rsidP="0059027C">
      <w:pPr>
        <w:pStyle w:val="a4"/>
        <w:rPr>
          <w:rStyle w:val="aff"/>
          <w:lang w:val="en-US"/>
        </w:rPr>
      </w:pPr>
      <w:r w:rsidRPr="009160F9">
        <w:rPr>
          <w:rStyle w:val="aff"/>
          <w:lang w:val="en-US"/>
        </w:rPr>
        <w:t>UL, Version=1.2.0.0, Culture=neutral,</w:t>
      </w:r>
      <w:r w:rsidR="00C94BDD">
        <w:rPr>
          <w:rStyle w:val="aff"/>
          <w:lang w:val="en-US"/>
        </w:rPr>
        <w:t xml:space="preserve"> </w:t>
      </w:r>
      <w:r w:rsidRPr="009160F9">
        <w:rPr>
          <w:rStyle w:val="aff"/>
          <w:lang w:val="en-US"/>
        </w:rPr>
        <w:t>PublicKeyToken=ff824814c57facfe</w:t>
      </w:r>
    </w:p>
    <w:p w:rsidR="005C23DB" w:rsidRDefault="005C23DB" w:rsidP="00531924">
      <w:pPr>
        <w:pStyle w:val="1"/>
      </w:pPr>
      <w:bookmarkStart w:id="31" w:name="_Toc348862511"/>
      <w:r>
        <w:t>2</w:t>
      </w:r>
      <w:r w:rsidR="00531924" w:rsidRPr="00531924">
        <w:t>4</w:t>
      </w:r>
      <w:r w:rsidR="00531924">
        <w:t>. Метаданные и получение информации о типах</w:t>
      </w:r>
      <w:bookmarkEnd w:id="31"/>
    </w:p>
    <w:p w:rsidR="005C23DB" w:rsidRDefault="005C23DB" w:rsidP="005C23DB">
      <w:r>
        <w:t xml:space="preserve">При создании сборки в неё помещаются метаданные, которые являются описанием всех типов в сборке и их элементов. Программист может работать с метаданными, используя специальный механизм, называемый </w:t>
      </w:r>
      <w:r w:rsidRPr="009160F9">
        <w:rPr>
          <w:rStyle w:val="a8"/>
        </w:rPr>
        <w:t>отражением</w:t>
      </w:r>
      <w:r>
        <w:t xml:space="preserve"> (</w:t>
      </w:r>
      <w:r w:rsidRPr="00594399">
        <w:rPr>
          <w:lang w:val="en-US"/>
        </w:rPr>
        <w:t>reflection</w:t>
      </w:r>
      <w:r>
        <w:t xml:space="preserve">). Главные элементы, которые необходимы для использования возможностей отражения – это класс </w:t>
      </w:r>
      <w:r w:rsidRPr="009160F9">
        <w:rPr>
          <w:rStyle w:val="a9"/>
        </w:rPr>
        <w:t>System.</w:t>
      </w:r>
      <w:r w:rsidRPr="009160F9">
        <w:rPr>
          <w:rStyle w:val="af5"/>
        </w:rPr>
        <w:t>Type</w:t>
      </w:r>
      <w:r w:rsidR="00594399">
        <w:rPr>
          <w:rStyle w:val="ae"/>
        </w:rPr>
        <w:footnoteReference w:id="27"/>
      </w:r>
      <w:r w:rsidR="00594399" w:rsidRPr="00594399">
        <w:t xml:space="preserve"> </w:t>
      </w:r>
      <w:r>
        <w:t xml:space="preserve">и типы из пространств имён </w:t>
      </w:r>
      <w:r w:rsidRPr="009160F9">
        <w:rPr>
          <w:rStyle w:val="a9"/>
        </w:rPr>
        <w:t>System.Reflection</w:t>
      </w:r>
      <w:r>
        <w:t xml:space="preserve"> и </w:t>
      </w:r>
      <w:r w:rsidRPr="009160F9">
        <w:rPr>
          <w:rStyle w:val="a9"/>
        </w:rPr>
        <w:t>System.Reflection.Emit</w:t>
      </w:r>
      <w:r>
        <w:t>.</w:t>
      </w:r>
    </w:p>
    <w:p w:rsidR="005C23DB" w:rsidRDefault="005C23DB" w:rsidP="005C23DB">
      <w:r>
        <w:lastRenderedPageBreak/>
        <w:t xml:space="preserve">Класс </w:t>
      </w:r>
      <w:r w:rsidRPr="009160F9">
        <w:rPr>
          <w:rStyle w:val="af5"/>
        </w:rPr>
        <w:t>Type</w:t>
      </w:r>
      <w:r>
        <w:t xml:space="preserve"> служит для хранения информации о типе. Существует несколько способов получить объект этого класса:</w:t>
      </w:r>
    </w:p>
    <w:p w:rsidR="005C23DB" w:rsidRDefault="005C23DB" w:rsidP="005C23DB">
      <w:r>
        <w:t xml:space="preserve">1. Вызвать у объекта метод </w:t>
      </w:r>
      <w:r w:rsidRPr="009160F9">
        <w:rPr>
          <w:rStyle w:val="a9"/>
        </w:rPr>
        <w:t>GetType()</w:t>
      </w:r>
      <w:r>
        <w:t xml:space="preserve">. Данный метод определён на уровне </w:t>
      </w:r>
      <w:r w:rsidRPr="009160F9">
        <w:rPr>
          <w:rStyle w:val="a9"/>
        </w:rPr>
        <w:t>System.</w:t>
      </w:r>
      <w:r w:rsidRPr="009160F9">
        <w:rPr>
          <w:rStyle w:val="af5"/>
        </w:rPr>
        <w:t>Object</w:t>
      </w:r>
      <w:r>
        <w:t>, а значит, присутствует у любого объекта:</w:t>
      </w:r>
    </w:p>
    <w:p w:rsidR="005C23DB" w:rsidRPr="000170D1" w:rsidRDefault="005C23DB" w:rsidP="00A402DD">
      <w:pPr>
        <w:pStyle w:val="a4"/>
      </w:pPr>
      <w:r w:rsidRPr="009160F9">
        <w:rPr>
          <w:rStyle w:val="af5"/>
        </w:rPr>
        <w:t>Foo</w:t>
      </w:r>
      <w:r w:rsidRPr="000170D1">
        <w:t xml:space="preserve"> foo = </w:t>
      </w:r>
      <w:r w:rsidRPr="009160F9">
        <w:rPr>
          <w:rStyle w:val="af6"/>
        </w:rPr>
        <w:t>new</w:t>
      </w:r>
      <w:r w:rsidRPr="000170D1">
        <w:t xml:space="preserve"> </w:t>
      </w:r>
      <w:r w:rsidRPr="009160F9">
        <w:rPr>
          <w:rStyle w:val="af5"/>
        </w:rPr>
        <w:t>Foo</w:t>
      </w:r>
      <w:r w:rsidRPr="000170D1">
        <w:t xml:space="preserve">();        </w:t>
      </w:r>
      <w:r w:rsidRPr="00C63DCB">
        <w:rPr>
          <w:rStyle w:val="af4"/>
          <w:lang w:val="en-US"/>
        </w:rPr>
        <w:t xml:space="preserve">// Foo – </w:t>
      </w:r>
      <w:r w:rsidRPr="009160F9">
        <w:rPr>
          <w:rStyle w:val="af4"/>
        </w:rPr>
        <w:t>это</w:t>
      </w:r>
      <w:r w:rsidRPr="00C63DCB">
        <w:rPr>
          <w:rStyle w:val="af4"/>
          <w:lang w:val="en-US"/>
        </w:rPr>
        <w:t xml:space="preserve"> </w:t>
      </w:r>
      <w:r w:rsidRPr="009160F9">
        <w:rPr>
          <w:rStyle w:val="af4"/>
        </w:rPr>
        <w:t>некий</w:t>
      </w:r>
      <w:r w:rsidRPr="00C63DCB">
        <w:rPr>
          <w:rStyle w:val="af4"/>
          <w:lang w:val="en-US"/>
        </w:rPr>
        <w:t xml:space="preserve"> </w:t>
      </w:r>
      <w:r w:rsidRPr="009160F9">
        <w:rPr>
          <w:rStyle w:val="af4"/>
        </w:rPr>
        <w:t>класс</w:t>
      </w:r>
    </w:p>
    <w:p w:rsidR="005C23DB" w:rsidRPr="000170D1" w:rsidRDefault="005C23DB" w:rsidP="00A402DD">
      <w:pPr>
        <w:pStyle w:val="a4"/>
      </w:pPr>
      <w:r w:rsidRPr="009160F9">
        <w:rPr>
          <w:rStyle w:val="af5"/>
        </w:rPr>
        <w:t>Type</w:t>
      </w:r>
      <w:r w:rsidRPr="000170D1">
        <w:t xml:space="preserve"> t = foo.GetType();</w:t>
      </w:r>
    </w:p>
    <w:p w:rsidR="005C23DB" w:rsidRDefault="005C23DB" w:rsidP="005C23DB">
      <w:r>
        <w:t xml:space="preserve">2. Использовать статический метод </w:t>
      </w:r>
      <w:r w:rsidRPr="009160F9">
        <w:rPr>
          <w:rStyle w:val="af5"/>
        </w:rPr>
        <w:t>Type</w:t>
      </w:r>
      <w:r w:rsidRPr="009160F9">
        <w:rPr>
          <w:rStyle w:val="a9"/>
        </w:rPr>
        <w:t>.GetType()</w:t>
      </w:r>
      <w:r>
        <w:t>, которому передаётся имя типа в виде строки</w:t>
      </w:r>
      <w:r w:rsidR="00594399">
        <w:t>. Это</w:t>
      </w:r>
      <w:r>
        <w:t xml:space="preserve"> имя должно быть полным, то есть включать пространство имён</w:t>
      </w:r>
      <w:r w:rsidR="00594399">
        <w:t xml:space="preserve"> и, при необходимости, имя сборки, содержащей тип</w:t>
      </w:r>
      <w:r>
        <w:t>:</w:t>
      </w:r>
    </w:p>
    <w:p w:rsidR="00594399" w:rsidRPr="000170D1" w:rsidRDefault="00594399" w:rsidP="00594399">
      <w:pPr>
        <w:pStyle w:val="a4"/>
      </w:pPr>
      <w:r w:rsidRPr="009160F9">
        <w:rPr>
          <w:rStyle w:val="af5"/>
        </w:rPr>
        <w:t>Type</w:t>
      </w:r>
      <w:r w:rsidRPr="000170D1">
        <w:t xml:space="preserve"> t</w:t>
      </w:r>
      <w:r>
        <w:t>1</w:t>
      </w:r>
      <w:r w:rsidRPr="000170D1">
        <w:t xml:space="preserve"> = </w:t>
      </w:r>
      <w:r w:rsidRPr="009160F9">
        <w:rPr>
          <w:rStyle w:val="af5"/>
        </w:rPr>
        <w:t>Type</w:t>
      </w:r>
      <w:r w:rsidRPr="000170D1">
        <w:t>.GetType(</w:t>
      </w:r>
      <w:r w:rsidRPr="009160F9">
        <w:rPr>
          <w:rStyle w:val="af7"/>
        </w:rPr>
        <w:t>"S</w:t>
      </w:r>
      <w:r>
        <w:rPr>
          <w:rStyle w:val="af7"/>
        </w:rPr>
        <w:t>ystem</w:t>
      </w:r>
      <w:r w:rsidRPr="009160F9">
        <w:rPr>
          <w:rStyle w:val="af7"/>
        </w:rPr>
        <w:t>.</w:t>
      </w:r>
      <w:r>
        <w:rPr>
          <w:rStyle w:val="af7"/>
        </w:rPr>
        <w:t>Int32</w:t>
      </w:r>
      <w:r w:rsidRPr="009160F9">
        <w:rPr>
          <w:rStyle w:val="af7"/>
        </w:rPr>
        <w:t>"</w:t>
      </w:r>
      <w:r w:rsidRPr="000170D1">
        <w:t>);</w:t>
      </w:r>
    </w:p>
    <w:p w:rsidR="005C23DB" w:rsidRPr="000170D1" w:rsidRDefault="005C23DB" w:rsidP="00A402DD">
      <w:pPr>
        <w:pStyle w:val="a4"/>
      </w:pPr>
      <w:r w:rsidRPr="009160F9">
        <w:rPr>
          <w:rStyle w:val="af5"/>
        </w:rPr>
        <w:t>Type</w:t>
      </w:r>
      <w:r w:rsidRPr="000170D1">
        <w:t xml:space="preserve"> t</w:t>
      </w:r>
      <w:r w:rsidR="00594399">
        <w:t>2</w:t>
      </w:r>
      <w:r w:rsidRPr="000170D1">
        <w:t xml:space="preserve"> = </w:t>
      </w:r>
      <w:r w:rsidRPr="009160F9">
        <w:rPr>
          <w:rStyle w:val="af5"/>
        </w:rPr>
        <w:t>Type</w:t>
      </w:r>
      <w:r w:rsidRPr="000170D1">
        <w:t>.GetType(</w:t>
      </w:r>
      <w:r w:rsidRPr="009160F9">
        <w:rPr>
          <w:rStyle w:val="af7"/>
        </w:rPr>
        <w:t>"</w:t>
      </w:r>
      <w:r w:rsidR="009160F9" w:rsidRPr="009160F9">
        <w:rPr>
          <w:rStyle w:val="af7"/>
        </w:rPr>
        <w:t>SomeName</w:t>
      </w:r>
      <w:r w:rsidR="00F72D88">
        <w:rPr>
          <w:rStyle w:val="af7"/>
        </w:rPr>
        <w:t>s</w:t>
      </w:r>
      <w:r w:rsidR="009160F9" w:rsidRPr="009160F9">
        <w:rPr>
          <w:rStyle w:val="af7"/>
        </w:rPr>
        <w:t>pace.</w:t>
      </w:r>
      <w:r w:rsidRPr="009160F9">
        <w:rPr>
          <w:rStyle w:val="af7"/>
        </w:rPr>
        <w:t>Foo</w:t>
      </w:r>
      <w:r w:rsidR="00594399">
        <w:rPr>
          <w:rStyle w:val="af7"/>
        </w:rPr>
        <w:t>, MyAssembly</w:t>
      </w:r>
      <w:r w:rsidRPr="009160F9">
        <w:rPr>
          <w:rStyle w:val="af7"/>
        </w:rPr>
        <w:t>"</w:t>
      </w:r>
      <w:r w:rsidRPr="000170D1">
        <w:t>);</w:t>
      </w:r>
    </w:p>
    <w:p w:rsidR="005C23DB" w:rsidRDefault="005C23DB" w:rsidP="005C23DB">
      <w:r>
        <w:t xml:space="preserve">3. Использовать операцию C# </w:t>
      </w:r>
      <w:r w:rsidRPr="009160F9">
        <w:rPr>
          <w:rStyle w:val="af6"/>
        </w:rPr>
        <w:t>typeof</w:t>
      </w:r>
      <w:r>
        <w:t>, аргументом которой является тип:</w:t>
      </w:r>
    </w:p>
    <w:p w:rsidR="005C23DB" w:rsidRPr="00837074" w:rsidRDefault="005C23DB" w:rsidP="00A402DD">
      <w:pPr>
        <w:pStyle w:val="a4"/>
        <w:rPr>
          <w:lang w:val="ru-RU"/>
        </w:rPr>
      </w:pPr>
      <w:r w:rsidRPr="009160F9">
        <w:rPr>
          <w:rStyle w:val="af5"/>
        </w:rPr>
        <w:t>Type</w:t>
      </w:r>
      <w:r w:rsidRPr="00837074">
        <w:rPr>
          <w:lang w:val="ru-RU"/>
        </w:rPr>
        <w:t xml:space="preserve"> </w:t>
      </w:r>
      <w:r>
        <w:t>t</w:t>
      </w:r>
      <w:r w:rsidRPr="00837074">
        <w:rPr>
          <w:lang w:val="ru-RU"/>
        </w:rPr>
        <w:t xml:space="preserve"> = </w:t>
      </w:r>
      <w:r w:rsidRPr="009160F9">
        <w:rPr>
          <w:rStyle w:val="af6"/>
        </w:rPr>
        <w:t>typeof</w:t>
      </w:r>
      <w:r w:rsidRPr="00837074">
        <w:rPr>
          <w:lang w:val="ru-RU"/>
        </w:rPr>
        <w:t xml:space="preserve"> (</w:t>
      </w:r>
      <w:r w:rsidRPr="009160F9">
        <w:rPr>
          <w:rStyle w:val="af5"/>
        </w:rPr>
        <w:t>Foo</w:t>
      </w:r>
      <w:r w:rsidRPr="00837074">
        <w:rPr>
          <w:lang w:val="ru-RU"/>
        </w:rPr>
        <w:t>);</w:t>
      </w:r>
    </w:p>
    <w:p w:rsidR="005C23DB" w:rsidRDefault="005C23DB" w:rsidP="005C23DB">
      <w:r>
        <w:t xml:space="preserve">Операцию </w:t>
      </w:r>
      <w:r w:rsidRPr="009160F9">
        <w:rPr>
          <w:rStyle w:val="af6"/>
        </w:rPr>
        <w:t>typeof</w:t>
      </w:r>
      <w:r>
        <w:t xml:space="preserve"> можно применять к массивам и универсальным шаблонам. Причём в последнем случае допускается использовать как сконструированный тип, так и исходный тип-шаблон (обратите внимание на синтаксис записи универсального шаблона).</w:t>
      </w:r>
    </w:p>
    <w:p w:rsidR="005C23DB" w:rsidRPr="000170D1" w:rsidRDefault="005C23DB" w:rsidP="00A402DD">
      <w:pPr>
        <w:pStyle w:val="a4"/>
      </w:pPr>
      <w:r w:rsidRPr="009160F9">
        <w:rPr>
          <w:rStyle w:val="af5"/>
        </w:rPr>
        <w:t>Type</w:t>
      </w:r>
      <w:r w:rsidRPr="000170D1">
        <w:t xml:space="preserve"> t1 = </w:t>
      </w:r>
      <w:r w:rsidRPr="009160F9">
        <w:rPr>
          <w:rStyle w:val="af6"/>
        </w:rPr>
        <w:t xml:space="preserve">typeof </w:t>
      </w:r>
      <w:r w:rsidRPr="000170D1">
        <w:t>(</w:t>
      </w:r>
      <w:r w:rsidRPr="009160F9">
        <w:rPr>
          <w:rStyle w:val="af6"/>
        </w:rPr>
        <w:t>int</w:t>
      </w:r>
      <w:r w:rsidRPr="000170D1">
        <w:t>[]);</w:t>
      </w:r>
    </w:p>
    <w:p w:rsidR="005C23DB" w:rsidRPr="000170D1" w:rsidRDefault="005C23DB" w:rsidP="00A402DD">
      <w:pPr>
        <w:pStyle w:val="a4"/>
      </w:pPr>
      <w:r w:rsidRPr="009160F9">
        <w:rPr>
          <w:rStyle w:val="af5"/>
        </w:rPr>
        <w:t>Type</w:t>
      </w:r>
      <w:r w:rsidRPr="000170D1">
        <w:t xml:space="preserve"> t2 = </w:t>
      </w:r>
      <w:r w:rsidRPr="009160F9">
        <w:rPr>
          <w:rStyle w:val="af6"/>
        </w:rPr>
        <w:t xml:space="preserve">typeof </w:t>
      </w:r>
      <w:r w:rsidRPr="000170D1">
        <w:t>(</w:t>
      </w:r>
      <w:r w:rsidRPr="009160F9">
        <w:rPr>
          <w:rStyle w:val="af6"/>
        </w:rPr>
        <w:t>char</w:t>
      </w:r>
      <w:r w:rsidRPr="000170D1">
        <w:t>[,]);</w:t>
      </w:r>
    </w:p>
    <w:p w:rsidR="005C23DB" w:rsidRPr="000170D1" w:rsidRDefault="005C23DB" w:rsidP="00A402DD">
      <w:pPr>
        <w:pStyle w:val="a4"/>
      </w:pPr>
      <w:r w:rsidRPr="009160F9">
        <w:rPr>
          <w:rStyle w:val="af5"/>
        </w:rPr>
        <w:t>Type</w:t>
      </w:r>
      <w:r w:rsidRPr="000170D1">
        <w:t xml:space="preserve"> t3 = </w:t>
      </w:r>
      <w:r w:rsidRPr="009160F9">
        <w:rPr>
          <w:rStyle w:val="af6"/>
        </w:rPr>
        <w:t xml:space="preserve">typeof </w:t>
      </w:r>
      <w:r w:rsidRPr="000170D1">
        <w:t>(</w:t>
      </w:r>
      <w:r w:rsidRPr="009160F9">
        <w:rPr>
          <w:rStyle w:val="af5"/>
        </w:rPr>
        <w:t>List</w:t>
      </w:r>
      <w:r w:rsidRPr="000170D1">
        <w:t>&lt;</w:t>
      </w:r>
      <w:r w:rsidRPr="009160F9">
        <w:rPr>
          <w:rStyle w:val="af6"/>
        </w:rPr>
        <w:t>int</w:t>
      </w:r>
      <w:r w:rsidRPr="000170D1">
        <w:t xml:space="preserve">&gt;);    </w:t>
      </w:r>
      <w:r w:rsidRPr="00C63DCB">
        <w:rPr>
          <w:rStyle w:val="af4"/>
          <w:lang w:val="en-US"/>
        </w:rPr>
        <w:t xml:space="preserve">// </w:t>
      </w:r>
      <w:r w:rsidRPr="009160F9">
        <w:rPr>
          <w:rStyle w:val="af4"/>
        </w:rPr>
        <w:t>сконструированный</w:t>
      </w:r>
      <w:r w:rsidRPr="00C63DCB">
        <w:rPr>
          <w:rStyle w:val="af4"/>
          <w:lang w:val="en-US"/>
        </w:rPr>
        <w:t xml:space="preserve"> </w:t>
      </w:r>
      <w:r w:rsidRPr="009160F9">
        <w:rPr>
          <w:rStyle w:val="af4"/>
        </w:rPr>
        <w:t>тип</w:t>
      </w:r>
    </w:p>
    <w:p w:rsidR="005C23DB" w:rsidRPr="000170D1" w:rsidRDefault="005C23DB" w:rsidP="00A402DD">
      <w:pPr>
        <w:pStyle w:val="a4"/>
      </w:pPr>
      <w:r w:rsidRPr="009160F9">
        <w:rPr>
          <w:rStyle w:val="af5"/>
        </w:rPr>
        <w:t>Type</w:t>
      </w:r>
      <w:r w:rsidRPr="000170D1">
        <w:t xml:space="preserve"> t4 = </w:t>
      </w:r>
      <w:r w:rsidRPr="009160F9">
        <w:rPr>
          <w:rStyle w:val="af6"/>
        </w:rPr>
        <w:t xml:space="preserve">typeof </w:t>
      </w:r>
      <w:r w:rsidRPr="000170D1">
        <w:t>(</w:t>
      </w:r>
      <w:r w:rsidRPr="009160F9">
        <w:rPr>
          <w:rStyle w:val="af5"/>
        </w:rPr>
        <w:t>List</w:t>
      </w:r>
      <w:r w:rsidRPr="000170D1">
        <w:t xml:space="preserve">&lt;&gt;);       </w:t>
      </w:r>
      <w:r w:rsidRPr="00C63DCB">
        <w:rPr>
          <w:rStyle w:val="af4"/>
          <w:lang w:val="en-US"/>
        </w:rPr>
        <w:t xml:space="preserve">// </w:t>
      </w:r>
      <w:r w:rsidRPr="009160F9">
        <w:rPr>
          <w:rStyle w:val="af4"/>
        </w:rPr>
        <w:t>универсальный</w:t>
      </w:r>
      <w:r w:rsidRPr="00C63DCB">
        <w:rPr>
          <w:rStyle w:val="af4"/>
          <w:lang w:val="en-US"/>
        </w:rPr>
        <w:t xml:space="preserve"> </w:t>
      </w:r>
      <w:r w:rsidRPr="009160F9">
        <w:rPr>
          <w:rStyle w:val="af4"/>
        </w:rPr>
        <w:t>тип</w:t>
      </w:r>
    </w:p>
    <w:p w:rsidR="005C23DB" w:rsidRDefault="005C23DB" w:rsidP="005C23DB">
      <w:r>
        <w:t xml:space="preserve">Свойства класса </w:t>
      </w:r>
      <w:r w:rsidRPr="009160F9">
        <w:rPr>
          <w:rStyle w:val="af5"/>
        </w:rPr>
        <w:t>Type</w:t>
      </w:r>
      <w:r>
        <w:t xml:space="preserve"> позволяют узнать имя типа, имя базового типа, является ли тип универсальным, в какой сборке он размещается и другую информацию. Кроме этого, </w:t>
      </w:r>
      <w:r w:rsidRPr="009160F9">
        <w:rPr>
          <w:rStyle w:val="af5"/>
        </w:rPr>
        <w:t>Type</w:t>
      </w:r>
      <w:r>
        <w:t xml:space="preserve"> имеет специальные методы, возвращающие данные о полях типа, свойствах, событиях, методах и их параметрах.</w:t>
      </w:r>
    </w:p>
    <w:p w:rsidR="005C23DB" w:rsidRDefault="005C23DB" w:rsidP="005C23DB">
      <w:r>
        <w:t xml:space="preserve">Рассмотрим пример получения информации о типе. Будем анализировать примитивный тип </w:t>
      </w:r>
      <w:r w:rsidRPr="009160F9">
        <w:rPr>
          <w:rStyle w:val="a9"/>
        </w:rPr>
        <w:t>System.</w:t>
      </w:r>
      <w:r w:rsidRPr="009160F9">
        <w:rPr>
          <w:rStyle w:val="af5"/>
        </w:rPr>
        <w:t>Int</w:t>
      </w:r>
      <w:r w:rsidRPr="00C63DCB">
        <w:rPr>
          <w:rStyle w:val="af5"/>
          <w:lang w:val="ru-RU"/>
        </w:rPr>
        <w:t>32</w:t>
      </w:r>
      <w:r>
        <w:t>:</w:t>
      </w:r>
    </w:p>
    <w:p w:rsidR="005C23DB" w:rsidRPr="000170D1" w:rsidRDefault="005C23DB" w:rsidP="0059027C">
      <w:pPr>
        <w:pStyle w:val="a4"/>
      </w:pPr>
      <w:r w:rsidRPr="009160F9">
        <w:rPr>
          <w:rStyle w:val="af5"/>
        </w:rPr>
        <w:t>Type</w:t>
      </w:r>
      <w:r w:rsidRPr="000170D1">
        <w:t xml:space="preserve"> t = </w:t>
      </w:r>
      <w:r w:rsidRPr="009160F9">
        <w:rPr>
          <w:rStyle w:val="af6"/>
        </w:rPr>
        <w:t>typeof</w:t>
      </w:r>
      <w:r w:rsidRPr="000170D1">
        <w:t xml:space="preserve"> (</w:t>
      </w:r>
      <w:r w:rsidRPr="009160F9">
        <w:rPr>
          <w:rStyle w:val="af5"/>
        </w:rPr>
        <w:t>Int32</w:t>
      </w:r>
      <w:r w:rsidRPr="000170D1">
        <w:t>);</w:t>
      </w:r>
    </w:p>
    <w:p w:rsidR="005C23DB" w:rsidRPr="000170D1" w:rsidRDefault="005C23DB" w:rsidP="0059027C">
      <w:pPr>
        <w:pStyle w:val="a4"/>
      </w:pPr>
      <w:r w:rsidRPr="009160F9">
        <w:rPr>
          <w:rStyle w:val="af5"/>
        </w:rPr>
        <w:t>Console</w:t>
      </w:r>
      <w:r w:rsidRPr="000170D1">
        <w:t>.WriteLine(</w:t>
      </w:r>
      <w:r w:rsidRPr="009160F9">
        <w:rPr>
          <w:rStyle w:val="af7"/>
        </w:rPr>
        <w:t>"Full name = "</w:t>
      </w:r>
      <w:r w:rsidRPr="000170D1">
        <w:t xml:space="preserve"> + t.FullName);</w:t>
      </w:r>
    </w:p>
    <w:p w:rsidR="005C23DB" w:rsidRPr="000170D1" w:rsidRDefault="005C23DB" w:rsidP="0059027C">
      <w:pPr>
        <w:pStyle w:val="a4"/>
      </w:pPr>
      <w:r w:rsidRPr="009160F9">
        <w:rPr>
          <w:rStyle w:val="af5"/>
        </w:rPr>
        <w:t>Console</w:t>
      </w:r>
      <w:r w:rsidRPr="000170D1">
        <w:t>.WriteLine(</w:t>
      </w:r>
      <w:r w:rsidRPr="009160F9">
        <w:rPr>
          <w:rStyle w:val="af7"/>
        </w:rPr>
        <w:t>"Base type is = "</w:t>
      </w:r>
      <w:r w:rsidRPr="000170D1">
        <w:t xml:space="preserve"> + t.BaseType);</w:t>
      </w:r>
    </w:p>
    <w:p w:rsidR="005C23DB" w:rsidRPr="000170D1" w:rsidRDefault="005C23DB" w:rsidP="0059027C">
      <w:pPr>
        <w:pStyle w:val="a4"/>
      </w:pPr>
      <w:r w:rsidRPr="009160F9">
        <w:rPr>
          <w:rStyle w:val="af5"/>
        </w:rPr>
        <w:t>Console</w:t>
      </w:r>
      <w:r w:rsidRPr="000170D1">
        <w:t>.WriteLine(</w:t>
      </w:r>
      <w:r w:rsidRPr="009160F9">
        <w:rPr>
          <w:rStyle w:val="af7"/>
        </w:rPr>
        <w:t>"Is sealed = "</w:t>
      </w:r>
      <w:r w:rsidRPr="000170D1">
        <w:t xml:space="preserve"> + t.IsSealed);</w:t>
      </w:r>
    </w:p>
    <w:p w:rsidR="005C23DB" w:rsidRPr="000170D1" w:rsidRDefault="005C23DB" w:rsidP="0059027C">
      <w:pPr>
        <w:pStyle w:val="a4"/>
      </w:pPr>
      <w:r w:rsidRPr="009160F9">
        <w:rPr>
          <w:rStyle w:val="af5"/>
        </w:rPr>
        <w:t>Console</w:t>
      </w:r>
      <w:r w:rsidRPr="000170D1">
        <w:t>.WriteLine(</w:t>
      </w:r>
      <w:r w:rsidRPr="009160F9">
        <w:rPr>
          <w:rStyle w:val="af7"/>
        </w:rPr>
        <w:t>"Is class = "</w:t>
      </w:r>
      <w:r w:rsidRPr="000170D1">
        <w:t xml:space="preserve"> + t.IsClass);</w:t>
      </w:r>
    </w:p>
    <w:p w:rsidR="005C23DB" w:rsidRPr="000170D1" w:rsidRDefault="005C23DB" w:rsidP="0059027C">
      <w:pPr>
        <w:pStyle w:val="a4"/>
      </w:pPr>
      <w:r w:rsidRPr="00CA4480">
        <w:rPr>
          <w:rStyle w:val="af6"/>
        </w:rPr>
        <w:t>foreach</w:t>
      </w:r>
      <w:r w:rsidRPr="000170D1">
        <w:t xml:space="preserve"> (</w:t>
      </w:r>
      <w:r w:rsidRPr="00CA4480">
        <w:rPr>
          <w:rStyle w:val="af5"/>
        </w:rPr>
        <w:t>Type</w:t>
      </w:r>
      <w:r w:rsidRPr="000170D1">
        <w:t xml:space="preserve"> iType </w:t>
      </w:r>
      <w:r w:rsidRPr="00CA4480">
        <w:rPr>
          <w:rStyle w:val="af6"/>
        </w:rPr>
        <w:t>in</w:t>
      </w:r>
      <w:r w:rsidRPr="000170D1">
        <w:t xml:space="preserve"> t.GetInterfaces())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A4480">
        <w:rPr>
          <w:rStyle w:val="af5"/>
        </w:rPr>
        <w:t>Console</w:t>
      </w:r>
      <w:r w:rsidRPr="000170D1">
        <w:t>.WriteLine(iType.Name);</w:t>
      </w:r>
    </w:p>
    <w:p w:rsidR="005C23DB" w:rsidRPr="000170D1" w:rsidRDefault="005C23DB" w:rsidP="0059027C">
      <w:pPr>
        <w:pStyle w:val="a4"/>
      </w:pPr>
      <w:r w:rsidRPr="000170D1">
        <w:t>}</w:t>
      </w:r>
    </w:p>
    <w:p w:rsidR="005C23DB" w:rsidRPr="000170D1" w:rsidRDefault="005C23DB" w:rsidP="0059027C">
      <w:pPr>
        <w:pStyle w:val="a4"/>
      </w:pPr>
      <w:r w:rsidRPr="00CA4480">
        <w:rPr>
          <w:rStyle w:val="af6"/>
        </w:rPr>
        <w:t>foreach</w:t>
      </w:r>
      <w:r w:rsidRPr="000170D1">
        <w:t xml:space="preserve"> (</w:t>
      </w:r>
      <w:r w:rsidRPr="00CA4480">
        <w:rPr>
          <w:rStyle w:val="af5"/>
        </w:rPr>
        <w:t>FieldInfo</w:t>
      </w:r>
      <w:r w:rsidRPr="000170D1">
        <w:t xml:space="preserve"> fi </w:t>
      </w:r>
      <w:r w:rsidRPr="00CA4480">
        <w:rPr>
          <w:rStyle w:val="af6"/>
        </w:rPr>
        <w:t>in</w:t>
      </w:r>
      <w:r w:rsidRPr="000170D1">
        <w:t xml:space="preserve"> t.GetFields())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A4480">
        <w:rPr>
          <w:rStyle w:val="af5"/>
        </w:rPr>
        <w:t>Console</w:t>
      </w:r>
      <w:r w:rsidRPr="000170D1">
        <w:t>.WriteLine(</w:t>
      </w:r>
      <w:r w:rsidRPr="00CA4480">
        <w:rPr>
          <w:rStyle w:val="af7"/>
        </w:rPr>
        <w:t>"Field = "</w:t>
      </w:r>
      <w:r w:rsidRPr="000170D1">
        <w:t xml:space="preserve"> + fi.Name);</w:t>
      </w:r>
    </w:p>
    <w:p w:rsidR="005C23DB" w:rsidRPr="000170D1" w:rsidRDefault="005C23DB" w:rsidP="0059027C">
      <w:pPr>
        <w:pStyle w:val="a4"/>
      </w:pPr>
      <w:r w:rsidRPr="000170D1">
        <w:t>}</w:t>
      </w:r>
    </w:p>
    <w:p w:rsidR="005C23DB" w:rsidRPr="000170D1" w:rsidRDefault="005C23DB" w:rsidP="0059027C">
      <w:pPr>
        <w:pStyle w:val="a4"/>
      </w:pPr>
      <w:r w:rsidRPr="00CA4480">
        <w:rPr>
          <w:rStyle w:val="af6"/>
        </w:rPr>
        <w:lastRenderedPageBreak/>
        <w:t>foreach</w:t>
      </w:r>
      <w:r w:rsidRPr="000170D1">
        <w:t xml:space="preserve"> (</w:t>
      </w:r>
      <w:r w:rsidRPr="00CA4480">
        <w:rPr>
          <w:rStyle w:val="af5"/>
        </w:rPr>
        <w:t>PropertyInfo</w:t>
      </w:r>
      <w:r w:rsidRPr="000170D1">
        <w:t xml:space="preserve"> pi </w:t>
      </w:r>
      <w:r w:rsidRPr="00CA4480">
        <w:rPr>
          <w:rStyle w:val="af6"/>
        </w:rPr>
        <w:t>in</w:t>
      </w:r>
      <w:r w:rsidRPr="000170D1">
        <w:t xml:space="preserve"> t.GetProperties())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A4480">
        <w:rPr>
          <w:rStyle w:val="af5"/>
        </w:rPr>
        <w:t>Console</w:t>
      </w:r>
      <w:r w:rsidRPr="000170D1">
        <w:t>.WriteLine(</w:t>
      </w:r>
      <w:r w:rsidRPr="00CA4480">
        <w:rPr>
          <w:rStyle w:val="af7"/>
        </w:rPr>
        <w:t>"Property = "</w:t>
      </w:r>
      <w:r w:rsidRPr="000170D1">
        <w:t xml:space="preserve"> + pi.Name);</w:t>
      </w:r>
    </w:p>
    <w:p w:rsidR="005C23DB" w:rsidRPr="000170D1" w:rsidRDefault="005C23DB" w:rsidP="0059027C">
      <w:pPr>
        <w:pStyle w:val="a4"/>
      </w:pPr>
      <w:r w:rsidRPr="000170D1">
        <w:t>}</w:t>
      </w:r>
    </w:p>
    <w:p w:rsidR="005C23DB" w:rsidRPr="000170D1" w:rsidRDefault="005C23DB" w:rsidP="0059027C">
      <w:pPr>
        <w:pStyle w:val="a4"/>
      </w:pPr>
      <w:r w:rsidRPr="00CA4480">
        <w:rPr>
          <w:rStyle w:val="af6"/>
        </w:rPr>
        <w:t>foreach</w:t>
      </w:r>
      <w:r w:rsidRPr="000170D1">
        <w:t xml:space="preserve"> (</w:t>
      </w:r>
      <w:r w:rsidRPr="00CA4480">
        <w:rPr>
          <w:rStyle w:val="af5"/>
        </w:rPr>
        <w:t>MethodInfo</w:t>
      </w:r>
      <w:r w:rsidRPr="000170D1">
        <w:t xml:space="preserve"> mi </w:t>
      </w:r>
      <w:r w:rsidRPr="00CA4480">
        <w:rPr>
          <w:rStyle w:val="af6"/>
        </w:rPr>
        <w:t>in</w:t>
      </w:r>
      <w:r w:rsidRPr="000170D1">
        <w:t xml:space="preserve"> t.GetMethods())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A4480">
        <w:rPr>
          <w:rStyle w:val="af5"/>
        </w:rPr>
        <w:t>Console</w:t>
      </w:r>
      <w:r w:rsidRPr="000170D1">
        <w:t>.WriteLine(</w:t>
      </w:r>
      <w:r w:rsidRPr="00CA4480">
        <w:rPr>
          <w:rStyle w:val="af7"/>
        </w:rPr>
        <w:t>"Method Name = "</w:t>
      </w:r>
      <w:r w:rsidRPr="000170D1">
        <w:t xml:space="preserve"> + mi.Name);</w:t>
      </w:r>
    </w:p>
    <w:p w:rsidR="005C23DB" w:rsidRPr="000170D1" w:rsidRDefault="005C23DB" w:rsidP="0059027C">
      <w:pPr>
        <w:pStyle w:val="a4"/>
      </w:pPr>
      <w:r w:rsidRPr="000170D1">
        <w:t xml:space="preserve">    </w:t>
      </w:r>
      <w:r w:rsidRPr="00CA4480">
        <w:rPr>
          <w:rStyle w:val="af5"/>
        </w:rPr>
        <w:t>Console</w:t>
      </w:r>
      <w:r w:rsidRPr="000170D1">
        <w:t>.WriteLine(</w:t>
      </w:r>
      <w:r w:rsidRPr="00CA4480">
        <w:rPr>
          <w:rStyle w:val="af7"/>
        </w:rPr>
        <w:t>"Method Return Type = "</w:t>
      </w:r>
      <w:r w:rsidRPr="000170D1">
        <w:t xml:space="preserve"> + mi.ReturnType);</w:t>
      </w:r>
    </w:p>
    <w:p w:rsidR="005C23DB" w:rsidRPr="000170D1" w:rsidRDefault="005C23DB" w:rsidP="0059027C">
      <w:pPr>
        <w:pStyle w:val="a4"/>
      </w:pPr>
      <w:r w:rsidRPr="000170D1">
        <w:t xml:space="preserve">    </w:t>
      </w:r>
      <w:r w:rsidRPr="00CA4480">
        <w:rPr>
          <w:rStyle w:val="af6"/>
        </w:rPr>
        <w:t>foreach</w:t>
      </w:r>
      <w:r w:rsidRPr="000170D1">
        <w:t xml:space="preserve"> (</w:t>
      </w:r>
      <w:r w:rsidRPr="00CA4480">
        <w:rPr>
          <w:rStyle w:val="af5"/>
        </w:rPr>
        <w:t>ParameterInfo</w:t>
      </w:r>
      <w:r w:rsidRPr="000170D1">
        <w:t xml:space="preserve"> pr </w:t>
      </w:r>
      <w:r w:rsidRPr="00CA4480">
        <w:rPr>
          <w:rStyle w:val="af6"/>
        </w:rPr>
        <w:t>in</w:t>
      </w:r>
      <w:r w:rsidRPr="000170D1">
        <w:t xml:space="preserve"> mi.GetParameters())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A4480">
        <w:rPr>
          <w:rStyle w:val="af5"/>
        </w:rPr>
        <w:t>Console</w:t>
      </w:r>
      <w:r w:rsidRPr="000170D1">
        <w:t>.WriteLine(</w:t>
      </w:r>
      <w:r w:rsidRPr="00CA4480">
        <w:rPr>
          <w:rStyle w:val="af7"/>
        </w:rPr>
        <w:t>"Parameter Name = "</w:t>
      </w:r>
      <w:r w:rsidRPr="000170D1">
        <w:t xml:space="preserve"> + pr.Name);</w:t>
      </w:r>
    </w:p>
    <w:p w:rsidR="005C23DB" w:rsidRPr="000170D1" w:rsidRDefault="005C23DB" w:rsidP="0059027C">
      <w:pPr>
        <w:pStyle w:val="a4"/>
      </w:pPr>
      <w:r w:rsidRPr="000170D1">
        <w:t xml:space="preserve">        </w:t>
      </w:r>
      <w:r w:rsidRPr="00CA4480">
        <w:rPr>
          <w:rStyle w:val="af5"/>
        </w:rPr>
        <w:t>Console</w:t>
      </w:r>
      <w:r w:rsidRPr="000170D1">
        <w:t>.WriteLine(</w:t>
      </w:r>
      <w:r w:rsidRPr="00CA4480">
        <w:rPr>
          <w:rStyle w:val="af7"/>
        </w:rPr>
        <w:t>"Type = "</w:t>
      </w:r>
      <w:r w:rsidRPr="000170D1">
        <w:t xml:space="preserve"> + pr.ParameterType);</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Как показывает пример, информация об элементах типа хранится в объектах классов </w:t>
      </w:r>
      <w:r w:rsidRPr="00CA4480">
        <w:rPr>
          <w:rStyle w:val="af5"/>
        </w:rPr>
        <w:t>FieldInfo</w:t>
      </w:r>
      <w:r>
        <w:t xml:space="preserve">, </w:t>
      </w:r>
      <w:r w:rsidRPr="00CA4480">
        <w:rPr>
          <w:rStyle w:val="af5"/>
        </w:rPr>
        <w:t>PropertyInfo</w:t>
      </w:r>
      <w:r>
        <w:t xml:space="preserve">, </w:t>
      </w:r>
      <w:r w:rsidRPr="00CA4480">
        <w:rPr>
          <w:rStyle w:val="af5"/>
        </w:rPr>
        <w:t>MethodInfo</w:t>
      </w:r>
      <w:r>
        <w:t xml:space="preserve"> и т. п. Эти классы находятся в пространстве имён </w:t>
      </w:r>
      <w:r w:rsidRPr="00CA4480">
        <w:rPr>
          <w:rStyle w:val="a9"/>
        </w:rPr>
        <w:t>System.Reflection</w:t>
      </w:r>
      <w:r>
        <w:t>. Их иерархия показана на рис. 9.</w:t>
      </w:r>
    </w:p>
    <w:p w:rsidR="005C23DB" w:rsidRDefault="002A62C1" w:rsidP="00586C22">
      <w:pPr>
        <w:pStyle w:val="af"/>
      </w:pPr>
      <w:r>
        <w:rPr>
          <w:noProof/>
        </w:rPr>
        <w:drawing>
          <wp:inline distT="0" distB="0" distL="0" distR="0">
            <wp:extent cx="6001200" cy="1818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Info.emz"/>
                    <pic:cNvPicPr/>
                  </pic:nvPicPr>
                  <pic:blipFill>
                    <a:blip r:embed="rId17">
                      <a:extLst>
                        <a:ext uri="{28A0092B-C50C-407E-A947-70E740481C1C}">
                          <a14:useLocalDpi xmlns:a14="http://schemas.microsoft.com/office/drawing/2010/main" val="0"/>
                        </a:ext>
                      </a:extLst>
                    </a:blip>
                    <a:stretch>
                      <a:fillRect/>
                    </a:stretch>
                  </pic:blipFill>
                  <pic:spPr>
                    <a:xfrm>
                      <a:off x="0" y="0"/>
                      <a:ext cx="6001200" cy="1818000"/>
                    </a:xfrm>
                    <a:prstGeom prst="rect">
                      <a:avLst/>
                    </a:prstGeom>
                  </pic:spPr>
                </pic:pic>
              </a:graphicData>
            </a:graphic>
          </wp:inline>
        </w:drawing>
      </w:r>
    </w:p>
    <w:p w:rsidR="005C23DB" w:rsidRDefault="005C23DB" w:rsidP="00586C22">
      <w:pPr>
        <w:pStyle w:val="af"/>
      </w:pPr>
      <w:r>
        <w:t>Рис. 9. Иерархия классов для представления элементов типа.</w:t>
      </w:r>
    </w:p>
    <w:p w:rsidR="005C23DB" w:rsidRDefault="005C23DB" w:rsidP="005C23DB">
      <w:r>
        <w:t xml:space="preserve">Отметим, что код примера покажет данные только об открытых элементах типа. Составом получаемой информации можно управлять, передавая в </w:t>
      </w:r>
      <w:r w:rsidRPr="009160F9">
        <w:rPr>
          <w:rStyle w:val="a9"/>
        </w:rPr>
        <w:t>Get</w:t>
      </w:r>
      <w:r>
        <w:t xml:space="preserve">-методы дополнительные флаги перечисления </w:t>
      </w:r>
      <w:r w:rsidRPr="009160F9">
        <w:rPr>
          <w:rStyle w:val="a9"/>
        </w:rPr>
        <w:t>System.Reflection.</w:t>
      </w:r>
      <w:r w:rsidRPr="009160F9">
        <w:rPr>
          <w:rStyle w:val="af5"/>
        </w:rPr>
        <w:t>BindingFlags</w:t>
      </w:r>
      <w:r>
        <w:t xml:space="preserve"> (табл. 16).</w:t>
      </w:r>
    </w:p>
    <w:p w:rsidR="005C23DB" w:rsidRDefault="005C23DB" w:rsidP="009160F9">
      <w:pPr>
        <w:pStyle w:val="af8"/>
      </w:pPr>
      <w:r>
        <w:t>Таблица 16</w:t>
      </w:r>
    </w:p>
    <w:p w:rsidR="005C23DB" w:rsidRDefault="005C23DB" w:rsidP="009160F9">
      <w:pPr>
        <w:pStyle w:val="af9"/>
      </w:pPr>
      <w:r>
        <w:t xml:space="preserve">Флаги </w:t>
      </w:r>
      <w:r w:rsidRPr="009160F9">
        <w:rPr>
          <w:rStyle w:val="af5"/>
        </w:rPr>
        <w:t>BindingFlags</w:t>
      </w:r>
      <w:r>
        <w:t>, связанные с получением информации о типе</w:t>
      </w:r>
    </w:p>
    <w:tbl>
      <w:tblPr>
        <w:tblStyle w:val="afa"/>
        <w:tblW w:w="0" w:type="auto"/>
        <w:jc w:val="center"/>
        <w:tblLook w:val="04A0" w:firstRow="1" w:lastRow="0" w:firstColumn="1" w:lastColumn="0" w:noHBand="0" w:noVBand="1"/>
      </w:tblPr>
      <w:tblGrid>
        <w:gridCol w:w="2152"/>
        <w:gridCol w:w="7476"/>
      </w:tblGrid>
      <w:tr w:rsidR="009160F9" w:rsidRPr="009160F9" w:rsidTr="009160F9">
        <w:trPr>
          <w:jc w:val="center"/>
        </w:trPr>
        <w:tc>
          <w:tcPr>
            <w:tcW w:w="0" w:type="auto"/>
            <w:vAlign w:val="center"/>
          </w:tcPr>
          <w:p w:rsidR="009160F9" w:rsidRPr="009160F9" w:rsidRDefault="009160F9" w:rsidP="009160F9">
            <w:pPr>
              <w:pStyle w:val="aff7"/>
            </w:pPr>
            <w:r w:rsidRPr="009160F9">
              <w:t>Флаг</w:t>
            </w:r>
          </w:p>
        </w:tc>
        <w:tc>
          <w:tcPr>
            <w:tcW w:w="0" w:type="auto"/>
            <w:vAlign w:val="center"/>
          </w:tcPr>
          <w:p w:rsidR="009160F9" w:rsidRPr="009160F9" w:rsidRDefault="009160F9" w:rsidP="009160F9">
            <w:pPr>
              <w:pStyle w:val="aff7"/>
            </w:pPr>
            <w:r w:rsidRPr="009160F9">
              <w:t>Описание</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Default</w:t>
            </w:r>
          </w:p>
        </w:tc>
        <w:tc>
          <w:tcPr>
            <w:tcW w:w="0" w:type="auto"/>
            <w:vAlign w:val="center"/>
          </w:tcPr>
          <w:p w:rsidR="009160F9" w:rsidRPr="009160F9" w:rsidRDefault="009160F9" w:rsidP="009160F9">
            <w:pPr>
              <w:pStyle w:val="aff8"/>
            </w:pPr>
            <w:r w:rsidRPr="009160F9">
              <w:t>Отсутствие специальных флагов</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IgnoreCase</w:t>
            </w:r>
          </w:p>
        </w:tc>
        <w:tc>
          <w:tcPr>
            <w:tcW w:w="0" w:type="auto"/>
            <w:vAlign w:val="center"/>
          </w:tcPr>
          <w:p w:rsidR="009160F9" w:rsidRPr="009160F9" w:rsidRDefault="009160F9" w:rsidP="009160F9">
            <w:pPr>
              <w:pStyle w:val="aff8"/>
            </w:pPr>
            <w:r w:rsidRPr="009160F9">
              <w:t>Игнорировать регистр имён получаемых элементов</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DeclaredOnly</w:t>
            </w:r>
          </w:p>
        </w:tc>
        <w:tc>
          <w:tcPr>
            <w:tcW w:w="0" w:type="auto"/>
            <w:vAlign w:val="center"/>
          </w:tcPr>
          <w:p w:rsidR="009160F9" w:rsidRPr="009160F9" w:rsidRDefault="009160F9" w:rsidP="009160F9">
            <w:pPr>
              <w:pStyle w:val="aff8"/>
            </w:pPr>
            <w:r w:rsidRPr="009160F9">
              <w:t>Получить элементы, объявленные непосредственно в типе (игнорировать унаследованные элементы)</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Instance</w:t>
            </w:r>
          </w:p>
        </w:tc>
        <w:tc>
          <w:tcPr>
            <w:tcW w:w="0" w:type="auto"/>
            <w:vAlign w:val="center"/>
          </w:tcPr>
          <w:p w:rsidR="009160F9" w:rsidRPr="009160F9" w:rsidRDefault="009160F9" w:rsidP="009160F9">
            <w:pPr>
              <w:pStyle w:val="aff8"/>
            </w:pPr>
            <w:r w:rsidRPr="009160F9">
              <w:t>Получить экземплярные элементы</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Static</w:t>
            </w:r>
          </w:p>
        </w:tc>
        <w:tc>
          <w:tcPr>
            <w:tcW w:w="0" w:type="auto"/>
            <w:vAlign w:val="center"/>
          </w:tcPr>
          <w:p w:rsidR="009160F9" w:rsidRPr="009160F9" w:rsidRDefault="009160F9" w:rsidP="009160F9">
            <w:pPr>
              <w:pStyle w:val="aff8"/>
            </w:pPr>
            <w:r w:rsidRPr="009160F9">
              <w:t>Получить статические элементы</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Public</w:t>
            </w:r>
          </w:p>
        </w:tc>
        <w:tc>
          <w:tcPr>
            <w:tcW w:w="0" w:type="auto"/>
            <w:vAlign w:val="center"/>
          </w:tcPr>
          <w:p w:rsidR="009160F9" w:rsidRPr="009160F9" w:rsidRDefault="009160F9" w:rsidP="009160F9">
            <w:pPr>
              <w:pStyle w:val="aff8"/>
            </w:pPr>
            <w:r w:rsidRPr="009160F9">
              <w:t>Получить открытые элементы</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NonPublic</w:t>
            </w:r>
          </w:p>
        </w:tc>
        <w:tc>
          <w:tcPr>
            <w:tcW w:w="0" w:type="auto"/>
            <w:vAlign w:val="center"/>
          </w:tcPr>
          <w:p w:rsidR="009160F9" w:rsidRPr="009160F9" w:rsidRDefault="009160F9" w:rsidP="009160F9">
            <w:pPr>
              <w:pStyle w:val="aff8"/>
            </w:pPr>
            <w:r w:rsidRPr="009160F9">
              <w:t>Получить закрытые элементы</w:t>
            </w:r>
          </w:p>
        </w:tc>
      </w:tr>
      <w:tr w:rsidR="009160F9" w:rsidRPr="009160F9" w:rsidTr="009160F9">
        <w:trPr>
          <w:jc w:val="center"/>
        </w:trPr>
        <w:tc>
          <w:tcPr>
            <w:tcW w:w="0" w:type="auto"/>
            <w:vAlign w:val="center"/>
          </w:tcPr>
          <w:p w:rsidR="009160F9" w:rsidRPr="009160F9" w:rsidRDefault="009160F9" w:rsidP="009160F9">
            <w:pPr>
              <w:pStyle w:val="aff8"/>
            </w:pPr>
            <w:r w:rsidRPr="009160F9">
              <w:rPr>
                <w:rStyle w:val="aff"/>
              </w:rPr>
              <w:t>FlattenHierarchy</w:t>
            </w:r>
          </w:p>
        </w:tc>
        <w:tc>
          <w:tcPr>
            <w:tcW w:w="0" w:type="auto"/>
            <w:vAlign w:val="center"/>
          </w:tcPr>
          <w:p w:rsidR="009160F9" w:rsidRPr="009160F9" w:rsidRDefault="009160F9" w:rsidP="009160F9">
            <w:pPr>
              <w:pStyle w:val="aff8"/>
            </w:pPr>
            <w:r w:rsidRPr="009160F9">
              <w:t xml:space="preserve">Получить </w:t>
            </w:r>
            <w:r w:rsidRPr="009160F9">
              <w:rPr>
                <w:rStyle w:val="afd"/>
              </w:rPr>
              <w:t>public</w:t>
            </w:r>
            <w:r w:rsidRPr="009160F9">
              <w:t xml:space="preserve"> и </w:t>
            </w:r>
            <w:r w:rsidRPr="009160F9">
              <w:rPr>
                <w:rStyle w:val="afd"/>
              </w:rPr>
              <w:t>protected</w:t>
            </w:r>
            <w:r w:rsidRPr="009160F9">
              <w:t xml:space="preserve"> элементы у типа и у всех его предков</w:t>
            </w:r>
          </w:p>
        </w:tc>
      </w:tr>
    </w:tbl>
    <w:p w:rsidR="005C23DB" w:rsidRPr="000170D1" w:rsidRDefault="005C23DB" w:rsidP="0059027C">
      <w:pPr>
        <w:pStyle w:val="a4"/>
      </w:pPr>
      <w:r w:rsidRPr="009160F9">
        <w:rPr>
          <w:rStyle w:val="af5"/>
        </w:rPr>
        <w:lastRenderedPageBreak/>
        <w:t>Type</w:t>
      </w:r>
      <w:r w:rsidRPr="000170D1">
        <w:t xml:space="preserve"> t = </w:t>
      </w:r>
      <w:r w:rsidRPr="009160F9">
        <w:rPr>
          <w:rStyle w:val="af6"/>
        </w:rPr>
        <w:t>typeof</w:t>
      </w:r>
      <w:r w:rsidRPr="000170D1">
        <w:t xml:space="preserve"> (</w:t>
      </w:r>
      <w:r w:rsidRPr="009160F9">
        <w:rPr>
          <w:rStyle w:val="af5"/>
        </w:rPr>
        <w:t>Int32</w:t>
      </w:r>
      <w:r w:rsidRPr="000170D1">
        <w:t>);</w:t>
      </w:r>
    </w:p>
    <w:p w:rsidR="005C23DB" w:rsidRPr="000170D1" w:rsidRDefault="005C23DB" w:rsidP="0059027C">
      <w:pPr>
        <w:pStyle w:val="a4"/>
      </w:pPr>
      <w:r w:rsidRPr="009160F9">
        <w:rPr>
          <w:rStyle w:val="af6"/>
        </w:rPr>
        <w:t>var</w:t>
      </w:r>
      <w:r w:rsidRPr="000170D1">
        <w:t xml:space="preserve"> bf = </w:t>
      </w:r>
      <w:r w:rsidRPr="009160F9">
        <w:rPr>
          <w:rStyle w:val="af5"/>
        </w:rPr>
        <w:t>BindingFlags</w:t>
      </w:r>
      <w:r w:rsidRPr="000170D1">
        <w:t xml:space="preserve">.Public | </w:t>
      </w:r>
      <w:r w:rsidRPr="009160F9">
        <w:rPr>
          <w:rStyle w:val="af5"/>
        </w:rPr>
        <w:t>BindingFlags</w:t>
      </w:r>
      <w:r w:rsidRPr="000170D1">
        <w:t>.NonPublic |</w:t>
      </w:r>
    </w:p>
    <w:p w:rsidR="005C23DB" w:rsidRPr="000170D1" w:rsidRDefault="005C23DB" w:rsidP="0059027C">
      <w:pPr>
        <w:pStyle w:val="a4"/>
      </w:pPr>
      <w:r w:rsidRPr="000170D1">
        <w:t xml:space="preserve">         </w:t>
      </w:r>
      <w:r w:rsidRPr="009160F9">
        <w:rPr>
          <w:rStyle w:val="af5"/>
        </w:rPr>
        <w:t>BindingFlags</w:t>
      </w:r>
      <w:r w:rsidRPr="000170D1">
        <w:t xml:space="preserve">.Static | </w:t>
      </w:r>
      <w:r w:rsidRPr="009160F9">
        <w:rPr>
          <w:rStyle w:val="af5"/>
        </w:rPr>
        <w:t>BindingFlags</w:t>
      </w:r>
      <w:r w:rsidRPr="000170D1">
        <w:t>.Instance;</w:t>
      </w:r>
    </w:p>
    <w:p w:rsidR="005C23DB" w:rsidRPr="000170D1" w:rsidRDefault="005C23DB" w:rsidP="0059027C">
      <w:pPr>
        <w:pStyle w:val="a4"/>
      </w:pPr>
      <w:r w:rsidRPr="009160F9">
        <w:rPr>
          <w:rStyle w:val="af5"/>
        </w:rPr>
        <w:t>FieldInfo</w:t>
      </w:r>
      <w:r w:rsidRPr="000170D1">
        <w:t>[] fi = t.GetFields(bf);</w:t>
      </w:r>
    </w:p>
    <w:p w:rsidR="005C23DB" w:rsidRDefault="005C23DB" w:rsidP="005C23DB">
      <w:r>
        <w:t xml:space="preserve">Пространство имён </w:t>
      </w:r>
      <w:r w:rsidRPr="00035B41">
        <w:rPr>
          <w:rStyle w:val="a9"/>
        </w:rPr>
        <w:t>System.Reflection</w:t>
      </w:r>
      <w:r>
        <w:t xml:space="preserve"> содержит типы для получения информации и манипулирования сборкой и модулем сборки. При помощи класса </w:t>
      </w:r>
      <w:r w:rsidRPr="00035B41">
        <w:rPr>
          <w:rStyle w:val="af5"/>
        </w:rPr>
        <w:t>Assembly</w:t>
      </w:r>
      <w:r>
        <w:t xml:space="preserve"> можно получить информацию о сборке, при помощи класса </w:t>
      </w:r>
      <w:r w:rsidRPr="00035B41">
        <w:rPr>
          <w:rStyle w:val="af5"/>
        </w:rPr>
        <w:t>Module</w:t>
      </w:r>
      <w:r>
        <w:t xml:space="preserve"> </w:t>
      </w:r>
      <w:r w:rsidR="00035B41">
        <w:t xml:space="preserve">– </w:t>
      </w:r>
      <w:r>
        <w:t>о модуле. Основные элементы этих классов перечислены в табл. 17 и табл. 18.</w:t>
      </w:r>
    </w:p>
    <w:p w:rsidR="005C23DB" w:rsidRDefault="005C23DB" w:rsidP="00035B41">
      <w:pPr>
        <w:pStyle w:val="af8"/>
      </w:pPr>
      <w:r>
        <w:t>Таблица 17</w:t>
      </w:r>
    </w:p>
    <w:p w:rsidR="005C23DB" w:rsidRDefault="005C23DB" w:rsidP="00035B41">
      <w:pPr>
        <w:pStyle w:val="af9"/>
      </w:pPr>
      <w:r>
        <w:t xml:space="preserve">Основные элементы класса </w:t>
      </w:r>
      <w:r w:rsidRPr="00035B41">
        <w:rPr>
          <w:rStyle w:val="af5"/>
        </w:rPr>
        <w:t>Assembly</w:t>
      </w:r>
    </w:p>
    <w:tbl>
      <w:tblPr>
        <w:tblStyle w:val="afa"/>
        <w:tblW w:w="0" w:type="auto"/>
        <w:jc w:val="center"/>
        <w:tblLook w:val="04A0" w:firstRow="1" w:lastRow="0" w:firstColumn="1" w:lastColumn="0" w:noHBand="0" w:noVBand="1"/>
      </w:tblPr>
      <w:tblGrid>
        <w:gridCol w:w="3240"/>
        <w:gridCol w:w="6388"/>
      </w:tblGrid>
      <w:tr w:rsidR="00035B41" w:rsidRPr="00035B41" w:rsidTr="0003256B">
        <w:trPr>
          <w:jc w:val="center"/>
        </w:trPr>
        <w:tc>
          <w:tcPr>
            <w:tcW w:w="0" w:type="auto"/>
            <w:vAlign w:val="center"/>
          </w:tcPr>
          <w:p w:rsidR="00035B41" w:rsidRPr="00035B41" w:rsidRDefault="00035B41" w:rsidP="00035B41">
            <w:pPr>
              <w:pStyle w:val="aff7"/>
            </w:pPr>
            <w:r w:rsidRPr="00035B41">
              <w:t>Имя элемента</w:t>
            </w:r>
          </w:p>
        </w:tc>
        <w:tc>
          <w:tcPr>
            <w:tcW w:w="0" w:type="auto"/>
            <w:vAlign w:val="center"/>
          </w:tcPr>
          <w:p w:rsidR="00035B41" w:rsidRPr="00035B41" w:rsidRDefault="00035B41" w:rsidP="00035B41">
            <w:pPr>
              <w:pStyle w:val="aff7"/>
            </w:pPr>
            <w:r w:rsidRPr="00035B41">
              <w:t>Описание</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CreateInstance()</w:t>
            </w:r>
          </w:p>
        </w:tc>
        <w:tc>
          <w:tcPr>
            <w:tcW w:w="0" w:type="auto"/>
            <w:vAlign w:val="center"/>
          </w:tcPr>
          <w:p w:rsidR="00035B41" w:rsidRPr="00035B41" w:rsidRDefault="00035B41" w:rsidP="00035B41">
            <w:pPr>
              <w:pStyle w:val="aff8"/>
            </w:pPr>
            <w:r w:rsidRPr="00035B41">
              <w:t>Находит по имени тип в сборке и создаёт его экземпляр</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FullName</w:t>
            </w:r>
          </w:p>
        </w:tc>
        <w:tc>
          <w:tcPr>
            <w:tcW w:w="0" w:type="auto"/>
            <w:vAlign w:val="center"/>
          </w:tcPr>
          <w:p w:rsidR="00035B41" w:rsidRPr="00035B41" w:rsidRDefault="00035B41" w:rsidP="00035B41">
            <w:pPr>
              <w:pStyle w:val="aff8"/>
            </w:pPr>
            <w:r w:rsidRPr="00035B41">
              <w:t>Строковое свойство с полным именем сборки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GetAssembly()</w:t>
            </w:r>
          </w:p>
        </w:tc>
        <w:tc>
          <w:tcPr>
            <w:tcW w:w="0" w:type="auto"/>
            <w:vAlign w:val="center"/>
          </w:tcPr>
          <w:p w:rsidR="00035B41" w:rsidRPr="00035B41" w:rsidRDefault="00035B41" w:rsidP="00035B41">
            <w:pPr>
              <w:pStyle w:val="aff8"/>
            </w:pPr>
            <w:r w:rsidRPr="00035B41">
              <w:t xml:space="preserve">Ищет в памяти и возвращает объект </w:t>
            </w:r>
            <w:r w:rsidRPr="00035B41">
              <w:rPr>
                <w:rStyle w:val="afe"/>
              </w:rPr>
              <w:t>Assembly</w:t>
            </w:r>
            <w:r w:rsidRPr="00035B41">
              <w:t>, который содержит указанный тип (статический метод)</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GetCustomAttributes()</w:t>
            </w:r>
          </w:p>
        </w:tc>
        <w:tc>
          <w:tcPr>
            <w:tcW w:w="0" w:type="auto"/>
            <w:vAlign w:val="center"/>
          </w:tcPr>
          <w:p w:rsidR="00035B41" w:rsidRPr="00035B41" w:rsidRDefault="00035B41" w:rsidP="00035B41">
            <w:pPr>
              <w:pStyle w:val="aff8"/>
            </w:pPr>
            <w:r w:rsidRPr="00035B41">
              <w:t>Получает атрибуты сборки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GetExecutingAssembly()</w:t>
            </w:r>
          </w:p>
        </w:tc>
        <w:tc>
          <w:tcPr>
            <w:tcW w:w="0" w:type="auto"/>
            <w:vAlign w:val="center"/>
          </w:tcPr>
          <w:p w:rsidR="00035B41" w:rsidRPr="00035B41" w:rsidRDefault="00035B41" w:rsidP="00035B41">
            <w:pPr>
              <w:pStyle w:val="aff8"/>
            </w:pPr>
            <w:r w:rsidRPr="00035B41">
              <w:t>Возвращает сборку, которая содержит выполняемый в текущий момент код (статический метод)</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GetExportedTypes()</w:t>
            </w:r>
          </w:p>
        </w:tc>
        <w:tc>
          <w:tcPr>
            <w:tcW w:w="0" w:type="auto"/>
            <w:vAlign w:val="center"/>
          </w:tcPr>
          <w:p w:rsidR="00035B41" w:rsidRPr="00035B41" w:rsidRDefault="00035B41" w:rsidP="00035B41">
            <w:pPr>
              <w:pStyle w:val="aff8"/>
            </w:pPr>
            <w:r w:rsidRPr="00035B41">
              <w:t xml:space="preserve">Возвращает </w:t>
            </w:r>
            <w:r w:rsidRPr="00035B41">
              <w:rPr>
                <w:rStyle w:val="afd"/>
              </w:rPr>
              <w:t>public</w:t>
            </w:r>
            <w:r w:rsidRPr="00035B41">
              <w:t>-типы, определённые в сборке</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GetFiles()</w:t>
            </w:r>
          </w:p>
        </w:tc>
        <w:tc>
          <w:tcPr>
            <w:tcW w:w="0" w:type="auto"/>
            <w:vAlign w:val="center"/>
          </w:tcPr>
          <w:p w:rsidR="00035B41" w:rsidRPr="00035B41" w:rsidRDefault="00035B41" w:rsidP="00035B41">
            <w:pPr>
              <w:pStyle w:val="aff8"/>
            </w:pPr>
            <w:r w:rsidRPr="00035B41">
              <w:t>Возвращает файлы, из которых состоит сборка</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GetLoadedModules()</w:t>
            </w:r>
          </w:p>
        </w:tc>
        <w:tc>
          <w:tcPr>
            <w:tcW w:w="0" w:type="auto"/>
            <w:vAlign w:val="center"/>
          </w:tcPr>
          <w:p w:rsidR="00035B41" w:rsidRPr="00035B41" w:rsidRDefault="00035B41" w:rsidP="00035B41">
            <w:pPr>
              <w:pStyle w:val="aff8"/>
            </w:pPr>
            <w:r w:rsidRPr="00035B41">
              <w:t>Возвращает все загруженные в память модули сборки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GetModule()</w:t>
            </w:r>
          </w:p>
        </w:tc>
        <w:tc>
          <w:tcPr>
            <w:tcW w:w="0" w:type="auto"/>
            <w:vAlign w:val="center"/>
          </w:tcPr>
          <w:p w:rsidR="00035B41" w:rsidRPr="00035B41" w:rsidRDefault="00035B41" w:rsidP="00035B41">
            <w:pPr>
              <w:pStyle w:val="aff8"/>
            </w:pPr>
            <w:r w:rsidRPr="00035B41">
              <w:t>Получает указанный модуль сборки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GetModules()</w:t>
            </w:r>
          </w:p>
        </w:tc>
        <w:tc>
          <w:tcPr>
            <w:tcW w:w="0" w:type="auto"/>
            <w:vAlign w:val="center"/>
          </w:tcPr>
          <w:p w:rsidR="00035B41" w:rsidRPr="00035B41" w:rsidRDefault="00035B41" w:rsidP="00035B41">
            <w:pPr>
              <w:pStyle w:val="aff8"/>
            </w:pPr>
            <w:r w:rsidRPr="00035B41">
              <w:t>Возвращает все модули, являющиеся частью сборки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GetName()</w:t>
            </w:r>
          </w:p>
        </w:tc>
        <w:tc>
          <w:tcPr>
            <w:tcW w:w="0" w:type="auto"/>
            <w:vAlign w:val="center"/>
          </w:tcPr>
          <w:p w:rsidR="00035B41" w:rsidRPr="00035B41" w:rsidRDefault="00035B41" w:rsidP="00035B41">
            <w:pPr>
              <w:pStyle w:val="aff8"/>
            </w:pPr>
            <w:r w:rsidRPr="00035B41">
              <w:t xml:space="preserve">Возвращает объект </w:t>
            </w:r>
            <w:r w:rsidRPr="00035B41">
              <w:rPr>
                <w:rStyle w:val="afe"/>
              </w:rPr>
              <w:t>AssemblyName</w:t>
            </w:r>
            <w:r w:rsidRPr="00035B41">
              <w:t xml:space="preserve"> для сборки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GetReferencedAssemblies()</w:t>
            </w:r>
          </w:p>
        </w:tc>
        <w:tc>
          <w:tcPr>
            <w:tcW w:w="0" w:type="auto"/>
            <w:vAlign w:val="center"/>
          </w:tcPr>
          <w:p w:rsidR="00035B41" w:rsidRPr="00035B41" w:rsidRDefault="00035B41" w:rsidP="00035B41">
            <w:pPr>
              <w:pStyle w:val="aff8"/>
            </w:pPr>
            <w:r w:rsidRPr="00035B41">
              <w:t xml:space="preserve">Возвращает объекты </w:t>
            </w:r>
            <w:r w:rsidRPr="00035B41">
              <w:rPr>
                <w:rStyle w:val="afe"/>
              </w:rPr>
              <w:t>AssemblyName</w:t>
            </w:r>
            <w:r w:rsidRPr="00035B41">
              <w:t xml:space="preserve"> для всех сборок, на которые ссылается данная сборка</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GetTypes()</w:t>
            </w:r>
          </w:p>
        </w:tc>
        <w:tc>
          <w:tcPr>
            <w:tcW w:w="0" w:type="auto"/>
            <w:vAlign w:val="center"/>
          </w:tcPr>
          <w:p w:rsidR="00035B41" w:rsidRPr="00035B41" w:rsidRDefault="00035B41" w:rsidP="00035B41">
            <w:pPr>
              <w:pStyle w:val="aff8"/>
            </w:pPr>
            <w:r w:rsidRPr="00035B41">
              <w:t>Возвращает типы, определённые в сборке</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Load()</w:t>
            </w:r>
          </w:p>
        </w:tc>
        <w:tc>
          <w:tcPr>
            <w:tcW w:w="0" w:type="auto"/>
            <w:vAlign w:val="center"/>
          </w:tcPr>
          <w:p w:rsidR="00035B41" w:rsidRPr="00035B41" w:rsidRDefault="00035B41" w:rsidP="00035B41">
            <w:pPr>
              <w:pStyle w:val="aff8"/>
            </w:pPr>
            <w:r w:rsidRPr="00035B41">
              <w:t>Статический метод, который загружает сборку по имени</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LoadFrom()</w:t>
            </w:r>
          </w:p>
        </w:tc>
        <w:tc>
          <w:tcPr>
            <w:tcW w:w="0" w:type="auto"/>
            <w:vAlign w:val="center"/>
          </w:tcPr>
          <w:p w:rsidR="00035B41" w:rsidRPr="00035B41" w:rsidRDefault="00035B41" w:rsidP="00035B41">
            <w:pPr>
              <w:pStyle w:val="aff8"/>
            </w:pPr>
            <w:r w:rsidRPr="00035B41">
              <w:t>Статический метод; загружает сборку из указанного файла</w:t>
            </w:r>
          </w:p>
        </w:tc>
      </w:tr>
      <w:tr w:rsidR="00035B41" w:rsidRPr="00035B41" w:rsidTr="0003256B">
        <w:trPr>
          <w:jc w:val="center"/>
        </w:trPr>
        <w:tc>
          <w:tcPr>
            <w:tcW w:w="0" w:type="auto"/>
            <w:vAlign w:val="center"/>
          </w:tcPr>
          <w:p w:rsidR="00035B41" w:rsidRPr="00035B41" w:rsidRDefault="00035B41" w:rsidP="00035B41">
            <w:pPr>
              <w:pStyle w:val="aff8"/>
            </w:pPr>
            <w:r w:rsidRPr="00035B41">
              <w:rPr>
                <w:rStyle w:val="aff"/>
              </w:rPr>
              <w:t>LoadModule()</w:t>
            </w:r>
          </w:p>
        </w:tc>
        <w:tc>
          <w:tcPr>
            <w:tcW w:w="0" w:type="auto"/>
            <w:vAlign w:val="center"/>
          </w:tcPr>
          <w:p w:rsidR="00035B41" w:rsidRPr="00035B41" w:rsidRDefault="00035B41" w:rsidP="00035B41">
            <w:pPr>
              <w:pStyle w:val="aff8"/>
            </w:pPr>
            <w:r w:rsidRPr="00035B41">
              <w:t>Загружает внутренний модуль сборки в память</w:t>
            </w:r>
          </w:p>
        </w:tc>
      </w:tr>
    </w:tbl>
    <w:p w:rsidR="005C23DB" w:rsidRDefault="005C23DB" w:rsidP="00035B41">
      <w:pPr>
        <w:pStyle w:val="af8"/>
      </w:pPr>
      <w:r>
        <w:t>Таблица 18</w:t>
      </w:r>
    </w:p>
    <w:p w:rsidR="005C23DB" w:rsidRDefault="005C23DB" w:rsidP="00035B41">
      <w:pPr>
        <w:pStyle w:val="af9"/>
      </w:pPr>
      <w:r>
        <w:t xml:space="preserve">Основные элементы класса </w:t>
      </w:r>
      <w:r w:rsidRPr="00035B41">
        <w:rPr>
          <w:rStyle w:val="af5"/>
        </w:rPr>
        <w:t>Module</w:t>
      </w:r>
    </w:p>
    <w:tbl>
      <w:tblPr>
        <w:tblStyle w:val="afa"/>
        <w:tblW w:w="5000" w:type="pct"/>
        <w:jc w:val="center"/>
        <w:tblLook w:val="04A0" w:firstRow="1" w:lastRow="0" w:firstColumn="1" w:lastColumn="0" w:noHBand="0" w:noVBand="1"/>
      </w:tblPr>
      <w:tblGrid>
        <w:gridCol w:w="2488"/>
        <w:gridCol w:w="7140"/>
      </w:tblGrid>
      <w:tr w:rsidR="00035B41" w:rsidRPr="00035B41" w:rsidTr="00035B41">
        <w:trPr>
          <w:jc w:val="center"/>
        </w:trPr>
        <w:tc>
          <w:tcPr>
            <w:tcW w:w="0" w:type="auto"/>
            <w:vAlign w:val="center"/>
          </w:tcPr>
          <w:p w:rsidR="00035B41" w:rsidRPr="00035B41" w:rsidRDefault="00035B41" w:rsidP="00035B41">
            <w:pPr>
              <w:pStyle w:val="aff7"/>
            </w:pPr>
            <w:r w:rsidRPr="00035B41">
              <w:t>Имя элемента</w:t>
            </w:r>
          </w:p>
        </w:tc>
        <w:tc>
          <w:tcPr>
            <w:tcW w:w="0" w:type="auto"/>
            <w:vAlign w:val="center"/>
          </w:tcPr>
          <w:p w:rsidR="00035B41" w:rsidRPr="00035B41" w:rsidRDefault="00035B41" w:rsidP="00035B41">
            <w:pPr>
              <w:pStyle w:val="aff7"/>
            </w:pPr>
            <w:r w:rsidRPr="00035B41">
              <w:t>Описание</w:t>
            </w:r>
          </w:p>
        </w:tc>
      </w:tr>
      <w:tr w:rsidR="00035B41" w:rsidRPr="00035B41" w:rsidTr="00035B41">
        <w:trPr>
          <w:jc w:val="center"/>
        </w:trPr>
        <w:tc>
          <w:tcPr>
            <w:tcW w:w="0" w:type="auto"/>
            <w:vAlign w:val="center"/>
          </w:tcPr>
          <w:p w:rsidR="00035B41" w:rsidRPr="00035B41" w:rsidRDefault="00035B41" w:rsidP="00035B41">
            <w:pPr>
              <w:pStyle w:val="aff8"/>
            </w:pPr>
            <w:r w:rsidRPr="00035B41">
              <w:rPr>
                <w:rStyle w:val="aff"/>
              </w:rPr>
              <w:t>Assembly</w:t>
            </w:r>
          </w:p>
        </w:tc>
        <w:tc>
          <w:tcPr>
            <w:tcW w:w="0" w:type="auto"/>
            <w:vAlign w:val="center"/>
          </w:tcPr>
          <w:p w:rsidR="00035B41" w:rsidRPr="00035B41" w:rsidRDefault="00035B41" w:rsidP="00035B41">
            <w:pPr>
              <w:pStyle w:val="aff8"/>
            </w:pPr>
            <w:r w:rsidRPr="00035B41">
              <w:t xml:space="preserve">Свойство с указанием на сборку (объект </w:t>
            </w:r>
            <w:r w:rsidRPr="00035B41">
              <w:rPr>
                <w:rStyle w:val="afe"/>
              </w:rPr>
              <w:t>Assembly</w:t>
            </w:r>
            <w:r w:rsidRPr="00035B41">
              <w:t>) модуля</w:t>
            </w:r>
          </w:p>
        </w:tc>
      </w:tr>
      <w:tr w:rsidR="00035B41" w:rsidRPr="00035B41" w:rsidTr="00035B41">
        <w:trPr>
          <w:jc w:val="center"/>
        </w:trPr>
        <w:tc>
          <w:tcPr>
            <w:tcW w:w="0" w:type="auto"/>
            <w:vAlign w:val="center"/>
          </w:tcPr>
          <w:p w:rsidR="00035B41" w:rsidRPr="00035B41" w:rsidRDefault="00035B41" w:rsidP="00035B41">
            <w:pPr>
              <w:pStyle w:val="aff8"/>
            </w:pPr>
            <w:r w:rsidRPr="00035B41">
              <w:rPr>
                <w:rStyle w:val="aff"/>
              </w:rPr>
              <w:t>FindTypes()</w:t>
            </w:r>
          </w:p>
        </w:tc>
        <w:tc>
          <w:tcPr>
            <w:tcW w:w="0" w:type="auto"/>
            <w:vAlign w:val="center"/>
          </w:tcPr>
          <w:p w:rsidR="00035B41" w:rsidRPr="00035B41" w:rsidRDefault="00035B41" w:rsidP="00035B41">
            <w:pPr>
              <w:pStyle w:val="aff8"/>
            </w:pPr>
            <w:r w:rsidRPr="00035B41">
              <w:t>Получает массив классов, удовлетворяющих заданному фильтру</w:t>
            </w:r>
          </w:p>
        </w:tc>
      </w:tr>
      <w:tr w:rsidR="00035B41" w:rsidRPr="00035B41" w:rsidTr="00035B41">
        <w:trPr>
          <w:jc w:val="center"/>
        </w:trPr>
        <w:tc>
          <w:tcPr>
            <w:tcW w:w="0" w:type="auto"/>
            <w:vAlign w:val="center"/>
          </w:tcPr>
          <w:p w:rsidR="00035B41" w:rsidRPr="00035B41" w:rsidRDefault="00035B41" w:rsidP="00035B41">
            <w:pPr>
              <w:pStyle w:val="aff8"/>
            </w:pPr>
            <w:r w:rsidRPr="00035B41">
              <w:rPr>
                <w:rStyle w:val="aff"/>
              </w:rPr>
              <w:t>FullyQualifiedName</w:t>
            </w:r>
          </w:p>
        </w:tc>
        <w:tc>
          <w:tcPr>
            <w:tcW w:w="0" w:type="auto"/>
            <w:vAlign w:val="center"/>
          </w:tcPr>
          <w:p w:rsidR="00035B41" w:rsidRPr="00035B41" w:rsidRDefault="00035B41" w:rsidP="00035B41">
            <w:pPr>
              <w:pStyle w:val="aff8"/>
            </w:pPr>
            <w:r w:rsidRPr="00035B41">
              <w:t>Строка, содержащая полное имя и путь к модулю</w:t>
            </w:r>
          </w:p>
        </w:tc>
      </w:tr>
      <w:tr w:rsidR="00035B41" w:rsidRPr="00035B41" w:rsidTr="00035B41">
        <w:trPr>
          <w:jc w:val="center"/>
        </w:trPr>
        <w:tc>
          <w:tcPr>
            <w:tcW w:w="0" w:type="auto"/>
            <w:vAlign w:val="center"/>
          </w:tcPr>
          <w:p w:rsidR="00035B41" w:rsidRPr="00035B41" w:rsidRDefault="00035B41" w:rsidP="00035B41">
            <w:pPr>
              <w:pStyle w:val="aff8"/>
            </w:pPr>
            <w:r w:rsidRPr="00035B41">
              <w:rPr>
                <w:rStyle w:val="aff"/>
              </w:rPr>
              <w:t>GetType()</w:t>
            </w:r>
          </w:p>
        </w:tc>
        <w:tc>
          <w:tcPr>
            <w:tcW w:w="0" w:type="auto"/>
            <w:vAlign w:val="center"/>
          </w:tcPr>
          <w:p w:rsidR="00035B41" w:rsidRPr="00035B41" w:rsidRDefault="00035B41" w:rsidP="00035B41">
            <w:pPr>
              <w:pStyle w:val="aff8"/>
            </w:pPr>
            <w:r w:rsidRPr="00035B41">
              <w:t>Пытается выполнить поиск указанного типа в модуле</w:t>
            </w:r>
          </w:p>
        </w:tc>
      </w:tr>
      <w:tr w:rsidR="00035B41" w:rsidRPr="00035B41" w:rsidTr="00035B41">
        <w:trPr>
          <w:jc w:val="center"/>
        </w:trPr>
        <w:tc>
          <w:tcPr>
            <w:tcW w:w="0" w:type="auto"/>
            <w:vAlign w:val="center"/>
          </w:tcPr>
          <w:p w:rsidR="00035B41" w:rsidRPr="00035B41" w:rsidRDefault="00035B41" w:rsidP="00035B41">
            <w:pPr>
              <w:pStyle w:val="aff8"/>
            </w:pPr>
            <w:r w:rsidRPr="00035B41">
              <w:rPr>
                <w:rStyle w:val="aff"/>
              </w:rPr>
              <w:t>GetTypes()</w:t>
            </w:r>
          </w:p>
        </w:tc>
        <w:tc>
          <w:tcPr>
            <w:tcW w:w="0" w:type="auto"/>
            <w:vAlign w:val="center"/>
          </w:tcPr>
          <w:p w:rsidR="00035B41" w:rsidRPr="00035B41" w:rsidRDefault="00035B41" w:rsidP="00035B41">
            <w:pPr>
              <w:pStyle w:val="aff8"/>
            </w:pPr>
            <w:r w:rsidRPr="00035B41">
              <w:t>Возвращает все типы, определённые в модуле</w:t>
            </w:r>
          </w:p>
        </w:tc>
      </w:tr>
      <w:tr w:rsidR="00035B41" w:rsidRPr="00035B41" w:rsidTr="00035B41">
        <w:trPr>
          <w:jc w:val="center"/>
        </w:trPr>
        <w:tc>
          <w:tcPr>
            <w:tcW w:w="0" w:type="auto"/>
            <w:vAlign w:val="center"/>
          </w:tcPr>
          <w:p w:rsidR="00035B41" w:rsidRPr="00035B41" w:rsidRDefault="00035B41" w:rsidP="00035B41">
            <w:pPr>
              <w:pStyle w:val="aff8"/>
            </w:pPr>
            <w:r w:rsidRPr="00035B41">
              <w:rPr>
                <w:rStyle w:val="aff"/>
              </w:rPr>
              <w:t>Name</w:t>
            </w:r>
          </w:p>
        </w:tc>
        <w:tc>
          <w:tcPr>
            <w:tcW w:w="0" w:type="auto"/>
            <w:vAlign w:val="center"/>
          </w:tcPr>
          <w:p w:rsidR="00035B41" w:rsidRPr="00035B41" w:rsidRDefault="00035B41" w:rsidP="00035B41">
            <w:pPr>
              <w:pStyle w:val="aff8"/>
            </w:pPr>
            <w:r w:rsidRPr="00035B41">
              <w:t>Строка с коротким именем модуля</w:t>
            </w:r>
          </w:p>
        </w:tc>
      </w:tr>
    </w:tbl>
    <w:p w:rsidR="005C23DB" w:rsidRDefault="005C23DB" w:rsidP="005C23DB">
      <w:r>
        <w:t xml:space="preserve">Продемонстрируем пример работы с классами </w:t>
      </w:r>
      <w:r w:rsidRPr="00561330">
        <w:rPr>
          <w:rStyle w:val="af5"/>
        </w:rPr>
        <w:t>Assembly</w:t>
      </w:r>
      <w:r>
        <w:t xml:space="preserve"> и </w:t>
      </w:r>
      <w:r w:rsidRPr="00561330">
        <w:rPr>
          <w:rStyle w:val="af5"/>
        </w:rPr>
        <w:t>Module</w:t>
      </w:r>
      <w:r>
        <w:t>:</w:t>
      </w:r>
    </w:p>
    <w:p w:rsidR="005C23DB" w:rsidRPr="000170D1" w:rsidRDefault="005C23DB" w:rsidP="0059027C">
      <w:pPr>
        <w:pStyle w:val="a4"/>
      </w:pPr>
      <w:r w:rsidRPr="00561330">
        <w:rPr>
          <w:rStyle w:val="af5"/>
        </w:rPr>
        <w:t>Assembly</w:t>
      </w:r>
      <w:r w:rsidRPr="000170D1">
        <w:t xml:space="preserve"> assembly = </w:t>
      </w:r>
      <w:r w:rsidRPr="00561330">
        <w:rPr>
          <w:rStyle w:val="af5"/>
        </w:rPr>
        <w:t>Assembly</w:t>
      </w:r>
      <w:r w:rsidRPr="000170D1">
        <w:t>.GetExecutingAssembly();</w:t>
      </w:r>
    </w:p>
    <w:p w:rsidR="005C23DB" w:rsidRPr="00C63DCB" w:rsidRDefault="005C23DB" w:rsidP="0059027C">
      <w:pPr>
        <w:pStyle w:val="a4"/>
      </w:pPr>
      <w:r w:rsidRPr="00561330">
        <w:rPr>
          <w:rStyle w:val="af5"/>
        </w:rPr>
        <w:t>Console</w:t>
      </w:r>
      <w:r w:rsidRPr="000170D1">
        <w:t>.WriteLine(assembly.FullName);</w:t>
      </w:r>
    </w:p>
    <w:p w:rsidR="005C23DB" w:rsidRPr="000170D1" w:rsidRDefault="005C23DB" w:rsidP="0059027C">
      <w:pPr>
        <w:pStyle w:val="a4"/>
      </w:pPr>
      <w:r w:rsidRPr="00561330">
        <w:rPr>
          <w:rStyle w:val="af6"/>
        </w:rPr>
        <w:t>foreach</w:t>
      </w:r>
      <w:r w:rsidRPr="000170D1">
        <w:t xml:space="preserve"> (</w:t>
      </w:r>
      <w:r w:rsidRPr="00561330">
        <w:rPr>
          <w:rStyle w:val="af5"/>
        </w:rPr>
        <w:t>Module</w:t>
      </w:r>
      <w:r w:rsidRPr="000170D1">
        <w:t xml:space="preserve"> module </w:t>
      </w:r>
      <w:r w:rsidRPr="00561330">
        <w:rPr>
          <w:rStyle w:val="af6"/>
        </w:rPr>
        <w:t>in</w:t>
      </w:r>
      <w:r w:rsidRPr="000170D1">
        <w:t xml:space="preserve"> assembly.GetModules())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561330">
        <w:rPr>
          <w:rStyle w:val="af5"/>
        </w:rPr>
        <w:t>Console</w:t>
      </w:r>
      <w:r w:rsidRPr="000170D1">
        <w:t>.WriteLine(module.FullyQualifiedName);</w:t>
      </w:r>
    </w:p>
    <w:p w:rsidR="005C23DB" w:rsidRPr="000170D1" w:rsidRDefault="005C23DB" w:rsidP="0059027C">
      <w:pPr>
        <w:pStyle w:val="a4"/>
      </w:pPr>
      <w:r w:rsidRPr="000170D1">
        <w:lastRenderedPageBreak/>
        <w:t xml:space="preserve">    </w:t>
      </w:r>
      <w:r w:rsidRPr="00561330">
        <w:rPr>
          <w:rStyle w:val="af6"/>
        </w:rPr>
        <w:t>foreach</w:t>
      </w:r>
      <w:r w:rsidRPr="000170D1">
        <w:t xml:space="preserve"> (</w:t>
      </w:r>
      <w:r w:rsidRPr="00561330">
        <w:rPr>
          <w:rStyle w:val="af5"/>
        </w:rPr>
        <w:t>Type</w:t>
      </w:r>
      <w:r w:rsidRPr="000170D1">
        <w:t xml:space="preserve"> type </w:t>
      </w:r>
      <w:r w:rsidRPr="00561330">
        <w:rPr>
          <w:rStyle w:val="af6"/>
        </w:rPr>
        <w:t>in</w:t>
      </w:r>
      <w:r w:rsidRPr="000170D1">
        <w:t xml:space="preserve"> module.GetTypes())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61330">
        <w:rPr>
          <w:rStyle w:val="af5"/>
        </w:rPr>
        <w:t>Console</w:t>
      </w:r>
      <w:r w:rsidRPr="000170D1">
        <w:t>.WriteLine(type.FullName);</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Pr="000170D1" w:rsidRDefault="005C23DB" w:rsidP="00531924">
      <w:pPr>
        <w:pStyle w:val="1"/>
        <w:rPr>
          <w:lang w:val="en-US"/>
        </w:rPr>
      </w:pPr>
      <w:bookmarkStart w:id="32" w:name="_Toc348862512"/>
      <w:r w:rsidRPr="000170D1">
        <w:rPr>
          <w:lang w:val="en-US"/>
        </w:rPr>
        <w:t>2</w:t>
      </w:r>
      <w:r w:rsidR="00531924">
        <w:rPr>
          <w:lang w:val="en-US"/>
        </w:rPr>
        <w:t>5</w:t>
      </w:r>
      <w:r w:rsidRPr="000170D1">
        <w:rPr>
          <w:lang w:val="en-US"/>
        </w:rPr>
        <w:t xml:space="preserve">. </w:t>
      </w:r>
      <w:r w:rsidR="00531924">
        <w:t>Позднее</w:t>
      </w:r>
      <w:r w:rsidRPr="000170D1">
        <w:rPr>
          <w:lang w:val="en-US"/>
        </w:rPr>
        <w:t xml:space="preserve"> </w:t>
      </w:r>
      <w:r w:rsidR="00531924">
        <w:t>связывание</w:t>
      </w:r>
      <w:r w:rsidRPr="000170D1">
        <w:rPr>
          <w:lang w:val="en-US"/>
        </w:rPr>
        <w:t xml:space="preserve"> </w:t>
      </w:r>
      <w:r w:rsidR="00531924">
        <w:t>и</w:t>
      </w:r>
      <w:r w:rsidRPr="000170D1">
        <w:rPr>
          <w:lang w:val="en-US"/>
        </w:rPr>
        <w:t xml:space="preserve"> </w:t>
      </w:r>
      <w:r w:rsidR="00531924">
        <w:t>кодогенерация</w:t>
      </w:r>
      <w:bookmarkEnd w:id="32"/>
    </w:p>
    <w:p w:rsidR="005C23DB" w:rsidRDefault="005C23DB" w:rsidP="005C23DB">
      <w:r>
        <w:t xml:space="preserve">Механизм отражения позволяет реализовать на платформе .NET </w:t>
      </w:r>
      <w:r w:rsidRPr="000C1F9C">
        <w:rPr>
          <w:rStyle w:val="a8"/>
        </w:rPr>
        <w:t>позднее связывание</w:t>
      </w:r>
      <w:r>
        <w:t xml:space="preserve"> (late binding). Этот термин обозначает процесс динамической загрузки сборок и типов при работе приложения, создание экземпляров типов и работу с их элементами.</w:t>
      </w:r>
    </w:p>
    <w:p w:rsidR="005C23DB" w:rsidRDefault="005C23DB" w:rsidP="005C23DB">
      <w:r>
        <w:t>Использование позднего связывания разберём на следующем примере. Пусть существует класс для хранения информации о человеке, и эта информация включает уникальный числовой идентификатор:</w:t>
      </w:r>
    </w:p>
    <w:p w:rsidR="005C23DB" w:rsidRPr="000170D1" w:rsidRDefault="005C23DB" w:rsidP="0059027C">
      <w:pPr>
        <w:pStyle w:val="a4"/>
      </w:pPr>
      <w:r w:rsidRPr="00C63DCB">
        <w:rPr>
          <w:rStyle w:val="af6"/>
        </w:rPr>
        <w:t>namespace</w:t>
      </w:r>
      <w:r w:rsidRPr="000170D1">
        <w:t xml:space="preserve"> Domain</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63DCB">
        <w:rPr>
          <w:rStyle w:val="af6"/>
        </w:rPr>
        <w:t>public class</w:t>
      </w:r>
      <w:r w:rsidRPr="000170D1">
        <w:t xml:space="preserve"> </w:t>
      </w:r>
      <w:r w:rsidRPr="00C63DCB">
        <w:rPr>
          <w:rStyle w:val="af5"/>
        </w:rPr>
        <w:t>Person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63DCB">
        <w:rPr>
          <w:rStyle w:val="af6"/>
        </w:rPr>
        <w:t>public</w:t>
      </w:r>
      <w:r w:rsidRPr="000170D1">
        <w:t xml:space="preserve"> </w:t>
      </w:r>
      <w:r w:rsidRPr="00C63DCB">
        <w:rPr>
          <w:rStyle w:val="af6"/>
        </w:rPr>
        <w:t>int</w:t>
      </w:r>
      <w:r w:rsidRPr="000170D1">
        <w:t xml:space="preserve"> Id { </w:t>
      </w:r>
      <w:r w:rsidRPr="00C63DCB">
        <w:rPr>
          <w:rStyle w:val="af6"/>
        </w:rPr>
        <w:t>get</w:t>
      </w:r>
      <w:r w:rsidRPr="000170D1">
        <w:t xml:space="preserve">; </w:t>
      </w:r>
      <w:r w:rsidRPr="00C63DCB">
        <w:rPr>
          <w:rStyle w:val="af6"/>
        </w:rPr>
        <w:t>set</w:t>
      </w:r>
      <w:r w:rsidRPr="000170D1">
        <w:t>; }</w:t>
      </w:r>
    </w:p>
    <w:p w:rsidR="005C23DB" w:rsidRPr="000170D1" w:rsidRDefault="005C23DB" w:rsidP="0059027C">
      <w:pPr>
        <w:pStyle w:val="a4"/>
      </w:pPr>
      <w:r w:rsidRPr="000170D1">
        <w:t xml:space="preserve">        </w:t>
      </w:r>
      <w:r w:rsidRPr="00C63DCB">
        <w:rPr>
          <w:rStyle w:val="af6"/>
        </w:rPr>
        <w:t>public</w:t>
      </w:r>
      <w:r w:rsidRPr="000170D1">
        <w:t xml:space="preserve"> </w:t>
      </w:r>
      <w:r w:rsidRPr="00C63DCB">
        <w:rPr>
          <w:rStyle w:val="af6"/>
        </w:rPr>
        <w:t>string</w:t>
      </w:r>
      <w:r w:rsidRPr="000170D1">
        <w:t xml:space="preserve"> Name { </w:t>
      </w:r>
      <w:r w:rsidRPr="00C63DCB">
        <w:rPr>
          <w:rStyle w:val="af6"/>
        </w:rPr>
        <w:t>get</w:t>
      </w:r>
      <w:r w:rsidRPr="000170D1">
        <w:t xml:space="preserve">; </w:t>
      </w:r>
      <w:r w:rsidRPr="00C63DCB">
        <w:rPr>
          <w:rStyle w:val="af6"/>
        </w:rPr>
        <w:t>set</w:t>
      </w:r>
      <w:r w:rsidRPr="000170D1">
        <w:t>; }</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Пусть имеется интерфейс, который описывает операции чтения и записи данных определённого человека из некоего хранилища:</w:t>
      </w:r>
    </w:p>
    <w:p w:rsidR="005C23DB" w:rsidRPr="000170D1" w:rsidRDefault="005C23DB" w:rsidP="0059027C">
      <w:pPr>
        <w:pStyle w:val="a4"/>
      </w:pPr>
      <w:r w:rsidRPr="00C63DCB">
        <w:rPr>
          <w:rStyle w:val="af6"/>
        </w:rPr>
        <w:t>namespace</w:t>
      </w:r>
      <w:r w:rsidRPr="000170D1">
        <w:t xml:space="preserve"> Domain</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63DCB">
        <w:rPr>
          <w:rStyle w:val="af6"/>
        </w:rPr>
        <w:t>public interface</w:t>
      </w:r>
      <w:r w:rsidRPr="000170D1">
        <w:t xml:space="preserve"> </w:t>
      </w:r>
      <w:r w:rsidRPr="00C63DCB">
        <w:rPr>
          <w:rStyle w:val="af5"/>
        </w:rPr>
        <w:t>IRepository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63DCB">
        <w:rPr>
          <w:rStyle w:val="af5"/>
        </w:rPr>
        <w:t>Person</w:t>
      </w:r>
      <w:r w:rsidRPr="000170D1">
        <w:t xml:space="preserve"> Load(</w:t>
      </w:r>
      <w:r w:rsidRPr="00C63DCB">
        <w:rPr>
          <w:rStyle w:val="af6"/>
        </w:rPr>
        <w:t>int</w:t>
      </w:r>
      <w:r w:rsidRPr="000170D1">
        <w:t xml:space="preserve"> id);</w:t>
      </w:r>
    </w:p>
    <w:p w:rsidR="005C23DB" w:rsidRPr="000170D1" w:rsidRDefault="005C23DB" w:rsidP="0059027C">
      <w:pPr>
        <w:pStyle w:val="a4"/>
      </w:pPr>
      <w:r w:rsidRPr="000170D1">
        <w:t xml:space="preserve">        </w:t>
      </w:r>
      <w:r w:rsidRPr="00C63DCB">
        <w:rPr>
          <w:rStyle w:val="af6"/>
        </w:rPr>
        <w:t>void</w:t>
      </w:r>
      <w:r w:rsidRPr="000170D1">
        <w:t xml:space="preserve"> Save(</w:t>
      </w:r>
      <w:r w:rsidRPr="00C63DCB">
        <w:rPr>
          <w:rStyle w:val="af5"/>
        </w:rPr>
        <w:t>Person</w:t>
      </w:r>
      <w:r w:rsidRPr="000170D1">
        <w:t xml:space="preserve"> person);</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Pr="000170D1" w:rsidRDefault="005C23DB" w:rsidP="005C23DB">
      <w:pPr>
        <w:rPr>
          <w:lang w:val="en-US"/>
        </w:rPr>
      </w:pPr>
      <w:r>
        <w:t>Класс</w:t>
      </w:r>
      <w:r w:rsidRPr="000170D1">
        <w:rPr>
          <w:lang w:val="en-US"/>
        </w:rPr>
        <w:t xml:space="preserve"> </w:t>
      </w:r>
      <w:r w:rsidRPr="00C63DCB">
        <w:rPr>
          <w:rStyle w:val="af5"/>
        </w:rPr>
        <w:t>Person</w:t>
      </w:r>
      <w:r w:rsidRPr="000170D1">
        <w:rPr>
          <w:lang w:val="en-US"/>
        </w:rPr>
        <w:t xml:space="preserve"> </w:t>
      </w:r>
      <w:r>
        <w:t>и</w:t>
      </w:r>
      <w:r w:rsidRPr="000170D1">
        <w:rPr>
          <w:lang w:val="en-US"/>
        </w:rPr>
        <w:t xml:space="preserve"> </w:t>
      </w:r>
      <w:r>
        <w:t>интерфейс</w:t>
      </w:r>
      <w:r w:rsidRPr="000170D1">
        <w:rPr>
          <w:lang w:val="en-US"/>
        </w:rPr>
        <w:t xml:space="preserve"> </w:t>
      </w:r>
      <w:r w:rsidRPr="00C63DCB">
        <w:rPr>
          <w:rStyle w:val="af5"/>
        </w:rPr>
        <w:t>IRepository</w:t>
      </w:r>
      <w:r w:rsidRPr="000170D1">
        <w:rPr>
          <w:lang w:val="en-US"/>
        </w:rPr>
        <w:t xml:space="preserve"> </w:t>
      </w:r>
      <w:r>
        <w:t>размещаются</w:t>
      </w:r>
      <w:r w:rsidRPr="000170D1">
        <w:rPr>
          <w:lang w:val="en-US"/>
        </w:rPr>
        <w:t xml:space="preserve"> </w:t>
      </w:r>
      <w:r>
        <w:t>в</w:t>
      </w:r>
      <w:r w:rsidRPr="000170D1">
        <w:rPr>
          <w:lang w:val="en-US"/>
        </w:rPr>
        <w:t xml:space="preserve"> </w:t>
      </w:r>
      <w:r>
        <w:t>сборке</w:t>
      </w:r>
      <w:r w:rsidRPr="000170D1">
        <w:rPr>
          <w:lang w:val="en-US"/>
        </w:rPr>
        <w:t xml:space="preserve"> </w:t>
      </w:r>
      <w:r w:rsidRPr="003B625B">
        <w:rPr>
          <w:rStyle w:val="a9"/>
          <w:lang w:val="en-US"/>
        </w:rPr>
        <w:t>Domain.dll</w:t>
      </w:r>
      <w:r w:rsidRPr="000170D1">
        <w:rPr>
          <w:lang w:val="en-US"/>
        </w:rPr>
        <w:t xml:space="preserve">. </w:t>
      </w:r>
      <w:r>
        <w:t>Создадим</w:t>
      </w:r>
      <w:r w:rsidRPr="000170D1">
        <w:rPr>
          <w:lang w:val="en-US"/>
        </w:rPr>
        <w:t xml:space="preserve"> </w:t>
      </w:r>
      <w:r>
        <w:t>сборку</w:t>
      </w:r>
      <w:r w:rsidRPr="000170D1">
        <w:rPr>
          <w:lang w:val="en-US"/>
        </w:rPr>
        <w:t xml:space="preserve"> </w:t>
      </w:r>
      <w:r w:rsidRPr="003B625B">
        <w:rPr>
          <w:rStyle w:val="a9"/>
          <w:lang w:val="en-US"/>
        </w:rPr>
        <w:t>Data.dll</w:t>
      </w:r>
      <w:r w:rsidRPr="000170D1">
        <w:rPr>
          <w:lang w:val="en-US"/>
        </w:rPr>
        <w:t xml:space="preserve">, </w:t>
      </w:r>
      <w:r>
        <w:t>ссылающуюся</w:t>
      </w:r>
      <w:r w:rsidRPr="000170D1">
        <w:rPr>
          <w:lang w:val="en-US"/>
        </w:rPr>
        <w:t xml:space="preserve"> </w:t>
      </w:r>
      <w:r>
        <w:t>на</w:t>
      </w:r>
      <w:r w:rsidRPr="000170D1">
        <w:rPr>
          <w:lang w:val="en-US"/>
        </w:rPr>
        <w:t xml:space="preserve"> </w:t>
      </w:r>
      <w:r w:rsidRPr="003B625B">
        <w:rPr>
          <w:rStyle w:val="a9"/>
          <w:lang w:val="en-US"/>
        </w:rPr>
        <w:t>Domain.dll</w:t>
      </w:r>
      <w:r w:rsidRPr="000170D1">
        <w:rPr>
          <w:lang w:val="en-US"/>
        </w:rPr>
        <w:t xml:space="preserve"> </w:t>
      </w:r>
      <w:r>
        <w:t>и</w:t>
      </w:r>
      <w:r w:rsidRPr="000170D1">
        <w:rPr>
          <w:lang w:val="en-US"/>
        </w:rPr>
        <w:t xml:space="preserve"> </w:t>
      </w:r>
      <w:r>
        <w:t>предоставляющую</w:t>
      </w:r>
      <w:r w:rsidRPr="000170D1">
        <w:rPr>
          <w:lang w:val="en-US"/>
        </w:rPr>
        <w:t xml:space="preserve"> </w:t>
      </w:r>
      <w:r>
        <w:t>реализацию</w:t>
      </w:r>
      <w:r w:rsidRPr="000170D1">
        <w:rPr>
          <w:lang w:val="en-US"/>
        </w:rPr>
        <w:t xml:space="preserve"> </w:t>
      </w:r>
      <w:r>
        <w:t>интерфейса</w:t>
      </w:r>
      <w:r w:rsidRPr="000170D1">
        <w:rPr>
          <w:lang w:val="en-US"/>
        </w:rPr>
        <w:t xml:space="preserve"> </w:t>
      </w:r>
      <w:r w:rsidRPr="00C63DCB">
        <w:rPr>
          <w:rStyle w:val="af5"/>
        </w:rPr>
        <w:t>IRepository</w:t>
      </w:r>
      <w:r w:rsidRPr="000170D1">
        <w:rPr>
          <w:lang w:val="en-US"/>
        </w:rPr>
        <w:t>.</w:t>
      </w:r>
    </w:p>
    <w:p w:rsidR="005C23DB" w:rsidRPr="000170D1" w:rsidRDefault="005C23DB" w:rsidP="0059027C">
      <w:pPr>
        <w:pStyle w:val="a4"/>
      </w:pPr>
      <w:r w:rsidRPr="00C63DCB">
        <w:rPr>
          <w:rStyle w:val="af6"/>
        </w:rPr>
        <w:t>using</w:t>
      </w:r>
      <w:r w:rsidRPr="000170D1">
        <w:t xml:space="preserve"> System.IO;</w:t>
      </w:r>
    </w:p>
    <w:p w:rsidR="005C23DB" w:rsidRPr="000170D1" w:rsidRDefault="005C23DB" w:rsidP="0059027C">
      <w:pPr>
        <w:pStyle w:val="a4"/>
      </w:pPr>
      <w:r w:rsidRPr="00C63DCB">
        <w:rPr>
          <w:rStyle w:val="af6"/>
        </w:rPr>
        <w:t>using</w:t>
      </w:r>
      <w:r w:rsidRPr="000170D1">
        <w:t xml:space="preserve"> System.Runtime.Serialization;</w:t>
      </w:r>
    </w:p>
    <w:p w:rsidR="005C23DB" w:rsidRPr="000170D1" w:rsidRDefault="005C23DB" w:rsidP="0059027C">
      <w:pPr>
        <w:pStyle w:val="a4"/>
      </w:pPr>
      <w:r w:rsidRPr="00C63DCB">
        <w:rPr>
          <w:rStyle w:val="af6"/>
        </w:rPr>
        <w:t>using</w:t>
      </w:r>
      <w:r w:rsidRPr="000170D1">
        <w:t xml:space="preserve"> Domain;</w:t>
      </w:r>
    </w:p>
    <w:p w:rsidR="005C23DB" w:rsidRPr="000170D1" w:rsidRDefault="005C23DB" w:rsidP="0059027C">
      <w:pPr>
        <w:pStyle w:val="a4"/>
      </w:pPr>
    </w:p>
    <w:p w:rsidR="005C23DB" w:rsidRPr="000170D1" w:rsidRDefault="005C23DB" w:rsidP="0059027C">
      <w:pPr>
        <w:pStyle w:val="a4"/>
      </w:pPr>
      <w:r w:rsidRPr="00C63DCB">
        <w:rPr>
          <w:rStyle w:val="af6"/>
        </w:rPr>
        <w:t>namespace</w:t>
      </w:r>
      <w:r w:rsidRPr="000170D1">
        <w:t xml:space="preserve"> Data</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63DCB">
        <w:rPr>
          <w:rStyle w:val="af6"/>
        </w:rPr>
        <w:t>public class</w:t>
      </w:r>
      <w:r w:rsidRPr="000170D1">
        <w:t xml:space="preserve"> </w:t>
      </w:r>
      <w:r w:rsidRPr="00C63DCB">
        <w:rPr>
          <w:rStyle w:val="af5"/>
        </w:rPr>
        <w:t>XmlRepository</w:t>
      </w:r>
      <w:r w:rsidRPr="000170D1">
        <w:t xml:space="preserve"> : </w:t>
      </w:r>
      <w:r w:rsidRPr="00C63DCB">
        <w:rPr>
          <w:rStyle w:val="af5"/>
        </w:rPr>
        <w:t>IRepository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63DCB">
        <w:rPr>
          <w:rStyle w:val="af6"/>
        </w:rPr>
        <w:t>public</w:t>
      </w:r>
      <w:r w:rsidRPr="000170D1">
        <w:t xml:space="preserve"> </w:t>
      </w:r>
      <w:r w:rsidRPr="00C63DCB">
        <w:rPr>
          <w:rStyle w:val="af5"/>
        </w:rPr>
        <w:t>Person</w:t>
      </w:r>
      <w:r w:rsidRPr="000170D1">
        <w:t xml:space="preserve"> Load(</w:t>
      </w:r>
      <w:r w:rsidRPr="00C63DCB">
        <w:rPr>
          <w:rStyle w:val="af6"/>
        </w:rPr>
        <w:t>int</w:t>
      </w:r>
      <w:r w:rsidRPr="000170D1">
        <w:t xml:space="preserve"> id)</w:t>
      </w:r>
    </w:p>
    <w:p w:rsidR="005C23DB" w:rsidRPr="000170D1" w:rsidRDefault="005C23DB" w:rsidP="0059027C">
      <w:pPr>
        <w:pStyle w:val="a4"/>
      </w:pPr>
      <w:r w:rsidRPr="000170D1">
        <w:lastRenderedPageBreak/>
        <w:t xml:space="preserve">        {</w:t>
      </w:r>
    </w:p>
    <w:p w:rsidR="005C23DB" w:rsidRPr="000170D1" w:rsidRDefault="005C23DB" w:rsidP="0059027C">
      <w:pPr>
        <w:pStyle w:val="a4"/>
      </w:pPr>
      <w:r w:rsidRPr="000170D1">
        <w:t xml:space="preserve">            </w:t>
      </w:r>
      <w:r w:rsidRPr="00C63DCB">
        <w:rPr>
          <w:rStyle w:val="af6"/>
        </w:rPr>
        <w:t>var</w:t>
      </w:r>
      <w:r w:rsidRPr="000170D1">
        <w:t xml:space="preserve"> ds = </w:t>
      </w:r>
      <w:r w:rsidRPr="00C63DCB">
        <w:rPr>
          <w:rStyle w:val="af6"/>
        </w:rPr>
        <w:t>new</w:t>
      </w:r>
      <w:r w:rsidRPr="000170D1">
        <w:t xml:space="preserve"> </w:t>
      </w:r>
      <w:r w:rsidRPr="00C63DCB">
        <w:rPr>
          <w:rStyle w:val="af5"/>
        </w:rPr>
        <w:t>DataContractSerializer</w:t>
      </w:r>
      <w:r w:rsidRPr="000170D1">
        <w:t>(</w:t>
      </w:r>
      <w:r w:rsidRPr="00C63DCB">
        <w:rPr>
          <w:rStyle w:val="af6"/>
        </w:rPr>
        <w:t>typeof</w:t>
      </w:r>
      <w:r w:rsidRPr="000170D1">
        <w:t xml:space="preserve"> (</w:t>
      </w:r>
      <w:r w:rsidRPr="00C63DCB">
        <w:rPr>
          <w:rStyle w:val="af5"/>
        </w:rPr>
        <w:t>Person</w:t>
      </w:r>
      <w:r w:rsidRPr="000170D1">
        <w:t>));</w:t>
      </w:r>
    </w:p>
    <w:p w:rsidR="005C23DB" w:rsidRPr="000170D1" w:rsidRDefault="005C23DB" w:rsidP="0059027C">
      <w:pPr>
        <w:pStyle w:val="a4"/>
      </w:pPr>
      <w:r w:rsidRPr="000170D1">
        <w:t xml:space="preserve">            </w:t>
      </w:r>
      <w:r w:rsidRPr="00C63DCB">
        <w:rPr>
          <w:rStyle w:val="af6"/>
        </w:rPr>
        <w:t>using</w:t>
      </w:r>
      <w:r w:rsidRPr="000170D1">
        <w:t xml:space="preserve"> (</w:t>
      </w:r>
      <w:r w:rsidRPr="00C63DCB">
        <w:rPr>
          <w:rStyle w:val="af5"/>
        </w:rPr>
        <w:t>Stream</w:t>
      </w:r>
      <w:r w:rsidRPr="000170D1">
        <w:t xml:space="preserve"> s = </w:t>
      </w:r>
      <w:r w:rsidRPr="00C63DCB">
        <w:rPr>
          <w:rStyle w:val="af5"/>
        </w:rPr>
        <w:t>File</w:t>
      </w:r>
      <w:r w:rsidRPr="000170D1">
        <w:t>.OpenRead(CreateName(id)))</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63DCB">
        <w:rPr>
          <w:rStyle w:val="af6"/>
        </w:rPr>
        <w:t>return</w:t>
      </w:r>
      <w:r w:rsidRPr="000170D1">
        <w:t xml:space="preserve"> (</w:t>
      </w:r>
      <w:r w:rsidRPr="00C63DCB">
        <w:rPr>
          <w:rStyle w:val="af5"/>
        </w:rPr>
        <w:t>Person</w:t>
      </w:r>
      <w:r w:rsidRPr="000170D1">
        <w:t>) ds.ReadObject(s);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C63DCB">
        <w:rPr>
          <w:rStyle w:val="af6"/>
        </w:rPr>
        <w:t>public void</w:t>
      </w:r>
      <w:r w:rsidRPr="000170D1">
        <w:t xml:space="preserve"> Save(</w:t>
      </w:r>
      <w:r w:rsidRPr="00C63DCB">
        <w:rPr>
          <w:rStyle w:val="af5"/>
        </w:rPr>
        <w:t>Person</w:t>
      </w:r>
      <w:r w:rsidRPr="000170D1">
        <w:t xml:space="preserve"> person)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63DCB">
        <w:rPr>
          <w:rStyle w:val="af6"/>
        </w:rPr>
        <w:t>var</w:t>
      </w:r>
      <w:r w:rsidRPr="000170D1">
        <w:t xml:space="preserve"> ds = </w:t>
      </w:r>
      <w:r w:rsidRPr="00C63DCB">
        <w:rPr>
          <w:rStyle w:val="af6"/>
        </w:rPr>
        <w:t>new</w:t>
      </w:r>
      <w:r w:rsidRPr="000170D1">
        <w:t xml:space="preserve"> </w:t>
      </w:r>
      <w:r w:rsidRPr="00C63DCB">
        <w:rPr>
          <w:rStyle w:val="af5"/>
        </w:rPr>
        <w:t>DataContractSerializer</w:t>
      </w:r>
      <w:r w:rsidRPr="000170D1">
        <w:t>(</w:t>
      </w:r>
      <w:r w:rsidRPr="00C63DCB">
        <w:rPr>
          <w:rStyle w:val="af6"/>
        </w:rPr>
        <w:t>typeof</w:t>
      </w:r>
      <w:r w:rsidRPr="000170D1">
        <w:t xml:space="preserve"> (</w:t>
      </w:r>
      <w:r w:rsidRPr="00C63DCB">
        <w:rPr>
          <w:rStyle w:val="af5"/>
        </w:rPr>
        <w:t>Person</w:t>
      </w:r>
      <w:r w:rsidRPr="000170D1">
        <w:t>));</w:t>
      </w:r>
    </w:p>
    <w:p w:rsidR="005C23DB" w:rsidRPr="000170D1" w:rsidRDefault="005C23DB" w:rsidP="0059027C">
      <w:pPr>
        <w:pStyle w:val="a4"/>
      </w:pPr>
      <w:r w:rsidRPr="000170D1">
        <w:t xml:space="preserve">            </w:t>
      </w:r>
      <w:r w:rsidRPr="00C63DCB">
        <w:rPr>
          <w:rStyle w:val="af6"/>
        </w:rPr>
        <w:t>using</w:t>
      </w:r>
      <w:r w:rsidRPr="000170D1">
        <w:t xml:space="preserve"> (</w:t>
      </w:r>
      <w:r w:rsidRPr="00C63DCB">
        <w:rPr>
          <w:rStyle w:val="af5"/>
        </w:rPr>
        <w:t>Stream</w:t>
      </w:r>
      <w:r w:rsidRPr="000170D1">
        <w:t xml:space="preserve"> s = </w:t>
      </w:r>
      <w:r w:rsidRPr="00C63DCB">
        <w:rPr>
          <w:rStyle w:val="af5"/>
        </w:rPr>
        <w:t>File</w:t>
      </w:r>
      <w:r w:rsidRPr="000170D1">
        <w:t>.OpenWrite(CreateName(person.Id)))</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ds.WriteObject(s, person);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C63DCB">
        <w:rPr>
          <w:rStyle w:val="af6"/>
        </w:rPr>
        <w:t>private string</w:t>
      </w:r>
      <w:r w:rsidRPr="000170D1">
        <w:t xml:space="preserve"> CreateName(</w:t>
      </w:r>
      <w:r w:rsidRPr="00C63DCB">
        <w:rPr>
          <w:rStyle w:val="af6"/>
        </w:rPr>
        <w:t>int</w:t>
      </w:r>
      <w:r w:rsidRPr="000170D1">
        <w:t xml:space="preserve"> id)</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r w:rsidRPr="00C63DCB">
        <w:rPr>
          <w:rStyle w:val="af6"/>
        </w:rPr>
        <w:t>return</w:t>
      </w:r>
      <w:r w:rsidRPr="005C6AE4">
        <w:rPr>
          <w:lang w:val="ru-RU"/>
        </w:rPr>
        <w:t xml:space="preserve"> </w:t>
      </w:r>
      <w:r>
        <w:t>id</w:t>
      </w:r>
      <w:r w:rsidRPr="005C6AE4">
        <w:rPr>
          <w:lang w:val="ru-RU"/>
        </w:rPr>
        <w:t>.</w:t>
      </w:r>
      <w:r>
        <w:t>ToString</w:t>
      </w:r>
      <w:r w:rsidRPr="005C6AE4">
        <w:rPr>
          <w:lang w:val="ru-RU"/>
        </w:rPr>
        <w:t xml:space="preserve">() + </w:t>
      </w:r>
      <w:r w:rsidRPr="003B625B">
        <w:rPr>
          <w:rStyle w:val="af7"/>
          <w:lang w:val="ru-RU"/>
        </w:rPr>
        <w:t>".</w:t>
      </w:r>
      <w:r w:rsidRPr="00C63DCB">
        <w:rPr>
          <w:rStyle w:val="af7"/>
        </w:rPr>
        <w:t>xml</w:t>
      </w:r>
      <w:r w:rsidRPr="003B625B">
        <w:rPr>
          <w:rStyle w:val="af7"/>
          <w:lang w:val="ru-RU"/>
        </w:rPr>
        <w:t>"</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 xml:space="preserve">Теперь создадим консольное приложение </w:t>
      </w:r>
      <w:r w:rsidRPr="00C63DCB">
        <w:rPr>
          <w:rStyle w:val="a9"/>
        </w:rPr>
        <w:t>MainApp.exe</w:t>
      </w:r>
      <w:r>
        <w:t xml:space="preserve">, которое записывает и читает объекты </w:t>
      </w:r>
      <w:r w:rsidRPr="00C63DCB">
        <w:rPr>
          <w:rStyle w:val="af5"/>
        </w:rPr>
        <w:t>Person</w:t>
      </w:r>
      <w:r>
        <w:t xml:space="preserve">. Этот приложение ссылается на сборку </w:t>
      </w:r>
      <w:r w:rsidRPr="00C63DCB">
        <w:rPr>
          <w:rStyle w:val="a9"/>
        </w:rPr>
        <w:t>Domain.dll</w:t>
      </w:r>
      <w:r>
        <w:t xml:space="preserve">, а со сборкой </w:t>
      </w:r>
      <w:r w:rsidRPr="00C63DCB">
        <w:rPr>
          <w:rStyle w:val="a9"/>
        </w:rPr>
        <w:t>Data.dll</w:t>
      </w:r>
      <w:r>
        <w:t xml:space="preserve"> будет работать опосредованно, без прямых ссылок. Такая архитектура позволит подменять механизм сохранения объектов </w:t>
      </w:r>
      <w:r w:rsidRPr="00C63DCB">
        <w:rPr>
          <w:rStyle w:val="af5"/>
        </w:rPr>
        <w:t>Person</w:t>
      </w:r>
      <w:r>
        <w:t xml:space="preserve">, заменяя сборку </w:t>
      </w:r>
      <w:r w:rsidRPr="00C63DCB">
        <w:rPr>
          <w:rStyle w:val="a9"/>
        </w:rPr>
        <w:t>Data.dll</w:t>
      </w:r>
      <w:r>
        <w:t xml:space="preserve"> другой реализацией интерфейса </w:t>
      </w:r>
      <w:r w:rsidRPr="00C63DCB">
        <w:rPr>
          <w:rStyle w:val="af5"/>
        </w:rPr>
        <w:t>IRepository</w:t>
      </w:r>
      <w:r>
        <w:t>.</w:t>
      </w:r>
    </w:p>
    <w:p w:rsidR="005C23DB" w:rsidRDefault="002A62C1" w:rsidP="00586C22">
      <w:pPr>
        <w:pStyle w:val="af"/>
      </w:pPr>
      <w:r>
        <w:rPr>
          <w:noProof/>
        </w:rPr>
        <w:drawing>
          <wp:inline distT="0" distB="0" distL="0" distR="0">
            <wp:extent cx="4086000" cy="218160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Domain.emz"/>
                    <pic:cNvPicPr/>
                  </pic:nvPicPr>
                  <pic:blipFill>
                    <a:blip r:embed="rId18">
                      <a:extLst>
                        <a:ext uri="{28A0092B-C50C-407E-A947-70E740481C1C}">
                          <a14:useLocalDpi xmlns:a14="http://schemas.microsoft.com/office/drawing/2010/main" val="0"/>
                        </a:ext>
                      </a:extLst>
                    </a:blip>
                    <a:stretch>
                      <a:fillRect/>
                    </a:stretch>
                  </pic:blipFill>
                  <pic:spPr>
                    <a:xfrm>
                      <a:off x="0" y="0"/>
                      <a:ext cx="4086000" cy="2181600"/>
                    </a:xfrm>
                    <a:prstGeom prst="rect">
                      <a:avLst/>
                    </a:prstGeom>
                  </pic:spPr>
                </pic:pic>
              </a:graphicData>
            </a:graphic>
          </wp:inline>
        </w:drawing>
      </w:r>
    </w:p>
    <w:p w:rsidR="005C23DB" w:rsidRDefault="005C23DB" w:rsidP="00586C22">
      <w:pPr>
        <w:pStyle w:val="af"/>
      </w:pPr>
      <w:r>
        <w:t xml:space="preserve">Рис. 10. Архитектура примера для работы с объектами </w:t>
      </w:r>
      <w:r w:rsidRPr="00586C22">
        <w:rPr>
          <w:rStyle w:val="af5"/>
        </w:rPr>
        <w:t>Person</w:t>
      </w:r>
      <w:r>
        <w:t>.</w:t>
      </w:r>
    </w:p>
    <w:p w:rsidR="005C23DB" w:rsidRDefault="005C23DB" w:rsidP="005C23DB">
      <w:r>
        <w:t xml:space="preserve">Применим позднее связывание для работы с типами из сборки </w:t>
      </w:r>
      <w:r w:rsidRPr="00C63DCB">
        <w:rPr>
          <w:rStyle w:val="a9"/>
        </w:rPr>
        <w:t>Data.dll</w:t>
      </w:r>
      <w:r>
        <w:t xml:space="preserve">. Первый этап позднего связывания – загрузка в память сборки с типом – выполняется при помощи метода </w:t>
      </w:r>
      <w:r w:rsidRPr="00C63DCB">
        <w:rPr>
          <w:rStyle w:val="af5"/>
        </w:rPr>
        <w:t>Assembly</w:t>
      </w:r>
      <w:r w:rsidRPr="00C63DCB">
        <w:rPr>
          <w:rStyle w:val="a9"/>
        </w:rPr>
        <w:t>.Load()</w:t>
      </w:r>
      <w:r>
        <w:t xml:space="preserve">. Для указания имени сборки можно использовать простую строку или объект класса </w:t>
      </w:r>
      <w:r w:rsidRPr="00C63DCB">
        <w:rPr>
          <w:rStyle w:val="af5"/>
        </w:rPr>
        <w:t>AssemblyName</w:t>
      </w:r>
      <w:r>
        <w:t>.</w:t>
      </w:r>
    </w:p>
    <w:p w:rsidR="005C23DB" w:rsidRPr="00C63DCB" w:rsidRDefault="005C23DB" w:rsidP="0059027C">
      <w:pPr>
        <w:pStyle w:val="a4"/>
        <w:rPr>
          <w:rStyle w:val="af4"/>
        </w:rPr>
      </w:pPr>
      <w:r w:rsidRPr="00C63DCB">
        <w:rPr>
          <w:rStyle w:val="af4"/>
        </w:rPr>
        <w:lastRenderedPageBreak/>
        <w:t>// имя сборки обычно хранят в файле конфигурации</w:t>
      </w:r>
    </w:p>
    <w:p w:rsidR="005C23DB" w:rsidRPr="000170D1" w:rsidRDefault="005C23DB" w:rsidP="0059027C">
      <w:pPr>
        <w:pStyle w:val="a4"/>
      </w:pPr>
      <w:r w:rsidRPr="00C63DCB">
        <w:rPr>
          <w:rStyle w:val="af6"/>
        </w:rPr>
        <w:t>var</w:t>
      </w:r>
      <w:r w:rsidRPr="000170D1">
        <w:t xml:space="preserve"> assemblyName = </w:t>
      </w:r>
      <w:r w:rsidRPr="00C63DCB">
        <w:rPr>
          <w:rStyle w:val="af6"/>
        </w:rPr>
        <w:t>new</w:t>
      </w:r>
      <w:r w:rsidRPr="000170D1">
        <w:t xml:space="preserve"> </w:t>
      </w:r>
      <w:r w:rsidRPr="00C63DCB">
        <w:rPr>
          <w:rStyle w:val="af5"/>
        </w:rPr>
        <w:t>AssemblyName</w:t>
      </w:r>
      <w:r w:rsidRPr="000170D1">
        <w:t>(</w:t>
      </w:r>
      <w:r w:rsidRPr="00C63DCB">
        <w:rPr>
          <w:rStyle w:val="af7"/>
        </w:rPr>
        <w:t>"Data"</w:t>
      </w:r>
      <w:r w:rsidRPr="000170D1">
        <w:t>);</w:t>
      </w:r>
    </w:p>
    <w:p w:rsidR="005C23DB" w:rsidRPr="000170D1" w:rsidRDefault="005C23DB" w:rsidP="0059027C">
      <w:pPr>
        <w:pStyle w:val="a4"/>
      </w:pPr>
      <w:r w:rsidRPr="00C63DCB">
        <w:rPr>
          <w:rStyle w:val="af6"/>
        </w:rPr>
        <w:t>try</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63DCB">
        <w:rPr>
          <w:rStyle w:val="af5"/>
        </w:rPr>
        <w:t>Assembly</w:t>
      </w:r>
      <w:r w:rsidRPr="000170D1">
        <w:t xml:space="preserve"> assembly = </w:t>
      </w:r>
      <w:r w:rsidRPr="00C63DCB">
        <w:rPr>
          <w:rStyle w:val="af5"/>
        </w:rPr>
        <w:t>Assembly</w:t>
      </w:r>
      <w:r w:rsidRPr="000170D1">
        <w:t>.Load(assemblyName);</w:t>
      </w:r>
    </w:p>
    <w:p w:rsidR="005C23DB" w:rsidRPr="00C63DCB" w:rsidRDefault="005C23DB" w:rsidP="0059027C">
      <w:pPr>
        <w:pStyle w:val="a4"/>
        <w:rPr>
          <w:rStyle w:val="af4"/>
        </w:rPr>
      </w:pPr>
      <w:r w:rsidRPr="000170D1">
        <w:t xml:space="preserve">    </w:t>
      </w:r>
      <w:r w:rsidRPr="00C63DCB">
        <w:rPr>
          <w:rStyle w:val="af4"/>
        </w:rPr>
        <w:t>// здесь поместим код создания объекта</w:t>
      </w:r>
    </w:p>
    <w:p w:rsidR="005C23DB" w:rsidRPr="005C6AE4" w:rsidRDefault="005C23DB" w:rsidP="0059027C">
      <w:pPr>
        <w:pStyle w:val="a4"/>
        <w:rPr>
          <w:lang w:val="ru-RU"/>
        </w:rPr>
      </w:pPr>
      <w:r w:rsidRPr="005C6AE4">
        <w:rPr>
          <w:lang w:val="ru-RU"/>
        </w:rPr>
        <w:t>}</w:t>
      </w:r>
    </w:p>
    <w:p w:rsidR="005C23DB" w:rsidRPr="000170D1" w:rsidRDefault="005C23DB" w:rsidP="0059027C">
      <w:pPr>
        <w:pStyle w:val="a4"/>
      </w:pPr>
      <w:r w:rsidRPr="00C63DCB">
        <w:rPr>
          <w:rStyle w:val="af6"/>
        </w:rPr>
        <w:t>catch</w:t>
      </w:r>
      <w:r w:rsidRPr="000170D1">
        <w:t xml:space="preserve"> (</w:t>
      </w:r>
      <w:r w:rsidRPr="00C63DCB">
        <w:rPr>
          <w:rStyle w:val="af5"/>
        </w:rPr>
        <w:t>FileNotFoundException</w:t>
      </w:r>
      <w:r w:rsidRPr="000170D1">
        <w:t>)</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63DCB">
        <w:rPr>
          <w:rStyle w:val="af5"/>
        </w:rPr>
        <w:t>Console</w:t>
      </w:r>
      <w:r w:rsidRPr="000170D1">
        <w:t>.WriteLine(</w:t>
      </w:r>
      <w:r w:rsidRPr="00C63DCB">
        <w:rPr>
          <w:rStyle w:val="af7"/>
        </w:rPr>
        <w:t>"Data.dll was not found"</w:t>
      </w:r>
      <w:r w:rsidRPr="000170D1">
        <w:t>);</w:t>
      </w:r>
    </w:p>
    <w:p w:rsidR="005C23DB" w:rsidRPr="005C6AE4" w:rsidRDefault="005C23DB" w:rsidP="0059027C">
      <w:pPr>
        <w:pStyle w:val="a4"/>
        <w:rPr>
          <w:lang w:val="ru-RU"/>
        </w:rPr>
      </w:pPr>
      <w:r w:rsidRPr="005C6AE4">
        <w:rPr>
          <w:lang w:val="ru-RU"/>
        </w:rPr>
        <w:t>}</w:t>
      </w:r>
    </w:p>
    <w:p w:rsidR="005C23DB" w:rsidRDefault="005C23DB" w:rsidP="005C23DB">
      <w:r>
        <w:t xml:space="preserve">После загрузки сборки создадим объект требуемого типа. Для этого можно воспользоваться статическим методом </w:t>
      </w:r>
      <w:r w:rsidRPr="00C63DCB">
        <w:rPr>
          <w:rStyle w:val="af5"/>
        </w:rPr>
        <w:t>Activator</w:t>
      </w:r>
      <w:r w:rsidRPr="00C63DCB">
        <w:rPr>
          <w:rStyle w:val="a9"/>
        </w:rPr>
        <w:t>.CreateInstance()</w:t>
      </w:r>
      <w:r>
        <w:t xml:space="preserve"> или экземплярным методом класса </w:t>
      </w:r>
      <w:r w:rsidRPr="00C63DCB">
        <w:rPr>
          <w:rStyle w:val="af5"/>
        </w:rPr>
        <w:t>Assembly</w:t>
      </w:r>
      <w:r>
        <w:t xml:space="preserve"> с тем же именем:</w:t>
      </w:r>
    </w:p>
    <w:p w:rsidR="005C23DB" w:rsidRPr="00C63DCB" w:rsidRDefault="005C23DB" w:rsidP="0059027C">
      <w:pPr>
        <w:pStyle w:val="a4"/>
        <w:rPr>
          <w:rStyle w:val="af4"/>
        </w:rPr>
      </w:pPr>
      <w:r w:rsidRPr="00C63DCB">
        <w:rPr>
          <w:rStyle w:val="af4"/>
        </w:rPr>
        <w:t>// имя типа обычно хранят в файле конфигурации</w:t>
      </w:r>
    </w:p>
    <w:p w:rsidR="005C23DB" w:rsidRPr="000170D1" w:rsidRDefault="005C23DB" w:rsidP="0059027C">
      <w:pPr>
        <w:pStyle w:val="a4"/>
      </w:pPr>
      <w:r w:rsidRPr="00C63DCB">
        <w:rPr>
          <w:rStyle w:val="af5"/>
        </w:rPr>
        <w:t>Type</w:t>
      </w:r>
      <w:r w:rsidRPr="000170D1">
        <w:t xml:space="preserve"> type = assembly.GetType(</w:t>
      </w:r>
      <w:r w:rsidRPr="00C63DCB">
        <w:rPr>
          <w:rStyle w:val="af7"/>
        </w:rPr>
        <w:t>"Data.XmlRepository"</w:t>
      </w:r>
      <w:r w:rsidRPr="000170D1">
        <w:t>);</w:t>
      </w:r>
    </w:p>
    <w:p w:rsidR="005C23DB" w:rsidRPr="000170D1" w:rsidRDefault="005C23DB" w:rsidP="0059027C">
      <w:pPr>
        <w:pStyle w:val="a4"/>
      </w:pPr>
      <w:r w:rsidRPr="00C63DCB">
        <w:rPr>
          <w:rStyle w:val="af6"/>
        </w:rPr>
        <w:t>var</w:t>
      </w:r>
      <w:r w:rsidRPr="000170D1">
        <w:t xml:space="preserve"> repository = (</w:t>
      </w:r>
      <w:r w:rsidRPr="00C63DCB">
        <w:rPr>
          <w:rStyle w:val="af5"/>
        </w:rPr>
        <w:t>IRepository</w:t>
      </w:r>
      <w:r w:rsidRPr="000170D1">
        <w:t xml:space="preserve">) </w:t>
      </w:r>
      <w:r w:rsidRPr="00C63DCB">
        <w:rPr>
          <w:rStyle w:val="af5"/>
        </w:rPr>
        <w:t>Activator</w:t>
      </w:r>
      <w:r w:rsidRPr="000170D1">
        <w:t>.CreateInstance(type);</w:t>
      </w:r>
    </w:p>
    <w:p w:rsidR="005C23DB" w:rsidRDefault="005C23DB" w:rsidP="005C23DB">
      <w:r>
        <w:t xml:space="preserve">Методы </w:t>
      </w:r>
      <w:r w:rsidRPr="00C63DCB">
        <w:rPr>
          <w:rStyle w:val="a9"/>
        </w:rPr>
        <w:t>CreateInstance()</w:t>
      </w:r>
      <w:r>
        <w:t xml:space="preserve"> имеют множество перегрузок. Например, существует версия метода, принимающая массив объектов – аргументы конструктора создаваемого типа.</w:t>
      </w:r>
    </w:p>
    <w:p w:rsidR="005C23DB" w:rsidRDefault="005C23DB" w:rsidP="005C23DB">
      <w:r>
        <w:t xml:space="preserve">В нашем примере известно, что созданный объект реализует интерфейс </w:t>
      </w:r>
      <w:r w:rsidRPr="00C63DCB">
        <w:rPr>
          <w:rStyle w:val="af5"/>
        </w:rPr>
        <w:t>IRepository</w:t>
      </w:r>
      <w:r>
        <w:t>, поэтому можно вызывать методы объекта обычным способом:</w:t>
      </w:r>
    </w:p>
    <w:p w:rsidR="005C23DB" w:rsidRPr="000170D1" w:rsidRDefault="005C23DB" w:rsidP="0059027C">
      <w:pPr>
        <w:pStyle w:val="a4"/>
      </w:pPr>
      <w:r w:rsidRPr="00C63DCB">
        <w:rPr>
          <w:rStyle w:val="af6"/>
        </w:rPr>
        <w:t>var</w:t>
      </w:r>
      <w:r w:rsidRPr="000170D1">
        <w:t xml:space="preserve"> person = </w:t>
      </w:r>
      <w:r w:rsidRPr="00C63DCB">
        <w:rPr>
          <w:rStyle w:val="af6"/>
        </w:rPr>
        <w:t>new</w:t>
      </w:r>
      <w:r w:rsidRPr="000170D1">
        <w:t xml:space="preserve"> </w:t>
      </w:r>
      <w:r w:rsidRPr="00C63DCB">
        <w:rPr>
          <w:rStyle w:val="af5"/>
        </w:rPr>
        <w:t>Person</w:t>
      </w:r>
      <w:r w:rsidRPr="000170D1">
        <w:t xml:space="preserve"> {Id = 12, Name = </w:t>
      </w:r>
      <w:r w:rsidRPr="00C63DCB">
        <w:rPr>
          <w:rStyle w:val="af7"/>
        </w:rPr>
        <w:t>"John Doe"</w:t>
      </w:r>
      <w:r w:rsidRPr="000170D1">
        <w:t>};</w:t>
      </w:r>
    </w:p>
    <w:p w:rsidR="005C23DB" w:rsidRPr="000170D1" w:rsidRDefault="005C23DB" w:rsidP="0059027C">
      <w:pPr>
        <w:pStyle w:val="a4"/>
      </w:pPr>
      <w:r w:rsidRPr="000170D1">
        <w:t>repository.Save(person);</w:t>
      </w:r>
    </w:p>
    <w:p w:rsidR="005C23DB" w:rsidRPr="000170D1" w:rsidRDefault="005C23DB" w:rsidP="0059027C">
      <w:pPr>
        <w:pStyle w:val="a4"/>
      </w:pPr>
      <w:r w:rsidRPr="005549AE">
        <w:rPr>
          <w:rStyle w:val="af5"/>
        </w:rPr>
        <w:t>Person</w:t>
      </w:r>
      <w:r w:rsidRPr="000170D1">
        <w:t xml:space="preserve"> clone = repository.Load(12);</w:t>
      </w:r>
    </w:p>
    <w:p w:rsidR="005C23DB" w:rsidRDefault="005C23DB" w:rsidP="005C23DB">
      <w:r>
        <w:t xml:space="preserve">Если при создании приложения нет информации об интерфейсе объекта, методы объекта можно вызвать альтернативными способами. Например, класс </w:t>
      </w:r>
      <w:r w:rsidRPr="005549AE">
        <w:rPr>
          <w:rStyle w:val="af5"/>
        </w:rPr>
        <w:t>MethodInfo</w:t>
      </w:r>
      <w:r>
        <w:t xml:space="preserve"> содержит экземплярный метод </w:t>
      </w:r>
      <w:r w:rsidRPr="005549AE">
        <w:rPr>
          <w:rStyle w:val="a9"/>
        </w:rPr>
        <w:t>Invoke()</w:t>
      </w:r>
      <w:r>
        <w:t>. Его аргументы – целевой объект вызова и массив аргументов метода:</w:t>
      </w:r>
    </w:p>
    <w:p w:rsidR="005C23DB" w:rsidRPr="005549AE" w:rsidRDefault="005C23DB" w:rsidP="0059027C">
      <w:pPr>
        <w:pStyle w:val="a4"/>
        <w:rPr>
          <w:rStyle w:val="af4"/>
        </w:rPr>
      </w:pPr>
      <w:r w:rsidRPr="005549AE">
        <w:rPr>
          <w:rStyle w:val="af4"/>
        </w:rPr>
        <w:t>// модификация двух предыдущих фрагментов кода</w:t>
      </w:r>
    </w:p>
    <w:p w:rsidR="005C23DB" w:rsidRPr="005C6AE4" w:rsidRDefault="005C23DB" w:rsidP="0059027C">
      <w:pPr>
        <w:pStyle w:val="a4"/>
        <w:rPr>
          <w:lang w:val="ru-RU"/>
        </w:rPr>
      </w:pPr>
      <w:r w:rsidRPr="005549AE">
        <w:rPr>
          <w:rStyle w:val="af5"/>
        </w:rPr>
        <w:t>Type</w:t>
      </w:r>
      <w:r w:rsidRPr="005C6AE4">
        <w:rPr>
          <w:lang w:val="ru-RU"/>
        </w:rPr>
        <w:t xml:space="preserve"> </w:t>
      </w:r>
      <w:r>
        <w:t>type</w:t>
      </w:r>
      <w:r w:rsidRPr="005C6AE4">
        <w:rPr>
          <w:lang w:val="ru-RU"/>
        </w:rPr>
        <w:t xml:space="preserve"> = </w:t>
      </w:r>
      <w:r>
        <w:t>assembly</w:t>
      </w:r>
      <w:r w:rsidRPr="005C6AE4">
        <w:rPr>
          <w:lang w:val="ru-RU"/>
        </w:rPr>
        <w:t>.</w:t>
      </w:r>
      <w:r>
        <w:t>GetType</w:t>
      </w:r>
      <w:r w:rsidRPr="005C6AE4">
        <w:rPr>
          <w:lang w:val="ru-RU"/>
        </w:rPr>
        <w:t>(</w:t>
      </w:r>
      <w:r w:rsidRPr="003B625B">
        <w:rPr>
          <w:rStyle w:val="af7"/>
          <w:lang w:val="ru-RU"/>
        </w:rPr>
        <w:t>"</w:t>
      </w:r>
      <w:r w:rsidRPr="005549AE">
        <w:rPr>
          <w:rStyle w:val="af7"/>
        </w:rPr>
        <w:t>Data</w:t>
      </w:r>
      <w:r w:rsidRPr="003B625B">
        <w:rPr>
          <w:rStyle w:val="af7"/>
          <w:lang w:val="ru-RU"/>
        </w:rPr>
        <w:t>.</w:t>
      </w:r>
      <w:r w:rsidRPr="005549AE">
        <w:rPr>
          <w:rStyle w:val="af7"/>
        </w:rPr>
        <w:t>XmlRepository</w:t>
      </w:r>
      <w:r w:rsidRPr="003B625B">
        <w:rPr>
          <w:rStyle w:val="af7"/>
          <w:lang w:val="ru-RU"/>
        </w:rPr>
        <w:t>"</w:t>
      </w:r>
      <w:r w:rsidRPr="005C6AE4">
        <w:rPr>
          <w:lang w:val="ru-RU"/>
        </w:rPr>
        <w:t>);</w:t>
      </w:r>
    </w:p>
    <w:p w:rsidR="005C23DB" w:rsidRPr="000170D1" w:rsidRDefault="005C23DB" w:rsidP="0059027C">
      <w:pPr>
        <w:pStyle w:val="a4"/>
      </w:pPr>
      <w:r w:rsidRPr="005549AE">
        <w:rPr>
          <w:rStyle w:val="af6"/>
        </w:rPr>
        <w:t>object</w:t>
      </w:r>
      <w:r w:rsidRPr="000170D1">
        <w:t xml:space="preserve"> repository = </w:t>
      </w:r>
      <w:r w:rsidRPr="005549AE">
        <w:rPr>
          <w:rStyle w:val="af5"/>
        </w:rPr>
        <w:t>Activator</w:t>
      </w:r>
      <w:r w:rsidRPr="000170D1">
        <w:t>.CreateInstance(type);</w:t>
      </w:r>
    </w:p>
    <w:p w:rsidR="005C23DB" w:rsidRPr="000170D1" w:rsidRDefault="005C23DB" w:rsidP="0059027C">
      <w:pPr>
        <w:pStyle w:val="a4"/>
      </w:pPr>
    </w:p>
    <w:p w:rsidR="005C23DB" w:rsidRPr="000170D1" w:rsidRDefault="005C23DB" w:rsidP="0059027C">
      <w:pPr>
        <w:pStyle w:val="a4"/>
      </w:pPr>
      <w:r w:rsidRPr="005549AE">
        <w:rPr>
          <w:rStyle w:val="af5"/>
        </w:rPr>
        <w:t>MethodInfo</w:t>
      </w:r>
      <w:r w:rsidRPr="000170D1">
        <w:t xml:space="preserve"> mi = type.GetMethod(</w:t>
      </w:r>
      <w:r w:rsidRPr="005549AE">
        <w:rPr>
          <w:rStyle w:val="af7"/>
        </w:rPr>
        <w:t>"Load"</w:t>
      </w:r>
      <w:r w:rsidRPr="000170D1">
        <w:t>);</w:t>
      </w:r>
    </w:p>
    <w:p w:rsidR="005C23DB" w:rsidRPr="000170D1" w:rsidRDefault="005C23DB" w:rsidP="0059027C">
      <w:pPr>
        <w:pStyle w:val="a4"/>
      </w:pPr>
      <w:r w:rsidRPr="005549AE">
        <w:rPr>
          <w:rStyle w:val="af6"/>
        </w:rPr>
        <w:t>var</w:t>
      </w:r>
      <w:r w:rsidRPr="000170D1">
        <w:t xml:space="preserve"> person = (</w:t>
      </w:r>
      <w:r w:rsidRPr="005549AE">
        <w:rPr>
          <w:rStyle w:val="af5"/>
        </w:rPr>
        <w:t>Person</w:t>
      </w:r>
      <w:r w:rsidRPr="000170D1">
        <w:t xml:space="preserve">) mi.Invoke(repository, </w:t>
      </w:r>
      <w:r w:rsidRPr="005549AE">
        <w:rPr>
          <w:rStyle w:val="af6"/>
        </w:rPr>
        <w:t>new object</w:t>
      </w:r>
      <w:r w:rsidRPr="000170D1">
        <w:t>[] {12});</w:t>
      </w:r>
    </w:p>
    <w:p w:rsidR="005C23DB" w:rsidRDefault="005C23DB" w:rsidP="005C23DB">
      <w:r>
        <w:t>Вызов метода при помощи отражения – медленная операция. Если так планируется вызывать метод несколько раз, выгоднее создать объект делегата, инкапсулирующий метод:</w:t>
      </w:r>
    </w:p>
    <w:p w:rsidR="005C23DB" w:rsidRPr="000170D1" w:rsidRDefault="005C23DB" w:rsidP="0059027C">
      <w:pPr>
        <w:pStyle w:val="a4"/>
      </w:pPr>
      <w:r w:rsidRPr="005549AE">
        <w:rPr>
          <w:rStyle w:val="af5"/>
        </w:rPr>
        <w:t>MethodInfo</w:t>
      </w:r>
      <w:r w:rsidRPr="000170D1">
        <w:t xml:space="preserve"> mi = type.GetMethod(</w:t>
      </w:r>
      <w:r w:rsidRPr="005549AE">
        <w:rPr>
          <w:rStyle w:val="af7"/>
        </w:rPr>
        <w:t>"Load"</w:t>
      </w:r>
      <w:r w:rsidRPr="000170D1">
        <w:t>);</w:t>
      </w:r>
    </w:p>
    <w:p w:rsidR="005C23DB" w:rsidRPr="000170D1" w:rsidRDefault="005C23DB" w:rsidP="0059027C">
      <w:pPr>
        <w:pStyle w:val="a4"/>
      </w:pPr>
      <w:r w:rsidRPr="005549AE">
        <w:rPr>
          <w:rStyle w:val="af6"/>
        </w:rPr>
        <w:t>var</w:t>
      </w:r>
      <w:r w:rsidRPr="000170D1">
        <w:t xml:space="preserve"> load = (</w:t>
      </w:r>
      <w:r w:rsidRPr="005549AE">
        <w:rPr>
          <w:rStyle w:val="af5"/>
        </w:rPr>
        <w:t>Func</w:t>
      </w:r>
      <w:r w:rsidRPr="000170D1">
        <w:t>&lt;</w:t>
      </w:r>
      <w:r w:rsidRPr="005549AE">
        <w:rPr>
          <w:rStyle w:val="af6"/>
        </w:rPr>
        <w:t>int</w:t>
      </w:r>
      <w:r w:rsidRPr="000170D1">
        <w:t xml:space="preserve">, </w:t>
      </w:r>
      <w:r w:rsidRPr="005549AE">
        <w:rPr>
          <w:rStyle w:val="af5"/>
        </w:rPr>
        <w:t>Person</w:t>
      </w:r>
      <w:r w:rsidRPr="000170D1">
        <w:t xml:space="preserve">&gt;) </w:t>
      </w:r>
      <w:r w:rsidRPr="005549AE">
        <w:rPr>
          <w:rStyle w:val="af5"/>
        </w:rPr>
        <w:t>Delegate</w:t>
      </w:r>
      <w:r w:rsidRPr="000170D1">
        <w:t>.CreateDelegate(</w:t>
      </w:r>
    </w:p>
    <w:p w:rsidR="005C23DB" w:rsidRPr="000170D1" w:rsidRDefault="005C23DB" w:rsidP="005549AE">
      <w:pPr>
        <w:pStyle w:val="a4"/>
      </w:pPr>
      <w:r w:rsidRPr="000170D1">
        <w:t xml:space="preserve">                </w:t>
      </w:r>
      <w:r w:rsidRPr="005549AE">
        <w:rPr>
          <w:rStyle w:val="af6"/>
        </w:rPr>
        <w:t>typeof</w:t>
      </w:r>
      <w:r w:rsidRPr="000170D1">
        <w:t xml:space="preserve"> (</w:t>
      </w:r>
      <w:r w:rsidR="005549AE" w:rsidRPr="005549AE">
        <w:rPr>
          <w:rStyle w:val="af5"/>
        </w:rPr>
        <w:t>Func</w:t>
      </w:r>
      <w:r w:rsidR="005549AE" w:rsidRPr="000170D1">
        <w:t>&lt;</w:t>
      </w:r>
      <w:r w:rsidR="005549AE" w:rsidRPr="005549AE">
        <w:rPr>
          <w:rStyle w:val="af6"/>
        </w:rPr>
        <w:t>int</w:t>
      </w:r>
      <w:r w:rsidR="005549AE" w:rsidRPr="000170D1">
        <w:t xml:space="preserve">, </w:t>
      </w:r>
      <w:r w:rsidR="005549AE" w:rsidRPr="005549AE">
        <w:rPr>
          <w:rStyle w:val="af5"/>
        </w:rPr>
        <w:t>Person</w:t>
      </w:r>
      <w:r w:rsidR="005549AE" w:rsidRPr="000170D1">
        <w:t>&gt;</w:t>
      </w:r>
      <w:r w:rsidRPr="000170D1">
        <w:t>),</w:t>
      </w:r>
      <w:r w:rsidR="005549AE" w:rsidRPr="005549AE">
        <w:t xml:space="preserve"> </w:t>
      </w:r>
      <w:r w:rsidR="005549AE" w:rsidRPr="005549AE">
        <w:rPr>
          <w:rStyle w:val="af4"/>
          <w:lang w:val="en-US"/>
        </w:rPr>
        <w:t xml:space="preserve">// </w:t>
      </w:r>
      <w:r w:rsidR="005549AE" w:rsidRPr="005549AE">
        <w:rPr>
          <w:rStyle w:val="af4"/>
        </w:rPr>
        <w:t>тип</w:t>
      </w:r>
      <w:r w:rsidR="005549AE" w:rsidRPr="005549AE">
        <w:rPr>
          <w:rStyle w:val="af4"/>
          <w:lang w:val="en-US"/>
        </w:rPr>
        <w:t xml:space="preserve"> </w:t>
      </w:r>
      <w:r w:rsidR="005549AE" w:rsidRPr="005549AE">
        <w:rPr>
          <w:rStyle w:val="af4"/>
        </w:rPr>
        <w:t>делегата</w:t>
      </w:r>
    </w:p>
    <w:p w:rsidR="005C23DB" w:rsidRPr="005C6AE4" w:rsidRDefault="005C23DB" w:rsidP="005549AE">
      <w:pPr>
        <w:pStyle w:val="a4"/>
        <w:rPr>
          <w:lang w:val="ru-RU"/>
        </w:rPr>
      </w:pPr>
      <w:r w:rsidRPr="005549AE">
        <w:lastRenderedPageBreak/>
        <w:t xml:space="preserve">                </w:t>
      </w:r>
      <w:r>
        <w:t>repository</w:t>
      </w:r>
      <w:r w:rsidRPr="005C6AE4">
        <w:rPr>
          <w:lang w:val="ru-RU"/>
        </w:rPr>
        <w:t>,</w:t>
      </w:r>
      <w:r w:rsidR="005549AE">
        <w:rPr>
          <w:lang w:val="ru-RU"/>
        </w:rPr>
        <w:t xml:space="preserve">                 </w:t>
      </w:r>
      <w:r w:rsidR="005549AE" w:rsidRPr="005549AE">
        <w:rPr>
          <w:rStyle w:val="af4"/>
        </w:rPr>
        <w:t>// целевой объект</w:t>
      </w:r>
    </w:p>
    <w:p w:rsidR="005C23DB" w:rsidRPr="005C6AE4" w:rsidRDefault="005C23DB" w:rsidP="005549AE">
      <w:pPr>
        <w:pStyle w:val="a4"/>
        <w:rPr>
          <w:lang w:val="ru-RU"/>
        </w:rPr>
      </w:pPr>
      <w:r w:rsidRPr="005C6AE4">
        <w:rPr>
          <w:lang w:val="ru-RU"/>
        </w:rPr>
        <w:t xml:space="preserve">                </w:t>
      </w:r>
      <w:r>
        <w:t>mi</w:t>
      </w:r>
      <w:r w:rsidRPr="005C6AE4">
        <w:rPr>
          <w:lang w:val="ru-RU"/>
        </w:rPr>
        <w:t>);</w:t>
      </w:r>
      <w:r w:rsidR="005549AE">
        <w:rPr>
          <w:lang w:val="ru-RU"/>
        </w:rPr>
        <w:t xml:space="preserve">                        </w:t>
      </w:r>
      <w:r w:rsidR="005549AE" w:rsidRPr="005549AE">
        <w:rPr>
          <w:rStyle w:val="af4"/>
        </w:rPr>
        <w:t>// метаинформация метода</w:t>
      </w:r>
    </w:p>
    <w:p w:rsidR="005C23DB" w:rsidRPr="005C6AE4" w:rsidRDefault="005C23DB" w:rsidP="0059027C">
      <w:pPr>
        <w:pStyle w:val="a4"/>
        <w:rPr>
          <w:lang w:val="ru-RU"/>
        </w:rPr>
      </w:pPr>
      <w:r w:rsidRPr="005549AE">
        <w:rPr>
          <w:rStyle w:val="af5"/>
        </w:rPr>
        <w:t>Person</w:t>
      </w:r>
      <w:r w:rsidRPr="005C6AE4">
        <w:rPr>
          <w:lang w:val="ru-RU"/>
        </w:rPr>
        <w:t xml:space="preserve"> </w:t>
      </w:r>
      <w:r>
        <w:t>person</w:t>
      </w:r>
      <w:r w:rsidRPr="005C6AE4">
        <w:rPr>
          <w:lang w:val="ru-RU"/>
        </w:rPr>
        <w:t xml:space="preserve"> = </w:t>
      </w:r>
      <w:r>
        <w:t>load</w:t>
      </w:r>
      <w:r w:rsidRPr="005C6AE4">
        <w:rPr>
          <w:lang w:val="ru-RU"/>
        </w:rPr>
        <w:t>(12);</w:t>
      </w:r>
    </w:p>
    <w:p w:rsidR="005C23DB" w:rsidRDefault="005C23DB" w:rsidP="005C23DB">
      <w:r>
        <w:t xml:space="preserve">Механизм отражения позволяет не только исследовать готовые типы и выполнять для них позднее связывание, но и динамически создавать типы. Платформа .NET имеет средства генерации метаданных и инструкций языка CIL, сосредоточенные в пространстве имён </w:t>
      </w:r>
      <w:r w:rsidRPr="005549AE">
        <w:rPr>
          <w:rStyle w:val="a9"/>
        </w:rPr>
        <w:t>System.Reflection.Emit</w:t>
      </w:r>
      <w:r>
        <w:t>. Рассмотрим простой пример – создание сборки и класса с единственным методом</w:t>
      </w:r>
      <w:r w:rsidR="004B4637">
        <w:rPr>
          <w:rStyle w:val="ae"/>
        </w:rPr>
        <w:footnoteReference w:id="28"/>
      </w:r>
      <w:r>
        <w:t>.</w:t>
      </w:r>
    </w:p>
    <w:p w:rsidR="005C23DB" w:rsidRPr="005549AE" w:rsidRDefault="005C23DB" w:rsidP="0059027C">
      <w:pPr>
        <w:pStyle w:val="a4"/>
        <w:rPr>
          <w:rStyle w:val="af4"/>
        </w:rPr>
      </w:pPr>
      <w:r w:rsidRPr="005549AE">
        <w:rPr>
          <w:rStyle w:val="af4"/>
        </w:rPr>
        <w:t>// 1. Создадим сборку</w:t>
      </w:r>
    </w:p>
    <w:p w:rsidR="005C23DB" w:rsidRPr="005549AE" w:rsidRDefault="005C23DB" w:rsidP="0059027C">
      <w:pPr>
        <w:pStyle w:val="a4"/>
        <w:rPr>
          <w:rStyle w:val="af4"/>
        </w:rPr>
      </w:pPr>
      <w:r w:rsidRPr="005549AE">
        <w:rPr>
          <w:rStyle w:val="af4"/>
        </w:rPr>
        <w:t>// 1a. Для этого получим домен (о них будет рассказано позднее)</w:t>
      </w:r>
    </w:p>
    <w:p w:rsidR="005C23DB" w:rsidRPr="000170D1" w:rsidRDefault="005C23DB" w:rsidP="0059027C">
      <w:pPr>
        <w:pStyle w:val="a4"/>
      </w:pPr>
      <w:r w:rsidRPr="005549AE">
        <w:rPr>
          <w:rStyle w:val="af5"/>
        </w:rPr>
        <w:t>AppDomain</w:t>
      </w:r>
      <w:r w:rsidRPr="000170D1">
        <w:t xml:space="preserve"> domain = </w:t>
      </w:r>
      <w:r w:rsidRPr="005549AE">
        <w:rPr>
          <w:rStyle w:val="af5"/>
        </w:rPr>
        <w:t>AppDomain</w:t>
      </w:r>
      <w:r w:rsidRPr="000170D1">
        <w:t>.CurrentDomain;</w:t>
      </w:r>
    </w:p>
    <w:p w:rsidR="005C23DB" w:rsidRPr="000170D1" w:rsidRDefault="005C23DB" w:rsidP="0059027C">
      <w:pPr>
        <w:pStyle w:val="a4"/>
      </w:pPr>
    </w:p>
    <w:p w:rsidR="005C23DB" w:rsidRPr="003B625B" w:rsidRDefault="005C23DB" w:rsidP="0059027C">
      <w:pPr>
        <w:pStyle w:val="a4"/>
        <w:rPr>
          <w:rStyle w:val="af4"/>
          <w:lang w:val="en-US"/>
        </w:rPr>
      </w:pPr>
      <w:r w:rsidRPr="003B625B">
        <w:rPr>
          <w:rStyle w:val="af4"/>
          <w:lang w:val="en-US"/>
        </w:rPr>
        <w:t xml:space="preserve">// 1b. </w:t>
      </w:r>
      <w:r w:rsidRPr="005549AE">
        <w:rPr>
          <w:rStyle w:val="af4"/>
        </w:rPr>
        <w:t>Сформируем</w:t>
      </w:r>
      <w:r w:rsidRPr="003B625B">
        <w:rPr>
          <w:rStyle w:val="af4"/>
          <w:lang w:val="en-US"/>
        </w:rPr>
        <w:t xml:space="preserve"> </w:t>
      </w:r>
      <w:r w:rsidRPr="005549AE">
        <w:rPr>
          <w:rStyle w:val="af4"/>
        </w:rPr>
        <w:t>имя</w:t>
      </w:r>
      <w:r w:rsidRPr="003B625B">
        <w:rPr>
          <w:rStyle w:val="af4"/>
          <w:lang w:val="en-US"/>
        </w:rPr>
        <w:t xml:space="preserve"> </w:t>
      </w:r>
      <w:r w:rsidRPr="005549AE">
        <w:rPr>
          <w:rStyle w:val="af4"/>
        </w:rPr>
        <w:t>сборки</w:t>
      </w:r>
    </w:p>
    <w:p w:rsidR="005C23DB" w:rsidRPr="000170D1" w:rsidRDefault="005C23DB" w:rsidP="0059027C">
      <w:pPr>
        <w:pStyle w:val="a4"/>
      </w:pPr>
      <w:r w:rsidRPr="005549AE">
        <w:rPr>
          <w:rStyle w:val="af5"/>
        </w:rPr>
        <w:t>AssemblyName</w:t>
      </w:r>
      <w:r w:rsidRPr="000170D1">
        <w:t xml:space="preserve"> name = </w:t>
      </w:r>
      <w:r w:rsidRPr="005549AE">
        <w:rPr>
          <w:rStyle w:val="af6"/>
        </w:rPr>
        <w:t>new</w:t>
      </w:r>
      <w:r w:rsidRPr="000170D1">
        <w:t xml:space="preserve"> </w:t>
      </w:r>
      <w:r w:rsidRPr="005549AE">
        <w:rPr>
          <w:rStyle w:val="af5"/>
        </w:rPr>
        <w:t>AssemblyName</w:t>
      </w:r>
      <w:r w:rsidRPr="000170D1">
        <w:t>(</w:t>
      </w:r>
      <w:r w:rsidRPr="005549AE">
        <w:rPr>
          <w:rStyle w:val="af7"/>
        </w:rPr>
        <w:t>"Library"</w:t>
      </w:r>
      <w:r w:rsidRPr="000170D1">
        <w:t>);</w:t>
      </w:r>
    </w:p>
    <w:p w:rsidR="005C23DB" w:rsidRPr="000170D1" w:rsidRDefault="005C23DB" w:rsidP="0059027C">
      <w:pPr>
        <w:pStyle w:val="a4"/>
      </w:pPr>
    </w:p>
    <w:p w:rsidR="005C23DB" w:rsidRPr="005549AE" w:rsidRDefault="005C23DB" w:rsidP="0059027C">
      <w:pPr>
        <w:pStyle w:val="a4"/>
        <w:rPr>
          <w:rStyle w:val="af4"/>
        </w:rPr>
      </w:pPr>
      <w:r w:rsidRPr="005549AE">
        <w:rPr>
          <w:rStyle w:val="af4"/>
        </w:rPr>
        <w:t>// 1c. Получаем сборку, которую затем собираемся сохранять</w:t>
      </w:r>
    </w:p>
    <w:p w:rsidR="005C23DB" w:rsidRPr="000170D1" w:rsidRDefault="005C23DB" w:rsidP="0059027C">
      <w:pPr>
        <w:pStyle w:val="a4"/>
      </w:pPr>
      <w:r w:rsidRPr="005549AE">
        <w:rPr>
          <w:rStyle w:val="af5"/>
        </w:rPr>
        <w:t>AssemblyBuilder</w:t>
      </w:r>
      <w:r w:rsidRPr="000170D1">
        <w:t xml:space="preserve"> ab = domain.DefineDynamicAssembly(name,</w:t>
      </w:r>
    </w:p>
    <w:p w:rsidR="005C23DB" w:rsidRPr="000170D1" w:rsidRDefault="005C23DB" w:rsidP="0059027C">
      <w:pPr>
        <w:pStyle w:val="a4"/>
      </w:pPr>
      <w:r w:rsidRPr="000170D1">
        <w:t xml:space="preserve">                            </w:t>
      </w:r>
      <w:r w:rsidRPr="005549AE">
        <w:rPr>
          <w:rStyle w:val="af5"/>
        </w:rPr>
        <w:t>AssemblyBuilderAccess</w:t>
      </w:r>
      <w:r w:rsidRPr="000170D1">
        <w:t>.RunAndSave);</w:t>
      </w:r>
    </w:p>
    <w:p w:rsidR="005C23DB" w:rsidRPr="000170D1" w:rsidRDefault="005C23DB" w:rsidP="0059027C">
      <w:pPr>
        <w:pStyle w:val="a4"/>
      </w:pPr>
    </w:p>
    <w:p w:rsidR="005C23DB" w:rsidRPr="003B625B" w:rsidRDefault="005C23DB" w:rsidP="0059027C">
      <w:pPr>
        <w:pStyle w:val="a4"/>
        <w:rPr>
          <w:rStyle w:val="af4"/>
          <w:lang w:val="en-US"/>
        </w:rPr>
      </w:pPr>
      <w:r w:rsidRPr="003B625B">
        <w:rPr>
          <w:rStyle w:val="af4"/>
          <w:lang w:val="en-US"/>
        </w:rPr>
        <w:t xml:space="preserve">// 2. </w:t>
      </w:r>
      <w:r w:rsidRPr="005549AE">
        <w:rPr>
          <w:rStyle w:val="af4"/>
        </w:rPr>
        <w:t>В</w:t>
      </w:r>
      <w:r w:rsidRPr="003B625B">
        <w:rPr>
          <w:rStyle w:val="af4"/>
          <w:lang w:val="en-US"/>
        </w:rPr>
        <w:t xml:space="preserve"> </w:t>
      </w:r>
      <w:r w:rsidRPr="005549AE">
        <w:rPr>
          <w:rStyle w:val="af4"/>
        </w:rPr>
        <w:t>новой</w:t>
      </w:r>
      <w:r w:rsidRPr="003B625B">
        <w:rPr>
          <w:rStyle w:val="af4"/>
          <w:lang w:val="en-US"/>
        </w:rPr>
        <w:t xml:space="preserve"> </w:t>
      </w:r>
      <w:r w:rsidRPr="005549AE">
        <w:rPr>
          <w:rStyle w:val="af4"/>
        </w:rPr>
        <w:t>сборке</w:t>
      </w:r>
      <w:r w:rsidRPr="003B625B">
        <w:rPr>
          <w:rStyle w:val="af4"/>
          <w:lang w:val="en-US"/>
        </w:rPr>
        <w:t xml:space="preserve"> </w:t>
      </w:r>
      <w:r w:rsidRPr="005549AE">
        <w:rPr>
          <w:rStyle w:val="af4"/>
        </w:rPr>
        <w:t>определим</w:t>
      </w:r>
      <w:r w:rsidRPr="003B625B">
        <w:rPr>
          <w:rStyle w:val="af4"/>
          <w:lang w:val="en-US"/>
        </w:rPr>
        <w:t xml:space="preserve"> </w:t>
      </w:r>
      <w:r w:rsidRPr="005549AE">
        <w:rPr>
          <w:rStyle w:val="af4"/>
        </w:rPr>
        <w:t>модуль</w:t>
      </w:r>
    </w:p>
    <w:p w:rsidR="005C23DB" w:rsidRPr="000170D1" w:rsidRDefault="005C23DB" w:rsidP="0059027C">
      <w:pPr>
        <w:pStyle w:val="a4"/>
      </w:pPr>
      <w:r w:rsidRPr="005549AE">
        <w:rPr>
          <w:rStyle w:val="af5"/>
        </w:rPr>
        <w:t>ModuleBuilder</w:t>
      </w:r>
      <w:r w:rsidRPr="000170D1">
        <w:t xml:space="preserve"> mb = ab.DefineDynamicModule(</w:t>
      </w:r>
      <w:r w:rsidRPr="005549AE">
        <w:rPr>
          <w:rStyle w:val="af7"/>
        </w:rPr>
        <w:t>"Main"</w:t>
      </w:r>
      <w:r w:rsidRPr="000170D1">
        <w:t xml:space="preserve">, </w:t>
      </w:r>
      <w:r w:rsidRPr="005549AE">
        <w:rPr>
          <w:rStyle w:val="af7"/>
        </w:rPr>
        <w:t>"Library.dll"</w:t>
      </w:r>
      <w:r w:rsidRPr="000170D1">
        <w:t>);</w:t>
      </w:r>
    </w:p>
    <w:p w:rsidR="005C23DB" w:rsidRPr="000170D1" w:rsidRDefault="005C23DB" w:rsidP="0059027C">
      <w:pPr>
        <w:pStyle w:val="a4"/>
      </w:pPr>
    </w:p>
    <w:p w:rsidR="005C23DB" w:rsidRPr="005549AE" w:rsidRDefault="005C23DB" w:rsidP="0059027C">
      <w:pPr>
        <w:pStyle w:val="a4"/>
        <w:rPr>
          <w:rStyle w:val="af4"/>
        </w:rPr>
      </w:pPr>
      <w:r w:rsidRPr="005549AE">
        <w:rPr>
          <w:rStyle w:val="af4"/>
        </w:rPr>
        <w:t>// 3. В модуле создадим класс Widget с уровнем доступа public</w:t>
      </w:r>
    </w:p>
    <w:p w:rsidR="005C23DB" w:rsidRPr="000170D1" w:rsidRDefault="005C23DB" w:rsidP="0059027C">
      <w:pPr>
        <w:pStyle w:val="a4"/>
      </w:pPr>
      <w:r w:rsidRPr="005549AE">
        <w:rPr>
          <w:rStyle w:val="af5"/>
        </w:rPr>
        <w:t>TypeBuilder</w:t>
      </w:r>
      <w:r w:rsidRPr="000170D1">
        <w:t xml:space="preserve"> tb = mb.DefineType(</w:t>
      </w:r>
      <w:r w:rsidRPr="005549AE">
        <w:rPr>
          <w:rStyle w:val="af7"/>
        </w:rPr>
        <w:t>"Widget"</w:t>
      </w:r>
      <w:r w:rsidRPr="000170D1">
        <w:t xml:space="preserve">, </w:t>
      </w:r>
      <w:r w:rsidRPr="005549AE">
        <w:rPr>
          <w:rStyle w:val="af5"/>
        </w:rPr>
        <w:t>TypeAttributes</w:t>
      </w:r>
      <w:r w:rsidRPr="000170D1">
        <w:t>.Public);</w:t>
      </w:r>
    </w:p>
    <w:p w:rsidR="005C23DB" w:rsidRPr="000170D1" w:rsidRDefault="005C23DB" w:rsidP="0059027C">
      <w:pPr>
        <w:pStyle w:val="a4"/>
      </w:pPr>
    </w:p>
    <w:p w:rsidR="005C23DB" w:rsidRPr="005549AE" w:rsidRDefault="005C23DB" w:rsidP="0059027C">
      <w:pPr>
        <w:pStyle w:val="a4"/>
        <w:rPr>
          <w:rStyle w:val="af4"/>
        </w:rPr>
      </w:pPr>
      <w:r w:rsidRPr="005549AE">
        <w:rPr>
          <w:rStyle w:val="af4"/>
        </w:rPr>
        <w:t>// 4. В класс добавим метод SayHello() без параметров</w:t>
      </w:r>
    </w:p>
    <w:p w:rsidR="005C23DB" w:rsidRPr="000170D1" w:rsidRDefault="005C23DB" w:rsidP="0059027C">
      <w:pPr>
        <w:pStyle w:val="a4"/>
      </w:pPr>
      <w:r w:rsidRPr="005549AE">
        <w:rPr>
          <w:rStyle w:val="af5"/>
        </w:rPr>
        <w:t>MethodBuilder</w:t>
      </w:r>
      <w:r w:rsidRPr="000170D1">
        <w:t xml:space="preserve"> method = tb.DefineMethod(</w:t>
      </w:r>
      <w:r w:rsidRPr="005549AE">
        <w:rPr>
          <w:rStyle w:val="af7"/>
        </w:rPr>
        <w:t>"SayHello"</w:t>
      </w:r>
      <w:r w:rsidRPr="000170D1">
        <w:t>,</w:t>
      </w:r>
    </w:p>
    <w:p w:rsidR="005C23DB" w:rsidRPr="005C6AE4" w:rsidRDefault="005C23DB" w:rsidP="0059027C">
      <w:pPr>
        <w:pStyle w:val="a4"/>
        <w:rPr>
          <w:lang w:val="ru-RU"/>
        </w:rPr>
      </w:pPr>
      <w:r w:rsidRPr="000170D1">
        <w:t xml:space="preserve">                                       </w:t>
      </w:r>
      <w:r w:rsidRPr="005549AE">
        <w:rPr>
          <w:rStyle w:val="af5"/>
        </w:rPr>
        <w:t>MethodAttributes</w:t>
      </w:r>
      <w:r w:rsidRPr="005C6AE4">
        <w:rPr>
          <w:lang w:val="ru-RU"/>
        </w:rPr>
        <w:t>.</w:t>
      </w:r>
      <w:r>
        <w:t>Public</w:t>
      </w:r>
      <w:r w:rsidRPr="005C6AE4">
        <w:rPr>
          <w:lang w:val="ru-RU"/>
        </w:rPr>
        <w:t>,</w:t>
      </w:r>
    </w:p>
    <w:p w:rsidR="005C23DB" w:rsidRPr="005C6AE4" w:rsidRDefault="005C23DB" w:rsidP="0059027C">
      <w:pPr>
        <w:pStyle w:val="a4"/>
        <w:rPr>
          <w:lang w:val="ru-RU"/>
        </w:rPr>
      </w:pPr>
      <w:r w:rsidRPr="005C6AE4">
        <w:rPr>
          <w:lang w:val="ru-RU"/>
        </w:rPr>
        <w:t xml:space="preserve">                                       </w:t>
      </w:r>
      <w:r w:rsidRPr="005549AE">
        <w:rPr>
          <w:rStyle w:val="af6"/>
        </w:rPr>
        <w:t>null</w:t>
      </w:r>
      <w:r w:rsidRPr="005C6AE4">
        <w:rPr>
          <w:lang w:val="ru-RU"/>
        </w:rPr>
        <w:t xml:space="preserve">, </w:t>
      </w:r>
      <w:r w:rsidRPr="005549AE">
        <w:rPr>
          <w:rStyle w:val="af6"/>
        </w:rPr>
        <w:t>null</w:t>
      </w:r>
      <w:r w:rsidRPr="005C6AE4">
        <w:rPr>
          <w:lang w:val="ru-RU"/>
        </w:rPr>
        <w:t>);</w:t>
      </w:r>
    </w:p>
    <w:p w:rsidR="005C23DB" w:rsidRPr="005C6AE4" w:rsidRDefault="005C23DB" w:rsidP="0059027C">
      <w:pPr>
        <w:pStyle w:val="a4"/>
        <w:rPr>
          <w:lang w:val="ru-RU"/>
        </w:rPr>
      </w:pPr>
    </w:p>
    <w:p w:rsidR="005C23DB" w:rsidRPr="005549AE" w:rsidRDefault="005C23DB" w:rsidP="0059027C">
      <w:pPr>
        <w:pStyle w:val="a4"/>
        <w:rPr>
          <w:rStyle w:val="af4"/>
        </w:rPr>
      </w:pPr>
      <w:r w:rsidRPr="005549AE">
        <w:rPr>
          <w:rStyle w:val="af4"/>
        </w:rPr>
        <w:t>// 5. Формируем тело метода при помощи инструкций CIL</w:t>
      </w:r>
    </w:p>
    <w:p w:rsidR="005C23DB" w:rsidRPr="000170D1" w:rsidRDefault="005C23DB" w:rsidP="0059027C">
      <w:pPr>
        <w:pStyle w:val="a4"/>
      </w:pPr>
      <w:r w:rsidRPr="005549AE">
        <w:rPr>
          <w:rStyle w:val="af5"/>
        </w:rPr>
        <w:t>ILGenerator</w:t>
      </w:r>
      <w:r w:rsidRPr="000170D1">
        <w:t xml:space="preserve"> gen = method.GetILGenerator();</w:t>
      </w:r>
    </w:p>
    <w:p w:rsidR="005C23DB" w:rsidRPr="000170D1" w:rsidRDefault="005C23DB" w:rsidP="0059027C">
      <w:pPr>
        <w:pStyle w:val="a4"/>
      </w:pPr>
      <w:r w:rsidRPr="000170D1">
        <w:t>gen.EmitWriteLine(</w:t>
      </w:r>
      <w:r w:rsidRPr="005549AE">
        <w:rPr>
          <w:rStyle w:val="af7"/>
        </w:rPr>
        <w:t>"Hello world"</w:t>
      </w:r>
      <w:r w:rsidRPr="000170D1">
        <w:t>);</w:t>
      </w:r>
    </w:p>
    <w:p w:rsidR="005C23DB" w:rsidRPr="005C6AE4" w:rsidRDefault="005C23DB" w:rsidP="0059027C">
      <w:pPr>
        <w:pStyle w:val="a4"/>
        <w:rPr>
          <w:lang w:val="ru-RU"/>
        </w:rPr>
      </w:pPr>
      <w:r>
        <w:t>gen</w:t>
      </w:r>
      <w:r w:rsidRPr="005C6AE4">
        <w:rPr>
          <w:lang w:val="ru-RU"/>
        </w:rPr>
        <w:t>.</w:t>
      </w:r>
      <w:r>
        <w:t>Emit</w:t>
      </w:r>
      <w:r w:rsidRPr="005C6AE4">
        <w:rPr>
          <w:lang w:val="ru-RU"/>
        </w:rPr>
        <w:t>(</w:t>
      </w:r>
      <w:r w:rsidRPr="005549AE">
        <w:rPr>
          <w:rStyle w:val="af5"/>
        </w:rPr>
        <w:t>OpCodes</w:t>
      </w:r>
      <w:r w:rsidRPr="005C6AE4">
        <w:rPr>
          <w:lang w:val="ru-RU"/>
        </w:rPr>
        <w:t>.</w:t>
      </w:r>
      <w:r>
        <w:t>Ret</w:t>
      </w:r>
      <w:r w:rsidRPr="005C6AE4">
        <w:rPr>
          <w:lang w:val="ru-RU"/>
        </w:rPr>
        <w:t>);</w:t>
      </w:r>
    </w:p>
    <w:p w:rsidR="005C23DB" w:rsidRPr="005C6AE4" w:rsidRDefault="005C23DB" w:rsidP="0059027C">
      <w:pPr>
        <w:pStyle w:val="a4"/>
        <w:rPr>
          <w:lang w:val="ru-RU"/>
        </w:rPr>
      </w:pPr>
    </w:p>
    <w:p w:rsidR="005C23DB" w:rsidRPr="005549AE" w:rsidRDefault="005C23DB" w:rsidP="0059027C">
      <w:pPr>
        <w:pStyle w:val="a4"/>
        <w:rPr>
          <w:rStyle w:val="af4"/>
        </w:rPr>
      </w:pPr>
      <w:r w:rsidRPr="005549AE">
        <w:rPr>
          <w:rStyle w:val="af4"/>
        </w:rPr>
        <w:t>// 6. Завершаем создание класса</w:t>
      </w:r>
    </w:p>
    <w:p w:rsidR="005C23DB" w:rsidRPr="005C6AE4" w:rsidRDefault="005C23DB" w:rsidP="0059027C">
      <w:pPr>
        <w:pStyle w:val="a4"/>
        <w:rPr>
          <w:lang w:val="ru-RU"/>
        </w:rPr>
      </w:pPr>
      <w:r w:rsidRPr="005549AE">
        <w:rPr>
          <w:rStyle w:val="af5"/>
        </w:rPr>
        <w:t>Type</w:t>
      </w:r>
      <w:r w:rsidRPr="005C6AE4">
        <w:rPr>
          <w:lang w:val="ru-RU"/>
        </w:rPr>
        <w:t xml:space="preserve"> </w:t>
      </w:r>
      <w:r>
        <w:t>t</w:t>
      </w:r>
      <w:r w:rsidRPr="005C6AE4">
        <w:rPr>
          <w:lang w:val="ru-RU"/>
        </w:rPr>
        <w:t xml:space="preserve"> = </w:t>
      </w:r>
      <w:r>
        <w:t>tb</w:t>
      </w:r>
      <w:r w:rsidRPr="005C6AE4">
        <w:rPr>
          <w:lang w:val="ru-RU"/>
        </w:rPr>
        <w:t>.</w:t>
      </w:r>
      <w:r>
        <w:t>CreateType</w:t>
      </w:r>
      <w:r w:rsidRPr="005C6AE4">
        <w:rPr>
          <w:lang w:val="ru-RU"/>
        </w:rPr>
        <w:t>();</w:t>
      </w:r>
    </w:p>
    <w:p w:rsidR="005C23DB" w:rsidRPr="005C6AE4" w:rsidRDefault="005C23DB" w:rsidP="0059027C">
      <w:pPr>
        <w:pStyle w:val="a4"/>
        <w:rPr>
          <w:lang w:val="ru-RU"/>
        </w:rPr>
      </w:pPr>
    </w:p>
    <w:p w:rsidR="005C23DB" w:rsidRPr="005549AE" w:rsidRDefault="005C23DB" w:rsidP="0059027C">
      <w:pPr>
        <w:pStyle w:val="a4"/>
        <w:rPr>
          <w:rStyle w:val="af4"/>
        </w:rPr>
      </w:pPr>
      <w:r w:rsidRPr="005549AE">
        <w:rPr>
          <w:rStyle w:val="af4"/>
        </w:rPr>
        <w:t>// 7. Сохраняем полученную сборку</w:t>
      </w:r>
    </w:p>
    <w:p w:rsidR="005C23DB" w:rsidRPr="005C6AE4" w:rsidRDefault="005C23DB" w:rsidP="0059027C">
      <w:pPr>
        <w:pStyle w:val="a4"/>
        <w:rPr>
          <w:lang w:val="ru-RU"/>
        </w:rPr>
      </w:pPr>
      <w:r>
        <w:t>ab</w:t>
      </w:r>
      <w:r w:rsidRPr="005C6AE4">
        <w:rPr>
          <w:lang w:val="ru-RU"/>
        </w:rPr>
        <w:t>.</w:t>
      </w:r>
      <w:r>
        <w:t>Save</w:t>
      </w:r>
      <w:r w:rsidRPr="005C6AE4">
        <w:rPr>
          <w:lang w:val="ru-RU"/>
        </w:rPr>
        <w:t>(</w:t>
      </w:r>
      <w:r w:rsidRPr="003B625B">
        <w:rPr>
          <w:rStyle w:val="af7"/>
          <w:lang w:val="ru-RU"/>
        </w:rPr>
        <w:t>"</w:t>
      </w:r>
      <w:r w:rsidRPr="005549AE">
        <w:rPr>
          <w:rStyle w:val="af7"/>
        </w:rPr>
        <w:t>Library</w:t>
      </w:r>
      <w:r w:rsidRPr="003B625B">
        <w:rPr>
          <w:rStyle w:val="af7"/>
          <w:lang w:val="ru-RU"/>
        </w:rPr>
        <w:t>.</w:t>
      </w:r>
      <w:r w:rsidRPr="005549AE">
        <w:rPr>
          <w:rStyle w:val="af7"/>
        </w:rPr>
        <w:t>dll</w:t>
      </w:r>
      <w:r w:rsidRPr="003B625B">
        <w:rPr>
          <w:rStyle w:val="af7"/>
          <w:lang w:val="ru-RU"/>
        </w:rPr>
        <w:t>"</w:t>
      </w:r>
      <w:r w:rsidRPr="005C6AE4">
        <w:rPr>
          <w:lang w:val="ru-RU"/>
        </w:rPr>
        <w:t>);</w:t>
      </w:r>
    </w:p>
    <w:p w:rsidR="005C23DB" w:rsidRPr="005C6AE4" w:rsidRDefault="005C23DB" w:rsidP="0059027C">
      <w:pPr>
        <w:pStyle w:val="a4"/>
        <w:rPr>
          <w:lang w:val="ru-RU"/>
        </w:rPr>
      </w:pPr>
    </w:p>
    <w:p w:rsidR="005C23DB" w:rsidRPr="005549AE" w:rsidRDefault="005C23DB" w:rsidP="0059027C">
      <w:pPr>
        <w:pStyle w:val="a4"/>
        <w:rPr>
          <w:rStyle w:val="af4"/>
        </w:rPr>
      </w:pPr>
      <w:r w:rsidRPr="005549AE">
        <w:rPr>
          <w:rStyle w:val="af4"/>
        </w:rPr>
        <w:t>// 8. Работаем с нашим классом, используя позднее связывание</w:t>
      </w:r>
    </w:p>
    <w:p w:rsidR="005C23DB" w:rsidRPr="000170D1" w:rsidRDefault="005C23DB" w:rsidP="0059027C">
      <w:pPr>
        <w:pStyle w:val="a4"/>
      </w:pPr>
      <w:r w:rsidRPr="005549AE">
        <w:rPr>
          <w:rStyle w:val="af6"/>
        </w:rPr>
        <w:t>var</w:t>
      </w:r>
      <w:r w:rsidRPr="000170D1">
        <w:t xml:space="preserve"> o = </w:t>
      </w:r>
      <w:r w:rsidRPr="005549AE">
        <w:rPr>
          <w:rStyle w:val="af5"/>
        </w:rPr>
        <w:t>Activator</w:t>
      </w:r>
      <w:r w:rsidRPr="000170D1">
        <w:t>.CreateInstance(t);</w:t>
      </w:r>
    </w:p>
    <w:p w:rsidR="005C23DB" w:rsidRPr="000170D1" w:rsidRDefault="005C23DB" w:rsidP="0059027C">
      <w:pPr>
        <w:pStyle w:val="a4"/>
      </w:pPr>
      <w:r w:rsidRPr="000170D1">
        <w:t>t.GetMethod(</w:t>
      </w:r>
      <w:r w:rsidRPr="005549AE">
        <w:rPr>
          <w:rStyle w:val="af7"/>
        </w:rPr>
        <w:t>"SayHello"</w:t>
      </w:r>
      <w:r w:rsidRPr="000170D1">
        <w:t xml:space="preserve">).Invoke(o, </w:t>
      </w:r>
      <w:r w:rsidRPr="005549AE">
        <w:rPr>
          <w:rStyle w:val="af6"/>
        </w:rPr>
        <w:t>null</w:t>
      </w:r>
      <w:r w:rsidRPr="000170D1">
        <w:t xml:space="preserve">); </w:t>
      </w:r>
      <w:r w:rsidRPr="003B625B">
        <w:rPr>
          <w:rStyle w:val="af4"/>
          <w:lang w:val="en-US"/>
        </w:rPr>
        <w:t>// Hello world</w:t>
      </w:r>
    </w:p>
    <w:p w:rsidR="005C23DB" w:rsidRDefault="00E24925" w:rsidP="005C23DB">
      <w:r>
        <w:lastRenderedPageBreak/>
        <w:t>Ещё</w:t>
      </w:r>
      <w:r w:rsidR="005549AE">
        <w:t xml:space="preserve"> одно средство динамического создания кода предоставляют </w:t>
      </w:r>
      <w:r w:rsidR="005549AE" w:rsidRPr="005549AE">
        <w:rPr>
          <w:rStyle w:val="a8"/>
        </w:rPr>
        <w:t>деревья выражений</w:t>
      </w:r>
      <w:r w:rsidR="005549AE">
        <w:t>. Они</w:t>
      </w:r>
      <w:r w:rsidR="005C23DB">
        <w:t xml:space="preserve"> описывают код в виде древовидной структуры. Каждый узел в дереве представляет выражение (например, вызов метода или бинарную операцию) и является объектом класса, унаследованного от </w:t>
      </w:r>
      <w:r w:rsidR="005C23DB" w:rsidRPr="004F0464">
        <w:rPr>
          <w:rStyle w:val="af5"/>
        </w:rPr>
        <w:t>Expression</w:t>
      </w:r>
      <w:r w:rsidR="005C23DB">
        <w:t xml:space="preserve"> (пространство имён </w:t>
      </w:r>
      <w:r w:rsidR="005C23DB" w:rsidRPr="004F0464">
        <w:rPr>
          <w:rStyle w:val="a9"/>
        </w:rPr>
        <w:t>System.Linq.Expressions</w:t>
      </w:r>
      <w:r w:rsidR="005C23DB">
        <w:t>). Рис 11 демонстрирует некоторые классы-выражения.</w:t>
      </w:r>
    </w:p>
    <w:p w:rsidR="005C23DB" w:rsidRDefault="00782F80" w:rsidP="00586C22">
      <w:pPr>
        <w:pStyle w:val="af"/>
      </w:pPr>
      <w:r>
        <w:rPr>
          <w:noProof/>
        </w:rPr>
        <w:drawing>
          <wp:inline distT="0" distB="0" distL="0" distR="0">
            <wp:extent cx="5954400" cy="1861200"/>
            <wp:effectExtent l="0" t="0" r="825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ressionTree.emz"/>
                    <pic:cNvPicPr/>
                  </pic:nvPicPr>
                  <pic:blipFill>
                    <a:blip r:embed="rId19">
                      <a:extLst>
                        <a:ext uri="{28A0092B-C50C-407E-A947-70E740481C1C}">
                          <a14:useLocalDpi xmlns:a14="http://schemas.microsoft.com/office/drawing/2010/main" val="0"/>
                        </a:ext>
                      </a:extLst>
                    </a:blip>
                    <a:stretch>
                      <a:fillRect/>
                    </a:stretch>
                  </pic:blipFill>
                  <pic:spPr>
                    <a:xfrm>
                      <a:off x="0" y="0"/>
                      <a:ext cx="5954400" cy="1861200"/>
                    </a:xfrm>
                    <a:prstGeom prst="rect">
                      <a:avLst/>
                    </a:prstGeom>
                  </pic:spPr>
                </pic:pic>
              </a:graphicData>
            </a:graphic>
          </wp:inline>
        </w:drawing>
      </w:r>
    </w:p>
    <w:p w:rsidR="005C23DB" w:rsidRDefault="005C23DB" w:rsidP="00586C22">
      <w:pPr>
        <w:pStyle w:val="af"/>
      </w:pPr>
      <w:r>
        <w:t xml:space="preserve">Рис. 11. Классы, унаследованные от </w:t>
      </w:r>
      <w:r w:rsidRPr="00586C22">
        <w:rPr>
          <w:rStyle w:val="af5"/>
        </w:rPr>
        <w:t>Expression</w:t>
      </w:r>
      <w:r>
        <w:t>.</w:t>
      </w:r>
    </w:p>
    <w:p w:rsidR="005C23DB" w:rsidRDefault="005C23DB" w:rsidP="005C23DB">
      <w:r>
        <w:t xml:space="preserve">Универсальный класс </w:t>
      </w:r>
      <w:r w:rsidRPr="004F0464">
        <w:rPr>
          <w:rStyle w:val="af5"/>
        </w:rPr>
        <w:t>Expression</w:t>
      </w:r>
      <w:r w:rsidRPr="004F0464">
        <w:rPr>
          <w:rStyle w:val="a9"/>
        </w:rPr>
        <w:t>&lt;T&gt;</w:t>
      </w:r>
      <w:r>
        <w:t xml:space="preserve"> позволяет создать дерево выражений на основе лямбда-выражения:</w:t>
      </w:r>
    </w:p>
    <w:p w:rsidR="005C23DB" w:rsidRPr="000170D1" w:rsidRDefault="005C23DB" w:rsidP="0059027C">
      <w:pPr>
        <w:pStyle w:val="a4"/>
      </w:pPr>
      <w:r w:rsidRPr="004F0464">
        <w:rPr>
          <w:rStyle w:val="af5"/>
        </w:rPr>
        <w:t>Func</w:t>
      </w:r>
      <w:r w:rsidRPr="000170D1">
        <w:t>&lt;</w:t>
      </w:r>
      <w:r w:rsidRPr="004F0464">
        <w:rPr>
          <w:rStyle w:val="af6"/>
        </w:rPr>
        <w:t>int</w:t>
      </w:r>
      <w:r w:rsidRPr="000170D1">
        <w:t xml:space="preserve">, </w:t>
      </w:r>
      <w:r w:rsidRPr="004F0464">
        <w:rPr>
          <w:rStyle w:val="af6"/>
        </w:rPr>
        <w:t>bool</w:t>
      </w:r>
      <w:r w:rsidRPr="000170D1">
        <w:t xml:space="preserve">&gt; lambda = n =&gt; n &lt; 5;              </w:t>
      </w:r>
      <w:r w:rsidRPr="003B625B">
        <w:rPr>
          <w:rStyle w:val="af4"/>
          <w:lang w:val="en-US"/>
        </w:rPr>
        <w:t xml:space="preserve">// </w:t>
      </w:r>
      <w:r w:rsidRPr="004F0464">
        <w:rPr>
          <w:rStyle w:val="af4"/>
        </w:rPr>
        <w:t>обычная</w:t>
      </w:r>
      <w:r w:rsidRPr="003B625B">
        <w:rPr>
          <w:rStyle w:val="af4"/>
          <w:lang w:val="en-US"/>
        </w:rPr>
        <w:t xml:space="preserve"> </w:t>
      </w:r>
      <w:r w:rsidRPr="004F0464">
        <w:rPr>
          <w:rStyle w:val="af4"/>
        </w:rPr>
        <w:t>лямбда</w:t>
      </w:r>
    </w:p>
    <w:p w:rsidR="005C23DB" w:rsidRPr="000170D1" w:rsidRDefault="005C23DB" w:rsidP="0059027C">
      <w:pPr>
        <w:pStyle w:val="a4"/>
      </w:pPr>
      <w:r w:rsidRPr="004F0464">
        <w:rPr>
          <w:rStyle w:val="af5"/>
        </w:rPr>
        <w:t>Expression</w:t>
      </w:r>
      <w:r w:rsidRPr="000170D1">
        <w:t>&lt;</w:t>
      </w:r>
      <w:r w:rsidRPr="004F0464">
        <w:rPr>
          <w:rStyle w:val="af5"/>
        </w:rPr>
        <w:t>Func</w:t>
      </w:r>
      <w:r w:rsidRPr="000170D1">
        <w:t>&lt;</w:t>
      </w:r>
      <w:r w:rsidRPr="004F0464">
        <w:rPr>
          <w:rStyle w:val="af6"/>
        </w:rPr>
        <w:t>int</w:t>
      </w:r>
      <w:r w:rsidRPr="000170D1">
        <w:t xml:space="preserve">, </w:t>
      </w:r>
      <w:r w:rsidRPr="004F0464">
        <w:rPr>
          <w:rStyle w:val="af6"/>
        </w:rPr>
        <w:t>bool</w:t>
      </w:r>
      <w:r w:rsidRPr="000170D1">
        <w:t xml:space="preserve">&gt;&gt; tree = n =&gt; n &lt; 5;    </w:t>
      </w:r>
      <w:r w:rsidRPr="003B625B">
        <w:rPr>
          <w:rStyle w:val="af4"/>
          <w:lang w:val="en-US"/>
        </w:rPr>
        <w:t xml:space="preserve">// </w:t>
      </w:r>
      <w:r w:rsidRPr="004F0464">
        <w:rPr>
          <w:rStyle w:val="af4"/>
        </w:rPr>
        <w:t>дерево</w:t>
      </w:r>
    </w:p>
    <w:p w:rsidR="005C23DB" w:rsidRDefault="005C23DB" w:rsidP="005C23DB">
      <w:r>
        <w:t xml:space="preserve">Класс </w:t>
      </w:r>
      <w:r w:rsidRPr="004F0464">
        <w:rPr>
          <w:rStyle w:val="af5"/>
        </w:rPr>
        <w:t>Expression</w:t>
      </w:r>
      <w:r>
        <w:t xml:space="preserve"> содержит статические методы, которые конструируют узлы дерева выражений особых типов:</w:t>
      </w:r>
    </w:p>
    <w:p w:rsidR="005C23DB" w:rsidRPr="004F0464" w:rsidRDefault="005C23DB" w:rsidP="0059027C">
      <w:pPr>
        <w:pStyle w:val="a4"/>
        <w:rPr>
          <w:rStyle w:val="af4"/>
        </w:rPr>
      </w:pPr>
      <w:r w:rsidRPr="004F0464">
        <w:rPr>
          <w:rStyle w:val="af4"/>
        </w:rPr>
        <w:t>// построим вручную дерево выражений для лямбды n =&gt; n &lt; 5</w:t>
      </w:r>
    </w:p>
    <w:p w:rsidR="005C23DB" w:rsidRPr="000170D1" w:rsidRDefault="005C23DB" w:rsidP="0059027C">
      <w:pPr>
        <w:pStyle w:val="a4"/>
      </w:pPr>
      <w:r w:rsidRPr="004F0464">
        <w:rPr>
          <w:rStyle w:val="af5"/>
        </w:rPr>
        <w:t>ParameterExpression</w:t>
      </w:r>
      <w:r w:rsidRPr="000170D1">
        <w:t xml:space="preserve"> n = </w:t>
      </w:r>
      <w:r w:rsidRPr="004F0464">
        <w:rPr>
          <w:rStyle w:val="af5"/>
        </w:rPr>
        <w:t>Expression</w:t>
      </w:r>
      <w:r w:rsidRPr="000170D1">
        <w:t>.Parameter(</w:t>
      </w:r>
      <w:r w:rsidRPr="004F0464">
        <w:rPr>
          <w:rStyle w:val="af6"/>
        </w:rPr>
        <w:t>typeof</w:t>
      </w:r>
      <w:r w:rsidRPr="000170D1">
        <w:t xml:space="preserve"> (</w:t>
      </w:r>
      <w:r w:rsidRPr="004F0464">
        <w:rPr>
          <w:rStyle w:val="af6"/>
        </w:rPr>
        <w:t>int</w:t>
      </w:r>
      <w:r w:rsidRPr="000170D1">
        <w:t xml:space="preserve">), </w:t>
      </w:r>
      <w:r w:rsidRPr="004F0464">
        <w:rPr>
          <w:rStyle w:val="af7"/>
        </w:rPr>
        <w:t>"n"</w:t>
      </w:r>
      <w:r w:rsidRPr="000170D1">
        <w:t>);</w:t>
      </w:r>
    </w:p>
    <w:p w:rsidR="005C23DB" w:rsidRPr="000170D1" w:rsidRDefault="005C23DB" w:rsidP="0059027C">
      <w:pPr>
        <w:pStyle w:val="a4"/>
      </w:pPr>
      <w:r w:rsidRPr="004F0464">
        <w:rPr>
          <w:rStyle w:val="af5"/>
        </w:rPr>
        <w:t>ConstantExpression</w:t>
      </w:r>
      <w:r w:rsidRPr="000170D1">
        <w:t xml:space="preserve"> five = </w:t>
      </w:r>
      <w:r w:rsidRPr="004F0464">
        <w:rPr>
          <w:rStyle w:val="af5"/>
        </w:rPr>
        <w:t>Expression</w:t>
      </w:r>
      <w:r w:rsidRPr="000170D1">
        <w:t xml:space="preserve">.Constant(5, </w:t>
      </w:r>
      <w:r w:rsidRPr="004F0464">
        <w:rPr>
          <w:rStyle w:val="af6"/>
        </w:rPr>
        <w:t>typeof</w:t>
      </w:r>
      <w:r w:rsidRPr="000170D1">
        <w:t xml:space="preserve"> (</w:t>
      </w:r>
      <w:r w:rsidRPr="004F0464">
        <w:rPr>
          <w:rStyle w:val="af6"/>
        </w:rPr>
        <w:t>int</w:t>
      </w:r>
      <w:r w:rsidRPr="000170D1">
        <w:t>));</w:t>
      </w:r>
    </w:p>
    <w:p w:rsidR="005C23DB" w:rsidRPr="000170D1" w:rsidRDefault="005C23DB" w:rsidP="0059027C">
      <w:pPr>
        <w:pStyle w:val="a4"/>
      </w:pPr>
      <w:r w:rsidRPr="004F0464">
        <w:rPr>
          <w:rStyle w:val="af5"/>
        </w:rPr>
        <w:t>BinaryExpression</w:t>
      </w:r>
      <w:r w:rsidRPr="000170D1">
        <w:t xml:space="preserve"> compare = </w:t>
      </w:r>
      <w:r w:rsidRPr="004F0464">
        <w:rPr>
          <w:rStyle w:val="af5"/>
        </w:rPr>
        <w:t>Expression</w:t>
      </w:r>
      <w:r w:rsidRPr="000170D1">
        <w:t>.LessThan(n, five);</w:t>
      </w:r>
    </w:p>
    <w:p w:rsidR="005C23DB" w:rsidRPr="000170D1" w:rsidRDefault="005C23DB" w:rsidP="0059027C">
      <w:pPr>
        <w:pStyle w:val="a4"/>
      </w:pPr>
      <w:r w:rsidRPr="004F0464">
        <w:rPr>
          <w:rStyle w:val="af5"/>
        </w:rPr>
        <w:t>Expression</w:t>
      </w:r>
      <w:r w:rsidRPr="000170D1">
        <w:t>&lt;</w:t>
      </w:r>
      <w:r w:rsidRPr="004F0464">
        <w:rPr>
          <w:rStyle w:val="af5"/>
        </w:rPr>
        <w:t>Func</w:t>
      </w:r>
      <w:r w:rsidRPr="000170D1">
        <w:t>&lt;</w:t>
      </w:r>
      <w:r w:rsidRPr="004F0464">
        <w:rPr>
          <w:rStyle w:val="af6"/>
        </w:rPr>
        <w:t>int</w:t>
      </w:r>
      <w:r w:rsidRPr="000170D1">
        <w:t xml:space="preserve">, </w:t>
      </w:r>
      <w:r w:rsidRPr="004F0464">
        <w:rPr>
          <w:rStyle w:val="af6"/>
        </w:rPr>
        <w:t>bool</w:t>
      </w:r>
      <w:r w:rsidRPr="000170D1">
        <w:t>&gt;&gt; tree =</w:t>
      </w:r>
    </w:p>
    <w:p w:rsidR="005C23DB" w:rsidRPr="000170D1" w:rsidRDefault="005C23DB" w:rsidP="0059027C">
      <w:pPr>
        <w:pStyle w:val="a4"/>
      </w:pPr>
      <w:r w:rsidRPr="000170D1">
        <w:t xml:space="preserve">             </w:t>
      </w:r>
      <w:r w:rsidRPr="004F0464">
        <w:rPr>
          <w:rStyle w:val="af5"/>
        </w:rPr>
        <w:t>Expression</w:t>
      </w:r>
      <w:r w:rsidRPr="000170D1">
        <w:t>.Lambda&lt;</w:t>
      </w:r>
      <w:r w:rsidRPr="004F0464">
        <w:rPr>
          <w:rStyle w:val="af5"/>
        </w:rPr>
        <w:t>Func</w:t>
      </w:r>
      <w:r w:rsidRPr="000170D1">
        <w:t>&lt;</w:t>
      </w:r>
      <w:r w:rsidRPr="004F0464">
        <w:rPr>
          <w:rStyle w:val="af6"/>
        </w:rPr>
        <w:t>int</w:t>
      </w:r>
      <w:r w:rsidRPr="000170D1">
        <w:t xml:space="preserve">, </w:t>
      </w:r>
      <w:r w:rsidRPr="004F0464">
        <w:rPr>
          <w:rStyle w:val="af6"/>
        </w:rPr>
        <w:t>bool</w:t>
      </w:r>
      <w:r w:rsidRPr="000170D1">
        <w:t xml:space="preserve">&gt;&gt;(compare, </w:t>
      </w:r>
      <w:r w:rsidRPr="004F0464">
        <w:rPr>
          <w:rStyle w:val="af6"/>
        </w:rPr>
        <w:t>new</w:t>
      </w:r>
      <w:r w:rsidRPr="000170D1">
        <w:t>[] {n});</w:t>
      </w:r>
    </w:p>
    <w:p w:rsidR="005C23DB" w:rsidRDefault="005C23DB" w:rsidP="005C23DB">
      <w:r>
        <w:t>У созданного дерева выражений можно исследовать структуру, изменять элементы и компилировать его в инструкции CIL:</w:t>
      </w:r>
    </w:p>
    <w:p w:rsidR="005C23DB" w:rsidRPr="000170D1" w:rsidRDefault="004F0464" w:rsidP="0059027C">
      <w:pPr>
        <w:pStyle w:val="a4"/>
      </w:pPr>
      <w:r w:rsidRPr="004F0464">
        <w:rPr>
          <w:rStyle w:val="af5"/>
        </w:rPr>
        <w:t>Expression</w:t>
      </w:r>
      <w:r w:rsidRPr="000170D1">
        <w:t>&lt;</w:t>
      </w:r>
      <w:r w:rsidRPr="004F0464">
        <w:rPr>
          <w:rStyle w:val="af5"/>
        </w:rPr>
        <w:t>Func</w:t>
      </w:r>
      <w:r w:rsidRPr="000170D1">
        <w:t>&lt;</w:t>
      </w:r>
      <w:r w:rsidRPr="004F0464">
        <w:rPr>
          <w:rStyle w:val="af6"/>
        </w:rPr>
        <w:t>int</w:t>
      </w:r>
      <w:r w:rsidRPr="000170D1">
        <w:t xml:space="preserve">, </w:t>
      </w:r>
      <w:r w:rsidRPr="004F0464">
        <w:rPr>
          <w:rStyle w:val="af6"/>
        </w:rPr>
        <w:t>bool</w:t>
      </w:r>
      <w:r w:rsidRPr="000170D1">
        <w:t>&gt;&gt;</w:t>
      </w:r>
      <w:r w:rsidR="005C23DB" w:rsidRPr="000170D1">
        <w:t xml:space="preserve"> tree = n =&gt; n &lt; 5;</w:t>
      </w:r>
    </w:p>
    <w:p w:rsidR="005C23DB" w:rsidRPr="004F0464" w:rsidRDefault="005C23DB" w:rsidP="0059027C">
      <w:pPr>
        <w:pStyle w:val="a4"/>
        <w:rPr>
          <w:rStyle w:val="af4"/>
        </w:rPr>
      </w:pPr>
      <w:r w:rsidRPr="004F0464">
        <w:rPr>
          <w:rStyle w:val="af4"/>
        </w:rPr>
        <w:t>// декомпозиция дерева выражений</w:t>
      </w:r>
    </w:p>
    <w:p w:rsidR="005C23DB" w:rsidRPr="005C6AE4" w:rsidRDefault="005C23DB" w:rsidP="0059027C">
      <w:pPr>
        <w:pStyle w:val="a4"/>
        <w:rPr>
          <w:lang w:val="ru-RU"/>
        </w:rPr>
      </w:pPr>
      <w:r w:rsidRPr="004F0464">
        <w:rPr>
          <w:rStyle w:val="af6"/>
        </w:rPr>
        <w:t>var</w:t>
      </w:r>
      <w:r w:rsidRPr="005C6AE4">
        <w:rPr>
          <w:lang w:val="ru-RU"/>
        </w:rPr>
        <w:t xml:space="preserve"> </w:t>
      </w:r>
      <w:r>
        <w:t>param</w:t>
      </w:r>
      <w:r w:rsidRPr="005C6AE4">
        <w:rPr>
          <w:lang w:val="ru-RU"/>
        </w:rPr>
        <w:t xml:space="preserve"> = </w:t>
      </w:r>
      <w:r>
        <w:t>tree</w:t>
      </w:r>
      <w:r w:rsidRPr="005C6AE4">
        <w:rPr>
          <w:lang w:val="ru-RU"/>
        </w:rPr>
        <w:t>.</w:t>
      </w:r>
      <w:r>
        <w:t>Parameters</w:t>
      </w:r>
      <w:r w:rsidRPr="005C6AE4">
        <w:rPr>
          <w:lang w:val="ru-RU"/>
        </w:rPr>
        <w:t>[0];</w:t>
      </w:r>
    </w:p>
    <w:p w:rsidR="005C23DB" w:rsidRPr="000170D1" w:rsidRDefault="005C23DB" w:rsidP="0059027C">
      <w:pPr>
        <w:pStyle w:val="a4"/>
      </w:pPr>
      <w:r w:rsidRPr="004F0464">
        <w:rPr>
          <w:rStyle w:val="af6"/>
        </w:rPr>
        <w:t>var</w:t>
      </w:r>
      <w:r w:rsidRPr="000170D1">
        <w:t xml:space="preserve"> op = (</w:t>
      </w:r>
      <w:r w:rsidRPr="004F0464">
        <w:rPr>
          <w:rStyle w:val="af5"/>
        </w:rPr>
        <w:t>BinaryExpression</w:t>
      </w:r>
      <w:r w:rsidRPr="000170D1">
        <w:t>) tree.Body;</w:t>
      </w:r>
    </w:p>
    <w:p w:rsidR="005C23DB" w:rsidRPr="000170D1" w:rsidRDefault="005C23DB" w:rsidP="0059027C">
      <w:pPr>
        <w:pStyle w:val="a4"/>
      </w:pPr>
      <w:r w:rsidRPr="004F0464">
        <w:rPr>
          <w:rStyle w:val="af6"/>
        </w:rPr>
        <w:t>var</w:t>
      </w:r>
      <w:r w:rsidRPr="000170D1">
        <w:t xml:space="preserve"> left = (</w:t>
      </w:r>
      <w:r w:rsidRPr="004F0464">
        <w:rPr>
          <w:rStyle w:val="af5"/>
        </w:rPr>
        <w:t>ParameterExpression</w:t>
      </w:r>
      <w:r w:rsidRPr="000170D1">
        <w:t>) op.Left;</w:t>
      </w:r>
    </w:p>
    <w:p w:rsidR="005C23DB" w:rsidRPr="000170D1" w:rsidRDefault="005C23DB" w:rsidP="0059027C">
      <w:pPr>
        <w:pStyle w:val="a4"/>
      </w:pPr>
      <w:r w:rsidRPr="004F0464">
        <w:rPr>
          <w:rStyle w:val="af6"/>
        </w:rPr>
        <w:t>var</w:t>
      </w:r>
      <w:r w:rsidRPr="000170D1">
        <w:t xml:space="preserve"> right = (</w:t>
      </w:r>
      <w:r w:rsidRPr="004F0464">
        <w:rPr>
          <w:rStyle w:val="af5"/>
        </w:rPr>
        <w:t>ConstantExpression</w:t>
      </w:r>
      <w:r w:rsidRPr="000170D1">
        <w:t>) op.Right;</w:t>
      </w:r>
    </w:p>
    <w:p w:rsidR="005C23DB" w:rsidRPr="000170D1" w:rsidRDefault="005C23DB" w:rsidP="0059027C">
      <w:pPr>
        <w:pStyle w:val="a4"/>
      </w:pPr>
      <w:r w:rsidRPr="004F0464">
        <w:rPr>
          <w:rStyle w:val="af5"/>
        </w:rPr>
        <w:t>Console</w:t>
      </w:r>
      <w:r w:rsidRPr="000170D1">
        <w:t>.WriteLine(</w:t>
      </w:r>
      <w:r w:rsidRPr="004F0464">
        <w:rPr>
          <w:rStyle w:val="af7"/>
        </w:rPr>
        <w:t>"{0} =&gt; {1} {2} {3}"</w:t>
      </w:r>
      <w:r w:rsidRPr="000170D1">
        <w:t>,</w:t>
      </w:r>
    </w:p>
    <w:p w:rsidR="005C23DB" w:rsidRPr="000170D1" w:rsidRDefault="005C23DB" w:rsidP="0059027C">
      <w:pPr>
        <w:pStyle w:val="a4"/>
      </w:pPr>
      <w:r w:rsidRPr="000170D1">
        <w:t xml:space="preserve">                  param.Name, left.Name, op.NodeType, right.Value);</w:t>
      </w:r>
    </w:p>
    <w:p w:rsidR="005C23DB" w:rsidRPr="003B625B" w:rsidRDefault="005C23DB" w:rsidP="0059027C">
      <w:pPr>
        <w:pStyle w:val="a4"/>
        <w:rPr>
          <w:rStyle w:val="af4"/>
          <w:lang w:val="en-US"/>
        </w:rPr>
      </w:pPr>
      <w:r w:rsidRPr="003B625B">
        <w:rPr>
          <w:rStyle w:val="af4"/>
          <w:lang w:val="en-US"/>
        </w:rPr>
        <w:t xml:space="preserve">// </w:t>
      </w:r>
      <w:r w:rsidRPr="004F0464">
        <w:rPr>
          <w:rStyle w:val="af4"/>
        </w:rPr>
        <w:t>компиляция</w:t>
      </w:r>
      <w:r w:rsidRPr="003B625B">
        <w:rPr>
          <w:rStyle w:val="af4"/>
          <w:lang w:val="en-US"/>
        </w:rPr>
        <w:t xml:space="preserve"> </w:t>
      </w:r>
      <w:r w:rsidRPr="004F0464">
        <w:rPr>
          <w:rStyle w:val="af4"/>
        </w:rPr>
        <w:t>дерева</w:t>
      </w:r>
      <w:r w:rsidRPr="003B625B">
        <w:rPr>
          <w:rStyle w:val="af4"/>
          <w:lang w:val="en-US"/>
        </w:rPr>
        <w:t xml:space="preserve"> </w:t>
      </w:r>
      <w:r w:rsidRPr="004F0464">
        <w:rPr>
          <w:rStyle w:val="af4"/>
        </w:rPr>
        <w:t>и</w:t>
      </w:r>
      <w:r w:rsidRPr="003B625B">
        <w:rPr>
          <w:rStyle w:val="af4"/>
          <w:lang w:val="en-US"/>
        </w:rPr>
        <w:t xml:space="preserve"> </w:t>
      </w:r>
      <w:r w:rsidRPr="004F0464">
        <w:rPr>
          <w:rStyle w:val="af4"/>
        </w:rPr>
        <w:t>вызов</w:t>
      </w:r>
      <w:r w:rsidRPr="003B625B">
        <w:rPr>
          <w:rStyle w:val="af4"/>
          <w:lang w:val="en-US"/>
        </w:rPr>
        <w:t xml:space="preserve"> </w:t>
      </w:r>
      <w:r w:rsidRPr="004F0464">
        <w:rPr>
          <w:rStyle w:val="af4"/>
        </w:rPr>
        <w:t>лямбды</w:t>
      </w:r>
    </w:p>
    <w:p w:rsidR="005C23DB" w:rsidRPr="000170D1" w:rsidRDefault="005C23DB" w:rsidP="0059027C">
      <w:pPr>
        <w:pStyle w:val="a4"/>
      </w:pPr>
      <w:r w:rsidRPr="004F0464">
        <w:rPr>
          <w:rStyle w:val="af5"/>
        </w:rPr>
        <w:t>Func</w:t>
      </w:r>
      <w:r w:rsidRPr="000170D1">
        <w:t>&lt;</w:t>
      </w:r>
      <w:r w:rsidRPr="004F0464">
        <w:rPr>
          <w:rStyle w:val="af6"/>
        </w:rPr>
        <w:t>int</w:t>
      </w:r>
      <w:r w:rsidRPr="000170D1">
        <w:t xml:space="preserve">, </w:t>
      </w:r>
      <w:r w:rsidRPr="004F0464">
        <w:rPr>
          <w:rStyle w:val="af6"/>
        </w:rPr>
        <w:t>bool</w:t>
      </w:r>
      <w:r w:rsidRPr="000170D1">
        <w:t>&gt; lambda = tree.Compile();</w:t>
      </w:r>
    </w:p>
    <w:p w:rsidR="004F0464" w:rsidRPr="005C6AE4" w:rsidRDefault="005C23DB" w:rsidP="0059027C">
      <w:pPr>
        <w:pStyle w:val="a4"/>
        <w:rPr>
          <w:lang w:val="ru-RU"/>
        </w:rPr>
      </w:pPr>
      <w:r w:rsidRPr="004F0464">
        <w:rPr>
          <w:rStyle w:val="af5"/>
        </w:rPr>
        <w:t>Console</w:t>
      </w:r>
      <w:r w:rsidRPr="005C6AE4">
        <w:rPr>
          <w:lang w:val="ru-RU"/>
        </w:rPr>
        <w:t>.</w:t>
      </w:r>
      <w:r>
        <w:t>WriteLine</w:t>
      </w:r>
      <w:r w:rsidRPr="005C6AE4">
        <w:rPr>
          <w:lang w:val="ru-RU"/>
        </w:rPr>
        <w:t>(</w:t>
      </w:r>
      <w:r>
        <w:t>lambda</w:t>
      </w:r>
      <w:r w:rsidRPr="005C6AE4">
        <w:rPr>
          <w:lang w:val="ru-RU"/>
        </w:rPr>
        <w:t>(10));</w:t>
      </w:r>
    </w:p>
    <w:p w:rsidR="005C23DB" w:rsidRDefault="005C23DB" w:rsidP="00531924">
      <w:pPr>
        <w:pStyle w:val="1"/>
      </w:pPr>
      <w:bookmarkStart w:id="33" w:name="_Toc348862513"/>
      <w:r>
        <w:lastRenderedPageBreak/>
        <w:t>2</w:t>
      </w:r>
      <w:r w:rsidR="00531924" w:rsidRPr="00505C31">
        <w:t>6</w:t>
      </w:r>
      <w:r w:rsidR="00531924">
        <w:t>. Атрибуты</w:t>
      </w:r>
      <w:bookmarkEnd w:id="33"/>
    </w:p>
    <w:p w:rsidR="005C23DB" w:rsidRDefault="005C23DB" w:rsidP="005C23DB">
      <w:r>
        <w:t xml:space="preserve">Платформа .NET позволяет расширять метаданные типов и сборок, используя систему атрибутов. Каждый </w:t>
      </w:r>
      <w:r w:rsidRPr="00B85E70">
        <w:rPr>
          <w:rStyle w:val="a8"/>
        </w:rPr>
        <w:t>атрибут</w:t>
      </w:r>
      <w:r>
        <w:t xml:space="preserve"> (</w:t>
      </w:r>
      <w:r w:rsidRPr="004B4637">
        <w:rPr>
          <w:lang w:val="en-US"/>
        </w:rPr>
        <w:t>attribute</w:t>
      </w:r>
      <w:r>
        <w:t xml:space="preserve">) описывает дополнительную информацию, сохраняемую в метаданных для </w:t>
      </w:r>
      <w:r w:rsidRPr="00B85E70">
        <w:rPr>
          <w:rStyle w:val="a8"/>
        </w:rPr>
        <w:t>цели атрибута</w:t>
      </w:r>
      <w:r>
        <w:t xml:space="preserve"> (attribute target) – сборки, модуля, типа, элементов типа, параметров метода. С точки зрения программиста атрибуту соответствует </w:t>
      </w:r>
      <w:r w:rsidRPr="007D25BA">
        <w:rPr>
          <w:rStyle w:val="a8"/>
        </w:rPr>
        <w:t>класса атрибута</w:t>
      </w:r>
      <w:r>
        <w:t xml:space="preserve"> – это класс, наследуемый от </w:t>
      </w:r>
      <w:r w:rsidRPr="00B85E70">
        <w:rPr>
          <w:rStyle w:val="a9"/>
        </w:rPr>
        <w:t>System.</w:t>
      </w:r>
      <w:r w:rsidRPr="00B85E70">
        <w:rPr>
          <w:rStyle w:val="af5"/>
        </w:rPr>
        <w:t>Attribute</w:t>
      </w:r>
      <w:r>
        <w:t>.</w:t>
      </w:r>
    </w:p>
    <w:p w:rsidR="005C23DB" w:rsidRDefault="005C23DB" w:rsidP="005C23DB">
      <w:r>
        <w:t>Рассмотрим основные аспекты работы с атрибутами. Для создания атрибута нужно написать класс, удовлетворяющий перечисленным ниже требованиям:</w:t>
      </w:r>
    </w:p>
    <w:p w:rsidR="005C23DB" w:rsidRDefault="00B85E70" w:rsidP="005C23DB">
      <w:r>
        <w:t xml:space="preserve">1. </w:t>
      </w:r>
      <w:r w:rsidR="005C23DB">
        <w:t>Класс должен прямо или косвенно наследоваться от</w:t>
      </w:r>
      <w:r>
        <w:t xml:space="preserve"> класса</w:t>
      </w:r>
      <w:r w:rsidR="005C23DB">
        <w:t xml:space="preserve"> </w:t>
      </w:r>
      <w:r w:rsidRPr="00B85E70">
        <w:rPr>
          <w:rStyle w:val="af5"/>
        </w:rPr>
        <w:t>Attribute</w:t>
      </w:r>
      <w:r w:rsidR="005C23DB">
        <w:t>.</w:t>
      </w:r>
    </w:p>
    <w:p w:rsidR="005C23DB" w:rsidRDefault="00B85E70" w:rsidP="005C23DB">
      <w:r>
        <w:t xml:space="preserve">2. </w:t>
      </w:r>
      <w:r w:rsidR="005C23DB">
        <w:t xml:space="preserve">Тип открытых полей, свойств и параметров конструктора класса ограничен следующим набором: числовые типы (кроме </w:t>
      </w:r>
      <w:r w:rsidR="005C23DB" w:rsidRPr="00B85E70">
        <w:rPr>
          <w:rStyle w:val="af6"/>
        </w:rPr>
        <w:t>decimal</w:t>
      </w:r>
      <w:r w:rsidR="005C23DB">
        <w:t xml:space="preserve">), </w:t>
      </w:r>
      <w:r w:rsidR="005C23DB" w:rsidRPr="00B85E70">
        <w:rPr>
          <w:rStyle w:val="af6"/>
        </w:rPr>
        <w:t>bool</w:t>
      </w:r>
      <w:r w:rsidR="005C23DB">
        <w:t xml:space="preserve">, </w:t>
      </w:r>
      <w:r w:rsidR="005C23DB" w:rsidRPr="00B85E70">
        <w:rPr>
          <w:rStyle w:val="af6"/>
        </w:rPr>
        <w:t>char</w:t>
      </w:r>
      <w:r w:rsidR="005C23DB">
        <w:t xml:space="preserve">, </w:t>
      </w:r>
      <w:r w:rsidR="005C23DB" w:rsidRPr="00B85E70">
        <w:rPr>
          <w:rStyle w:val="af6"/>
        </w:rPr>
        <w:t>string</w:t>
      </w:r>
      <w:r w:rsidR="005C23DB">
        <w:t xml:space="preserve">, </w:t>
      </w:r>
      <w:r w:rsidR="005C23DB" w:rsidRPr="00B85E70">
        <w:rPr>
          <w:rStyle w:val="af6"/>
        </w:rPr>
        <w:t>object</w:t>
      </w:r>
      <w:r w:rsidR="005C23DB">
        <w:t xml:space="preserve">, </w:t>
      </w:r>
      <w:r w:rsidR="005C23DB" w:rsidRPr="00B85E70">
        <w:rPr>
          <w:rStyle w:val="a9"/>
        </w:rPr>
        <w:t>System.</w:t>
      </w:r>
      <w:r w:rsidR="005C23DB" w:rsidRPr="00B85E70">
        <w:rPr>
          <w:rStyle w:val="af5"/>
        </w:rPr>
        <w:t>Type</w:t>
      </w:r>
      <w:r w:rsidR="005C23DB">
        <w:t>, перечисления; одномерные массивы указанных типов.</w:t>
      </w:r>
    </w:p>
    <w:p w:rsidR="005C23DB" w:rsidRDefault="00B85E70" w:rsidP="005C23DB">
      <w:r>
        <w:t xml:space="preserve">3. </w:t>
      </w:r>
      <w:r w:rsidR="005C23DB">
        <w:t xml:space="preserve">Имя класса </w:t>
      </w:r>
      <w:r w:rsidR="0081092B">
        <w:t xml:space="preserve">должно </w:t>
      </w:r>
      <w:r w:rsidR="005C23DB">
        <w:t xml:space="preserve">заканчиваться суффиксом </w:t>
      </w:r>
      <w:r w:rsidR="005C23DB" w:rsidRPr="00B85E70">
        <w:rPr>
          <w:rStyle w:val="aff0"/>
        </w:rPr>
        <w:t>Attribute</w:t>
      </w:r>
      <w:r w:rsidR="005C23DB">
        <w:t xml:space="preserve"> (это необязательное требование).</w:t>
      </w:r>
    </w:p>
    <w:p w:rsidR="005C23DB" w:rsidRPr="000170D1" w:rsidRDefault="005C23DB" w:rsidP="005C23DB">
      <w:pPr>
        <w:rPr>
          <w:lang w:val="en-US"/>
        </w:rPr>
      </w:pPr>
      <w:r>
        <w:t>Приведём</w:t>
      </w:r>
      <w:r w:rsidRPr="000170D1">
        <w:rPr>
          <w:lang w:val="en-US"/>
        </w:rPr>
        <w:t xml:space="preserve"> </w:t>
      </w:r>
      <w:r>
        <w:t>пример</w:t>
      </w:r>
      <w:r w:rsidRPr="000170D1">
        <w:rPr>
          <w:lang w:val="en-US"/>
        </w:rPr>
        <w:t xml:space="preserve"> </w:t>
      </w:r>
      <w:r>
        <w:t>класса</w:t>
      </w:r>
      <w:r w:rsidRPr="000170D1">
        <w:rPr>
          <w:lang w:val="en-US"/>
        </w:rPr>
        <w:t xml:space="preserve"> </w:t>
      </w:r>
      <w:r>
        <w:t>атрибута</w:t>
      </w:r>
      <w:r w:rsidRPr="000170D1">
        <w:rPr>
          <w:lang w:val="en-US"/>
        </w:rPr>
        <w:t>:</w:t>
      </w:r>
    </w:p>
    <w:p w:rsidR="005C23DB" w:rsidRPr="000170D1" w:rsidRDefault="005C23DB" w:rsidP="0059027C">
      <w:pPr>
        <w:pStyle w:val="a4"/>
      </w:pPr>
      <w:r w:rsidRPr="00B85E70">
        <w:rPr>
          <w:rStyle w:val="af6"/>
        </w:rPr>
        <w:t>public class</w:t>
      </w:r>
      <w:r w:rsidRPr="000170D1">
        <w:t xml:space="preserve"> </w:t>
      </w:r>
      <w:r w:rsidRPr="00B85E70">
        <w:rPr>
          <w:rStyle w:val="af5"/>
        </w:rPr>
        <w:t>AuthorAttribute</w:t>
      </w:r>
      <w:r w:rsidRPr="000170D1">
        <w:t xml:space="preserve"> : </w:t>
      </w:r>
      <w:r w:rsidRPr="00B85E70">
        <w:rPr>
          <w:rStyle w:val="af5"/>
        </w:rPr>
        <w:t>Attribute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B85E70">
        <w:rPr>
          <w:rStyle w:val="af6"/>
        </w:rPr>
        <w:t>public string</w:t>
      </w:r>
      <w:r w:rsidRPr="000170D1">
        <w:t xml:space="preserve"> Name { </w:t>
      </w:r>
      <w:r w:rsidRPr="00B85E70">
        <w:rPr>
          <w:rStyle w:val="af6"/>
        </w:rPr>
        <w:t>get</w:t>
      </w:r>
      <w:r w:rsidRPr="000170D1">
        <w:t xml:space="preserve">; </w:t>
      </w:r>
      <w:r w:rsidRPr="00B85E70">
        <w:rPr>
          <w:rStyle w:val="af6"/>
        </w:rPr>
        <w:t>private set</w:t>
      </w:r>
      <w:r w:rsidRPr="000170D1">
        <w:t>; }</w:t>
      </w:r>
    </w:p>
    <w:p w:rsidR="005C23DB" w:rsidRPr="000170D1" w:rsidRDefault="005C23DB" w:rsidP="0059027C">
      <w:pPr>
        <w:pStyle w:val="a4"/>
      </w:pPr>
      <w:r w:rsidRPr="000170D1">
        <w:t xml:space="preserve">    </w:t>
      </w:r>
      <w:r w:rsidRPr="00B85E70">
        <w:rPr>
          <w:rStyle w:val="af6"/>
        </w:rPr>
        <w:t>public string</w:t>
      </w:r>
      <w:r w:rsidRPr="000170D1">
        <w:t xml:space="preserve"> CreationDate { </w:t>
      </w:r>
      <w:r w:rsidRPr="00B85E70">
        <w:rPr>
          <w:rStyle w:val="af6"/>
        </w:rPr>
        <w:t>get</w:t>
      </w:r>
      <w:r w:rsidRPr="000170D1">
        <w:t xml:space="preserve">; </w:t>
      </w:r>
      <w:r w:rsidRPr="00B85E70">
        <w:rPr>
          <w:rStyle w:val="af6"/>
        </w:rPr>
        <w:t>set</w:t>
      </w:r>
      <w:r w:rsidRPr="000170D1">
        <w:t>; }</w:t>
      </w:r>
    </w:p>
    <w:p w:rsidR="005C23DB" w:rsidRPr="000170D1" w:rsidRDefault="005C23DB" w:rsidP="0059027C">
      <w:pPr>
        <w:pStyle w:val="a4"/>
      </w:pPr>
    </w:p>
    <w:p w:rsidR="005C23DB" w:rsidRPr="000170D1" w:rsidRDefault="005C23DB" w:rsidP="0059027C">
      <w:pPr>
        <w:pStyle w:val="a4"/>
      </w:pPr>
      <w:r w:rsidRPr="000170D1">
        <w:t xml:space="preserve">    </w:t>
      </w:r>
      <w:r w:rsidRPr="00B85E70">
        <w:rPr>
          <w:rStyle w:val="af6"/>
        </w:rPr>
        <w:t>public</w:t>
      </w:r>
      <w:r w:rsidRPr="000170D1">
        <w:t xml:space="preserve"> AuthorAttribute(</w:t>
      </w:r>
      <w:r w:rsidRPr="00B85E70">
        <w:rPr>
          <w:rStyle w:val="af6"/>
        </w:rPr>
        <w:t>string</w:t>
      </w:r>
      <w:r w:rsidRPr="000170D1">
        <w:t xml:space="preserve"> name)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Name = name;</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w:t>
      </w:r>
    </w:p>
    <w:p w:rsidR="005C23DB" w:rsidRPr="000170D1" w:rsidRDefault="005C23DB" w:rsidP="005C23DB">
      <w:pPr>
        <w:rPr>
          <w:lang w:val="en-US"/>
        </w:rPr>
      </w:pPr>
      <w:r>
        <w:t xml:space="preserve">Для применения атрибута язык C# поддерживает следующий синтаксис: имя класса атрибута записывается в квадратных скобках перед тем элементом, к которому он относится. При этом разрешено указывать имя атрибута без суффикса </w:t>
      </w:r>
      <w:r w:rsidRPr="00B85E70">
        <w:rPr>
          <w:rStyle w:val="aff0"/>
        </w:rPr>
        <w:t>Attribute</w:t>
      </w:r>
      <w:r>
        <w:t xml:space="preserve">. Применение атрибута условно соответствует созданию объекта. Поэтому после имени атрибута указываются в круглых скобках аргументы конструктора атрибута. Если у атрибута конструктор без параметров, круглые скобки можно не писать. Наряду с аргументами конструктора можно указать </w:t>
      </w:r>
      <w:r w:rsidRPr="00B85E70">
        <w:rPr>
          <w:rStyle w:val="a8"/>
        </w:rPr>
        <w:t>именованные параметры</w:t>
      </w:r>
      <w:r>
        <w:t xml:space="preserve">, предназначенные для задания значения открытого поля или свойства. </w:t>
      </w:r>
      <w:r w:rsidR="00B85E70">
        <w:t>Для этого</w:t>
      </w:r>
      <w:r>
        <w:t xml:space="preserve"> используется синтаксис </w:t>
      </w:r>
      <w:r w:rsidRPr="00B85E70">
        <w:rPr>
          <w:rStyle w:val="aff0"/>
        </w:rPr>
        <w:t>имя-элемента</w:t>
      </w:r>
      <w:r w:rsidRPr="00B85E70">
        <w:rPr>
          <w:rStyle w:val="a9"/>
        </w:rPr>
        <w:t xml:space="preserve"> = </w:t>
      </w:r>
      <w:r w:rsidRPr="00B85E70">
        <w:rPr>
          <w:rStyle w:val="aff0"/>
        </w:rPr>
        <w:t>значение</w:t>
      </w:r>
      <w:r>
        <w:t>. Именованные параметры всегда записываются в конце списка аргументов конструктора. Ниже</w:t>
      </w:r>
      <w:r w:rsidRPr="000170D1">
        <w:rPr>
          <w:lang w:val="en-US"/>
        </w:rPr>
        <w:t xml:space="preserve"> </w:t>
      </w:r>
      <w:r>
        <w:t>приведены</w:t>
      </w:r>
      <w:r w:rsidRPr="000170D1">
        <w:rPr>
          <w:lang w:val="en-US"/>
        </w:rPr>
        <w:t xml:space="preserve"> </w:t>
      </w:r>
      <w:r>
        <w:t>примеры</w:t>
      </w:r>
      <w:r w:rsidRPr="000170D1">
        <w:rPr>
          <w:lang w:val="en-US"/>
        </w:rPr>
        <w:t xml:space="preserve"> </w:t>
      </w:r>
      <w:r>
        <w:t>применения</w:t>
      </w:r>
      <w:r w:rsidRPr="000170D1">
        <w:rPr>
          <w:lang w:val="en-US"/>
        </w:rPr>
        <w:t xml:space="preserve"> </w:t>
      </w:r>
      <w:r w:rsidRPr="00B85E70">
        <w:rPr>
          <w:rStyle w:val="af5"/>
        </w:rPr>
        <w:t>AuthorAttribute</w:t>
      </w:r>
      <w:r w:rsidRPr="000170D1">
        <w:rPr>
          <w:lang w:val="en-US"/>
        </w:rPr>
        <w:t>.</w:t>
      </w:r>
    </w:p>
    <w:p w:rsidR="005C23DB" w:rsidRPr="000170D1" w:rsidRDefault="005C23DB" w:rsidP="0059027C">
      <w:pPr>
        <w:pStyle w:val="a4"/>
      </w:pPr>
      <w:r w:rsidRPr="000170D1">
        <w:t>[</w:t>
      </w:r>
      <w:r w:rsidRPr="00B85E70">
        <w:rPr>
          <w:rStyle w:val="af5"/>
        </w:rPr>
        <w:t>Author</w:t>
      </w:r>
      <w:r w:rsidRPr="000170D1">
        <w:t>(</w:t>
      </w:r>
      <w:r w:rsidRPr="00B85E70">
        <w:rPr>
          <w:rStyle w:val="af7"/>
        </w:rPr>
        <w:t>"Brian Kernighan"</w:t>
      </w:r>
      <w:r w:rsidRPr="000170D1">
        <w:t xml:space="preserve">, CreationDate = </w:t>
      </w:r>
      <w:r w:rsidRPr="00B85E70">
        <w:rPr>
          <w:rStyle w:val="af7"/>
        </w:rPr>
        <w:t>"01.01.2012"</w:t>
      </w:r>
      <w:r w:rsidRPr="000170D1">
        <w:t>)]</w:t>
      </w:r>
    </w:p>
    <w:p w:rsidR="005C23DB" w:rsidRPr="000170D1" w:rsidRDefault="005C23DB" w:rsidP="0059027C">
      <w:pPr>
        <w:pStyle w:val="a4"/>
      </w:pPr>
      <w:r w:rsidRPr="00B85E70">
        <w:rPr>
          <w:rStyle w:val="af6"/>
        </w:rPr>
        <w:t>public class</w:t>
      </w:r>
      <w:r w:rsidRPr="000170D1">
        <w:t xml:space="preserve"> </w:t>
      </w:r>
      <w:r w:rsidRPr="00B85E70">
        <w:rPr>
          <w:rStyle w:val="af5"/>
        </w:rPr>
        <w:t>ColorPlugin</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B85E70">
        <w:rPr>
          <w:rStyle w:val="af5"/>
        </w:rPr>
        <w:t>Author</w:t>
      </w:r>
      <w:r w:rsidRPr="000170D1">
        <w:t>(</w:t>
      </w:r>
      <w:r w:rsidRPr="00B85E70">
        <w:rPr>
          <w:rStyle w:val="af7"/>
        </w:rPr>
        <w:t>"Dennis Ritchie"</w:t>
      </w:r>
      <w:r w:rsidRPr="000170D1">
        <w:t>)]</w:t>
      </w:r>
    </w:p>
    <w:p w:rsidR="005C23DB" w:rsidRPr="000170D1" w:rsidRDefault="005C23DB" w:rsidP="0059027C">
      <w:pPr>
        <w:pStyle w:val="a4"/>
      </w:pPr>
      <w:r w:rsidRPr="000170D1">
        <w:t xml:space="preserve">    </w:t>
      </w:r>
      <w:r w:rsidRPr="00B85E70">
        <w:rPr>
          <w:rStyle w:val="af6"/>
        </w:rPr>
        <w:t>public void</w:t>
      </w:r>
      <w:r w:rsidRPr="000170D1">
        <w:t xml:space="preserve"> Process() { }</w:t>
      </w:r>
    </w:p>
    <w:p w:rsidR="005C23DB" w:rsidRPr="005C6AE4" w:rsidRDefault="005C23DB" w:rsidP="0059027C">
      <w:pPr>
        <w:pStyle w:val="a4"/>
        <w:rPr>
          <w:lang w:val="ru-RU"/>
        </w:rPr>
      </w:pPr>
      <w:r w:rsidRPr="005C6AE4">
        <w:rPr>
          <w:lang w:val="ru-RU"/>
        </w:rPr>
        <w:t>}</w:t>
      </w:r>
    </w:p>
    <w:p w:rsidR="005C23DB" w:rsidRDefault="005C23DB" w:rsidP="005C23DB">
      <w:r>
        <w:lastRenderedPageBreak/>
        <w:t xml:space="preserve">Для настройки создаваемого пользовательского атрибута можно использовать атрибут </w:t>
      </w:r>
      <w:r w:rsidRPr="00321C3B">
        <w:rPr>
          <w:rStyle w:val="a9"/>
        </w:rPr>
        <w:t>[</w:t>
      </w:r>
      <w:r w:rsidRPr="00321C3B">
        <w:rPr>
          <w:rStyle w:val="af5"/>
        </w:rPr>
        <w:t>AttributeUsage</w:t>
      </w:r>
      <w:r w:rsidRPr="00321C3B">
        <w:rPr>
          <w:rStyle w:val="a9"/>
        </w:rPr>
        <w:t>]</w:t>
      </w:r>
      <w:r>
        <w:t xml:space="preserve">. Конструктор </w:t>
      </w:r>
      <w:r w:rsidRPr="00321C3B">
        <w:rPr>
          <w:rStyle w:val="a9"/>
        </w:rPr>
        <w:t>[</w:t>
      </w:r>
      <w:r w:rsidRPr="00321C3B">
        <w:rPr>
          <w:rStyle w:val="af5"/>
        </w:rPr>
        <w:t>AttributeUsage</w:t>
      </w:r>
      <w:r w:rsidRPr="00321C3B">
        <w:rPr>
          <w:rStyle w:val="a9"/>
        </w:rPr>
        <w:t>]</w:t>
      </w:r>
      <w:r>
        <w:t xml:space="preserve"> </w:t>
      </w:r>
      <w:r w:rsidR="003D54DC">
        <w:t>имеет</w:t>
      </w:r>
      <w:r>
        <w:t xml:space="preserve"> единственный параметр – набор элементов перечисления </w:t>
      </w:r>
      <w:r w:rsidRPr="00321C3B">
        <w:rPr>
          <w:rStyle w:val="af5"/>
        </w:rPr>
        <w:t>AttributeTargets</w:t>
      </w:r>
      <w:r>
        <w:t xml:space="preserve">, определяющих цель атрибута. Булево свойство </w:t>
      </w:r>
      <w:r w:rsidRPr="00321C3B">
        <w:rPr>
          <w:rStyle w:val="a9"/>
        </w:rPr>
        <w:t>AllowMultiple</w:t>
      </w:r>
      <w:r>
        <w:t xml:space="preserve"> определяет, может ли атрибут быть применён к программному элементу более одного раза. Булево свойство </w:t>
      </w:r>
      <w:r w:rsidRPr="00321C3B">
        <w:rPr>
          <w:rStyle w:val="a9"/>
        </w:rPr>
        <w:t>Inherited</w:t>
      </w:r>
      <w:r>
        <w:t xml:space="preserve"> указывает, будет ли атрибут проецироваться на потомков программного элемента (по умолчанию значение свойства равно </w:t>
      </w:r>
      <w:r w:rsidRPr="00321C3B">
        <w:rPr>
          <w:rStyle w:val="af6"/>
        </w:rPr>
        <w:t>true</w:t>
      </w:r>
      <w:r>
        <w:t>).</w:t>
      </w:r>
    </w:p>
    <w:p w:rsidR="005C23DB" w:rsidRPr="00321C3B" w:rsidRDefault="005C23DB" w:rsidP="0059027C">
      <w:pPr>
        <w:pStyle w:val="a4"/>
        <w:rPr>
          <w:rStyle w:val="af4"/>
        </w:rPr>
      </w:pPr>
      <w:r w:rsidRPr="00321C3B">
        <w:rPr>
          <w:rStyle w:val="af4"/>
        </w:rPr>
        <w:t>// атрибут Author можно многократно применить к классу или методу</w:t>
      </w:r>
    </w:p>
    <w:p w:rsidR="005C23DB" w:rsidRPr="000170D1" w:rsidRDefault="005C23DB" w:rsidP="0059027C">
      <w:pPr>
        <w:pStyle w:val="a4"/>
      </w:pPr>
      <w:r w:rsidRPr="000170D1">
        <w:t>[</w:t>
      </w:r>
      <w:r w:rsidRPr="00321C3B">
        <w:rPr>
          <w:rStyle w:val="af5"/>
        </w:rPr>
        <w:t>AttributeUsage</w:t>
      </w:r>
      <w:r w:rsidRPr="000170D1">
        <w:t>(</w:t>
      </w:r>
      <w:r w:rsidRPr="00321C3B">
        <w:rPr>
          <w:rStyle w:val="af5"/>
        </w:rPr>
        <w:t>AttributeTargets</w:t>
      </w:r>
      <w:r w:rsidRPr="000170D1">
        <w:t xml:space="preserve">.Class | </w:t>
      </w:r>
      <w:r w:rsidRPr="00321C3B">
        <w:rPr>
          <w:rStyle w:val="af5"/>
        </w:rPr>
        <w:t>AttributeTargets</w:t>
      </w:r>
      <w:r w:rsidRPr="000170D1">
        <w:t>.Method,</w:t>
      </w:r>
    </w:p>
    <w:p w:rsidR="005C23DB" w:rsidRPr="000170D1" w:rsidRDefault="005C23DB" w:rsidP="0059027C">
      <w:pPr>
        <w:pStyle w:val="a4"/>
      </w:pPr>
      <w:r w:rsidRPr="000170D1">
        <w:t xml:space="preserve">                AllowMultiple = </w:t>
      </w:r>
      <w:r w:rsidRPr="00321C3B">
        <w:rPr>
          <w:rStyle w:val="af6"/>
        </w:rPr>
        <w:t>true</w:t>
      </w:r>
      <w:r w:rsidRPr="000170D1">
        <w:t>)]</w:t>
      </w:r>
    </w:p>
    <w:p w:rsidR="005C23DB" w:rsidRPr="000170D1" w:rsidRDefault="005C23DB" w:rsidP="0059027C">
      <w:pPr>
        <w:pStyle w:val="a4"/>
      </w:pPr>
      <w:r w:rsidRPr="00321C3B">
        <w:rPr>
          <w:rStyle w:val="af6"/>
        </w:rPr>
        <w:t>public class</w:t>
      </w:r>
      <w:r w:rsidRPr="000170D1">
        <w:t xml:space="preserve"> </w:t>
      </w:r>
      <w:r w:rsidRPr="00321C3B">
        <w:rPr>
          <w:rStyle w:val="af5"/>
        </w:rPr>
        <w:t>AuthorAttribute</w:t>
      </w:r>
      <w:r w:rsidRPr="000170D1">
        <w:t xml:space="preserve"> : </w:t>
      </w:r>
      <w:r w:rsidRPr="00321C3B">
        <w:rPr>
          <w:rStyle w:val="af5"/>
        </w:rPr>
        <w:t>Attribute</w:t>
      </w:r>
    </w:p>
    <w:p w:rsidR="005C23DB" w:rsidRPr="005C6AE4" w:rsidRDefault="005C23DB" w:rsidP="0059027C">
      <w:pPr>
        <w:pStyle w:val="a4"/>
        <w:rPr>
          <w:lang w:val="ru-RU"/>
        </w:rPr>
      </w:pPr>
      <w:r w:rsidRPr="005C6AE4">
        <w:rPr>
          <w:lang w:val="ru-RU"/>
        </w:rPr>
        <w:t>{</w:t>
      </w:r>
    </w:p>
    <w:p w:rsidR="005C23DB" w:rsidRPr="00321C3B" w:rsidRDefault="00321C3B" w:rsidP="0059027C">
      <w:pPr>
        <w:pStyle w:val="a4"/>
        <w:rPr>
          <w:rStyle w:val="af4"/>
        </w:rPr>
      </w:pPr>
      <w:r>
        <w:rPr>
          <w:lang w:val="ru-RU"/>
        </w:rPr>
        <w:t xml:space="preserve">    </w:t>
      </w:r>
      <w:r w:rsidR="005C23DB" w:rsidRPr="00321C3B">
        <w:rPr>
          <w:rStyle w:val="af4"/>
        </w:rPr>
        <w:t>// элементы класса для краткости не приводятся</w:t>
      </w:r>
    </w:p>
    <w:p w:rsidR="005C23DB" w:rsidRPr="005C6AE4" w:rsidRDefault="005C23DB" w:rsidP="0059027C">
      <w:pPr>
        <w:pStyle w:val="a4"/>
        <w:rPr>
          <w:lang w:val="ru-RU"/>
        </w:rPr>
      </w:pPr>
      <w:r w:rsidRPr="005C6AE4">
        <w:rPr>
          <w:lang w:val="ru-RU"/>
        </w:rPr>
        <w:t>}</w:t>
      </w:r>
    </w:p>
    <w:p w:rsidR="005C23DB" w:rsidRDefault="005C23DB" w:rsidP="005C23DB">
      <w:r>
        <w:t xml:space="preserve">Синтаксис применения атрибутов позволяет указать в квадратных скобках несколько атрибутов через запятую. Если возникает неоднозначность трактовки цели атрибута, то нужно указать перед именем атрибута специальный префикс – </w:t>
      </w:r>
      <w:r w:rsidRPr="00321C3B">
        <w:rPr>
          <w:rStyle w:val="af6"/>
        </w:rPr>
        <w:t>assembly</w:t>
      </w:r>
      <w:r>
        <w:t xml:space="preserve">, </w:t>
      </w:r>
      <w:r w:rsidRPr="00321C3B">
        <w:rPr>
          <w:rStyle w:val="af6"/>
        </w:rPr>
        <w:t>module</w:t>
      </w:r>
      <w:r>
        <w:t xml:space="preserve">, </w:t>
      </w:r>
      <w:r w:rsidRPr="00321C3B">
        <w:rPr>
          <w:rStyle w:val="af6"/>
        </w:rPr>
        <w:t>field</w:t>
      </w:r>
      <w:r>
        <w:t xml:space="preserve">, </w:t>
      </w:r>
      <w:r w:rsidRPr="00321C3B">
        <w:rPr>
          <w:rStyle w:val="af6"/>
        </w:rPr>
        <w:t>event</w:t>
      </w:r>
      <w:r>
        <w:t xml:space="preserve">, </w:t>
      </w:r>
      <w:r w:rsidRPr="00321C3B">
        <w:rPr>
          <w:rStyle w:val="af6"/>
        </w:rPr>
        <w:t>method</w:t>
      </w:r>
      <w:r>
        <w:t xml:space="preserve">, </w:t>
      </w:r>
      <w:r w:rsidRPr="00321C3B">
        <w:rPr>
          <w:rStyle w:val="af6"/>
        </w:rPr>
        <w:t>param</w:t>
      </w:r>
      <w:r>
        <w:t xml:space="preserve">, </w:t>
      </w:r>
      <w:r w:rsidRPr="00321C3B">
        <w:rPr>
          <w:rStyle w:val="af6"/>
        </w:rPr>
        <w:t>property</w:t>
      </w:r>
      <w:r>
        <w:t xml:space="preserve">, </w:t>
      </w:r>
      <w:r w:rsidRPr="00321C3B">
        <w:rPr>
          <w:rStyle w:val="af6"/>
        </w:rPr>
        <w:t>return</w:t>
      </w:r>
      <w:r>
        <w:t xml:space="preserve">, </w:t>
      </w:r>
      <w:r w:rsidRPr="00321C3B">
        <w:rPr>
          <w:rStyle w:val="af6"/>
        </w:rPr>
        <w:t>type</w:t>
      </w:r>
      <w:r>
        <w:t>.</w:t>
      </w:r>
    </w:p>
    <w:p w:rsidR="005C23DB" w:rsidRPr="00321C3B" w:rsidRDefault="005C23DB" w:rsidP="0059027C">
      <w:pPr>
        <w:pStyle w:val="a4"/>
        <w:rPr>
          <w:rStyle w:val="af4"/>
        </w:rPr>
      </w:pPr>
      <w:r w:rsidRPr="00321C3B">
        <w:rPr>
          <w:rStyle w:val="af4"/>
        </w:rPr>
        <w:t>// применение атрибута к сборке</w:t>
      </w:r>
    </w:p>
    <w:p w:rsidR="005C23DB" w:rsidRPr="005C6AE4" w:rsidRDefault="005C23DB" w:rsidP="0059027C">
      <w:pPr>
        <w:pStyle w:val="a4"/>
        <w:rPr>
          <w:lang w:val="ru-RU"/>
        </w:rPr>
      </w:pPr>
      <w:r w:rsidRPr="005C6AE4">
        <w:rPr>
          <w:lang w:val="ru-RU"/>
        </w:rPr>
        <w:t>[</w:t>
      </w:r>
      <w:r w:rsidRPr="00321C3B">
        <w:rPr>
          <w:rStyle w:val="af6"/>
        </w:rPr>
        <w:t>assembly</w:t>
      </w:r>
      <w:r w:rsidRPr="005C6AE4">
        <w:rPr>
          <w:lang w:val="ru-RU"/>
        </w:rPr>
        <w:t xml:space="preserve">: </w:t>
      </w:r>
      <w:r w:rsidRPr="00321C3B">
        <w:rPr>
          <w:rStyle w:val="af5"/>
        </w:rPr>
        <w:t>AssemblyKeyFile</w:t>
      </w:r>
      <w:r w:rsidRPr="005C6AE4">
        <w:rPr>
          <w:lang w:val="ru-RU"/>
        </w:rPr>
        <w:t>(</w:t>
      </w:r>
      <w:r w:rsidRPr="003B625B">
        <w:rPr>
          <w:rStyle w:val="af7"/>
          <w:lang w:val="ru-RU"/>
        </w:rPr>
        <w:t>"</w:t>
      </w:r>
      <w:r w:rsidRPr="00321C3B">
        <w:rPr>
          <w:rStyle w:val="af7"/>
        </w:rPr>
        <w:t>keys</w:t>
      </w:r>
      <w:r w:rsidRPr="003B625B">
        <w:rPr>
          <w:rStyle w:val="af7"/>
          <w:lang w:val="ru-RU"/>
        </w:rPr>
        <w:t>.</w:t>
      </w:r>
      <w:r w:rsidRPr="00321C3B">
        <w:rPr>
          <w:rStyle w:val="af7"/>
        </w:rPr>
        <w:t>snk</w:t>
      </w:r>
      <w:r w:rsidRPr="003B625B">
        <w:rPr>
          <w:rStyle w:val="af7"/>
          <w:lang w:val="ru-RU"/>
        </w:rPr>
        <w:t>"</w:t>
      </w:r>
      <w:r w:rsidRPr="005C6AE4">
        <w:rPr>
          <w:lang w:val="ru-RU"/>
        </w:rPr>
        <w:t>)]</w:t>
      </w:r>
    </w:p>
    <w:p w:rsidR="005C23DB" w:rsidRPr="005C6AE4" w:rsidRDefault="005C23DB" w:rsidP="0059027C">
      <w:pPr>
        <w:pStyle w:val="a4"/>
        <w:rPr>
          <w:lang w:val="ru-RU"/>
        </w:rPr>
      </w:pPr>
    </w:p>
    <w:p w:rsidR="005C23DB" w:rsidRPr="003B625B" w:rsidRDefault="005C23DB" w:rsidP="0059027C">
      <w:pPr>
        <w:pStyle w:val="a4"/>
        <w:rPr>
          <w:rStyle w:val="af4"/>
          <w:lang w:val="en-US"/>
        </w:rPr>
      </w:pPr>
      <w:r w:rsidRPr="003B625B">
        <w:rPr>
          <w:rStyle w:val="af4"/>
          <w:lang w:val="en-US"/>
        </w:rPr>
        <w:t xml:space="preserve">// </w:t>
      </w:r>
      <w:r w:rsidRPr="00321C3B">
        <w:rPr>
          <w:rStyle w:val="af4"/>
        </w:rPr>
        <w:t>многократное</w:t>
      </w:r>
      <w:r w:rsidRPr="003B625B">
        <w:rPr>
          <w:rStyle w:val="af4"/>
          <w:lang w:val="en-US"/>
        </w:rPr>
        <w:t xml:space="preserve"> </w:t>
      </w:r>
      <w:r w:rsidRPr="00321C3B">
        <w:rPr>
          <w:rStyle w:val="af4"/>
        </w:rPr>
        <w:t>применение</w:t>
      </w:r>
      <w:r w:rsidRPr="003B625B">
        <w:rPr>
          <w:rStyle w:val="af4"/>
          <w:lang w:val="en-US"/>
        </w:rPr>
        <w:t xml:space="preserve"> </w:t>
      </w:r>
      <w:r w:rsidRPr="00321C3B">
        <w:rPr>
          <w:rStyle w:val="af4"/>
        </w:rPr>
        <w:t>атрибута</w:t>
      </w:r>
    </w:p>
    <w:p w:rsidR="005C23DB" w:rsidRPr="000170D1" w:rsidRDefault="005C23DB" w:rsidP="0059027C">
      <w:pPr>
        <w:pStyle w:val="a4"/>
      </w:pPr>
      <w:r w:rsidRPr="000170D1">
        <w:t>[</w:t>
      </w:r>
      <w:r w:rsidRPr="00321C3B">
        <w:rPr>
          <w:rStyle w:val="af5"/>
        </w:rPr>
        <w:t>Author</w:t>
      </w:r>
      <w:r w:rsidRPr="000170D1">
        <w:t>(</w:t>
      </w:r>
      <w:r w:rsidRPr="00321C3B">
        <w:rPr>
          <w:rStyle w:val="af7"/>
        </w:rPr>
        <w:t>"Brian Kernighan"</w:t>
      </w:r>
      <w:r w:rsidRPr="000170D1">
        <w:t xml:space="preserve">), </w:t>
      </w:r>
      <w:r w:rsidRPr="00321C3B">
        <w:rPr>
          <w:rStyle w:val="af5"/>
        </w:rPr>
        <w:t>Author</w:t>
      </w:r>
      <w:r w:rsidRPr="000170D1">
        <w:t>(</w:t>
      </w:r>
      <w:r w:rsidRPr="00321C3B">
        <w:rPr>
          <w:rStyle w:val="af7"/>
        </w:rPr>
        <w:t>"Dennis Ritchie"</w:t>
      </w:r>
      <w:r w:rsidRPr="000170D1">
        <w:t>)]</w:t>
      </w:r>
    </w:p>
    <w:p w:rsidR="005C23DB" w:rsidRPr="005C6AE4" w:rsidRDefault="005C23DB" w:rsidP="0059027C">
      <w:pPr>
        <w:pStyle w:val="a4"/>
        <w:rPr>
          <w:lang w:val="ru-RU"/>
        </w:rPr>
      </w:pPr>
      <w:r w:rsidRPr="00321C3B">
        <w:rPr>
          <w:rStyle w:val="af6"/>
        </w:rPr>
        <w:t>public</w:t>
      </w:r>
      <w:r w:rsidRPr="003B625B">
        <w:rPr>
          <w:rStyle w:val="af6"/>
          <w:lang w:val="ru-RU"/>
        </w:rPr>
        <w:t xml:space="preserve"> </w:t>
      </w:r>
      <w:r w:rsidRPr="00321C3B">
        <w:rPr>
          <w:rStyle w:val="af6"/>
        </w:rPr>
        <w:t>class</w:t>
      </w:r>
      <w:r w:rsidRPr="005C6AE4">
        <w:rPr>
          <w:lang w:val="ru-RU"/>
        </w:rPr>
        <w:t xml:space="preserve"> </w:t>
      </w:r>
      <w:r w:rsidRPr="00321C3B">
        <w:rPr>
          <w:rStyle w:val="af5"/>
        </w:rPr>
        <w:t>ColorPlugin</w:t>
      </w:r>
      <w:r w:rsidRPr="005C6AE4">
        <w:rPr>
          <w:lang w:val="ru-RU"/>
        </w:rPr>
        <w:t xml:space="preserve"> { }</w:t>
      </w:r>
    </w:p>
    <w:p w:rsidR="005C23DB" w:rsidRPr="000170D1" w:rsidRDefault="005C23DB" w:rsidP="005C23DB">
      <w:pPr>
        <w:rPr>
          <w:lang w:val="en-US"/>
        </w:rPr>
      </w:pPr>
      <w:r>
        <w:t xml:space="preserve">Опишем возможности получения информации о применённых атрибутах. Метод </w:t>
      </w:r>
      <w:r w:rsidRPr="00321C3B">
        <w:rPr>
          <w:rStyle w:val="af5"/>
        </w:rPr>
        <w:t>Attribute</w:t>
      </w:r>
      <w:r w:rsidRPr="00321C3B">
        <w:rPr>
          <w:rStyle w:val="a9"/>
        </w:rPr>
        <w:t>.GetCustomAttributes()</w:t>
      </w:r>
      <w:r>
        <w:t xml:space="preserve"> возвращает все атрибуты некоторого элемента в виде массива. Метод</w:t>
      </w:r>
      <w:r w:rsidRPr="000170D1">
        <w:rPr>
          <w:lang w:val="en-US"/>
        </w:rPr>
        <w:t xml:space="preserve"> </w:t>
      </w:r>
      <w:r w:rsidRPr="00321C3B">
        <w:rPr>
          <w:rStyle w:val="af5"/>
        </w:rPr>
        <w:t>Attribute</w:t>
      </w:r>
      <w:r w:rsidRPr="003B625B">
        <w:rPr>
          <w:rStyle w:val="a9"/>
          <w:lang w:val="en-US"/>
        </w:rPr>
        <w:t>.GetCustomAttribute()</w:t>
      </w:r>
      <w:r w:rsidRPr="000170D1">
        <w:rPr>
          <w:lang w:val="en-US"/>
        </w:rPr>
        <w:t xml:space="preserve"> </w:t>
      </w:r>
      <w:r>
        <w:t>получает</w:t>
      </w:r>
      <w:r w:rsidRPr="000170D1">
        <w:rPr>
          <w:lang w:val="en-US"/>
        </w:rPr>
        <w:t xml:space="preserve"> </w:t>
      </w:r>
      <w:r>
        <w:t>атрибут</w:t>
      </w:r>
      <w:r w:rsidRPr="000170D1">
        <w:rPr>
          <w:lang w:val="en-US"/>
        </w:rPr>
        <w:t xml:space="preserve"> </w:t>
      </w:r>
      <w:r>
        <w:t>заданного</w:t>
      </w:r>
      <w:r w:rsidRPr="000170D1">
        <w:rPr>
          <w:lang w:val="en-US"/>
        </w:rPr>
        <w:t xml:space="preserve"> </w:t>
      </w:r>
      <w:r>
        <w:t>типа</w:t>
      </w:r>
      <w:r w:rsidRPr="000170D1">
        <w:rPr>
          <w:lang w:val="en-US"/>
        </w:rPr>
        <w:t>:</w:t>
      </w:r>
    </w:p>
    <w:p w:rsidR="005C23DB" w:rsidRPr="000170D1" w:rsidRDefault="005C23DB" w:rsidP="0059027C">
      <w:pPr>
        <w:pStyle w:val="a4"/>
      </w:pPr>
      <w:r w:rsidRPr="00321C3B">
        <w:rPr>
          <w:rStyle w:val="af5"/>
        </w:rPr>
        <w:t>Attribute</w:t>
      </w:r>
      <w:r w:rsidRPr="000170D1">
        <w:t xml:space="preserve"> GetCustomAttribute(</w:t>
      </w:r>
      <w:r w:rsidRPr="00321C3B">
        <w:rPr>
          <w:rStyle w:val="af5"/>
        </w:rPr>
        <w:t>MemberInfo</w:t>
      </w:r>
      <w:r w:rsidRPr="000170D1">
        <w:t xml:space="preserve"> element, </w:t>
      </w:r>
      <w:r w:rsidRPr="00321C3B">
        <w:rPr>
          <w:rStyle w:val="af5"/>
        </w:rPr>
        <w:t>Type</w:t>
      </w:r>
      <w:r w:rsidRPr="000170D1">
        <w:t xml:space="preserve"> attributeType)</w:t>
      </w:r>
    </w:p>
    <w:p w:rsidR="005C23DB" w:rsidRDefault="005C23DB" w:rsidP="005C23DB">
      <w:r>
        <w:t xml:space="preserve">При помощи параметра </w:t>
      </w:r>
      <w:r w:rsidRPr="00321C3B">
        <w:rPr>
          <w:rStyle w:val="a9"/>
        </w:rPr>
        <w:t>element</w:t>
      </w:r>
      <w:r>
        <w:t xml:space="preserve"> задаётся элемент, у которого надо получить атрибут. Второй параметр – это тип получаемого атрибута.</w:t>
      </w:r>
    </w:p>
    <w:p w:rsidR="005C23DB" w:rsidRPr="00321C3B" w:rsidRDefault="005C23DB" w:rsidP="0059027C">
      <w:pPr>
        <w:pStyle w:val="a4"/>
        <w:rPr>
          <w:rStyle w:val="af4"/>
        </w:rPr>
      </w:pPr>
      <w:r w:rsidRPr="00321C3B">
        <w:rPr>
          <w:rStyle w:val="af4"/>
        </w:rPr>
        <w:t>// пример получения атрибута</w:t>
      </w:r>
    </w:p>
    <w:p w:rsidR="005C23DB" w:rsidRPr="003B625B" w:rsidRDefault="005C23DB" w:rsidP="0059027C">
      <w:pPr>
        <w:pStyle w:val="a4"/>
        <w:rPr>
          <w:lang w:val="ru-RU"/>
        </w:rPr>
      </w:pPr>
      <w:r w:rsidRPr="00321C3B">
        <w:rPr>
          <w:rStyle w:val="af6"/>
        </w:rPr>
        <w:t>var</w:t>
      </w:r>
      <w:r w:rsidRPr="003B625B">
        <w:rPr>
          <w:lang w:val="ru-RU"/>
        </w:rPr>
        <w:t xml:space="preserve"> </w:t>
      </w:r>
      <w:r>
        <w:t>author</w:t>
      </w:r>
      <w:r w:rsidRPr="003B625B">
        <w:rPr>
          <w:lang w:val="ru-RU"/>
        </w:rPr>
        <w:t xml:space="preserve"> = </w:t>
      </w:r>
      <w:r w:rsidRPr="00321C3B">
        <w:rPr>
          <w:rStyle w:val="af5"/>
        </w:rPr>
        <w:t>Attribute</w:t>
      </w:r>
      <w:r w:rsidRPr="003B625B">
        <w:rPr>
          <w:lang w:val="ru-RU"/>
        </w:rPr>
        <w:t>.</w:t>
      </w:r>
      <w:r>
        <w:t>GetCustomAttribute</w:t>
      </w:r>
      <w:r w:rsidRPr="003B625B">
        <w:rPr>
          <w:lang w:val="ru-RU"/>
        </w:rPr>
        <w:t>(</w:t>
      </w:r>
      <w:r w:rsidRPr="00321C3B">
        <w:rPr>
          <w:rStyle w:val="af6"/>
        </w:rPr>
        <w:t>typeof</w:t>
      </w:r>
      <w:r w:rsidR="00321C3B" w:rsidRPr="003B625B">
        <w:rPr>
          <w:lang w:val="ru-RU"/>
        </w:rPr>
        <w:t xml:space="preserve"> </w:t>
      </w:r>
      <w:r w:rsidRPr="003B625B">
        <w:rPr>
          <w:lang w:val="ru-RU"/>
        </w:rPr>
        <w:t>(</w:t>
      </w:r>
      <w:r w:rsidRPr="00321C3B">
        <w:rPr>
          <w:rStyle w:val="af5"/>
        </w:rPr>
        <w:t>ColorPlugin</w:t>
      </w:r>
      <w:r w:rsidRPr="003B625B">
        <w:rPr>
          <w:lang w:val="ru-RU"/>
        </w:rPr>
        <w:t>),</w:t>
      </w:r>
    </w:p>
    <w:p w:rsidR="005C23DB" w:rsidRPr="000170D1" w:rsidRDefault="005C23DB" w:rsidP="0059027C">
      <w:pPr>
        <w:pStyle w:val="a4"/>
      </w:pPr>
      <w:r w:rsidRPr="003B625B">
        <w:rPr>
          <w:lang w:val="ru-RU"/>
        </w:rPr>
        <w:t xml:space="preserve">                                          </w:t>
      </w:r>
      <w:r w:rsidRPr="00321C3B">
        <w:rPr>
          <w:rStyle w:val="af6"/>
        </w:rPr>
        <w:t>typeof</w:t>
      </w:r>
      <w:r w:rsidR="00321C3B" w:rsidRPr="003B625B">
        <w:t xml:space="preserve"> </w:t>
      </w:r>
      <w:r w:rsidRPr="000170D1">
        <w:t>(</w:t>
      </w:r>
      <w:r w:rsidRPr="00321C3B">
        <w:rPr>
          <w:rStyle w:val="af5"/>
        </w:rPr>
        <w:t>AuthorAttribute</w:t>
      </w:r>
      <w:r w:rsidRPr="000170D1">
        <w:t>));</w:t>
      </w:r>
    </w:p>
    <w:p w:rsidR="005C23DB" w:rsidRPr="000170D1" w:rsidRDefault="005C23DB" w:rsidP="0059027C">
      <w:pPr>
        <w:pStyle w:val="a4"/>
      </w:pPr>
      <w:r w:rsidRPr="00321C3B">
        <w:rPr>
          <w:rStyle w:val="af6"/>
        </w:rPr>
        <w:t>if</w:t>
      </w:r>
      <w:r w:rsidRPr="000170D1">
        <w:t xml:space="preserve"> (author != </w:t>
      </w:r>
      <w:r w:rsidRPr="00321C3B">
        <w:rPr>
          <w:rStyle w:val="af6"/>
        </w:rPr>
        <w:t>null</w:t>
      </w:r>
      <w:r w:rsidRPr="000170D1">
        <w:t>)</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321C3B">
        <w:rPr>
          <w:rStyle w:val="af5"/>
        </w:rPr>
        <w:t>Console</w:t>
      </w:r>
      <w:r w:rsidRPr="000170D1">
        <w:t>.WriteLine(((</w:t>
      </w:r>
      <w:r w:rsidRPr="00321C3B">
        <w:rPr>
          <w:rStyle w:val="af5"/>
        </w:rPr>
        <w:t>AuthorAttribute</w:t>
      </w:r>
      <w:r w:rsidRPr="000170D1">
        <w:t>) author).Name);</w:t>
      </w:r>
    </w:p>
    <w:p w:rsidR="005C23DB" w:rsidRPr="005C6AE4" w:rsidRDefault="005C23DB" w:rsidP="0059027C">
      <w:pPr>
        <w:pStyle w:val="a4"/>
        <w:rPr>
          <w:lang w:val="ru-RU"/>
        </w:rPr>
      </w:pPr>
      <w:r w:rsidRPr="005C6AE4">
        <w:rPr>
          <w:lang w:val="ru-RU"/>
        </w:rPr>
        <w:t>}</w:t>
      </w:r>
    </w:p>
    <w:p w:rsidR="005C23DB" w:rsidRDefault="005C23DB" w:rsidP="005C23DB">
      <w:r>
        <w:t>Платформа .NET предоставляет для использования обширный набор атрибутов, некоторая часть которых представлена в табл. 19.</w:t>
      </w:r>
    </w:p>
    <w:p w:rsidR="005C23DB" w:rsidRDefault="005C23DB" w:rsidP="00321C3B">
      <w:pPr>
        <w:pStyle w:val="af8"/>
      </w:pPr>
      <w:r>
        <w:lastRenderedPageBreak/>
        <w:t>Таблица 19</w:t>
      </w:r>
    </w:p>
    <w:p w:rsidR="005C23DB" w:rsidRDefault="005C23DB" w:rsidP="00321C3B">
      <w:pPr>
        <w:pStyle w:val="af9"/>
      </w:pPr>
      <w:r>
        <w:t>Некоторые атрибуты, применяемые в платформе .NET</w:t>
      </w:r>
    </w:p>
    <w:tbl>
      <w:tblPr>
        <w:tblStyle w:val="afa"/>
        <w:tblW w:w="0" w:type="auto"/>
        <w:jc w:val="center"/>
        <w:tblLook w:val="04A0" w:firstRow="1" w:lastRow="0" w:firstColumn="1" w:lastColumn="0" w:noHBand="0" w:noVBand="1"/>
      </w:tblPr>
      <w:tblGrid>
        <w:gridCol w:w="2454"/>
        <w:gridCol w:w="1958"/>
        <w:gridCol w:w="5216"/>
      </w:tblGrid>
      <w:tr w:rsidR="006C64E2" w:rsidRPr="00321C3B" w:rsidTr="0003256B">
        <w:trPr>
          <w:jc w:val="center"/>
        </w:trPr>
        <w:tc>
          <w:tcPr>
            <w:tcW w:w="0" w:type="auto"/>
            <w:vAlign w:val="center"/>
          </w:tcPr>
          <w:p w:rsidR="00321C3B" w:rsidRPr="00321C3B" w:rsidRDefault="00321C3B" w:rsidP="00321C3B">
            <w:pPr>
              <w:pStyle w:val="aff7"/>
            </w:pPr>
            <w:r>
              <w:t>А</w:t>
            </w:r>
            <w:r w:rsidRPr="00321C3B">
              <w:t>трибут</w:t>
            </w:r>
          </w:p>
        </w:tc>
        <w:tc>
          <w:tcPr>
            <w:tcW w:w="0" w:type="auto"/>
            <w:vAlign w:val="center"/>
          </w:tcPr>
          <w:p w:rsidR="00321C3B" w:rsidRPr="00321C3B" w:rsidRDefault="00503413" w:rsidP="00503413">
            <w:pPr>
              <w:pStyle w:val="aff7"/>
            </w:pPr>
            <w:r>
              <w:t>Цель</w:t>
            </w:r>
            <w:r w:rsidR="00321C3B" w:rsidRPr="00321C3B">
              <w:t xml:space="preserve"> применения</w:t>
            </w:r>
          </w:p>
        </w:tc>
        <w:tc>
          <w:tcPr>
            <w:tcW w:w="0" w:type="auto"/>
            <w:vAlign w:val="center"/>
          </w:tcPr>
          <w:p w:rsidR="00321C3B" w:rsidRPr="00321C3B" w:rsidRDefault="00321C3B" w:rsidP="00321C3B">
            <w:pPr>
              <w:pStyle w:val="aff7"/>
            </w:pPr>
            <w:r w:rsidRPr="00321C3B">
              <w:t>Описание</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AttributeUsage</w:t>
            </w:r>
            <w:r w:rsidRPr="00503413">
              <w:rPr>
                <w:rStyle w:val="aff"/>
              </w:rPr>
              <w:t>]</w:t>
            </w:r>
          </w:p>
        </w:tc>
        <w:tc>
          <w:tcPr>
            <w:tcW w:w="0" w:type="auto"/>
            <w:vAlign w:val="center"/>
          </w:tcPr>
          <w:p w:rsidR="00321C3B" w:rsidRPr="00321C3B" w:rsidRDefault="00321C3B" w:rsidP="00321C3B">
            <w:pPr>
              <w:pStyle w:val="aff8"/>
            </w:pPr>
            <w:r w:rsidRPr="00321C3B">
              <w:t>Класс</w:t>
            </w:r>
          </w:p>
        </w:tc>
        <w:tc>
          <w:tcPr>
            <w:tcW w:w="0" w:type="auto"/>
            <w:vAlign w:val="center"/>
          </w:tcPr>
          <w:p w:rsidR="00321C3B" w:rsidRPr="00321C3B" w:rsidRDefault="00321C3B" w:rsidP="00321C3B">
            <w:pPr>
              <w:pStyle w:val="aff8"/>
            </w:pPr>
            <w:r w:rsidRPr="00321C3B">
              <w:t>Задаёт область применения класса-атрибута</w:t>
            </w:r>
          </w:p>
        </w:tc>
      </w:tr>
      <w:tr w:rsidR="006C64E2" w:rsidRPr="00321C3B" w:rsidTr="0003256B">
        <w:trPr>
          <w:jc w:val="center"/>
        </w:trPr>
        <w:tc>
          <w:tcPr>
            <w:tcW w:w="0" w:type="auto"/>
            <w:vAlign w:val="center"/>
          </w:tcPr>
          <w:p w:rsidR="006C64E2" w:rsidRDefault="006C64E2" w:rsidP="006C64E2">
            <w:pPr>
              <w:pStyle w:val="aff8"/>
              <w:rPr>
                <w:lang w:val="en-US"/>
              </w:rPr>
            </w:pPr>
            <w:r w:rsidRPr="006C64E2">
              <w:rPr>
                <w:rStyle w:val="aff"/>
              </w:rPr>
              <w:t>[</w:t>
            </w:r>
            <w:r w:rsidRPr="006C64E2">
              <w:rPr>
                <w:rStyle w:val="afe"/>
              </w:rPr>
              <w:t>CallerFilePath</w:t>
            </w:r>
            <w:r w:rsidRPr="006C64E2">
              <w:rPr>
                <w:rStyle w:val="aff"/>
              </w:rPr>
              <w:t>]</w:t>
            </w:r>
            <w:r>
              <w:rPr>
                <w:lang w:val="en-US"/>
              </w:rPr>
              <w:t>,</w:t>
            </w:r>
          </w:p>
          <w:p w:rsidR="006C64E2" w:rsidRDefault="006C64E2" w:rsidP="006C64E2">
            <w:pPr>
              <w:pStyle w:val="aff8"/>
              <w:rPr>
                <w:lang w:val="en-US"/>
              </w:rPr>
            </w:pPr>
            <w:r w:rsidRPr="006C64E2">
              <w:rPr>
                <w:rStyle w:val="aff"/>
              </w:rPr>
              <w:t>[</w:t>
            </w:r>
            <w:r w:rsidRPr="006C64E2">
              <w:rPr>
                <w:rStyle w:val="afe"/>
              </w:rPr>
              <w:t>CallerLineNumber</w:t>
            </w:r>
            <w:r w:rsidRPr="006C64E2">
              <w:rPr>
                <w:rStyle w:val="aff"/>
              </w:rPr>
              <w:t>]</w:t>
            </w:r>
            <w:r>
              <w:rPr>
                <w:lang w:val="en-US"/>
              </w:rPr>
              <w:t>,</w:t>
            </w:r>
          </w:p>
          <w:p w:rsidR="006C64E2" w:rsidRPr="006C64E2" w:rsidRDefault="006C64E2" w:rsidP="006C64E2">
            <w:pPr>
              <w:pStyle w:val="aff8"/>
              <w:rPr>
                <w:lang w:val="en-US"/>
              </w:rPr>
            </w:pPr>
            <w:r w:rsidRPr="006C64E2">
              <w:rPr>
                <w:rStyle w:val="aff"/>
              </w:rPr>
              <w:t>[</w:t>
            </w:r>
            <w:r w:rsidRPr="006C64E2">
              <w:rPr>
                <w:rStyle w:val="afe"/>
              </w:rPr>
              <w:t>CallerMemberName</w:t>
            </w:r>
            <w:r w:rsidRPr="006C64E2">
              <w:rPr>
                <w:rStyle w:val="aff"/>
              </w:rPr>
              <w:t>]</w:t>
            </w:r>
          </w:p>
        </w:tc>
        <w:tc>
          <w:tcPr>
            <w:tcW w:w="0" w:type="auto"/>
            <w:vAlign w:val="center"/>
          </w:tcPr>
          <w:p w:rsidR="006C64E2" w:rsidRPr="006C64E2" w:rsidRDefault="006C64E2" w:rsidP="00321C3B">
            <w:pPr>
              <w:pStyle w:val="aff8"/>
            </w:pPr>
            <w:r>
              <w:t>Опциональный параметр</w:t>
            </w:r>
          </w:p>
        </w:tc>
        <w:tc>
          <w:tcPr>
            <w:tcW w:w="0" w:type="auto"/>
            <w:vAlign w:val="center"/>
          </w:tcPr>
          <w:p w:rsidR="006C64E2" w:rsidRPr="00321C3B" w:rsidRDefault="006C64E2" w:rsidP="006C64E2">
            <w:pPr>
              <w:pStyle w:val="aff8"/>
            </w:pPr>
            <w:r>
              <w:t>Позволяют получить в качестве значений опциональных параметров информацию о месте вызова метода в исходном коде программы</w:t>
            </w:r>
          </w:p>
        </w:tc>
      </w:tr>
      <w:tr w:rsidR="006C64E2" w:rsidRPr="00321C3B" w:rsidTr="0003256B">
        <w:trPr>
          <w:jc w:val="center"/>
        </w:trPr>
        <w:tc>
          <w:tcPr>
            <w:tcW w:w="0" w:type="auto"/>
            <w:vAlign w:val="center"/>
          </w:tcPr>
          <w:p w:rsidR="00321C3B" w:rsidRPr="00321C3B" w:rsidRDefault="00503413" w:rsidP="00321C3B">
            <w:pPr>
              <w:pStyle w:val="aff8"/>
              <w:rPr>
                <w:lang w:val="en-US"/>
              </w:rPr>
            </w:pPr>
            <w:r w:rsidRPr="00503413">
              <w:rPr>
                <w:rStyle w:val="aff"/>
              </w:rPr>
              <w:t>[</w:t>
            </w:r>
            <w:r w:rsidR="00321C3B" w:rsidRPr="00503413">
              <w:rPr>
                <w:rStyle w:val="afe"/>
              </w:rPr>
              <w:t>Conditional</w:t>
            </w:r>
            <w:r w:rsidR="00321C3B" w:rsidRPr="00503413">
              <w:rPr>
                <w:rStyle w:val="aff"/>
              </w:rPr>
              <w:t>]</w:t>
            </w:r>
          </w:p>
        </w:tc>
        <w:tc>
          <w:tcPr>
            <w:tcW w:w="0" w:type="auto"/>
            <w:vAlign w:val="center"/>
          </w:tcPr>
          <w:p w:rsidR="00321C3B" w:rsidRPr="00321C3B" w:rsidRDefault="00321C3B" w:rsidP="00321C3B">
            <w:pPr>
              <w:pStyle w:val="aff8"/>
            </w:pPr>
            <w:r w:rsidRPr="00321C3B">
              <w:t>Метод</w:t>
            </w:r>
          </w:p>
        </w:tc>
        <w:tc>
          <w:tcPr>
            <w:tcW w:w="0" w:type="auto"/>
            <w:vAlign w:val="center"/>
          </w:tcPr>
          <w:p w:rsidR="00321C3B" w:rsidRPr="00321C3B" w:rsidRDefault="00321C3B" w:rsidP="00321C3B">
            <w:pPr>
              <w:pStyle w:val="aff8"/>
            </w:pPr>
            <w:r w:rsidRPr="00321C3B">
              <w:t>Компилятор может игнорировать вызовы помеченного метода при заданном условии</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DllImport</w:t>
            </w:r>
            <w:r w:rsidRPr="00503413">
              <w:rPr>
                <w:rStyle w:val="aff"/>
              </w:rPr>
              <w:t>]</w:t>
            </w:r>
          </w:p>
        </w:tc>
        <w:tc>
          <w:tcPr>
            <w:tcW w:w="0" w:type="auto"/>
            <w:vAlign w:val="center"/>
          </w:tcPr>
          <w:p w:rsidR="00321C3B" w:rsidRPr="00321C3B" w:rsidRDefault="00321C3B" w:rsidP="00321C3B">
            <w:pPr>
              <w:pStyle w:val="aff8"/>
            </w:pPr>
            <w:r w:rsidRPr="00321C3B">
              <w:t>Метод</w:t>
            </w:r>
          </w:p>
        </w:tc>
        <w:tc>
          <w:tcPr>
            <w:tcW w:w="0" w:type="auto"/>
            <w:vAlign w:val="center"/>
          </w:tcPr>
          <w:p w:rsidR="00321C3B" w:rsidRPr="00321C3B" w:rsidRDefault="00321C3B" w:rsidP="00321C3B">
            <w:pPr>
              <w:pStyle w:val="aff8"/>
            </w:pPr>
            <w:r w:rsidRPr="00321C3B">
              <w:t>Импорт функций из DLL</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MTAThread</w:t>
            </w:r>
            <w:r w:rsidRPr="00503413">
              <w:rPr>
                <w:rStyle w:val="aff"/>
              </w:rPr>
              <w:t>]</w:t>
            </w:r>
          </w:p>
        </w:tc>
        <w:tc>
          <w:tcPr>
            <w:tcW w:w="0" w:type="auto"/>
            <w:vAlign w:val="center"/>
          </w:tcPr>
          <w:p w:rsidR="00321C3B" w:rsidRPr="00321C3B" w:rsidRDefault="00321C3B" w:rsidP="00321C3B">
            <w:pPr>
              <w:pStyle w:val="aff8"/>
            </w:pPr>
            <w:r w:rsidRPr="00321C3B">
              <w:t xml:space="preserve">Метод </w:t>
            </w:r>
            <w:r w:rsidRPr="00503413">
              <w:rPr>
                <w:rStyle w:val="aff"/>
              </w:rPr>
              <w:t>Main()</w:t>
            </w:r>
          </w:p>
        </w:tc>
        <w:tc>
          <w:tcPr>
            <w:tcW w:w="0" w:type="auto"/>
            <w:vAlign w:val="center"/>
          </w:tcPr>
          <w:p w:rsidR="00321C3B" w:rsidRPr="00321C3B" w:rsidRDefault="00321C3B" w:rsidP="00321C3B">
            <w:pPr>
              <w:pStyle w:val="aff8"/>
            </w:pPr>
            <w:r w:rsidRPr="00321C3B">
              <w:t xml:space="preserve">Для приложения используется модель COM </w:t>
            </w:r>
            <w:r w:rsidRPr="004B4637">
              <w:rPr>
                <w:lang w:val="en-US"/>
              </w:rPr>
              <w:t>Multithreaded</w:t>
            </w:r>
            <w:r w:rsidRPr="00F062E0">
              <w:t xml:space="preserve"> </w:t>
            </w:r>
            <w:r w:rsidRPr="004B4637">
              <w:rPr>
                <w:lang w:val="en-US"/>
              </w:rPr>
              <w:t>apartment</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NonSerialized</w:t>
            </w:r>
            <w:r w:rsidRPr="00503413">
              <w:rPr>
                <w:rStyle w:val="aff"/>
              </w:rPr>
              <w:t>]</w:t>
            </w:r>
          </w:p>
        </w:tc>
        <w:tc>
          <w:tcPr>
            <w:tcW w:w="0" w:type="auto"/>
            <w:vAlign w:val="center"/>
          </w:tcPr>
          <w:p w:rsidR="00321C3B" w:rsidRPr="00321C3B" w:rsidRDefault="00321C3B" w:rsidP="00321C3B">
            <w:pPr>
              <w:pStyle w:val="aff8"/>
            </w:pPr>
            <w:r w:rsidRPr="00321C3B">
              <w:t>Поле</w:t>
            </w:r>
          </w:p>
        </w:tc>
        <w:tc>
          <w:tcPr>
            <w:tcW w:w="0" w:type="auto"/>
            <w:vAlign w:val="center"/>
          </w:tcPr>
          <w:p w:rsidR="00321C3B" w:rsidRPr="00321C3B" w:rsidRDefault="00321C3B" w:rsidP="00321C3B">
            <w:pPr>
              <w:pStyle w:val="aff8"/>
            </w:pPr>
            <w:r w:rsidRPr="00321C3B">
              <w:t>Указывает, что поле не будет сериализовано</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Obsolete</w:t>
            </w:r>
            <w:r w:rsidRPr="00503413">
              <w:rPr>
                <w:rStyle w:val="aff"/>
              </w:rPr>
              <w:t>]</w:t>
            </w:r>
          </w:p>
        </w:tc>
        <w:tc>
          <w:tcPr>
            <w:tcW w:w="0" w:type="auto"/>
            <w:vAlign w:val="center"/>
          </w:tcPr>
          <w:p w:rsidR="00321C3B" w:rsidRPr="00321C3B" w:rsidRDefault="00321C3B" w:rsidP="00321C3B">
            <w:pPr>
              <w:pStyle w:val="aff8"/>
              <w:rPr>
                <w:lang w:val="en-US"/>
              </w:rPr>
            </w:pPr>
            <w:r w:rsidRPr="00321C3B">
              <w:t>Кроме</w:t>
            </w:r>
            <w:r w:rsidRPr="00321C3B">
              <w:rPr>
                <w:lang w:val="en-US"/>
              </w:rPr>
              <w:t xml:space="preserve"> </w:t>
            </w:r>
            <w:r w:rsidRPr="00503413">
              <w:rPr>
                <w:rStyle w:val="afd"/>
              </w:rPr>
              <w:t>param</w:t>
            </w:r>
            <w:r w:rsidRPr="00321C3B">
              <w:rPr>
                <w:lang w:val="en-US"/>
              </w:rPr>
              <w:t xml:space="preserve">, </w:t>
            </w:r>
            <w:r w:rsidRPr="00503413">
              <w:rPr>
                <w:rStyle w:val="afd"/>
              </w:rPr>
              <w:t>assembly</w:t>
            </w:r>
            <w:r w:rsidRPr="00321C3B">
              <w:rPr>
                <w:lang w:val="en-US"/>
              </w:rPr>
              <w:t xml:space="preserve">, </w:t>
            </w:r>
            <w:r w:rsidRPr="00503413">
              <w:rPr>
                <w:rStyle w:val="afd"/>
              </w:rPr>
              <w:t>module</w:t>
            </w:r>
            <w:r w:rsidRPr="00321C3B">
              <w:rPr>
                <w:lang w:val="en-US"/>
              </w:rPr>
              <w:t xml:space="preserve">, </w:t>
            </w:r>
            <w:r w:rsidRPr="00503413">
              <w:rPr>
                <w:rStyle w:val="afd"/>
              </w:rPr>
              <w:t>return</w:t>
            </w:r>
          </w:p>
        </w:tc>
        <w:tc>
          <w:tcPr>
            <w:tcW w:w="0" w:type="auto"/>
            <w:vAlign w:val="center"/>
          </w:tcPr>
          <w:p w:rsidR="00321C3B" w:rsidRPr="00321C3B" w:rsidRDefault="00321C3B" w:rsidP="00321C3B">
            <w:pPr>
              <w:pStyle w:val="aff8"/>
            </w:pPr>
            <w:r w:rsidRPr="00321C3B">
              <w:t>Информирует, что в будущих реализациях данный элемент может отсутствовать</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ParamArray</w:t>
            </w:r>
            <w:r w:rsidRPr="00503413">
              <w:rPr>
                <w:rStyle w:val="aff"/>
              </w:rPr>
              <w:t>]</w:t>
            </w:r>
          </w:p>
        </w:tc>
        <w:tc>
          <w:tcPr>
            <w:tcW w:w="0" w:type="auto"/>
            <w:vAlign w:val="center"/>
          </w:tcPr>
          <w:p w:rsidR="00321C3B" w:rsidRPr="00321C3B" w:rsidRDefault="00321C3B" w:rsidP="00321C3B">
            <w:pPr>
              <w:pStyle w:val="aff8"/>
            </w:pPr>
            <w:r w:rsidRPr="00321C3B">
              <w:t>Параметр</w:t>
            </w:r>
          </w:p>
        </w:tc>
        <w:tc>
          <w:tcPr>
            <w:tcW w:w="0" w:type="auto"/>
            <w:vAlign w:val="center"/>
          </w:tcPr>
          <w:p w:rsidR="00321C3B" w:rsidRPr="00321C3B" w:rsidRDefault="00321C3B" w:rsidP="00321C3B">
            <w:pPr>
              <w:pStyle w:val="aff8"/>
            </w:pPr>
            <w:r w:rsidRPr="00321C3B">
              <w:t xml:space="preserve">Позволяет одиночному параметру быть обработанным как набор параметров </w:t>
            </w:r>
            <w:r w:rsidRPr="00503413">
              <w:rPr>
                <w:rStyle w:val="afd"/>
              </w:rPr>
              <w:t>params</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Serializable</w:t>
            </w:r>
            <w:r w:rsidRPr="00503413">
              <w:rPr>
                <w:rStyle w:val="aff"/>
              </w:rPr>
              <w:t>]</w:t>
            </w:r>
          </w:p>
        </w:tc>
        <w:tc>
          <w:tcPr>
            <w:tcW w:w="0" w:type="auto"/>
            <w:vAlign w:val="center"/>
          </w:tcPr>
          <w:p w:rsidR="00321C3B" w:rsidRPr="00321C3B" w:rsidRDefault="00321C3B" w:rsidP="00321C3B">
            <w:pPr>
              <w:pStyle w:val="aff8"/>
            </w:pPr>
            <w:r w:rsidRPr="00321C3B">
              <w:t>Класс, структура, перечисление, делегат</w:t>
            </w:r>
          </w:p>
        </w:tc>
        <w:tc>
          <w:tcPr>
            <w:tcW w:w="0" w:type="auto"/>
            <w:vAlign w:val="center"/>
          </w:tcPr>
          <w:p w:rsidR="00321C3B" w:rsidRPr="00321C3B" w:rsidRDefault="00321C3B" w:rsidP="00321C3B">
            <w:pPr>
              <w:pStyle w:val="aff8"/>
            </w:pPr>
            <w:r w:rsidRPr="00321C3B">
              <w:t>Указывает, что все поля типа могут быть сериализованы</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STAThread</w:t>
            </w:r>
            <w:r w:rsidRPr="00503413">
              <w:rPr>
                <w:rStyle w:val="aff"/>
              </w:rPr>
              <w:t>]</w:t>
            </w:r>
          </w:p>
        </w:tc>
        <w:tc>
          <w:tcPr>
            <w:tcW w:w="0" w:type="auto"/>
            <w:vAlign w:val="center"/>
          </w:tcPr>
          <w:p w:rsidR="00321C3B" w:rsidRPr="00321C3B" w:rsidRDefault="00321C3B" w:rsidP="00321C3B">
            <w:pPr>
              <w:pStyle w:val="aff8"/>
            </w:pPr>
            <w:r w:rsidRPr="00321C3B">
              <w:t xml:space="preserve">Метод </w:t>
            </w:r>
            <w:r w:rsidRPr="00503413">
              <w:rPr>
                <w:rStyle w:val="aff"/>
              </w:rPr>
              <w:t>Main()</w:t>
            </w:r>
          </w:p>
        </w:tc>
        <w:tc>
          <w:tcPr>
            <w:tcW w:w="0" w:type="auto"/>
            <w:vAlign w:val="center"/>
          </w:tcPr>
          <w:p w:rsidR="00321C3B" w:rsidRPr="00321C3B" w:rsidRDefault="00321C3B" w:rsidP="00321C3B">
            <w:pPr>
              <w:pStyle w:val="aff8"/>
            </w:pPr>
            <w:r w:rsidRPr="00321C3B">
              <w:t>Для приложения используется модель COM Single-threaded apartment</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StructLayout</w:t>
            </w:r>
            <w:r w:rsidRPr="00503413">
              <w:rPr>
                <w:rStyle w:val="aff"/>
              </w:rPr>
              <w:t>]</w:t>
            </w:r>
          </w:p>
        </w:tc>
        <w:tc>
          <w:tcPr>
            <w:tcW w:w="0" w:type="auto"/>
            <w:vAlign w:val="center"/>
          </w:tcPr>
          <w:p w:rsidR="00321C3B" w:rsidRPr="00321C3B" w:rsidRDefault="00321C3B" w:rsidP="00321C3B">
            <w:pPr>
              <w:pStyle w:val="aff8"/>
            </w:pPr>
            <w:r w:rsidRPr="00321C3B">
              <w:t>Класс, структура</w:t>
            </w:r>
          </w:p>
        </w:tc>
        <w:tc>
          <w:tcPr>
            <w:tcW w:w="0" w:type="auto"/>
            <w:vAlign w:val="center"/>
          </w:tcPr>
          <w:p w:rsidR="00321C3B" w:rsidRPr="00321C3B" w:rsidRDefault="00321C3B" w:rsidP="00321C3B">
            <w:pPr>
              <w:pStyle w:val="aff8"/>
            </w:pPr>
            <w:r w:rsidRPr="00321C3B">
              <w:t>Задаёт схему размещения данных класса или структуры в памяти (</w:t>
            </w:r>
            <w:r w:rsidRPr="00503413">
              <w:rPr>
                <w:rStyle w:val="aff"/>
              </w:rPr>
              <w:t>Auto</w:t>
            </w:r>
            <w:r w:rsidRPr="00321C3B">
              <w:t xml:space="preserve">, </w:t>
            </w:r>
            <w:r w:rsidRPr="00503413">
              <w:rPr>
                <w:rStyle w:val="aff"/>
              </w:rPr>
              <w:t>Explicit</w:t>
            </w:r>
            <w:r w:rsidRPr="00321C3B">
              <w:t xml:space="preserve">, </w:t>
            </w:r>
            <w:r w:rsidRPr="00503413">
              <w:rPr>
                <w:rStyle w:val="aff"/>
              </w:rPr>
              <w:t>Sequential</w:t>
            </w:r>
            <w:r w:rsidRPr="00321C3B">
              <w:t>)</w:t>
            </w:r>
          </w:p>
        </w:tc>
      </w:tr>
      <w:tr w:rsidR="006C64E2" w:rsidRPr="00321C3B" w:rsidTr="0003256B">
        <w:trPr>
          <w:jc w:val="center"/>
        </w:trPr>
        <w:tc>
          <w:tcPr>
            <w:tcW w:w="0" w:type="auto"/>
            <w:vAlign w:val="center"/>
          </w:tcPr>
          <w:p w:rsidR="00321C3B" w:rsidRPr="00321C3B" w:rsidRDefault="00321C3B" w:rsidP="00321C3B">
            <w:pPr>
              <w:pStyle w:val="aff8"/>
              <w:rPr>
                <w:lang w:val="en-US"/>
              </w:rPr>
            </w:pPr>
            <w:r w:rsidRPr="00503413">
              <w:rPr>
                <w:rStyle w:val="aff"/>
              </w:rPr>
              <w:t>[</w:t>
            </w:r>
            <w:r w:rsidRPr="00503413">
              <w:rPr>
                <w:rStyle w:val="afe"/>
              </w:rPr>
              <w:t>ThreadStatic</w:t>
            </w:r>
            <w:r w:rsidRPr="00503413">
              <w:rPr>
                <w:rStyle w:val="aff"/>
              </w:rPr>
              <w:t>]</w:t>
            </w:r>
          </w:p>
        </w:tc>
        <w:tc>
          <w:tcPr>
            <w:tcW w:w="0" w:type="auto"/>
            <w:vAlign w:val="center"/>
          </w:tcPr>
          <w:p w:rsidR="00321C3B" w:rsidRPr="00321C3B" w:rsidRDefault="00321C3B" w:rsidP="00321C3B">
            <w:pPr>
              <w:pStyle w:val="aff8"/>
            </w:pPr>
            <w:r w:rsidRPr="00321C3B">
              <w:t>Статическое поле</w:t>
            </w:r>
          </w:p>
        </w:tc>
        <w:tc>
          <w:tcPr>
            <w:tcW w:w="0" w:type="auto"/>
            <w:vAlign w:val="center"/>
          </w:tcPr>
          <w:p w:rsidR="00321C3B" w:rsidRPr="00321C3B" w:rsidRDefault="00321C3B" w:rsidP="00321C3B">
            <w:pPr>
              <w:pStyle w:val="aff8"/>
            </w:pPr>
            <w:r w:rsidRPr="00321C3B">
              <w:t>В каждом потоке будет использоваться собственная копия данного статического поля</w:t>
            </w:r>
          </w:p>
        </w:tc>
      </w:tr>
    </w:tbl>
    <w:p w:rsidR="005C23DB" w:rsidRDefault="005C23DB" w:rsidP="005C23DB">
      <w:r>
        <w:t xml:space="preserve">Рассмотрим единичный пример использования стандартных атрибутов. Атрибуты применяются для настройки взаимодействия программ платформы .NET и библиотек на неуправляемом коде. Атрибут </w:t>
      </w:r>
      <w:r w:rsidR="00503413" w:rsidRPr="00503413">
        <w:rPr>
          <w:rStyle w:val="a9"/>
        </w:rPr>
        <w:t>[</w:t>
      </w:r>
      <w:r w:rsidR="00503413" w:rsidRPr="00503413">
        <w:rPr>
          <w:rStyle w:val="af5"/>
        </w:rPr>
        <w:t>DllImport</w:t>
      </w:r>
      <w:r w:rsidR="00503413" w:rsidRPr="00503413">
        <w:rPr>
          <w:rStyle w:val="a9"/>
        </w:rPr>
        <w:t>]</w:t>
      </w:r>
      <w:r>
        <w:t xml:space="preserve"> предназначен для импортирования функций из </w:t>
      </w:r>
      <w:r w:rsidR="0097048F">
        <w:rPr>
          <w:lang w:val="en-US"/>
        </w:rPr>
        <w:t>DLL</w:t>
      </w:r>
      <w:r>
        <w:t xml:space="preserve">, написанных на неуправляемом коде. В следующей программе показан импорт системной функции </w:t>
      </w:r>
      <w:r w:rsidRPr="00503413">
        <w:rPr>
          <w:rStyle w:val="a9"/>
        </w:rPr>
        <w:t>MessageBoxA()</w:t>
      </w:r>
      <w:r>
        <w:t>:</w:t>
      </w:r>
    </w:p>
    <w:p w:rsidR="005C23DB" w:rsidRPr="005C6AE4" w:rsidRDefault="005C23DB" w:rsidP="0059027C">
      <w:pPr>
        <w:pStyle w:val="a4"/>
        <w:rPr>
          <w:lang w:val="ru-RU"/>
        </w:rPr>
      </w:pPr>
      <w:r w:rsidRPr="00503413">
        <w:rPr>
          <w:rStyle w:val="af6"/>
        </w:rPr>
        <w:t>using</w:t>
      </w:r>
      <w:r w:rsidRPr="005C6AE4">
        <w:rPr>
          <w:lang w:val="ru-RU"/>
        </w:rPr>
        <w:t xml:space="preserve"> </w:t>
      </w:r>
      <w:r>
        <w:t>System</w:t>
      </w:r>
      <w:r w:rsidRPr="005C6AE4">
        <w:rPr>
          <w:lang w:val="ru-RU"/>
        </w:rPr>
        <w:t>.</w:t>
      </w:r>
      <w:r>
        <w:t>Runtime</w:t>
      </w:r>
      <w:r w:rsidRPr="005C6AE4">
        <w:rPr>
          <w:lang w:val="ru-RU"/>
        </w:rPr>
        <w:t>.</w:t>
      </w:r>
      <w:r>
        <w:t>InteropServices</w:t>
      </w:r>
      <w:r w:rsidRPr="005C6AE4">
        <w:rPr>
          <w:lang w:val="ru-RU"/>
        </w:rPr>
        <w:t>;</w:t>
      </w:r>
    </w:p>
    <w:p w:rsidR="005C23DB" w:rsidRPr="005C6AE4" w:rsidRDefault="005C23DB" w:rsidP="0059027C">
      <w:pPr>
        <w:pStyle w:val="a4"/>
        <w:rPr>
          <w:lang w:val="ru-RU"/>
        </w:rPr>
      </w:pPr>
    </w:p>
    <w:p w:rsidR="005C23DB" w:rsidRPr="000170D1" w:rsidRDefault="005C23DB" w:rsidP="0059027C">
      <w:pPr>
        <w:pStyle w:val="a4"/>
      </w:pPr>
      <w:r w:rsidRPr="00503413">
        <w:rPr>
          <w:rStyle w:val="af6"/>
        </w:rPr>
        <w:t>public class</w:t>
      </w:r>
      <w:r w:rsidRPr="000170D1">
        <w:t xml:space="preserve"> </w:t>
      </w:r>
      <w:r w:rsidRPr="00503413">
        <w:rPr>
          <w:rStyle w:val="af5"/>
        </w:rPr>
        <w:t>MainClass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503413">
        <w:rPr>
          <w:rStyle w:val="af5"/>
        </w:rPr>
        <w:t>DllImport</w:t>
      </w:r>
      <w:r w:rsidRPr="000170D1">
        <w:t>(</w:t>
      </w:r>
      <w:r w:rsidRPr="00503413">
        <w:rPr>
          <w:rStyle w:val="af7"/>
        </w:rPr>
        <w:t>"user32.dll"</w:t>
      </w:r>
      <w:r w:rsidRPr="000170D1">
        <w:t>)]</w:t>
      </w:r>
    </w:p>
    <w:p w:rsidR="005C23DB" w:rsidRPr="000170D1" w:rsidRDefault="005C23DB" w:rsidP="0059027C">
      <w:pPr>
        <w:pStyle w:val="a4"/>
      </w:pPr>
      <w:r w:rsidRPr="000170D1">
        <w:t xml:space="preserve">    </w:t>
      </w:r>
      <w:r w:rsidRPr="00503413">
        <w:rPr>
          <w:rStyle w:val="af6"/>
        </w:rPr>
        <w:t>public static extern int</w:t>
      </w:r>
      <w:r w:rsidRPr="000170D1">
        <w:t xml:space="preserve"> MessageBoxA(</w:t>
      </w:r>
      <w:r w:rsidRPr="00503413">
        <w:rPr>
          <w:rStyle w:val="af6"/>
        </w:rPr>
        <w:t>int</w:t>
      </w:r>
      <w:r w:rsidRPr="000170D1">
        <w:t xml:space="preserve"> hWnd, </w:t>
      </w:r>
      <w:r w:rsidRPr="00503413">
        <w:rPr>
          <w:rStyle w:val="af6"/>
        </w:rPr>
        <w:t>string</w:t>
      </w:r>
      <w:r w:rsidRPr="000170D1">
        <w:t xml:space="preserve"> text,</w:t>
      </w:r>
    </w:p>
    <w:p w:rsidR="005C23DB" w:rsidRPr="000170D1" w:rsidRDefault="005C23DB" w:rsidP="0059027C">
      <w:pPr>
        <w:pStyle w:val="a4"/>
      </w:pPr>
      <w:r w:rsidRPr="000170D1">
        <w:t xml:space="preserve">                                         </w:t>
      </w:r>
      <w:r w:rsidRPr="00503413">
        <w:rPr>
          <w:rStyle w:val="af6"/>
        </w:rPr>
        <w:t>string</w:t>
      </w:r>
      <w:r w:rsidRPr="000170D1">
        <w:t xml:space="preserve"> caption, </w:t>
      </w:r>
      <w:r w:rsidRPr="00503413">
        <w:rPr>
          <w:rStyle w:val="af6"/>
        </w:rPr>
        <w:t>uint</w:t>
      </w:r>
      <w:r w:rsidRPr="000170D1">
        <w:t xml:space="preserve"> type);</w:t>
      </w:r>
    </w:p>
    <w:p w:rsidR="005C23DB" w:rsidRPr="000170D1" w:rsidRDefault="005C23DB" w:rsidP="0059027C">
      <w:pPr>
        <w:pStyle w:val="a4"/>
      </w:pPr>
    </w:p>
    <w:p w:rsidR="005C23DB" w:rsidRPr="000170D1" w:rsidRDefault="005C23DB" w:rsidP="0059027C">
      <w:pPr>
        <w:pStyle w:val="a4"/>
      </w:pPr>
      <w:r w:rsidRPr="000170D1">
        <w:t xml:space="preserve">    </w:t>
      </w:r>
      <w:r w:rsidRPr="00503413">
        <w:rPr>
          <w:rStyle w:val="af6"/>
        </w:rPr>
        <w:t>public static void</w:t>
      </w:r>
      <w:r w:rsidRPr="000170D1">
        <w:t xml:space="preserve"> Main()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MessageBoxA(0, </w:t>
      </w:r>
      <w:r w:rsidRPr="00503413">
        <w:rPr>
          <w:rStyle w:val="af7"/>
        </w:rPr>
        <w:t>"Hello World"</w:t>
      </w:r>
      <w:r w:rsidRPr="000170D1">
        <w:t xml:space="preserve">, </w:t>
      </w:r>
      <w:r w:rsidRPr="00503413">
        <w:rPr>
          <w:rStyle w:val="af7"/>
        </w:rPr>
        <w:t>"</w:t>
      </w:r>
      <w:r w:rsidR="00503413" w:rsidRPr="00503413">
        <w:rPr>
          <w:rStyle w:val="af7"/>
        </w:rPr>
        <w:t xml:space="preserve">Unmanaged </w:t>
      </w:r>
      <w:r w:rsidRPr="00503413">
        <w:rPr>
          <w:rStyle w:val="af7"/>
        </w:rPr>
        <w:t>DLL"</w:t>
      </w:r>
      <w:r w:rsidRPr="000170D1">
        <w:t>, 0);</w:t>
      </w:r>
    </w:p>
    <w:p w:rsidR="005C23DB" w:rsidRPr="003B625B" w:rsidRDefault="005C23DB" w:rsidP="0059027C">
      <w:pPr>
        <w:pStyle w:val="a4"/>
        <w:rPr>
          <w:lang w:val="ru-RU"/>
        </w:rPr>
      </w:pPr>
      <w:r w:rsidRPr="000170D1">
        <w:t xml:space="preserve">    </w:t>
      </w:r>
      <w:r w:rsidRPr="003B625B">
        <w:rPr>
          <w:lang w:val="ru-RU"/>
        </w:rPr>
        <w:t>}</w:t>
      </w:r>
    </w:p>
    <w:p w:rsidR="005C23DB" w:rsidRPr="003B625B" w:rsidRDefault="005C23DB" w:rsidP="0059027C">
      <w:pPr>
        <w:pStyle w:val="a4"/>
        <w:rPr>
          <w:lang w:val="ru-RU"/>
        </w:rPr>
      </w:pPr>
      <w:r w:rsidRPr="003B625B">
        <w:rPr>
          <w:lang w:val="ru-RU"/>
        </w:rPr>
        <w:t>}</w:t>
      </w:r>
    </w:p>
    <w:p w:rsidR="005C23DB" w:rsidRDefault="005C23DB" w:rsidP="005C23DB">
      <w:r>
        <w:lastRenderedPageBreak/>
        <w:t>Для</w:t>
      </w:r>
      <w:r w:rsidRPr="00503413">
        <w:t xml:space="preserve"> </w:t>
      </w:r>
      <w:r>
        <w:t>использования</w:t>
      </w:r>
      <w:r w:rsidRPr="00503413">
        <w:t xml:space="preserve"> </w:t>
      </w:r>
      <w:r>
        <w:t>атрибута</w:t>
      </w:r>
      <w:r w:rsidRPr="00503413">
        <w:t xml:space="preserve"> </w:t>
      </w:r>
      <w:r w:rsidR="00503413" w:rsidRPr="00503413">
        <w:rPr>
          <w:rStyle w:val="a9"/>
        </w:rPr>
        <w:t>[</w:t>
      </w:r>
      <w:r w:rsidR="00503413" w:rsidRPr="00503413">
        <w:rPr>
          <w:rStyle w:val="af5"/>
        </w:rPr>
        <w:t>DllImport</w:t>
      </w:r>
      <w:r w:rsidR="00503413" w:rsidRPr="00503413">
        <w:rPr>
          <w:rStyle w:val="a9"/>
        </w:rPr>
        <w:t>]</w:t>
      </w:r>
      <w:r w:rsidRPr="00503413">
        <w:t xml:space="preserve"> </w:t>
      </w:r>
      <w:r>
        <w:t>требуется</w:t>
      </w:r>
      <w:r w:rsidRPr="00503413">
        <w:t xml:space="preserve"> </w:t>
      </w:r>
      <w:r>
        <w:t>подключить</w:t>
      </w:r>
      <w:r w:rsidRPr="00503413">
        <w:t xml:space="preserve"> </w:t>
      </w:r>
      <w:r>
        <w:t>пространство</w:t>
      </w:r>
      <w:r w:rsidRPr="00503413">
        <w:t xml:space="preserve"> </w:t>
      </w:r>
      <w:r>
        <w:t>имён</w:t>
      </w:r>
      <w:r w:rsidRPr="00503413">
        <w:t xml:space="preserve"> </w:t>
      </w:r>
      <w:r w:rsidRPr="00503413">
        <w:rPr>
          <w:rStyle w:val="a9"/>
        </w:rPr>
        <w:t>System.Runtime.InteropServices</w:t>
      </w:r>
      <w:r w:rsidRPr="00503413">
        <w:t xml:space="preserve">. </w:t>
      </w:r>
      <w:r>
        <w:t>Кроме</w:t>
      </w:r>
      <w:r w:rsidRPr="00503413">
        <w:t xml:space="preserve"> </w:t>
      </w:r>
      <w:r>
        <w:t>этого</w:t>
      </w:r>
      <w:r w:rsidRPr="00503413">
        <w:t xml:space="preserve">, </w:t>
      </w:r>
      <w:r>
        <w:t>необходимо</w:t>
      </w:r>
      <w:r w:rsidRPr="00503413">
        <w:t xml:space="preserve"> </w:t>
      </w:r>
      <w:r>
        <w:t>объявить</w:t>
      </w:r>
      <w:r w:rsidRPr="00503413">
        <w:t xml:space="preserve"> </w:t>
      </w:r>
      <w:r>
        <w:t>импортируемую</w:t>
      </w:r>
      <w:r w:rsidRPr="00503413">
        <w:t xml:space="preserve"> </w:t>
      </w:r>
      <w:r>
        <w:t>функцию</w:t>
      </w:r>
      <w:r w:rsidRPr="00503413">
        <w:t xml:space="preserve"> </w:t>
      </w:r>
      <w:r>
        <w:t>статической</w:t>
      </w:r>
      <w:r w:rsidRPr="00503413">
        <w:t xml:space="preserve"> </w:t>
      </w:r>
      <w:r>
        <w:t>и</w:t>
      </w:r>
      <w:r w:rsidRPr="00503413">
        <w:t xml:space="preserve"> </w:t>
      </w:r>
      <w:r>
        <w:t>пометить</w:t>
      </w:r>
      <w:r w:rsidRPr="00503413">
        <w:t xml:space="preserve"> </w:t>
      </w:r>
      <w:r>
        <w:t>её</w:t>
      </w:r>
      <w:r w:rsidRPr="00503413">
        <w:t xml:space="preserve"> </w:t>
      </w:r>
      <w:r>
        <w:t>модификатором</w:t>
      </w:r>
      <w:r w:rsidRPr="00503413">
        <w:t xml:space="preserve"> </w:t>
      </w:r>
      <w:r w:rsidRPr="00503413">
        <w:rPr>
          <w:rStyle w:val="af6"/>
        </w:rPr>
        <w:t>extern</w:t>
      </w:r>
      <w:r w:rsidRPr="00503413">
        <w:t xml:space="preserve">. </w:t>
      </w:r>
      <w:r>
        <w:t xml:space="preserve">Атрибут </w:t>
      </w:r>
      <w:r w:rsidRPr="00503413">
        <w:rPr>
          <w:rStyle w:val="a9"/>
        </w:rPr>
        <w:t>[</w:t>
      </w:r>
      <w:r w:rsidRPr="00503413">
        <w:rPr>
          <w:rStyle w:val="af5"/>
        </w:rPr>
        <w:t>DllImport</w:t>
      </w:r>
      <w:r w:rsidRPr="00503413">
        <w:rPr>
          <w:rStyle w:val="a9"/>
        </w:rPr>
        <w:t>]</w:t>
      </w:r>
      <w:r>
        <w:t xml:space="preserve"> допускает использование дополнительных аргументов, подробное описание которых можно найти в документации MSDN.</w:t>
      </w:r>
    </w:p>
    <w:p w:rsidR="005C23DB" w:rsidRDefault="005C23DB" w:rsidP="005C23DB">
      <w:r>
        <w:t xml:space="preserve">Исполняемая среда .NET выполняет корректную передачу аргументов примитивных типов между управляемым и неуправляемым кодом. Для правильной передачи сложных аргументов требуется использование специального атрибута </w:t>
      </w:r>
      <w:r w:rsidRPr="00503413">
        <w:rPr>
          <w:rStyle w:val="a9"/>
        </w:rPr>
        <w:t>[</w:t>
      </w:r>
      <w:r w:rsidRPr="00503413">
        <w:rPr>
          <w:rStyle w:val="af5"/>
        </w:rPr>
        <w:t>StructLayout</w:t>
      </w:r>
      <w:r w:rsidRPr="00503413">
        <w:rPr>
          <w:rStyle w:val="a9"/>
        </w:rPr>
        <w:t>]</w:t>
      </w:r>
      <w:r>
        <w:t xml:space="preserve"> при объявлении пользовательского типа. Например, пусть выполняется экспорт системной функции </w:t>
      </w:r>
      <w:r w:rsidRPr="00503413">
        <w:rPr>
          <w:rStyle w:val="a9"/>
        </w:rPr>
        <w:t>GetLocalTime()</w:t>
      </w:r>
      <w:r>
        <w:t>:</w:t>
      </w:r>
    </w:p>
    <w:p w:rsidR="005C23DB" w:rsidRPr="005C6AE4" w:rsidRDefault="005C23DB" w:rsidP="0059027C">
      <w:pPr>
        <w:pStyle w:val="a4"/>
        <w:rPr>
          <w:lang w:val="ru-RU"/>
        </w:rPr>
      </w:pPr>
      <w:r w:rsidRPr="005C6AE4">
        <w:rPr>
          <w:lang w:val="ru-RU"/>
        </w:rPr>
        <w:t>[</w:t>
      </w:r>
      <w:r w:rsidRPr="00503413">
        <w:rPr>
          <w:rStyle w:val="af5"/>
        </w:rPr>
        <w:t>DllImport</w:t>
      </w:r>
      <w:r w:rsidRPr="005C6AE4">
        <w:rPr>
          <w:lang w:val="ru-RU"/>
        </w:rPr>
        <w:t>(</w:t>
      </w:r>
      <w:r w:rsidRPr="003B625B">
        <w:rPr>
          <w:rStyle w:val="af7"/>
          <w:lang w:val="ru-RU"/>
        </w:rPr>
        <w:t>"</w:t>
      </w:r>
      <w:r w:rsidRPr="00503413">
        <w:rPr>
          <w:rStyle w:val="af7"/>
        </w:rPr>
        <w:t>kernel</w:t>
      </w:r>
      <w:r w:rsidRPr="003B625B">
        <w:rPr>
          <w:rStyle w:val="af7"/>
          <w:lang w:val="ru-RU"/>
        </w:rPr>
        <w:t>32.</w:t>
      </w:r>
      <w:r w:rsidRPr="00503413">
        <w:rPr>
          <w:rStyle w:val="af7"/>
        </w:rPr>
        <w:t>dll</w:t>
      </w:r>
      <w:r w:rsidRPr="003B625B">
        <w:rPr>
          <w:rStyle w:val="af7"/>
          <w:lang w:val="ru-RU"/>
        </w:rPr>
        <w:t>"</w:t>
      </w:r>
      <w:r w:rsidRPr="005C6AE4">
        <w:rPr>
          <w:lang w:val="ru-RU"/>
        </w:rPr>
        <w:t>)]</w:t>
      </w:r>
    </w:p>
    <w:p w:rsidR="005C23DB" w:rsidRPr="000170D1" w:rsidRDefault="005C23DB" w:rsidP="0059027C">
      <w:pPr>
        <w:pStyle w:val="a4"/>
      </w:pPr>
      <w:r w:rsidRPr="00503413">
        <w:rPr>
          <w:rStyle w:val="af6"/>
        </w:rPr>
        <w:t>public static extern void</w:t>
      </w:r>
      <w:r w:rsidRPr="000170D1">
        <w:t xml:space="preserve"> GetLocalTime(</w:t>
      </w:r>
      <w:r w:rsidRPr="00503413">
        <w:rPr>
          <w:rStyle w:val="af5"/>
        </w:rPr>
        <w:t>SystemTime</w:t>
      </w:r>
      <w:r w:rsidRPr="000170D1">
        <w:t xml:space="preserve"> st);</w:t>
      </w:r>
    </w:p>
    <w:p w:rsidR="005C23DB" w:rsidRDefault="005C23DB" w:rsidP="005C23DB">
      <w:r>
        <w:t xml:space="preserve">В качестве параметра функция использует объект класса </w:t>
      </w:r>
      <w:r w:rsidRPr="00503413">
        <w:rPr>
          <w:rStyle w:val="af5"/>
        </w:rPr>
        <w:t>SystemTime</w:t>
      </w:r>
      <w:r>
        <w:t>. Этот класс должен быть описан следующим образом:</w:t>
      </w:r>
    </w:p>
    <w:p w:rsidR="005C23DB" w:rsidRPr="005C6AE4" w:rsidRDefault="005C23DB" w:rsidP="0059027C">
      <w:pPr>
        <w:pStyle w:val="a4"/>
        <w:rPr>
          <w:lang w:val="ru-RU"/>
        </w:rPr>
      </w:pPr>
      <w:r w:rsidRPr="005C6AE4">
        <w:rPr>
          <w:lang w:val="ru-RU"/>
        </w:rPr>
        <w:t>[</w:t>
      </w:r>
      <w:r w:rsidRPr="00503413">
        <w:rPr>
          <w:rStyle w:val="af5"/>
        </w:rPr>
        <w:t>StructLayout</w:t>
      </w:r>
      <w:r w:rsidRPr="005C6AE4">
        <w:rPr>
          <w:lang w:val="ru-RU"/>
        </w:rPr>
        <w:t>(</w:t>
      </w:r>
      <w:r w:rsidRPr="00503413">
        <w:rPr>
          <w:rStyle w:val="af5"/>
        </w:rPr>
        <w:t>LayoutKind</w:t>
      </w:r>
      <w:r w:rsidRPr="005C6AE4">
        <w:rPr>
          <w:lang w:val="ru-RU"/>
        </w:rPr>
        <w:t>.</w:t>
      </w:r>
      <w:r>
        <w:t>Sequential</w:t>
      </w:r>
      <w:r w:rsidRPr="005C6AE4">
        <w:rPr>
          <w:lang w:val="ru-RU"/>
        </w:rPr>
        <w:t>)]</w:t>
      </w:r>
    </w:p>
    <w:p w:rsidR="005C23DB" w:rsidRPr="000170D1" w:rsidRDefault="005C23DB" w:rsidP="0059027C">
      <w:pPr>
        <w:pStyle w:val="a4"/>
      </w:pPr>
      <w:r w:rsidRPr="00503413">
        <w:rPr>
          <w:rStyle w:val="af6"/>
        </w:rPr>
        <w:t>public class</w:t>
      </w:r>
      <w:r w:rsidRPr="000170D1">
        <w:t xml:space="preserve"> </w:t>
      </w:r>
      <w:r w:rsidRPr="00503413">
        <w:rPr>
          <w:rStyle w:val="af5"/>
        </w:rPr>
        <w:t>SystemTime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503413">
        <w:rPr>
          <w:rStyle w:val="af6"/>
        </w:rPr>
        <w:t xml:space="preserve">public ushort </w:t>
      </w:r>
      <w:r w:rsidRPr="000170D1">
        <w:t>wYear;</w:t>
      </w:r>
    </w:p>
    <w:p w:rsidR="005C23DB" w:rsidRPr="000170D1" w:rsidRDefault="005C23DB" w:rsidP="0059027C">
      <w:pPr>
        <w:pStyle w:val="a4"/>
      </w:pPr>
      <w:r w:rsidRPr="000170D1">
        <w:t xml:space="preserve">    </w:t>
      </w:r>
      <w:r w:rsidRPr="00503413">
        <w:rPr>
          <w:rStyle w:val="af6"/>
        </w:rPr>
        <w:t xml:space="preserve">public ushort </w:t>
      </w:r>
      <w:r w:rsidRPr="000170D1">
        <w:t>wMonth;</w:t>
      </w:r>
    </w:p>
    <w:p w:rsidR="005C23DB" w:rsidRPr="000170D1" w:rsidRDefault="005C23DB" w:rsidP="0059027C">
      <w:pPr>
        <w:pStyle w:val="a4"/>
      </w:pPr>
      <w:r w:rsidRPr="000170D1">
        <w:t xml:space="preserve">    </w:t>
      </w:r>
      <w:r w:rsidRPr="00503413">
        <w:rPr>
          <w:rStyle w:val="af6"/>
        </w:rPr>
        <w:t xml:space="preserve">public ushort </w:t>
      </w:r>
      <w:r w:rsidRPr="000170D1">
        <w:t>wDayOfWeek;</w:t>
      </w:r>
    </w:p>
    <w:p w:rsidR="005C23DB" w:rsidRPr="000170D1" w:rsidRDefault="005C23DB" w:rsidP="0059027C">
      <w:pPr>
        <w:pStyle w:val="a4"/>
      </w:pPr>
      <w:r w:rsidRPr="000170D1">
        <w:t xml:space="preserve">    </w:t>
      </w:r>
      <w:r w:rsidRPr="00503413">
        <w:rPr>
          <w:rStyle w:val="af6"/>
        </w:rPr>
        <w:t xml:space="preserve">public ushort </w:t>
      </w:r>
      <w:r w:rsidRPr="000170D1">
        <w:t>wDay;</w:t>
      </w:r>
    </w:p>
    <w:p w:rsidR="005C23DB" w:rsidRPr="000170D1" w:rsidRDefault="005C23DB" w:rsidP="0059027C">
      <w:pPr>
        <w:pStyle w:val="a4"/>
      </w:pPr>
      <w:r w:rsidRPr="000170D1">
        <w:t xml:space="preserve">    </w:t>
      </w:r>
      <w:r w:rsidRPr="00503413">
        <w:rPr>
          <w:rStyle w:val="af6"/>
        </w:rPr>
        <w:t xml:space="preserve">public ushort </w:t>
      </w:r>
      <w:r w:rsidRPr="000170D1">
        <w:t>wHour;</w:t>
      </w:r>
    </w:p>
    <w:p w:rsidR="005C23DB" w:rsidRPr="000170D1" w:rsidRDefault="005C23DB" w:rsidP="0059027C">
      <w:pPr>
        <w:pStyle w:val="a4"/>
      </w:pPr>
      <w:r w:rsidRPr="000170D1">
        <w:t xml:space="preserve">    </w:t>
      </w:r>
      <w:r w:rsidRPr="00503413">
        <w:rPr>
          <w:rStyle w:val="af6"/>
        </w:rPr>
        <w:t xml:space="preserve">public ushort </w:t>
      </w:r>
      <w:r w:rsidRPr="000170D1">
        <w:t>wMinute;</w:t>
      </w:r>
    </w:p>
    <w:p w:rsidR="005C23DB" w:rsidRPr="000170D1" w:rsidRDefault="005C23DB" w:rsidP="0059027C">
      <w:pPr>
        <w:pStyle w:val="a4"/>
      </w:pPr>
      <w:r w:rsidRPr="000170D1">
        <w:t xml:space="preserve">    </w:t>
      </w:r>
      <w:r w:rsidRPr="00503413">
        <w:rPr>
          <w:rStyle w:val="af6"/>
        </w:rPr>
        <w:t xml:space="preserve">public ushort </w:t>
      </w:r>
      <w:r w:rsidRPr="000170D1">
        <w:t>wSecond;</w:t>
      </w:r>
    </w:p>
    <w:p w:rsidR="005C23DB" w:rsidRPr="005C6AE4" w:rsidRDefault="005C23DB" w:rsidP="0059027C">
      <w:pPr>
        <w:pStyle w:val="a4"/>
        <w:rPr>
          <w:lang w:val="ru-RU"/>
        </w:rPr>
      </w:pPr>
      <w:r w:rsidRPr="000170D1">
        <w:t xml:space="preserve">    </w:t>
      </w:r>
      <w:r w:rsidRPr="00503413">
        <w:rPr>
          <w:rStyle w:val="af6"/>
        </w:rPr>
        <w:t>public</w:t>
      </w:r>
      <w:r w:rsidRPr="003B625B">
        <w:rPr>
          <w:rStyle w:val="af6"/>
          <w:lang w:val="ru-RU"/>
        </w:rPr>
        <w:t xml:space="preserve"> </w:t>
      </w:r>
      <w:r w:rsidRPr="00503413">
        <w:rPr>
          <w:rStyle w:val="af6"/>
        </w:rPr>
        <w:t>ushort</w:t>
      </w:r>
      <w:r w:rsidRPr="003B625B">
        <w:rPr>
          <w:rStyle w:val="af6"/>
          <w:lang w:val="ru-RU"/>
        </w:rPr>
        <w:t xml:space="preserve"> </w:t>
      </w:r>
      <w:r>
        <w:t>wMilliseconds</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Атрибут </w:t>
      </w:r>
      <w:r w:rsidRPr="00503413">
        <w:rPr>
          <w:rStyle w:val="a9"/>
        </w:rPr>
        <w:t>[</w:t>
      </w:r>
      <w:r w:rsidRPr="00503413">
        <w:rPr>
          <w:rStyle w:val="af5"/>
        </w:rPr>
        <w:t>StructLayout</w:t>
      </w:r>
      <w:r w:rsidRPr="00503413">
        <w:rPr>
          <w:rStyle w:val="a9"/>
        </w:rPr>
        <w:t>]</w:t>
      </w:r>
      <w:r>
        <w:t xml:space="preserve"> с аргументом </w:t>
      </w:r>
      <w:r w:rsidRPr="00503413">
        <w:rPr>
          <w:rStyle w:val="af5"/>
        </w:rPr>
        <w:t>LayoutKind</w:t>
      </w:r>
      <w:r w:rsidRPr="00503413">
        <w:rPr>
          <w:rStyle w:val="a9"/>
        </w:rPr>
        <w:t>.Sequential</w:t>
      </w:r>
      <w:r>
        <w:t xml:space="preserve"> указывает, что поля объекта должны быть расположены в памяти в точности так, как это записано в объявлении класса. В противном случае при работе с системной функцией вероятно возникновение ошибок.</w:t>
      </w:r>
    </w:p>
    <w:p w:rsidR="005C23DB" w:rsidRDefault="005C23DB" w:rsidP="00531924">
      <w:pPr>
        <w:pStyle w:val="1"/>
      </w:pPr>
      <w:bookmarkStart w:id="34" w:name="_Toc348862514"/>
      <w:r>
        <w:t>2</w:t>
      </w:r>
      <w:r w:rsidR="00531924" w:rsidRPr="00505C31">
        <w:t>7</w:t>
      </w:r>
      <w:r w:rsidR="00531924">
        <w:t>. Динамическое связывание</w:t>
      </w:r>
      <w:bookmarkEnd w:id="34"/>
    </w:p>
    <w:p w:rsidR="005C23DB" w:rsidRDefault="005C23DB" w:rsidP="005C23DB">
      <w:r>
        <w:t xml:space="preserve">Определение значения операции, основывающееся на типе или значении составных частей выражения (аргументов, операндов, получателей) в языке C# обычно происходит на этапе компиляции и именуется </w:t>
      </w:r>
      <w:r w:rsidRPr="00CD2A81">
        <w:rPr>
          <w:rStyle w:val="a8"/>
        </w:rPr>
        <w:t>статическим связыванием</w:t>
      </w:r>
      <w:r>
        <w:t xml:space="preserve"> (static binding). Если этот процесс осуществляется при выполнении программы, то он называется </w:t>
      </w:r>
      <w:r w:rsidRPr="00CD2A81">
        <w:rPr>
          <w:rStyle w:val="a8"/>
        </w:rPr>
        <w:t>динамическим связыванием</w:t>
      </w:r>
      <w:r>
        <w:t xml:space="preserve"> (dynamic binding). Язык C# поддерживает динамическое связывание, начиная с четвёртой версии. Цель динамического связывания – позволить программам на C# взаимодействовать с </w:t>
      </w:r>
      <w:r w:rsidRPr="00CD2A81">
        <w:rPr>
          <w:rStyle w:val="a8"/>
        </w:rPr>
        <w:t>динамическими объектами</w:t>
      </w:r>
      <w:r>
        <w:t>, то есть с объектами, которые не подчиняются обычным правилам системы типов C#. Примерами таких объектов являются:</w:t>
      </w:r>
    </w:p>
    <w:p w:rsidR="005C23DB" w:rsidRDefault="005C23DB" w:rsidP="005C23DB">
      <w:r>
        <w:t>– объекты динамических языков (IronPython, IronRuby, Jscript);</w:t>
      </w:r>
    </w:p>
    <w:p w:rsidR="005C23DB" w:rsidRDefault="005C23DB" w:rsidP="005C23DB">
      <w:r>
        <w:lastRenderedPageBreak/>
        <w:t>– «расширяемые» объекты, которые позволяют добавлять новые свойства во время выполнения программы (Internet Explorer DOM);</w:t>
      </w:r>
    </w:p>
    <w:p w:rsidR="005C23DB" w:rsidRDefault="005C23DB" w:rsidP="005C23DB">
      <w:r>
        <w:t>– объекты COM (например, в объектной модели Microsoft Office).</w:t>
      </w:r>
    </w:p>
    <w:p w:rsidR="005C23DB" w:rsidRDefault="005C23DB" w:rsidP="005C23DB">
      <w:r>
        <w:t xml:space="preserve">Для указания на необходимость динамического связывания в языке C# используется особый тип – </w:t>
      </w:r>
      <w:r w:rsidRPr="00CD2A81">
        <w:rPr>
          <w:rStyle w:val="af6"/>
        </w:rPr>
        <w:t>dynamic</w:t>
      </w:r>
      <w:r>
        <w:t>. У объекта такого типа можно записать вызов любого метода или свойства, это не влияет на компиляцию.</w:t>
      </w:r>
    </w:p>
    <w:p w:rsidR="005C23DB" w:rsidRPr="000170D1" w:rsidRDefault="005C23DB" w:rsidP="0059027C">
      <w:pPr>
        <w:pStyle w:val="a4"/>
      </w:pPr>
      <w:r w:rsidRPr="009C52EF">
        <w:rPr>
          <w:rStyle w:val="af6"/>
        </w:rPr>
        <w:t>public class</w:t>
      </w:r>
      <w:r w:rsidRPr="000170D1">
        <w:t xml:space="preserve"> </w:t>
      </w:r>
      <w:r w:rsidRPr="009C52EF">
        <w:rPr>
          <w:rStyle w:val="af5"/>
        </w:rPr>
        <w:t>Foo</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9C52EF">
        <w:rPr>
          <w:rStyle w:val="af6"/>
        </w:rPr>
        <w:t>public void</w:t>
      </w:r>
      <w:r w:rsidRPr="000170D1">
        <w:t xml:space="preserve"> Print(</w:t>
      </w:r>
      <w:r w:rsidRPr="009C52EF">
        <w:rPr>
          <w:rStyle w:val="af6"/>
        </w:rPr>
        <w:t>string</w:t>
      </w:r>
      <w:r w:rsidRPr="000170D1">
        <w:t xml:space="preserve"> 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9C52EF">
        <w:rPr>
          <w:rStyle w:val="af5"/>
        </w:rPr>
        <w:t>Console</w:t>
      </w:r>
      <w:r w:rsidRPr="000170D1">
        <w:t>.WriteLine(s);</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Pr="000170D1" w:rsidRDefault="005C23DB" w:rsidP="0059027C">
      <w:pPr>
        <w:pStyle w:val="a4"/>
      </w:pPr>
    </w:p>
    <w:p w:rsidR="005C23DB" w:rsidRPr="003B625B" w:rsidRDefault="005C23DB" w:rsidP="0059027C">
      <w:pPr>
        <w:pStyle w:val="a4"/>
        <w:rPr>
          <w:rStyle w:val="af4"/>
          <w:lang w:val="en-US"/>
        </w:rPr>
      </w:pPr>
      <w:r w:rsidRPr="003B625B">
        <w:rPr>
          <w:rStyle w:val="af4"/>
          <w:lang w:val="en-US"/>
        </w:rPr>
        <w:t xml:space="preserve">// </w:t>
      </w:r>
      <w:r w:rsidR="0059027C" w:rsidRPr="00CD2A81">
        <w:rPr>
          <w:rStyle w:val="af4"/>
        </w:rPr>
        <w:t>этот</w:t>
      </w:r>
      <w:r w:rsidR="0059027C" w:rsidRPr="003B625B">
        <w:rPr>
          <w:rStyle w:val="af4"/>
          <w:lang w:val="en-US"/>
        </w:rPr>
        <w:t xml:space="preserve"> </w:t>
      </w:r>
      <w:r w:rsidRPr="00CD2A81">
        <w:rPr>
          <w:rStyle w:val="af4"/>
        </w:rPr>
        <w:t>код</w:t>
      </w:r>
      <w:r w:rsidRPr="003B625B">
        <w:rPr>
          <w:rStyle w:val="af4"/>
          <w:lang w:val="en-US"/>
        </w:rPr>
        <w:t xml:space="preserve"> </w:t>
      </w:r>
      <w:r w:rsidRPr="00CD2A81">
        <w:rPr>
          <w:rStyle w:val="af4"/>
        </w:rPr>
        <w:t>компилируется</w:t>
      </w:r>
      <w:r w:rsidRPr="003B625B">
        <w:rPr>
          <w:rStyle w:val="af4"/>
          <w:lang w:val="en-US"/>
        </w:rPr>
        <w:t>,</w:t>
      </w:r>
    </w:p>
    <w:p w:rsidR="005C23DB" w:rsidRPr="00CD2A81" w:rsidRDefault="005C23DB" w:rsidP="0059027C">
      <w:pPr>
        <w:pStyle w:val="a4"/>
        <w:rPr>
          <w:rStyle w:val="af4"/>
        </w:rPr>
      </w:pPr>
      <w:r w:rsidRPr="00CD2A81">
        <w:rPr>
          <w:rStyle w:val="af4"/>
        </w:rPr>
        <w:t>// но при выполнении третья строка генерирует исключение</w:t>
      </w:r>
    </w:p>
    <w:p w:rsidR="005C23DB" w:rsidRPr="000170D1" w:rsidRDefault="005C23DB" w:rsidP="0059027C">
      <w:pPr>
        <w:pStyle w:val="a4"/>
      </w:pPr>
      <w:r w:rsidRPr="009C52EF">
        <w:rPr>
          <w:rStyle w:val="af6"/>
        </w:rPr>
        <w:t>dynamic</w:t>
      </w:r>
      <w:r w:rsidRPr="000170D1">
        <w:t xml:space="preserve"> obj = </w:t>
      </w:r>
      <w:r w:rsidRPr="009C52EF">
        <w:rPr>
          <w:rStyle w:val="af6"/>
        </w:rPr>
        <w:t>new</w:t>
      </w:r>
      <w:r w:rsidRPr="000170D1">
        <w:t xml:space="preserve"> Foo();</w:t>
      </w:r>
    </w:p>
    <w:p w:rsidR="005C23DB" w:rsidRPr="000170D1" w:rsidRDefault="005C23DB" w:rsidP="0059027C">
      <w:pPr>
        <w:pStyle w:val="a4"/>
      </w:pPr>
      <w:r w:rsidRPr="000170D1">
        <w:t>obj.Print(</w:t>
      </w:r>
      <w:r w:rsidRPr="009C52EF">
        <w:rPr>
          <w:rStyle w:val="af7"/>
        </w:rPr>
        <w:t>"Hello world"</w:t>
      </w:r>
      <w:r w:rsidRPr="000170D1">
        <w:t>);</w:t>
      </w:r>
    </w:p>
    <w:p w:rsidR="005C23DB" w:rsidRPr="005C6AE4" w:rsidRDefault="005C23DB" w:rsidP="0059027C">
      <w:pPr>
        <w:pStyle w:val="a4"/>
        <w:rPr>
          <w:lang w:val="ru-RU"/>
        </w:rPr>
      </w:pPr>
      <w:r>
        <w:t>obj</w:t>
      </w:r>
      <w:r w:rsidRPr="005C6AE4">
        <w:rPr>
          <w:lang w:val="ru-RU"/>
        </w:rPr>
        <w:t>.</w:t>
      </w:r>
      <w:r>
        <w:t>Property</w:t>
      </w:r>
      <w:r w:rsidRPr="005C6AE4">
        <w:rPr>
          <w:lang w:val="ru-RU"/>
        </w:rPr>
        <w:t xml:space="preserve"> = 10;    </w:t>
      </w:r>
      <w:r w:rsidRPr="00CD2A81">
        <w:rPr>
          <w:rStyle w:val="af4"/>
        </w:rPr>
        <w:t>// RuntimeBinderException</w:t>
      </w:r>
    </w:p>
    <w:p w:rsidR="005C23DB" w:rsidRDefault="005C23DB" w:rsidP="005C23DB">
      <w:r>
        <w:t xml:space="preserve">Тип </w:t>
      </w:r>
      <w:r w:rsidRPr="009C52EF">
        <w:rPr>
          <w:rStyle w:val="af6"/>
        </w:rPr>
        <w:t>dynamic</w:t>
      </w:r>
      <w:r>
        <w:t xml:space="preserve"> может использоваться при объявлении локальной переменной, формального параметра или возвращаемого значения метода, элемента типа (поля, свойства), сконструированного универсального шаблона. Определено неявное преобразование </w:t>
      </w:r>
      <w:r w:rsidRPr="009C52EF">
        <w:rPr>
          <w:rStyle w:val="af6"/>
        </w:rPr>
        <w:t>dynamic</w:t>
      </w:r>
      <w:r>
        <w:t xml:space="preserve"> и других типов друг в друга.</w:t>
      </w:r>
    </w:p>
    <w:p w:rsidR="005C23DB" w:rsidRPr="009C52EF" w:rsidRDefault="005C23DB" w:rsidP="0059027C">
      <w:pPr>
        <w:pStyle w:val="a4"/>
        <w:rPr>
          <w:rStyle w:val="af4"/>
        </w:rPr>
      </w:pPr>
      <w:r w:rsidRPr="009C52EF">
        <w:rPr>
          <w:rStyle w:val="af4"/>
        </w:rPr>
        <w:t>// метод с dynamic-параметрами и возвращаемым значением</w:t>
      </w:r>
    </w:p>
    <w:p w:rsidR="005C23DB" w:rsidRPr="000170D1" w:rsidRDefault="005C23DB" w:rsidP="0059027C">
      <w:pPr>
        <w:pStyle w:val="a4"/>
      </w:pPr>
      <w:r w:rsidRPr="009C52EF">
        <w:rPr>
          <w:rStyle w:val="af6"/>
        </w:rPr>
        <w:t>public dynamic</w:t>
      </w:r>
      <w:r w:rsidRPr="000170D1">
        <w:t xml:space="preserve"> Div(</w:t>
      </w:r>
      <w:r w:rsidRPr="009C52EF">
        <w:rPr>
          <w:rStyle w:val="af6"/>
        </w:rPr>
        <w:t>dynamic</w:t>
      </w:r>
      <w:r w:rsidRPr="000170D1">
        <w:t xml:space="preserve"> x, </w:t>
      </w:r>
      <w:r w:rsidRPr="009C52EF">
        <w:rPr>
          <w:rStyle w:val="af6"/>
        </w:rPr>
        <w:t>dynamic</w:t>
      </w:r>
      <w:r w:rsidRPr="000170D1">
        <w:t xml:space="preserve"> y)</w:t>
      </w:r>
    </w:p>
    <w:p w:rsidR="005C23DB" w:rsidRPr="005C6AE4" w:rsidRDefault="005C23DB" w:rsidP="0059027C">
      <w:pPr>
        <w:pStyle w:val="a4"/>
        <w:rPr>
          <w:lang w:val="ru-RU"/>
        </w:rPr>
      </w:pPr>
      <w:r w:rsidRPr="005C6AE4">
        <w:rPr>
          <w:lang w:val="ru-RU"/>
        </w:rPr>
        <w:t>{</w:t>
      </w:r>
    </w:p>
    <w:p w:rsidR="005C23DB" w:rsidRPr="005C6AE4" w:rsidRDefault="005C23DB" w:rsidP="0059027C">
      <w:pPr>
        <w:pStyle w:val="a4"/>
        <w:rPr>
          <w:lang w:val="ru-RU"/>
        </w:rPr>
      </w:pPr>
      <w:r w:rsidRPr="005C6AE4">
        <w:rPr>
          <w:lang w:val="ru-RU"/>
        </w:rPr>
        <w:t xml:space="preserve">    </w:t>
      </w:r>
      <w:r w:rsidRPr="009C52EF">
        <w:rPr>
          <w:rStyle w:val="af6"/>
        </w:rPr>
        <w:t>return</w:t>
      </w:r>
      <w:r w:rsidRPr="005C6AE4">
        <w:rPr>
          <w:lang w:val="ru-RU"/>
        </w:rPr>
        <w:t xml:space="preserve"> </w:t>
      </w:r>
      <w:r>
        <w:t>x</w:t>
      </w:r>
      <w:r w:rsidRPr="005C6AE4">
        <w:rPr>
          <w:lang w:val="ru-RU"/>
        </w:rPr>
        <w:t>/</w:t>
      </w:r>
      <w:r>
        <w:t>y</w:t>
      </w:r>
      <w:r w:rsidRPr="005C6AE4">
        <w:rPr>
          <w:lang w:val="ru-RU"/>
        </w:rPr>
        <w:t>;</w:t>
      </w:r>
    </w:p>
    <w:p w:rsidR="005C23DB" w:rsidRPr="005C6AE4" w:rsidRDefault="005C23DB" w:rsidP="0059027C">
      <w:pPr>
        <w:pStyle w:val="a4"/>
        <w:rPr>
          <w:lang w:val="ru-RU"/>
        </w:rPr>
      </w:pPr>
      <w:r w:rsidRPr="005C6AE4">
        <w:rPr>
          <w:lang w:val="ru-RU"/>
        </w:rPr>
        <w:t>}</w:t>
      </w:r>
    </w:p>
    <w:p w:rsidR="005C23DB" w:rsidRPr="005C6AE4" w:rsidRDefault="005C23DB" w:rsidP="0059027C">
      <w:pPr>
        <w:pStyle w:val="a4"/>
        <w:rPr>
          <w:lang w:val="ru-RU"/>
        </w:rPr>
      </w:pPr>
    </w:p>
    <w:p w:rsidR="005C23DB" w:rsidRPr="009C52EF" w:rsidRDefault="005C23DB" w:rsidP="0059027C">
      <w:pPr>
        <w:pStyle w:val="a4"/>
        <w:rPr>
          <w:rStyle w:val="af4"/>
        </w:rPr>
      </w:pPr>
      <w:r w:rsidRPr="009C52EF">
        <w:rPr>
          <w:rStyle w:val="af4"/>
        </w:rPr>
        <w:t>// неявн</w:t>
      </w:r>
      <w:r w:rsidR="009C52EF">
        <w:rPr>
          <w:rStyle w:val="af4"/>
        </w:rPr>
        <w:t xml:space="preserve">ые </w:t>
      </w:r>
      <w:r w:rsidRPr="009C52EF">
        <w:rPr>
          <w:rStyle w:val="af4"/>
        </w:rPr>
        <w:t>преобразовани</w:t>
      </w:r>
      <w:r w:rsidR="009C52EF">
        <w:rPr>
          <w:rStyle w:val="af4"/>
        </w:rPr>
        <w:t>я</w:t>
      </w:r>
    </w:p>
    <w:p w:rsidR="005C23DB" w:rsidRPr="005C6AE4" w:rsidRDefault="005C23DB" w:rsidP="0059027C">
      <w:pPr>
        <w:pStyle w:val="a4"/>
        <w:rPr>
          <w:lang w:val="ru-RU"/>
        </w:rPr>
      </w:pPr>
      <w:r w:rsidRPr="009C52EF">
        <w:rPr>
          <w:rStyle w:val="af6"/>
        </w:rPr>
        <w:t>int</w:t>
      </w:r>
      <w:r w:rsidRPr="005C6AE4">
        <w:rPr>
          <w:lang w:val="ru-RU"/>
        </w:rPr>
        <w:t xml:space="preserve"> </w:t>
      </w:r>
      <w:r>
        <w:t>i</w:t>
      </w:r>
      <w:r w:rsidRPr="005C6AE4">
        <w:rPr>
          <w:lang w:val="ru-RU"/>
        </w:rPr>
        <w:t xml:space="preserve"> = 7;</w:t>
      </w:r>
    </w:p>
    <w:p w:rsidR="005C23DB" w:rsidRPr="000170D1" w:rsidRDefault="005C23DB" w:rsidP="0059027C">
      <w:pPr>
        <w:pStyle w:val="a4"/>
      </w:pPr>
      <w:r w:rsidRPr="009C52EF">
        <w:rPr>
          <w:rStyle w:val="af6"/>
        </w:rPr>
        <w:t>dynamic</w:t>
      </w:r>
      <w:r w:rsidRPr="000170D1">
        <w:t xml:space="preserve"> d = i;</w:t>
      </w:r>
    </w:p>
    <w:p w:rsidR="005C23DB" w:rsidRPr="000170D1" w:rsidRDefault="005C23DB" w:rsidP="0059027C">
      <w:pPr>
        <w:pStyle w:val="a4"/>
      </w:pPr>
      <w:r w:rsidRPr="009C52EF">
        <w:rPr>
          <w:rStyle w:val="af6"/>
        </w:rPr>
        <w:t>int</w:t>
      </w:r>
      <w:r w:rsidRPr="000170D1">
        <w:t xml:space="preserve"> j = d;</w:t>
      </w:r>
    </w:p>
    <w:p w:rsidR="005C23DB" w:rsidRDefault="005C23DB" w:rsidP="005C23DB">
      <w:r>
        <w:t xml:space="preserve">В качестве примера использования </w:t>
      </w:r>
      <w:r w:rsidRPr="009C52EF">
        <w:rPr>
          <w:rStyle w:val="af6"/>
        </w:rPr>
        <w:t>dynamic</w:t>
      </w:r>
      <w:r>
        <w:t xml:space="preserve"> рассмотрим класс, реализующий </w:t>
      </w:r>
      <w:r w:rsidRPr="009C52EF">
        <w:rPr>
          <w:rStyle w:val="a8"/>
        </w:rPr>
        <w:t>перечисляемый слаботипизированный кортеж</w:t>
      </w:r>
      <w:r>
        <w:t>:</w:t>
      </w:r>
    </w:p>
    <w:p w:rsidR="005C23DB" w:rsidRPr="000170D1" w:rsidRDefault="005C23DB" w:rsidP="0059027C">
      <w:pPr>
        <w:pStyle w:val="a4"/>
      </w:pPr>
      <w:r w:rsidRPr="009C52EF">
        <w:rPr>
          <w:rStyle w:val="af6"/>
        </w:rPr>
        <w:t>public class</w:t>
      </w:r>
      <w:r w:rsidRPr="000170D1">
        <w:t xml:space="preserve"> </w:t>
      </w:r>
      <w:r w:rsidRPr="009C52EF">
        <w:rPr>
          <w:rStyle w:val="af5"/>
        </w:rPr>
        <w:t>IterableTuple</w:t>
      </w:r>
      <w:r w:rsidRPr="000170D1">
        <w:t xml:space="preserve"> : </w:t>
      </w:r>
      <w:r w:rsidRPr="009C52EF">
        <w:rPr>
          <w:rStyle w:val="af5"/>
        </w:rPr>
        <w:t>IEnumerable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9C52EF">
        <w:rPr>
          <w:rStyle w:val="af6"/>
        </w:rPr>
        <w:t>private readonly</w:t>
      </w:r>
      <w:r w:rsidRPr="000170D1">
        <w:t xml:space="preserve"> </w:t>
      </w:r>
      <w:r w:rsidRPr="009C52EF">
        <w:rPr>
          <w:rStyle w:val="af5"/>
        </w:rPr>
        <w:t>List</w:t>
      </w:r>
      <w:r w:rsidRPr="000170D1">
        <w:t>&lt;</w:t>
      </w:r>
      <w:r w:rsidRPr="009C52EF">
        <w:rPr>
          <w:rStyle w:val="af6"/>
        </w:rPr>
        <w:t>dynamic</w:t>
      </w:r>
      <w:r w:rsidRPr="000170D1">
        <w:t>&gt; _storage;</w:t>
      </w:r>
    </w:p>
    <w:p w:rsidR="005C23DB" w:rsidRPr="000170D1" w:rsidRDefault="005C23DB" w:rsidP="0059027C">
      <w:pPr>
        <w:pStyle w:val="a4"/>
      </w:pPr>
    </w:p>
    <w:p w:rsidR="005C23DB" w:rsidRPr="000170D1" w:rsidRDefault="005C23DB" w:rsidP="0059027C">
      <w:pPr>
        <w:pStyle w:val="a4"/>
      </w:pPr>
      <w:r w:rsidRPr="000170D1">
        <w:t xml:space="preserve">    </w:t>
      </w:r>
      <w:r w:rsidRPr="009C52EF">
        <w:rPr>
          <w:rStyle w:val="af6"/>
        </w:rPr>
        <w:t>public</w:t>
      </w:r>
      <w:r w:rsidRPr="000170D1">
        <w:t xml:space="preserve"> IterableTuple(</w:t>
      </w:r>
      <w:r w:rsidRPr="009C52EF">
        <w:rPr>
          <w:rStyle w:val="af6"/>
        </w:rPr>
        <w:t>params dynamic</w:t>
      </w:r>
      <w:r w:rsidRPr="000170D1">
        <w:t>[] args)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_storage = </w:t>
      </w:r>
      <w:r w:rsidRPr="009C52EF">
        <w:rPr>
          <w:rStyle w:val="af6"/>
        </w:rPr>
        <w:t>new</w:t>
      </w:r>
      <w:r w:rsidRPr="000170D1">
        <w:t xml:space="preserve"> </w:t>
      </w:r>
      <w:r w:rsidRPr="009C52EF">
        <w:rPr>
          <w:rStyle w:val="af5"/>
        </w:rPr>
        <w:t>List</w:t>
      </w:r>
      <w:r w:rsidRPr="000170D1">
        <w:t>&lt;</w:t>
      </w:r>
      <w:r w:rsidRPr="009C52EF">
        <w:rPr>
          <w:rStyle w:val="af6"/>
        </w:rPr>
        <w:t>dynamic</w:t>
      </w:r>
      <w:r w:rsidRPr="000170D1">
        <w:t>&gt;(args);</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lastRenderedPageBreak/>
        <w:t xml:space="preserve">    </w:t>
      </w:r>
      <w:r w:rsidRPr="009C52EF">
        <w:rPr>
          <w:rStyle w:val="af6"/>
        </w:rPr>
        <w:t>public static</w:t>
      </w:r>
      <w:r w:rsidRPr="000170D1">
        <w:t xml:space="preserve"> </w:t>
      </w:r>
      <w:r w:rsidRPr="009C52EF">
        <w:rPr>
          <w:rStyle w:val="af5"/>
        </w:rPr>
        <w:t>IterableTuple</w:t>
      </w:r>
      <w:r w:rsidRPr="000170D1">
        <w:t xml:space="preserve"> Create(</w:t>
      </w:r>
      <w:r w:rsidRPr="009C52EF">
        <w:rPr>
          <w:rStyle w:val="af6"/>
        </w:rPr>
        <w:t>params dynamic</w:t>
      </w:r>
      <w:r w:rsidRPr="000170D1">
        <w:t>[] args)</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9C52EF">
        <w:rPr>
          <w:rStyle w:val="af6"/>
        </w:rPr>
        <w:t>return new</w:t>
      </w:r>
      <w:r w:rsidRPr="000170D1">
        <w:t xml:space="preserve"> </w:t>
      </w:r>
      <w:r w:rsidRPr="009C52EF">
        <w:rPr>
          <w:rStyle w:val="af5"/>
        </w:rPr>
        <w:t>IterableTuple</w:t>
      </w:r>
      <w:r w:rsidRPr="000170D1">
        <w:t>(args);</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9C52EF">
        <w:rPr>
          <w:rStyle w:val="af6"/>
        </w:rPr>
        <w:t>public dynamic this</w:t>
      </w:r>
      <w:r w:rsidRPr="000170D1">
        <w:t>[</w:t>
      </w:r>
      <w:r w:rsidRPr="009C52EF">
        <w:rPr>
          <w:rStyle w:val="af6"/>
        </w:rPr>
        <w:t>int</w:t>
      </w:r>
      <w:r w:rsidRPr="000170D1">
        <w:t xml:space="preserve"> i]</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9C52EF">
        <w:rPr>
          <w:rStyle w:val="af6"/>
        </w:rPr>
        <w:t>get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9C52EF">
        <w:rPr>
          <w:rStyle w:val="af6"/>
        </w:rPr>
        <w:t>return</w:t>
      </w:r>
      <w:r w:rsidRPr="000170D1">
        <w:t xml:space="preserve"> _storage[i];</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9C52EF">
        <w:rPr>
          <w:rStyle w:val="af6"/>
        </w:rPr>
        <w:t>public</w:t>
      </w:r>
      <w:r w:rsidRPr="000170D1">
        <w:t xml:space="preserve"> </w:t>
      </w:r>
      <w:r w:rsidRPr="009C52EF">
        <w:rPr>
          <w:rStyle w:val="af5"/>
        </w:rPr>
        <w:t>IEnumerator</w:t>
      </w:r>
      <w:r w:rsidRPr="000170D1">
        <w:t xml:space="preserve"> GetEnumerator()</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9C52EF">
        <w:rPr>
          <w:rStyle w:val="af6"/>
        </w:rPr>
        <w:t>return</w:t>
      </w:r>
      <w:r w:rsidRPr="000170D1">
        <w:t xml:space="preserve"> _storage.GetEnumerator();</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Pr="000170D1" w:rsidRDefault="005C23DB" w:rsidP="0059027C">
      <w:pPr>
        <w:pStyle w:val="a4"/>
      </w:pPr>
    </w:p>
    <w:p w:rsidR="005C23DB" w:rsidRPr="003B625B" w:rsidRDefault="005C23DB" w:rsidP="0059027C">
      <w:pPr>
        <w:pStyle w:val="a4"/>
        <w:rPr>
          <w:rStyle w:val="af4"/>
          <w:lang w:val="en-US"/>
        </w:rPr>
      </w:pPr>
      <w:r w:rsidRPr="003B625B">
        <w:rPr>
          <w:rStyle w:val="af4"/>
          <w:lang w:val="en-US"/>
        </w:rPr>
        <w:t xml:space="preserve">// </w:t>
      </w:r>
      <w:r w:rsidRPr="009C52EF">
        <w:rPr>
          <w:rStyle w:val="af4"/>
        </w:rPr>
        <w:t>пример</w:t>
      </w:r>
      <w:r w:rsidRPr="003B625B">
        <w:rPr>
          <w:rStyle w:val="af4"/>
          <w:lang w:val="en-US"/>
        </w:rPr>
        <w:t xml:space="preserve"> </w:t>
      </w:r>
      <w:r w:rsidRPr="009C52EF">
        <w:rPr>
          <w:rStyle w:val="af4"/>
        </w:rPr>
        <w:t>использования</w:t>
      </w:r>
      <w:r w:rsidRPr="003B625B">
        <w:rPr>
          <w:rStyle w:val="af4"/>
          <w:lang w:val="en-US"/>
        </w:rPr>
        <w:t xml:space="preserve"> IterableTuple</w:t>
      </w:r>
    </w:p>
    <w:p w:rsidR="005C23DB" w:rsidRPr="000170D1" w:rsidRDefault="005C23DB" w:rsidP="0059027C">
      <w:pPr>
        <w:pStyle w:val="a4"/>
      </w:pPr>
      <w:r w:rsidRPr="009C52EF">
        <w:rPr>
          <w:rStyle w:val="af6"/>
        </w:rPr>
        <w:t>var</w:t>
      </w:r>
      <w:r w:rsidRPr="000170D1">
        <w:t xml:space="preserve"> tuple = </w:t>
      </w:r>
      <w:r w:rsidRPr="009C52EF">
        <w:rPr>
          <w:rStyle w:val="af5"/>
        </w:rPr>
        <w:t>IterableTuple</w:t>
      </w:r>
      <w:r w:rsidRPr="000170D1">
        <w:t xml:space="preserve">.Create(1.5, 12, </w:t>
      </w:r>
      <w:r w:rsidRPr="009C52EF">
        <w:rPr>
          <w:rStyle w:val="af7"/>
        </w:rPr>
        <w:t>"string"</w:t>
      </w:r>
      <w:r w:rsidRPr="000170D1">
        <w:t>, 69);</w:t>
      </w:r>
    </w:p>
    <w:p w:rsidR="005C23DB" w:rsidRPr="000170D1" w:rsidRDefault="005C23DB" w:rsidP="0059027C">
      <w:pPr>
        <w:pStyle w:val="a4"/>
      </w:pPr>
      <w:r w:rsidRPr="009C52EF">
        <w:rPr>
          <w:rStyle w:val="af6"/>
        </w:rPr>
        <w:t>foreach</w:t>
      </w:r>
      <w:r w:rsidRPr="000170D1">
        <w:t xml:space="preserve"> (</w:t>
      </w:r>
      <w:r w:rsidRPr="009C52EF">
        <w:rPr>
          <w:rStyle w:val="af6"/>
        </w:rPr>
        <w:t>var</w:t>
      </w:r>
      <w:r w:rsidRPr="000170D1">
        <w:t xml:space="preserve"> it</w:t>
      </w:r>
      <w:r w:rsidR="009C52EF">
        <w:t>em</w:t>
      </w:r>
      <w:r w:rsidRPr="000170D1">
        <w:t xml:space="preserve"> </w:t>
      </w:r>
      <w:r w:rsidRPr="009C52EF">
        <w:rPr>
          <w:rStyle w:val="af6"/>
        </w:rPr>
        <w:t>in</w:t>
      </w:r>
      <w:r w:rsidRPr="000170D1">
        <w:t xml:space="preserve"> tuple)</w:t>
      </w:r>
    </w:p>
    <w:p w:rsidR="005C23DB" w:rsidRPr="005C6AE4" w:rsidRDefault="005C23DB" w:rsidP="0059027C">
      <w:pPr>
        <w:pStyle w:val="a4"/>
        <w:rPr>
          <w:lang w:val="ru-RU"/>
        </w:rPr>
      </w:pPr>
      <w:r w:rsidRPr="005C6AE4">
        <w:rPr>
          <w:lang w:val="ru-RU"/>
        </w:rPr>
        <w:t>{</w:t>
      </w:r>
    </w:p>
    <w:p w:rsidR="005C23DB" w:rsidRPr="005C6AE4" w:rsidRDefault="005C23DB" w:rsidP="0059027C">
      <w:pPr>
        <w:pStyle w:val="a4"/>
        <w:rPr>
          <w:lang w:val="ru-RU"/>
        </w:rPr>
      </w:pPr>
      <w:r w:rsidRPr="005C6AE4">
        <w:rPr>
          <w:lang w:val="ru-RU"/>
        </w:rPr>
        <w:t xml:space="preserve">    </w:t>
      </w:r>
      <w:r w:rsidRPr="009C52EF">
        <w:rPr>
          <w:rStyle w:val="af5"/>
        </w:rPr>
        <w:t>Console</w:t>
      </w:r>
      <w:r w:rsidRPr="005C6AE4">
        <w:rPr>
          <w:lang w:val="ru-RU"/>
        </w:rPr>
        <w:t>.</w:t>
      </w:r>
      <w:r>
        <w:t>WriteLine</w:t>
      </w:r>
      <w:r w:rsidRPr="005C6AE4">
        <w:rPr>
          <w:lang w:val="ru-RU"/>
        </w:rPr>
        <w:t>(</w:t>
      </w:r>
      <w:r>
        <w:t>it</w:t>
      </w:r>
      <w:r w:rsidR="009C52EF">
        <w:t>e</w:t>
      </w:r>
      <w:r>
        <w:t>m</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Компилятор заменяет объявление </w:t>
      </w:r>
      <w:r w:rsidRPr="009C52EF">
        <w:rPr>
          <w:rStyle w:val="af6"/>
        </w:rPr>
        <w:t>dynamic</w:t>
      </w:r>
      <w:r>
        <w:t xml:space="preserve"> на объявление </w:t>
      </w:r>
      <w:r w:rsidRPr="009C52EF">
        <w:rPr>
          <w:rStyle w:val="af6"/>
        </w:rPr>
        <w:t>object</w:t>
      </w:r>
      <w:r>
        <w:t xml:space="preserve">, поэтому с точки зрения CLR эти типы эквиваленты. Работу с </w:t>
      </w:r>
      <w:r w:rsidRPr="009C52EF">
        <w:rPr>
          <w:rStyle w:val="af6"/>
        </w:rPr>
        <w:t>dynamic</w:t>
      </w:r>
      <w:r>
        <w:t xml:space="preserve">-объектом компилятор организует, используя класс </w:t>
      </w:r>
      <w:r w:rsidRPr="009C52EF">
        <w:rPr>
          <w:rStyle w:val="a9"/>
        </w:rPr>
        <w:t>Microsoft.CSharp.RuntimeBinder.</w:t>
      </w:r>
      <w:r w:rsidRPr="009C52EF">
        <w:rPr>
          <w:rStyle w:val="af5"/>
        </w:rPr>
        <w:t>Binder</w:t>
      </w:r>
      <w:r>
        <w:t xml:space="preserve"> (сборка </w:t>
      </w:r>
      <w:r w:rsidRPr="009C52EF">
        <w:rPr>
          <w:rStyle w:val="a9"/>
        </w:rPr>
        <w:t>Microsoft.CSharp.dll</w:t>
      </w:r>
      <w:r>
        <w:t>). Способ нахождения элементов динамического объекта зависит от его конкретного типа:</w:t>
      </w:r>
    </w:p>
    <w:p w:rsidR="005C23DB" w:rsidRDefault="009C52EF" w:rsidP="005C23DB">
      <w:r w:rsidRPr="009C52EF">
        <w:t xml:space="preserve">1. </w:t>
      </w:r>
      <w:r w:rsidR="005C23DB">
        <w:t>Обычные объекты .NET – элементы определяются при помощи механизма отражения, работа с элементами происходит при помощи позднего связывания.</w:t>
      </w:r>
    </w:p>
    <w:p w:rsidR="005C23DB" w:rsidRDefault="009C52EF" w:rsidP="005C23DB">
      <w:r w:rsidRPr="009C52EF">
        <w:t xml:space="preserve">2. </w:t>
      </w:r>
      <w:r w:rsidR="005C23DB">
        <w:t xml:space="preserve">Объект, реализующий интерфейс </w:t>
      </w:r>
      <w:r w:rsidR="005C23DB" w:rsidRPr="009C52EF">
        <w:rPr>
          <w:rStyle w:val="af5"/>
        </w:rPr>
        <w:t>IDynamicMetaObjectProvider</w:t>
      </w:r>
      <w:r w:rsidR="002A6BF2" w:rsidRPr="002A6BF2">
        <w:t xml:space="preserve">, </w:t>
      </w:r>
      <w:r w:rsidR="005C23DB">
        <w:t>– сам объект запрашивается о том, содержит ли он заданный элемент. В случае успеха работа с элементом делегируется объекту.</w:t>
      </w:r>
    </w:p>
    <w:p w:rsidR="005C23DB" w:rsidRDefault="009C52EF" w:rsidP="005C23DB">
      <w:r w:rsidRPr="009C52EF">
        <w:t xml:space="preserve">3. </w:t>
      </w:r>
      <w:r w:rsidR="005C23DB">
        <w:t xml:space="preserve">COM-объекты – работа происходит через интерфейс </w:t>
      </w:r>
      <w:r w:rsidR="005C23DB" w:rsidRPr="009C52EF">
        <w:rPr>
          <w:rStyle w:val="af5"/>
        </w:rPr>
        <w:t>IDispatch</w:t>
      </w:r>
      <w:r w:rsidR="005C23DB">
        <w:t>.</w:t>
      </w:r>
    </w:p>
    <w:p w:rsidR="005C23DB" w:rsidRDefault="005C23DB" w:rsidP="005C23DB">
      <w:r>
        <w:t xml:space="preserve">Интерфейс </w:t>
      </w:r>
      <w:r w:rsidRPr="009C52EF">
        <w:rPr>
          <w:rStyle w:val="af5"/>
        </w:rPr>
        <w:t>IDynamicMetaObjectProvider</w:t>
      </w:r>
      <w:r>
        <w:t xml:space="preserve"> позволяет разработчикам создавать типы, обладающие динамическим поведением. Обычно данный интерфейс не реализуется напрямую, а выполняется наследование от класса </w:t>
      </w:r>
      <w:r w:rsidRPr="009C52EF">
        <w:rPr>
          <w:rStyle w:val="af5"/>
        </w:rPr>
        <w:t>DynamicObject</w:t>
      </w:r>
      <w:r>
        <w:t xml:space="preserve"> (интерфейс и класс находятся в пространстве имён </w:t>
      </w:r>
      <w:r w:rsidRPr="009C52EF">
        <w:rPr>
          <w:rStyle w:val="a9"/>
        </w:rPr>
        <w:t>System.Dynamic</w:t>
      </w:r>
      <w:r>
        <w:t xml:space="preserve">). В качестве примера использования </w:t>
      </w:r>
      <w:r w:rsidRPr="009C52EF">
        <w:rPr>
          <w:rStyle w:val="af5"/>
        </w:rPr>
        <w:t>DynamicObject</w:t>
      </w:r>
      <w:r>
        <w:t xml:space="preserve"> приведём класс, обеспечивающий динамический доступ к атрибутам XML-элемента:</w:t>
      </w:r>
    </w:p>
    <w:p w:rsidR="005C23DB" w:rsidRPr="000170D1" w:rsidRDefault="005C23DB" w:rsidP="0059027C">
      <w:pPr>
        <w:pStyle w:val="a4"/>
      </w:pPr>
      <w:r w:rsidRPr="009C52EF">
        <w:rPr>
          <w:rStyle w:val="af6"/>
        </w:rPr>
        <w:t>public static class</w:t>
      </w:r>
      <w:r w:rsidRPr="000170D1">
        <w:t xml:space="preserve"> </w:t>
      </w:r>
      <w:r w:rsidRPr="009C52EF">
        <w:rPr>
          <w:rStyle w:val="af5"/>
        </w:rPr>
        <w:t>XExtensions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9C52EF">
        <w:rPr>
          <w:rStyle w:val="af6"/>
        </w:rPr>
        <w:t>public static dynamic</w:t>
      </w:r>
      <w:r w:rsidRPr="000170D1">
        <w:t xml:space="preserve"> DynamicAttributes(</w:t>
      </w:r>
      <w:r w:rsidRPr="009C52EF">
        <w:rPr>
          <w:rStyle w:val="af6"/>
        </w:rPr>
        <w:t>this</w:t>
      </w:r>
      <w:r w:rsidRPr="000170D1">
        <w:t xml:space="preserve"> </w:t>
      </w:r>
      <w:r w:rsidRPr="009C52EF">
        <w:rPr>
          <w:rStyle w:val="af5"/>
        </w:rPr>
        <w:t>XElement</w:t>
      </w:r>
      <w:r w:rsidRPr="000170D1">
        <w:t xml:space="preserve"> e)</w:t>
      </w:r>
    </w:p>
    <w:p w:rsidR="005C23DB" w:rsidRPr="000170D1" w:rsidRDefault="005C23DB" w:rsidP="0059027C">
      <w:pPr>
        <w:pStyle w:val="a4"/>
      </w:pPr>
      <w:r w:rsidRPr="000170D1">
        <w:lastRenderedPageBreak/>
        <w:t xml:space="preserve">    {</w:t>
      </w:r>
    </w:p>
    <w:p w:rsidR="005C23DB" w:rsidRPr="000170D1" w:rsidRDefault="005C23DB" w:rsidP="0059027C">
      <w:pPr>
        <w:pStyle w:val="a4"/>
      </w:pPr>
      <w:r w:rsidRPr="000170D1">
        <w:t xml:space="preserve">        </w:t>
      </w:r>
      <w:r w:rsidRPr="009C52EF">
        <w:rPr>
          <w:rStyle w:val="af6"/>
        </w:rPr>
        <w:t>return new</w:t>
      </w:r>
      <w:r w:rsidRPr="000170D1">
        <w:t xml:space="preserve"> </w:t>
      </w:r>
      <w:r w:rsidRPr="009C52EF">
        <w:rPr>
          <w:rStyle w:val="af5"/>
        </w:rPr>
        <w:t>XWrapper</w:t>
      </w:r>
      <w:r w:rsidRPr="000170D1">
        <w:t>(e);</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9C52EF">
        <w:rPr>
          <w:rStyle w:val="af6"/>
        </w:rPr>
        <w:t>private class</w:t>
      </w:r>
      <w:r w:rsidRPr="000170D1">
        <w:t xml:space="preserve"> </w:t>
      </w:r>
      <w:r w:rsidRPr="009C52EF">
        <w:rPr>
          <w:rStyle w:val="af5"/>
        </w:rPr>
        <w:t>XWrapper</w:t>
      </w:r>
      <w:r w:rsidRPr="000170D1">
        <w:t xml:space="preserve"> : </w:t>
      </w:r>
      <w:r w:rsidRPr="009C52EF">
        <w:rPr>
          <w:rStyle w:val="af5"/>
        </w:rPr>
        <w:t>DynamicObject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9C52EF">
        <w:rPr>
          <w:rStyle w:val="af6"/>
        </w:rPr>
        <w:t>private readonly</w:t>
      </w:r>
      <w:r w:rsidRPr="000170D1">
        <w:t xml:space="preserve"> </w:t>
      </w:r>
      <w:r w:rsidRPr="009C52EF">
        <w:rPr>
          <w:rStyle w:val="af5"/>
        </w:rPr>
        <w:t>XElement</w:t>
      </w:r>
      <w:r w:rsidRPr="000170D1">
        <w:t xml:space="preserve"> _element;</w:t>
      </w:r>
    </w:p>
    <w:p w:rsidR="005C23DB" w:rsidRPr="000170D1" w:rsidRDefault="005C23DB" w:rsidP="0059027C">
      <w:pPr>
        <w:pStyle w:val="a4"/>
      </w:pPr>
    </w:p>
    <w:p w:rsidR="005C23DB" w:rsidRPr="000170D1" w:rsidRDefault="005C23DB" w:rsidP="0059027C">
      <w:pPr>
        <w:pStyle w:val="a4"/>
      </w:pPr>
      <w:r w:rsidRPr="000170D1">
        <w:t xml:space="preserve">        </w:t>
      </w:r>
      <w:r w:rsidRPr="009C52EF">
        <w:rPr>
          <w:rStyle w:val="af6"/>
        </w:rPr>
        <w:t>public</w:t>
      </w:r>
      <w:r w:rsidRPr="000170D1">
        <w:t xml:space="preserve"> XWrapper(</w:t>
      </w:r>
      <w:r w:rsidRPr="009C52EF">
        <w:rPr>
          <w:rStyle w:val="af5"/>
        </w:rPr>
        <w:t>XElement</w:t>
      </w:r>
      <w:r w:rsidRPr="000170D1">
        <w:t xml:space="preserve"> e)</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_</w:t>
      </w:r>
      <w:r>
        <w:t>element</w:t>
      </w:r>
      <w:r w:rsidRPr="005C6AE4">
        <w:rPr>
          <w:lang w:val="ru-RU"/>
        </w:rPr>
        <w:t xml:space="preserve"> = </w:t>
      </w:r>
      <w:r>
        <w:t>e</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p>
    <w:p w:rsidR="005C23DB" w:rsidRPr="00CC7D05" w:rsidRDefault="005C23DB" w:rsidP="0059027C">
      <w:pPr>
        <w:pStyle w:val="a4"/>
        <w:rPr>
          <w:rStyle w:val="af4"/>
        </w:rPr>
      </w:pPr>
      <w:r w:rsidRPr="005C6AE4">
        <w:rPr>
          <w:lang w:val="ru-RU"/>
        </w:rPr>
        <w:t xml:space="preserve">        </w:t>
      </w:r>
      <w:r w:rsidRPr="00CC7D05">
        <w:rPr>
          <w:rStyle w:val="af4"/>
        </w:rPr>
        <w:t>// метод вызывается при попытке прочитать значение свойства</w:t>
      </w:r>
    </w:p>
    <w:p w:rsidR="005C23DB" w:rsidRPr="000170D1" w:rsidRDefault="005C23DB" w:rsidP="0059027C">
      <w:pPr>
        <w:pStyle w:val="a4"/>
      </w:pPr>
      <w:r w:rsidRPr="005C6AE4">
        <w:rPr>
          <w:lang w:val="ru-RU"/>
        </w:rPr>
        <w:t xml:space="preserve">        </w:t>
      </w:r>
      <w:r w:rsidRPr="00CC7D05">
        <w:rPr>
          <w:rStyle w:val="af6"/>
        </w:rPr>
        <w:t>public override bool</w:t>
      </w:r>
      <w:r w:rsidRPr="000170D1">
        <w:t xml:space="preserve"> TryGetMember(</w:t>
      </w:r>
      <w:r w:rsidRPr="00CC7D05">
        <w:rPr>
          <w:rStyle w:val="af5"/>
        </w:rPr>
        <w:t>GetMemberBinder</w:t>
      </w:r>
      <w:r w:rsidRPr="000170D1">
        <w:t xml:space="preserve"> binder,</w:t>
      </w:r>
    </w:p>
    <w:p w:rsidR="005C23DB" w:rsidRPr="000170D1" w:rsidRDefault="005C23DB" w:rsidP="0059027C">
      <w:pPr>
        <w:pStyle w:val="a4"/>
      </w:pPr>
      <w:r w:rsidRPr="000170D1">
        <w:t xml:space="preserve">                                          </w:t>
      </w:r>
      <w:r w:rsidRPr="00CC7D05">
        <w:rPr>
          <w:rStyle w:val="af6"/>
        </w:rPr>
        <w:t>out object</w:t>
      </w:r>
      <w:r w:rsidRPr="000170D1">
        <w:t xml:space="preserve"> result)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result = _element.Attribute(binder.Name).Value;</w:t>
      </w:r>
    </w:p>
    <w:p w:rsidR="005C23DB" w:rsidRPr="005C6AE4" w:rsidRDefault="005C23DB" w:rsidP="0059027C">
      <w:pPr>
        <w:pStyle w:val="a4"/>
        <w:rPr>
          <w:lang w:val="ru-RU"/>
        </w:rPr>
      </w:pPr>
      <w:r w:rsidRPr="000170D1">
        <w:t xml:space="preserve">            </w:t>
      </w:r>
      <w:r w:rsidRPr="00CC7D05">
        <w:rPr>
          <w:rStyle w:val="af6"/>
        </w:rPr>
        <w:t>return</w:t>
      </w:r>
      <w:r w:rsidRPr="003B625B">
        <w:rPr>
          <w:rStyle w:val="af6"/>
          <w:lang w:val="ru-RU"/>
        </w:rPr>
        <w:t xml:space="preserve"> </w:t>
      </w:r>
      <w:r w:rsidRPr="00CC7D05">
        <w:rPr>
          <w:rStyle w:val="af6"/>
        </w:rPr>
        <w:t>true</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p>
    <w:p w:rsidR="005C23DB" w:rsidRPr="00CC7D05" w:rsidRDefault="005C23DB" w:rsidP="0059027C">
      <w:pPr>
        <w:pStyle w:val="a4"/>
        <w:rPr>
          <w:rStyle w:val="af4"/>
        </w:rPr>
      </w:pPr>
      <w:r w:rsidRPr="005C6AE4">
        <w:rPr>
          <w:lang w:val="ru-RU"/>
        </w:rPr>
        <w:t xml:space="preserve">        </w:t>
      </w:r>
      <w:r w:rsidRPr="00CC7D05">
        <w:rPr>
          <w:rStyle w:val="af4"/>
        </w:rPr>
        <w:t>// метод вызывается при попытке установить значение свойства</w:t>
      </w:r>
    </w:p>
    <w:p w:rsidR="005C23DB" w:rsidRPr="000170D1" w:rsidRDefault="005C23DB" w:rsidP="0059027C">
      <w:pPr>
        <w:pStyle w:val="a4"/>
      </w:pPr>
      <w:r w:rsidRPr="005C6AE4">
        <w:rPr>
          <w:lang w:val="ru-RU"/>
        </w:rPr>
        <w:t xml:space="preserve">        </w:t>
      </w:r>
      <w:r w:rsidRPr="00CC7D05">
        <w:rPr>
          <w:rStyle w:val="af6"/>
        </w:rPr>
        <w:t>public override bool</w:t>
      </w:r>
      <w:r w:rsidRPr="000170D1">
        <w:t xml:space="preserve"> TrySetMember(</w:t>
      </w:r>
      <w:r w:rsidRPr="00CC7D05">
        <w:rPr>
          <w:rStyle w:val="af5"/>
        </w:rPr>
        <w:t>SetMemberBinder</w:t>
      </w:r>
      <w:r w:rsidRPr="000170D1">
        <w:t xml:space="preserve"> binder,</w:t>
      </w:r>
    </w:p>
    <w:p w:rsidR="005C23DB" w:rsidRPr="000170D1" w:rsidRDefault="005C23DB" w:rsidP="0059027C">
      <w:pPr>
        <w:pStyle w:val="a4"/>
      </w:pPr>
      <w:r w:rsidRPr="000170D1">
        <w:t xml:space="preserve">                                          </w:t>
      </w:r>
      <w:r w:rsidRPr="00CC7D05">
        <w:rPr>
          <w:rStyle w:val="af6"/>
        </w:rPr>
        <w:t>object</w:t>
      </w:r>
      <w:r w:rsidRPr="000170D1">
        <w:t xml:space="preserve"> value)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_element.SetAttributeValue(binder.Name, value);</w:t>
      </w:r>
    </w:p>
    <w:p w:rsidR="005C23DB" w:rsidRPr="000170D1" w:rsidRDefault="005C23DB" w:rsidP="0059027C">
      <w:pPr>
        <w:pStyle w:val="a4"/>
      </w:pPr>
      <w:r w:rsidRPr="000170D1">
        <w:t xml:space="preserve">            </w:t>
      </w:r>
      <w:r w:rsidRPr="00CC7D05">
        <w:rPr>
          <w:rStyle w:val="af6"/>
        </w:rPr>
        <w:t>return true</w:t>
      </w:r>
      <w:r w:rsidRPr="000170D1">
        <w: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Pr="000170D1" w:rsidRDefault="005C23DB" w:rsidP="0059027C">
      <w:pPr>
        <w:pStyle w:val="a4"/>
      </w:pPr>
    </w:p>
    <w:p w:rsidR="005C23DB" w:rsidRPr="003B625B" w:rsidRDefault="005C23DB" w:rsidP="0059027C">
      <w:pPr>
        <w:pStyle w:val="a4"/>
        <w:rPr>
          <w:rStyle w:val="af4"/>
          <w:lang w:val="en-US"/>
        </w:rPr>
      </w:pPr>
      <w:r w:rsidRPr="003B625B">
        <w:rPr>
          <w:rStyle w:val="af4"/>
          <w:lang w:val="en-US"/>
        </w:rPr>
        <w:t xml:space="preserve">// </w:t>
      </w:r>
      <w:r w:rsidRPr="00CC7D05">
        <w:rPr>
          <w:rStyle w:val="af4"/>
        </w:rPr>
        <w:t>пример</w:t>
      </w:r>
      <w:r w:rsidRPr="003B625B">
        <w:rPr>
          <w:rStyle w:val="af4"/>
          <w:lang w:val="en-US"/>
        </w:rPr>
        <w:t xml:space="preserve"> </w:t>
      </w:r>
      <w:r w:rsidRPr="00CC7D05">
        <w:rPr>
          <w:rStyle w:val="af4"/>
        </w:rPr>
        <w:t>работы</w:t>
      </w:r>
      <w:r w:rsidRPr="003B625B">
        <w:rPr>
          <w:rStyle w:val="af4"/>
          <w:lang w:val="en-US"/>
        </w:rPr>
        <w:t xml:space="preserve"> </w:t>
      </w:r>
      <w:r w:rsidRPr="00CC7D05">
        <w:rPr>
          <w:rStyle w:val="af4"/>
        </w:rPr>
        <w:t>с</w:t>
      </w:r>
      <w:r w:rsidRPr="003B625B">
        <w:rPr>
          <w:rStyle w:val="af4"/>
          <w:lang w:val="en-US"/>
        </w:rPr>
        <w:t xml:space="preserve"> XWrapper</w:t>
      </w:r>
    </w:p>
    <w:p w:rsidR="005C23DB" w:rsidRPr="000170D1" w:rsidRDefault="005C23DB" w:rsidP="0059027C">
      <w:pPr>
        <w:pStyle w:val="a4"/>
      </w:pPr>
      <w:r w:rsidRPr="00CC7D05">
        <w:rPr>
          <w:rStyle w:val="af5"/>
        </w:rPr>
        <w:t>XElement</w:t>
      </w:r>
      <w:r w:rsidRPr="000170D1">
        <w:t xml:space="preserve"> x = </w:t>
      </w:r>
      <w:r w:rsidRPr="00CC7D05">
        <w:rPr>
          <w:rStyle w:val="af5"/>
        </w:rPr>
        <w:t>XElement</w:t>
      </w:r>
      <w:r w:rsidRPr="000170D1">
        <w:t>.Parse(</w:t>
      </w:r>
      <w:r w:rsidRPr="00CC7D05">
        <w:rPr>
          <w:rStyle w:val="af7"/>
        </w:rPr>
        <w:t>@"&lt;Label Text=""Hello"" Id=""5""/&gt;"</w:t>
      </w:r>
      <w:r w:rsidRPr="000170D1">
        <w:t>);</w:t>
      </w:r>
    </w:p>
    <w:p w:rsidR="005C23DB" w:rsidRPr="000170D1" w:rsidRDefault="005C23DB" w:rsidP="0059027C">
      <w:pPr>
        <w:pStyle w:val="a4"/>
      </w:pPr>
      <w:r w:rsidRPr="00CC7D05">
        <w:rPr>
          <w:rStyle w:val="af6"/>
        </w:rPr>
        <w:t>dynamic</w:t>
      </w:r>
      <w:r w:rsidRPr="000170D1">
        <w:t xml:space="preserve"> da = x.DynamicAttributes();</w:t>
      </w:r>
    </w:p>
    <w:p w:rsidR="005C23DB" w:rsidRPr="000170D1" w:rsidRDefault="005C23DB" w:rsidP="0059027C">
      <w:pPr>
        <w:pStyle w:val="a4"/>
      </w:pPr>
      <w:r w:rsidRPr="00CC7D05">
        <w:rPr>
          <w:rStyle w:val="af5"/>
        </w:rPr>
        <w:t>Console</w:t>
      </w:r>
      <w:r w:rsidRPr="000170D1">
        <w:t xml:space="preserve">.WriteLine(da.Id);           </w:t>
      </w:r>
      <w:r w:rsidRPr="003B625B">
        <w:rPr>
          <w:rStyle w:val="af4"/>
          <w:lang w:val="en-US"/>
        </w:rPr>
        <w:t>// 5</w:t>
      </w:r>
    </w:p>
    <w:p w:rsidR="005C23DB" w:rsidRPr="000170D1" w:rsidRDefault="005C23DB" w:rsidP="0059027C">
      <w:pPr>
        <w:pStyle w:val="a4"/>
      </w:pPr>
      <w:r w:rsidRPr="000170D1">
        <w:t xml:space="preserve">da.Text = </w:t>
      </w:r>
      <w:r w:rsidRPr="00CC7D05">
        <w:rPr>
          <w:rStyle w:val="af7"/>
        </w:rPr>
        <w:t>"Foo"</w:t>
      </w:r>
      <w:r w:rsidRPr="000170D1">
        <w:t>;</w:t>
      </w:r>
    </w:p>
    <w:p w:rsidR="005C23DB" w:rsidRPr="000170D1" w:rsidRDefault="005C23DB" w:rsidP="0059027C">
      <w:pPr>
        <w:pStyle w:val="a4"/>
      </w:pPr>
      <w:r w:rsidRPr="00CC7D05">
        <w:rPr>
          <w:rStyle w:val="af5"/>
        </w:rPr>
        <w:t>Console</w:t>
      </w:r>
      <w:r w:rsidRPr="000170D1">
        <w:t xml:space="preserve">.WriteLine(x.ToString());    </w:t>
      </w:r>
      <w:r w:rsidRPr="003B625B">
        <w:rPr>
          <w:rStyle w:val="af4"/>
          <w:lang w:val="en-US"/>
        </w:rPr>
        <w:t>// &lt;Label Text="Foo" Id="5" /&gt;</w:t>
      </w:r>
    </w:p>
    <w:p w:rsidR="005C23DB" w:rsidRDefault="005C23DB" w:rsidP="005C23DB">
      <w:r>
        <w:t xml:space="preserve">Класс </w:t>
      </w:r>
      <w:r w:rsidRPr="009C52EF">
        <w:rPr>
          <w:rStyle w:val="a9"/>
        </w:rPr>
        <w:t>System.Dynamic.</w:t>
      </w:r>
      <w:r w:rsidRPr="009C52EF">
        <w:rPr>
          <w:rStyle w:val="af5"/>
        </w:rPr>
        <w:t>ExpandoObject</w:t>
      </w:r>
      <w:r>
        <w:t xml:space="preserve"> позволяет при выполнении программы добавлять и удалять элементы своего экземпляра:</w:t>
      </w:r>
    </w:p>
    <w:p w:rsidR="005C23DB" w:rsidRPr="000170D1" w:rsidRDefault="005C23DB" w:rsidP="0059027C">
      <w:pPr>
        <w:pStyle w:val="a4"/>
      </w:pPr>
      <w:r w:rsidRPr="009C52EF">
        <w:rPr>
          <w:rStyle w:val="af6"/>
        </w:rPr>
        <w:t>public sealed class</w:t>
      </w:r>
      <w:r w:rsidRPr="000170D1">
        <w:t xml:space="preserve"> </w:t>
      </w:r>
      <w:r w:rsidRPr="009C52EF">
        <w:rPr>
          <w:rStyle w:val="af5"/>
        </w:rPr>
        <w:t>ExpandoObject</w:t>
      </w:r>
      <w:r w:rsidRPr="000170D1">
        <w:t xml:space="preserve"> : </w:t>
      </w:r>
      <w:r w:rsidRPr="009C52EF">
        <w:rPr>
          <w:rStyle w:val="af5"/>
        </w:rPr>
        <w:t>IDynamicMetaObjectProvider</w:t>
      </w:r>
      <w:r w:rsidRPr="000170D1">
        <w:t>,</w:t>
      </w:r>
    </w:p>
    <w:p w:rsidR="005C23DB" w:rsidRPr="005C6AE4" w:rsidRDefault="005C23DB" w:rsidP="0059027C">
      <w:pPr>
        <w:pStyle w:val="a4"/>
        <w:rPr>
          <w:lang w:val="ru-RU"/>
        </w:rPr>
      </w:pPr>
      <w:r w:rsidRPr="000170D1">
        <w:t xml:space="preserve">                                    </w:t>
      </w:r>
      <w:r w:rsidRPr="009C52EF">
        <w:rPr>
          <w:rStyle w:val="af5"/>
        </w:rPr>
        <w:t>IDictionary</w:t>
      </w:r>
      <w:r w:rsidRPr="005C6AE4">
        <w:rPr>
          <w:lang w:val="ru-RU"/>
        </w:rPr>
        <w:t>&lt;</w:t>
      </w:r>
      <w:r w:rsidRPr="009C52EF">
        <w:rPr>
          <w:rStyle w:val="af6"/>
        </w:rPr>
        <w:t>string</w:t>
      </w:r>
      <w:r w:rsidRPr="005C6AE4">
        <w:rPr>
          <w:lang w:val="ru-RU"/>
        </w:rPr>
        <w:t xml:space="preserve">, </w:t>
      </w:r>
      <w:r w:rsidRPr="009C52EF">
        <w:rPr>
          <w:rStyle w:val="af6"/>
        </w:rPr>
        <w:t>object</w:t>
      </w:r>
      <w:r w:rsidRPr="005C6AE4">
        <w:rPr>
          <w:lang w:val="ru-RU"/>
        </w:rPr>
        <w:t>&gt;,</w:t>
      </w:r>
    </w:p>
    <w:p w:rsidR="005C23DB" w:rsidRPr="003B625B" w:rsidRDefault="005C23DB" w:rsidP="0059027C">
      <w:pPr>
        <w:pStyle w:val="a4"/>
        <w:rPr>
          <w:rStyle w:val="af5"/>
          <w:lang w:val="ru-RU"/>
        </w:rPr>
      </w:pPr>
      <w:r w:rsidRPr="005C6AE4">
        <w:rPr>
          <w:lang w:val="ru-RU"/>
        </w:rPr>
        <w:t xml:space="preserve">                                    </w:t>
      </w:r>
      <w:r w:rsidRPr="009C52EF">
        <w:rPr>
          <w:rStyle w:val="af5"/>
        </w:rPr>
        <w:t>INotifyPropertyChanged</w:t>
      </w:r>
    </w:p>
    <w:p w:rsidR="005C23DB" w:rsidRDefault="005C23DB" w:rsidP="005C23DB">
      <w:r>
        <w:t xml:space="preserve">Благодаря динамической типизации работа с пользовательскими элементами </w:t>
      </w:r>
      <w:r w:rsidRPr="00167C2E">
        <w:rPr>
          <w:rStyle w:val="af5"/>
        </w:rPr>
        <w:t>ExpandoObject</w:t>
      </w:r>
      <w:r>
        <w:t xml:space="preserve"> происходит как работа с обычными элементами объекта. Ниже приведён пример расширения </w:t>
      </w:r>
      <w:r w:rsidRPr="00167C2E">
        <w:rPr>
          <w:rStyle w:val="af5"/>
        </w:rPr>
        <w:t>ExpandoObject</w:t>
      </w:r>
      <w:r>
        <w:t xml:space="preserve"> двумя свойствами и методом (в виде делегата).</w:t>
      </w:r>
    </w:p>
    <w:p w:rsidR="005C23DB" w:rsidRPr="000170D1" w:rsidRDefault="005C23DB" w:rsidP="0059027C">
      <w:pPr>
        <w:pStyle w:val="a4"/>
      </w:pPr>
      <w:r w:rsidRPr="00167C2E">
        <w:rPr>
          <w:rStyle w:val="af6"/>
        </w:rPr>
        <w:lastRenderedPageBreak/>
        <w:t>dynamic</w:t>
      </w:r>
      <w:r w:rsidRPr="000170D1">
        <w:t xml:space="preserve"> sample = </w:t>
      </w:r>
      <w:r w:rsidRPr="00167C2E">
        <w:rPr>
          <w:rStyle w:val="af6"/>
        </w:rPr>
        <w:t>new</w:t>
      </w:r>
      <w:r w:rsidRPr="000170D1">
        <w:t xml:space="preserve"> </w:t>
      </w:r>
      <w:r w:rsidRPr="00167C2E">
        <w:rPr>
          <w:rStyle w:val="af5"/>
        </w:rPr>
        <w:t>ExpandoObject</w:t>
      </w:r>
      <w:r w:rsidRPr="000170D1">
        <w:t>();</w:t>
      </w:r>
    </w:p>
    <w:p w:rsidR="005C23DB" w:rsidRPr="000170D1" w:rsidRDefault="005C23DB" w:rsidP="0059027C">
      <w:pPr>
        <w:pStyle w:val="a4"/>
      </w:pPr>
      <w:r w:rsidRPr="000170D1">
        <w:t xml:space="preserve">sample.Caption = </w:t>
      </w:r>
      <w:r w:rsidRPr="00167C2E">
        <w:rPr>
          <w:rStyle w:val="af7"/>
        </w:rPr>
        <w:t>"The caption"</w:t>
      </w:r>
      <w:r w:rsidRPr="000170D1">
        <w:t xml:space="preserve">;    </w:t>
      </w:r>
      <w:r w:rsidRPr="003B625B">
        <w:rPr>
          <w:rStyle w:val="af4"/>
          <w:lang w:val="en-US"/>
        </w:rPr>
        <w:t xml:space="preserve">// </w:t>
      </w:r>
      <w:r w:rsidRPr="00167C2E">
        <w:rPr>
          <w:rStyle w:val="af4"/>
        </w:rPr>
        <w:t>добавляем</w:t>
      </w:r>
      <w:r w:rsidRPr="003B625B">
        <w:rPr>
          <w:rStyle w:val="af4"/>
          <w:lang w:val="en-US"/>
        </w:rPr>
        <w:t xml:space="preserve"> </w:t>
      </w:r>
      <w:r w:rsidRPr="00167C2E">
        <w:rPr>
          <w:rStyle w:val="af4"/>
        </w:rPr>
        <w:t>свойство</w:t>
      </w:r>
      <w:r w:rsidRPr="003B625B">
        <w:rPr>
          <w:rStyle w:val="af4"/>
          <w:lang w:val="en-US"/>
        </w:rPr>
        <w:t xml:space="preserve"> Caption</w:t>
      </w:r>
    </w:p>
    <w:p w:rsidR="005C23DB" w:rsidRPr="005C6AE4" w:rsidRDefault="005C23DB" w:rsidP="0059027C">
      <w:pPr>
        <w:pStyle w:val="a4"/>
        <w:rPr>
          <w:lang w:val="ru-RU"/>
        </w:rPr>
      </w:pPr>
      <w:r>
        <w:t>sample</w:t>
      </w:r>
      <w:r w:rsidRPr="005C6AE4">
        <w:rPr>
          <w:lang w:val="ru-RU"/>
        </w:rPr>
        <w:t>.</w:t>
      </w:r>
      <w:r>
        <w:t>Number</w:t>
      </w:r>
      <w:r w:rsidRPr="005C6AE4">
        <w:rPr>
          <w:lang w:val="ru-RU"/>
        </w:rPr>
        <w:t xml:space="preserve"> = 10;             </w:t>
      </w:r>
      <w:r w:rsidR="00167C2E" w:rsidRPr="00167C2E">
        <w:rPr>
          <w:lang w:val="ru-RU"/>
        </w:rPr>
        <w:t xml:space="preserve">   </w:t>
      </w:r>
      <w:r w:rsidRPr="00167C2E">
        <w:rPr>
          <w:rStyle w:val="af4"/>
        </w:rPr>
        <w:t>// и числовое свойство Number</w:t>
      </w:r>
    </w:p>
    <w:p w:rsidR="005C23DB" w:rsidRPr="000170D1" w:rsidRDefault="005C23DB" w:rsidP="0059027C">
      <w:pPr>
        <w:pStyle w:val="a4"/>
      </w:pPr>
      <w:r w:rsidRPr="000170D1">
        <w:t>sample.Increment = (</w:t>
      </w:r>
      <w:r w:rsidRPr="00167C2E">
        <w:rPr>
          <w:rStyle w:val="af5"/>
        </w:rPr>
        <w:t>Action</w:t>
      </w:r>
      <w:r w:rsidRPr="000170D1">
        <w:t>) (() =&gt; { sample.Number++; });</w:t>
      </w:r>
    </w:p>
    <w:p w:rsidR="005C23DB" w:rsidRPr="000170D1" w:rsidRDefault="005C23DB" w:rsidP="0059027C">
      <w:pPr>
        <w:pStyle w:val="a4"/>
      </w:pPr>
    </w:p>
    <w:p w:rsidR="005C23DB" w:rsidRPr="003B625B" w:rsidRDefault="005C23DB" w:rsidP="0059027C">
      <w:pPr>
        <w:pStyle w:val="a4"/>
        <w:rPr>
          <w:rStyle w:val="af4"/>
          <w:lang w:val="en-US"/>
        </w:rPr>
      </w:pPr>
      <w:r w:rsidRPr="003B625B">
        <w:rPr>
          <w:rStyle w:val="af4"/>
          <w:lang w:val="en-US"/>
        </w:rPr>
        <w:t xml:space="preserve">// </w:t>
      </w:r>
      <w:r w:rsidRPr="00167C2E">
        <w:rPr>
          <w:rStyle w:val="af4"/>
        </w:rPr>
        <w:t>работаем</w:t>
      </w:r>
      <w:r w:rsidRPr="003B625B">
        <w:rPr>
          <w:rStyle w:val="af4"/>
          <w:lang w:val="en-US"/>
        </w:rPr>
        <w:t xml:space="preserve"> </w:t>
      </w:r>
      <w:r w:rsidRPr="00167C2E">
        <w:rPr>
          <w:rStyle w:val="af4"/>
        </w:rPr>
        <w:t>с</w:t>
      </w:r>
      <w:r w:rsidRPr="003B625B">
        <w:rPr>
          <w:rStyle w:val="af4"/>
          <w:lang w:val="en-US"/>
        </w:rPr>
        <w:t xml:space="preserve"> </w:t>
      </w:r>
      <w:r w:rsidRPr="00167C2E">
        <w:rPr>
          <w:rStyle w:val="af4"/>
        </w:rPr>
        <w:t>объектом</w:t>
      </w:r>
      <w:r w:rsidRPr="003B625B">
        <w:rPr>
          <w:rStyle w:val="af4"/>
          <w:lang w:val="en-US"/>
        </w:rPr>
        <w:t xml:space="preserve"> sample</w:t>
      </w:r>
    </w:p>
    <w:p w:rsidR="005C23DB" w:rsidRPr="000170D1" w:rsidRDefault="005C23DB" w:rsidP="0059027C">
      <w:pPr>
        <w:pStyle w:val="a4"/>
      </w:pPr>
      <w:r w:rsidRPr="00167C2E">
        <w:rPr>
          <w:rStyle w:val="af5"/>
        </w:rPr>
        <w:t>Console</w:t>
      </w:r>
      <w:r w:rsidRPr="000170D1">
        <w:t xml:space="preserve">.WriteLine(sample.Caption);              </w:t>
      </w:r>
      <w:r w:rsidRPr="003B625B">
        <w:rPr>
          <w:rStyle w:val="af4"/>
          <w:lang w:val="en-US"/>
        </w:rPr>
        <w:t xml:space="preserve">// </w:t>
      </w:r>
      <w:r w:rsidR="00167C2E" w:rsidRPr="003B625B">
        <w:rPr>
          <w:rStyle w:val="af4"/>
          <w:lang w:val="en-US"/>
        </w:rPr>
        <w:t>The caption</w:t>
      </w:r>
    </w:p>
    <w:p w:rsidR="005C23DB" w:rsidRPr="000170D1" w:rsidRDefault="005C23DB" w:rsidP="0059027C">
      <w:pPr>
        <w:pStyle w:val="a4"/>
      </w:pPr>
      <w:r w:rsidRPr="00167C2E">
        <w:rPr>
          <w:rStyle w:val="af5"/>
        </w:rPr>
        <w:t>Console</w:t>
      </w:r>
      <w:r w:rsidRPr="000170D1">
        <w:t xml:space="preserve">.WriteLine(sample.Caption.GetType());    </w:t>
      </w:r>
      <w:r w:rsidRPr="003B625B">
        <w:rPr>
          <w:rStyle w:val="af4"/>
          <w:lang w:val="en-US"/>
        </w:rPr>
        <w:t>// System.String</w:t>
      </w:r>
    </w:p>
    <w:p w:rsidR="005C23DB" w:rsidRPr="000170D1" w:rsidRDefault="005C23DB" w:rsidP="0059027C">
      <w:pPr>
        <w:pStyle w:val="a4"/>
      </w:pPr>
      <w:r w:rsidRPr="000170D1">
        <w:t>sample.Increment();</w:t>
      </w:r>
    </w:p>
    <w:p w:rsidR="005C23DB" w:rsidRPr="000170D1" w:rsidRDefault="005C23DB" w:rsidP="0059027C">
      <w:pPr>
        <w:pStyle w:val="a4"/>
      </w:pPr>
      <w:r w:rsidRPr="00167C2E">
        <w:rPr>
          <w:rStyle w:val="af5"/>
        </w:rPr>
        <w:t>Console</w:t>
      </w:r>
      <w:r w:rsidRPr="000170D1">
        <w:t xml:space="preserve">.WriteLine(sample.Number);               </w:t>
      </w:r>
      <w:r w:rsidRPr="003B625B">
        <w:rPr>
          <w:rStyle w:val="af4"/>
          <w:lang w:val="en-US"/>
        </w:rPr>
        <w:t>// 11</w:t>
      </w:r>
    </w:p>
    <w:p w:rsidR="005C23DB" w:rsidRDefault="005C23DB" w:rsidP="005C23DB">
      <w:r>
        <w:t>Объект</w:t>
      </w:r>
      <w:r w:rsidRPr="000170D1">
        <w:rPr>
          <w:lang w:val="en-US"/>
        </w:rPr>
        <w:t xml:space="preserve"> </w:t>
      </w:r>
      <w:r w:rsidRPr="00167C2E">
        <w:rPr>
          <w:rStyle w:val="af5"/>
        </w:rPr>
        <w:t>ExpandoObject</w:t>
      </w:r>
      <w:r w:rsidRPr="000170D1">
        <w:rPr>
          <w:lang w:val="en-US"/>
        </w:rPr>
        <w:t xml:space="preserve"> </w:t>
      </w:r>
      <w:r>
        <w:t>явно</w:t>
      </w:r>
      <w:r w:rsidRPr="000170D1">
        <w:rPr>
          <w:lang w:val="en-US"/>
        </w:rPr>
        <w:t xml:space="preserve"> </w:t>
      </w:r>
      <w:r>
        <w:t>реализует</w:t>
      </w:r>
      <w:r w:rsidRPr="000170D1">
        <w:rPr>
          <w:lang w:val="en-US"/>
        </w:rPr>
        <w:t xml:space="preserve"> </w:t>
      </w:r>
      <w:r w:rsidRPr="00167C2E">
        <w:rPr>
          <w:rStyle w:val="af5"/>
        </w:rPr>
        <w:t>IDictionary</w:t>
      </w:r>
      <w:r w:rsidRPr="003B625B">
        <w:rPr>
          <w:rStyle w:val="a9"/>
          <w:lang w:val="en-US"/>
        </w:rPr>
        <w:t>&lt;</w:t>
      </w:r>
      <w:r w:rsidRPr="00167C2E">
        <w:rPr>
          <w:rStyle w:val="af6"/>
        </w:rPr>
        <w:t>string</w:t>
      </w:r>
      <w:r w:rsidRPr="003B625B">
        <w:rPr>
          <w:rStyle w:val="a9"/>
          <w:lang w:val="en-US"/>
        </w:rPr>
        <w:t xml:space="preserve">, </w:t>
      </w:r>
      <w:r w:rsidRPr="00167C2E">
        <w:rPr>
          <w:rStyle w:val="af6"/>
        </w:rPr>
        <w:t>object</w:t>
      </w:r>
      <w:r w:rsidRPr="003B625B">
        <w:rPr>
          <w:rStyle w:val="a9"/>
          <w:lang w:val="en-US"/>
        </w:rPr>
        <w:t>&gt;</w:t>
      </w:r>
      <w:r w:rsidRPr="000170D1">
        <w:rPr>
          <w:lang w:val="en-US"/>
        </w:rPr>
        <w:t xml:space="preserve">. </w:t>
      </w:r>
      <w:r>
        <w:t>Это позволяет инспектировать элементы объекта при выполнении программы и при необходимости удалять их.</w:t>
      </w:r>
    </w:p>
    <w:p w:rsidR="005C23DB" w:rsidRPr="00167C2E" w:rsidRDefault="005C23DB" w:rsidP="0059027C">
      <w:pPr>
        <w:pStyle w:val="a4"/>
        <w:rPr>
          <w:rStyle w:val="af4"/>
        </w:rPr>
      </w:pPr>
      <w:r w:rsidRPr="00167C2E">
        <w:rPr>
          <w:rStyle w:val="af4"/>
        </w:rPr>
        <w:t>// этот метод преобразует ExpandoObject в XElement</w:t>
      </w:r>
    </w:p>
    <w:p w:rsidR="005C23DB" w:rsidRPr="000170D1" w:rsidRDefault="005C23DB" w:rsidP="0059027C">
      <w:pPr>
        <w:pStyle w:val="a4"/>
      </w:pPr>
      <w:r w:rsidRPr="00167C2E">
        <w:rPr>
          <w:rStyle w:val="af6"/>
        </w:rPr>
        <w:t>public static</w:t>
      </w:r>
      <w:r w:rsidRPr="000170D1">
        <w:t xml:space="preserve"> </w:t>
      </w:r>
      <w:r w:rsidRPr="00167C2E">
        <w:rPr>
          <w:rStyle w:val="af5"/>
        </w:rPr>
        <w:t>XElement</w:t>
      </w:r>
      <w:r w:rsidRPr="000170D1">
        <w:t xml:space="preserve"> ExpandoToXml(</w:t>
      </w:r>
      <w:r w:rsidRPr="00167C2E">
        <w:rPr>
          <w:rStyle w:val="af6"/>
        </w:rPr>
        <w:t>dynamic</w:t>
      </w:r>
      <w:r w:rsidRPr="000170D1">
        <w:t xml:space="preserve"> node, </w:t>
      </w:r>
      <w:r w:rsidRPr="00167C2E">
        <w:rPr>
          <w:rStyle w:val="af6"/>
        </w:rPr>
        <w:t>string</w:t>
      </w:r>
      <w:r w:rsidRPr="000170D1">
        <w:t xml:space="preserve"> nodeName)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167C2E">
        <w:rPr>
          <w:rStyle w:val="af6"/>
        </w:rPr>
        <w:t>var</w:t>
      </w:r>
      <w:r w:rsidRPr="000170D1">
        <w:t xml:space="preserve"> xmlNode = </w:t>
      </w:r>
      <w:r w:rsidRPr="00167C2E">
        <w:rPr>
          <w:rStyle w:val="af6"/>
        </w:rPr>
        <w:t>new</w:t>
      </w:r>
      <w:r w:rsidRPr="000170D1">
        <w:t xml:space="preserve"> </w:t>
      </w:r>
      <w:r w:rsidRPr="00167C2E">
        <w:rPr>
          <w:rStyle w:val="af5"/>
        </w:rPr>
        <w:t>XElement</w:t>
      </w:r>
      <w:r w:rsidRPr="000170D1">
        <w:t>(nodeName);</w:t>
      </w:r>
    </w:p>
    <w:p w:rsidR="005C23DB" w:rsidRPr="000170D1" w:rsidRDefault="005C23DB" w:rsidP="0059027C">
      <w:pPr>
        <w:pStyle w:val="a4"/>
      </w:pPr>
      <w:r w:rsidRPr="000170D1">
        <w:t xml:space="preserve">    </w:t>
      </w:r>
      <w:r w:rsidRPr="00167C2E">
        <w:rPr>
          <w:rStyle w:val="af6"/>
        </w:rPr>
        <w:t>foreach</w:t>
      </w:r>
      <w:r w:rsidRPr="000170D1">
        <w:t xml:space="preserve"> (</w:t>
      </w:r>
      <w:r w:rsidRPr="00167C2E">
        <w:rPr>
          <w:rStyle w:val="af6"/>
        </w:rPr>
        <w:t>var</w:t>
      </w:r>
      <w:r w:rsidRPr="000170D1">
        <w:t xml:space="preserve"> property </w:t>
      </w:r>
      <w:r w:rsidRPr="00167C2E">
        <w:rPr>
          <w:rStyle w:val="af6"/>
        </w:rPr>
        <w:t>in</w:t>
      </w:r>
      <w:r w:rsidRPr="000170D1">
        <w:t xml:space="preserve"> (</w:t>
      </w:r>
      <w:r w:rsidRPr="00167C2E">
        <w:rPr>
          <w:rStyle w:val="af5"/>
        </w:rPr>
        <w:t>IDictionary</w:t>
      </w:r>
      <w:r w:rsidRPr="000170D1">
        <w:t>&lt;</w:t>
      </w:r>
      <w:r w:rsidRPr="00167C2E">
        <w:rPr>
          <w:rStyle w:val="af6"/>
        </w:rPr>
        <w:t>string</w:t>
      </w:r>
      <w:r w:rsidRPr="000170D1">
        <w:t xml:space="preserve">, </w:t>
      </w:r>
      <w:r w:rsidRPr="00167C2E">
        <w:rPr>
          <w:rStyle w:val="af6"/>
        </w:rPr>
        <w:t>object</w:t>
      </w:r>
      <w:r w:rsidRPr="000170D1">
        <w:t>&gt;) node)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167C2E">
        <w:rPr>
          <w:rStyle w:val="af6"/>
        </w:rPr>
        <w:t>if</w:t>
      </w:r>
      <w:r w:rsidRPr="000170D1">
        <w:t xml:space="preserve"> (property.Value </w:t>
      </w:r>
      <w:r w:rsidRPr="00167C2E">
        <w:rPr>
          <w:rStyle w:val="af6"/>
        </w:rPr>
        <w:t>is</w:t>
      </w:r>
      <w:r w:rsidRPr="000170D1">
        <w:t xml:space="preserve"> ExpandoObject)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xmlNode.Add(ExpandoToXml(property.Value, property.Key));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167C2E">
        <w:rPr>
          <w:rStyle w:val="af6"/>
        </w:rPr>
        <w:t>else if</w:t>
      </w:r>
      <w:r w:rsidRPr="000170D1">
        <w:t xml:space="preserve"> (property.Value.GetType() == </w:t>
      </w:r>
      <w:r w:rsidRPr="00167C2E">
        <w:rPr>
          <w:rStyle w:val="af6"/>
        </w:rPr>
        <w:t>typeof</w:t>
      </w:r>
      <w:r w:rsidRPr="000170D1">
        <w:t xml:space="preserve"> (</w:t>
      </w:r>
      <w:r w:rsidRPr="00167C2E">
        <w:rPr>
          <w:rStyle w:val="af5"/>
        </w:rPr>
        <w:t>List</w:t>
      </w:r>
      <w:r w:rsidRPr="000170D1">
        <w:t>&lt;</w:t>
      </w:r>
      <w:r w:rsidRPr="00167C2E">
        <w:rPr>
          <w:rStyle w:val="af6"/>
        </w:rPr>
        <w:t>dynamic</w:t>
      </w:r>
      <w:r w:rsidRPr="000170D1">
        <w:t>&gt;))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167C2E">
        <w:rPr>
          <w:rStyle w:val="af6"/>
        </w:rPr>
        <w:t>foreach</w:t>
      </w:r>
      <w:r w:rsidRPr="000170D1">
        <w:t xml:space="preserve"> (</w:t>
      </w:r>
      <w:r w:rsidRPr="00167C2E">
        <w:rPr>
          <w:rStyle w:val="af6"/>
        </w:rPr>
        <w:t>dynamic</w:t>
      </w:r>
      <w:r w:rsidRPr="000170D1">
        <w:t xml:space="preserve"> el </w:t>
      </w:r>
      <w:r w:rsidRPr="00167C2E">
        <w:rPr>
          <w:rStyle w:val="af6"/>
        </w:rPr>
        <w:t>in</w:t>
      </w:r>
      <w:r w:rsidRPr="000170D1">
        <w:t xml:space="preserve"> (</w:t>
      </w:r>
      <w:r w:rsidRPr="00167C2E">
        <w:rPr>
          <w:rStyle w:val="af5"/>
        </w:rPr>
        <w:t>List</w:t>
      </w:r>
      <w:r w:rsidRPr="000170D1">
        <w:t>&lt;</w:t>
      </w:r>
      <w:r w:rsidRPr="00167C2E">
        <w:rPr>
          <w:rStyle w:val="af6"/>
        </w:rPr>
        <w:t>dynamic</w:t>
      </w:r>
      <w:r w:rsidRPr="000170D1">
        <w:t>&gt;) property.Value)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xmlNode.Add(ExpandoToXml(el, property.Key));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167C2E" w:rsidRDefault="005C23DB" w:rsidP="0059027C">
      <w:pPr>
        <w:pStyle w:val="a4"/>
        <w:rPr>
          <w:rStyle w:val="af6"/>
        </w:rPr>
      </w:pPr>
      <w:r w:rsidRPr="000170D1">
        <w:t xml:space="preserve">        </w:t>
      </w:r>
      <w:r w:rsidRPr="00167C2E">
        <w:rPr>
          <w:rStyle w:val="af6"/>
        </w:rPr>
        <w:t>else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xmlNode.Add(</w:t>
      </w:r>
      <w:r w:rsidRPr="00167C2E">
        <w:rPr>
          <w:rStyle w:val="af6"/>
        </w:rPr>
        <w:t>new</w:t>
      </w:r>
      <w:r w:rsidRPr="000170D1">
        <w:t xml:space="preserve"> </w:t>
      </w:r>
      <w:r w:rsidRPr="00167C2E">
        <w:rPr>
          <w:rStyle w:val="af5"/>
        </w:rPr>
        <w:t>XElement</w:t>
      </w:r>
      <w:r w:rsidRPr="000170D1">
        <w:t>(property.Key, property.Value));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return xmlNode;</w:t>
      </w:r>
    </w:p>
    <w:p w:rsidR="005C23DB" w:rsidRPr="000170D1" w:rsidRDefault="005C23DB" w:rsidP="0059027C">
      <w:pPr>
        <w:pStyle w:val="a4"/>
      </w:pPr>
      <w:r w:rsidRPr="000170D1">
        <w:t>}</w:t>
      </w:r>
    </w:p>
    <w:p w:rsidR="00167C2E" w:rsidRDefault="00167C2E" w:rsidP="0059027C">
      <w:pPr>
        <w:pStyle w:val="a4"/>
        <w:rPr>
          <w:rStyle w:val="af4"/>
          <w:lang w:val="en-US"/>
        </w:rPr>
      </w:pPr>
    </w:p>
    <w:p w:rsidR="005C23DB" w:rsidRPr="003B625B" w:rsidRDefault="005C23DB" w:rsidP="0059027C">
      <w:pPr>
        <w:pStyle w:val="a4"/>
        <w:rPr>
          <w:rStyle w:val="af4"/>
          <w:lang w:val="en-US"/>
        </w:rPr>
      </w:pPr>
      <w:r w:rsidRPr="003B625B">
        <w:rPr>
          <w:rStyle w:val="af4"/>
          <w:lang w:val="en-US"/>
        </w:rPr>
        <w:t xml:space="preserve">// </w:t>
      </w:r>
      <w:r w:rsidRPr="00167C2E">
        <w:rPr>
          <w:rStyle w:val="af4"/>
        </w:rPr>
        <w:t>пример</w:t>
      </w:r>
      <w:r w:rsidRPr="003B625B">
        <w:rPr>
          <w:rStyle w:val="af4"/>
          <w:lang w:val="en-US"/>
        </w:rPr>
        <w:t xml:space="preserve"> </w:t>
      </w:r>
      <w:r w:rsidRPr="00167C2E">
        <w:rPr>
          <w:rStyle w:val="af4"/>
        </w:rPr>
        <w:t>работы</w:t>
      </w:r>
      <w:r w:rsidRPr="003B625B">
        <w:rPr>
          <w:rStyle w:val="af4"/>
          <w:lang w:val="en-US"/>
        </w:rPr>
        <w:t xml:space="preserve"> </w:t>
      </w:r>
      <w:r w:rsidRPr="00167C2E">
        <w:rPr>
          <w:rStyle w:val="af4"/>
        </w:rPr>
        <w:t>с</w:t>
      </w:r>
      <w:r w:rsidRPr="003B625B">
        <w:rPr>
          <w:rStyle w:val="af4"/>
          <w:lang w:val="en-US"/>
        </w:rPr>
        <w:t xml:space="preserve"> ExpandoToXml()</w:t>
      </w:r>
    </w:p>
    <w:p w:rsidR="005C23DB" w:rsidRPr="000170D1" w:rsidRDefault="005C23DB" w:rsidP="0059027C">
      <w:pPr>
        <w:pStyle w:val="a4"/>
      </w:pPr>
      <w:r w:rsidRPr="00167C2E">
        <w:rPr>
          <w:rStyle w:val="af6"/>
        </w:rPr>
        <w:t>dynamic</w:t>
      </w:r>
      <w:r w:rsidRPr="000170D1">
        <w:t xml:space="preserve"> contact = </w:t>
      </w:r>
      <w:r w:rsidRPr="00A26570">
        <w:rPr>
          <w:rStyle w:val="af6"/>
        </w:rPr>
        <w:t>new</w:t>
      </w:r>
      <w:r w:rsidRPr="000170D1">
        <w:t xml:space="preserve"> </w:t>
      </w:r>
      <w:r w:rsidRPr="00167C2E">
        <w:rPr>
          <w:rStyle w:val="af5"/>
        </w:rPr>
        <w:t>ExpandoObject</w:t>
      </w:r>
      <w:r w:rsidRPr="000170D1">
        <w:t>();</w:t>
      </w:r>
    </w:p>
    <w:p w:rsidR="005C23DB" w:rsidRPr="000170D1" w:rsidRDefault="005C23DB" w:rsidP="0059027C">
      <w:pPr>
        <w:pStyle w:val="a4"/>
      </w:pPr>
      <w:r w:rsidRPr="000170D1">
        <w:t xml:space="preserve">contact.Name = </w:t>
      </w:r>
      <w:r w:rsidRPr="00167C2E">
        <w:rPr>
          <w:rStyle w:val="af7"/>
        </w:rPr>
        <w:t>"Patrick Hines"</w:t>
      </w:r>
      <w:r w:rsidRPr="000170D1">
        <w:t>;</w:t>
      </w:r>
    </w:p>
    <w:p w:rsidR="005C23DB" w:rsidRPr="000170D1" w:rsidRDefault="005C23DB" w:rsidP="0059027C">
      <w:pPr>
        <w:pStyle w:val="a4"/>
      </w:pPr>
      <w:r w:rsidRPr="000170D1">
        <w:t xml:space="preserve">contact.Phone = </w:t>
      </w:r>
      <w:r w:rsidRPr="00167C2E">
        <w:rPr>
          <w:rStyle w:val="af7"/>
        </w:rPr>
        <w:t>"206-555-0144"</w:t>
      </w:r>
      <w:r w:rsidRPr="000170D1">
        <w:t>;</w:t>
      </w:r>
    </w:p>
    <w:p w:rsidR="005C23DB" w:rsidRPr="000170D1" w:rsidRDefault="005C23DB" w:rsidP="0059027C">
      <w:pPr>
        <w:pStyle w:val="a4"/>
      </w:pPr>
      <w:r w:rsidRPr="000170D1">
        <w:t xml:space="preserve">contact.Address = </w:t>
      </w:r>
      <w:r w:rsidRPr="00167C2E">
        <w:rPr>
          <w:rStyle w:val="af6"/>
        </w:rPr>
        <w:t>new</w:t>
      </w:r>
      <w:r w:rsidRPr="000170D1">
        <w:t xml:space="preserve"> </w:t>
      </w:r>
      <w:r w:rsidRPr="00167C2E">
        <w:rPr>
          <w:rStyle w:val="af5"/>
        </w:rPr>
        <w:t>ExpandoObject</w:t>
      </w:r>
      <w:r w:rsidRPr="000170D1">
        <w:t>();</w:t>
      </w:r>
    </w:p>
    <w:p w:rsidR="005C23DB" w:rsidRPr="000170D1" w:rsidRDefault="005C23DB" w:rsidP="0059027C">
      <w:pPr>
        <w:pStyle w:val="a4"/>
      </w:pPr>
      <w:r w:rsidRPr="000170D1">
        <w:t xml:space="preserve">contact.Address.Street = </w:t>
      </w:r>
      <w:r w:rsidRPr="00167C2E">
        <w:rPr>
          <w:rStyle w:val="af7"/>
        </w:rPr>
        <w:t>"123 Main St"</w:t>
      </w:r>
      <w:r w:rsidRPr="000170D1">
        <w:t>;</w:t>
      </w:r>
    </w:p>
    <w:p w:rsidR="005C23DB" w:rsidRPr="000170D1" w:rsidRDefault="005C23DB" w:rsidP="0059027C">
      <w:pPr>
        <w:pStyle w:val="a4"/>
      </w:pPr>
      <w:r w:rsidRPr="000170D1">
        <w:t xml:space="preserve">contact.Address.City = </w:t>
      </w:r>
      <w:r w:rsidRPr="00167C2E">
        <w:rPr>
          <w:rStyle w:val="af7"/>
        </w:rPr>
        <w:t>"Mercer Island"</w:t>
      </w:r>
      <w:r w:rsidRPr="000170D1">
        <w:t>;</w:t>
      </w:r>
    </w:p>
    <w:p w:rsidR="005C23DB" w:rsidRPr="000170D1" w:rsidRDefault="005C23DB" w:rsidP="0059027C">
      <w:pPr>
        <w:pStyle w:val="a4"/>
      </w:pPr>
      <w:r w:rsidRPr="000170D1">
        <w:t xml:space="preserve">contact.Address.State = </w:t>
      </w:r>
      <w:r w:rsidRPr="00167C2E">
        <w:rPr>
          <w:rStyle w:val="af7"/>
        </w:rPr>
        <w:t>"WA"</w:t>
      </w:r>
      <w:r w:rsidRPr="000170D1">
        <w:t>;</w:t>
      </w:r>
    </w:p>
    <w:p w:rsidR="005C23DB" w:rsidRPr="000170D1" w:rsidRDefault="005C23DB" w:rsidP="0059027C">
      <w:pPr>
        <w:pStyle w:val="a4"/>
      </w:pPr>
      <w:r w:rsidRPr="000170D1">
        <w:t xml:space="preserve">contact.Address.Postal = </w:t>
      </w:r>
      <w:r w:rsidRPr="00167C2E">
        <w:rPr>
          <w:rStyle w:val="af7"/>
        </w:rPr>
        <w:t>"68402"</w:t>
      </w:r>
      <w:r w:rsidRPr="000170D1">
        <w:t>;</w:t>
      </w:r>
    </w:p>
    <w:p w:rsidR="005C23DB" w:rsidRPr="000170D1" w:rsidRDefault="005C23DB" w:rsidP="0059027C">
      <w:pPr>
        <w:pStyle w:val="a4"/>
      </w:pPr>
    </w:p>
    <w:p w:rsidR="005C23DB" w:rsidRPr="000170D1" w:rsidRDefault="005C23DB" w:rsidP="0059027C">
      <w:pPr>
        <w:pStyle w:val="a4"/>
      </w:pPr>
      <w:r w:rsidRPr="00167C2E">
        <w:rPr>
          <w:rStyle w:val="af6"/>
        </w:rPr>
        <w:lastRenderedPageBreak/>
        <w:t>dynamic</w:t>
      </w:r>
      <w:r w:rsidRPr="000170D1">
        <w:t xml:space="preserve"> res = ExpandoToXml(contact, </w:t>
      </w:r>
      <w:r w:rsidRPr="00167C2E">
        <w:rPr>
          <w:rStyle w:val="af7"/>
        </w:rPr>
        <w:t>"Contact"</w:t>
      </w:r>
      <w:r w:rsidRPr="000170D1">
        <w:t>);</w:t>
      </w:r>
    </w:p>
    <w:p w:rsidR="005C23DB" w:rsidRDefault="005C23DB" w:rsidP="0059027C">
      <w:pPr>
        <w:pStyle w:val="a4"/>
      </w:pPr>
      <w:r w:rsidRPr="00167C2E">
        <w:rPr>
          <w:rStyle w:val="af5"/>
        </w:rPr>
        <w:t>Console</w:t>
      </w:r>
      <w:r w:rsidRPr="000170D1">
        <w:t>.WriteLine(res);</w:t>
      </w:r>
    </w:p>
    <w:p w:rsidR="00167C2E" w:rsidRDefault="00167C2E" w:rsidP="0059027C">
      <w:pPr>
        <w:pStyle w:val="a4"/>
        <w:rPr>
          <w:rStyle w:val="af4"/>
          <w:lang w:val="en-US"/>
        </w:rPr>
      </w:pPr>
    </w:p>
    <w:p w:rsidR="00167C2E" w:rsidRPr="003B625B" w:rsidRDefault="00167C2E" w:rsidP="00167C2E">
      <w:pPr>
        <w:pStyle w:val="a4"/>
        <w:rPr>
          <w:rStyle w:val="af4"/>
          <w:lang w:val="en-US"/>
        </w:rPr>
      </w:pPr>
      <w:r w:rsidRPr="003B625B">
        <w:rPr>
          <w:rStyle w:val="af4"/>
          <w:lang w:val="en-US"/>
        </w:rPr>
        <w:t xml:space="preserve">// </w:t>
      </w:r>
      <w:r>
        <w:rPr>
          <w:rStyle w:val="af4"/>
        </w:rPr>
        <w:t>будет</w:t>
      </w:r>
      <w:r w:rsidRPr="003B625B">
        <w:rPr>
          <w:rStyle w:val="af4"/>
          <w:lang w:val="en-US"/>
        </w:rPr>
        <w:t xml:space="preserve"> </w:t>
      </w:r>
      <w:r>
        <w:rPr>
          <w:rStyle w:val="af4"/>
        </w:rPr>
        <w:t>выведен</w:t>
      </w:r>
      <w:r w:rsidRPr="003B625B">
        <w:rPr>
          <w:rStyle w:val="af4"/>
          <w:lang w:val="en-US"/>
        </w:rPr>
        <w:t xml:space="preserve"> </w:t>
      </w:r>
      <w:r>
        <w:rPr>
          <w:rStyle w:val="af4"/>
        </w:rPr>
        <w:t>следующий</w:t>
      </w:r>
      <w:r w:rsidRPr="003B625B">
        <w:rPr>
          <w:rStyle w:val="af4"/>
          <w:lang w:val="en-US"/>
        </w:rPr>
        <w:t xml:space="preserve"> </w:t>
      </w:r>
      <w:r>
        <w:rPr>
          <w:rStyle w:val="af4"/>
          <w:lang w:val="en-US"/>
        </w:rPr>
        <w:t>XML</w:t>
      </w:r>
      <w:r w:rsidRPr="003B625B">
        <w:rPr>
          <w:rStyle w:val="af4"/>
          <w:lang w:val="en-US"/>
        </w:rPr>
        <w:t>-</w:t>
      </w:r>
      <w:r>
        <w:rPr>
          <w:rStyle w:val="af4"/>
        </w:rPr>
        <w:t>фрагмент</w:t>
      </w:r>
    </w:p>
    <w:p w:rsidR="005C23DB" w:rsidRPr="00167C2E" w:rsidRDefault="005C23DB" w:rsidP="0059027C">
      <w:pPr>
        <w:pStyle w:val="a4"/>
        <w:rPr>
          <w:rStyle w:val="af4"/>
          <w:lang w:val="en-US"/>
        </w:rPr>
      </w:pPr>
      <w:r w:rsidRPr="00167C2E">
        <w:rPr>
          <w:rStyle w:val="af4"/>
          <w:lang w:val="en-US"/>
        </w:rPr>
        <w:t>//</w:t>
      </w:r>
      <w:r w:rsidR="00167C2E" w:rsidRPr="00167C2E">
        <w:rPr>
          <w:rStyle w:val="af4"/>
          <w:lang w:val="en-US"/>
        </w:rPr>
        <w:t xml:space="preserve"> </w:t>
      </w:r>
      <w:r w:rsidRPr="00167C2E">
        <w:rPr>
          <w:rStyle w:val="af4"/>
          <w:lang w:val="en-US"/>
        </w:rPr>
        <w:t>&lt;Contact&gt;</w:t>
      </w:r>
    </w:p>
    <w:p w:rsidR="005C23DB" w:rsidRPr="00167C2E" w:rsidRDefault="005C23DB" w:rsidP="0059027C">
      <w:pPr>
        <w:pStyle w:val="a4"/>
        <w:rPr>
          <w:rStyle w:val="af4"/>
          <w:lang w:val="en-US"/>
        </w:rPr>
      </w:pPr>
      <w:r w:rsidRPr="00167C2E">
        <w:rPr>
          <w:rStyle w:val="af4"/>
          <w:lang w:val="en-US"/>
        </w:rPr>
        <w:t xml:space="preserve">// </w:t>
      </w:r>
      <w:r w:rsidR="00167C2E" w:rsidRPr="00167C2E">
        <w:rPr>
          <w:rStyle w:val="af4"/>
          <w:lang w:val="en-US"/>
        </w:rPr>
        <w:t xml:space="preserve"> </w:t>
      </w:r>
      <w:r w:rsidRPr="00167C2E">
        <w:rPr>
          <w:rStyle w:val="af4"/>
          <w:lang w:val="en-US"/>
        </w:rPr>
        <w:t xml:space="preserve"> &lt;Name&gt;Patrick Hines&lt;/Name&gt;</w:t>
      </w:r>
    </w:p>
    <w:p w:rsidR="005C23DB" w:rsidRPr="00167C2E" w:rsidRDefault="005C23DB" w:rsidP="0059027C">
      <w:pPr>
        <w:pStyle w:val="a4"/>
        <w:rPr>
          <w:rStyle w:val="af4"/>
          <w:lang w:val="en-US"/>
        </w:rPr>
      </w:pPr>
      <w:r w:rsidRPr="00167C2E">
        <w:rPr>
          <w:rStyle w:val="af4"/>
          <w:lang w:val="en-US"/>
        </w:rPr>
        <w:t xml:space="preserve">// </w:t>
      </w:r>
      <w:r w:rsidR="00167C2E" w:rsidRPr="00167C2E">
        <w:rPr>
          <w:rStyle w:val="af4"/>
          <w:lang w:val="en-US"/>
        </w:rPr>
        <w:t xml:space="preserve"> </w:t>
      </w:r>
      <w:r w:rsidRPr="00167C2E">
        <w:rPr>
          <w:rStyle w:val="af4"/>
          <w:lang w:val="en-US"/>
        </w:rPr>
        <w:t xml:space="preserve"> &lt;Phone&gt;206-555-0144&lt;/Phone&gt;</w:t>
      </w:r>
    </w:p>
    <w:p w:rsidR="005C23DB" w:rsidRPr="00167C2E" w:rsidRDefault="005C23DB" w:rsidP="0059027C">
      <w:pPr>
        <w:pStyle w:val="a4"/>
        <w:rPr>
          <w:rStyle w:val="af4"/>
          <w:lang w:val="en-US"/>
        </w:rPr>
      </w:pPr>
      <w:r w:rsidRPr="00167C2E">
        <w:rPr>
          <w:rStyle w:val="af4"/>
          <w:lang w:val="en-US"/>
        </w:rPr>
        <w:t xml:space="preserve">// </w:t>
      </w:r>
      <w:r w:rsidR="00167C2E" w:rsidRPr="00167C2E">
        <w:rPr>
          <w:rStyle w:val="af4"/>
          <w:lang w:val="en-US"/>
        </w:rPr>
        <w:t xml:space="preserve"> </w:t>
      </w:r>
      <w:r w:rsidRPr="00167C2E">
        <w:rPr>
          <w:rStyle w:val="af4"/>
          <w:lang w:val="en-US"/>
        </w:rPr>
        <w:t xml:space="preserve"> &lt;Address&gt;</w:t>
      </w:r>
    </w:p>
    <w:p w:rsidR="005C23DB" w:rsidRPr="00167C2E" w:rsidRDefault="005C23DB" w:rsidP="0059027C">
      <w:pPr>
        <w:pStyle w:val="a4"/>
        <w:rPr>
          <w:rStyle w:val="af4"/>
          <w:lang w:val="en-US"/>
        </w:rPr>
      </w:pPr>
      <w:r w:rsidRPr="00167C2E">
        <w:rPr>
          <w:rStyle w:val="af4"/>
          <w:lang w:val="en-US"/>
        </w:rPr>
        <w:t xml:space="preserve">//  </w:t>
      </w:r>
      <w:r w:rsidR="00167C2E" w:rsidRPr="00167C2E">
        <w:rPr>
          <w:rStyle w:val="af4"/>
          <w:lang w:val="en-US"/>
        </w:rPr>
        <w:t xml:space="preserve"> </w:t>
      </w:r>
      <w:r w:rsidRPr="00167C2E">
        <w:rPr>
          <w:rStyle w:val="af4"/>
          <w:lang w:val="en-US"/>
        </w:rPr>
        <w:t xml:space="preserve">  &lt;Street&gt;123 Main St&lt;/Street&gt;</w:t>
      </w:r>
    </w:p>
    <w:p w:rsidR="005C23DB" w:rsidRPr="00167C2E" w:rsidRDefault="005C23DB" w:rsidP="0059027C">
      <w:pPr>
        <w:pStyle w:val="a4"/>
        <w:rPr>
          <w:rStyle w:val="af4"/>
          <w:lang w:val="en-US"/>
        </w:rPr>
      </w:pPr>
      <w:r w:rsidRPr="00167C2E">
        <w:rPr>
          <w:rStyle w:val="af4"/>
          <w:lang w:val="en-US"/>
        </w:rPr>
        <w:t xml:space="preserve">//  </w:t>
      </w:r>
      <w:r w:rsidR="00167C2E" w:rsidRPr="00167C2E">
        <w:rPr>
          <w:rStyle w:val="af4"/>
          <w:lang w:val="en-US"/>
        </w:rPr>
        <w:t xml:space="preserve"> </w:t>
      </w:r>
      <w:r w:rsidRPr="00167C2E">
        <w:rPr>
          <w:rStyle w:val="af4"/>
          <w:lang w:val="en-US"/>
        </w:rPr>
        <w:t xml:space="preserve">  &lt;City&gt;Mercer Island&lt;/City&gt;</w:t>
      </w:r>
    </w:p>
    <w:p w:rsidR="005C23DB" w:rsidRPr="00167C2E" w:rsidRDefault="005C23DB" w:rsidP="0059027C">
      <w:pPr>
        <w:pStyle w:val="a4"/>
        <w:rPr>
          <w:rStyle w:val="af4"/>
          <w:lang w:val="en-US"/>
        </w:rPr>
      </w:pPr>
      <w:r w:rsidRPr="00167C2E">
        <w:rPr>
          <w:rStyle w:val="af4"/>
          <w:lang w:val="en-US"/>
        </w:rPr>
        <w:t xml:space="preserve">//   </w:t>
      </w:r>
      <w:r w:rsidR="00167C2E" w:rsidRPr="00167C2E">
        <w:rPr>
          <w:rStyle w:val="af4"/>
          <w:lang w:val="en-US"/>
        </w:rPr>
        <w:t xml:space="preserve"> </w:t>
      </w:r>
      <w:r w:rsidRPr="00167C2E">
        <w:rPr>
          <w:rStyle w:val="af4"/>
          <w:lang w:val="en-US"/>
        </w:rPr>
        <w:t xml:space="preserve"> &lt;State&gt;WA&lt;/State&gt;</w:t>
      </w:r>
    </w:p>
    <w:p w:rsidR="005C23DB" w:rsidRPr="003B625B" w:rsidRDefault="005C23DB" w:rsidP="0059027C">
      <w:pPr>
        <w:pStyle w:val="a4"/>
        <w:rPr>
          <w:rStyle w:val="af4"/>
          <w:lang w:val="en-US"/>
        </w:rPr>
      </w:pPr>
      <w:r w:rsidRPr="003B625B">
        <w:rPr>
          <w:rStyle w:val="af4"/>
          <w:lang w:val="en-US"/>
        </w:rPr>
        <w:t xml:space="preserve">//   </w:t>
      </w:r>
      <w:r w:rsidR="00167C2E" w:rsidRPr="003B625B">
        <w:rPr>
          <w:rStyle w:val="af4"/>
          <w:lang w:val="en-US"/>
        </w:rPr>
        <w:t xml:space="preserve"> </w:t>
      </w:r>
      <w:r w:rsidRPr="003B625B">
        <w:rPr>
          <w:rStyle w:val="af4"/>
          <w:lang w:val="en-US"/>
        </w:rPr>
        <w:t xml:space="preserve"> &lt;Postal&gt;68402&lt;/Postal&gt;</w:t>
      </w:r>
    </w:p>
    <w:p w:rsidR="005C23DB" w:rsidRPr="003B625B" w:rsidRDefault="005C23DB" w:rsidP="0059027C">
      <w:pPr>
        <w:pStyle w:val="a4"/>
        <w:rPr>
          <w:rStyle w:val="af4"/>
          <w:lang w:val="en-US"/>
        </w:rPr>
      </w:pPr>
      <w:r w:rsidRPr="003B625B">
        <w:rPr>
          <w:rStyle w:val="af4"/>
          <w:lang w:val="en-US"/>
        </w:rPr>
        <w:t xml:space="preserve">// </w:t>
      </w:r>
      <w:r w:rsidR="00167C2E" w:rsidRPr="003B625B">
        <w:rPr>
          <w:rStyle w:val="af4"/>
          <w:lang w:val="en-US"/>
        </w:rPr>
        <w:t xml:space="preserve"> </w:t>
      </w:r>
      <w:r w:rsidRPr="003B625B">
        <w:rPr>
          <w:rStyle w:val="af4"/>
          <w:lang w:val="en-US"/>
        </w:rPr>
        <w:t xml:space="preserve"> &lt;/Address&gt;</w:t>
      </w:r>
    </w:p>
    <w:p w:rsidR="005C23DB" w:rsidRPr="003B625B" w:rsidRDefault="005C23DB" w:rsidP="0059027C">
      <w:pPr>
        <w:pStyle w:val="a4"/>
        <w:rPr>
          <w:rStyle w:val="af4"/>
          <w:lang w:val="en-US"/>
        </w:rPr>
      </w:pPr>
      <w:r w:rsidRPr="003B625B">
        <w:rPr>
          <w:rStyle w:val="af4"/>
          <w:lang w:val="en-US"/>
        </w:rPr>
        <w:t>//</w:t>
      </w:r>
      <w:r w:rsidR="00167C2E" w:rsidRPr="003B625B">
        <w:rPr>
          <w:rStyle w:val="af4"/>
          <w:lang w:val="en-US"/>
        </w:rPr>
        <w:t xml:space="preserve"> </w:t>
      </w:r>
      <w:r w:rsidRPr="003B625B">
        <w:rPr>
          <w:rStyle w:val="af4"/>
          <w:lang w:val="en-US"/>
        </w:rPr>
        <w:t>&lt;/Contact&gt;</w:t>
      </w:r>
    </w:p>
    <w:p w:rsidR="005C23DB" w:rsidRPr="000170D1" w:rsidRDefault="005C23DB" w:rsidP="00531924">
      <w:pPr>
        <w:pStyle w:val="1"/>
        <w:rPr>
          <w:lang w:val="en-US"/>
        </w:rPr>
      </w:pPr>
      <w:bookmarkStart w:id="35" w:name="_Toc348862515"/>
      <w:r w:rsidRPr="000170D1">
        <w:rPr>
          <w:lang w:val="en-US"/>
        </w:rPr>
        <w:t>2</w:t>
      </w:r>
      <w:r w:rsidR="00531924">
        <w:rPr>
          <w:lang w:val="en-US"/>
        </w:rPr>
        <w:t>8</w:t>
      </w:r>
      <w:r w:rsidRPr="000170D1">
        <w:rPr>
          <w:lang w:val="en-US"/>
        </w:rPr>
        <w:t xml:space="preserve">. </w:t>
      </w:r>
      <w:r w:rsidR="00531924">
        <w:t>Файлы</w:t>
      </w:r>
      <w:r w:rsidRPr="000170D1">
        <w:rPr>
          <w:lang w:val="en-US"/>
        </w:rPr>
        <w:t xml:space="preserve"> </w:t>
      </w:r>
      <w:r w:rsidR="00531924">
        <w:t>конфигурации</w:t>
      </w:r>
      <w:bookmarkEnd w:id="35"/>
    </w:p>
    <w:p w:rsidR="005C23DB" w:rsidRDefault="005C23DB" w:rsidP="005C23DB">
      <w:r>
        <w:t>Конфигурирование применяется для решения двух основных задач. Во-первых, параметры конфигурации позволяют настроить поведение CLR при выполнении кода приложения. Во-вторых, конфигурация может хранить пользовательские данные приложения.</w:t>
      </w:r>
    </w:p>
    <w:p w:rsidR="005C23DB" w:rsidRDefault="005C23DB" w:rsidP="005C23DB">
      <w:r>
        <w:t xml:space="preserve">Платформа .NET предлагает унифицированный подход к конфигурированию, основанный на использовании </w:t>
      </w:r>
      <w:r w:rsidRPr="005474ED">
        <w:rPr>
          <w:rStyle w:val="a8"/>
        </w:rPr>
        <w:t>конфигурационных XML-файлов</w:t>
      </w:r>
      <w:r>
        <w:t xml:space="preserve">. Существует один глобальный файл конфигурации с параметрами, относящимися к платформе в целом. Этот файл называется </w:t>
      </w:r>
      <w:r w:rsidRPr="005474ED">
        <w:rPr>
          <w:rStyle w:val="a9"/>
        </w:rPr>
        <w:t>machine.config</w:t>
      </w:r>
      <w:r>
        <w:t xml:space="preserve"> и располагается в каталоге установки платформы .NET. Любая сборка может иметь локальный конфигурационный файл. Он должен носить имя файла сборки с добавлением расширения </w:t>
      </w:r>
      <w:r w:rsidRPr="005474ED">
        <w:rPr>
          <w:rStyle w:val="a9"/>
        </w:rPr>
        <w:t>.config</w:t>
      </w:r>
      <w:r>
        <w:t xml:space="preserve"> и располагаться в одном каталоге со сборкой (то есть файл конфигурации для </w:t>
      </w:r>
      <w:r w:rsidRPr="005474ED">
        <w:rPr>
          <w:rStyle w:val="a9"/>
        </w:rPr>
        <w:t>main.exe</w:t>
      </w:r>
      <w:r>
        <w:t xml:space="preserve"> должен называться </w:t>
      </w:r>
      <w:r w:rsidRPr="005474ED">
        <w:rPr>
          <w:rStyle w:val="a9"/>
        </w:rPr>
        <w:t>main.exe.config</w:t>
      </w:r>
      <w:r w:rsidR="005474ED">
        <w:rPr>
          <w:rStyle w:val="ae"/>
        </w:rPr>
        <w:footnoteReference w:id="29"/>
      </w:r>
      <w:r>
        <w:t xml:space="preserve">). Параметры, описанные в локальных конфигурационных файлах, «накладываются» на параметры из файла </w:t>
      </w:r>
      <w:r w:rsidRPr="005474ED">
        <w:rPr>
          <w:rStyle w:val="a9"/>
        </w:rPr>
        <w:t>machine.config</w:t>
      </w:r>
      <w:r>
        <w:t>.</w:t>
      </w:r>
    </w:p>
    <w:p w:rsidR="005C23DB" w:rsidRDefault="005C23DB" w:rsidP="005C23DB">
      <w:r>
        <w:t xml:space="preserve">Проанализируем общую схему любого файла конфигурации. Корневым XML-элементом файла является элемент </w:t>
      </w:r>
      <w:r w:rsidRPr="003B625B">
        <w:rPr>
          <w:rStyle w:val="af6"/>
          <w:lang w:val="ru-RU"/>
        </w:rPr>
        <w:t>&lt;</w:t>
      </w:r>
      <w:r w:rsidRPr="005474ED">
        <w:rPr>
          <w:rStyle w:val="af7"/>
        </w:rPr>
        <w:t>configuration</w:t>
      </w:r>
      <w:r w:rsidRPr="003B625B">
        <w:rPr>
          <w:rStyle w:val="af6"/>
          <w:lang w:val="ru-RU"/>
        </w:rPr>
        <w:t>&gt;</w:t>
      </w:r>
      <w:r>
        <w:t>. Он может включать следующие дочерние элементы:</w:t>
      </w:r>
    </w:p>
    <w:p w:rsidR="005C23DB" w:rsidRDefault="005C23DB" w:rsidP="005C23DB">
      <w:r w:rsidRPr="003B625B">
        <w:rPr>
          <w:rStyle w:val="af6"/>
          <w:lang w:val="ru-RU"/>
        </w:rPr>
        <w:t>&lt;</w:t>
      </w:r>
      <w:r w:rsidRPr="005474ED">
        <w:rPr>
          <w:rStyle w:val="af7"/>
        </w:rPr>
        <w:t>configSections</w:t>
      </w:r>
      <w:r w:rsidRPr="003B625B">
        <w:rPr>
          <w:rStyle w:val="af6"/>
          <w:lang w:val="ru-RU"/>
        </w:rPr>
        <w:t>&gt;</w:t>
      </w:r>
      <w:r>
        <w:t xml:space="preserve"> </w:t>
      </w:r>
      <w:r w:rsidR="005474ED">
        <w:t>–</w:t>
      </w:r>
      <w:r>
        <w:t xml:space="preserve"> описывает разделы конфигурации (в том числе пользовательские);</w:t>
      </w:r>
    </w:p>
    <w:p w:rsidR="005C23DB" w:rsidRDefault="005C23DB" w:rsidP="005C23DB">
      <w:r w:rsidRPr="003B625B">
        <w:rPr>
          <w:rStyle w:val="af6"/>
          <w:lang w:val="ru-RU"/>
        </w:rPr>
        <w:t>&lt;</w:t>
      </w:r>
      <w:r w:rsidRPr="005474ED">
        <w:rPr>
          <w:rStyle w:val="af7"/>
        </w:rPr>
        <w:t>appSettings</w:t>
      </w:r>
      <w:r w:rsidRPr="003B625B">
        <w:rPr>
          <w:rStyle w:val="af6"/>
          <w:lang w:val="ru-RU"/>
        </w:rPr>
        <w:t>&gt;</w:t>
      </w:r>
      <w:r>
        <w:t xml:space="preserve"> </w:t>
      </w:r>
      <w:r w:rsidR="005474ED">
        <w:t>–</w:t>
      </w:r>
      <w:r>
        <w:t xml:space="preserve"> пользовательские параметры конфигурации;</w:t>
      </w:r>
    </w:p>
    <w:p w:rsidR="005C23DB" w:rsidRDefault="005C23DB" w:rsidP="005C23DB">
      <w:r w:rsidRPr="003B625B">
        <w:rPr>
          <w:rStyle w:val="af6"/>
          <w:lang w:val="ru-RU"/>
        </w:rPr>
        <w:t>&lt;</w:t>
      </w:r>
      <w:r w:rsidRPr="005474ED">
        <w:rPr>
          <w:rStyle w:val="af7"/>
        </w:rPr>
        <w:t>connectionStrings</w:t>
      </w:r>
      <w:r w:rsidRPr="003B625B">
        <w:rPr>
          <w:rStyle w:val="af6"/>
          <w:lang w:val="ru-RU"/>
        </w:rPr>
        <w:t>&gt;</w:t>
      </w:r>
      <w:r>
        <w:t xml:space="preserve"> </w:t>
      </w:r>
      <w:r w:rsidR="005474ED">
        <w:t>–</w:t>
      </w:r>
      <w:r>
        <w:t xml:space="preserve"> строки подключения к источникам данных;</w:t>
      </w:r>
    </w:p>
    <w:p w:rsidR="005C23DB" w:rsidRDefault="005C23DB" w:rsidP="005C23DB">
      <w:r w:rsidRPr="003B625B">
        <w:rPr>
          <w:rStyle w:val="af6"/>
          <w:lang w:val="ru-RU"/>
        </w:rPr>
        <w:t>&lt;</w:t>
      </w:r>
      <w:r w:rsidRPr="005474ED">
        <w:rPr>
          <w:rStyle w:val="af7"/>
        </w:rPr>
        <w:t>startup</w:t>
      </w:r>
      <w:r w:rsidRPr="003B625B">
        <w:rPr>
          <w:rStyle w:val="af6"/>
          <w:lang w:val="ru-RU"/>
        </w:rPr>
        <w:t>&gt;</w:t>
      </w:r>
      <w:r>
        <w:t xml:space="preserve"> –</w:t>
      </w:r>
      <w:r w:rsidR="005474ED">
        <w:t xml:space="preserve"> </w:t>
      </w:r>
      <w:r>
        <w:t>параметры запуска CLR (поддерживаемые версии);</w:t>
      </w:r>
    </w:p>
    <w:p w:rsidR="005C23DB" w:rsidRDefault="005C23DB" w:rsidP="005C23DB">
      <w:r w:rsidRPr="003B625B">
        <w:rPr>
          <w:rStyle w:val="af6"/>
          <w:lang w:val="ru-RU"/>
        </w:rPr>
        <w:t>&lt;</w:t>
      </w:r>
      <w:r w:rsidRPr="005474ED">
        <w:rPr>
          <w:rStyle w:val="af7"/>
        </w:rPr>
        <w:t>runtime</w:t>
      </w:r>
      <w:r w:rsidRPr="003B625B">
        <w:rPr>
          <w:rStyle w:val="af6"/>
          <w:lang w:val="ru-RU"/>
        </w:rPr>
        <w:t>&gt;</w:t>
      </w:r>
      <w:r>
        <w:t xml:space="preserve"> – параметры времени выполнения (регулируют способ загрузки сборок и работу сборщика мусора);</w:t>
      </w:r>
    </w:p>
    <w:p w:rsidR="005C23DB" w:rsidRDefault="005C23DB" w:rsidP="005C23DB">
      <w:r w:rsidRPr="003B625B">
        <w:rPr>
          <w:rStyle w:val="af6"/>
          <w:lang w:val="ru-RU"/>
        </w:rPr>
        <w:t>&lt;</w:t>
      </w:r>
      <w:r w:rsidRPr="005474ED">
        <w:rPr>
          <w:rStyle w:val="af7"/>
        </w:rPr>
        <w:t>system</w:t>
      </w:r>
      <w:r w:rsidRPr="003B625B">
        <w:rPr>
          <w:rStyle w:val="af7"/>
          <w:lang w:val="ru-RU"/>
        </w:rPr>
        <w:t>.</w:t>
      </w:r>
      <w:r w:rsidRPr="005474ED">
        <w:rPr>
          <w:rStyle w:val="af7"/>
        </w:rPr>
        <w:t>diagnostics</w:t>
      </w:r>
      <w:r w:rsidRPr="003B625B">
        <w:rPr>
          <w:rStyle w:val="af6"/>
          <w:lang w:val="ru-RU"/>
        </w:rPr>
        <w:t>&gt;</w:t>
      </w:r>
      <w:r>
        <w:t xml:space="preserve"> – совокупность диагностических параметров, которые задают способ отладки, перенаправляют сообщения отладки и т. д.;</w:t>
      </w:r>
    </w:p>
    <w:p w:rsidR="005C23DB" w:rsidRDefault="005C23DB" w:rsidP="005C23DB">
      <w:r w:rsidRPr="003B625B">
        <w:rPr>
          <w:rStyle w:val="af6"/>
          <w:lang w:val="ru-RU"/>
        </w:rPr>
        <w:t>&lt;</w:t>
      </w:r>
      <w:r w:rsidRPr="005474ED">
        <w:rPr>
          <w:rStyle w:val="af7"/>
        </w:rPr>
        <w:t>system</w:t>
      </w:r>
      <w:r w:rsidRPr="003B625B">
        <w:rPr>
          <w:rStyle w:val="af7"/>
          <w:lang w:val="ru-RU"/>
        </w:rPr>
        <w:t>.</w:t>
      </w:r>
      <w:r w:rsidRPr="005474ED">
        <w:rPr>
          <w:rStyle w:val="af7"/>
        </w:rPr>
        <w:t>net</w:t>
      </w:r>
      <w:r w:rsidRPr="003B625B">
        <w:rPr>
          <w:rStyle w:val="af6"/>
          <w:lang w:val="ru-RU"/>
        </w:rPr>
        <w:t>&gt;</w:t>
      </w:r>
      <w:r>
        <w:t xml:space="preserve"> – настройка параметров работы с сетью;</w:t>
      </w:r>
    </w:p>
    <w:p w:rsidR="005C23DB" w:rsidRDefault="005C23DB" w:rsidP="005C23DB">
      <w:r w:rsidRPr="003B625B">
        <w:rPr>
          <w:rStyle w:val="af6"/>
          <w:lang w:val="ru-RU"/>
        </w:rPr>
        <w:lastRenderedPageBreak/>
        <w:t>&lt;</w:t>
      </w:r>
      <w:r w:rsidRPr="005474ED">
        <w:rPr>
          <w:rStyle w:val="af7"/>
        </w:rPr>
        <w:t>system</w:t>
      </w:r>
      <w:r w:rsidRPr="003B625B">
        <w:rPr>
          <w:rStyle w:val="af7"/>
          <w:lang w:val="ru-RU"/>
        </w:rPr>
        <w:t>.</w:t>
      </w:r>
      <w:r w:rsidRPr="005474ED">
        <w:rPr>
          <w:rStyle w:val="af7"/>
        </w:rPr>
        <w:t>serviceModel</w:t>
      </w:r>
      <w:r w:rsidRPr="003B625B">
        <w:rPr>
          <w:rStyle w:val="af6"/>
          <w:lang w:val="ru-RU"/>
        </w:rPr>
        <w:t>&gt;</w:t>
      </w:r>
      <w:r>
        <w:t xml:space="preserve"> </w:t>
      </w:r>
      <w:r w:rsidR="005474ED">
        <w:t>–</w:t>
      </w:r>
      <w:r>
        <w:t xml:space="preserve"> настройка элементов технологии WCF;</w:t>
      </w:r>
    </w:p>
    <w:p w:rsidR="005C23DB" w:rsidRDefault="005C23DB" w:rsidP="005C23DB">
      <w:r w:rsidRPr="003B625B">
        <w:rPr>
          <w:rStyle w:val="af6"/>
          <w:lang w:val="ru-RU"/>
        </w:rPr>
        <w:t>&lt;</w:t>
      </w:r>
      <w:r w:rsidRPr="005474ED">
        <w:rPr>
          <w:rStyle w:val="af7"/>
        </w:rPr>
        <w:t>system</w:t>
      </w:r>
      <w:r w:rsidRPr="003B625B">
        <w:rPr>
          <w:rStyle w:val="af7"/>
          <w:lang w:val="ru-RU"/>
        </w:rPr>
        <w:t>.</w:t>
      </w:r>
      <w:r w:rsidRPr="005474ED">
        <w:rPr>
          <w:rStyle w:val="af7"/>
        </w:rPr>
        <w:t>web</w:t>
      </w:r>
      <w:r w:rsidRPr="003B625B">
        <w:rPr>
          <w:rStyle w:val="af6"/>
          <w:lang w:val="ru-RU"/>
        </w:rPr>
        <w:t>&gt;</w:t>
      </w:r>
      <w:r>
        <w:t xml:space="preserve"> – параметры конфигурации приложений ASP.NET.</w:t>
      </w:r>
    </w:p>
    <w:p w:rsidR="005C23DB" w:rsidRDefault="005C23DB" w:rsidP="005C23DB">
      <w:r>
        <w:t xml:space="preserve">Рассмотрим способы описания в файле конфигурации пользовательских данных. В простейшем случае для этого используется раздел </w:t>
      </w:r>
      <w:r w:rsidR="005474ED" w:rsidRPr="005474ED">
        <w:rPr>
          <w:rStyle w:val="af6"/>
          <w:lang w:val="ru-RU"/>
        </w:rPr>
        <w:t>&lt;</w:t>
      </w:r>
      <w:r w:rsidR="005474ED" w:rsidRPr="005474ED">
        <w:rPr>
          <w:rStyle w:val="af7"/>
        </w:rPr>
        <w:t>appSettings</w:t>
      </w:r>
      <w:r w:rsidR="005474ED" w:rsidRPr="005474ED">
        <w:rPr>
          <w:rStyle w:val="af6"/>
          <w:lang w:val="ru-RU"/>
        </w:rPr>
        <w:t>&gt;</w:t>
      </w:r>
      <w:r>
        <w:t>, который может содержать следующие элементы:</w:t>
      </w:r>
    </w:p>
    <w:p w:rsidR="005C23DB" w:rsidRDefault="005C23DB" w:rsidP="005C23DB">
      <w:r w:rsidRPr="003B625B">
        <w:rPr>
          <w:rStyle w:val="af6"/>
          <w:lang w:val="ru-RU"/>
        </w:rPr>
        <w:t>&lt;</w:t>
      </w:r>
      <w:r w:rsidRPr="005474ED">
        <w:rPr>
          <w:rStyle w:val="af7"/>
        </w:rPr>
        <w:t>add</w:t>
      </w:r>
      <w:r w:rsidRPr="003B625B">
        <w:rPr>
          <w:rStyle w:val="af6"/>
          <w:lang w:val="ru-RU"/>
        </w:rPr>
        <w:t xml:space="preserve"> </w:t>
      </w:r>
      <w:r w:rsidRPr="005474ED">
        <w:rPr>
          <w:rStyle w:val="XML"/>
        </w:rPr>
        <w:t>key</w:t>
      </w:r>
      <w:r w:rsidRPr="003B625B">
        <w:rPr>
          <w:rStyle w:val="af6"/>
          <w:lang w:val="ru-RU"/>
        </w:rPr>
        <w:t>="</w:t>
      </w:r>
      <w:r w:rsidRPr="005474ED">
        <w:rPr>
          <w:rStyle w:val="af6"/>
        </w:rPr>
        <w:t>name</w:t>
      </w:r>
      <w:r w:rsidRPr="003B625B">
        <w:rPr>
          <w:rStyle w:val="af6"/>
          <w:lang w:val="ru-RU"/>
        </w:rPr>
        <w:t xml:space="preserve">" </w:t>
      </w:r>
      <w:r w:rsidRPr="005474ED">
        <w:rPr>
          <w:rStyle w:val="XML"/>
        </w:rPr>
        <w:t>value</w:t>
      </w:r>
      <w:r w:rsidRPr="003B625B">
        <w:rPr>
          <w:rStyle w:val="af6"/>
          <w:lang w:val="ru-RU"/>
        </w:rPr>
        <w:t>="</w:t>
      </w:r>
      <w:r w:rsidRPr="005474ED">
        <w:rPr>
          <w:rStyle w:val="af6"/>
        </w:rPr>
        <w:t>the</w:t>
      </w:r>
      <w:r w:rsidRPr="003B625B">
        <w:rPr>
          <w:rStyle w:val="af6"/>
          <w:lang w:val="ru-RU"/>
        </w:rPr>
        <w:t xml:space="preserve"> </w:t>
      </w:r>
      <w:r w:rsidRPr="005474ED">
        <w:rPr>
          <w:rStyle w:val="af6"/>
        </w:rPr>
        <w:t>value</w:t>
      </w:r>
      <w:r w:rsidRPr="003B625B">
        <w:rPr>
          <w:rStyle w:val="af6"/>
          <w:lang w:val="ru-RU"/>
        </w:rPr>
        <w:t>"/&gt;</w:t>
      </w:r>
      <w:r>
        <w:t xml:space="preserve"> – добавляет новый ключ и значение в коллекцию пользовательских конфигурационных данных;</w:t>
      </w:r>
    </w:p>
    <w:p w:rsidR="005C23DB" w:rsidRDefault="005C23DB" w:rsidP="005C23DB">
      <w:r w:rsidRPr="003B625B">
        <w:rPr>
          <w:rStyle w:val="af6"/>
          <w:lang w:val="ru-RU"/>
        </w:rPr>
        <w:t>&lt;</w:t>
      </w:r>
      <w:r w:rsidRPr="005474ED">
        <w:rPr>
          <w:rStyle w:val="af7"/>
        </w:rPr>
        <w:t>remove</w:t>
      </w:r>
      <w:r w:rsidRPr="003B625B">
        <w:rPr>
          <w:rStyle w:val="af6"/>
          <w:lang w:val="ru-RU"/>
        </w:rPr>
        <w:t xml:space="preserve"> </w:t>
      </w:r>
      <w:r w:rsidRPr="005474ED">
        <w:rPr>
          <w:rStyle w:val="XML"/>
        </w:rPr>
        <w:t>key</w:t>
      </w:r>
      <w:r w:rsidRPr="003B625B">
        <w:rPr>
          <w:rStyle w:val="af6"/>
          <w:lang w:val="ru-RU"/>
        </w:rPr>
        <w:t>="</w:t>
      </w:r>
      <w:r w:rsidRPr="005474ED">
        <w:rPr>
          <w:rStyle w:val="af6"/>
        </w:rPr>
        <w:t>name</w:t>
      </w:r>
      <w:r w:rsidRPr="003B625B">
        <w:rPr>
          <w:rStyle w:val="af6"/>
          <w:lang w:val="ru-RU"/>
        </w:rPr>
        <w:t>"/&gt;</w:t>
      </w:r>
      <w:r>
        <w:t xml:space="preserve"> – удаляет существующий ключ и значение из коллекции конфигурационных данных;</w:t>
      </w:r>
    </w:p>
    <w:p w:rsidR="005C23DB" w:rsidRDefault="005C23DB" w:rsidP="005C23DB">
      <w:r w:rsidRPr="003B625B">
        <w:rPr>
          <w:rStyle w:val="af6"/>
          <w:lang w:val="ru-RU"/>
        </w:rPr>
        <w:t>&lt;</w:t>
      </w:r>
      <w:r w:rsidRPr="005474ED">
        <w:rPr>
          <w:rStyle w:val="af7"/>
        </w:rPr>
        <w:t>clear</w:t>
      </w:r>
      <w:r w:rsidRPr="003B625B">
        <w:rPr>
          <w:rStyle w:val="af6"/>
          <w:lang w:val="ru-RU"/>
        </w:rPr>
        <w:t>/&gt;</w:t>
      </w:r>
      <w:r>
        <w:t xml:space="preserve"> – очищает коллекцию конфигурационных данных.</w:t>
      </w:r>
    </w:p>
    <w:p w:rsidR="005C23DB" w:rsidRPr="005474ED" w:rsidRDefault="005C23DB" w:rsidP="0059027C">
      <w:pPr>
        <w:pStyle w:val="a4"/>
        <w:rPr>
          <w:rStyle w:val="af6"/>
        </w:rPr>
      </w:pPr>
      <w:r w:rsidRPr="005474ED">
        <w:rPr>
          <w:rStyle w:val="af6"/>
        </w:rPr>
        <w:t>&lt;?</w:t>
      </w:r>
      <w:r w:rsidRPr="005474ED">
        <w:rPr>
          <w:rStyle w:val="af7"/>
        </w:rPr>
        <w:t>xml</w:t>
      </w:r>
      <w:r w:rsidRPr="005474ED">
        <w:rPr>
          <w:rStyle w:val="af6"/>
        </w:rPr>
        <w:t xml:space="preserve"> </w:t>
      </w:r>
      <w:r w:rsidRPr="005474ED">
        <w:rPr>
          <w:rStyle w:val="XML"/>
        </w:rPr>
        <w:t>version</w:t>
      </w:r>
      <w:r w:rsidRPr="005474ED">
        <w:rPr>
          <w:rStyle w:val="af6"/>
        </w:rPr>
        <w:t xml:space="preserve">="1.0" </w:t>
      </w:r>
      <w:r w:rsidRPr="005474ED">
        <w:rPr>
          <w:rStyle w:val="XML"/>
        </w:rPr>
        <w:t>encoding</w:t>
      </w:r>
      <w:r w:rsidRPr="005474ED">
        <w:rPr>
          <w:rStyle w:val="af6"/>
        </w:rPr>
        <w:t>="utf-8" ?&gt;</w:t>
      </w:r>
    </w:p>
    <w:p w:rsidR="005C23DB" w:rsidRPr="005474ED" w:rsidRDefault="005C23DB" w:rsidP="0059027C">
      <w:pPr>
        <w:pStyle w:val="a4"/>
        <w:rPr>
          <w:rStyle w:val="af6"/>
        </w:rPr>
      </w:pPr>
      <w:r w:rsidRPr="005474ED">
        <w:rPr>
          <w:rStyle w:val="af6"/>
        </w:rPr>
        <w:t>&lt;</w:t>
      </w:r>
      <w:r w:rsidRPr="005474ED">
        <w:rPr>
          <w:rStyle w:val="af7"/>
        </w:rPr>
        <w:t>configuration</w:t>
      </w:r>
      <w:r w:rsidRPr="005474ED">
        <w:rPr>
          <w:rStyle w:val="af6"/>
        </w:rPr>
        <w:t>&gt;</w:t>
      </w:r>
    </w:p>
    <w:p w:rsidR="005C23DB" w:rsidRPr="005474ED" w:rsidRDefault="005C23DB" w:rsidP="0059027C">
      <w:pPr>
        <w:pStyle w:val="a4"/>
        <w:rPr>
          <w:rStyle w:val="af6"/>
        </w:rPr>
      </w:pPr>
      <w:r w:rsidRPr="005474ED">
        <w:rPr>
          <w:rStyle w:val="af6"/>
        </w:rPr>
        <w:t xml:space="preserve">  &lt;</w:t>
      </w:r>
      <w:r w:rsidRPr="005474ED">
        <w:rPr>
          <w:rStyle w:val="af7"/>
        </w:rPr>
        <w:t>appSettings</w:t>
      </w:r>
      <w:r w:rsidRPr="005474ED">
        <w:rPr>
          <w:rStyle w:val="af6"/>
        </w:rPr>
        <w:t>&gt;</w:t>
      </w:r>
    </w:p>
    <w:p w:rsidR="005C23DB" w:rsidRPr="005474ED" w:rsidRDefault="005C23DB" w:rsidP="0059027C">
      <w:pPr>
        <w:pStyle w:val="a4"/>
        <w:rPr>
          <w:rStyle w:val="af6"/>
        </w:rPr>
      </w:pPr>
      <w:r w:rsidRPr="005474ED">
        <w:rPr>
          <w:rStyle w:val="af6"/>
        </w:rPr>
        <w:t xml:space="preserve">    &lt;</w:t>
      </w:r>
      <w:r w:rsidRPr="005474ED">
        <w:rPr>
          <w:rStyle w:val="af7"/>
        </w:rPr>
        <w:t>add</w:t>
      </w:r>
      <w:r w:rsidRPr="005474ED">
        <w:rPr>
          <w:rStyle w:val="af6"/>
        </w:rPr>
        <w:t xml:space="preserve"> </w:t>
      </w:r>
      <w:r w:rsidRPr="005474ED">
        <w:rPr>
          <w:rStyle w:val="XML"/>
        </w:rPr>
        <w:t>key</w:t>
      </w:r>
      <w:r w:rsidRPr="005474ED">
        <w:rPr>
          <w:rStyle w:val="af6"/>
        </w:rPr>
        <w:t xml:space="preserve">="company" </w:t>
      </w:r>
      <w:r w:rsidRPr="005474ED">
        <w:rPr>
          <w:rStyle w:val="XML"/>
        </w:rPr>
        <w:t>value</w:t>
      </w:r>
      <w:r w:rsidRPr="005474ED">
        <w:rPr>
          <w:rStyle w:val="af6"/>
        </w:rPr>
        <w:t>="Acme, Ltd"/&gt;</w:t>
      </w:r>
    </w:p>
    <w:p w:rsidR="005C23DB" w:rsidRPr="005474ED" w:rsidRDefault="005C23DB" w:rsidP="0059027C">
      <w:pPr>
        <w:pStyle w:val="a4"/>
        <w:rPr>
          <w:rStyle w:val="af6"/>
        </w:rPr>
      </w:pPr>
      <w:r w:rsidRPr="005474ED">
        <w:rPr>
          <w:rStyle w:val="af6"/>
        </w:rPr>
        <w:t xml:space="preserve">    &lt;</w:t>
      </w:r>
      <w:r w:rsidRPr="005474ED">
        <w:rPr>
          <w:rStyle w:val="af7"/>
        </w:rPr>
        <w:t>add</w:t>
      </w:r>
      <w:r w:rsidRPr="005474ED">
        <w:rPr>
          <w:rStyle w:val="af6"/>
        </w:rPr>
        <w:t xml:space="preserve"> </w:t>
      </w:r>
      <w:r w:rsidRPr="005474ED">
        <w:rPr>
          <w:rStyle w:val="XML"/>
        </w:rPr>
        <w:t>key</w:t>
      </w:r>
      <w:r w:rsidRPr="005474ED">
        <w:rPr>
          <w:rStyle w:val="af6"/>
        </w:rPr>
        <w:t xml:space="preserve">="year" </w:t>
      </w:r>
      <w:r w:rsidRPr="005474ED">
        <w:rPr>
          <w:rStyle w:val="XML"/>
        </w:rPr>
        <w:t>value</w:t>
      </w:r>
      <w:r w:rsidRPr="005474ED">
        <w:rPr>
          <w:rStyle w:val="af6"/>
        </w:rPr>
        <w:t>="2012"/&gt;</w:t>
      </w:r>
    </w:p>
    <w:p w:rsidR="005C23DB" w:rsidRPr="005474ED" w:rsidRDefault="005C23DB" w:rsidP="0059027C">
      <w:pPr>
        <w:pStyle w:val="a4"/>
        <w:rPr>
          <w:rStyle w:val="af6"/>
        </w:rPr>
      </w:pPr>
      <w:r w:rsidRPr="005474ED">
        <w:rPr>
          <w:rStyle w:val="af6"/>
        </w:rPr>
        <w:t xml:space="preserve">  &lt;/</w:t>
      </w:r>
      <w:r w:rsidRPr="005474ED">
        <w:rPr>
          <w:rStyle w:val="af7"/>
        </w:rPr>
        <w:t>appSettings</w:t>
      </w:r>
      <w:r w:rsidRPr="005474ED">
        <w:rPr>
          <w:rStyle w:val="af6"/>
        </w:rPr>
        <w:t>&gt;</w:t>
      </w:r>
    </w:p>
    <w:p w:rsidR="005C23DB" w:rsidRPr="003B625B" w:rsidRDefault="005C23DB" w:rsidP="0059027C">
      <w:pPr>
        <w:pStyle w:val="a4"/>
        <w:rPr>
          <w:rStyle w:val="af6"/>
          <w:lang w:val="ru-RU"/>
        </w:rPr>
      </w:pPr>
      <w:r w:rsidRPr="003B625B">
        <w:rPr>
          <w:rStyle w:val="af6"/>
          <w:lang w:val="ru-RU"/>
        </w:rPr>
        <w:t>&lt;/</w:t>
      </w:r>
      <w:r w:rsidRPr="005474ED">
        <w:rPr>
          <w:rStyle w:val="af7"/>
        </w:rPr>
        <w:t>configuration</w:t>
      </w:r>
      <w:r w:rsidRPr="003B625B">
        <w:rPr>
          <w:rStyle w:val="af6"/>
          <w:lang w:val="ru-RU"/>
        </w:rPr>
        <w:t>&gt;</w:t>
      </w:r>
    </w:p>
    <w:p w:rsidR="005C23DB" w:rsidRDefault="005C23DB" w:rsidP="005C23DB">
      <w:r>
        <w:t xml:space="preserve">Разработчик может создать собственный раздел конфигурационного файла. Такой раздел должен быть зарегистрирован в секции </w:t>
      </w:r>
      <w:r w:rsidRPr="003B625B">
        <w:rPr>
          <w:rStyle w:val="af6"/>
          <w:lang w:val="ru-RU"/>
        </w:rPr>
        <w:t>&lt;</w:t>
      </w:r>
      <w:r w:rsidRPr="005474ED">
        <w:rPr>
          <w:rStyle w:val="af7"/>
        </w:rPr>
        <w:t>configSections</w:t>
      </w:r>
      <w:r w:rsidRPr="003B625B">
        <w:rPr>
          <w:rStyle w:val="af6"/>
          <w:lang w:val="ru-RU"/>
        </w:rPr>
        <w:t>&gt;</w:t>
      </w:r>
      <w:r>
        <w:t xml:space="preserve">. При регистрации раздела задаётся его </w:t>
      </w:r>
      <w:r w:rsidRPr="005474ED">
        <w:rPr>
          <w:rStyle w:val="a8"/>
        </w:rPr>
        <w:t>обработчик</w:t>
      </w:r>
      <w:r>
        <w:t xml:space="preserve"> </w:t>
      </w:r>
      <w:r w:rsidR="005474ED">
        <w:t>–</w:t>
      </w:r>
      <w:r>
        <w:t xml:space="preserve"> класс, который будет отвечать за превращение содержимого раздела в данные. В зависимости от типа хранимых данных можно воспользоваться одним из существующих обработчиков либо построить собственный обработчик.</w:t>
      </w:r>
    </w:p>
    <w:p w:rsidR="005474ED" w:rsidRPr="005474ED" w:rsidRDefault="005474ED" w:rsidP="005474ED">
      <w:pPr>
        <w:pStyle w:val="a4"/>
        <w:rPr>
          <w:rStyle w:val="af6"/>
        </w:rPr>
      </w:pPr>
      <w:r w:rsidRPr="005474ED">
        <w:rPr>
          <w:rStyle w:val="af6"/>
        </w:rPr>
        <w:t>&lt;?</w:t>
      </w:r>
      <w:r w:rsidRPr="005474ED">
        <w:rPr>
          <w:rStyle w:val="af7"/>
        </w:rPr>
        <w:t>xml</w:t>
      </w:r>
      <w:r w:rsidRPr="005474ED">
        <w:rPr>
          <w:rStyle w:val="af6"/>
        </w:rPr>
        <w:t xml:space="preserve"> </w:t>
      </w:r>
      <w:r w:rsidRPr="005474ED">
        <w:rPr>
          <w:rStyle w:val="XML"/>
        </w:rPr>
        <w:t>version</w:t>
      </w:r>
      <w:r w:rsidRPr="005474ED">
        <w:rPr>
          <w:rStyle w:val="af6"/>
        </w:rPr>
        <w:t xml:space="preserve">="1.0" </w:t>
      </w:r>
      <w:r w:rsidRPr="005474ED">
        <w:rPr>
          <w:rStyle w:val="XML"/>
        </w:rPr>
        <w:t>encoding</w:t>
      </w:r>
      <w:r w:rsidRPr="005474ED">
        <w:rPr>
          <w:rStyle w:val="af6"/>
        </w:rPr>
        <w:t>="utf-8" ?&gt;</w:t>
      </w:r>
    </w:p>
    <w:p w:rsidR="005474ED" w:rsidRPr="005474ED" w:rsidRDefault="005474ED" w:rsidP="005474ED">
      <w:pPr>
        <w:pStyle w:val="a4"/>
        <w:rPr>
          <w:rStyle w:val="af6"/>
        </w:rPr>
      </w:pPr>
      <w:r w:rsidRPr="005474ED">
        <w:rPr>
          <w:rStyle w:val="af6"/>
        </w:rPr>
        <w:t>&lt;</w:t>
      </w:r>
      <w:r w:rsidRPr="005474ED">
        <w:rPr>
          <w:rStyle w:val="af7"/>
        </w:rPr>
        <w:t>configuration</w:t>
      </w:r>
      <w:r w:rsidRPr="005474ED">
        <w:rPr>
          <w:rStyle w:val="af6"/>
        </w:rPr>
        <w:t>&gt;</w:t>
      </w:r>
    </w:p>
    <w:p w:rsidR="005C23DB" w:rsidRPr="005474ED" w:rsidRDefault="005C23DB" w:rsidP="0059027C">
      <w:pPr>
        <w:pStyle w:val="a4"/>
        <w:rPr>
          <w:rStyle w:val="af6"/>
        </w:rPr>
      </w:pPr>
      <w:r w:rsidRPr="005474ED">
        <w:rPr>
          <w:rStyle w:val="af6"/>
        </w:rPr>
        <w:t xml:space="preserve">  &lt;</w:t>
      </w:r>
      <w:r w:rsidRPr="005474ED">
        <w:rPr>
          <w:rStyle w:val="af7"/>
        </w:rPr>
        <w:t>configSections</w:t>
      </w:r>
      <w:r w:rsidRPr="005474ED">
        <w:rPr>
          <w:rStyle w:val="af6"/>
        </w:rPr>
        <w:t>&gt;</w:t>
      </w:r>
    </w:p>
    <w:p w:rsidR="005C23DB" w:rsidRPr="005474ED" w:rsidRDefault="005C23DB" w:rsidP="0059027C">
      <w:pPr>
        <w:pStyle w:val="a4"/>
        <w:rPr>
          <w:rStyle w:val="af6"/>
        </w:rPr>
      </w:pPr>
      <w:r w:rsidRPr="005474ED">
        <w:rPr>
          <w:rStyle w:val="af6"/>
        </w:rPr>
        <w:t xml:space="preserve">    &lt;</w:t>
      </w:r>
      <w:r w:rsidRPr="005474ED">
        <w:rPr>
          <w:rStyle w:val="af7"/>
        </w:rPr>
        <w:t>section</w:t>
      </w:r>
      <w:r w:rsidRPr="005474ED">
        <w:rPr>
          <w:rStyle w:val="af6"/>
        </w:rPr>
        <w:t xml:space="preserve"> </w:t>
      </w:r>
      <w:r w:rsidRPr="005474ED">
        <w:rPr>
          <w:rStyle w:val="XML"/>
        </w:rPr>
        <w:t>name</w:t>
      </w:r>
      <w:r w:rsidRPr="005474ED">
        <w:rPr>
          <w:rStyle w:val="af6"/>
        </w:rPr>
        <w:t xml:space="preserve">="custom" </w:t>
      </w:r>
      <w:r w:rsidRPr="005474ED">
        <w:rPr>
          <w:rStyle w:val="XML"/>
        </w:rPr>
        <w:t>type</w:t>
      </w:r>
      <w:r w:rsidRPr="005474ED">
        <w:rPr>
          <w:rStyle w:val="af6"/>
        </w:rPr>
        <w:t>="Common.CustomConfig, Common"/&gt;</w:t>
      </w:r>
    </w:p>
    <w:p w:rsidR="005C23DB" w:rsidRPr="005474ED" w:rsidRDefault="005C23DB" w:rsidP="0059027C">
      <w:pPr>
        <w:pStyle w:val="a4"/>
        <w:rPr>
          <w:rStyle w:val="af6"/>
        </w:rPr>
      </w:pPr>
      <w:r w:rsidRPr="005474ED">
        <w:rPr>
          <w:rStyle w:val="af6"/>
        </w:rPr>
        <w:t xml:space="preserve">  &lt;/</w:t>
      </w:r>
      <w:r w:rsidRPr="005474ED">
        <w:rPr>
          <w:rStyle w:val="af7"/>
        </w:rPr>
        <w:t>configSections</w:t>
      </w:r>
      <w:r w:rsidRPr="005474ED">
        <w:rPr>
          <w:rStyle w:val="af6"/>
        </w:rPr>
        <w:t>&gt;</w:t>
      </w:r>
    </w:p>
    <w:p w:rsidR="005C23DB" w:rsidRPr="005474ED" w:rsidRDefault="005C23DB" w:rsidP="0059027C">
      <w:pPr>
        <w:pStyle w:val="a4"/>
        <w:rPr>
          <w:rStyle w:val="af6"/>
        </w:rPr>
      </w:pPr>
    </w:p>
    <w:p w:rsidR="005C23DB" w:rsidRPr="0005576A" w:rsidRDefault="005C23DB" w:rsidP="0059027C">
      <w:pPr>
        <w:pStyle w:val="a4"/>
        <w:rPr>
          <w:rStyle w:val="af4"/>
          <w:lang w:val="en-US"/>
        </w:rPr>
      </w:pPr>
      <w:r w:rsidRPr="005474ED">
        <w:rPr>
          <w:rStyle w:val="af6"/>
        </w:rPr>
        <w:t xml:space="preserve">  </w:t>
      </w:r>
      <w:r w:rsidRPr="0005576A">
        <w:rPr>
          <w:rStyle w:val="af4"/>
          <w:lang w:val="en-US"/>
        </w:rPr>
        <w:t xml:space="preserve">&lt;!-- </w:t>
      </w:r>
      <w:r w:rsidRPr="005474ED">
        <w:rPr>
          <w:rStyle w:val="af4"/>
        </w:rPr>
        <w:t>пользовательская</w:t>
      </w:r>
      <w:r w:rsidRPr="0005576A">
        <w:rPr>
          <w:rStyle w:val="af4"/>
          <w:lang w:val="en-US"/>
        </w:rPr>
        <w:t xml:space="preserve"> </w:t>
      </w:r>
      <w:r w:rsidRPr="005474ED">
        <w:rPr>
          <w:rStyle w:val="af4"/>
        </w:rPr>
        <w:t>секция</w:t>
      </w:r>
      <w:r w:rsidRPr="0005576A">
        <w:rPr>
          <w:rStyle w:val="af4"/>
          <w:lang w:val="en-US"/>
        </w:rPr>
        <w:t xml:space="preserve"> --&gt;</w:t>
      </w:r>
    </w:p>
    <w:p w:rsidR="005C23DB" w:rsidRPr="005474ED" w:rsidRDefault="005C23DB" w:rsidP="0059027C">
      <w:pPr>
        <w:pStyle w:val="a4"/>
        <w:rPr>
          <w:rStyle w:val="af6"/>
        </w:rPr>
      </w:pPr>
      <w:r w:rsidRPr="005474ED">
        <w:rPr>
          <w:rStyle w:val="af6"/>
        </w:rPr>
        <w:t xml:space="preserve">  &lt;</w:t>
      </w:r>
      <w:r w:rsidRPr="005474ED">
        <w:rPr>
          <w:rStyle w:val="af7"/>
        </w:rPr>
        <w:t>custom</w:t>
      </w:r>
      <w:r w:rsidRPr="005474ED">
        <w:rPr>
          <w:rStyle w:val="af6"/>
        </w:rPr>
        <w:t>&gt;</w:t>
      </w:r>
    </w:p>
    <w:p w:rsidR="005C23DB" w:rsidRPr="005474ED" w:rsidRDefault="005C23DB" w:rsidP="0059027C">
      <w:pPr>
        <w:pStyle w:val="a4"/>
        <w:rPr>
          <w:rStyle w:val="af6"/>
        </w:rPr>
      </w:pPr>
      <w:r w:rsidRPr="005474ED">
        <w:rPr>
          <w:rStyle w:val="af6"/>
        </w:rPr>
        <w:t xml:space="preserve">    &lt;</w:t>
      </w:r>
      <w:r w:rsidRPr="005474ED">
        <w:rPr>
          <w:rStyle w:val="af7"/>
        </w:rPr>
        <w:t>copyright</w:t>
      </w:r>
      <w:r w:rsidRPr="005474ED">
        <w:rPr>
          <w:rStyle w:val="af6"/>
        </w:rPr>
        <w:t xml:space="preserve"> </w:t>
      </w:r>
      <w:r w:rsidRPr="005474ED">
        <w:rPr>
          <w:rStyle w:val="XML"/>
        </w:rPr>
        <w:t>company</w:t>
      </w:r>
      <w:r w:rsidRPr="005474ED">
        <w:rPr>
          <w:rStyle w:val="af6"/>
        </w:rPr>
        <w:t xml:space="preserve">="Acme, Ltd" </w:t>
      </w:r>
      <w:r w:rsidRPr="005474ED">
        <w:rPr>
          <w:rStyle w:val="XML"/>
        </w:rPr>
        <w:t>year</w:t>
      </w:r>
      <w:r w:rsidRPr="005474ED">
        <w:rPr>
          <w:rStyle w:val="af6"/>
        </w:rPr>
        <w:t>="201</w:t>
      </w:r>
      <w:r w:rsidR="005474ED" w:rsidRPr="0055441C">
        <w:rPr>
          <w:rStyle w:val="af6"/>
        </w:rPr>
        <w:t>2</w:t>
      </w:r>
      <w:r w:rsidRPr="005474ED">
        <w:rPr>
          <w:rStyle w:val="af6"/>
        </w:rPr>
        <w:t>"/&gt;</w:t>
      </w:r>
    </w:p>
    <w:p w:rsidR="005C23DB" w:rsidRPr="003B625B" w:rsidRDefault="005C23DB" w:rsidP="0059027C">
      <w:pPr>
        <w:pStyle w:val="a4"/>
        <w:rPr>
          <w:rStyle w:val="af6"/>
          <w:lang w:val="ru-RU"/>
        </w:rPr>
      </w:pPr>
      <w:r w:rsidRPr="005474ED">
        <w:rPr>
          <w:rStyle w:val="af6"/>
        </w:rPr>
        <w:t xml:space="preserve">  </w:t>
      </w:r>
      <w:r w:rsidRPr="003B625B">
        <w:rPr>
          <w:rStyle w:val="af6"/>
          <w:lang w:val="ru-RU"/>
        </w:rPr>
        <w:t>&lt;/</w:t>
      </w:r>
      <w:r w:rsidRPr="005474ED">
        <w:rPr>
          <w:rStyle w:val="af7"/>
        </w:rPr>
        <w:t>custom</w:t>
      </w:r>
      <w:r w:rsidRPr="003B625B">
        <w:rPr>
          <w:rStyle w:val="af6"/>
          <w:lang w:val="ru-RU"/>
        </w:rPr>
        <w:t>&gt;</w:t>
      </w:r>
    </w:p>
    <w:p w:rsidR="005C23DB" w:rsidRPr="003B625B" w:rsidRDefault="005C23DB" w:rsidP="0059027C">
      <w:pPr>
        <w:pStyle w:val="a4"/>
        <w:rPr>
          <w:rStyle w:val="af6"/>
          <w:lang w:val="ru-RU"/>
        </w:rPr>
      </w:pPr>
      <w:r w:rsidRPr="003B625B">
        <w:rPr>
          <w:rStyle w:val="af6"/>
          <w:lang w:val="ru-RU"/>
        </w:rPr>
        <w:t>&lt;/</w:t>
      </w:r>
      <w:r w:rsidRPr="005474ED">
        <w:rPr>
          <w:rStyle w:val="af7"/>
        </w:rPr>
        <w:t>configuration</w:t>
      </w:r>
      <w:r w:rsidRPr="003B625B">
        <w:rPr>
          <w:rStyle w:val="af6"/>
          <w:lang w:val="ru-RU"/>
        </w:rPr>
        <w:t>&gt;</w:t>
      </w:r>
    </w:p>
    <w:p w:rsidR="005C23DB" w:rsidRDefault="005C23DB" w:rsidP="005C23DB">
      <w:r>
        <w:t xml:space="preserve">Если планируется использование собственного обработчика конфигурационного раздела, следует создать класс, производный от </w:t>
      </w:r>
      <w:r w:rsidRPr="0055441C">
        <w:rPr>
          <w:rStyle w:val="af5"/>
        </w:rPr>
        <w:t>ConfigurationSection</w:t>
      </w:r>
      <w:r w:rsidR="003049FA">
        <w:rPr>
          <w:rStyle w:val="ae"/>
        </w:rPr>
        <w:footnoteReference w:id="30"/>
      </w:r>
      <w:r>
        <w:t xml:space="preserve">. В классе определяются открытые свойства, соответствующие XML-атрибутам </w:t>
      </w:r>
      <w:r>
        <w:lastRenderedPageBreak/>
        <w:t xml:space="preserve">или вложенным элементам конфигурации. Этим свойствам назначается специальный атрибут </w:t>
      </w:r>
      <w:r w:rsidRPr="0055441C">
        <w:rPr>
          <w:rStyle w:val="a9"/>
        </w:rPr>
        <w:t>[</w:t>
      </w:r>
      <w:r w:rsidRPr="0055441C">
        <w:rPr>
          <w:rStyle w:val="af5"/>
        </w:rPr>
        <w:t>ConfigurationProperty</w:t>
      </w:r>
      <w:r w:rsidRPr="0055441C">
        <w:rPr>
          <w:rStyle w:val="a9"/>
        </w:rPr>
        <w:t>]</w:t>
      </w:r>
      <w:r>
        <w:t xml:space="preserve">. Следующий код показывает пример пользовательского обработчика </w:t>
      </w:r>
      <w:r w:rsidRPr="0055441C">
        <w:rPr>
          <w:rStyle w:val="af5"/>
        </w:rPr>
        <w:t>CustomConfig</w:t>
      </w:r>
      <w:r>
        <w:t>.</w:t>
      </w:r>
    </w:p>
    <w:p w:rsidR="005C23DB" w:rsidRPr="000170D1" w:rsidRDefault="005C23DB" w:rsidP="0059027C">
      <w:pPr>
        <w:pStyle w:val="a4"/>
      </w:pPr>
      <w:bookmarkStart w:id="36" w:name="OLE_LINK7"/>
      <w:bookmarkStart w:id="37" w:name="OLE_LINK8"/>
      <w:r w:rsidRPr="0055441C">
        <w:rPr>
          <w:rStyle w:val="af6"/>
        </w:rPr>
        <w:t>namespace</w:t>
      </w:r>
      <w:r w:rsidRPr="000170D1">
        <w:t xml:space="preserve"> Common</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55441C">
        <w:rPr>
          <w:rStyle w:val="af6"/>
        </w:rPr>
        <w:t>public class</w:t>
      </w:r>
      <w:r w:rsidRPr="000170D1">
        <w:t xml:space="preserve"> </w:t>
      </w:r>
      <w:r w:rsidRPr="0055441C">
        <w:rPr>
          <w:rStyle w:val="af5"/>
        </w:rPr>
        <w:t>CustomConfig</w:t>
      </w:r>
      <w:r w:rsidRPr="000170D1">
        <w:t xml:space="preserve"> : </w:t>
      </w:r>
      <w:r w:rsidRPr="0055441C">
        <w:rPr>
          <w:rStyle w:val="af5"/>
        </w:rPr>
        <w:t>ConfigurationSection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5441C">
        <w:rPr>
          <w:rStyle w:val="af5"/>
        </w:rPr>
        <w:t>ConfigurationProperty</w:t>
      </w:r>
      <w:r w:rsidRPr="000170D1">
        <w:t>(</w:t>
      </w:r>
      <w:r w:rsidRPr="0055441C">
        <w:rPr>
          <w:rStyle w:val="af7"/>
        </w:rPr>
        <w:t>"copyright"</w:t>
      </w:r>
      <w:r w:rsidRPr="000170D1">
        <w:t xml:space="preserve">, IsRequired = </w:t>
      </w:r>
      <w:r w:rsidRPr="0055441C">
        <w:rPr>
          <w:rStyle w:val="af6"/>
        </w:rPr>
        <w:t>true</w:t>
      </w:r>
      <w:r w:rsidRPr="000170D1">
        <w:t>)]</w:t>
      </w:r>
    </w:p>
    <w:p w:rsidR="005C23DB" w:rsidRPr="000170D1" w:rsidRDefault="005C23DB" w:rsidP="0059027C">
      <w:pPr>
        <w:pStyle w:val="a4"/>
      </w:pPr>
      <w:r w:rsidRPr="000170D1">
        <w:t xml:space="preserve">        </w:t>
      </w:r>
      <w:r w:rsidRPr="0055441C">
        <w:rPr>
          <w:rStyle w:val="af6"/>
        </w:rPr>
        <w:t>public</w:t>
      </w:r>
      <w:r w:rsidRPr="000170D1">
        <w:t xml:space="preserve"> </w:t>
      </w:r>
      <w:r w:rsidRPr="0055441C">
        <w:rPr>
          <w:rStyle w:val="af5"/>
        </w:rPr>
        <w:t>Element</w:t>
      </w:r>
      <w:r w:rsidRPr="000170D1">
        <w:t xml:space="preserve"> Copyright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5441C">
        <w:rPr>
          <w:rStyle w:val="af6"/>
        </w:rPr>
        <w:t>get</w:t>
      </w:r>
      <w:r w:rsidRPr="000170D1">
        <w:t xml:space="preserve"> { </w:t>
      </w:r>
      <w:r w:rsidRPr="0055441C">
        <w:rPr>
          <w:rStyle w:val="af6"/>
        </w:rPr>
        <w:t>return</w:t>
      </w:r>
      <w:r w:rsidRPr="000170D1">
        <w:t xml:space="preserve"> (</w:t>
      </w:r>
      <w:r w:rsidRPr="0055441C">
        <w:rPr>
          <w:rStyle w:val="af5"/>
        </w:rPr>
        <w:t>Element</w:t>
      </w:r>
      <w:r w:rsidRPr="000170D1">
        <w:t xml:space="preserve">) </w:t>
      </w:r>
      <w:r w:rsidRPr="0055441C">
        <w:rPr>
          <w:rStyle w:val="af6"/>
        </w:rPr>
        <w:t>base</w:t>
      </w:r>
      <w:r w:rsidRPr="000170D1">
        <w:t>[</w:t>
      </w:r>
      <w:r w:rsidRPr="0055441C">
        <w:rPr>
          <w:rStyle w:val="af7"/>
        </w:rPr>
        <w:t>"copyright"</w:t>
      </w:r>
      <w:r w:rsidRPr="000170D1">
        <w:t>]; }</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55441C">
        <w:rPr>
          <w:rStyle w:val="af6"/>
        </w:rPr>
        <w:t>public class</w:t>
      </w:r>
      <w:r w:rsidRPr="000170D1">
        <w:t xml:space="preserve"> </w:t>
      </w:r>
      <w:r w:rsidRPr="0055441C">
        <w:rPr>
          <w:rStyle w:val="af5"/>
        </w:rPr>
        <w:t>Element</w:t>
      </w:r>
      <w:r w:rsidRPr="000170D1">
        <w:t xml:space="preserve"> : </w:t>
      </w:r>
      <w:r w:rsidRPr="0055441C">
        <w:rPr>
          <w:rStyle w:val="af5"/>
        </w:rPr>
        <w:t>ConfigurationElement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5441C">
        <w:rPr>
          <w:rStyle w:val="af5"/>
        </w:rPr>
        <w:t>ConfigurationProperty</w:t>
      </w:r>
      <w:r w:rsidRPr="000170D1">
        <w:t>(</w:t>
      </w:r>
      <w:r w:rsidRPr="0055441C">
        <w:rPr>
          <w:rStyle w:val="af7"/>
        </w:rPr>
        <w:t>"company"</w:t>
      </w:r>
      <w:r w:rsidRPr="000170D1">
        <w:t xml:space="preserve">, IsRequired = </w:t>
      </w:r>
      <w:r w:rsidRPr="0055441C">
        <w:rPr>
          <w:rStyle w:val="af6"/>
        </w:rPr>
        <w:t>true</w:t>
      </w:r>
      <w:r w:rsidRPr="000170D1">
        <w:t>)]</w:t>
      </w:r>
    </w:p>
    <w:p w:rsidR="005C23DB" w:rsidRPr="000170D1" w:rsidRDefault="005C23DB" w:rsidP="0059027C">
      <w:pPr>
        <w:pStyle w:val="a4"/>
      </w:pPr>
      <w:r w:rsidRPr="000170D1">
        <w:t xml:space="preserve">        </w:t>
      </w:r>
      <w:r w:rsidRPr="0055441C">
        <w:rPr>
          <w:rStyle w:val="af6"/>
        </w:rPr>
        <w:t>public string</w:t>
      </w:r>
      <w:r w:rsidRPr="000170D1">
        <w:t xml:space="preserve"> Company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5441C">
        <w:rPr>
          <w:rStyle w:val="af6"/>
        </w:rPr>
        <w:t>get</w:t>
      </w:r>
      <w:r w:rsidRPr="000170D1">
        <w:t xml:space="preserve"> { </w:t>
      </w:r>
      <w:r w:rsidRPr="0055441C">
        <w:rPr>
          <w:rStyle w:val="af6"/>
        </w:rPr>
        <w:t>return</w:t>
      </w:r>
      <w:r w:rsidRPr="000170D1">
        <w:t xml:space="preserve"> (</w:t>
      </w:r>
      <w:r w:rsidRPr="0055441C">
        <w:rPr>
          <w:rStyle w:val="af6"/>
        </w:rPr>
        <w:t>string</w:t>
      </w:r>
      <w:r w:rsidRPr="000170D1">
        <w:t xml:space="preserve">) </w:t>
      </w:r>
      <w:r w:rsidRPr="0055441C">
        <w:rPr>
          <w:rStyle w:val="af6"/>
        </w:rPr>
        <w:t>base</w:t>
      </w:r>
      <w:r w:rsidRPr="000170D1">
        <w:t>[</w:t>
      </w:r>
      <w:r w:rsidRPr="0055441C">
        <w:rPr>
          <w:rStyle w:val="af7"/>
        </w:rPr>
        <w:t>"company"</w:t>
      </w:r>
      <w:r w:rsidRPr="000170D1">
        <w:t>]; }</w:t>
      </w:r>
    </w:p>
    <w:p w:rsidR="005C23DB" w:rsidRPr="000170D1" w:rsidRDefault="005C23DB" w:rsidP="0059027C">
      <w:pPr>
        <w:pStyle w:val="a4"/>
      </w:pPr>
      <w:r w:rsidRPr="000170D1">
        <w:t xml:space="preserve">            </w:t>
      </w:r>
      <w:r w:rsidRPr="0055441C">
        <w:rPr>
          <w:rStyle w:val="af6"/>
        </w:rPr>
        <w:t>set</w:t>
      </w:r>
      <w:r w:rsidRPr="000170D1">
        <w:t xml:space="preserve"> { </w:t>
      </w:r>
      <w:r w:rsidRPr="0055441C">
        <w:rPr>
          <w:rStyle w:val="af6"/>
        </w:rPr>
        <w:t>base</w:t>
      </w:r>
      <w:r w:rsidRPr="000170D1">
        <w:t>[</w:t>
      </w:r>
      <w:r w:rsidRPr="0055441C">
        <w:rPr>
          <w:rStyle w:val="af7"/>
        </w:rPr>
        <w:t>"company"</w:t>
      </w:r>
      <w:r w:rsidRPr="000170D1">
        <w:t xml:space="preserve">] = </w:t>
      </w:r>
      <w:r w:rsidRPr="0055441C">
        <w:rPr>
          <w:rStyle w:val="af6"/>
        </w:rPr>
        <w:t>value</w:t>
      </w:r>
      <w:r w:rsidRPr="000170D1">
        <w:t>;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55441C">
        <w:rPr>
          <w:rStyle w:val="af5"/>
        </w:rPr>
        <w:t>ConfigurationProperty</w:t>
      </w:r>
      <w:r w:rsidRPr="000170D1">
        <w:t>(</w:t>
      </w:r>
      <w:r w:rsidRPr="0055441C">
        <w:rPr>
          <w:rStyle w:val="af7"/>
        </w:rPr>
        <w:t>"year"</w:t>
      </w:r>
      <w:r w:rsidRPr="000170D1">
        <w:t xml:space="preserve">, IsRequired = </w:t>
      </w:r>
      <w:r w:rsidRPr="0055441C">
        <w:rPr>
          <w:rStyle w:val="af6"/>
        </w:rPr>
        <w:t>true</w:t>
      </w:r>
      <w:r w:rsidRPr="000170D1">
        <w:t>)]</w:t>
      </w:r>
    </w:p>
    <w:p w:rsidR="005C23DB" w:rsidRPr="000170D1" w:rsidRDefault="005C23DB" w:rsidP="0059027C">
      <w:pPr>
        <w:pStyle w:val="a4"/>
      </w:pPr>
      <w:r w:rsidRPr="000170D1">
        <w:t xml:space="preserve">        </w:t>
      </w:r>
      <w:r w:rsidRPr="0055441C">
        <w:rPr>
          <w:rStyle w:val="af6"/>
        </w:rPr>
        <w:t>public int</w:t>
      </w:r>
      <w:r w:rsidRPr="000170D1">
        <w:t xml:space="preserve"> Year</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5441C">
        <w:rPr>
          <w:rStyle w:val="af6"/>
        </w:rPr>
        <w:t>get</w:t>
      </w:r>
      <w:r w:rsidRPr="000170D1">
        <w:t xml:space="preserve"> { </w:t>
      </w:r>
      <w:r w:rsidRPr="0055441C">
        <w:rPr>
          <w:rStyle w:val="af6"/>
        </w:rPr>
        <w:t>return</w:t>
      </w:r>
      <w:r w:rsidRPr="000170D1">
        <w:t xml:space="preserve"> (</w:t>
      </w:r>
      <w:r w:rsidRPr="0055441C">
        <w:rPr>
          <w:rStyle w:val="af6"/>
        </w:rPr>
        <w:t>int</w:t>
      </w:r>
      <w:r w:rsidRPr="000170D1">
        <w:t xml:space="preserve">) </w:t>
      </w:r>
      <w:r w:rsidRPr="0055441C">
        <w:rPr>
          <w:rStyle w:val="af6"/>
        </w:rPr>
        <w:t>base</w:t>
      </w:r>
      <w:r w:rsidRPr="000170D1">
        <w:t>[</w:t>
      </w:r>
      <w:r w:rsidRPr="0055441C">
        <w:rPr>
          <w:rStyle w:val="af7"/>
        </w:rPr>
        <w:t>"year"</w:t>
      </w:r>
      <w:r w:rsidRPr="000170D1">
        <w:t>]; }</w:t>
      </w:r>
    </w:p>
    <w:p w:rsidR="005C23DB" w:rsidRPr="000170D1" w:rsidRDefault="005C23DB" w:rsidP="0059027C">
      <w:pPr>
        <w:pStyle w:val="a4"/>
      </w:pPr>
      <w:r w:rsidRPr="000170D1">
        <w:t xml:space="preserve">            </w:t>
      </w:r>
      <w:r w:rsidRPr="0055441C">
        <w:rPr>
          <w:rStyle w:val="af6"/>
        </w:rPr>
        <w:t>set</w:t>
      </w:r>
      <w:r w:rsidRPr="000170D1">
        <w:t xml:space="preserve"> { </w:t>
      </w:r>
      <w:r w:rsidRPr="0055441C">
        <w:rPr>
          <w:rStyle w:val="af6"/>
        </w:rPr>
        <w:t>base</w:t>
      </w:r>
      <w:r w:rsidRPr="000170D1">
        <w:t>[</w:t>
      </w:r>
      <w:r w:rsidRPr="0055441C">
        <w:rPr>
          <w:rStyle w:val="af7"/>
        </w:rPr>
        <w:t>"year"</w:t>
      </w:r>
      <w:r w:rsidRPr="000170D1">
        <w:t xml:space="preserve">] = </w:t>
      </w:r>
      <w:r w:rsidRPr="0055441C">
        <w:rPr>
          <w:rStyle w:val="af6"/>
        </w:rPr>
        <w:t>value</w:t>
      </w:r>
      <w:r w:rsidRPr="000170D1">
        <w:t>; }</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bookmarkEnd w:id="36"/>
    <w:bookmarkEnd w:id="37"/>
    <w:p w:rsidR="005C23DB" w:rsidRDefault="005C23DB" w:rsidP="005C23DB">
      <w:r>
        <w:t>Для</w:t>
      </w:r>
      <w:r w:rsidRPr="003B625B">
        <w:rPr>
          <w:lang w:val="en-US"/>
        </w:rPr>
        <w:t xml:space="preserve"> </w:t>
      </w:r>
      <w:r>
        <w:t>программного</w:t>
      </w:r>
      <w:r w:rsidRPr="003B625B">
        <w:rPr>
          <w:lang w:val="en-US"/>
        </w:rPr>
        <w:t xml:space="preserve"> </w:t>
      </w:r>
      <w:r>
        <w:t>доступа</w:t>
      </w:r>
      <w:r w:rsidRPr="003B625B">
        <w:rPr>
          <w:lang w:val="en-US"/>
        </w:rPr>
        <w:t xml:space="preserve"> </w:t>
      </w:r>
      <w:r>
        <w:t>к</w:t>
      </w:r>
      <w:r w:rsidRPr="003B625B">
        <w:rPr>
          <w:lang w:val="en-US"/>
        </w:rPr>
        <w:t xml:space="preserve"> </w:t>
      </w:r>
      <w:r>
        <w:t>конфигурационным</w:t>
      </w:r>
      <w:r w:rsidRPr="003B625B">
        <w:rPr>
          <w:lang w:val="en-US"/>
        </w:rPr>
        <w:t xml:space="preserve"> </w:t>
      </w:r>
      <w:r>
        <w:t>данным</w:t>
      </w:r>
      <w:r w:rsidRPr="003B625B">
        <w:rPr>
          <w:lang w:val="en-US"/>
        </w:rPr>
        <w:t xml:space="preserve"> </w:t>
      </w:r>
      <w:r>
        <w:t>текущего</w:t>
      </w:r>
      <w:r w:rsidRPr="003B625B">
        <w:rPr>
          <w:lang w:val="en-US"/>
        </w:rPr>
        <w:t xml:space="preserve"> </w:t>
      </w:r>
      <w:r>
        <w:t>приложения</w:t>
      </w:r>
      <w:r w:rsidRPr="003B625B">
        <w:rPr>
          <w:lang w:val="en-US"/>
        </w:rPr>
        <w:t xml:space="preserve"> </w:t>
      </w:r>
      <w:r>
        <w:t>используется</w:t>
      </w:r>
      <w:r w:rsidRPr="003B625B">
        <w:rPr>
          <w:lang w:val="en-US"/>
        </w:rPr>
        <w:t xml:space="preserve"> </w:t>
      </w:r>
      <w:r>
        <w:t>статический</w:t>
      </w:r>
      <w:r w:rsidRPr="003B625B">
        <w:rPr>
          <w:lang w:val="en-US"/>
        </w:rPr>
        <w:t xml:space="preserve"> </w:t>
      </w:r>
      <w:r>
        <w:t>класс</w:t>
      </w:r>
      <w:r w:rsidRPr="003B625B">
        <w:rPr>
          <w:lang w:val="en-US"/>
        </w:rPr>
        <w:t xml:space="preserve"> </w:t>
      </w:r>
      <w:r w:rsidRPr="0055441C">
        <w:rPr>
          <w:rStyle w:val="af5"/>
        </w:rPr>
        <w:t>ConfigurationManager</w:t>
      </w:r>
      <w:r w:rsidRPr="003B625B">
        <w:rPr>
          <w:lang w:val="en-US"/>
        </w:rPr>
        <w:t xml:space="preserve"> </w:t>
      </w:r>
      <w:r>
        <w:t>из</w:t>
      </w:r>
      <w:r w:rsidRPr="003B625B">
        <w:rPr>
          <w:lang w:val="en-US"/>
        </w:rPr>
        <w:t xml:space="preserve"> </w:t>
      </w:r>
      <w:r>
        <w:t>пространства</w:t>
      </w:r>
      <w:r w:rsidRPr="003B625B">
        <w:rPr>
          <w:lang w:val="en-US"/>
        </w:rPr>
        <w:t xml:space="preserve"> </w:t>
      </w:r>
      <w:r>
        <w:t>имён</w:t>
      </w:r>
      <w:r w:rsidRPr="003B625B">
        <w:rPr>
          <w:lang w:val="en-US"/>
        </w:rPr>
        <w:t xml:space="preserve"> </w:t>
      </w:r>
      <w:r w:rsidRPr="003B625B">
        <w:rPr>
          <w:rStyle w:val="a9"/>
          <w:lang w:val="en-US"/>
        </w:rPr>
        <w:t>System.Configuration</w:t>
      </w:r>
      <w:r w:rsidR="00D35F3B">
        <w:rPr>
          <w:rStyle w:val="ae"/>
          <w:lang w:val="en-US"/>
        </w:rPr>
        <w:footnoteReference w:id="31"/>
      </w:r>
      <w:r w:rsidRPr="003B625B">
        <w:rPr>
          <w:lang w:val="en-US"/>
        </w:rPr>
        <w:t xml:space="preserve"> (</w:t>
      </w:r>
      <w:r>
        <w:t>сборка</w:t>
      </w:r>
      <w:r w:rsidRPr="003B625B">
        <w:rPr>
          <w:lang w:val="en-US"/>
        </w:rPr>
        <w:t xml:space="preserve"> </w:t>
      </w:r>
      <w:r w:rsidRPr="003B625B">
        <w:rPr>
          <w:rStyle w:val="a9"/>
          <w:lang w:val="en-US"/>
        </w:rPr>
        <w:t>System.Configuration.dll</w:t>
      </w:r>
      <w:r w:rsidRPr="003B625B">
        <w:rPr>
          <w:lang w:val="en-US"/>
        </w:rPr>
        <w:t xml:space="preserve">). </w:t>
      </w:r>
      <w:r>
        <w:t>Класс имеет следующие элементы:</w:t>
      </w:r>
    </w:p>
    <w:p w:rsidR="005C23DB" w:rsidRDefault="00D35F3B" w:rsidP="005C23DB">
      <w:r w:rsidRPr="00D35F3B">
        <w:t xml:space="preserve">1. </w:t>
      </w:r>
      <w:r w:rsidR="005C23DB" w:rsidRPr="00D35F3B">
        <w:rPr>
          <w:rStyle w:val="a9"/>
        </w:rPr>
        <w:t>AppSettings</w:t>
      </w:r>
      <w:r w:rsidR="005C23DB">
        <w:t xml:space="preserve"> </w:t>
      </w:r>
      <w:r w:rsidRPr="00D35F3B">
        <w:t>–</w:t>
      </w:r>
      <w:r w:rsidR="005C23DB">
        <w:t xml:space="preserve"> коллекция-словарь пользовательских параметров;</w:t>
      </w:r>
    </w:p>
    <w:p w:rsidR="005C23DB" w:rsidRDefault="00D35F3B" w:rsidP="005C23DB">
      <w:r w:rsidRPr="00D35F3B">
        <w:t xml:space="preserve">2. </w:t>
      </w:r>
      <w:r w:rsidR="005C23DB" w:rsidRPr="00D35F3B">
        <w:rPr>
          <w:rStyle w:val="a9"/>
        </w:rPr>
        <w:t>ConnectionStrings</w:t>
      </w:r>
      <w:r w:rsidR="005C23DB">
        <w:t xml:space="preserve"> </w:t>
      </w:r>
      <w:r w:rsidRPr="00D35F3B">
        <w:t>–</w:t>
      </w:r>
      <w:r w:rsidR="005C23DB">
        <w:t xml:space="preserve"> словарь строк подключения к источникам данных;</w:t>
      </w:r>
    </w:p>
    <w:p w:rsidR="005C23DB" w:rsidRDefault="00D35F3B" w:rsidP="005C23DB">
      <w:r w:rsidRPr="00D35F3B">
        <w:t xml:space="preserve">3. </w:t>
      </w:r>
      <w:r w:rsidR="005C23DB" w:rsidRPr="00D35F3B">
        <w:rPr>
          <w:rStyle w:val="a9"/>
        </w:rPr>
        <w:t>GetSection()</w:t>
      </w:r>
      <w:r w:rsidR="005C23DB">
        <w:t xml:space="preserve"> </w:t>
      </w:r>
      <w:r w:rsidRPr="00D35F3B">
        <w:t>–</w:t>
      </w:r>
      <w:r w:rsidR="005C23DB">
        <w:t xml:space="preserve"> извлекает указанный раздел конфигурации;</w:t>
      </w:r>
    </w:p>
    <w:p w:rsidR="005C23DB" w:rsidRDefault="00D35F3B" w:rsidP="005C23DB">
      <w:r w:rsidRPr="00D35F3B">
        <w:t xml:space="preserve">4. </w:t>
      </w:r>
      <w:r w:rsidR="005C23DB" w:rsidRPr="00D35F3B">
        <w:rPr>
          <w:rStyle w:val="a9"/>
        </w:rPr>
        <w:t>OpenExeConfiguration()</w:t>
      </w:r>
      <w:r w:rsidR="005C23DB">
        <w:t xml:space="preserve"> </w:t>
      </w:r>
      <w:r w:rsidRPr="00D35F3B">
        <w:t>–</w:t>
      </w:r>
      <w:r w:rsidR="005C23DB">
        <w:t xml:space="preserve"> открывает файл конфигурации</w:t>
      </w:r>
      <w:r>
        <w:t xml:space="preserve"> указанной сборки</w:t>
      </w:r>
      <w:r w:rsidR="005C23DB">
        <w:t xml:space="preserve"> в </w:t>
      </w:r>
      <w:r>
        <w:t>виде</w:t>
      </w:r>
      <w:r w:rsidR="005C23DB">
        <w:t xml:space="preserve"> объекта </w:t>
      </w:r>
      <w:r w:rsidR="005C23DB" w:rsidRPr="00D35F3B">
        <w:rPr>
          <w:rStyle w:val="af5"/>
        </w:rPr>
        <w:t>Configuration</w:t>
      </w:r>
      <w:r w:rsidR="005C23DB">
        <w:t>;</w:t>
      </w:r>
    </w:p>
    <w:p w:rsidR="005C23DB" w:rsidRPr="000170D1" w:rsidRDefault="00D35F3B" w:rsidP="005C23DB">
      <w:pPr>
        <w:rPr>
          <w:lang w:val="en-US"/>
        </w:rPr>
      </w:pPr>
      <w:r>
        <w:rPr>
          <w:lang w:val="en-US"/>
        </w:rPr>
        <w:t xml:space="preserve">5. </w:t>
      </w:r>
      <w:r w:rsidR="005C23DB" w:rsidRPr="003B625B">
        <w:rPr>
          <w:rStyle w:val="a9"/>
          <w:lang w:val="en-US"/>
        </w:rPr>
        <w:t>OpenMachineConfiguration()</w:t>
      </w:r>
      <w:r w:rsidR="005C23DB" w:rsidRPr="000170D1">
        <w:rPr>
          <w:lang w:val="en-US"/>
        </w:rPr>
        <w:t xml:space="preserve"> </w:t>
      </w:r>
      <w:r>
        <w:rPr>
          <w:lang w:val="en-US"/>
        </w:rPr>
        <w:t>–</w:t>
      </w:r>
      <w:r w:rsidR="005C23DB" w:rsidRPr="000170D1">
        <w:rPr>
          <w:lang w:val="en-US"/>
        </w:rPr>
        <w:t xml:space="preserve"> </w:t>
      </w:r>
      <w:r w:rsidR="005C23DB">
        <w:t>открывает</w:t>
      </w:r>
      <w:r w:rsidR="005C23DB" w:rsidRPr="000170D1">
        <w:rPr>
          <w:lang w:val="en-US"/>
        </w:rPr>
        <w:t xml:space="preserve"> </w:t>
      </w:r>
      <w:r w:rsidR="005C23DB">
        <w:t>файл</w:t>
      </w:r>
      <w:r w:rsidR="005C23DB" w:rsidRPr="000170D1">
        <w:rPr>
          <w:lang w:val="en-US"/>
        </w:rPr>
        <w:t xml:space="preserve"> </w:t>
      </w:r>
      <w:r w:rsidR="005C23DB" w:rsidRPr="003B625B">
        <w:rPr>
          <w:rStyle w:val="a9"/>
          <w:lang w:val="en-US"/>
        </w:rPr>
        <w:t>machine.config</w:t>
      </w:r>
      <w:r w:rsidR="005C23DB" w:rsidRPr="000170D1">
        <w:rPr>
          <w:lang w:val="en-US"/>
        </w:rPr>
        <w:t>;</w:t>
      </w:r>
    </w:p>
    <w:p w:rsidR="005C23DB" w:rsidRDefault="00D35F3B" w:rsidP="005C23DB">
      <w:r w:rsidRPr="00D35F3B">
        <w:t xml:space="preserve">6. </w:t>
      </w:r>
      <w:r w:rsidR="005C23DB" w:rsidRPr="00D35F3B">
        <w:rPr>
          <w:rStyle w:val="a9"/>
        </w:rPr>
        <w:t>RefreshSection()</w:t>
      </w:r>
      <w:r w:rsidR="005C23DB">
        <w:t xml:space="preserve"> </w:t>
      </w:r>
      <w:r w:rsidRPr="00D35F3B">
        <w:t>–</w:t>
      </w:r>
      <w:r w:rsidR="005C23DB">
        <w:t xml:space="preserve"> перечитывает указанный раздел конфигурации.</w:t>
      </w:r>
    </w:p>
    <w:p w:rsidR="005C23DB" w:rsidRDefault="005C23DB" w:rsidP="005C23DB">
      <w:r>
        <w:t xml:space="preserve">Покажем пример работы с коллекцией данных </w:t>
      </w:r>
      <w:r w:rsidRPr="00D35F3B">
        <w:rPr>
          <w:rStyle w:val="af6"/>
          <w:lang w:val="ru-RU"/>
        </w:rPr>
        <w:t>&lt;</w:t>
      </w:r>
      <w:r w:rsidRPr="00D35F3B">
        <w:rPr>
          <w:rStyle w:val="af7"/>
        </w:rPr>
        <w:t>appSettings</w:t>
      </w:r>
      <w:r w:rsidRPr="00D35F3B">
        <w:rPr>
          <w:rStyle w:val="af6"/>
          <w:lang w:val="ru-RU"/>
        </w:rPr>
        <w:t>&gt;</w:t>
      </w:r>
      <w:r>
        <w:t xml:space="preserve"> и пользовательским разделом конфигурации</w:t>
      </w:r>
      <w:r w:rsidR="00D35F3B" w:rsidRPr="00D35F3B">
        <w:t xml:space="preserve"> </w:t>
      </w:r>
      <w:r w:rsidR="00D35F3B">
        <w:t xml:space="preserve">при помощи </w:t>
      </w:r>
      <w:r w:rsidR="00D35F3B" w:rsidRPr="0055441C">
        <w:rPr>
          <w:rStyle w:val="af5"/>
        </w:rPr>
        <w:t>ConfigurationManager</w:t>
      </w:r>
      <w:r>
        <w:t>:</w:t>
      </w:r>
    </w:p>
    <w:p w:rsidR="005C23DB" w:rsidRPr="000170D1" w:rsidRDefault="005C23DB" w:rsidP="0059027C">
      <w:pPr>
        <w:pStyle w:val="a4"/>
      </w:pPr>
      <w:r w:rsidRPr="00D35F3B">
        <w:rPr>
          <w:rStyle w:val="af6"/>
        </w:rPr>
        <w:lastRenderedPageBreak/>
        <w:t>string</w:t>
      </w:r>
      <w:r w:rsidR="00D35F3B">
        <w:t xml:space="preserve"> name</w:t>
      </w:r>
      <w:r w:rsidRPr="000170D1">
        <w:t xml:space="preserve"> = </w:t>
      </w:r>
      <w:r w:rsidRPr="00D35F3B">
        <w:rPr>
          <w:rStyle w:val="af5"/>
        </w:rPr>
        <w:t>ConfigurationManager</w:t>
      </w:r>
      <w:r w:rsidRPr="000170D1">
        <w:t>.AppSettings[</w:t>
      </w:r>
      <w:r w:rsidRPr="00D35F3B">
        <w:rPr>
          <w:rStyle w:val="af7"/>
        </w:rPr>
        <w:t>"company"</w:t>
      </w:r>
      <w:r w:rsidRPr="000170D1">
        <w:t>];</w:t>
      </w:r>
    </w:p>
    <w:p w:rsidR="00D35F3B" w:rsidRDefault="00D35F3B" w:rsidP="0059027C">
      <w:pPr>
        <w:pStyle w:val="a4"/>
        <w:rPr>
          <w:rStyle w:val="af6"/>
        </w:rPr>
      </w:pPr>
    </w:p>
    <w:p w:rsidR="005C23DB" w:rsidRPr="000170D1" w:rsidRDefault="005C23DB" w:rsidP="0059027C">
      <w:pPr>
        <w:pStyle w:val="a4"/>
      </w:pPr>
      <w:r w:rsidRPr="00D35F3B">
        <w:rPr>
          <w:rStyle w:val="af6"/>
        </w:rPr>
        <w:t>var</w:t>
      </w:r>
      <w:r w:rsidR="00D35F3B">
        <w:t xml:space="preserve"> s</w:t>
      </w:r>
      <w:r w:rsidRPr="000170D1">
        <w:t xml:space="preserve"> = (</w:t>
      </w:r>
      <w:r w:rsidRPr="00D35F3B">
        <w:rPr>
          <w:rStyle w:val="af5"/>
        </w:rPr>
        <w:t>CustomConfig</w:t>
      </w:r>
      <w:r w:rsidRPr="000170D1">
        <w:t>) ConfigurationManager.GetSection(</w:t>
      </w:r>
      <w:r w:rsidRPr="00D35F3B">
        <w:rPr>
          <w:rStyle w:val="af7"/>
        </w:rPr>
        <w:t>"custom"</w:t>
      </w:r>
      <w:r w:rsidRPr="000170D1">
        <w:t>);</w:t>
      </w:r>
    </w:p>
    <w:p w:rsidR="005C23DB" w:rsidRPr="000170D1" w:rsidRDefault="005C23DB" w:rsidP="0059027C">
      <w:pPr>
        <w:pStyle w:val="a4"/>
      </w:pPr>
      <w:r w:rsidRPr="00D35F3B">
        <w:rPr>
          <w:rStyle w:val="af6"/>
        </w:rPr>
        <w:t>string</w:t>
      </w:r>
      <w:r w:rsidRPr="000170D1">
        <w:t xml:space="preserve"> company = s.Copyright.Company;</w:t>
      </w:r>
    </w:p>
    <w:p w:rsidR="005C23DB" w:rsidRDefault="005C23DB" w:rsidP="0059027C">
      <w:pPr>
        <w:pStyle w:val="a4"/>
      </w:pPr>
      <w:r w:rsidRPr="00D35F3B">
        <w:rPr>
          <w:rStyle w:val="af6"/>
        </w:rPr>
        <w:t>int</w:t>
      </w:r>
      <w:r w:rsidRPr="000170D1">
        <w:t xml:space="preserve"> year = s.Copyright.Year;</w:t>
      </w:r>
    </w:p>
    <w:p w:rsidR="00D35F3B" w:rsidRPr="000170D1" w:rsidRDefault="005C23DB" w:rsidP="0059027C">
      <w:pPr>
        <w:pStyle w:val="a4"/>
      </w:pPr>
      <w:r w:rsidRPr="00D35F3B">
        <w:rPr>
          <w:rStyle w:val="af5"/>
        </w:rPr>
        <w:t>Console</w:t>
      </w:r>
      <w:r w:rsidRPr="000170D1">
        <w:t>.WriteLine(</w:t>
      </w:r>
      <w:r w:rsidRPr="00D35F3B">
        <w:rPr>
          <w:rStyle w:val="af7"/>
        </w:rPr>
        <w:t>"Copyright © {0} by {1}"</w:t>
      </w:r>
      <w:r w:rsidRPr="000170D1">
        <w:t>, year, company);</w:t>
      </w:r>
    </w:p>
    <w:p w:rsidR="005C23DB" w:rsidRDefault="005C23DB" w:rsidP="005C23DB">
      <w:r>
        <w:t>Метод</w:t>
      </w:r>
      <w:r w:rsidRPr="000170D1">
        <w:rPr>
          <w:lang w:val="en-US"/>
        </w:rPr>
        <w:t xml:space="preserve"> </w:t>
      </w:r>
      <w:r w:rsidRPr="0055441C">
        <w:rPr>
          <w:rStyle w:val="af5"/>
        </w:rPr>
        <w:t>ConfigurationManager</w:t>
      </w:r>
      <w:r w:rsidRPr="00D35F3B">
        <w:rPr>
          <w:rStyle w:val="a9"/>
          <w:lang w:val="en-US"/>
        </w:rPr>
        <w:t>.OpenExeConfiguration()</w:t>
      </w:r>
      <w:r w:rsidRPr="000170D1">
        <w:rPr>
          <w:lang w:val="en-US"/>
        </w:rPr>
        <w:t xml:space="preserve"> </w:t>
      </w:r>
      <w:r>
        <w:t>позволяет</w:t>
      </w:r>
      <w:r w:rsidRPr="000170D1">
        <w:rPr>
          <w:lang w:val="en-US"/>
        </w:rPr>
        <w:t xml:space="preserve"> </w:t>
      </w:r>
      <w:r>
        <w:t>загрузить</w:t>
      </w:r>
      <w:r w:rsidRPr="000170D1">
        <w:rPr>
          <w:lang w:val="en-US"/>
        </w:rPr>
        <w:t xml:space="preserve"> </w:t>
      </w:r>
      <w:r>
        <w:t>конфигурацию</w:t>
      </w:r>
      <w:r w:rsidRPr="000170D1">
        <w:rPr>
          <w:lang w:val="en-US"/>
        </w:rPr>
        <w:t xml:space="preserve"> </w:t>
      </w:r>
      <w:r>
        <w:t>заданной</w:t>
      </w:r>
      <w:r w:rsidRPr="000170D1">
        <w:rPr>
          <w:lang w:val="en-US"/>
        </w:rPr>
        <w:t xml:space="preserve"> </w:t>
      </w:r>
      <w:r>
        <w:t>сборки</w:t>
      </w:r>
      <w:r w:rsidRPr="000170D1">
        <w:rPr>
          <w:lang w:val="en-US"/>
        </w:rPr>
        <w:t xml:space="preserve"> </w:t>
      </w:r>
      <w:r>
        <w:t>в</w:t>
      </w:r>
      <w:r w:rsidRPr="000170D1">
        <w:rPr>
          <w:lang w:val="en-US"/>
        </w:rPr>
        <w:t xml:space="preserve"> </w:t>
      </w:r>
      <w:r>
        <w:t>виде</w:t>
      </w:r>
      <w:r w:rsidRPr="000170D1">
        <w:rPr>
          <w:lang w:val="en-US"/>
        </w:rPr>
        <w:t xml:space="preserve"> </w:t>
      </w:r>
      <w:r>
        <w:t>объекта</w:t>
      </w:r>
      <w:r w:rsidRPr="000170D1">
        <w:rPr>
          <w:lang w:val="en-US"/>
        </w:rPr>
        <w:t xml:space="preserve"> </w:t>
      </w:r>
      <w:r w:rsidRPr="0055441C">
        <w:rPr>
          <w:rStyle w:val="af5"/>
        </w:rPr>
        <w:t>Configuration</w:t>
      </w:r>
      <w:r w:rsidRPr="000170D1">
        <w:rPr>
          <w:lang w:val="en-US"/>
        </w:rPr>
        <w:t xml:space="preserve">. </w:t>
      </w:r>
      <w:r>
        <w:t>Это класс содержит коллекции, описывающие секции конфигурационного файла, а также методы для записи конфигурационного файла.</w:t>
      </w:r>
    </w:p>
    <w:p w:rsidR="005C23DB" w:rsidRPr="003B625B" w:rsidRDefault="005C23DB" w:rsidP="0059027C">
      <w:pPr>
        <w:pStyle w:val="a4"/>
        <w:rPr>
          <w:rStyle w:val="af4"/>
          <w:lang w:val="en-US"/>
        </w:rPr>
      </w:pPr>
      <w:r w:rsidRPr="003B625B">
        <w:rPr>
          <w:rStyle w:val="af4"/>
          <w:lang w:val="en-US"/>
        </w:rPr>
        <w:t xml:space="preserve">// </w:t>
      </w:r>
      <w:r w:rsidRPr="0055441C">
        <w:rPr>
          <w:rStyle w:val="af4"/>
        </w:rPr>
        <w:t>получаем</w:t>
      </w:r>
      <w:r w:rsidRPr="003B625B">
        <w:rPr>
          <w:rStyle w:val="af4"/>
          <w:lang w:val="en-US"/>
        </w:rPr>
        <w:t xml:space="preserve"> </w:t>
      </w:r>
      <w:r w:rsidRPr="0055441C">
        <w:rPr>
          <w:rStyle w:val="af4"/>
        </w:rPr>
        <w:t>конфигурацию</w:t>
      </w:r>
      <w:r w:rsidRPr="003B625B">
        <w:rPr>
          <w:rStyle w:val="af4"/>
          <w:lang w:val="en-US"/>
        </w:rPr>
        <w:t xml:space="preserve"> </w:t>
      </w:r>
      <w:r w:rsidRPr="0055441C">
        <w:rPr>
          <w:rStyle w:val="af4"/>
        </w:rPr>
        <w:t>сборки</w:t>
      </w:r>
      <w:r w:rsidRPr="003B625B">
        <w:rPr>
          <w:rStyle w:val="af4"/>
          <w:lang w:val="en-US"/>
        </w:rPr>
        <w:t xml:space="preserve"> common.exe</w:t>
      </w:r>
    </w:p>
    <w:p w:rsidR="005C23DB" w:rsidRPr="000170D1" w:rsidRDefault="005C23DB" w:rsidP="0059027C">
      <w:pPr>
        <w:pStyle w:val="a4"/>
      </w:pPr>
      <w:r w:rsidRPr="0055441C">
        <w:rPr>
          <w:rStyle w:val="af6"/>
        </w:rPr>
        <w:t>var</w:t>
      </w:r>
      <w:r w:rsidR="0055441C">
        <w:t xml:space="preserve"> cfg</w:t>
      </w:r>
      <w:r w:rsidRPr="000170D1">
        <w:t xml:space="preserve"> = </w:t>
      </w:r>
      <w:r w:rsidRPr="0055441C">
        <w:rPr>
          <w:rStyle w:val="af5"/>
        </w:rPr>
        <w:t>ConfigurationManager</w:t>
      </w:r>
      <w:r w:rsidRPr="000170D1">
        <w:t>.OpenExeConfiguration(</w:t>
      </w:r>
      <w:r w:rsidRPr="0055441C">
        <w:rPr>
          <w:rStyle w:val="af7"/>
        </w:rPr>
        <w:t>"common.exe"</w:t>
      </w:r>
      <w:r w:rsidRPr="000170D1">
        <w:t>);</w:t>
      </w:r>
    </w:p>
    <w:p w:rsidR="00D35F3B" w:rsidRDefault="00D35F3B" w:rsidP="0059027C">
      <w:pPr>
        <w:pStyle w:val="a4"/>
        <w:rPr>
          <w:rStyle w:val="af4"/>
          <w:lang w:val="en-US"/>
        </w:rPr>
      </w:pPr>
    </w:p>
    <w:p w:rsidR="005C23DB" w:rsidRPr="0055441C" w:rsidRDefault="005C23DB" w:rsidP="0059027C">
      <w:pPr>
        <w:pStyle w:val="a4"/>
        <w:rPr>
          <w:rStyle w:val="af4"/>
        </w:rPr>
      </w:pPr>
      <w:r w:rsidRPr="0055441C">
        <w:rPr>
          <w:rStyle w:val="af4"/>
        </w:rPr>
        <w:t>// находим секцию и изменяем данные в ней</w:t>
      </w:r>
    </w:p>
    <w:p w:rsidR="005C23DB" w:rsidRPr="000170D1" w:rsidRDefault="005C23DB" w:rsidP="0059027C">
      <w:pPr>
        <w:pStyle w:val="a4"/>
      </w:pPr>
      <w:r w:rsidRPr="0055441C">
        <w:rPr>
          <w:rStyle w:val="af6"/>
        </w:rPr>
        <w:t>var</w:t>
      </w:r>
      <w:r w:rsidRPr="000170D1">
        <w:t xml:space="preserve"> section = (</w:t>
      </w:r>
      <w:r w:rsidRPr="0055441C">
        <w:rPr>
          <w:rStyle w:val="af5"/>
        </w:rPr>
        <w:t>CustomConfig</w:t>
      </w:r>
      <w:r w:rsidRPr="000170D1">
        <w:t>) cfg.Sections[</w:t>
      </w:r>
      <w:r w:rsidRPr="0055441C">
        <w:rPr>
          <w:rStyle w:val="af7"/>
        </w:rPr>
        <w:t>"custom"</w:t>
      </w:r>
      <w:r w:rsidRPr="000170D1">
        <w:t>];</w:t>
      </w:r>
    </w:p>
    <w:p w:rsidR="005C23DB" w:rsidRPr="000170D1" w:rsidRDefault="005C23DB" w:rsidP="0059027C">
      <w:pPr>
        <w:pStyle w:val="a4"/>
      </w:pPr>
      <w:r w:rsidRPr="000170D1">
        <w:t>section.Copyright.Year = 201</w:t>
      </w:r>
      <w:r w:rsidR="0055441C">
        <w:t>3</w:t>
      </w:r>
      <w:r w:rsidRPr="000170D1">
        <w:t>;</w:t>
      </w:r>
    </w:p>
    <w:p w:rsidR="00D35F3B" w:rsidRDefault="00D35F3B" w:rsidP="0059027C">
      <w:pPr>
        <w:pStyle w:val="a4"/>
        <w:rPr>
          <w:rStyle w:val="af4"/>
          <w:lang w:val="en-US"/>
        </w:rPr>
      </w:pPr>
    </w:p>
    <w:p w:rsidR="005C23DB" w:rsidRPr="003B625B" w:rsidRDefault="005C23DB" w:rsidP="0059027C">
      <w:pPr>
        <w:pStyle w:val="a4"/>
        <w:rPr>
          <w:rStyle w:val="af4"/>
          <w:lang w:val="en-US"/>
        </w:rPr>
      </w:pPr>
      <w:r w:rsidRPr="003B625B">
        <w:rPr>
          <w:rStyle w:val="af4"/>
          <w:lang w:val="en-US"/>
        </w:rPr>
        <w:t xml:space="preserve">// </w:t>
      </w:r>
      <w:r w:rsidRPr="0055441C">
        <w:rPr>
          <w:rStyle w:val="af4"/>
        </w:rPr>
        <w:t>обновляем</w:t>
      </w:r>
      <w:r w:rsidRPr="003B625B">
        <w:rPr>
          <w:rStyle w:val="af4"/>
          <w:lang w:val="en-US"/>
        </w:rPr>
        <w:t xml:space="preserve"> </w:t>
      </w:r>
      <w:r w:rsidRPr="0055441C">
        <w:rPr>
          <w:rStyle w:val="af4"/>
        </w:rPr>
        <w:t>конфигурацию</w:t>
      </w:r>
    </w:p>
    <w:p w:rsidR="005C23DB" w:rsidRPr="000170D1" w:rsidRDefault="005C23DB" w:rsidP="0059027C">
      <w:pPr>
        <w:pStyle w:val="a4"/>
      </w:pPr>
      <w:r w:rsidRPr="000170D1">
        <w:t>cfg.Save();</w:t>
      </w:r>
    </w:p>
    <w:p w:rsidR="005C23DB" w:rsidRDefault="005C23DB" w:rsidP="005C23DB">
      <w:r>
        <w:t xml:space="preserve">При работе в Visual Studio </w:t>
      </w:r>
      <w:r w:rsidR="003049FA">
        <w:t xml:space="preserve">можно создать так называемые </w:t>
      </w:r>
      <w:r w:rsidR="003049FA" w:rsidRPr="003049FA">
        <w:rPr>
          <w:rStyle w:val="a8"/>
        </w:rPr>
        <w:t>пользовательские настройки</w:t>
      </w:r>
      <w:r w:rsidR="003049FA">
        <w:t xml:space="preserve">. Для этого используется окно </w:t>
      </w:r>
      <w:r>
        <w:t>свойств проекта (</w:t>
      </w:r>
      <w:r w:rsidRPr="0055441C">
        <w:rPr>
          <w:rStyle w:val="a9"/>
        </w:rPr>
        <w:t>Project | Properties | Settings</w:t>
      </w:r>
      <w:r>
        <w:t>). Для каждого параметра указывается имя, тип и область видимости</w:t>
      </w:r>
      <w:r w:rsidR="00D16833">
        <w:t xml:space="preserve"> – </w:t>
      </w:r>
      <w:r>
        <w:t xml:space="preserve">глобальная или локальная </w:t>
      </w:r>
      <w:r w:rsidR="00D16833">
        <w:t>(</w:t>
      </w:r>
      <w:r>
        <w:t>для конкретного пользователя).</w:t>
      </w:r>
    </w:p>
    <w:p w:rsidR="005C23DB" w:rsidRDefault="00D16833" w:rsidP="00586C22">
      <w:pPr>
        <w:pStyle w:val="af"/>
      </w:pPr>
      <w:r>
        <w:rPr>
          <w:noProof/>
        </w:rPr>
        <w:drawing>
          <wp:inline distT="0" distB="0" distL="0" distR="0">
            <wp:extent cx="6145200" cy="326160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Config_VS2012.png"/>
                    <pic:cNvPicPr/>
                  </pic:nvPicPr>
                  <pic:blipFill>
                    <a:blip r:embed="rId20">
                      <a:extLst>
                        <a:ext uri="{28A0092B-C50C-407E-A947-70E740481C1C}">
                          <a14:useLocalDpi xmlns:a14="http://schemas.microsoft.com/office/drawing/2010/main" val="0"/>
                        </a:ext>
                      </a:extLst>
                    </a:blip>
                    <a:stretch>
                      <a:fillRect/>
                    </a:stretch>
                  </pic:blipFill>
                  <pic:spPr>
                    <a:xfrm>
                      <a:off x="0" y="0"/>
                      <a:ext cx="6145200" cy="3261600"/>
                    </a:xfrm>
                    <a:prstGeom prst="rect">
                      <a:avLst/>
                    </a:prstGeom>
                  </pic:spPr>
                </pic:pic>
              </a:graphicData>
            </a:graphic>
          </wp:inline>
        </w:drawing>
      </w:r>
    </w:p>
    <w:p w:rsidR="005C23DB" w:rsidRDefault="005C23DB" w:rsidP="00586C22">
      <w:pPr>
        <w:pStyle w:val="af"/>
      </w:pPr>
      <w:r>
        <w:t xml:space="preserve">Рис. 12. Редактирование </w:t>
      </w:r>
      <w:r w:rsidR="00D16833">
        <w:t>пользовательских настроек</w:t>
      </w:r>
      <w:r>
        <w:t>.</w:t>
      </w:r>
    </w:p>
    <w:p w:rsidR="005C23DB" w:rsidRDefault="005C23DB" w:rsidP="005C23DB">
      <w:r>
        <w:t xml:space="preserve">Visual Studio </w:t>
      </w:r>
      <w:r w:rsidR="00D16833">
        <w:t xml:space="preserve">автоматически </w:t>
      </w:r>
      <w:r>
        <w:t xml:space="preserve">генерирует для работы с </w:t>
      </w:r>
      <w:r w:rsidR="00D16833">
        <w:t xml:space="preserve">пользовательскими </w:t>
      </w:r>
      <w:r>
        <w:t xml:space="preserve">настройками класс </w:t>
      </w:r>
      <w:r w:rsidRPr="0055441C">
        <w:rPr>
          <w:rStyle w:val="af5"/>
        </w:rPr>
        <w:t>Settings</w:t>
      </w:r>
      <w:r>
        <w:t xml:space="preserve">, размещённый в подпространстве имён </w:t>
      </w:r>
      <w:r w:rsidRPr="0055441C">
        <w:rPr>
          <w:rStyle w:val="a9"/>
        </w:rPr>
        <w:t>Properties</w:t>
      </w:r>
      <w:r>
        <w:t xml:space="preserve">. </w:t>
      </w:r>
      <w:r>
        <w:lastRenderedPageBreak/>
        <w:t xml:space="preserve">Параметры настройки доступны через свойство </w:t>
      </w:r>
      <w:r w:rsidRPr="0055441C">
        <w:rPr>
          <w:rStyle w:val="af5"/>
        </w:rPr>
        <w:t>Settings</w:t>
      </w:r>
      <w:r w:rsidRPr="0055441C">
        <w:rPr>
          <w:rStyle w:val="a9"/>
        </w:rPr>
        <w:t>.Default</w:t>
      </w:r>
      <w:r>
        <w:t>. Если у параметра локальная область видимости, его можно не только прочитать, но и изменить, а затем сохранить.</w:t>
      </w:r>
    </w:p>
    <w:p w:rsidR="005C23DB" w:rsidRPr="000170D1" w:rsidRDefault="005C23DB" w:rsidP="0059027C">
      <w:pPr>
        <w:pStyle w:val="a4"/>
      </w:pPr>
      <w:r w:rsidRPr="0055441C">
        <w:rPr>
          <w:rStyle w:val="af5"/>
        </w:rPr>
        <w:t>Console</w:t>
      </w:r>
      <w:r w:rsidRPr="000170D1">
        <w:t>.WriteLine(</w:t>
      </w:r>
      <w:r w:rsidRPr="0055441C">
        <w:rPr>
          <w:rStyle w:val="af5"/>
        </w:rPr>
        <w:t>Settings</w:t>
      </w:r>
      <w:r w:rsidRPr="000170D1">
        <w:t>.Default.Company);</w:t>
      </w:r>
    </w:p>
    <w:p w:rsidR="005C23DB" w:rsidRPr="000170D1" w:rsidRDefault="005C23DB" w:rsidP="0059027C">
      <w:pPr>
        <w:pStyle w:val="a4"/>
      </w:pPr>
      <w:r w:rsidRPr="0055441C">
        <w:rPr>
          <w:rStyle w:val="af5"/>
        </w:rPr>
        <w:t>Console</w:t>
      </w:r>
      <w:r w:rsidRPr="000170D1">
        <w:t>.WriteLine(</w:t>
      </w:r>
      <w:r w:rsidRPr="0055441C">
        <w:rPr>
          <w:rStyle w:val="af5"/>
        </w:rPr>
        <w:t>Settings</w:t>
      </w:r>
      <w:r w:rsidRPr="000170D1">
        <w:t>.Default.Year);</w:t>
      </w:r>
    </w:p>
    <w:p w:rsidR="005C23DB" w:rsidRPr="000170D1" w:rsidRDefault="005C23DB" w:rsidP="0059027C">
      <w:pPr>
        <w:pStyle w:val="a4"/>
      </w:pPr>
      <w:r w:rsidRPr="0055441C">
        <w:rPr>
          <w:rStyle w:val="af5"/>
        </w:rPr>
        <w:t>Settings</w:t>
      </w:r>
      <w:r w:rsidRPr="000170D1">
        <w:t>.Default.Year = 201</w:t>
      </w:r>
      <w:r w:rsidR="0055441C">
        <w:t>3</w:t>
      </w:r>
      <w:r w:rsidRPr="000170D1">
        <w:t>;</w:t>
      </w:r>
    </w:p>
    <w:p w:rsidR="005C23DB" w:rsidRPr="000170D1" w:rsidRDefault="005C23DB" w:rsidP="0059027C">
      <w:pPr>
        <w:pStyle w:val="a4"/>
      </w:pPr>
      <w:r w:rsidRPr="0055441C">
        <w:rPr>
          <w:rStyle w:val="af5"/>
        </w:rPr>
        <w:t>Settings</w:t>
      </w:r>
      <w:r w:rsidRPr="000170D1">
        <w:t>.Default.Save();</w:t>
      </w:r>
    </w:p>
    <w:p w:rsidR="005C23DB" w:rsidRDefault="00867622" w:rsidP="00867622">
      <w:pPr>
        <w:pStyle w:val="1"/>
      </w:pPr>
      <w:bookmarkStart w:id="38" w:name="_Toc348862516"/>
      <w:r w:rsidRPr="00505C31">
        <w:t>29</w:t>
      </w:r>
      <w:r>
        <w:t>. Диагностика и мониторинг</w:t>
      </w:r>
      <w:bookmarkEnd w:id="38"/>
    </w:p>
    <w:p w:rsidR="005C23DB" w:rsidRDefault="005C23DB" w:rsidP="005C23DB">
      <w:r>
        <w:t>Рассмотрим некоторые средства языка C# и платформы .NET, облегчающие диагностику проблем и мониторинг поведения приложения.</w:t>
      </w:r>
    </w:p>
    <w:p w:rsidR="005C23DB" w:rsidRDefault="005C23DB" w:rsidP="005C23DB">
      <w:r>
        <w:t xml:space="preserve">Описание средств диагностики начнём с </w:t>
      </w:r>
      <w:r w:rsidRPr="003B625B">
        <w:rPr>
          <w:rStyle w:val="a8"/>
        </w:rPr>
        <w:t>условной компиляции</w:t>
      </w:r>
      <w:r>
        <w:t xml:space="preserve">, выполняемой при помощи специальных директив препроцессора. Директива </w:t>
      </w:r>
      <w:r w:rsidRPr="0005576A">
        <w:rPr>
          <w:rStyle w:val="af6"/>
          <w:lang w:val="ru-RU"/>
        </w:rPr>
        <w:t>#</w:t>
      </w:r>
      <w:r w:rsidRPr="003B625B">
        <w:rPr>
          <w:rStyle w:val="af6"/>
        </w:rPr>
        <w:t>define</w:t>
      </w:r>
      <w:r>
        <w:t xml:space="preserve"> служит для перевода </w:t>
      </w:r>
      <w:r w:rsidRPr="003B625B">
        <w:rPr>
          <w:rStyle w:val="a8"/>
        </w:rPr>
        <w:t>символа условной компиляции</w:t>
      </w:r>
      <w:r>
        <w:t xml:space="preserve"> в состояние «определён». Символом условной компиляции может служить любой идентификатор или ключевое слово, за исключением </w:t>
      </w:r>
      <w:r w:rsidRPr="003B625B">
        <w:rPr>
          <w:rStyle w:val="af6"/>
        </w:rPr>
        <w:t>true</w:t>
      </w:r>
      <w:r>
        <w:t xml:space="preserve"> или </w:t>
      </w:r>
      <w:r w:rsidRPr="003B625B">
        <w:rPr>
          <w:rStyle w:val="af6"/>
        </w:rPr>
        <w:t>false</w:t>
      </w:r>
      <w:r>
        <w:t xml:space="preserve">. Директива </w:t>
      </w:r>
      <w:r w:rsidRPr="0005576A">
        <w:rPr>
          <w:rStyle w:val="af6"/>
          <w:lang w:val="ru-RU"/>
        </w:rPr>
        <w:t>#</w:t>
      </w:r>
      <w:r w:rsidRPr="003B625B">
        <w:rPr>
          <w:rStyle w:val="af6"/>
        </w:rPr>
        <w:t>undef</w:t>
      </w:r>
      <w:r>
        <w:t xml:space="preserve"> переключает символ условной компиляции в состояние «не определён». Обе директивы должны располагаться в самом начале файла с исходным кодом и могут повторяться произвольное количество раз.</w:t>
      </w:r>
    </w:p>
    <w:p w:rsidR="005C23DB" w:rsidRDefault="005C23DB" w:rsidP="005C23DB">
      <w:r>
        <w:t xml:space="preserve">Директивы </w:t>
      </w:r>
      <w:r w:rsidRPr="0005576A">
        <w:rPr>
          <w:rStyle w:val="af6"/>
          <w:lang w:val="ru-RU"/>
        </w:rPr>
        <w:t>#</w:t>
      </w:r>
      <w:r w:rsidRPr="003B625B">
        <w:rPr>
          <w:rStyle w:val="af6"/>
        </w:rPr>
        <w:t>if</w:t>
      </w:r>
      <w:r>
        <w:t xml:space="preserve"> и </w:t>
      </w:r>
      <w:r w:rsidRPr="0005576A">
        <w:rPr>
          <w:rStyle w:val="af6"/>
          <w:lang w:val="ru-RU"/>
        </w:rPr>
        <w:t>#</w:t>
      </w:r>
      <w:r w:rsidRPr="003B625B">
        <w:rPr>
          <w:rStyle w:val="af6"/>
        </w:rPr>
        <w:t>endif</w:t>
      </w:r>
      <w:r>
        <w:t xml:space="preserve"> позволяют задать в исходном коде регион, который компилируется, только если символ условной компиляции, указанный после </w:t>
      </w:r>
      <w:r w:rsidRPr="0005576A">
        <w:rPr>
          <w:rStyle w:val="af6"/>
          <w:lang w:val="ru-RU"/>
        </w:rPr>
        <w:t>#</w:t>
      </w:r>
      <w:r w:rsidRPr="003B625B">
        <w:rPr>
          <w:rStyle w:val="af6"/>
        </w:rPr>
        <w:t>if</w:t>
      </w:r>
      <w:r>
        <w:t>, определён.</w:t>
      </w:r>
    </w:p>
    <w:p w:rsidR="005C23DB" w:rsidRPr="000170D1" w:rsidRDefault="005C23DB" w:rsidP="0059027C">
      <w:pPr>
        <w:pStyle w:val="a4"/>
      </w:pPr>
      <w:r w:rsidRPr="003B625B">
        <w:rPr>
          <w:rStyle w:val="af6"/>
        </w:rPr>
        <w:t>#define</w:t>
      </w:r>
      <w:r w:rsidRPr="000170D1">
        <w:t xml:space="preserve"> TESTMODE</w:t>
      </w:r>
    </w:p>
    <w:p w:rsidR="005C23DB" w:rsidRPr="000170D1" w:rsidRDefault="005C23DB" w:rsidP="0059027C">
      <w:pPr>
        <w:pStyle w:val="a4"/>
      </w:pPr>
      <w:r w:rsidRPr="003B625B">
        <w:rPr>
          <w:rStyle w:val="af6"/>
        </w:rPr>
        <w:t>using</w:t>
      </w:r>
      <w:r w:rsidRPr="000170D1">
        <w:t xml:space="preserve"> System;</w:t>
      </w:r>
    </w:p>
    <w:p w:rsidR="005C23DB" w:rsidRPr="000170D1" w:rsidRDefault="005C23DB" w:rsidP="0059027C">
      <w:pPr>
        <w:pStyle w:val="a4"/>
      </w:pPr>
    </w:p>
    <w:p w:rsidR="005C23DB" w:rsidRPr="000170D1" w:rsidRDefault="005C23DB" w:rsidP="0059027C">
      <w:pPr>
        <w:pStyle w:val="a4"/>
      </w:pPr>
      <w:r w:rsidRPr="003B625B">
        <w:rPr>
          <w:rStyle w:val="af6"/>
        </w:rPr>
        <w:t>public class</w:t>
      </w:r>
      <w:r w:rsidRPr="000170D1">
        <w:t xml:space="preserve"> </w:t>
      </w:r>
      <w:r w:rsidRPr="003B625B">
        <w:rPr>
          <w:rStyle w:val="af5"/>
        </w:rPr>
        <w:t>Program</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003B625B" w:rsidRPr="003B625B">
        <w:rPr>
          <w:rStyle w:val="af6"/>
        </w:rPr>
        <w:t>public</w:t>
      </w:r>
      <w:r w:rsidRPr="003B625B">
        <w:rPr>
          <w:rStyle w:val="af6"/>
        </w:rPr>
        <w:t xml:space="preserve"> static void</w:t>
      </w:r>
      <w:r w:rsidRPr="000170D1">
        <w:t xml:space="preserve"> Main()</w:t>
      </w:r>
    </w:p>
    <w:p w:rsidR="005C23DB" w:rsidRPr="000170D1" w:rsidRDefault="005C23DB" w:rsidP="0059027C">
      <w:pPr>
        <w:pStyle w:val="a4"/>
      </w:pPr>
      <w:r w:rsidRPr="000170D1">
        <w:t xml:space="preserve">    {</w:t>
      </w:r>
    </w:p>
    <w:p w:rsidR="005C23DB" w:rsidRPr="000170D1" w:rsidRDefault="005C23DB" w:rsidP="0059027C">
      <w:pPr>
        <w:pStyle w:val="a4"/>
      </w:pPr>
      <w:r w:rsidRPr="003B625B">
        <w:rPr>
          <w:rStyle w:val="af6"/>
        </w:rPr>
        <w:t>#if</w:t>
      </w:r>
      <w:r w:rsidRPr="000170D1">
        <w:t xml:space="preserve"> TESTMODE</w:t>
      </w:r>
    </w:p>
    <w:p w:rsidR="005C23DB" w:rsidRPr="000170D1" w:rsidRDefault="005C23DB" w:rsidP="0059027C">
      <w:pPr>
        <w:pStyle w:val="a4"/>
      </w:pPr>
      <w:r w:rsidRPr="000170D1">
        <w:t xml:space="preserve">        </w:t>
      </w:r>
      <w:r w:rsidRPr="003B625B">
        <w:rPr>
          <w:rStyle w:val="af5"/>
        </w:rPr>
        <w:t>Console</w:t>
      </w:r>
      <w:r w:rsidRPr="000170D1">
        <w:t>.WriteLine(</w:t>
      </w:r>
      <w:r w:rsidRPr="003B625B">
        <w:rPr>
          <w:rStyle w:val="af7"/>
        </w:rPr>
        <w:t>"In test mode!"</w:t>
      </w:r>
      <w:r w:rsidRPr="000170D1">
        <w:t>);</w:t>
      </w:r>
    </w:p>
    <w:p w:rsidR="005C23DB" w:rsidRPr="005C6AE4" w:rsidRDefault="005C23DB" w:rsidP="0059027C">
      <w:pPr>
        <w:pStyle w:val="a4"/>
        <w:rPr>
          <w:lang w:val="ru-RU"/>
        </w:rPr>
      </w:pPr>
      <w:r w:rsidRPr="0005576A">
        <w:rPr>
          <w:rStyle w:val="af6"/>
          <w:lang w:val="ru-RU"/>
        </w:rPr>
        <w:t>#</w:t>
      </w:r>
      <w:r w:rsidRPr="003B625B">
        <w:rPr>
          <w:rStyle w:val="af6"/>
        </w:rPr>
        <w:t>endif</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 xml:space="preserve">Внутри региона </w:t>
      </w:r>
      <w:r w:rsidRPr="003B625B">
        <w:rPr>
          <w:rStyle w:val="af6"/>
          <w:lang w:val="ru-RU"/>
        </w:rPr>
        <w:t>#</w:t>
      </w:r>
      <w:r w:rsidRPr="003B625B">
        <w:rPr>
          <w:rStyle w:val="af6"/>
        </w:rPr>
        <w:t>if</w:t>
      </w:r>
      <w:r>
        <w:t xml:space="preserve"> – </w:t>
      </w:r>
      <w:r w:rsidRPr="003B625B">
        <w:rPr>
          <w:rStyle w:val="af6"/>
          <w:lang w:val="ru-RU"/>
        </w:rPr>
        <w:t>#</w:t>
      </w:r>
      <w:r w:rsidRPr="003B625B">
        <w:rPr>
          <w:rStyle w:val="af6"/>
        </w:rPr>
        <w:t>endif</w:t>
      </w:r>
      <w:r>
        <w:t xml:space="preserve"> можно применять директивы </w:t>
      </w:r>
      <w:r w:rsidRPr="003B625B">
        <w:rPr>
          <w:rStyle w:val="af6"/>
          <w:lang w:val="ru-RU"/>
        </w:rPr>
        <w:t>#</w:t>
      </w:r>
      <w:r w:rsidRPr="003B625B">
        <w:rPr>
          <w:rStyle w:val="af6"/>
        </w:rPr>
        <w:t>else</w:t>
      </w:r>
      <w:r>
        <w:t xml:space="preserve">, </w:t>
      </w:r>
      <w:r w:rsidRPr="003B625B">
        <w:rPr>
          <w:rStyle w:val="af6"/>
          <w:lang w:val="ru-RU"/>
        </w:rPr>
        <w:t>#</w:t>
      </w:r>
      <w:r w:rsidRPr="003B625B">
        <w:rPr>
          <w:rStyle w:val="af6"/>
        </w:rPr>
        <w:t>elif</w:t>
      </w:r>
      <w:r>
        <w:t xml:space="preserve"> (</w:t>
      </w:r>
      <w:r w:rsidR="003B625B">
        <w:t>это эквивалент</w:t>
      </w:r>
      <w:r>
        <w:t xml:space="preserve"> </w:t>
      </w:r>
      <w:r w:rsidRPr="0005576A">
        <w:rPr>
          <w:rStyle w:val="af6"/>
          <w:lang w:val="ru-RU"/>
        </w:rPr>
        <w:t>#</w:t>
      </w:r>
      <w:r w:rsidRPr="003B625B">
        <w:rPr>
          <w:rStyle w:val="af6"/>
        </w:rPr>
        <w:t>else</w:t>
      </w:r>
      <w:r w:rsidRPr="0005576A">
        <w:rPr>
          <w:rStyle w:val="af6"/>
          <w:lang w:val="ru-RU"/>
        </w:rPr>
        <w:t xml:space="preserve"> #</w:t>
      </w:r>
      <w:r w:rsidRPr="003B625B">
        <w:rPr>
          <w:rStyle w:val="af6"/>
        </w:rPr>
        <w:t>if</w:t>
      </w:r>
      <w:r>
        <w:t xml:space="preserve">), а символы условной компиляции после </w:t>
      </w:r>
      <w:r w:rsidRPr="0005576A">
        <w:rPr>
          <w:rStyle w:val="af6"/>
          <w:lang w:val="ru-RU"/>
        </w:rPr>
        <w:t>#</w:t>
      </w:r>
      <w:r w:rsidRPr="003B625B">
        <w:rPr>
          <w:rStyle w:val="af6"/>
        </w:rPr>
        <w:t>if</w:t>
      </w:r>
      <w:r>
        <w:t xml:space="preserve"> комбинировать при помощи операций </w:t>
      </w:r>
      <w:r w:rsidRPr="003B625B">
        <w:rPr>
          <w:rStyle w:val="a9"/>
        </w:rPr>
        <w:t>&amp;&amp;</w:t>
      </w:r>
      <w:r>
        <w:t xml:space="preserve">, </w:t>
      </w:r>
      <w:r w:rsidRPr="003B625B">
        <w:rPr>
          <w:rStyle w:val="a9"/>
        </w:rPr>
        <w:t>||</w:t>
      </w:r>
      <w:r>
        <w:t xml:space="preserve"> и </w:t>
      </w:r>
      <w:r w:rsidRPr="003B625B">
        <w:rPr>
          <w:rStyle w:val="a9"/>
        </w:rPr>
        <w:t>!</w:t>
      </w:r>
      <w:r>
        <w:t>.</w:t>
      </w:r>
    </w:p>
    <w:p w:rsidR="005C23DB" w:rsidRPr="000170D1" w:rsidRDefault="005C23DB" w:rsidP="0059027C">
      <w:pPr>
        <w:pStyle w:val="a4"/>
      </w:pPr>
      <w:r w:rsidRPr="003B625B">
        <w:rPr>
          <w:rStyle w:val="af6"/>
        </w:rPr>
        <w:t>#define</w:t>
      </w:r>
      <w:r w:rsidRPr="000170D1">
        <w:t xml:space="preserve"> TESTMODE</w:t>
      </w:r>
    </w:p>
    <w:p w:rsidR="005C23DB" w:rsidRPr="000170D1" w:rsidRDefault="005C23DB" w:rsidP="0059027C">
      <w:pPr>
        <w:pStyle w:val="a4"/>
      </w:pPr>
      <w:r w:rsidRPr="003B625B">
        <w:rPr>
          <w:rStyle w:val="af6"/>
        </w:rPr>
        <w:t>#define</w:t>
      </w:r>
      <w:r w:rsidRPr="000170D1">
        <w:t xml:space="preserve"> V2</w:t>
      </w:r>
    </w:p>
    <w:p w:rsidR="005C23DB" w:rsidRPr="000170D1" w:rsidRDefault="005C23DB" w:rsidP="0059027C">
      <w:pPr>
        <w:pStyle w:val="a4"/>
      </w:pPr>
    </w:p>
    <w:p w:rsidR="005C23DB" w:rsidRPr="000170D1" w:rsidRDefault="005C23DB" w:rsidP="0059027C">
      <w:pPr>
        <w:pStyle w:val="a4"/>
      </w:pPr>
      <w:r w:rsidRPr="003B625B">
        <w:rPr>
          <w:rStyle w:val="af6"/>
        </w:rPr>
        <w:t>using</w:t>
      </w:r>
      <w:r w:rsidRPr="000170D1">
        <w:t xml:space="preserve"> TestType = </w:t>
      </w:r>
    </w:p>
    <w:p w:rsidR="005C23DB" w:rsidRPr="000170D1" w:rsidRDefault="005C23DB" w:rsidP="0059027C">
      <w:pPr>
        <w:pStyle w:val="a4"/>
      </w:pPr>
      <w:r w:rsidRPr="003B625B">
        <w:rPr>
          <w:rStyle w:val="af6"/>
        </w:rPr>
        <w:t>#if</w:t>
      </w:r>
      <w:r w:rsidRPr="000170D1">
        <w:t xml:space="preserve"> V2 &amp;&amp; TESTMODE</w:t>
      </w:r>
    </w:p>
    <w:p w:rsidR="005C23DB" w:rsidRPr="000170D1" w:rsidRDefault="005C23DB" w:rsidP="0059027C">
      <w:pPr>
        <w:pStyle w:val="a4"/>
      </w:pPr>
      <w:r w:rsidRPr="000170D1">
        <w:t xml:space="preserve">    MyCompany.</w:t>
      </w:r>
      <w:r w:rsidRPr="003B625B">
        <w:rPr>
          <w:rStyle w:val="af5"/>
        </w:rPr>
        <w:t>GadgetV2</w:t>
      </w:r>
      <w:r w:rsidRPr="000170D1">
        <w:t>;</w:t>
      </w:r>
    </w:p>
    <w:p w:rsidR="005C23DB" w:rsidRPr="005C6AE4" w:rsidRDefault="005C23DB" w:rsidP="0059027C">
      <w:pPr>
        <w:pStyle w:val="a4"/>
        <w:rPr>
          <w:lang w:val="ru-RU"/>
        </w:rPr>
      </w:pPr>
      <w:r w:rsidRPr="0005576A">
        <w:rPr>
          <w:rStyle w:val="af6"/>
          <w:lang w:val="ru-RU"/>
        </w:rPr>
        <w:lastRenderedPageBreak/>
        <w:t>#</w:t>
      </w:r>
      <w:r w:rsidRPr="003B625B">
        <w:rPr>
          <w:rStyle w:val="af6"/>
        </w:rPr>
        <w:t>else</w:t>
      </w:r>
    </w:p>
    <w:p w:rsidR="005C23DB" w:rsidRPr="005C6AE4" w:rsidRDefault="005C23DB" w:rsidP="0059027C">
      <w:pPr>
        <w:pStyle w:val="a4"/>
        <w:rPr>
          <w:lang w:val="ru-RU"/>
        </w:rPr>
      </w:pPr>
      <w:r w:rsidRPr="005C6AE4">
        <w:rPr>
          <w:lang w:val="ru-RU"/>
        </w:rPr>
        <w:t xml:space="preserve">    </w:t>
      </w:r>
      <w:r>
        <w:t>MyCompany</w:t>
      </w:r>
      <w:r w:rsidRPr="005C6AE4">
        <w:rPr>
          <w:lang w:val="ru-RU"/>
        </w:rPr>
        <w:t>.</w:t>
      </w:r>
      <w:r w:rsidRPr="003B625B">
        <w:rPr>
          <w:rStyle w:val="af5"/>
        </w:rPr>
        <w:t>Gadget</w:t>
      </w:r>
      <w:r w:rsidRPr="005C6AE4">
        <w:rPr>
          <w:lang w:val="ru-RU"/>
        </w:rPr>
        <w:t>;</w:t>
      </w:r>
    </w:p>
    <w:p w:rsidR="005C23DB" w:rsidRPr="005C6AE4" w:rsidRDefault="005C23DB" w:rsidP="0059027C">
      <w:pPr>
        <w:pStyle w:val="a4"/>
        <w:rPr>
          <w:lang w:val="ru-RU"/>
        </w:rPr>
      </w:pPr>
      <w:r w:rsidRPr="0005576A">
        <w:rPr>
          <w:rStyle w:val="af6"/>
          <w:lang w:val="ru-RU"/>
        </w:rPr>
        <w:t>#</w:t>
      </w:r>
      <w:r w:rsidRPr="003B625B">
        <w:rPr>
          <w:rStyle w:val="af6"/>
        </w:rPr>
        <w:t>endif</w:t>
      </w:r>
    </w:p>
    <w:p w:rsidR="005C23DB" w:rsidRDefault="005C23DB" w:rsidP="005C23DB">
      <w:r>
        <w:t xml:space="preserve">Заметим, что символ условной компиляции можно определить не только с помощью </w:t>
      </w:r>
      <w:r w:rsidRPr="0005576A">
        <w:rPr>
          <w:rStyle w:val="af6"/>
          <w:lang w:val="ru-RU"/>
        </w:rPr>
        <w:t>#</w:t>
      </w:r>
      <w:r w:rsidRPr="003B625B">
        <w:rPr>
          <w:rStyle w:val="af6"/>
        </w:rPr>
        <w:t>define</w:t>
      </w:r>
      <w:r>
        <w:t xml:space="preserve">, но и указав ключ компилятора командной строки </w:t>
      </w:r>
      <w:r w:rsidRPr="003B625B">
        <w:rPr>
          <w:rStyle w:val="a9"/>
        </w:rPr>
        <w:t>/define</w:t>
      </w:r>
      <w:r>
        <w:t xml:space="preserve"> или используя окно свойств проекта в Visual Studio (в этих случаях символ считается определённым не в отдельном файле, а во всех файлах проекта). Visual Studio </w:t>
      </w:r>
      <w:r w:rsidR="003B625B">
        <w:t>назначает</w:t>
      </w:r>
      <w:r>
        <w:t xml:space="preserve"> в отладочной конфигурации проекта символы условной компиляции </w:t>
      </w:r>
      <w:r w:rsidRPr="003B625B">
        <w:rPr>
          <w:rStyle w:val="a9"/>
        </w:rPr>
        <w:t>DEBUG</w:t>
      </w:r>
      <w:r>
        <w:t xml:space="preserve"> и </w:t>
      </w:r>
      <w:r w:rsidRPr="003B625B">
        <w:rPr>
          <w:rStyle w:val="a9"/>
        </w:rPr>
        <w:t>TRACE</w:t>
      </w:r>
      <w:r>
        <w:t xml:space="preserve">, а в выпускной конфигурации – только символ </w:t>
      </w:r>
      <w:r w:rsidRPr="003B625B">
        <w:rPr>
          <w:rStyle w:val="a9"/>
        </w:rPr>
        <w:t>TRACE</w:t>
      </w:r>
      <w:r>
        <w:t>.</w:t>
      </w:r>
    </w:p>
    <w:p w:rsidR="005C23DB" w:rsidRDefault="005C23DB" w:rsidP="005C23DB">
      <w:r>
        <w:t xml:space="preserve">Метод класса или структуры, который возвращает значение </w:t>
      </w:r>
      <w:r w:rsidRPr="003B625B">
        <w:rPr>
          <w:rStyle w:val="af6"/>
        </w:rPr>
        <w:t>void</w:t>
      </w:r>
      <w:r>
        <w:t xml:space="preserve">, может быть помечен атрибутом </w:t>
      </w:r>
      <w:r w:rsidRPr="003B625B">
        <w:rPr>
          <w:rStyle w:val="a9"/>
        </w:rPr>
        <w:t>[</w:t>
      </w:r>
      <w:r w:rsidRPr="003B625B">
        <w:rPr>
          <w:rStyle w:val="af5"/>
        </w:rPr>
        <w:t>Conditional</w:t>
      </w:r>
      <w:r w:rsidRPr="003B625B">
        <w:rPr>
          <w:rStyle w:val="a9"/>
        </w:rPr>
        <w:t>]</w:t>
      </w:r>
      <w:r>
        <w:t xml:space="preserve"> с указанием символа условной компиляции. Если символ не определён, компилятор исключит из кода все вызовы помеченного метода.</w:t>
      </w:r>
    </w:p>
    <w:p w:rsidR="005C23DB" w:rsidRPr="000170D1" w:rsidRDefault="005C23DB" w:rsidP="0059027C">
      <w:pPr>
        <w:pStyle w:val="a4"/>
      </w:pPr>
      <w:r w:rsidRPr="000170D1">
        <w:t>[</w:t>
      </w:r>
      <w:r w:rsidRPr="003B625B">
        <w:rPr>
          <w:rStyle w:val="af5"/>
        </w:rPr>
        <w:t>Conditional</w:t>
      </w:r>
      <w:r w:rsidRPr="000170D1">
        <w:t>(</w:t>
      </w:r>
      <w:r w:rsidRPr="003B625B">
        <w:rPr>
          <w:rStyle w:val="af7"/>
        </w:rPr>
        <w:t>"TESTMODE"</w:t>
      </w:r>
      <w:r w:rsidRPr="000170D1">
        <w:t>)]</w:t>
      </w:r>
    </w:p>
    <w:p w:rsidR="005C23DB" w:rsidRPr="000170D1" w:rsidRDefault="005C23DB" w:rsidP="0059027C">
      <w:pPr>
        <w:pStyle w:val="a4"/>
      </w:pPr>
      <w:r w:rsidRPr="003B625B">
        <w:rPr>
          <w:rStyle w:val="af6"/>
        </w:rPr>
        <w:t>private void</w:t>
      </w:r>
      <w:r w:rsidRPr="000170D1">
        <w:t xml:space="preserve"> Write</w:t>
      </w:r>
      <w:r w:rsidR="003B625B">
        <w:t>In</w:t>
      </w:r>
      <w:r w:rsidRPr="000170D1">
        <w:t>Log(</w:t>
      </w:r>
      <w:r w:rsidRPr="003B625B">
        <w:rPr>
          <w:rStyle w:val="af6"/>
        </w:rPr>
        <w:t>string</w:t>
      </w:r>
      <w:r w:rsidRPr="000170D1">
        <w:t xml:space="preserve"> message)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3B625B">
        <w:rPr>
          <w:rStyle w:val="af5"/>
        </w:rPr>
        <w:t>Console</w:t>
      </w:r>
      <w:r w:rsidRPr="000170D1">
        <w:t>.WriteLine(message);</w:t>
      </w:r>
    </w:p>
    <w:p w:rsidR="005C23DB" w:rsidRPr="000170D1" w:rsidRDefault="005C23DB" w:rsidP="0059027C">
      <w:pPr>
        <w:pStyle w:val="a4"/>
      </w:pPr>
      <w:r w:rsidRPr="000170D1">
        <w:t>}</w:t>
      </w:r>
    </w:p>
    <w:p w:rsidR="005C23DB" w:rsidRDefault="005C23DB" w:rsidP="005C23DB">
      <w:r>
        <w:t>Атрибутом</w:t>
      </w:r>
      <w:r w:rsidRPr="0005576A">
        <w:rPr>
          <w:lang w:val="en-US"/>
        </w:rPr>
        <w:t xml:space="preserve"> </w:t>
      </w:r>
      <w:r w:rsidR="003B625B" w:rsidRPr="0005576A">
        <w:rPr>
          <w:rStyle w:val="a9"/>
          <w:lang w:val="en-US"/>
        </w:rPr>
        <w:t>[</w:t>
      </w:r>
      <w:r w:rsidR="003B625B" w:rsidRPr="003B625B">
        <w:rPr>
          <w:rStyle w:val="af5"/>
        </w:rPr>
        <w:t>Conditional</w:t>
      </w:r>
      <w:r w:rsidR="003B625B" w:rsidRPr="0005576A">
        <w:rPr>
          <w:rStyle w:val="a9"/>
          <w:lang w:val="en-US"/>
        </w:rPr>
        <w:t>]</w:t>
      </w:r>
      <w:r w:rsidRPr="0005576A">
        <w:rPr>
          <w:lang w:val="en-US"/>
        </w:rPr>
        <w:t xml:space="preserve"> </w:t>
      </w:r>
      <w:r>
        <w:t>может</w:t>
      </w:r>
      <w:r w:rsidRPr="0005576A">
        <w:rPr>
          <w:lang w:val="en-US"/>
        </w:rPr>
        <w:t xml:space="preserve"> </w:t>
      </w:r>
      <w:r>
        <w:t>быть</w:t>
      </w:r>
      <w:r w:rsidRPr="0005576A">
        <w:rPr>
          <w:lang w:val="en-US"/>
        </w:rPr>
        <w:t xml:space="preserve"> </w:t>
      </w:r>
      <w:r>
        <w:t>помечен</w:t>
      </w:r>
      <w:r w:rsidR="003B625B" w:rsidRPr="0005576A">
        <w:rPr>
          <w:lang w:val="en-US"/>
        </w:rPr>
        <w:t xml:space="preserve"> </w:t>
      </w:r>
      <w:r w:rsidR="003B625B">
        <w:t>и</w:t>
      </w:r>
      <w:r w:rsidRPr="0005576A">
        <w:rPr>
          <w:lang w:val="en-US"/>
        </w:rPr>
        <w:t xml:space="preserve"> </w:t>
      </w:r>
      <w:r>
        <w:t>класс</w:t>
      </w:r>
      <w:r w:rsidRPr="0005576A">
        <w:rPr>
          <w:lang w:val="en-US"/>
        </w:rPr>
        <w:t xml:space="preserve"> </w:t>
      </w:r>
      <w:r>
        <w:t>атрибута</w:t>
      </w:r>
      <w:r w:rsidRPr="0005576A">
        <w:rPr>
          <w:lang w:val="en-US"/>
        </w:rPr>
        <w:t xml:space="preserve">. </w:t>
      </w:r>
      <w:r>
        <w:t>В этом случае помеченный атрибут применяется к своей цели, только если указанный символ условной компиляции определён.</w:t>
      </w:r>
    </w:p>
    <w:p w:rsidR="005C23DB" w:rsidRDefault="005C23DB" w:rsidP="005C23DB">
      <w:r>
        <w:t xml:space="preserve">При мониторинге работы программы полезным оказывается возможность вывода и фиксации различных диагностических сообщений. Для этой цели можно применить статические классы </w:t>
      </w:r>
      <w:r w:rsidRPr="003B625B">
        <w:rPr>
          <w:rStyle w:val="af5"/>
        </w:rPr>
        <w:t>Debug</w:t>
      </w:r>
      <w:r>
        <w:t xml:space="preserve"> и </w:t>
      </w:r>
      <w:r w:rsidRPr="003B625B">
        <w:rPr>
          <w:rStyle w:val="af5"/>
        </w:rPr>
        <w:t>Trace</w:t>
      </w:r>
      <w:r>
        <w:t xml:space="preserve"> из пространства имён </w:t>
      </w:r>
      <w:r w:rsidRPr="003B625B">
        <w:rPr>
          <w:rStyle w:val="a9"/>
        </w:rPr>
        <w:t>System.Diagnostics</w:t>
      </w:r>
      <w:r>
        <w:t xml:space="preserve">. Эти классы похожи, но все методы класса </w:t>
      </w:r>
      <w:r w:rsidRPr="003B625B">
        <w:rPr>
          <w:rStyle w:val="af5"/>
        </w:rPr>
        <w:t>Debug</w:t>
      </w:r>
      <w:r>
        <w:t xml:space="preserve"> помечены атрибутом </w:t>
      </w:r>
      <w:r w:rsidRPr="003B625B">
        <w:rPr>
          <w:rStyle w:val="a9"/>
        </w:rPr>
        <w:t>[</w:t>
      </w:r>
      <w:r w:rsidRPr="003B625B">
        <w:rPr>
          <w:rStyle w:val="af5"/>
        </w:rPr>
        <w:t>Conditional</w:t>
      </w:r>
      <w:r w:rsidRPr="003B625B">
        <w:rPr>
          <w:rStyle w:val="a9"/>
        </w:rPr>
        <w:t>(</w:t>
      </w:r>
      <w:r w:rsidRPr="0005576A">
        <w:rPr>
          <w:rStyle w:val="af7"/>
          <w:lang w:val="ru-RU"/>
        </w:rPr>
        <w:t>"</w:t>
      </w:r>
      <w:r w:rsidRPr="003B625B">
        <w:rPr>
          <w:rStyle w:val="af7"/>
        </w:rPr>
        <w:t>DEBUG</w:t>
      </w:r>
      <w:r w:rsidRPr="0005576A">
        <w:rPr>
          <w:rStyle w:val="af7"/>
          <w:lang w:val="ru-RU"/>
        </w:rPr>
        <w:t>"</w:t>
      </w:r>
      <w:r w:rsidRPr="003B625B">
        <w:rPr>
          <w:rStyle w:val="a9"/>
        </w:rPr>
        <w:t>)]</w:t>
      </w:r>
      <w:r>
        <w:t xml:space="preserve">, а все методы класса </w:t>
      </w:r>
      <w:r w:rsidRPr="003B625B">
        <w:rPr>
          <w:rStyle w:val="af5"/>
        </w:rPr>
        <w:t>Trace</w:t>
      </w:r>
      <w:r>
        <w:t xml:space="preserve"> – атрибутом </w:t>
      </w:r>
      <w:r w:rsidRPr="003B625B">
        <w:rPr>
          <w:rStyle w:val="a9"/>
        </w:rPr>
        <w:t>[</w:t>
      </w:r>
      <w:r w:rsidRPr="003B625B">
        <w:rPr>
          <w:rStyle w:val="af5"/>
        </w:rPr>
        <w:t>Conditional</w:t>
      </w:r>
      <w:r w:rsidRPr="003B625B">
        <w:rPr>
          <w:rStyle w:val="a9"/>
        </w:rPr>
        <w:t>(</w:t>
      </w:r>
      <w:r w:rsidRPr="0005576A">
        <w:rPr>
          <w:rStyle w:val="af7"/>
          <w:lang w:val="ru-RU"/>
        </w:rPr>
        <w:t>"</w:t>
      </w:r>
      <w:r w:rsidRPr="003B625B">
        <w:rPr>
          <w:rStyle w:val="af7"/>
        </w:rPr>
        <w:t>TRACE</w:t>
      </w:r>
      <w:r w:rsidRPr="0005576A">
        <w:rPr>
          <w:rStyle w:val="af7"/>
          <w:lang w:val="ru-RU"/>
        </w:rPr>
        <w:t>"</w:t>
      </w:r>
      <w:r w:rsidRPr="003B625B">
        <w:rPr>
          <w:rStyle w:val="a9"/>
        </w:rPr>
        <w:t>)]</w:t>
      </w:r>
      <w:r>
        <w:t xml:space="preserve">. Классы </w:t>
      </w:r>
      <w:r w:rsidRPr="003B625B">
        <w:rPr>
          <w:rStyle w:val="af5"/>
        </w:rPr>
        <w:t>Debug</w:t>
      </w:r>
      <w:r>
        <w:t xml:space="preserve"> и </w:t>
      </w:r>
      <w:r w:rsidRPr="003B625B">
        <w:rPr>
          <w:rStyle w:val="af5"/>
        </w:rPr>
        <w:t>Trace</w:t>
      </w:r>
      <w:r>
        <w:t xml:space="preserve"> содержат статические методы вывода сообщений </w:t>
      </w:r>
      <w:r w:rsidRPr="003B625B">
        <w:rPr>
          <w:rStyle w:val="a9"/>
        </w:rPr>
        <w:t>Write()</w:t>
      </w:r>
      <w:r>
        <w:t xml:space="preserve">, </w:t>
      </w:r>
      <w:r w:rsidRPr="003B625B">
        <w:rPr>
          <w:rStyle w:val="a9"/>
        </w:rPr>
        <w:t>WriteLine()</w:t>
      </w:r>
      <w:r>
        <w:t xml:space="preserve">, </w:t>
      </w:r>
      <w:r w:rsidRPr="003B625B">
        <w:rPr>
          <w:rStyle w:val="a9"/>
        </w:rPr>
        <w:t>WriteIf()</w:t>
      </w:r>
      <w:r>
        <w:t xml:space="preserve">, </w:t>
      </w:r>
      <w:r w:rsidRPr="003B625B">
        <w:rPr>
          <w:rStyle w:val="a9"/>
        </w:rPr>
        <w:t>Fail()</w:t>
      </w:r>
      <w:r>
        <w:t xml:space="preserve"> и </w:t>
      </w:r>
      <w:r w:rsidRPr="003B625B">
        <w:rPr>
          <w:rStyle w:val="a9"/>
        </w:rPr>
        <w:t>Assert()</w:t>
      </w:r>
      <w:r>
        <w:t xml:space="preserve">. В классе </w:t>
      </w:r>
      <w:r w:rsidRPr="003B625B">
        <w:rPr>
          <w:rStyle w:val="af5"/>
        </w:rPr>
        <w:t>Trace</w:t>
      </w:r>
      <w:r>
        <w:t xml:space="preserve"> определены дополнительные методы </w:t>
      </w:r>
      <w:r w:rsidRPr="003B625B">
        <w:rPr>
          <w:rStyle w:val="a9"/>
        </w:rPr>
        <w:t>TraceInformation()</w:t>
      </w:r>
      <w:r>
        <w:t xml:space="preserve">, </w:t>
      </w:r>
      <w:r w:rsidRPr="003B625B">
        <w:rPr>
          <w:rStyle w:val="a9"/>
        </w:rPr>
        <w:t>TraceWarning()</w:t>
      </w:r>
      <w:r>
        <w:t xml:space="preserve"> и </w:t>
      </w:r>
      <w:r w:rsidRPr="003B625B">
        <w:rPr>
          <w:rStyle w:val="a9"/>
        </w:rPr>
        <w:t>TraceError()</w:t>
      </w:r>
      <w:r>
        <w:t>.</w:t>
      </w:r>
    </w:p>
    <w:p w:rsidR="005C23DB" w:rsidRPr="008C3979" w:rsidRDefault="005C23DB" w:rsidP="0059027C">
      <w:pPr>
        <w:pStyle w:val="a4"/>
        <w:rPr>
          <w:rStyle w:val="af4"/>
        </w:rPr>
      </w:pPr>
      <w:r w:rsidRPr="008C3979">
        <w:rPr>
          <w:rStyle w:val="af4"/>
        </w:rPr>
        <w:t>// примеры вызова методов у классов Debug и Trace</w:t>
      </w:r>
    </w:p>
    <w:p w:rsidR="005C23DB" w:rsidRPr="000170D1" w:rsidRDefault="005C23DB" w:rsidP="0059027C">
      <w:pPr>
        <w:pStyle w:val="a4"/>
      </w:pPr>
      <w:r w:rsidRPr="008C3979">
        <w:rPr>
          <w:rStyle w:val="af5"/>
        </w:rPr>
        <w:t>Debug</w:t>
      </w:r>
      <w:r w:rsidRPr="000170D1">
        <w:t>.WriteLine(</w:t>
      </w:r>
      <w:r w:rsidRPr="008C3979">
        <w:rPr>
          <w:rStyle w:val="af7"/>
        </w:rPr>
        <w:t>"Debug message"</w:t>
      </w:r>
      <w:r w:rsidRPr="000170D1">
        <w:t>);</w:t>
      </w:r>
    </w:p>
    <w:p w:rsidR="005C23DB" w:rsidRPr="000170D1" w:rsidRDefault="005C23DB" w:rsidP="0059027C">
      <w:pPr>
        <w:pStyle w:val="a4"/>
      </w:pPr>
      <w:r w:rsidRPr="008C3979">
        <w:rPr>
          <w:rStyle w:val="af5"/>
        </w:rPr>
        <w:t>Debug</w:t>
      </w:r>
      <w:r w:rsidRPr="000170D1">
        <w:t xml:space="preserve">.WriteIf(5 &gt; 2, </w:t>
      </w:r>
      <w:r w:rsidRPr="008C3979">
        <w:rPr>
          <w:rStyle w:val="af7"/>
        </w:rPr>
        <w:t>"Correct condition"</w:t>
      </w:r>
      <w:r w:rsidRPr="000170D1">
        <w:t>);</w:t>
      </w:r>
    </w:p>
    <w:p w:rsidR="005C23DB" w:rsidRPr="000170D1" w:rsidRDefault="005C23DB" w:rsidP="0059027C">
      <w:pPr>
        <w:pStyle w:val="a4"/>
      </w:pPr>
      <w:r w:rsidRPr="008C3979">
        <w:rPr>
          <w:rStyle w:val="af5"/>
        </w:rPr>
        <w:t>Debug</w:t>
      </w:r>
      <w:r w:rsidRPr="000170D1">
        <w:t>.Fail(</w:t>
      </w:r>
      <w:r w:rsidRPr="008C3979">
        <w:rPr>
          <w:rStyle w:val="af7"/>
        </w:rPr>
        <w:t>"Error in code"</w:t>
      </w:r>
      <w:r w:rsidRPr="000170D1">
        <w:t>);</w:t>
      </w:r>
    </w:p>
    <w:p w:rsidR="005C23DB" w:rsidRPr="000170D1" w:rsidRDefault="005C23DB" w:rsidP="0059027C">
      <w:pPr>
        <w:pStyle w:val="a4"/>
      </w:pPr>
      <w:r w:rsidRPr="008C3979">
        <w:rPr>
          <w:rStyle w:val="af5"/>
        </w:rPr>
        <w:t>Debug</w:t>
      </w:r>
      <w:r w:rsidRPr="000170D1">
        <w:t xml:space="preserve">.Assert(3 &lt; 2, </w:t>
      </w:r>
      <w:r w:rsidRPr="008C3979">
        <w:rPr>
          <w:rStyle w:val="af7"/>
        </w:rPr>
        <w:t>"Error in condition"</w:t>
      </w:r>
      <w:r w:rsidRPr="000170D1">
        <w:t>);</w:t>
      </w:r>
    </w:p>
    <w:p w:rsidR="005C23DB" w:rsidRPr="000170D1" w:rsidRDefault="005C23DB" w:rsidP="0059027C">
      <w:pPr>
        <w:pStyle w:val="a4"/>
      </w:pPr>
      <w:r w:rsidRPr="008C3979">
        <w:rPr>
          <w:rStyle w:val="af5"/>
        </w:rPr>
        <w:t>Trace</w:t>
      </w:r>
      <w:r w:rsidRPr="000170D1">
        <w:t>.TraceInformation(</w:t>
      </w:r>
      <w:r w:rsidRPr="008C3979">
        <w:rPr>
          <w:rStyle w:val="af7"/>
        </w:rPr>
        <w:t>"Info"</w:t>
      </w:r>
      <w:r w:rsidRPr="000170D1">
        <w:t>);</w:t>
      </w:r>
    </w:p>
    <w:p w:rsidR="005C23DB" w:rsidRDefault="005C23DB" w:rsidP="005C23DB">
      <w:r>
        <w:t>Классы</w:t>
      </w:r>
      <w:r w:rsidRPr="0005576A">
        <w:rPr>
          <w:lang w:val="en-US"/>
        </w:rPr>
        <w:t xml:space="preserve"> </w:t>
      </w:r>
      <w:r w:rsidRPr="008C3979">
        <w:rPr>
          <w:rStyle w:val="af5"/>
        </w:rPr>
        <w:t>Debug</w:t>
      </w:r>
      <w:r w:rsidRPr="0005576A">
        <w:rPr>
          <w:lang w:val="en-US"/>
        </w:rPr>
        <w:t xml:space="preserve"> </w:t>
      </w:r>
      <w:r>
        <w:t>и</w:t>
      </w:r>
      <w:r w:rsidRPr="0005576A">
        <w:rPr>
          <w:lang w:val="en-US"/>
        </w:rPr>
        <w:t xml:space="preserve"> </w:t>
      </w:r>
      <w:r w:rsidRPr="008C3979">
        <w:rPr>
          <w:rStyle w:val="af5"/>
        </w:rPr>
        <w:t>Trace</w:t>
      </w:r>
      <w:r w:rsidRPr="0005576A">
        <w:rPr>
          <w:lang w:val="en-US"/>
        </w:rPr>
        <w:t xml:space="preserve"> </w:t>
      </w:r>
      <w:r>
        <w:t>имеют</w:t>
      </w:r>
      <w:r w:rsidRPr="0005576A">
        <w:rPr>
          <w:lang w:val="en-US"/>
        </w:rPr>
        <w:t xml:space="preserve"> </w:t>
      </w:r>
      <w:r>
        <w:t>свойство</w:t>
      </w:r>
      <w:r w:rsidRPr="0005576A">
        <w:rPr>
          <w:lang w:val="en-US"/>
        </w:rPr>
        <w:t xml:space="preserve"> </w:t>
      </w:r>
      <w:r w:rsidRPr="0005576A">
        <w:rPr>
          <w:rStyle w:val="a9"/>
          <w:lang w:val="en-US"/>
        </w:rPr>
        <w:t>Listeners</w:t>
      </w:r>
      <w:r w:rsidRPr="0005576A">
        <w:rPr>
          <w:lang w:val="en-US"/>
        </w:rPr>
        <w:t xml:space="preserve">, </w:t>
      </w:r>
      <w:r>
        <w:t>содержащее</w:t>
      </w:r>
      <w:r w:rsidRPr="0005576A">
        <w:rPr>
          <w:lang w:val="en-US"/>
        </w:rPr>
        <w:t xml:space="preserve"> </w:t>
      </w:r>
      <w:r>
        <w:t>коллекцию</w:t>
      </w:r>
      <w:r w:rsidRPr="0005576A">
        <w:rPr>
          <w:lang w:val="en-US"/>
        </w:rPr>
        <w:t xml:space="preserve"> </w:t>
      </w:r>
      <w:r w:rsidR="008C3979" w:rsidRPr="008C3979">
        <w:rPr>
          <w:rStyle w:val="a8"/>
        </w:rPr>
        <w:t>слушателей</w:t>
      </w:r>
      <w:r w:rsidR="008C3979" w:rsidRPr="0005576A">
        <w:rPr>
          <w:lang w:val="en-US"/>
        </w:rPr>
        <w:t xml:space="preserve"> – </w:t>
      </w:r>
      <w:r>
        <w:t>объектов</w:t>
      </w:r>
      <w:r w:rsidR="008C3979" w:rsidRPr="0005576A">
        <w:rPr>
          <w:lang w:val="en-US"/>
        </w:rPr>
        <w:t xml:space="preserve"> </w:t>
      </w:r>
      <w:r w:rsidR="008C3979">
        <w:t>классов</w:t>
      </w:r>
      <w:r w:rsidR="008C3979" w:rsidRPr="0005576A">
        <w:rPr>
          <w:lang w:val="en-US"/>
        </w:rPr>
        <w:t xml:space="preserve">, </w:t>
      </w:r>
      <w:r w:rsidR="008C3979">
        <w:t>производных</w:t>
      </w:r>
      <w:r w:rsidR="008C3979" w:rsidRPr="0005576A">
        <w:rPr>
          <w:lang w:val="en-US"/>
        </w:rPr>
        <w:t xml:space="preserve"> </w:t>
      </w:r>
      <w:r w:rsidR="008C3979">
        <w:t>от</w:t>
      </w:r>
      <w:r w:rsidRPr="0005576A">
        <w:rPr>
          <w:lang w:val="en-US"/>
        </w:rPr>
        <w:t xml:space="preserve"> </w:t>
      </w:r>
      <w:r w:rsidRPr="008C3979">
        <w:rPr>
          <w:rStyle w:val="af5"/>
        </w:rPr>
        <w:t>TraceListener</w:t>
      </w:r>
      <w:r w:rsidRPr="0005576A">
        <w:rPr>
          <w:lang w:val="en-US"/>
        </w:rPr>
        <w:t xml:space="preserve">. </w:t>
      </w:r>
      <w:r w:rsidR="008C3979">
        <w:t>Слушатели</w:t>
      </w:r>
      <w:r>
        <w:t xml:space="preserve"> ответственны за обработку содержимого, генерируемого методами вывода сообщений. По умолчанию коллекция </w:t>
      </w:r>
      <w:r w:rsidRPr="008C3979">
        <w:rPr>
          <w:rStyle w:val="a9"/>
        </w:rPr>
        <w:t>Listeners</w:t>
      </w:r>
      <w:r>
        <w:t xml:space="preserve"> включает </w:t>
      </w:r>
      <w:r w:rsidR="005507E8">
        <w:t>одного</w:t>
      </w:r>
      <w:r>
        <w:t xml:space="preserve"> слушател</w:t>
      </w:r>
      <w:r w:rsidR="008C3979">
        <w:t>я</w:t>
      </w:r>
      <w:r>
        <w:t xml:space="preserve"> – объект класса </w:t>
      </w:r>
      <w:r w:rsidRPr="008C3979">
        <w:rPr>
          <w:rStyle w:val="af5"/>
        </w:rPr>
        <w:t>DefaultTraceListener</w:t>
      </w:r>
      <w:r>
        <w:t xml:space="preserve">. Этот слушатель записывает сообщения в окно отладчика Visual Studio, а при вызове метода </w:t>
      </w:r>
      <w:r w:rsidRPr="008C3979">
        <w:rPr>
          <w:rStyle w:val="a9"/>
        </w:rPr>
        <w:t>Fail()</w:t>
      </w:r>
      <w:r>
        <w:t xml:space="preserve"> или нарушении условия в </w:t>
      </w:r>
      <w:r>
        <w:lastRenderedPageBreak/>
        <w:t xml:space="preserve">методе </w:t>
      </w:r>
      <w:r w:rsidRPr="008C3979">
        <w:rPr>
          <w:rStyle w:val="a9"/>
        </w:rPr>
        <w:t>Assert()</w:t>
      </w:r>
      <w:r>
        <w:t xml:space="preserve"> выводит диалоговое окно для подтверждения выполнения программы. Данное поведение можно изменить, удалив слушатель или добавив один или несколько собственных слушателей. Слушатель можно создать, унаследовав от класса </w:t>
      </w:r>
      <w:r w:rsidRPr="008C3979">
        <w:rPr>
          <w:rStyle w:val="af5"/>
        </w:rPr>
        <w:t>TraceListener</w:t>
      </w:r>
      <w:r>
        <w:t xml:space="preserve"> или воспользоваться одним из готовых классов:</w:t>
      </w:r>
    </w:p>
    <w:p w:rsidR="005C23DB" w:rsidRPr="0005576A" w:rsidRDefault="005C23DB" w:rsidP="005C23DB">
      <w:pPr>
        <w:rPr>
          <w:lang w:val="en-US"/>
        </w:rPr>
      </w:pPr>
      <w:r w:rsidRPr="008C3979">
        <w:rPr>
          <w:rStyle w:val="af5"/>
        </w:rPr>
        <w:t>TextWriteTraceListener</w:t>
      </w:r>
      <w:r>
        <w:t xml:space="preserve"> – пишет в поток, или в </w:t>
      </w:r>
      <w:r w:rsidRPr="008C3979">
        <w:rPr>
          <w:rStyle w:val="af5"/>
        </w:rPr>
        <w:t>TextWriter</w:t>
      </w:r>
      <w:r>
        <w:t>, или в файл. Имеет</w:t>
      </w:r>
      <w:r w:rsidRPr="000170D1">
        <w:rPr>
          <w:lang w:val="en-US"/>
        </w:rPr>
        <w:t xml:space="preserve"> </w:t>
      </w:r>
      <w:r>
        <w:t>подклассы</w:t>
      </w:r>
      <w:r w:rsidRPr="000170D1">
        <w:rPr>
          <w:lang w:val="en-US"/>
        </w:rPr>
        <w:t xml:space="preserve"> </w:t>
      </w:r>
      <w:r w:rsidRPr="008C3979">
        <w:rPr>
          <w:rStyle w:val="af5"/>
        </w:rPr>
        <w:t>ConsoleTraceListener</w:t>
      </w:r>
      <w:r w:rsidRPr="000170D1">
        <w:rPr>
          <w:lang w:val="en-US"/>
        </w:rPr>
        <w:t xml:space="preserve">, </w:t>
      </w:r>
      <w:r w:rsidRPr="008C3979">
        <w:rPr>
          <w:rStyle w:val="af5"/>
        </w:rPr>
        <w:t>DelimitedListTraceListener</w:t>
      </w:r>
      <w:r w:rsidRPr="000170D1">
        <w:rPr>
          <w:lang w:val="en-US"/>
        </w:rPr>
        <w:t xml:space="preserve">, </w:t>
      </w:r>
      <w:r w:rsidRPr="008C3979">
        <w:rPr>
          <w:rStyle w:val="af5"/>
        </w:rPr>
        <w:t>XmlWriterTraceListener</w:t>
      </w:r>
      <w:r w:rsidRPr="000170D1">
        <w:rPr>
          <w:lang w:val="en-US"/>
        </w:rPr>
        <w:t xml:space="preserve">, </w:t>
      </w:r>
      <w:r w:rsidRPr="008C3979">
        <w:rPr>
          <w:rStyle w:val="af5"/>
        </w:rPr>
        <w:t>EventSchemaTraceListener</w:t>
      </w:r>
      <w:r w:rsidR="008C3979" w:rsidRPr="0005576A">
        <w:rPr>
          <w:lang w:val="en-US"/>
        </w:rPr>
        <w:t>.</w:t>
      </w:r>
    </w:p>
    <w:p w:rsidR="005C23DB" w:rsidRPr="008C3979" w:rsidRDefault="005C23DB" w:rsidP="005C23DB">
      <w:r w:rsidRPr="008C3979">
        <w:rPr>
          <w:rStyle w:val="af5"/>
        </w:rPr>
        <w:t>EventLogTraceListener</w:t>
      </w:r>
      <w:r w:rsidRPr="008C3979">
        <w:rPr>
          <w:lang w:val="en-US"/>
        </w:rPr>
        <w:t xml:space="preserve"> – </w:t>
      </w:r>
      <w:r>
        <w:t>пишет</w:t>
      </w:r>
      <w:r w:rsidRPr="008C3979">
        <w:rPr>
          <w:lang w:val="en-US"/>
        </w:rPr>
        <w:t xml:space="preserve"> </w:t>
      </w:r>
      <w:r>
        <w:t>в</w:t>
      </w:r>
      <w:r w:rsidRPr="008C3979">
        <w:rPr>
          <w:lang w:val="en-US"/>
        </w:rPr>
        <w:t xml:space="preserve"> </w:t>
      </w:r>
      <w:r>
        <w:t>журнал</w:t>
      </w:r>
      <w:r w:rsidRPr="008C3979">
        <w:rPr>
          <w:lang w:val="en-US"/>
        </w:rPr>
        <w:t xml:space="preserve"> </w:t>
      </w:r>
      <w:r>
        <w:t>событий</w:t>
      </w:r>
      <w:r w:rsidRPr="008C3979">
        <w:rPr>
          <w:lang w:val="en-US"/>
        </w:rPr>
        <w:t xml:space="preserve"> </w:t>
      </w:r>
      <w:r w:rsidRPr="000170D1">
        <w:rPr>
          <w:lang w:val="en-US"/>
        </w:rPr>
        <w:t>Windows</w:t>
      </w:r>
      <w:r w:rsidR="008C3979" w:rsidRPr="008C3979">
        <w:rPr>
          <w:lang w:val="en-US"/>
        </w:rPr>
        <w:t xml:space="preserve">. </w:t>
      </w:r>
      <w:r w:rsidR="008C3979">
        <w:t>При</w:t>
      </w:r>
      <w:r w:rsidR="008C3979" w:rsidRPr="008C3979">
        <w:t xml:space="preserve"> </w:t>
      </w:r>
      <w:r w:rsidR="008C3979">
        <w:t>этом</w:t>
      </w:r>
      <w:r w:rsidR="008C3979" w:rsidRPr="008C3979">
        <w:t xml:space="preserve"> </w:t>
      </w:r>
      <w:r w:rsidR="008C3979">
        <w:t>сообщения</w:t>
      </w:r>
      <w:r w:rsidR="008C3979" w:rsidRPr="008C3979">
        <w:t xml:space="preserve">, </w:t>
      </w:r>
      <w:r w:rsidR="008C3979">
        <w:t>выводимые</w:t>
      </w:r>
      <w:r w:rsidR="008C3979" w:rsidRPr="008C3979">
        <w:t xml:space="preserve"> </w:t>
      </w:r>
      <w:r w:rsidR="008C3979">
        <w:t>методами</w:t>
      </w:r>
      <w:r w:rsidR="008C3979" w:rsidRPr="008C3979">
        <w:t xml:space="preserve"> </w:t>
      </w:r>
      <w:r w:rsidR="008C3979" w:rsidRPr="008C3979">
        <w:rPr>
          <w:rStyle w:val="a9"/>
          <w:lang w:val="en-US"/>
        </w:rPr>
        <w:t>TraceWarning</w:t>
      </w:r>
      <w:r w:rsidR="008C3979" w:rsidRPr="008C3979">
        <w:rPr>
          <w:rStyle w:val="a9"/>
        </w:rPr>
        <w:t>()</w:t>
      </w:r>
      <w:r w:rsidR="008C3979" w:rsidRPr="008C3979">
        <w:t xml:space="preserve"> </w:t>
      </w:r>
      <w:r w:rsidR="008C3979">
        <w:t>и</w:t>
      </w:r>
      <w:r w:rsidR="008C3979" w:rsidRPr="008C3979">
        <w:t xml:space="preserve"> </w:t>
      </w:r>
      <w:r w:rsidR="008C3979" w:rsidRPr="008C3979">
        <w:rPr>
          <w:rStyle w:val="a9"/>
          <w:lang w:val="en-US"/>
        </w:rPr>
        <w:t>TraceError</w:t>
      </w:r>
      <w:r w:rsidR="008C3979" w:rsidRPr="008C3979">
        <w:rPr>
          <w:rStyle w:val="a9"/>
        </w:rPr>
        <w:t>()</w:t>
      </w:r>
      <w:r w:rsidR="008C3979" w:rsidRPr="008C3979">
        <w:t xml:space="preserve">, </w:t>
      </w:r>
      <w:r w:rsidR="008C3979">
        <w:t>выводятся</w:t>
      </w:r>
      <w:r w:rsidR="008C3979" w:rsidRPr="008C3979">
        <w:t xml:space="preserve"> </w:t>
      </w:r>
      <w:r w:rsidR="008C3979">
        <w:t>как</w:t>
      </w:r>
      <w:r w:rsidR="008C3979" w:rsidRPr="008C3979">
        <w:t xml:space="preserve"> </w:t>
      </w:r>
      <w:r w:rsidR="008C3979">
        <w:t>предупреждения</w:t>
      </w:r>
      <w:r w:rsidR="008C3979" w:rsidRPr="008C3979">
        <w:t xml:space="preserve"> </w:t>
      </w:r>
      <w:r w:rsidR="008C3979">
        <w:t>и</w:t>
      </w:r>
      <w:r w:rsidR="008C3979" w:rsidRPr="008C3979">
        <w:t xml:space="preserve"> </w:t>
      </w:r>
      <w:r w:rsidR="008C3979">
        <w:t>ошибки</w:t>
      </w:r>
      <w:r w:rsidR="008C3979" w:rsidRPr="008C3979">
        <w:t xml:space="preserve"> </w:t>
      </w:r>
      <w:r w:rsidR="008C3979">
        <w:t>соответственно</w:t>
      </w:r>
      <w:r w:rsidR="008C3979" w:rsidRPr="008C3979">
        <w:t>.</w:t>
      </w:r>
    </w:p>
    <w:p w:rsidR="005C23DB" w:rsidRPr="008C3979" w:rsidRDefault="005C23DB" w:rsidP="005C23DB">
      <w:pPr>
        <w:rPr>
          <w:lang w:val="en-US"/>
        </w:rPr>
      </w:pPr>
      <w:r w:rsidRPr="008C3979">
        <w:rPr>
          <w:rStyle w:val="af5"/>
        </w:rPr>
        <w:t>EventProviderTraceListener</w:t>
      </w:r>
      <w:r w:rsidRPr="000170D1">
        <w:rPr>
          <w:lang w:val="en-US"/>
        </w:rPr>
        <w:t xml:space="preserve"> – </w:t>
      </w:r>
      <w:r>
        <w:t>пишет</w:t>
      </w:r>
      <w:r w:rsidRPr="000170D1">
        <w:rPr>
          <w:lang w:val="en-US"/>
        </w:rPr>
        <w:t xml:space="preserve"> </w:t>
      </w:r>
      <w:r>
        <w:t>в</w:t>
      </w:r>
      <w:r w:rsidRPr="000170D1">
        <w:rPr>
          <w:lang w:val="en-US"/>
        </w:rPr>
        <w:t xml:space="preserve"> </w:t>
      </w:r>
      <w:r>
        <w:t>подсистему</w:t>
      </w:r>
      <w:r w:rsidRPr="000170D1">
        <w:rPr>
          <w:lang w:val="en-US"/>
        </w:rPr>
        <w:t xml:space="preserve"> ETW </w:t>
      </w:r>
      <w:r>
        <w:t>в</w:t>
      </w:r>
      <w:r w:rsidRPr="000170D1">
        <w:rPr>
          <w:lang w:val="en-US"/>
        </w:rPr>
        <w:t xml:space="preserve"> Windows Vista</w:t>
      </w:r>
      <w:r w:rsidR="008C3979" w:rsidRPr="008C3979">
        <w:rPr>
          <w:lang w:val="en-US"/>
        </w:rPr>
        <w:t>.</w:t>
      </w:r>
    </w:p>
    <w:p w:rsidR="005C23DB" w:rsidRPr="000170D1" w:rsidRDefault="005C23DB" w:rsidP="005C23DB">
      <w:pPr>
        <w:rPr>
          <w:lang w:val="en-US"/>
        </w:rPr>
      </w:pPr>
      <w:r w:rsidRPr="008C3979">
        <w:rPr>
          <w:rStyle w:val="af5"/>
        </w:rPr>
        <w:t>WebPageTraceListener</w:t>
      </w:r>
      <w:r w:rsidRPr="000170D1">
        <w:rPr>
          <w:lang w:val="en-US"/>
        </w:rPr>
        <w:t xml:space="preserve"> – </w:t>
      </w:r>
      <w:r>
        <w:t>пишет</w:t>
      </w:r>
      <w:r w:rsidRPr="000170D1">
        <w:rPr>
          <w:lang w:val="en-US"/>
        </w:rPr>
        <w:t xml:space="preserve"> </w:t>
      </w:r>
      <w:r>
        <w:t>на</w:t>
      </w:r>
      <w:r w:rsidRPr="000170D1">
        <w:rPr>
          <w:lang w:val="en-US"/>
        </w:rPr>
        <w:t xml:space="preserve"> </w:t>
      </w:r>
      <w:r>
        <w:t>веб</w:t>
      </w:r>
      <w:r w:rsidRPr="000170D1">
        <w:rPr>
          <w:lang w:val="en-US"/>
        </w:rPr>
        <w:t>-</w:t>
      </w:r>
      <w:r>
        <w:t>страницу</w:t>
      </w:r>
      <w:r w:rsidRPr="000170D1">
        <w:rPr>
          <w:lang w:val="en-US"/>
        </w:rPr>
        <w:t xml:space="preserve"> ASP.NET.</w:t>
      </w:r>
    </w:p>
    <w:p w:rsidR="005C23DB" w:rsidRPr="008C3979" w:rsidRDefault="005C23DB" w:rsidP="0059027C">
      <w:pPr>
        <w:pStyle w:val="a4"/>
        <w:rPr>
          <w:rStyle w:val="af4"/>
        </w:rPr>
      </w:pPr>
      <w:r w:rsidRPr="008C3979">
        <w:rPr>
          <w:rStyle w:val="af4"/>
        </w:rPr>
        <w:t>// удаляем слушатель по умолчанию</w:t>
      </w:r>
    </w:p>
    <w:p w:rsidR="005C23DB" w:rsidRPr="005C6AE4" w:rsidRDefault="005C23DB" w:rsidP="0059027C">
      <w:pPr>
        <w:pStyle w:val="a4"/>
        <w:rPr>
          <w:lang w:val="ru-RU"/>
        </w:rPr>
      </w:pPr>
      <w:r w:rsidRPr="008C3979">
        <w:rPr>
          <w:rStyle w:val="af5"/>
        </w:rPr>
        <w:t>Trace</w:t>
      </w:r>
      <w:r w:rsidRPr="005C6AE4">
        <w:rPr>
          <w:lang w:val="ru-RU"/>
        </w:rPr>
        <w:t>.</w:t>
      </w:r>
      <w:r>
        <w:t>Listeners</w:t>
      </w:r>
      <w:r w:rsidRPr="005C6AE4">
        <w:rPr>
          <w:lang w:val="ru-RU"/>
        </w:rPr>
        <w:t>.</w:t>
      </w:r>
      <w:r>
        <w:t>Clear</w:t>
      </w:r>
      <w:r w:rsidRPr="005C6AE4">
        <w:rPr>
          <w:lang w:val="ru-RU"/>
        </w:rPr>
        <w:t>();</w:t>
      </w:r>
    </w:p>
    <w:p w:rsidR="005C23DB" w:rsidRPr="005C6AE4" w:rsidRDefault="005C23DB" w:rsidP="0059027C">
      <w:pPr>
        <w:pStyle w:val="a4"/>
        <w:rPr>
          <w:lang w:val="ru-RU"/>
        </w:rPr>
      </w:pPr>
    </w:p>
    <w:p w:rsidR="005C23DB" w:rsidRPr="008C3979" w:rsidRDefault="005C23DB" w:rsidP="0059027C">
      <w:pPr>
        <w:pStyle w:val="a4"/>
        <w:rPr>
          <w:rStyle w:val="af4"/>
        </w:rPr>
      </w:pPr>
      <w:r w:rsidRPr="008C3979">
        <w:rPr>
          <w:rStyle w:val="af4"/>
        </w:rPr>
        <w:t>// добавляем слушатель для записи в конец файла</w:t>
      </w:r>
    </w:p>
    <w:p w:rsidR="005C23DB" w:rsidRPr="000170D1" w:rsidRDefault="005C23DB" w:rsidP="0059027C">
      <w:pPr>
        <w:pStyle w:val="a4"/>
      </w:pPr>
      <w:r w:rsidRPr="008C3979">
        <w:rPr>
          <w:rStyle w:val="af5"/>
        </w:rPr>
        <w:t>Trace</w:t>
      </w:r>
      <w:r w:rsidRPr="000170D1">
        <w:t>.Listeners.Add(</w:t>
      </w:r>
      <w:r w:rsidRPr="008C3979">
        <w:rPr>
          <w:rStyle w:val="af6"/>
        </w:rPr>
        <w:t>new</w:t>
      </w:r>
      <w:r w:rsidRPr="000170D1">
        <w:t xml:space="preserve"> </w:t>
      </w:r>
      <w:r w:rsidRPr="008C3979">
        <w:rPr>
          <w:rStyle w:val="af5"/>
        </w:rPr>
        <w:t>TextWriterTraceListener</w:t>
      </w:r>
      <w:r w:rsidRPr="000170D1">
        <w:t>(</w:t>
      </w:r>
      <w:r w:rsidRPr="008C3979">
        <w:rPr>
          <w:rStyle w:val="af7"/>
        </w:rPr>
        <w:t>"trace.txt"</w:t>
      </w:r>
      <w:r w:rsidRPr="000170D1">
        <w:t>));</w:t>
      </w:r>
    </w:p>
    <w:p w:rsidR="005C23DB" w:rsidRPr="000170D1" w:rsidRDefault="005C23DB" w:rsidP="0059027C">
      <w:pPr>
        <w:pStyle w:val="a4"/>
      </w:pPr>
    </w:p>
    <w:p w:rsidR="005C23DB" w:rsidRPr="0005576A" w:rsidRDefault="005C23DB" w:rsidP="0059027C">
      <w:pPr>
        <w:pStyle w:val="a4"/>
        <w:rPr>
          <w:rStyle w:val="af4"/>
          <w:lang w:val="en-US"/>
        </w:rPr>
      </w:pPr>
      <w:r w:rsidRPr="0005576A">
        <w:rPr>
          <w:rStyle w:val="af4"/>
          <w:lang w:val="en-US"/>
        </w:rPr>
        <w:t xml:space="preserve">// </w:t>
      </w:r>
      <w:r w:rsidRPr="008C3979">
        <w:rPr>
          <w:rStyle w:val="af4"/>
        </w:rPr>
        <w:t>настраиваем</w:t>
      </w:r>
      <w:r w:rsidRPr="0005576A">
        <w:rPr>
          <w:rStyle w:val="af4"/>
          <w:lang w:val="en-US"/>
        </w:rPr>
        <w:t xml:space="preserve"> </w:t>
      </w:r>
      <w:r w:rsidRPr="008C3979">
        <w:rPr>
          <w:rStyle w:val="af4"/>
        </w:rPr>
        <w:t>журнал</w:t>
      </w:r>
      <w:r w:rsidRPr="0005576A">
        <w:rPr>
          <w:rStyle w:val="af4"/>
          <w:lang w:val="en-US"/>
        </w:rPr>
        <w:t xml:space="preserve"> </w:t>
      </w:r>
      <w:r w:rsidRPr="008C3979">
        <w:rPr>
          <w:rStyle w:val="af4"/>
        </w:rPr>
        <w:t>событий</w:t>
      </w:r>
      <w:r w:rsidRPr="0005576A">
        <w:rPr>
          <w:rStyle w:val="af4"/>
          <w:lang w:val="en-US"/>
        </w:rPr>
        <w:t xml:space="preserve"> Windows</w:t>
      </w:r>
    </w:p>
    <w:p w:rsidR="005C23DB" w:rsidRPr="000170D1" w:rsidRDefault="005C23DB" w:rsidP="0059027C">
      <w:pPr>
        <w:pStyle w:val="a4"/>
      </w:pPr>
      <w:r w:rsidRPr="008C3979">
        <w:rPr>
          <w:rStyle w:val="af6"/>
        </w:rPr>
        <w:t>if</w:t>
      </w:r>
      <w:r w:rsidRPr="000170D1">
        <w:t xml:space="preserve"> (!</w:t>
      </w:r>
      <w:r w:rsidRPr="008C3979">
        <w:rPr>
          <w:rStyle w:val="af5"/>
        </w:rPr>
        <w:t>EventLog</w:t>
      </w:r>
      <w:r w:rsidRPr="000170D1">
        <w:t>.SourceExists(</w:t>
      </w:r>
      <w:r w:rsidRPr="008C3979">
        <w:rPr>
          <w:rStyle w:val="af7"/>
        </w:rPr>
        <w:t>"DemoApp"</w:t>
      </w:r>
      <w:r w:rsidRPr="000170D1">
        <w:t>))</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8C3979">
        <w:rPr>
          <w:rStyle w:val="af5"/>
        </w:rPr>
        <w:t>EventLog</w:t>
      </w:r>
      <w:r w:rsidRPr="000170D1">
        <w:t>.CreateEventSource(</w:t>
      </w:r>
      <w:r w:rsidRPr="008C3979">
        <w:rPr>
          <w:rStyle w:val="af7"/>
        </w:rPr>
        <w:t>"DemoApp"</w:t>
      </w:r>
      <w:r w:rsidRPr="000170D1">
        <w:t xml:space="preserve">, </w:t>
      </w:r>
      <w:r w:rsidRPr="008C3979">
        <w:rPr>
          <w:rStyle w:val="af7"/>
        </w:rPr>
        <w:t>"Application"</w:t>
      </w:r>
      <w:r w:rsidRPr="000170D1">
        <w:t>);</w:t>
      </w:r>
    </w:p>
    <w:p w:rsidR="005C23DB" w:rsidRPr="000170D1" w:rsidRDefault="005C23DB" w:rsidP="0059027C">
      <w:pPr>
        <w:pStyle w:val="a4"/>
      </w:pPr>
      <w:r w:rsidRPr="000170D1">
        <w:t>}</w:t>
      </w:r>
    </w:p>
    <w:p w:rsidR="005C23DB" w:rsidRPr="000170D1" w:rsidRDefault="005C23DB" w:rsidP="0059027C">
      <w:pPr>
        <w:pStyle w:val="a4"/>
      </w:pPr>
    </w:p>
    <w:p w:rsidR="005C23DB" w:rsidRPr="0005576A" w:rsidRDefault="005C23DB" w:rsidP="0059027C">
      <w:pPr>
        <w:pStyle w:val="a4"/>
        <w:rPr>
          <w:rStyle w:val="af4"/>
          <w:lang w:val="en-US"/>
        </w:rPr>
      </w:pPr>
      <w:r w:rsidRPr="0005576A">
        <w:rPr>
          <w:rStyle w:val="af4"/>
          <w:lang w:val="en-US"/>
        </w:rPr>
        <w:t xml:space="preserve">// </w:t>
      </w:r>
      <w:r w:rsidRPr="008C3979">
        <w:rPr>
          <w:rStyle w:val="af4"/>
        </w:rPr>
        <w:t>и</w:t>
      </w:r>
      <w:r w:rsidRPr="0005576A">
        <w:rPr>
          <w:rStyle w:val="af4"/>
          <w:lang w:val="en-US"/>
        </w:rPr>
        <w:t xml:space="preserve"> </w:t>
      </w:r>
      <w:r w:rsidRPr="008C3979">
        <w:rPr>
          <w:rStyle w:val="af4"/>
        </w:rPr>
        <w:t>добавляем</w:t>
      </w:r>
      <w:r w:rsidRPr="0005576A">
        <w:rPr>
          <w:rStyle w:val="af4"/>
          <w:lang w:val="en-US"/>
        </w:rPr>
        <w:t xml:space="preserve"> </w:t>
      </w:r>
      <w:r w:rsidRPr="008C3979">
        <w:rPr>
          <w:rStyle w:val="af4"/>
        </w:rPr>
        <w:t>соответс</w:t>
      </w:r>
      <w:r w:rsidR="008C3979">
        <w:rPr>
          <w:rStyle w:val="af4"/>
        </w:rPr>
        <w:t>т</w:t>
      </w:r>
      <w:r w:rsidRPr="008C3979">
        <w:rPr>
          <w:rStyle w:val="af4"/>
        </w:rPr>
        <w:t>вующий</w:t>
      </w:r>
      <w:r w:rsidRPr="0005576A">
        <w:rPr>
          <w:rStyle w:val="af4"/>
          <w:lang w:val="en-US"/>
        </w:rPr>
        <w:t xml:space="preserve"> </w:t>
      </w:r>
      <w:r w:rsidRPr="008C3979">
        <w:rPr>
          <w:rStyle w:val="af4"/>
        </w:rPr>
        <w:t>слушатель</w:t>
      </w:r>
    </w:p>
    <w:p w:rsidR="005C23DB" w:rsidRPr="000170D1" w:rsidRDefault="005C23DB" w:rsidP="0059027C">
      <w:pPr>
        <w:pStyle w:val="a4"/>
      </w:pPr>
      <w:r w:rsidRPr="008C3979">
        <w:rPr>
          <w:rStyle w:val="af5"/>
        </w:rPr>
        <w:t>Trace</w:t>
      </w:r>
      <w:r w:rsidRPr="000170D1">
        <w:t>.Listeners.Add(</w:t>
      </w:r>
      <w:r w:rsidRPr="008C3979">
        <w:rPr>
          <w:rStyle w:val="af6"/>
        </w:rPr>
        <w:t>new</w:t>
      </w:r>
      <w:r w:rsidRPr="000170D1">
        <w:t xml:space="preserve"> </w:t>
      </w:r>
      <w:r w:rsidRPr="008C3979">
        <w:rPr>
          <w:rStyle w:val="af5"/>
        </w:rPr>
        <w:t>EventLogTraceListener</w:t>
      </w:r>
      <w:r w:rsidRPr="000170D1">
        <w:t>(</w:t>
      </w:r>
      <w:r w:rsidRPr="008C3979">
        <w:rPr>
          <w:rStyle w:val="af7"/>
        </w:rPr>
        <w:t>"DemoApp"</w:t>
      </w:r>
      <w:r w:rsidRPr="000170D1">
        <w:t>));</w:t>
      </w:r>
    </w:p>
    <w:p w:rsidR="005C23DB" w:rsidRPr="008C3979" w:rsidRDefault="005C23DB" w:rsidP="0059027C">
      <w:pPr>
        <w:pStyle w:val="a4"/>
        <w:rPr>
          <w:rStyle w:val="af4"/>
        </w:rPr>
      </w:pPr>
      <w:r w:rsidRPr="008C3979">
        <w:rPr>
          <w:rStyle w:val="af4"/>
        </w:rPr>
        <w:t>// пишем несколько сообщений</w:t>
      </w:r>
      <w:r w:rsidR="008C3979">
        <w:rPr>
          <w:rStyle w:val="af4"/>
        </w:rPr>
        <w:t xml:space="preserve"> в файл и журнал событий</w:t>
      </w:r>
    </w:p>
    <w:p w:rsidR="005C23DB" w:rsidRPr="0005576A" w:rsidRDefault="005C23DB" w:rsidP="0059027C">
      <w:pPr>
        <w:pStyle w:val="a4"/>
      </w:pPr>
      <w:r w:rsidRPr="008C3979">
        <w:rPr>
          <w:rStyle w:val="af5"/>
        </w:rPr>
        <w:t>Trace</w:t>
      </w:r>
      <w:r w:rsidRPr="0005576A">
        <w:t>.</w:t>
      </w:r>
      <w:r>
        <w:t>WriteLine</w:t>
      </w:r>
      <w:r w:rsidRPr="0005576A">
        <w:t>(</w:t>
      </w:r>
      <w:r w:rsidRPr="008C3979">
        <w:rPr>
          <w:rStyle w:val="af7"/>
        </w:rPr>
        <w:t>"message"</w:t>
      </w:r>
      <w:r w:rsidRPr="0005576A">
        <w:t>);</w:t>
      </w:r>
    </w:p>
    <w:p w:rsidR="005C23DB" w:rsidRPr="0005576A" w:rsidRDefault="005C23DB" w:rsidP="0059027C">
      <w:pPr>
        <w:pStyle w:val="a4"/>
      </w:pPr>
      <w:r w:rsidRPr="008C3979">
        <w:rPr>
          <w:rStyle w:val="af5"/>
        </w:rPr>
        <w:t>Trace</w:t>
      </w:r>
      <w:r w:rsidRPr="0005576A">
        <w:t>.</w:t>
      </w:r>
      <w:r>
        <w:t>TraceError</w:t>
      </w:r>
      <w:r w:rsidRPr="0005576A">
        <w:t>(</w:t>
      </w:r>
      <w:r w:rsidRPr="008C3979">
        <w:rPr>
          <w:rStyle w:val="af7"/>
        </w:rPr>
        <w:t>"error"</w:t>
      </w:r>
      <w:r w:rsidRPr="0005576A">
        <w:t>);</w:t>
      </w:r>
    </w:p>
    <w:p w:rsidR="005C23DB" w:rsidRDefault="005C23DB" w:rsidP="005C23DB">
      <w:r>
        <w:t xml:space="preserve">В классе </w:t>
      </w:r>
      <w:r w:rsidRPr="008C3979">
        <w:rPr>
          <w:rStyle w:val="af5"/>
        </w:rPr>
        <w:t>TraceListener</w:t>
      </w:r>
      <w:r>
        <w:t xml:space="preserve"> определено свойство </w:t>
      </w:r>
      <w:r w:rsidRPr="008C3979">
        <w:rPr>
          <w:rStyle w:val="a9"/>
        </w:rPr>
        <w:t>Filter</w:t>
      </w:r>
      <w:r>
        <w:t>, которое можно установить для фильтрации сообщений. Кроме этого, имеется несколько свойств для управления внешним видом выводимых сообщений.</w:t>
      </w:r>
    </w:p>
    <w:p w:rsidR="005C23DB" w:rsidRPr="000170D1" w:rsidRDefault="005C23DB" w:rsidP="0059027C">
      <w:pPr>
        <w:pStyle w:val="a4"/>
      </w:pPr>
      <w:r w:rsidRPr="000410DE">
        <w:rPr>
          <w:rStyle w:val="af6"/>
        </w:rPr>
        <w:t>var</w:t>
      </w:r>
      <w:r w:rsidRPr="000170D1">
        <w:t xml:space="preserve"> listener = </w:t>
      </w:r>
      <w:r w:rsidRPr="000410DE">
        <w:rPr>
          <w:rStyle w:val="af6"/>
        </w:rPr>
        <w:t>new</w:t>
      </w:r>
      <w:r w:rsidRPr="000170D1">
        <w:t xml:space="preserve"> </w:t>
      </w:r>
      <w:r w:rsidRPr="000410DE">
        <w:rPr>
          <w:rStyle w:val="af5"/>
        </w:rPr>
        <w:t>TextWriterTraceListener</w:t>
      </w:r>
      <w:r w:rsidRPr="000170D1">
        <w:t>(</w:t>
      </w:r>
      <w:r w:rsidRPr="000410DE">
        <w:rPr>
          <w:rStyle w:val="af7"/>
        </w:rPr>
        <w:t>"trace.txt"</w:t>
      </w:r>
      <w:r w:rsidRPr="000170D1">
        <w:t>);</w:t>
      </w:r>
    </w:p>
    <w:p w:rsidR="005C23DB" w:rsidRPr="000170D1" w:rsidRDefault="005C23DB" w:rsidP="0059027C">
      <w:pPr>
        <w:pStyle w:val="a4"/>
      </w:pPr>
      <w:r w:rsidRPr="000170D1">
        <w:t xml:space="preserve">listener.Filter = </w:t>
      </w:r>
      <w:r w:rsidRPr="000410DE">
        <w:rPr>
          <w:rStyle w:val="af6"/>
        </w:rPr>
        <w:t>new</w:t>
      </w:r>
      <w:r w:rsidRPr="000170D1">
        <w:t xml:space="preserve"> </w:t>
      </w:r>
      <w:r w:rsidRPr="000410DE">
        <w:rPr>
          <w:rStyle w:val="af5"/>
        </w:rPr>
        <w:t>SourceFilter</w:t>
      </w:r>
      <w:r w:rsidRPr="000170D1">
        <w:t>(</w:t>
      </w:r>
      <w:r w:rsidRPr="000410DE">
        <w:rPr>
          <w:rStyle w:val="af7"/>
        </w:rPr>
        <w:t>"Program"</w:t>
      </w:r>
      <w:r w:rsidRPr="000170D1">
        <w:t>);</w:t>
      </w:r>
    </w:p>
    <w:p w:rsidR="005C23DB" w:rsidRPr="005C6AE4" w:rsidRDefault="005C23DB" w:rsidP="0059027C">
      <w:pPr>
        <w:pStyle w:val="a4"/>
        <w:rPr>
          <w:lang w:val="ru-RU"/>
        </w:rPr>
      </w:pPr>
      <w:r>
        <w:t>listener</w:t>
      </w:r>
      <w:r w:rsidRPr="005C6AE4">
        <w:rPr>
          <w:lang w:val="ru-RU"/>
        </w:rPr>
        <w:t>.</w:t>
      </w:r>
      <w:r>
        <w:t>IndentSize</w:t>
      </w:r>
      <w:r w:rsidRPr="005C6AE4">
        <w:rPr>
          <w:lang w:val="ru-RU"/>
        </w:rPr>
        <w:t xml:space="preserve"> = 4;</w:t>
      </w:r>
    </w:p>
    <w:p w:rsidR="005C23DB" w:rsidRDefault="005C23DB" w:rsidP="005C23DB">
      <w:r>
        <w:t xml:space="preserve">Для слушателей, которые пишут информацию в кэшируемый поток (например, слушатель </w:t>
      </w:r>
      <w:r w:rsidRPr="000410DE">
        <w:rPr>
          <w:rStyle w:val="af5"/>
        </w:rPr>
        <w:t>TextWriteTraceListener</w:t>
      </w:r>
      <w:r>
        <w:t xml:space="preserve">), рекомендуется перед окончанием </w:t>
      </w:r>
      <w:r w:rsidR="000410DE">
        <w:t xml:space="preserve">работы </w:t>
      </w:r>
      <w:r>
        <w:t xml:space="preserve">приложения вызывать методы </w:t>
      </w:r>
      <w:r w:rsidRPr="000410DE">
        <w:rPr>
          <w:rStyle w:val="a9"/>
        </w:rPr>
        <w:t>Close()</w:t>
      </w:r>
      <w:r>
        <w:t xml:space="preserve"> или </w:t>
      </w:r>
      <w:r w:rsidRPr="000410DE">
        <w:rPr>
          <w:rStyle w:val="a9"/>
        </w:rPr>
        <w:t>Fl</w:t>
      </w:r>
      <w:r w:rsidR="00F72D88">
        <w:rPr>
          <w:rStyle w:val="a9"/>
          <w:lang w:val="en-US"/>
        </w:rPr>
        <w:t>u</w:t>
      </w:r>
      <w:r w:rsidRPr="000410DE">
        <w:rPr>
          <w:rStyle w:val="a9"/>
        </w:rPr>
        <w:t>sh()</w:t>
      </w:r>
      <w:r>
        <w:t xml:space="preserve">. Такие же методы есть у классов </w:t>
      </w:r>
      <w:r w:rsidRPr="000410DE">
        <w:rPr>
          <w:rStyle w:val="af5"/>
        </w:rPr>
        <w:t>Debug</w:t>
      </w:r>
      <w:r>
        <w:t xml:space="preserve"> и </w:t>
      </w:r>
      <w:r w:rsidRPr="000410DE">
        <w:rPr>
          <w:rStyle w:val="af5"/>
        </w:rPr>
        <w:t>Trace</w:t>
      </w:r>
      <w:r>
        <w:t xml:space="preserve">. Если у этих классов установить свойство </w:t>
      </w:r>
      <w:r w:rsidRPr="000410DE">
        <w:rPr>
          <w:rStyle w:val="a9"/>
        </w:rPr>
        <w:t>AutoFl</w:t>
      </w:r>
      <w:r w:rsidR="00F72D88">
        <w:rPr>
          <w:rStyle w:val="a9"/>
          <w:lang w:val="en-US"/>
        </w:rPr>
        <w:t>u</w:t>
      </w:r>
      <w:r w:rsidRPr="000410DE">
        <w:rPr>
          <w:rStyle w:val="a9"/>
        </w:rPr>
        <w:t>sh</w:t>
      </w:r>
      <w:r>
        <w:t xml:space="preserve"> в </w:t>
      </w:r>
      <w:r w:rsidRPr="000410DE">
        <w:rPr>
          <w:rStyle w:val="af6"/>
        </w:rPr>
        <w:t>true</w:t>
      </w:r>
      <w:r>
        <w:t xml:space="preserve">, то метод </w:t>
      </w:r>
      <w:r w:rsidRPr="000410DE">
        <w:rPr>
          <w:rStyle w:val="a9"/>
        </w:rPr>
        <w:t>Fl</w:t>
      </w:r>
      <w:r w:rsidR="00F72D88">
        <w:rPr>
          <w:rStyle w:val="a9"/>
          <w:lang w:val="en-US"/>
        </w:rPr>
        <w:t>u</w:t>
      </w:r>
      <w:r w:rsidRPr="000410DE">
        <w:rPr>
          <w:rStyle w:val="a9"/>
        </w:rPr>
        <w:t>sh()</w:t>
      </w:r>
      <w:r>
        <w:t xml:space="preserve"> будет вызываться после каждого сообщения.</w:t>
      </w:r>
    </w:p>
    <w:p w:rsidR="005C23DB" w:rsidRDefault="005C23DB" w:rsidP="005C23DB">
      <w:r>
        <w:t>Отметим, что настройка слушателей может быть выполнена не только программно, но и декларативно – с использование</w:t>
      </w:r>
      <w:r w:rsidR="00F72D88">
        <w:t>м</w:t>
      </w:r>
      <w:r>
        <w:t xml:space="preserve"> конфигурационного файла приложения (секция </w:t>
      </w:r>
      <w:r w:rsidRPr="0005576A">
        <w:rPr>
          <w:rStyle w:val="af6"/>
          <w:lang w:val="ru-RU"/>
        </w:rPr>
        <w:t>&lt;</w:t>
      </w:r>
      <w:r w:rsidRPr="000410DE">
        <w:rPr>
          <w:rStyle w:val="af7"/>
        </w:rPr>
        <w:t>system</w:t>
      </w:r>
      <w:r w:rsidRPr="0005576A">
        <w:rPr>
          <w:rStyle w:val="af7"/>
          <w:lang w:val="ru-RU"/>
        </w:rPr>
        <w:t>.</w:t>
      </w:r>
      <w:r w:rsidRPr="000410DE">
        <w:rPr>
          <w:rStyle w:val="af7"/>
        </w:rPr>
        <w:t>diagnostics</w:t>
      </w:r>
      <w:r w:rsidRPr="0005576A">
        <w:rPr>
          <w:rStyle w:val="af6"/>
          <w:lang w:val="ru-RU"/>
        </w:rPr>
        <w:t>&gt;</w:t>
      </w:r>
      <w:r>
        <w:t>):</w:t>
      </w:r>
    </w:p>
    <w:p w:rsidR="005C23DB" w:rsidRPr="000410DE" w:rsidRDefault="005C23DB" w:rsidP="0059027C">
      <w:pPr>
        <w:pStyle w:val="a4"/>
        <w:rPr>
          <w:rStyle w:val="af6"/>
        </w:rPr>
      </w:pPr>
      <w:r w:rsidRPr="000410DE">
        <w:rPr>
          <w:rStyle w:val="af6"/>
        </w:rPr>
        <w:lastRenderedPageBreak/>
        <w:t>&lt;</w:t>
      </w:r>
      <w:r w:rsidRPr="000410DE">
        <w:rPr>
          <w:rStyle w:val="af7"/>
        </w:rPr>
        <w:t>configuration</w:t>
      </w:r>
      <w:r w:rsidRPr="000410DE">
        <w:rPr>
          <w:rStyle w:val="af6"/>
        </w:rPr>
        <w:t>&gt;</w:t>
      </w:r>
    </w:p>
    <w:p w:rsidR="005C23DB" w:rsidRPr="000410DE" w:rsidRDefault="005C23DB" w:rsidP="0059027C">
      <w:pPr>
        <w:pStyle w:val="a4"/>
        <w:rPr>
          <w:rStyle w:val="af6"/>
        </w:rPr>
      </w:pPr>
      <w:r w:rsidRPr="000410DE">
        <w:rPr>
          <w:rStyle w:val="af6"/>
        </w:rPr>
        <w:t xml:space="preserve">  &lt;</w:t>
      </w:r>
      <w:r w:rsidRPr="000410DE">
        <w:rPr>
          <w:rStyle w:val="af7"/>
        </w:rPr>
        <w:t>system.diagnostics</w:t>
      </w:r>
      <w:r w:rsidRPr="000410DE">
        <w:rPr>
          <w:rStyle w:val="af6"/>
        </w:rPr>
        <w:t>&gt;</w:t>
      </w:r>
    </w:p>
    <w:p w:rsidR="005C23DB" w:rsidRPr="000410DE" w:rsidRDefault="005C23DB" w:rsidP="0059027C">
      <w:pPr>
        <w:pStyle w:val="a4"/>
        <w:rPr>
          <w:rStyle w:val="af6"/>
        </w:rPr>
      </w:pPr>
      <w:r w:rsidRPr="000410DE">
        <w:rPr>
          <w:rStyle w:val="af6"/>
        </w:rPr>
        <w:t xml:space="preserve">    &lt;</w:t>
      </w:r>
      <w:r w:rsidRPr="000410DE">
        <w:rPr>
          <w:rStyle w:val="af7"/>
        </w:rPr>
        <w:t>trace</w:t>
      </w:r>
      <w:r w:rsidRPr="000410DE">
        <w:rPr>
          <w:rStyle w:val="af6"/>
        </w:rPr>
        <w:t xml:space="preserve"> </w:t>
      </w:r>
      <w:r w:rsidRPr="000410DE">
        <w:rPr>
          <w:rStyle w:val="XML"/>
        </w:rPr>
        <w:t>autoflush</w:t>
      </w:r>
      <w:r w:rsidRPr="000410DE">
        <w:rPr>
          <w:rStyle w:val="af6"/>
        </w:rPr>
        <w:t xml:space="preserve">="true" </w:t>
      </w:r>
      <w:r w:rsidRPr="000410DE">
        <w:rPr>
          <w:rStyle w:val="XML"/>
        </w:rPr>
        <w:t>indentsize</w:t>
      </w:r>
      <w:r w:rsidRPr="000410DE">
        <w:rPr>
          <w:rStyle w:val="af6"/>
        </w:rPr>
        <w:t>="2"&gt;</w:t>
      </w:r>
    </w:p>
    <w:p w:rsidR="005C23DB" w:rsidRPr="000410DE" w:rsidRDefault="005C23DB" w:rsidP="0059027C">
      <w:pPr>
        <w:pStyle w:val="a4"/>
        <w:rPr>
          <w:rStyle w:val="af6"/>
        </w:rPr>
      </w:pPr>
      <w:r w:rsidRPr="000410DE">
        <w:rPr>
          <w:rStyle w:val="af6"/>
        </w:rPr>
        <w:t xml:space="preserve">      &lt;</w:t>
      </w:r>
      <w:r w:rsidRPr="000410DE">
        <w:rPr>
          <w:rStyle w:val="af7"/>
        </w:rPr>
        <w:t>listeners</w:t>
      </w:r>
      <w:r w:rsidRPr="000410DE">
        <w:rPr>
          <w:rStyle w:val="af6"/>
        </w:rPr>
        <w:t>&gt;</w:t>
      </w:r>
    </w:p>
    <w:p w:rsidR="005C23DB" w:rsidRPr="000410DE" w:rsidRDefault="005C23DB" w:rsidP="0059027C">
      <w:pPr>
        <w:pStyle w:val="a4"/>
        <w:rPr>
          <w:rStyle w:val="af6"/>
        </w:rPr>
      </w:pPr>
      <w:r w:rsidRPr="000410DE">
        <w:rPr>
          <w:rStyle w:val="af6"/>
        </w:rPr>
        <w:t xml:space="preserve">        &lt;</w:t>
      </w:r>
      <w:r w:rsidRPr="000410DE">
        <w:rPr>
          <w:rStyle w:val="af7"/>
        </w:rPr>
        <w:t>add</w:t>
      </w:r>
      <w:r w:rsidRPr="000410DE">
        <w:rPr>
          <w:rStyle w:val="af6"/>
        </w:rPr>
        <w:t xml:space="preserve"> </w:t>
      </w:r>
      <w:r w:rsidRPr="000410DE">
        <w:rPr>
          <w:rStyle w:val="XML"/>
        </w:rPr>
        <w:t>name</w:t>
      </w:r>
      <w:r w:rsidRPr="000410DE">
        <w:rPr>
          <w:rStyle w:val="af6"/>
        </w:rPr>
        <w:t>="lst"</w:t>
      </w:r>
    </w:p>
    <w:p w:rsidR="005C23DB" w:rsidRPr="000410DE" w:rsidRDefault="005C23DB" w:rsidP="0059027C">
      <w:pPr>
        <w:pStyle w:val="a4"/>
        <w:rPr>
          <w:rStyle w:val="af6"/>
        </w:rPr>
      </w:pPr>
      <w:r w:rsidRPr="000410DE">
        <w:rPr>
          <w:rStyle w:val="af6"/>
        </w:rPr>
        <w:t xml:space="preserve">             </w:t>
      </w:r>
      <w:r w:rsidRPr="000410DE">
        <w:rPr>
          <w:rStyle w:val="XML"/>
        </w:rPr>
        <w:t>type</w:t>
      </w:r>
      <w:r w:rsidRPr="000410DE">
        <w:rPr>
          <w:rStyle w:val="af6"/>
        </w:rPr>
        <w:t>="System.Diagnostics.TextWriterTraceListener,</w:t>
      </w:r>
    </w:p>
    <w:p w:rsidR="005C23DB" w:rsidRPr="000410DE" w:rsidRDefault="005C23DB" w:rsidP="0059027C">
      <w:pPr>
        <w:pStyle w:val="a4"/>
        <w:rPr>
          <w:rStyle w:val="af6"/>
        </w:rPr>
      </w:pPr>
      <w:r w:rsidRPr="000410DE">
        <w:rPr>
          <w:rStyle w:val="af6"/>
        </w:rPr>
        <w:t xml:space="preserve">                   System, Version=1.0.3300.0, Culture=neutral,</w:t>
      </w:r>
    </w:p>
    <w:p w:rsidR="005C23DB" w:rsidRPr="000410DE" w:rsidRDefault="005C23DB" w:rsidP="0059027C">
      <w:pPr>
        <w:pStyle w:val="a4"/>
        <w:rPr>
          <w:rStyle w:val="af6"/>
        </w:rPr>
      </w:pPr>
      <w:r w:rsidRPr="000410DE">
        <w:rPr>
          <w:rStyle w:val="af6"/>
        </w:rPr>
        <w:t xml:space="preserve">                   PublicKeyToken=b77a5c561934e089"</w:t>
      </w:r>
    </w:p>
    <w:p w:rsidR="005C23DB" w:rsidRPr="000410DE" w:rsidRDefault="005C23DB" w:rsidP="0059027C">
      <w:pPr>
        <w:pStyle w:val="a4"/>
        <w:rPr>
          <w:rStyle w:val="af6"/>
        </w:rPr>
      </w:pPr>
      <w:r w:rsidRPr="000410DE">
        <w:rPr>
          <w:rStyle w:val="af6"/>
        </w:rPr>
        <w:t xml:space="preserve">             </w:t>
      </w:r>
      <w:r w:rsidRPr="000410DE">
        <w:rPr>
          <w:rStyle w:val="XML"/>
        </w:rPr>
        <w:t>initializeData</w:t>
      </w:r>
      <w:r w:rsidRPr="000410DE">
        <w:rPr>
          <w:rStyle w:val="af6"/>
        </w:rPr>
        <w:t>="MyListener.log"</w:t>
      </w:r>
    </w:p>
    <w:p w:rsidR="005C23DB" w:rsidRPr="000410DE" w:rsidRDefault="005C23DB" w:rsidP="0059027C">
      <w:pPr>
        <w:pStyle w:val="a4"/>
        <w:rPr>
          <w:rStyle w:val="af6"/>
        </w:rPr>
      </w:pPr>
      <w:r w:rsidRPr="000410DE">
        <w:rPr>
          <w:rStyle w:val="af6"/>
        </w:rPr>
        <w:t xml:space="preserve">             </w:t>
      </w:r>
      <w:r w:rsidRPr="000410DE">
        <w:rPr>
          <w:rStyle w:val="XML"/>
        </w:rPr>
        <w:t>traceOutputOptions</w:t>
      </w:r>
      <w:r w:rsidRPr="000410DE">
        <w:rPr>
          <w:rStyle w:val="af6"/>
        </w:rPr>
        <w:t>="ProcessId, Timestamp" /&gt;</w:t>
      </w:r>
    </w:p>
    <w:p w:rsidR="005C23DB" w:rsidRPr="000410DE" w:rsidRDefault="005C23DB" w:rsidP="0059027C">
      <w:pPr>
        <w:pStyle w:val="a4"/>
        <w:rPr>
          <w:rStyle w:val="af6"/>
        </w:rPr>
      </w:pPr>
      <w:r w:rsidRPr="000410DE">
        <w:rPr>
          <w:rStyle w:val="af6"/>
        </w:rPr>
        <w:t xml:space="preserve">      &lt;/</w:t>
      </w:r>
      <w:r w:rsidRPr="000410DE">
        <w:rPr>
          <w:rStyle w:val="af7"/>
        </w:rPr>
        <w:t>listeners</w:t>
      </w:r>
      <w:r w:rsidRPr="000410DE">
        <w:rPr>
          <w:rStyle w:val="af6"/>
        </w:rPr>
        <w:t>&gt;</w:t>
      </w:r>
    </w:p>
    <w:p w:rsidR="005C23DB" w:rsidRPr="000410DE" w:rsidRDefault="005C23DB" w:rsidP="0059027C">
      <w:pPr>
        <w:pStyle w:val="a4"/>
        <w:rPr>
          <w:rStyle w:val="af6"/>
        </w:rPr>
      </w:pPr>
      <w:r w:rsidRPr="000410DE">
        <w:rPr>
          <w:rStyle w:val="af6"/>
        </w:rPr>
        <w:t xml:space="preserve">    &lt;/</w:t>
      </w:r>
      <w:r w:rsidRPr="000410DE">
        <w:rPr>
          <w:rStyle w:val="af7"/>
        </w:rPr>
        <w:t>trace</w:t>
      </w:r>
      <w:r w:rsidRPr="000410DE">
        <w:rPr>
          <w:rStyle w:val="af6"/>
        </w:rPr>
        <w:t>&gt;</w:t>
      </w:r>
    </w:p>
    <w:p w:rsidR="005C23DB" w:rsidRPr="000410DE" w:rsidRDefault="005C23DB" w:rsidP="0059027C">
      <w:pPr>
        <w:pStyle w:val="a4"/>
        <w:rPr>
          <w:rStyle w:val="af6"/>
        </w:rPr>
      </w:pPr>
      <w:r w:rsidRPr="000410DE">
        <w:rPr>
          <w:rStyle w:val="af6"/>
        </w:rPr>
        <w:t xml:space="preserve">  &lt;/</w:t>
      </w:r>
      <w:r w:rsidRPr="000410DE">
        <w:rPr>
          <w:rStyle w:val="af7"/>
        </w:rPr>
        <w:t>system.diagnostics</w:t>
      </w:r>
      <w:r w:rsidRPr="000410DE">
        <w:rPr>
          <w:rStyle w:val="af6"/>
        </w:rPr>
        <w:t>&gt;</w:t>
      </w:r>
    </w:p>
    <w:p w:rsidR="005C23DB" w:rsidRPr="000410DE" w:rsidRDefault="005C23DB" w:rsidP="0059027C">
      <w:pPr>
        <w:pStyle w:val="a4"/>
        <w:rPr>
          <w:rStyle w:val="af6"/>
        </w:rPr>
      </w:pPr>
      <w:r w:rsidRPr="000410DE">
        <w:rPr>
          <w:rStyle w:val="af6"/>
        </w:rPr>
        <w:t>&lt;/</w:t>
      </w:r>
      <w:r w:rsidRPr="000410DE">
        <w:rPr>
          <w:rStyle w:val="af7"/>
        </w:rPr>
        <w:t>configuration</w:t>
      </w:r>
      <w:r w:rsidRPr="000410DE">
        <w:rPr>
          <w:rStyle w:val="af6"/>
        </w:rPr>
        <w:t>&gt;</w:t>
      </w:r>
    </w:p>
    <w:p w:rsidR="005C23DB" w:rsidRDefault="005C23DB" w:rsidP="005C23DB">
      <w:r>
        <w:t xml:space="preserve">Ещё один полезный класс из пространства имён </w:t>
      </w:r>
      <w:r w:rsidRPr="000410DE">
        <w:rPr>
          <w:rStyle w:val="a9"/>
        </w:rPr>
        <w:t>System.Diagnostics</w:t>
      </w:r>
      <w:r>
        <w:t xml:space="preserve"> – класс </w:t>
      </w:r>
      <w:r w:rsidRPr="000410DE">
        <w:rPr>
          <w:rStyle w:val="af5"/>
        </w:rPr>
        <w:t>Stopwatch</w:t>
      </w:r>
      <w:r>
        <w:t xml:space="preserve">. Он предоставляет набор методов и средств, которые можно использовать для точного измерения затраченного времени. В типовом сценарии использования у экземпляра </w:t>
      </w:r>
      <w:r w:rsidRPr="000410DE">
        <w:rPr>
          <w:rStyle w:val="af5"/>
        </w:rPr>
        <w:t>Stopwatch</w:t>
      </w:r>
      <w:r>
        <w:t xml:space="preserve"> вызывается метод </w:t>
      </w:r>
      <w:r w:rsidRPr="000410DE">
        <w:rPr>
          <w:rStyle w:val="a9"/>
        </w:rPr>
        <w:t>Start()</w:t>
      </w:r>
      <w:r>
        <w:t xml:space="preserve">, затем – метод </w:t>
      </w:r>
      <w:r w:rsidRPr="000410DE">
        <w:rPr>
          <w:rStyle w:val="a9"/>
        </w:rPr>
        <w:t>Stop()</w:t>
      </w:r>
      <w:r>
        <w:t xml:space="preserve">, а затраченное время проверяется при помощи свойства </w:t>
      </w:r>
      <w:r w:rsidRPr="000410DE">
        <w:rPr>
          <w:rStyle w:val="a9"/>
        </w:rPr>
        <w:t>Elapsed</w:t>
      </w:r>
      <w:r>
        <w:t>.</w:t>
      </w:r>
    </w:p>
    <w:p w:rsidR="005C23DB" w:rsidRPr="000410DE" w:rsidRDefault="005C23DB" w:rsidP="0059027C">
      <w:pPr>
        <w:pStyle w:val="a4"/>
        <w:rPr>
          <w:rStyle w:val="af4"/>
        </w:rPr>
      </w:pPr>
      <w:r w:rsidRPr="000410DE">
        <w:rPr>
          <w:rStyle w:val="af4"/>
        </w:rPr>
        <w:t>// замерим скорость подсчёта факториала 10000</w:t>
      </w:r>
    </w:p>
    <w:p w:rsidR="005C23DB" w:rsidRPr="005C6AE4" w:rsidRDefault="005C23DB" w:rsidP="0059027C">
      <w:pPr>
        <w:pStyle w:val="a4"/>
        <w:rPr>
          <w:lang w:val="ru-RU"/>
        </w:rPr>
      </w:pPr>
      <w:r w:rsidRPr="000410DE">
        <w:rPr>
          <w:rStyle w:val="af6"/>
        </w:rPr>
        <w:t>var</w:t>
      </w:r>
      <w:r w:rsidRPr="005C6AE4">
        <w:rPr>
          <w:lang w:val="ru-RU"/>
        </w:rPr>
        <w:t xml:space="preserve"> </w:t>
      </w:r>
      <w:r>
        <w:t>sw</w:t>
      </w:r>
      <w:r w:rsidRPr="005C6AE4">
        <w:rPr>
          <w:lang w:val="ru-RU"/>
        </w:rPr>
        <w:t xml:space="preserve"> = </w:t>
      </w:r>
      <w:r w:rsidRPr="000410DE">
        <w:rPr>
          <w:rStyle w:val="af5"/>
        </w:rPr>
        <w:t>new</w:t>
      </w:r>
      <w:r w:rsidRPr="005C6AE4">
        <w:rPr>
          <w:lang w:val="ru-RU"/>
        </w:rPr>
        <w:t xml:space="preserve"> </w:t>
      </w:r>
      <w:r w:rsidRPr="000410DE">
        <w:rPr>
          <w:rStyle w:val="af5"/>
        </w:rPr>
        <w:t>Stopwatch</w:t>
      </w:r>
      <w:r w:rsidRPr="005C6AE4">
        <w:rPr>
          <w:lang w:val="ru-RU"/>
        </w:rPr>
        <w:t>();</w:t>
      </w:r>
    </w:p>
    <w:p w:rsidR="005C23DB" w:rsidRPr="000170D1" w:rsidRDefault="005C23DB" w:rsidP="0059027C">
      <w:pPr>
        <w:pStyle w:val="a4"/>
      </w:pPr>
      <w:r w:rsidRPr="000170D1">
        <w:t>sw.Start();</w:t>
      </w:r>
    </w:p>
    <w:p w:rsidR="005C23DB" w:rsidRPr="000170D1" w:rsidRDefault="005C23DB" w:rsidP="0059027C">
      <w:pPr>
        <w:pStyle w:val="a4"/>
      </w:pPr>
      <w:r w:rsidRPr="000410DE">
        <w:rPr>
          <w:rStyle w:val="af5"/>
        </w:rPr>
        <w:t>BigInteger</w:t>
      </w:r>
      <w:r w:rsidRPr="000170D1">
        <w:t xml:space="preserve"> factorial = 1;</w:t>
      </w:r>
    </w:p>
    <w:p w:rsidR="005C23DB" w:rsidRPr="000170D1" w:rsidRDefault="005C23DB" w:rsidP="0059027C">
      <w:pPr>
        <w:pStyle w:val="a4"/>
      </w:pPr>
      <w:r w:rsidRPr="000410DE">
        <w:rPr>
          <w:rStyle w:val="af6"/>
        </w:rPr>
        <w:t>for</w:t>
      </w:r>
      <w:r w:rsidRPr="000170D1">
        <w:t xml:space="preserve"> (</w:t>
      </w:r>
      <w:r w:rsidRPr="000410DE">
        <w:rPr>
          <w:rStyle w:val="af6"/>
        </w:rPr>
        <w:t>int</w:t>
      </w:r>
      <w:r w:rsidRPr="000170D1">
        <w:t xml:space="preserve"> i = 2; i &lt; 10000; i++)</w:t>
      </w:r>
    </w:p>
    <w:p w:rsidR="005C23DB" w:rsidRPr="000170D1" w:rsidRDefault="005C23DB" w:rsidP="0059027C">
      <w:pPr>
        <w:pStyle w:val="a4"/>
      </w:pPr>
      <w:r w:rsidRPr="000170D1">
        <w:t>{</w:t>
      </w:r>
    </w:p>
    <w:p w:rsidR="005C23DB" w:rsidRPr="000170D1" w:rsidRDefault="005C23DB" w:rsidP="0059027C">
      <w:pPr>
        <w:pStyle w:val="a4"/>
      </w:pPr>
      <w:r w:rsidRPr="000170D1">
        <w:t xml:space="preserve">    factorial *= i;</w:t>
      </w:r>
    </w:p>
    <w:p w:rsidR="005C23DB" w:rsidRPr="000170D1" w:rsidRDefault="005C23DB" w:rsidP="0059027C">
      <w:pPr>
        <w:pStyle w:val="a4"/>
      </w:pPr>
      <w:r w:rsidRPr="000170D1">
        <w:t>}</w:t>
      </w:r>
    </w:p>
    <w:p w:rsidR="005C23DB" w:rsidRPr="000170D1" w:rsidRDefault="005C23DB" w:rsidP="0059027C">
      <w:pPr>
        <w:pStyle w:val="a4"/>
      </w:pPr>
      <w:r w:rsidRPr="000170D1">
        <w:t>sw.Stop();</w:t>
      </w:r>
    </w:p>
    <w:p w:rsidR="005C23DB" w:rsidRPr="000170D1" w:rsidRDefault="005C23DB" w:rsidP="0059027C">
      <w:pPr>
        <w:pStyle w:val="a4"/>
      </w:pPr>
      <w:r w:rsidRPr="000410DE">
        <w:rPr>
          <w:rStyle w:val="af5"/>
        </w:rPr>
        <w:t>Console</w:t>
      </w:r>
      <w:r w:rsidRPr="000170D1">
        <w:t>.WriteLine(sw.Elapsed);</w:t>
      </w:r>
      <w:r w:rsidR="000410DE" w:rsidRPr="0005576A">
        <w:t xml:space="preserve">   </w:t>
      </w:r>
      <w:r w:rsidRPr="000170D1">
        <w:t xml:space="preserve"> </w:t>
      </w:r>
      <w:r w:rsidRPr="0005576A">
        <w:rPr>
          <w:rStyle w:val="af4"/>
          <w:lang w:val="en-US"/>
        </w:rPr>
        <w:t>// 00:00:00.0909346</w:t>
      </w:r>
    </w:p>
    <w:p w:rsidR="005C23DB" w:rsidRDefault="005C23DB" w:rsidP="00867622">
      <w:pPr>
        <w:pStyle w:val="1"/>
      </w:pPr>
      <w:bookmarkStart w:id="39" w:name="_Toc348862517"/>
      <w:r>
        <w:t>3</w:t>
      </w:r>
      <w:r w:rsidR="00867622" w:rsidRPr="00505C31">
        <w:t>0</w:t>
      </w:r>
      <w:r w:rsidR="00867622">
        <w:t>. Процессы и домены</w:t>
      </w:r>
      <w:bookmarkEnd w:id="39"/>
    </w:p>
    <w:p w:rsidR="005C23DB" w:rsidRDefault="005C23DB" w:rsidP="005C23DB">
      <w:r>
        <w:t xml:space="preserve">Любому запущенному приложению в операционной системе соответствует некий </w:t>
      </w:r>
      <w:r w:rsidRPr="000410DE">
        <w:rPr>
          <w:rStyle w:val="a8"/>
        </w:rPr>
        <w:t>процесс</w:t>
      </w:r>
      <w:r>
        <w:t xml:space="preserve">. Процесс образует границы приложения, выделяя для приложения изолированное адресное пространство и поддерживая один или несколько потоков выполнения. Для работы с процессами в платформе .NET имеется класс </w:t>
      </w:r>
      <w:r w:rsidRPr="000410DE">
        <w:rPr>
          <w:rStyle w:val="a9"/>
        </w:rPr>
        <w:t>System.Diagnostics.</w:t>
      </w:r>
      <w:r w:rsidRPr="000410DE">
        <w:rPr>
          <w:rStyle w:val="af5"/>
        </w:rPr>
        <w:t>Process</w:t>
      </w:r>
      <w:r>
        <w:t xml:space="preserve">. Используя статические и экземплярные элементы этого класса можно получить информацию о текущем процессе, а также </w:t>
      </w:r>
      <w:r w:rsidR="000410DE">
        <w:t>обо</w:t>
      </w:r>
      <w:r>
        <w:t xml:space="preserve"> всех процессах системы.</w:t>
      </w:r>
    </w:p>
    <w:p w:rsidR="005C23DB" w:rsidRPr="000170D1" w:rsidRDefault="005C23DB" w:rsidP="0059027C">
      <w:pPr>
        <w:pStyle w:val="a4"/>
      </w:pPr>
      <w:r w:rsidRPr="000410DE">
        <w:rPr>
          <w:rStyle w:val="af5"/>
        </w:rPr>
        <w:t>Process</w:t>
      </w:r>
      <w:r w:rsidRPr="000170D1">
        <w:t xml:space="preserve"> current = </w:t>
      </w:r>
      <w:r w:rsidRPr="000410DE">
        <w:rPr>
          <w:rStyle w:val="af5"/>
        </w:rPr>
        <w:t>Process</w:t>
      </w:r>
      <w:r w:rsidRPr="000170D1">
        <w:t>.GetCurrentProcess();</w:t>
      </w:r>
    </w:p>
    <w:p w:rsidR="005C23DB" w:rsidRPr="000170D1" w:rsidRDefault="005C23DB" w:rsidP="0059027C">
      <w:pPr>
        <w:pStyle w:val="a4"/>
      </w:pPr>
      <w:r w:rsidRPr="000410DE">
        <w:rPr>
          <w:rStyle w:val="af6"/>
        </w:rPr>
        <w:t>foreach</w:t>
      </w:r>
      <w:r w:rsidR="000410DE" w:rsidRPr="000410DE">
        <w:t xml:space="preserve"> </w:t>
      </w:r>
      <w:r w:rsidRPr="000170D1">
        <w:t>(</w:t>
      </w:r>
      <w:r w:rsidRPr="000410DE">
        <w:rPr>
          <w:rStyle w:val="af5"/>
        </w:rPr>
        <w:t>Process</w:t>
      </w:r>
      <w:r w:rsidRPr="000170D1">
        <w:t xml:space="preserve"> p </w:t>
      </w:r>
      <w:r w:rsidRPr="000410DE">
        <w:rPr>
          <w:rStyle w:val="af6"/>
        </w:rPr>
        <w:t>in</w:t>
      </w:r>
      <w:r w:rsidRPr="000170D1">
        <w:t xml:space="preserve"> </w:t>
      </w:r>
      <w:r w:rsidRPr="000410DE">
        <w:rPr>
          <w:rStyle w:val="af5"/>
        </w:rPr>
        <w:t>Process</w:t>
      </w:r>
      <w:r w:rsidRPr="000170D1">
        <w:t>.GetProcesses())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0410DE">
        <w:rPr>
          <w:rStyle w:val="af5"/>
        </w:rPr>
        <w:t>Console</w:t>
      </w:r>
      <w:r w:rsidRPr="000170D1">
        <w:t>.WriteLine(</w:t>
      </w:r>
      <w:r w:rsidRPr="000410DE">
        <w:rPr>
          <w:rStyle w:val="af7"/>
        </w:rPr>
        <w:t>"{0} {1} {2}"</w:t>
      </w:r>
      <w:r w:rsidRPr="000170D1">
        <w:t>,</w:t>
      </w:r>
    </w:p>
    <w:p w:rsidR="005C23DB" w:rsidRPr="000170D1" w:rsidRDefault="005C23DB" w:rsidP="0059027C">
      <w:pPr>
        <w:pStyle w:val="a4"/>
      </w:pPr>
      <w:r w:rsidRPr="000170D1">
        <w:t xml:space="preserve">                       p.Id, p.ProcessName, p.StartTime);</w:t>
      </w:r>
    </w:p>
    <w:p w:rsidR="005C23DB" w:rsidRPr="005C6AE4" w:rsidRDefault="005C23DB" w:rsidP="0059027C">
      <w:pPr>
        <w:pStyle w:val="a4"/>
        <w:rPr>
          <w:lang w:val="ru-RU"/>
        </w:rPr>
      </w:pPr>
      <w:r w:rsidRPr="005C6AE4">
        <w:rPr>
          <w:lang w:val="ru-RU"/>
        </w:rPr>
        <w:t>}</w:t>
      </w:r>
    </w:p>
    <w:p w:rsidR="005C23DB" w:rsidRDefault="005C23DB" w:rsidP="005C23DB">
      <w:r>
        <w:lastRenderedPageBreak/>
        <w:t xml:space="preserve">Класс </w:t>
      </w:r>
      <w:r w:rsidRPr="000410DE">
        <w:rPr>
          <w:rStyle w:val="af5"/>
        </w:rPr>
        <w:t>Process</w:t>
      </w:r>
      <w:r>
        <w:t xml:space="preserve"> позволяет управлять процессами (при наличии соответствующих привилегий). В следующем примере запускается приложение «Блокнот», которое завершается через 5 секунд.</w:t>
      </w:r>
    </w:p>
    <w:p w:rsidR="005C23DB" w:rsidRPr="000170D1" w:rsidRDefault="005C23DB" w:rsidP="0059027C">
      <w:pPr>
        <w:pStyle w:val="a4"/>
      </w:pPr>
      <w:r w:rsidRPr="00761F6E">
        <w:rPr>
          <w:rStyle w:val="af5"/>
        </w:rPr>
        <w:t>Process</w:t>
      </w:r>
      <w:r w:rsidRPr="000170D1">
        <w:t xml:space="preserve"> p = </w:t>
      </w:r>
      <w:r w:rsidRPr="00761F6E">
        <w:rPr>
          <w:rStyle w:val="af5"/>
        </w:rPr>
        <w:t>Process</w:t>
      </w:r>
      <w:r w:rsidRPr="000170D1">
        <w:t>.Start(</w:t>
      </w:r>
      <w:r w:rsidRPr="00761F6E">
        <w:rPr>
          <w:rStyle w:val="af7"/>
        </w:rPr>
        <w:t>"notepad.exe"</w:t>
      </w:r>
      <w:r w:rsidRPr="000170D1">
        <w:t>);</w:t>
      </w:r>
    </w:p>
    <w:p w:rsidR="005C23DB" w:rsidRPr="005C6AE4" w:rsidRDefault="005C23DB" w:rsidP="0059027C">
      <w:pPr>
        <w:pStyle w:val="a4"/>
        <w:rPr>
          <w:lang w:val="ru-RU"/>
        </w:rPr>
      </w:pPr>
      <w:r w:rsidRPr="00761F6E">
        <w:rPr>
          <w:rStyle w:val="af5"/>
        </w:rPr>
        <w:t>Thread</w:t>
      </w:r>
      <w:r w:rsidRPr="005C6AE4">
        <w:rPr>
          <w:lang w:val="ru-RU"/>
        </w:rPr>
        <w:t>.</w:t>
      </w:r>
      <w:r>
        <w:t>Sleep</w:t>
      </w:r>
      <w:r w:rsidRPr="005C6AE4">
        <w:rPr>
          <w:lang w:val="ru-RU"/>
        </w:rPr>
        <w:t>(5000);</w:t>
      </w:r>
    </w:p>
    <w:p w:rsidR="005C23DB" w:rsidRPr="005C6AE4" w:rsidRDefault="005C23DB" w:rsidP="0059027C">
      <w:pPr>
        <w:pStyle w:val="a4"/>
        <w:rPr>
          <w:lang w:val="ru-RU"/>
        </w:rPr>
      </w:pPr>
      <w:r>
        <w:t>p</w:t>
      </w:r>
      <w:r w:rsidRPr="005C6AE4">
        <w:rPr>
          <w:lang w:val="ru-RU"/>
        </w:rPr>
        <w:t>.</w:t>
      </w:r>
      <w:r>
        <w:t>Kill</w:t>
      </w:r>
      <w:r w:rsidRPr="005C6AE4">
        <w:rPr>
          <w:lang w:val="ru-RU"/>
        </w:rPr>
        <w:t>();</w:t>
      </w:r>
    </w:p>
    <w:p w:rsidR="005C23DB" w:rsidRDefault="005C23DB" w:rsidP="005C23DB">
      <w:r>
        <w:t xml:space="preserve">Платформа .NET вводит дополнительный уровень изоляции кода, называемый </w:t>
      </w:r>
      <w:r w:rsidRPr="00761F6E">
        <w:rPr>
          <w:rStyle w:val="a8"/>
        </w:rPr>
        <w:t>доменом приложения</w:t>
      </w:r>
      <w:r>
        <w:t>. Домены существуют внутри процессов и содержат загруженные сборки (можно создать сборку, разделяемую между доменами). Любой процесс запускает при старте домен по умолчанию, однако домены могут создаваться и уничтожаться в ходе работы в рамках процесса. Домены обеспечивают приемлемый уровень изоляции кода, но их создание менее затратное, чем создание отдельных процессов. Кроме того, домен можно уничтожить, не нарушая целостность работы всего процесса.</w:t>
      </w:r>
    </w:p>
    <w:p w:rsidR="005C23DB" w:rsidRDefault="00F062E0" w:rsidP="00586C22">
      <w:pPr>
        <w:pStyle w:val="af"/>
      </w:pPr>
      <w:r>
        <w:rPr>
          <w:noProof/>
        </w:rPr>
        <w:drawing>
          <wp:inline distT="0" distB="0" distL="0" distR="0">
            <wp:extent cx="4507200" cy="4266000"/>
            <wp:effectExtent l="0" t="0" r="825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Domains.emz"/>
                    <pic:cNvPicPr/>
                  </pic:nvPicPr>
                  <pic:blipFill>
                    <a:blip r:embed="rId21">
                      <a:extLst>
                        <a:ext uri="{28A0092B-C50C-407E-A947-70E740481C1C}">
                          <a14:useLocalDpi xmlns:a14="http://schemas.microsoft.com/office/drawing/2010/main" val="0"/>
                        </a:ext>
                      </a:extLst>
                    </a:blip>
                    <a:stretch>
                      <a:fillRect/>
                    </a:stretch>
                  </pic:blipFill>
                  <pic:spPr>
                    <a:xfrm>
                      <a:off x="0" y="0"/>
                      <a:ext cx="4507200" cy="4266000"/>
                    </a:xfrm>
                    <a:prstGeom prst="rect">
                      <a:avLst/>
                    </a:prstGeom>
                  </pic:spPr>
                </pic:pic>
              </a:graphicData>
            </a:graphic>
          </wp:inline>
        </w:drawing>
      </w:r>
    </w:p>
    <w:p w:rsidR="005C23DB" w:rsidRDefault="005C23DB" w:rsidP="00586C22">
      <w:pPr>
        <w:pStyle w:val="af"/>
      </w:pPr>
      <w:r>
        <w:t>Рис. 13. Структура .NET-процесса с двумя доменами.</w:t>
      </w:r>
    </w:p>
    <w:p w:rsidR="005C23DB" w:rsidRPr="00761F6E" w:rsidRDefault="005C23DB" w:rsidP="005C23DB">
      <w:r>
        <w:t xml:space="preserve">Домены приложений инкапсулированы в объектах класса </w:t>
      </w:r>
      <w:r w:rsidRPr="00761F6E">
        <w:rPr>
          <w:rStyle w:val="a9"/>
        </w:rPr>
        <w:t>System.</w:t>
      </w:r>
      <w:r w:rsidRPr="00761F6E">
        <w:rPr>
          <w:rStyle w:val="af5"/>
        </w:rPr>
        <w:t>AppDomain</w:t>
      </w:r>
      <w:r>
        <w:t xml:space="preserve">. Статическое свойство </w:t>
      </w:r>
      <w:r w:rsidRPr="00761F6E">
        <w:rPr>
          <w:rStyle w:val="a9"/>
        </w:rPr>
        <w:t>CurrentDomain</w:t>
      </w:r>
      <w:r>
        <w:t xml:space="preserve"> позволяет получить информацию о текущем домене, а статические методы наподобие </w:t>
      </w:r>
      <w:r w:rsidRPr="00761F6E">
        <w:rPr>
          <w:rStyle w:val="a9"/>
        </w:rPr>
        <w:t>CreateDomain()</w:t>
      </w:r>
      <w:r>
        <w:t xml:space="preserve"> </w:t>
      </w:r>
      <w:r w:rsidR="00761F6E">
        <w:t>–</w:t>
      </w:r>
      <w:r>
        <w:t xml:space="preserve"> создать новый </w:t>
      </w:r>
      <w:r>
        <w:lastRenderedPageBreak/>
        <w:t xml:space="preserve">домен в рамках текущего процесса. После создания домена в него можно программно загрузить сборки, используя экземплярный метод </w:t>
      </w:r>
      <w:r w:rsidRPr="00761F6E">
        <w:rPr>
          <w:rStyle w:val="a9"/>
        </w:rPr>
        <w:t>Load()</w:t>
      </w:r>
      <w:r>
        <w:t>. Выгрузить сборки из домена нельзя</w:t>
      </w:r>
      <w:r w:rsidR="00761F6E">
        <w:t>, м</w:t>
      </w:r>
      <w:r>
        <w:t>ожно</w:t>
      </w:r>
      <w:r w:rsidRPr="00761F6E">
        <w:t xml:space="preserve"> </w:t>
      </w:r>
      <w:r>
        <w:t>выгрузить</w:t>
      </w:r>
      <w:r w:rsidRPr="00761F6E">
        <w:t xml:space="preserve"> </w:t>
      </w:r>
      <w:r>
        <w:t>весь</w:t>
      </w:r>
      <w:r w:rsidRPr="00761F6E">
        <w:t xml:space="preserve"> </w:t>
      </w:r>
      <w:r>
        <w:t>домен</w:t>
      </w:r>
      <w:r w:rsidRPr="00761F6E">
        <w:t>:</w:t>
      </w:r>
    </w:p>
    <w:p w:rsidR="005C23DB" w:rsidRPr="00A74DB7" w:rsidRDefault="005C23DB" w:rsidP="0059027C">
      <w:pPr>
        <w:pStyle w:val="a4"/>
        <w:rPr>
          <w:lang w:val="ru-RU"/>
        </w:rPr>
      </w:pPr>
      <w:r w:rsidRPr="00761F6E">
        <w:rPr>
          <w:rStyle w:val="af5"/>
        </w:rPr>
        <w:t>AppDomain</w:t>
      </w:r>
      <w:r w:rsidRPr="00A74DB7">
        <w:rPr>
          <w:lang w:val="ru-RU"/>
        </w:rPr>
        <w:t xml:space="preserve"> </w:t>
      </w:r>
      <w:r w:rsidRPr="000170D1">
        <w:t>newDomain</w:t>
      </w:r>
      <w:r w:rsidRPr="00A74DB7">
        <w:rPr>
          <w:lang w:val="ru-RU"/>
        </w:rPr>
        <w:t xml:space="preserve"> = </w:t>
      </w:r>
      <w:r w:rsidRPr="00761F6E">
        <w:rPr>
          <w:rStyle w:val="af5"/>
        </w:rPr>
        <w:t>AppDomain</w:t>
      </w:r>
      <w:r w:rsidRPr="00A74DB7">
        <w:rPr>
          <w:lang w:val="ru-RU"/>
        </w:rPr>
        <w:t>.</w:t>
      </w:r>
      <w:r w:rsidRPr="000170D1">
        <w:t>CreateDomain</w:t>
      </w:r>
      <w:r w:rsidRPr="00A74DB7">
        <w:rPr>
          <w:lang w:val="ru-RU"/>
        </w:rPr>
        <w:t>(</w:t>
      </w:r>
      <w:r w:rsidR="00761F6E" w:rsidRPr="00A74DB7">
        <w:rPr>
          <w:rStyle w:val="af7"/>
          <w:lang w:val="ru-RU"/>
        </w:rPr>
        <w:t>"</w:t>
      </w:r>
      <w:r w:rsidR="00761F6E">
        <w:rPr>
          <w:rStyle w:val="af7"/>
        </w:rPr>
        <w:t>New</w:t>
      </w:r>
      <w:r w:rsidR="00761F6E" w:rsidRPr="00A74DB7">
        <w:rPr>
          <w:rStyle w:val="af7"/>
          <w:lang w:val="ru-RU"/>
        </w:rPr>
        <w:t xml:space="preserve"> </w:t>
      </w:r>
      <w:r w:rsidR="00761F6E">
        <w:rPr>
          <w:rStyle w:val="af7"/>
        </w:rPr>
        <w:t>Domain</w:t>
      </w:r>
      <w:r w:rsidRPr="00A74DB7">
        <w:rPr>
          <w:rStyle w:val="af7"/>
          <w:lang w:val="ru-RU"/>
        </w:rPr>
        <w:t>"</w:t>
      </w:r>
      <w:r w:rsidRPr="00A74DB7">
        <w:rPr>
          <w:lang w:val="ru-RU"/>
        </w:rPr>
        <w:t>);</w:t>
      </w:r>
    </w:p>
    <w:p w:rsidR="005C23DB" w:rsidRPr="000170D1" w:rsidRDefault="005C23DB" w:rsidP="0059027C">
      <w:pPr>
        <w:pStyle w:val="a4"/>
      </w:pPr>
      <w:r w:rsidRPr="000170D1">
        <w:t>newDomain.Load(</w:t>
      </w:r>
      <w:r w:rsidRPr="00761F6E">
        <w:rPr>
          <w:rStyle w:val="af7"/>
        </w:rPr>
        <w:t>"assemblyName"</w:t>
      </w:r>
      <w:r w:rsidRPr="000170D1">
        <w:t>);</w:t>
      </w:r>
    </w:p>
    <w:p w:rsidR="005C23DB" w:rsidRPr="000170D1" w:rsidRDefault="005C23DB" w:rsidP="0059027C">
      <w:pPr>
        <w:pStyle w:val="a4"/>
      </w:pPr>
      <w:r w:rsidRPr="00761F6E">
        <w:rPr>
          <w:rStyle w:val="af5"/>
        </w:rPr>
        <w:t>AppDomain</w:t>
      </w:r>
      <w:r w:rsidRPr="000170D1">
        <w:t>.Unload(newDomain);</w:t>
      </w:r>
    </w:p>
    <w:p w:rsidR="005C23DB" w:rsidRDefault="005C23DB" w:rsidP="005C23DB">
      <w:r>
        <w:t xml:space="preserve">Событие </w:t>
      </w:r>
      <w:r w:rsidRPr="00D137FD">
        <w:rPr>
          <w:rStyle w:val="a9"/>
        </w:rPr>
        <w:t>UnhandledException</w:t>
      </w:r>
      <w:r>
        <w:t xml:space="preserve"> объекта </w:t>
      </w:r>
      <w:r w:rsidRPr="00D137FD">
        <w:rPr>
          <w:rStyle w:val="af5"/>
        </w:rPr>
        <w:t>AppDomain</w:t>
      </w:r>
      <w:r>
        <w:t xml:space="preserve"> генерируется при возникновении в домене необработанного исключения:</w:t>
      </w:r>
    </w:p>
    <w:p w:rsidR="005C23DB" w:rsidRPr="000170D1" w:rsidRDefault="005C23DB" w:rsidP="0059027C">
      <w:pPr>
        <w:pStyle w:val="a4"/>
      </w:pPr>
      <w:r w:rsidRPr="00761F6E">
        <w:rPr>
          <w:rStyle w:val="af5"/>
        </w:rPr>
        <w:t>AppDomain</w:t>
      </w:r>
      <w:r w:rsidRPr="000170D1">
        <w:t xml:space="preserve"> domain = </w:t>
      </w:r>
      <w:r w:rsidRPr="00761F6E">
        <w:rPr>
          <w:rStyle w:val="af5"/>
        </w:rPr>
        <w:t>AppDomain</w:t>
      </w:r>
      <w:r w:rsidRPr="000170D1">
        <w:t>.CurrentDomain;</w:t>
      </w:r>
    </w:p>
    <w:p w:rsidR="005C23DB" w:rsidRPr="000170D1" w:rsidRDefault="005C23DB" w:rsidP="0059027C">
      <w:pPr>
        <w:pStyle w:val="a4"/>
      </w:pPr>
      <w:r w:rsidRPr="000170D1">
        <w:t xml:space="preserve">domain.UnhandledException += </w:t>
      </w:r>
    </w:p>
    <w:p w:rsidR="005C23DB" w:rsidRPr="000170D1" w:rsidRDefault="005C23DB" w:rsidP="0059027C">
      <w:pPr>
        <w:pStyle w:val="a4"/>
      </w:pPr>
      <w:r w:rsidRPr="000170D1">
        <w:t xml:space="preserve">          (sender, args) =&gt; </w:t>
      </w:r>
      <w:r w:rsidRPr="00761F6E">
        <w:rPr>
          <w:rStyle w:val="af5"/>
        </w:rPr>
        <w:t>Console</w:t>
      </w:r>
      <w:r w:rsidRPr="000170D1">
        <w:t>.WriteLine(args.ExceptionObject);</w:t>
      </w:r>
    </w:p>
    <w:p w:rsidR="005C23DB" w:rsidRPr="000170D1" w:rsidRDefault="005C23DB" w:rsidP="0059027C">
      <w:pPr>
        <w:pStyle w:val="a4"/>
      </w:pPr>
    </w:p>
    <w:p w:rsidR="005C23DB" w:rsidRPr="00625D0E" w:rsidRDefault="005C23DB" w:rsidP="0059027C">
      <w:pPr>
        <w:pStyle w:val="a4"/>
        <w:rPr>
          <w:rStyle w:val="af4"/>
        </w:rPr>
      </w:pPr>
      <w:r w:rsidRPr="00625D0E">
        <w:rPr>
          <w:rStyle w:val="af4"/>
        </w:rPr>
        <w:t>// необработанное исключение генерирует событие UnhandledException</w:t>
      </w:r>
    </w:p>
    <w:p w:rsidR="005C23DB" w:rsidRPr="005C6AE4" w:rsidRDefault="005C23DB" w:rsidP="0059027C">
      <w:pPr>
        <w:pStyle w:val="a4"/>
        <w:rPr>
          <w:lang w:val="ru-RU"/>
        </w:rPr>
      </w:pPr>
      <w:r w:rsidRPr="00761F6E">
        <w:rPr>
          <w:rStyle w:val="af6"/>
        </w:rPr>
        <w:t>int</w:t>
      </w:r>
      <w:r w:rsidRPr="005C6AE4">
        <w:rPr>
          <w:lang w:val="ru-RU"/>
        </w:rPr>
        <w:t xml:space="preserve"> </w:t>
      </w:r>
      <w:r>
        <w:t>x</w:t>
      </w:r>
      <w:r w:rsidRPr="005C6AE4">
        <w:rPr>
          <w:lang w:val="ru-RU"/>
        </w:rPr>
        <w:t xml:space="preserve"> = 0;</w:t>
      </w:r>
    </w:p>
    <w:p w:rsidR="005C23DB" w:rsidRPr="005C6AE4" w:rsidRDefault="005C23DB" w:rsidP="0059027C">
      <w:pPr>
        <w:pStyle w:val="a4"/>
        <w:rPr>
          <w:lang w:val="ru-RU"/>
        </w:rPr>
      </w:pPr>
      <w:r w:rsidRPr="00761F6E">
        <w:rPr>
          <w:rStyle w:val="af6"/>
        </w:rPr>
        <w:t>int</w:t>
      </w:r>
      <w:r w:rsidRPr="005C6AE4">
        <w:rPr>
          <w:lang w:val="ru-RU"/>
        </w:rPr>
        <w:t xml:space="preserve"> </w:t>
      </w:r>
      <w:r>
        <w:t>y</w:t>
      </w:r>
      <w:r w:rsidRPr="005C6AE4">
        <w:rPr>
          <w:lang w:val="ru-RU"/>
        </w:rPr>
        <w:t xml:space="preserve"> = 10/</w:t>
      </w:r>
      <w:r>
        <w:t>x</w:t>
      </w:r>
      <w:r w:rsidRPr="005C6AE4">
        <w:rPr>
          <w:lang w:val="ru-RU"/>
        </w:rPr>
        <w:t>;</w:t>
      </w:r>
    </w:p>
    <w:p w:rsidR="005C23DB" w:rsidRDefault="005C23DB" w:rsidP="005C23DB">
      <w:r>
        <w:t xml:space="preserve">Домены содержат методы для создания экземпляров объектов требуемых типов (например, </w:t>
      </w:r>
      <w:r w:rsidRPr="00761F6E">
        <w:rPr>
          <w:rStyle w:val="a9"/>
        </w:rPr>
        <w:t>CreateInstance(</w:t>
      </w:r>
      <w:r>
        <w:t>)). Однако доступ к созданным экземплярам нетривиален – фактически, это межпрограммное взаимодействи</w:t>
      </w:r>
      <w:r w:rsidR="006D7676">
        <w:t>е</w:t>
      </w:r>
      <w:r>
        <w:t>, для которого существую</w:t>
      </w:r>
      <w:r w:rsidR="00EE1E84">
        <w:t>т</w:t>
      </w:r>
      <w:r>
        <w:t xml:space="preserve"> специальные технологии.</w:t>
      </w:r>
    </w:p>
    <w:p w:rsidR="005C23DB" w:rsidRDefault="00867622" w:rsidP="00867622">
      <w:pPr>
        <w:pStyle w:val="1"/>
      </w:pPr>
      <w:bookmarkStart w:id="40" w:name="_Toc348862518"/>
      <w:r w:rsidRPr="00505C31">
        <w:t>31</w:t>
      </w:r>
      <w:r>
        <w:t>. Основы многопоточного программирования</w:t>
      </w:r>
      <w:bookmarkEnd w:id="40"/>
    </w:p>
    <w:p w:rsidR="005C23DB" w:rsidRDefault="005C23DB" w:rsidP="005C23DB">
      <w:r>
        <w:t xml:space="preserve">Платформа .NET </w:t>
      </w:r>
      <w:r w:rsidR="00761F6E">
        <w:t>даёт</w:t>
      </w:r>
      <w:r>
        <w:t xml:space="preserve"> полноценную поддержку для создания многопоточных приложений. Исполняющая среда имеет особый модуль, ответственный за организацию многопоточности, но в основном работа модуля опирается на функции многопоточности операционной системы. В этом параграфе рассматриваются базовые приёмы создания многопоточных приложений.</w:t>
      </w:r>
    </w:p>
    <w:p w:rsidR="005C23DB" w:rsidRDefault="005C23DB" w:rsidP="005C23DB">
      <w:r>
        <w:t xml:space="preserve">Основные классы, предназначенные для поддержки многопоточности, сосредоточены в пространстве имён </w:t>
      </w:r>
      <w:r w:rsidRPr="00761F6E">
        <w:rPr>
          <w:rStyle w:val="a9"/>
        </w:rPr>
        <w:t>System.Threading</w:t>
      </w:r>
      <w:r>
        <w:t xml:space="preserve">. На платформе .NET каждый </w:t>
      </w:r>
      <w:r w:rsidRPr="00761F6E">
        <w:rPr>
          <w:rStyle w:val="a8"/>
        </w:rPr>
        <w:t>поток выполнения</w:t>
      </w:r>
      <w:r>
        <w:t xml:space="preserve"> (thread) представлен объектом класса </w:t>
      </w:r>
      <w:r w:rsidRPr="00761F6E">
        <w:rPr>
          <w:rStyle w:val="af5"/>
        </w:rPr>
        <w:t>Thread</w:t>
      </w:r>
      <w:r>
        <w:t xml:space="preserve">. Для организации собственного потока необходимо создать объект этого класса. Класс </w:t>
      </w:r>
      <w:r w:rsidRPr="00761F6E">
        <w:rPr>
          <w:rStyle w:val="af5"/>
        </w:rPr>
        <w:t>Thread</w:t>
      </w:r>
      <w:r>
        <w:t xml:space="preserve"> имеет четыре перегруженные версии конструктора:</w:t>
      </w:r>
    </w:p>
    <w:p w:rsidR="005C23DB" w:rsidRPr="000170D1" w:rsidRDefault="005C23DB" w:rsidP="0059027C">
      <w:pPr>
        <w:pStyle w:val="a4"/>
      </w:pPr>
      <w:r w:rsidRPr="00761F6E">
        <w:rPr>
          <w:rStyle w:val="af6"/>
        </w:rPr>
        <w:t xml:space="preserve">public </w:t>
      </w:r>
      <w:r w:rsidRPr="00761F6E">
        <w:rPr>
          <w:rStyle w:val="af5"/>
        </w:rPr>
        <w:t>Thread</w:t>
      </w:r>
      <w:r w:rsidRPr="000170D1">
        <w:t>(</w:t>
      </w:r>
      <w:r w:rsidRPr="00761F6E">
        <w:rPr>
          <w:rStyle w:val="af5"/>
        </w:rPr>
        <w:t>ThreadStart</w:t>
      </w:r>
      <w:r w:rsidRPr="000170D1">
        <w:t xml:space="preserve"> start);</w:t>
      </w:r>
    </w:p>
    <w:p w:rsidR="005C23DB" w:rsidRPr="000170D1" w:rsidRDefault="005C23DB" w:rsidP="0059027C">
      <w:pPr>
        <w:pStyle w:val="a4"/>
      </w:pPr>
      <w:r w:rsidRPr="00761F6E">
        <w:rPr>
          <w:rStyle w:val="af6"/>
        </w:rPr>
        <w:t xml:space="preserve">public </w:t>
      </w:r>
      <w:r w:rsidRPr="00761F6E">
        <w:rPr>
          <w:rStyle w:val="af5"/>
        </w:rPr>
        <w:t>Thread</w:t>
      </w:r>
      <w:r w:rsidRPr="000170D1">
        <w:t>(</w:t>
      </w:r>
      <w:r w:rsidRPr="00761F6E">
        <w:rPr>
          <w:rStyle w:val="af5"/>
        </w:rPr>
        <w:t>ThreadStart</w:t>
      </w:r>
      <w:r w:rsidRPr="000170D1">
        <w:t xml:space="preserve"> start, </w:t>
      </w:r>
      <w:r w:rsidRPr="00761F6E">
        <w:rPr>
          <w:rStyle w:val="af6"/>
        </w:rPr>
        <w:t>int</w:t>
      </w:r>
      <w:r w:rsidRPr="000170D1">
        <w:t xml:space="preserve"> maxStackSize);</w:t>
      </w:r>
    </w:p>
    <w:p w:rsidR="005C23DB" w:rsidRPr="000170D1" w:rsidRDefault="005C23DB" w:rsidP="0059027C">
      <w:pPr>
        <w:pStyle w:val="a4"/>
      </w:pPr>
      <w:r w:rsidRPr="00761F6E">
        <w:rPr>
          <w:rStyle w:val="af6"/>
        </w:rPr>
        <w:t xml:space="preserve">public </w:t>
      </w:r>
      <w:r w:rsidRPr="00761F6E">
        <w:rPr>
          <w:rStyle w:val="af5"/>
        </w:rPr>
        <w:t>Thread</w:t>
      </w:r>
      <w:r w:rsidRPr="000170D1">
        <w:t>(</w:t>
      </w:r>
      <w:r w:rsidRPr="00761F6E">
        <w:rPr>
          <w:rStyle w:val="af5"/>
        </w:rPr>
        <w:t>ParameterizedThreadStart</w:t>
      </w:r>
      <w:r w:rsidRPr="000170D1">
        <w:t xml:space="preserve"> start);</w:t>
      </w:r>
    </w:p>
    <w:p w:rsidR="005C23DB" w:rsidRPr="000170D1" w:rsidRDefault="005C23DB" w:rsidP="0059027C">
      <w:pPr>
        <w:pStyle w:val="a4"/>
      </w:pPr>
      <w:r w:rsidRPr="00761F6E">
        <w:rPr>
          <w:rStyle w:val="af6"/>
        </w:rPr>
        <w:t xml:space="preserve">public </w:t>
      </w:r>
      <w:r w:rsidRPr="00761F6E">
        <w:rPr>
          <w:rStyle w:val="af5"/>
        </w:rPr>
        <w:t>Thread</w:t>
      </w:r>
      <w:r w:rsidRPr="000170D1">
        <w:t>(</w:t>
      </w:r>
      <w:r w:rsidRPr="00761F6E">
        <w:rPr>
          <w:rStyle w:val="af5"/>
        </w:rPr>
        <w:t>ParameterizedThreadStart</w:t>
      </w:r>
      <w:r w:rsidRPr="000170D1">
        <w:t xml:space="preserve"> start, </w:t>
      </w:r>
      <w:r w:rsidRPr="00761F6E">
        <w:rPr>
          <w:rStyle w:val="af6"/>
        </w:rPr>
        <w:t>int</w:t>
      </w:r>
      <w:r w:rsidRPr="000170D1">
        <w:t xml:space="preserve"> maxStackSize);</w:t>
      </w:r>
    </w:p>
    <w:p w:rsidR="005C23DB" w:rsidRDefault="005C23DB" w:rsidP="005C23DB">
      <w:r>
        <w:t>В качестве первого аргумента конструктору передаётся делегат, инкапсулирующий метод, выполняемый в потоке. Доступно два типа делегатов: второй позволяет при запуске метода передать ему данные в виде объекта:</w:t>
      </w:r>
    </w:p>
    <w:p w:rsidR="005C23DB" w:rsidRPr="000170D1" w:rsidRDefault="005C23DB" w:rsidP="0059027C">
      <w:pPr>
        <w:pStyle w:val="a4"/>
      </w:pPr>
      <w:r w:rsidRPr="00761F6E">
        <w:rPr>
          <w:rStyle w:val="af6"/>
        </w:rPr>
        <w:t>public delegate void</w:t>
      </w:r>
      <w:r w:rsidRPr="000170D1">
        <w:t xml:space="preserve"> </w:t>
      </w:r>
      <w:r w:rsidRPr="00761F6E">
        <w:rPr>
          <w:rStyle w:val="af5"/>
        </w:rPr>
        <w:t>ThreadStart</w:t>
      </w:r>
      <w:r w:rsidRPr="000170D1">
        <w:t>();</w:t>
      </w:r>
    </w:p>
    <w:p w:rsidR="005C23DB" w:rsidRPr="000170D1" w:rsidRDefault="005C23DB" w:rsidP="0059027C">
      <w:pPr>
        <w:pStyle w:val="a4"/>
      </w:pPr>
      <w:r w:rsidRPr="00761F6E">
        <w:rPr>
          <w:rStyle w:val="af6"/>
        </w:rPr>
        <w:t>public delegate void</w:t>
      </w:r>
      <w:r w:rsidRPr="000170D1">
        <w:t xml:space="preserve"> </w:t>
      </w:r>
      <w:r w:rsidRPr="00761F6E">
        <w:rPr>
          <w:rStyle w:val="af5"/>
        </w:rPr>
        <w:t>ParameterizedThreadStart</w:t>
      </w:r>
      <w:r w:rsidRPr="000170D1">
        <w:t>(</w:t>
      </w:r>
      <w:r w:rsidRPr="00761F6E">
        <w:rPr>
          <w:rStyle w:val="af6"/>
        </w:rPr>
        <w:t>object</w:t>
      </w:r>
      <w:r w:rsidRPr="000170D1">
        <w:t xml:space="preserve"> obj);</w:t>
      </w:r>
    </w:p>
    <w:p w:rsidR="005C23DB" w:rsidRDefault="005C23DB" w:rsidP="005C23DB">
      <w:r>
        <w:lastRenderedPageBreak/>
        <w:t xml:space="preserve">Дополнительный параметр конструктора </w:t>
      </w:r>
      <w:r w:rsidR="00761F6E">
        <w:t xml:space="preserve">класса </w:t>
      </w:r>
      <w:r w:rsidR="00761F6E" w:rsidRPr="00761F6E">
        <w:rPr>
          <w:rStyle w:val="af5"/>
        </w:rPr>
        <w:t>Thread</w:t>
      </w:r>
      <w:r w:rsidR="00761F6E">
        <w:t xml:space="preserve"> </w:t>
      </w:r>
      <w:r>
        <w:t>может использоваться для указания максимального размера стека, выделяемого потоку</w:t>
      </w:r>
      <w:r w:rsidR="00761F6E">
        <w:rPr>
          <w:rStyle w:val="ae"/>
        </w:rPr>
        <w:footnoteReference w:id="32"/>
      </w:r>
      <w:r>
        <w:t>.</w:t>
      </w:r>
    </w:p>
    <w:p w:rsidR="005C23DB" w:rsidRDefault="005C23DB" w:rsidP="005C23DB">
      <w:r>
        <w:t xml:space="preserve">Создание потока не подразумевает его автоматического запуска. Для запуска потока требуется вызвать метод </w:t>
      </w:r>
      <w:r w:rsidRPr="00761F6E">
        <w:rPr>
          <w:rStyle w:val="a9"/>
        </w:rPr>
        <w:t>Start()</w:t>
      </w:r>
      <w:r>
        <w:t xml:space="preserve"> (перегруженная версия метода получает объект, передаваемый как аргумент методу потока).</w:t>
      </w:r>
    </w:p>
    <w:p w:rsidR="005C23DB" w:rsidRPr="000170D1" w:rsidRDefault="005C23DB" w:rsidP="0059027C">
      <w:pPr>
        <w:pStyle w:val="a4"/>
      </w:pPr>
      <w:r w:rsidRPr="00761F6E">
        <w:rPr>
          <w:rStyle w:val="af6"/>
        </w:rPr>
        <w:t>var</w:t>
      </w:r>
      <w:r w:rsidRPr="000170D1">
        <w:t xml:space="preserve"> th = </w:t>
      </w:r>
      <w:r w:rsidRPr="00761F6E">
        <w:rPr>
          <w:rStyle w:val="af6"/>
        </w:rPr>
        <w:t>new</w:t>
      </w:r>
      <w:r w:rsidRPr="000170D1">
        <w:t xml:space="preserve"> </w:t>
      </w:r>
      <w:r w:rsidRPr="00761F6E">
        <w:rPr>
          <w:rStyle w:val="af5"/>
        </w:rPr>
        <w:t>Thread</w:t>
      </w:r>
      <w:r w:rsidRPr="000170D1">
        <w:t>(DoSomeWork);</w:t>
      </w:r>
    </w:p>
    <w:p w:rsidR="005C23DB" w:rsidRPr="005C6AE4" w:rsidRDefault="005C23DB" w:rsidP="0059027C">
      <w:pPr>
        <w:pStyle w:val="a4"/>
        <w:rPr>
          <w:lang w:val="ru-RU"/>
        </w:rPr>
      </w:pPr>
      <w:r>
        <w:t>th</w:t>
      </w:r>
      <w:r w:rsidRPr="005C6AE4">
        <w:rPr>
          <w:lang w:val="ru-RU"/>
        </w:rPr>
        <w:t>.</w:t>
      </w:r>
      <w:r>
        <w:t>Start</w:t>
      </w:r>
      <w:r w:rsidRPr="005C6AE4">
        <w:rPr>
          <w:lang w:val="ru-RU"/>
        </w:rPr>
        <w:t>();</w:t>
      </w:r>
    </w:p>
    <w:p w:rsidR="005C23DB" w:rsidRDefault="005C23DB" w:rsidP="005C23DB">
      <w:r>
        <w:t xml:space="preserve">Рассмотрим основные свойства класса </w:t>
      </w:r>
      <w:r w:rsidRPr="0005576A">
        <w:rPr>
          <w:rStyle w:val="af5"/>
        </w:rPr>
        <w:t>Thread</w:t>
      </w:r>
      <w:r>
        <w:t>:</w:t>
      </w:r>
    </w:p>
    <w:p w:rsidR="005C23DB" w:rsidRDefault="00761F6E" w:rsidP="005C23DB">
      <w:r>
        <w:t xml:space="preserve">1. </w:t>
      </w:r>
      <w:r w:rsidR="005C23DB">
        <w:t xml:space="preserve">Статическое свойство </w:t>
      </w:r>
      <w:r w:rsidR="005C23DB" w:rsidRPr="0005576A">
        <w:rPr>
          <w:rStyle w:val="a9"/>
        </w:rPr>
        <w:t>CurrentThread</w:t>
      </w:r>
      <w:r w:rsidR="005C23DB">
        <w:t xml:space="preserve"> возвращает объект, представляющий текущий поток.</w:t>
      </w:r>
    </w:p>
    <w:p w:rsidR="005C23DB" w:rsidRDefault="00761F6E" w:rsidP="005C23DB">
      <w:r>
        <w:t xml:space="preserve">2. </w:t>
      </w:r>
      <w:r w:rsidR="005C23DB">
        <w:t xml:space="preserve">Свойство </w:t>
      </w:r>
      <w:r w:rsidR="005C23DB" w:rsidRPr="0005576A">
        <w:rPr>
          <w:rStyle w:val="a9"/>
        </w:rPr>
        <w:t>Name</w:t>
      </w:r>
      <w:r w:rsidR="005C23DB">
        <w:t xml:space="preserve"> служит для назначения потоку имени.</w:t>
      </w:r>
    </w:p>
    <w:p w:rsidR="005C23DB" w:rsidRDefault="00761F6E" w:rsidP="005C23DB">
      <w:r>
        <w:t xml:space="preserve">3. </w:t>
      </w:r>
      <w:r w:rsidR="005C23DB">
        <w:t xml:space="preserve">Целочисленное свойство для чтения </w:t>
      </w:r>
      <w:r w:rsidR="005C23DB" w:rsidRPr="0005576A">
        <w:rPr>
          <w:rStyle w:val="a9"/>
        </w:rPr>
        <w:t>ManagedThreadId</w:t>
      </w:r>
      <w:r w:rsidR="005C23DB">
        <w:t xml:space="preserve"> возвращает уникальный числовой идентификатор управляемого потока.</w:t>
      </w:r>
    </w:p>
    <w:p w:rsidR="005C23DB" w:rsidRDefault="00761F6E" w:rsidP="005C23DB">
      <w:r>
        <w:t xml:space="preserve">4. </w:t>
      </w:r>
      <w:r w:rsidR="005C23DB">
        <w:t xml:space="preserve">Свойство для чтения </w:t>
      </w:r>
      <w:r w:rsidR="005C23DB" w:rsidRPr="0005576A">
        <w:rPr>
          <w:rStyle w:val="a9"/>
        </w:rPr>
        <w:t>ThreadState</w:t>
      </w:r>
      <w:r w:rsidR="005C23DB">
        <w:t>, значением которого являются элементы одноимённого перечисления, позволяет получить текущее состояние потока.</w:t>
      </w:r>
    </w:p>
    <w:p w:rsidR="005C23DB" w:rsidRDefault="00761F6E" w:rsidP="005C23DB">
      <w:r>
        <w:t xml:space="preserve">5. </w:t>
      </w:r>
      <w:r w:rsidR="005C23DB">
        <w:t xml:space="preserve">Булево свойство для чтения </w:t>
      </w:r>
      <w:r w:rsidR="005C23DB" w:rsidRPr="0005576A">
        <w:rPr>
          <w:rStyle w:val="a9"/>
        </w:rPr>
        <w:t>IsAlive</w:t>
      </w:r>
      <w:r w:rsidR="005C23DB">
        <w:t xml:space="preserve"> позволяет определить, выполняется ли поток.</w:t>
      </w:r>
    </w:p>
    <w:p w:rsidR="005C23DB" w:rsidRDefault="00761F6E" w:rsidP="005C23DB">
      <w:r>
        <w:t xml:space="preserve">6. </w:t>
      </w:r>
      <w:r w:rsidR="005C23DB">
        <w:t xml:space="preserve">Свойство </w:t>
      </w:r>
      <w:r w:rsidR="005C23DB" w:rsidRPr="0005576A">
        <w:rPr>
          <w:rStyle w:val="a9"/>
        </w:rPr>
        <w:t>Priority</w:t>
      </w:r>
      <w:r w:rsidR="005C23DB">
        <w:t xml:space="preserve"> управляет приоритетом выполнения потока относительно текущего процесса. Значением этого свойства являются элементы перечисления </w:t>
      </w:r>
      <w:r w:rsidR="005C23DB" w:rsidRPr="0005576A">
        <w:rPr>
          <w:rStyle w:val="af5"/>
        </w:rPr>
        <w:t>ThreadPriority</w:t>
      </w:r>
      <w:r w:rsidR="005C23DB">
        <w:t xml:space="preserve">: </w:t>
      </w:r>
      <w:r w:rsidR="005C23DB" w:rsidRPr="0005576A">
        <w:rPr>
          <w:rStyle w:val="a9"/>
        </w:rPr>
        <w:t>Lowest</w:t>
      </w:r>
      <w:r w:rsidR="005C23DB">
        <w:t xml:space="preserve">, </w:t>
      </w:r>
      <w:r w:rsidR="005C23DB" w:rsidRPr="0005576A">
        <w:rPr>
          <w:rStyle w:val="a9"/>
        </w:rPr>
        <w:t>BelowNormal</w:t>
      </w:r>
      <w:r w:rsidR="005C23DB">
        <w:t xml:space="preserve">, </w:t>
      </w:r>
      <w:r w:rsidR="005C23DB" w:rsidRPr="0005576A">
        <w:rPr>
          <w:rStyle w:val="a9"/>
        </w:rPr>
        <w:t>Normal</w:t>
      </w:r>
      <w:r w:rsidR="005C23DB">
        <w:t xml:space="preserve">, </w:t>
      </w:r>
      <w:r w:rsidR="005C23DB" w:rsidRPr="0005576A">
        <w:rPr>
          <w:rStyle w:val="a9"/>
        </w:rPr>
        <w:t>AboveNormal</w:t>
      </w:r>
      <w:r w:rsidR="005C23DB">
        <w:t xml:space="preserve">, </w:t>
      </w:r>
      <w:r w:rsidR="005C23DB" w:rsidRPr="0005576A">
        <w:rPr>
          <w:rStyle w:val="a9"/>
        </w:rPr>
        <w:t>Highest</w:t>
      </w:r>
      <w:r w:rsidR="005C23DB">
        <w:t>.</w:t>
      </w:r>
    </w:p>
    <w:p w:rsidR="005C23DB" w:rsidRDefault="00761F6E" w:rsidP="005C23DB">
      <w:r>
        <w:t xml:space="preserve">7. </w:t>
      </w:r>
      <w:r w:rsidR="005C23DB">
        <w:t xml:space="preserve">Булево свойство </w:t>
      </w:r>
      <w:r w:rsidR="005C23DB" w:rsidRPr="0005576A">
        <w:rPr>
          <w:rStyle w:val="a9"/>
        </w:rPr>
        <w:t>IsBackground</w:t>
      </w:r>
      <w:r w:rsidR="005C23DB">
        <w:t xml:space="preserve"> позволяет сделать поток фоновым. Среда исполнения .NET разделяет все потоки на </w:t>
      </w:r>
      <w:r w:rsidR="005C23DB" w:rsidRPr="0005576A">
        <w:rPr>
          <w:rStyle w:val="a8"/>
        </w:rPr>
        <w:t>фоновые</w:t>
      </w:r>
      <w:r w:rsidR="005C23DB">
        <w:t xml:space="preserve"> и </w:t>
      </w:r>
      <w:r w:rsidR="005C23DB" w:rsidRPr="0005576A">
        <w:rPr>
          <w:rStyle w:val="a8"/>
        </w:rPr>
        <w:t>основные</w:t>
      </w:r>
      <w:r w:rsidR="005C23DB">
        <w:t>. Процесс не может завершиться, пока не завершены все его основные потоки. В то же время, завершение процесса автоматически прерывает все фоновые потоки</w:t>
      </w:r>
      <w:r w:rsidR="002B3C3C">
        <w:rPr>
          <w:rStyle w:val="ae"/>
        </w:rPr>
        <w:footnoteReference w:id="33"/>
      </w:r>
      <w:r w:rsidR="002B3C3C">
        <w:t>.</w:t>
      </w:r>
    </w:p>
    <w:p w:rsidR="005C23DB" w:rsidRDefault="00761F6E" w:rsidP="005C23DB">
      <w:r>
        <w:t xml:space="preserve">8. </w:t>
      </w:r>
      <w:r w:rsidR="005C23DB">
        <w:t xml:space="preserve">Свойства </w:t>
      </w:r>
      <w:r w:rsidR="005C23DB" w:rsidRPr="0005576A">
        <w:rPr>
          <w:rStyle w:val="a9"/>
        </w:rPr>
        <w:t>CurrentCulture</w:t>
      </w:r>
      <w:r w:rsidR="005C23DB">
        <w:t xml:space="preserve"> и </w:t>
      </w:r>
      <w:r w:rsidR="005C23DB" w:rsidRPr="0005576A">
        <w:rPr>
          <w:rStyle w:val="a9"/>
        </w:rPr>
        <w:t>CurrentUICulture</w:t>
      </w:r>
      <w:r w:rsidR="005C23DB">
        <w:t xml:space="preserve"> имеют тип </w:t>
      </w:r>
      <w:r w:rsidR="005C23DB" w:rsidRPr="0005576A">
        <w:rPr>
          <w:rStyle w:val="af5"/>
        </w:rPr>
        <w:t>CultureInfo</w:t>
      </w:r>
      <w:r w:rsidR="005C23DB">
        <w:t xml:space="preserve"> и задают текущую языковую культуру.</w:t>
      </w:r>
    </w:p>
    <w:p w:rsidR="005C23DB" w:rsidRDefault="005C23DB" w:rsidP="005C23DB">
      <w:r>
        <w:t>Следующий пример демонстрирует настройку свойств потока.</w:t>
      </w:r>
    </w:p>
    <w:p w:rsidR="005C23DB" w:rsidRPr="000170D1" w:rsidRDefault="005C23DB" w:rsidP="0059027C">
      <w:pPr>
        <w:pStyle w:val="a4"/>
      </w:pPr>
      <w:r w:rsidRPr="0005576A">
        <w:rPr>
          <w:rStyle w:val="af6"/>
        </w:rPr>
        <w:t>var</w:t>
      </w:r>
      <w:r w:rsidRPr="000170D1">
        <w:t xml:space="preserve"> th = </w:t>
      </w:r>
      <w:r w:rsidRPr="0005576A">
        <w:rPr>
          <w:rStyle w:val="af6"/>
        </w:rPr>
        <w:t>new</w:t>
      </w:r>
      <w:r w:rsidRPr="000170D1">
        <w:t xml:space="preserve"> </w:t>
      </w:r>
      <w:r w:rsidRPr="0005576A">
        <w:rPr>
          <w:rStyle w:val="af5"/>
        </w:rPr>
        <w:t>Thread</w:t>
      </w:r>
      <w:r w:rsidRPr="000170D1">
        <w:t>(DoSomeWork)</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Name = </w:t>
      </w:r>
      <w:r w:rsidRPr="0005576A">
        <w:rPr>
          <w:rStyle w:val="af7"/>
        </w:rPr>
        <w:t>"Example Thread"</w:t>
      </w:r>
      <w:r w:rsidRPr="000170D1">
        <w:t>,</w:t>
      </w:r>
    </w:p>
    <w:p w:rsidR="005C23DB" w:rsidRPr="000170D1" w:rsidRDefault="005C23DB" w:rsidP="0059027C">
      <w:pPr>
        <w:pStyle w:val="a4"/>
      </w:pPr>
      <w:r w:rsidRPr="000170D1">
        <w:t xml:space="preserve">             Priority = </w:t>
      </w:r>
      <w:r w:rsidRPr="0005576A">
        <w:rPr>
          <w:rStyle w:val="af5"/>
        </w:rPr>
        <w:t>ThreadPriority</w:t>
      </w:r>
      <w:r w:rsidRPr="000170D1">
        <w:t>.BelowNormal,</w:t>
      </w:r>
    </w:p>
    <w:p w:rsidR="005C23DB" w:rsidRPr="000170D1" w:rsidRDefault="005C23DB" w:rsidP="0059027C">
      <w:pPr>
        <w:pStyle w:val="a4"/>
      </w:pPr>
      <w:r w:rsidRPr="000170D1">
        <w:t xml:space="preserve">             IsBackground = </w:t>
      </w:r>
      <w:r w:rsidRPr="0005576A">
        <w:rPr>
          <w:rStyle w:val="af6"/>
        </w:rPr>
        <w:t>true</w:t>
      </w:r>
      <w:r w:rsidRPr="000170D1">
        <w:t>,</w:t>
      </w:r>
    </w:p>
    <w:p w:rsidR="005C23DB" w:rsidRPr="000170D1" w:rsidRDefault="005C23DB" w:rsidP="0059027C">
      <w:pPr>
        <w:pStyle w:val="a4"/>
      </w:pPr>
      <w:r w:rsidRPr="000170D1">
        <w:t xml:space="preserve">             CurrentCulture = </w:t>
      </w:r>
      <w:r w:rsidRPr="0005576A">
        <w:rPr>
          <w:rStyle w:val="af6"/>
        </w:rPr>
        <w:t>new</w:t>
      </w:r>
      <w:r w:rsidRPr="000170D1">
        <w:t xml:space="preserve"> </w:t>
      </w:r>
      <w:r w:rsidRPr="0005576A">
        <w:rPr>
          <w:rStyle w:val="af5"/>
        </w:rPr>
        <w:t>CultureInfo</w:t>
      </w:r>
      <w:r w:rsidRPr="000170D1">
        <w:t>(</w:t>
      </w:r>
      <w:r w:rsidRPr="0005576A">
        <w:rPr>
          <w:rStyle w:val="af7"/>
        </w:rPr>
        <w:t>"ru-RU"</w:t>
      </w:r>
      <w:r w:rsidRPr="000170D1">
        <w:t>)</w:t>
      </w:r>
    </w:p>
    <w:p w:rsidR="005C23DB" w:rsidRPr="005C6AE4" w:rsidRDefault="005C23DB" w:rsidP="0059027C">
      <w:pPr>
        <w:pStyle w:val="a4"/>
        <w:rPr>
          <w:lang w:val="ru-RU"/>
        </w:rPr>
      </w:pPr>
      <w:r w:rsidRPr="000170D1">
        <w:t xml:space="preserve">         </w:t>
      </w:r>
      <w:r w:rsidRPr="005C6AE4">
        <w:rPr>
          <w:lang w:val="ru-RU"/>
        </w:rPr>
        <w:t>};</w:t>
      </w:r>
    </w:p>
    <w:p w:rsidR="005C23DB" w:rsidRDefault="005C23DB" w:rsidP="005C23DB">
      <w:r>
        <w:lastRenderedPageBreak/>
        <w:t xml:space="preserve">Кроме свойств, класс </w:t>
      </w:r>
      <w:r w:rsidRPr="0005576A">
        <w:rPr>
          <w:rStyle w:val="af5"/>
        </w:rPr>
        <w:t>Thread</w:t>
      </w:r>
      <w:r>
        <w:t xml:space="preserve"> содержит методы для управления потоком. Метод </w:t>
      </w:r>
      <w:r w:rsidRPr="0005576A">
        <w:rPr>
          <w:rStyle w:val="a9"/>
        </w:rPr>
        <w:t>Suspend()</w:t>
      </w:r>
      <w:r>
        <w:t xml:space="preserve"> вызывает приостановку потока, метод </w:t>
      </w:r>
      <w:r w:rsidRPr="0005576A">
        <w:rPr>
          <w:rStyle w:val="a9"/>
        </w:rPr>
        <w:t>Resume()</w:t>
      </w:r>
      <w:r>
        <w:t xml:space="preserve"> возобновляет работу потока</w:t>
      </w:r>
      <w:r w:rsidR="00761F6E">
        <w:rPr>
          <w:rStyle w:val="ae"/>
        </w:rPr>
        <w:footnoteReference w:id="34"/>
      </w:r>
      <w:r>
        <w:t xml:space="preserve">. Статический метод </w:t>
      </w:r>
      <w:r w:rsidRPr="0005576A">
        <w:rPr>
          <w:rStyle w:val="a9"/>
        </w:rPr>
        <w:t>Sleep()</w:t>
      </w:r>
      <w:r>
        <w:t xml:space="preserve"> приостанавливает выполнение текущего потока </w:t>
      </w:r>
      <w:r w:rsidR="0005576A">
        <w:t>на указанное</w:t>
      </w:r>
      <w:r>
        <w:t xml:space="preserve"> количество миллисекунд или значение </w:t>
      </w:r>
      <w:r w:rsidRPr="0005576A">
        <w:rPr>
          <w:rStyle w:val="af5"/>
        </w:rPr>
        <w:t>TimeSpan</w:t>
      </w:r>
      <w:r>
        <w:t xml:space="preserve">. Статический метод </w:t>
      </w:r>
      <w:r w:rsidRPr="0005576A">
        <w:rPr>
          <w:rStyle w:val="a9"/>
        </w:rPr>
        <w:t>Yield()</w:t>
      </w:r>
      <w:r w:rsidR="0005576A" w:rsidRPr="0005576A">
        <w:t xml:space="preserve"> </w:t>
      </w:r>
      <w:r>
        <w:t>переда</w:t>
      </w:r>
      <w:r w:rsidR="0005576A">
        <w:t>ё</w:t>
      </w:r>
      <w:r>
        <w:t xml:space="preserve">т управление следующему ожидающему потоку </w:t>
      </w:r>
      <w:r w:rsidR="0005576A">
        <w:t>системы</w:t>
      </w:r>
      <w:r>
        <w:t xml:space="preserve">. Метод </w:t>
      </w:r>
      <w:r w:rsidRPr="0005576A">
        <w:rPr>
          <w:rStyle w:val="a9"/>
        </w:rPr>
        <w:t>Join()</w:t>
      </w:r>
      <w:r>
        <w:t xml:space="preserve"> позволяет дождаться завершения работы того потока, у которого вызывается. Модификация данного метода блокирует выполнение текущего потока на указанное количество времени.</w:t>
      </w:r>
    </w:p>
    <w:p w:rsidR="005C23DB" w:rsidRPr="000170D1" w:rsidRDefault="005C23DB" w:rsidP="0059027C">
      <w:pPr>
        <w:pStyle w:val="a4"/>
      </w:pPr>
      <w:r w:rsidRPr="0005576A">
        <w:rPr>
          <w:rStyle w:val="af6"/>
        </w:rPr>
        <w:t>var</w:t>
      </w:r>
      <w:r w:rsidRPr="000170D1">
        <w:t xml:space="preserve"> th = </w:t>
      </w:r>
      <w:r w:rsidRPr="0005576A">
        <w:rPr>
          <w:rStyle w:val="af6"/>
        </w:rPr>
        <w:t>new</w:t>
      </w:r>
      <w:r w:rsidRPr="000170D1">
        <w:t xml:space="preserve"> </w:t>
      </w:r>
      <w:r w:rsidRPr="0005576A">
        <w:rPr>
          <w:rStyle w:val="af5"/>
        </w:rPr>
        <w:t>Thread</w:t>
      </w:r>
      <w:r w:rsidRPr="000170D1">
        <w:t>(DoSomeWork);</w:t>
      </w:r>
    </w:p>
    <w:p w:rsidR="005C23DB" w:rsidRPr="005C6AE4" w:rsidRDefault="005C23DB" w:rsidP="0059027C">
      <w:pPr>
        <w:pStyle w:val="a4"/>
        <w:rPr>
          <w:lang w:val="ru-RU"/>
        </w:rPr>
      </w:pPr>
      <w:r>
        <w:t>th</w:t>
      </w:r>
      <w:r w:rsidRPr="005C6AE4">
        <w:rPr>
          <w:lang w:val="ru-RU"/>
        </w:rPr>
        <w:t>.</w:t>
      </w:r>
      <w:r>
        <w:t>Start</w:t>
      </w:r>
      <w:r w:rsidRPr="005C6AE4">
        <w:rPr>
          <w:lang w:val="ru-RU"/>
        </w:rPr>
        <w:t xml:space="preserve">();    </w:t>
      </w:r>
      <w:r w:rsidRPr="0005576A">
        <w:rPr>
          <w:rStyle w:val="af4"/>
        </w:rPr>
        <w:t>// создали и запустили поток</w:t>
      </w:r>
    </w:p>
    <w:p w:rsidR="005C23DB" w:rsidRPr="005C6AE4" w:rsidRDefault="005C23DB" w:rsidP="0059027C">
      <w:pPr>
        <w:pStyle w:val="a4"/>
        <w:rPr>
          <w:lang w:val="ru-RU"/>
        </w:rPr>
      </w:pPr>
      <w:r>
        <w:t>th</w:t>
      </w:r>
      <w:r w:rsidRPr="005C6AE4">
        <w:rPr>
          <w:lang w:val="ru-RU"/>
        </w:rPr>
        <w:t>.</w:t>
      </w:r>
      <w:r>
        <w:t>Join</w:t>
      </w:r>
      <w:r w:rsidRPr="005C6AE4">
        <w:rPr>
          <w:lang w:val="ru-RU"/>
        </w:rPr>
        <w:t xml:space="preserve">();     </w:t>
      </w:r>
      <w:r w:rsidRPr="0005576A">
        <w:rPr>
          <w:rStyle w:val="af4"/>
        </w:rPr>
        <w:t>// ждём, пока поток отработает</w:t>
      </w:r>
    </w:p>
    <w:p w:rsidR="005C23DB" w:rsidRPr="005C6AE4" w:rsidRDefault="005C23DB" w:rsidP="0059027C">
      <w:pPr>
        <w:pStyle w:val="a4"/>
        <w:rPr>
          <w:lang w:val="ru-RU"/>
        </w:rPr>
      </w:pPr>
      <w:r>
        <w:t>th</w:t>
      </w:r>
      <w:r w:rsidRPr="005C6AE4">
        <w:rPr>
          <w:lang w:val="ru-RU"/>
        </w:rPr>
        <w:t>.</w:t>
      </w:r>
      <w:r>
        <w:t>Start</w:t>
      </w:r>
      <w:r w:rsidRPr="005C6AE4">
        <w:rPr>
          <w:lang w:val="ru-RU"/>
        </w:rPr>
        <w:t>();</w:t>
      </w:r>
      <w:r w:rsidR="0005576A" w:rsidRPr="005C6AE4">
        <w:rPr>
          <w:lang w:val="ru-RU"/>
        </w:rPr>
        <w:t xml:space="preserve">    </w:t>
      </w:r>
      <w:r w:rsidR="0005576A" w:rsidRPr="0005576A">
        <w:rPr>
          <w:rStyle w:val="af4"/>
        </w:rPr>
        <w:t xml:space="preserve">// </w:t>
      </w:r>
      <w:r w:rsidR="0005576A">
        <w:rPr>
          <w:rStyle w:val="af4"/>
        </w:rPr>
        <w:t>запустили поток заново</w:t>
      </w:r>
    </w:p>
    <w:p w:rsidR="005C23DB" w:rsidRPr="005C6AE4" w:rsidRDefault="005C23DB" w:rsidP="0059027C">
      <w:pPr>
        <w:pStyle w:val="a4"/>
        <w:rPr>
          <w:lang w:val="ru-RU"/>
        </w:rPr>
      </w:pPr>
    </w:p>
    <w:p w:rsidR="005C23DB" w:rsidRPr="005C6AE4" w:rsidRDefault="0005576A" w:rsidP="0059027C">
      <w:pPr>
        <w:pStyle w:val="a4"/>
        <w:rPr>
          <w:lang w:val="ru-RU"/>
        </w:rPr>
      </w:pPr>
      <w:r w:rsidRPr="0005576A">
        <w:rPr>
          <w:rStyle w:val="af4"/>
        </w:rPr>
        <w:t xml:space="preserve">// </w:t>
      </w:r>
      <w:r>
        <w:rPr>
          <w:rStyle w:val="af4"/>
        </w:rPr>
        <w:t>если дождались завершения за секунду</w:t>
      </w:r>
      <w:r w:rsidRPr="0005576A">
        <w:rPr>
          <w:rStyle w:val="af4"/>
        </w:rPr>
        <w:t xml:space="preserve">, </w:t>
      </w:r>
      <w:r>
        <w:rPr>
          <w:rStyle w:val="af4"/>
          <w:lang w:val="en-US"/>
        </w:rPr>
        <w:t>res</w:t>
      </w:r>
      <w:r w:rsidRPr="0005576A">
        <w:rPr>
          <w:rStyle w:val="af4"/>
        </w:rPr>
        <w:t xml:space="preserve"> = </w:t>
      </w:r>
      <w:r>
        <w:rPr>
          <w:rStyle w:val="af4"/>
          <w:lang w:val="en-US"/>
        </w:rPr>
        <w:t>true</w:t>
      </w:r>
    </w:p>
    <w:p w:rsidR="005C23DB" w:rsidRPr="005C6AE4" w:rsidRDefault="005C23DB" w:rsidP="0059027C">
      <w:pPr>
        <w:pStyle w:val="a4"/>
        <w:rPr>
          <w:lang w:val="ru-RU"/>
        </w:rPr>
      </w:pPr>
      <w:r w:rsidRPr="0005576A">
        <w:rPr>
          <w:rStyle w:val="af6"/>
        </w:rPr>
        <w:t>bool</w:t>
      </w:r>
      <w:r w:rsidRPr="005C6AE4">
        <w:rPr>
          <w:lang w:val="ru-RU"/>
        </w:rPr>
        <w:t xml:space="preserve"> </w:t>
      </w:r>
      <w:r>
        <w:t>res</w:t>
      </w:r>
      <w:r w:rsidRPr="005C6AE4">
        <w:rPr>
          <w:lang w:val="ru-RU"/>
        </w:rPr>
        <w:t xml:space="preserve"> = </w:t>
      </w:r>
      <w:r>
        <w:t>th</w:t>
      </w:r>
      <w:r w:rsidRPr="005C6AE4">
        <w:rPr>
          <w:lang w:val="ru-RU"/>
        </w:rPr>
        <w:t>.</w:t>
      </w:r>
      <w:r>
        <w:t>Join</w:t>
      </w:r>
      <w:r w:rsidRPr="005C6AE4">
        <w:rPr>
          <w:lang w:val="ru-RU"/>
        </w:rPr>
        <w:t>(1000);</w:t>
      </w:r>
    </w:p>
    <w:p w:rsidR="005C23DB" w:rsidRDefault="005C23DB" w:rsidP="005C23DB">
      <w:r>
        <w:t>Рис. 14 демонстрирует временную диаграмму работы потоков.</w:t>
      </w:r>
    </w:p>
    <w:p w:rsidR="005C23DB" w:rsidRDefault="00AA1699" w:rsidP="00FE07D4">
      <w:pPr>
        <w:pStyle w:val="af"/>
      </w:pPr>
      <w:r>
        <w:rPr>
          <w:noProof/>
        </w:rPr>
        <w:drawing>
          <wp:inline distT="0" distB="0" distL="0" distR="0">
            <wp:extent cx="2980800" cy="340920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read_th.emz"/>
                    <pic:cNvPicPr/>
                  </pic:nvPicPr>
                  <pic:blipFill>
                    <a:blip r:embed="rId22">
                      <a:extLst>
                        <a:ext uri="{28A0092B-C50C-407E-A947-70E740481C1C}">
                          <a14:useLocalDpi xmlns:a14="http://schemas.microsoft.com/office/drawing/2010/main" val="0"/>
                        </a:ext>
                      </a:extLst>
                    </a:blip>
                    <a:stretch>
                      <a:fillRect/>
                    </a:stretch>
                  </pic:blipFill>
                  <pic:spPr>
                    <a:xfrm>
                      <a:off x="0" y="0"/>
                      <a:ext cx="2980800" cy="3409200"/>
                    </a:xfrm>
                    <a:prstGeom prst="rect">
                      <a:avLst/>
                    </a:prstGeom>
                  </pic:spPr>
                </pic:pic>
              </a:graphicData>
            </a:graphic>
          </wp:inline>
        </w:drawing>
      </w:r>
    </w:p>
    <w:p w:rsidR="005C23DB" w:rsidRDefault="005C23DB" w:rsidP="00FE07D4">
      <w:pPr>
        <w:pStyle w:val="af"/>
      </w:pPr>
      <w:r>
        <w:t>Рис. 14. Временная диаграмма работы потоков.</w:t>
      </w:r>
    </w:p>
    <w:p w:rsidR="005C23DB" w:rsidRDefault="005C23DB" w:rsidP="005C23DB">
      <w:r>
        <w:t xml:space="preserve">Для завершения работы выбранного потока используется метод </w:t>
      </w:r>
      <w:r w:rsidRPr="0005576A">
        <w:rPr>
          <w:rStyle w:val="a9"/>
        </w:rPr>
        <w:t>Abort()</w:t>
      </w:r>
      <w:r>
        <w:t xml:space="preserve">. Данный метод генерирует специальное исключение </w:t>
      </w:r>
      <w:r w:rsidRPr="0005576A">
        <w:rPr>
          <w:rStyle w:val="af5"/>
        </w:rPr>
        <w:t>ThreadAbortException</w:t>
      </w:r>
      <w:r>
        <w:t xml:space="preserve">. Особенность исключения состоит в том, что его невозможно подавить при помощи </w:t>
      </w:r>
      <w:r w:rsidRPr="0005576A">
        <w:rPr>
          <w:rStyle w:val="af6"/>
        </w:rPr>
        <w:t>catch</w:t>
      </w:r>
      <w:r>
        <w:t xml:space="preserve">-блока. Исключение может быть отслежено тем потоком, который кто-то </w:t>
      </w:r>
      <w:r>
        <w:lastRenderedPageBreak/>
        <w:t xml:space="preserve">собирается уничтожить, а при помощи статического метода потока </w:t>
      </w:r>
      <w:r w:rsidRPr="0005576A">
        <w:rPr>
          <w:rStyle w:val="a9"/>
        </w:rPr>
        <w:t>ResetAbort()</w:t>
      </w:r>
      <w:r>
        <w:t xml:space="preserve"> запрос на уничтожение можно отклонить.</w:t>
      </w:r>
    </w:p>
    <w:p w:rsidR="005C23DB" w:rsidRPr="000170D1" w:rsidRDefault="005C23DB" w:rsidP="0059027C">
      <w:pPr>
        <w:pStyle w:val="a4"/>
      </w:pPr>
      <w:r w:rsidRPr="00C312BE">
        <w:rPr>
          <w:rStyle w:val="af6"/>
        </w:rPr>
        <w:t>public class</w:t>
      </w:r>
      <w:r w:rsidRPr="000170D1">
        <w:t xml:space="preserve"> </w:t>
      </w:r>
      <w:r w:rsidRPr="00C312BE">
        <w:rPr>
          <w:rStyle w:val="af5"/>
        </w:rPr>
        <w:t>MainClass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312BE">
        <w:rPr>
          <w:rStyle w:val="af6"/>
        </w:rPr>
        <w:t>public static void</w:t>
      </w:r>
      <w:r w:rsidRPr="000170D1">
        <w:t xml:space="preserve"> ThreadProc()</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312BE">
        <w:rPr>
          <w:rStyle w:val="af6"/>
        </w:rPr>
        <w:t>while</w:t>
      </w:r>
      <w:r w:rsidRPr="000170D1">
        <w:t xml:space="preserve"> (</w:t>
      </w:r>
      <w:r w:rsidRPr="00C312BE">
        <w:rPr>
          <w:rStyle w:val="af6"/>
        </w:rPr>
        <w:t>true</w:t>
      </w:r>
      <w:r w:rsidRPr="000170D1">
        <w:t>)</w:t>
      </w:r>
    </w:p>
    <w:p w:rsidR="005C23DB" w:rsidRPr="000170D1" w:rsidRDefault="005C23DB" w:rsidP="0059027C">
      <w:pPr>
        <w:pStyle w:val="a4"/>
      </w:pPr>
      <w:r w:rsidRPr="000170D1">
        <w:t xml:space="preserve">        {</w:t>
      </w:r>
    </w:p>
    <w:p w:rsidR="005C23DB" w:rsidRPr="00C312BE" w:rsidRDefault="005C23DB" w:rsidP="0059027C">
      <w:pPr>
        <w:pStyle w:val="a4"/>
        <w:rPr>
          <w:rStyle w:val="af6"/>
        </w:rPr>
      </w:pPr>
      <w:r w:rsidRPr="000170D1">
        <w:t xml:space="preserve">            </w:t>
      </w:r>
      <w:r w:rsidRPr="00C312BE">
        <w:rPr>
          <w:rStyle w:val="af6"/>
        </w:rPr>
        <w:t>try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312BE">
        <w:rPr>
          <w:rStyle w:val="af5"/>
        </w:rPr>
        <w:t>Console</w:t>
      </w:r>
      <w:r w:rsidRPr="000170D1">
        <w:t>.WriteLine(</w:t>
      </w:r>
      <w:r w:rsidRPr="00C312BE">
        <w:rPr>
          <w:rStyle w:val="af7"/>
        </w:rPr>
        <w:t>"Do some work..."</w:t>
      </w:r>
      <w:r w:rsidRPr="000170D1">
        <w:t>);</w:t>
      </w:r>
    </w:p>
    <w:p w:rsidR="005C23DB" w:rsidRPr="000170D1" w:rsidRDefault="005C23DB" w:rsidP="0059027C">
      <w:pPr>
        <w:pStyle w:val="a4"/>
      </w:pPr>
      <w:r w:rsidRPr="000170D1">
        <w:t xml:space="preserve">                </w:t>
      </w:r>
      <w:r w:rsidRPr="00C312BE">
        <w:rPr>
          <w:rStyle w:val="af5"/>
        </w:rPr>
        <w:t>Thread</w:t>
      </w:r>
      <w:r w:rsidRPr="000170D1">
        <w:t>.Sleep(1000);</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C312BE">
        <w:rPr>
          <w:rStyle w:val="af6"/>
        </w:rPr>
        <w:t>catch</w:t>
      </w:r>
      <w:r w:rsidRPr="000170D1">
        <w:t xml:space="preserve"> (</w:t>
      </w:r>
      <w:r w:rsidRPr="00C312BE">
        <w:rPr>
          <w:rStyle w:val="af5"/>
        </w:rPr>
        <w:t>ThreadAbortException</w:t>
      </w:r>
      <w:r w:rsidRPr="000170D1">
        <w:t xml:space="preserve"> e)</w:t>
      </w:r>
    </w:p>
    <w:p w:rsidR="005C23DB" w:rsidRPr="005C6AE4" w:rsidRDefault="005C23DB" w:rsidP="0059027C">
      <w:pPr>
        <w:pStyle w:val="a4"/>
        <w:rPr>
          <w:lang w:val="ru-RU"/>
        </w:rPr>
      </w:pPr>
      <w:r w:rsidRPr="000170D1">
        <w:t xml:space="preserve">            </w:t>
      </w:r>
      <w:r w:rsidRPr="005C6AE4">
        <w:rPr>
          <w:lang w:val="ru-RU"/>
        </w:rPr>
        <w:t>{</w:t>
      </w:r>
    </w:p>
    <w:p w:rsidR="005C23DB" w:rsidRPr="00C312BE" w:rsidRDefault="005C23DB" w:rsidP="0059027C">
      <w:pPr>
        <w:pStyle w:val="a4"/>
        <w:rPr>
          <w:rStyle w:val="af4"/>
        </w:rPr>
      </w:pPr>
      <w:r w:rsidRPr="005C6AE4">
        <w:rPr>
          <w:lang w:val="ru-RU"/>
        </w:rPr>
        <w:t xml:space="preserve">                </w:t>
      </w:r>
      <w:r w:rsidRPr="00C312BE">
        <w:rPr>
          <w:rStyle w:val="af4"/>
        </w:rPr>
        <w:t>// отлавливаем попытку уничтожения и отменяем её</w:t>
      </w:r>
    </w:p>
    <w:p w:rsidR="005C23DB" w:rsidRPr="000170D1" w:rsidRDefault="005C23DB" w:rsidP="0059027C">
      <w:pPr>
        <w:pStyle w:val="a4"/>
      </w:pPr>
      <w:r w:rsidRPr="005C6AE4">
        <w:rPr>
          <w:lang w:val="ru-RU"/>
        </w:rPr>
        <w:t xml:space="preserve">                </w:t>
      </w:r>
      <w:r w:rsidRPr="00C312BE">
        <w:rPr>
          <w:rStyle w:val="af5"/>
        </w:rPr>
        <w:t>Console</w:t>
      </w:r>
      <w:r w:rsidRPr="000170D1">
        <w:t>.WriteLine(</w:t>
      </w:r>
      <w:r w:rsidRPr="00C312BE">
        <w:rPr>
          <w:rStyle w:val="af7"/>
        </w:rPr>
        <w:t>"Somebody tries to kill me!"</w:t>
      </w:r>
      <w:r w:rsidRPr="000170D1">
        <w:t>);</w:t>
      </w:r>
    </w:p>
    <w:p w:rsidR="005C23DB" w:rsidRPr="000170D1" w:rsidRDefault="005C23DB" w:rsidP="0059027C">
      <w:pPr>
        <w:pStyle w:val="a4"/>
      </w:pPr>
      <w:r w:rsidRPr="000170D1">
        <w:t xml:space="preserve">                </w:t>
      </w:r>
      <w:r w:rsidRPr="00C312BE">
        <w:rPr>
          <w:rStyle w:val="af5"/>
        </w:rPr>
        <w:t>Thread</w:t>
      </w:r>
      <w:r w:rsidRPr="000170D1">
        <w:t>.ResetAbort();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C312BE">
        <w:rPr>
          <w:rStyle w:val="af6"/>
        </w:rPr>
        <w:t>public static void</w:t>
      </w:r>
      <w:r w:rsidRPr="000170D1">
        <w:t xml:space="preserve"> Main()</w:t>
      </w:r>
    </w:p>
    <w:p w:rsidR="005C23DB" w:rsidRPr="00232495" w:rsidRDefault="005C23DB" w:rsidP="0059027C">
      <w:pPr>
        <w:pStyle w:val="a4"/>
        <w:rPr>
          <w:lang w:val="ru-RU"/>
        </w:rPr>
      </w:pPr>
      <w:r w:rsidRPr="000170D1">
        <w:t xml:space="preserve">    </w:t>
      </w:r>
      <w:r w:rsidRPr="00232495">
        <w:rPr>
          <w:lang w:val="ru-RU"/>
        </w:rPr>
        <w:t>{</w:t>
      </w:r>
    </w:p>
    <w:p w:rsidR="005C23DB" w:rsidRPr="00C312BE" w:rsidRDefault="005C23DB" w:rsidP="0059027C">
      <w:pPr>
        <w:pStyle w:val="a4"/>
        <w:rPr>
          <w:rStyle w:val="af4"/>
        </w:rPr>
      </w:pPr>
      <w:r w:rsidRPr="00C312BE">
        <w:rPr>
          <w:lang w:val="ru-RU"/>
        </w:rPr>
        <w:t xml:space="preserve">        </w:t>
      </w:r>
      <w:r w:rsidRPr="00C312BE">
        <w:rPr>
          <w:rStyle w:val="af4"/>
        </w:rPr>
        <w:t>// запускаем поток</w:t>
      </w:r>
      <w:r w:rsidR="00C312BE">
        <w:rPr>
          <w:rStyle w:val="af4"/>
        </w:rPr>
        <w:t xml:space="preserve"> и ждём три секунды</w:t>
      </w:r>
    </w:p>
    <w:p w:rsidR="005C23DB" w:rsidRPr="000170D1" w:rsidRDefault="005C23DB" w:rsidP="0059027C">
      <w:pPr>
        <w:pStyle w:val="a4"/>
      </w:pPr>
      <w:r w:rsidRPr="00C312BE">
        <w:rPr>
          <w:lang w:val="ru-RU"/>
        </w:rPr>
        <w:t xml:space="preserve">        </w:t>
      </w:r>
      <w:r w:rsidRPr="00C312BE">
        <w:rPr>
          <w:rStyle w:val="af6"/>
        </w:rPr>
        <w:t>var</w:t>
      </w:r>
      <w:r w:rsidRPr="000170D1">
        <w:t xml:space="preserve"> th = </w:t>
      </w:r>
      <w:r w:rsidRPr="00C312BE">
        <w:rPr>
          <w:rStyle w:val="af6"/>
        </w:rPr>
        <w:t>new</w:t>
      </w:r>
      <w:r w:rsidRPr="000170D1">
        <w:t xml:space="preserve"> </w:t>
      </w:r>
      <w:r w:rsidRPr="00C312BE">
        <w:rPr>
          <w:rStyle w:val="af5"/>
        </w:rPr>
        <w:t>Thread</w:t>
      </w:r>
      <w:r w:rsidRPr="000170D1">
        <w:t>(ThreadProc);</w:t>
      </w:r>
    </w:p>
    <w:p w:rsidR="005C23DB" w:rsidRPr="00232495" w:rsidRDefault="005C23DB" w:rsidP="0059027C">
      <w:pPr>
        <w:pStyle w:val="a4"/>
        <w:rPr>
          <w:lang w:val="ru-RU"/>
        </w:rPr>
      </w:pPr>
      <w:r w:rsidRPr="000170D1">
        <w:t xml:space="preserve">        th</w:t>
      </w:r>
      <w:r w:rsidRPr="00232495">
        <w:rPr>
          <w:lang w:val="ru-RU"/>
        </w:rPr>
        <w:t>.</w:t>
      </w:r>
      <w:r w:rsidRPr="000170D1">
        <w:t>Start</w:t>
      </w:r>
      <w:r w:rsidRPr="00232495">
        <w:rPr>
          <w:lang w:val="ru-RU"/>
        </w:rPr>
        <w:t>();</w:t>
      </w:r>
    </w:p>
    <w:p w:rsidR="005C23DB" w:rsidRPr="00232495" w:rsidRDefault="005C23DB" w:rsidP="0059027C">
      <w:pPr>
        <w:pStyle w:val="a4"/>
        <w:rPr>
          <w:lang w:val="ru-RU"/>
        </w:rPr>
      </w:pPr>
      <w:r w:rsidRPr="00232495">
        <w:rPr>
          <w:lang w:val="ru-RU"/>
        </w:rPr>
        <w:t xml:space="preserve">        </w:t>
      </w:r>
      <w:r w:rsidRPr="00C312BE">
        <w:rPr>
          <w:rStyle w:val="af5"/>
        </w:rPr>
        <w:t>Thread</w:t>
      </w:r>
      <w:r w:rsidRPr="00232495">
        <w:rPr>
          <w:lang w:val="ru-RU"/>
        </w:rPr>
        <w:t>.</w:t>
      </w:r>
      <w:r w:rsidRPr="000170D1">
        <w:t>Sleep</w:t>
      </w:r>
      <w:r w:rsidRPr="00232495">
        <w:rPr>
          <w:lang w:val="ru-RU"/>
        </w:rPr>
        <w:t>(3000);</w:t>
      </w:r>
    </w:p>
    <w:p w:rsidR="00C312BE" w:rsidRDefault="00C312BE" w:rsidP="0059027C">
      <w:pPr>
        <w:pStyle w:val="a4"/>
        <w:rPr>
          <w:lang w:val="ru-RU"/>
        </w:rPr>
      </w:pPr>
    </w:p>
    <w:p w:rsidR="005C23DB" w:rsidRPr="00C312BE" w:rsidRDefault="005C23DB" w:rsidP="0059027C">
      <w:pPr>
        <w:pStyle w:val="a4"/>
        <w:rPr>
          <w:rStyle w:val="af4"/>
        </w:rPr>
      </w:pPr>
      <w:r w:rsidRPr="00C312BE">
        <w:rPr>
          <w:lang w:val="ru-RU"/>
        </w:rPr>
        <w:t xml:space="preserve">        </w:t>
      </w:r>
      <w:r w:rsidRPr="00C312BE">
        <w:rPr>
          <w:rStyle w:val="af4"/>
        </w:rPr>
        <w:t>// пытаемся прервать работу потока th</w:t>
      </w:r>
      <w:r w:rsidR="00C312BE" w:rsidRPr="00C312BE">
        <w:rPr>
          <w:rStyle w:val="af4"/>
        </w:rPr>
        <w:t xml:space="preserve"> и ждём его завершения</w:t>
      </w:r>
    </w:p>
    <w:p w:rsidR="005C23DB" w:rsidRPr="005C6AE4" w:rsidRDefault="005C23DB" w:rsidP="0059027C">
      <w:pPr>
        <w:pStyle w:val="a4"/>
        <w:rPr>
          <w:lang w:val="ru-RU"/>
        </w:rPr>
      </w:pPr>
      <w:r w:rsidRPr="005C6AE4">
        <w:rPr>
          <w:lang w:val="ru-RU"/>
        </w:rPr>
        <w:t xml:space="preserve">        </w:t>
      </w:r>
      <w:r>
        <w:t>th</w:t>
      </w:r>
      <w:r w:rsidRPr="005C6AE4">
        <w:rPr>
          <w:lang w:val="ru-RU"/>
        </w:rPr>
        <w:t>.</w:t>
      </w:r>
      <w:r>
        <w:t>Abort</w:t>
      </w:r>
      <w:r w:rsidRPr="005C6AE4">
        <w:rPr>
          <w:lang w:val="ru-RU"/>
        </w:rPr>
        <w:t>();</w:t>
      </w:r>
    </w:p>
    <w:p w:rsidR="005C23DB" w:rsidRPr="005C6AE4" w:rsidRDefault="005C23DB" w:rsidP="0059027C">
      <w:pPr>
        <w:pStyle w:val="a4"/>
        <w:rPr>
          <w:lang w:val="ru-RU"/>
        </w:rPr>
      </w:pPr>
      <w:r w:rsidRPr="005C6AE4">
        <w:rPr>
          <w:lang w:val="ru-RU"/>
        </w:rPr>
        <w:t xml:space="preserve">        </w:t>
      </w:r>
      <w:r>
        <w:t>th</w:t>
      </w:r>
      <w:r w:rsidRPr="005C6AE4">
        <w:rPr>
          <w:lang w:val="ru-RU"/>
        </w:rPr>
        <w:t>.</w:t>
      </w:r>
      <w:r>
        <w:t>Join</w:t>
      </w:r>
      <w:r w:rsidRPr="005C6AE4">
        <w:rPr>
          <w:lang w:val="ru-RU"/>
        </w:rPr>
        <w:t>();</w:t>
      </w:r>
    </w:p>
    <w:p w:rsidR="00C312BE" w:rsidRDefault="00C312BE" w:rsidP="0059027C">
      <w:pPr>
        <w:pStyle w:val="a4"/>
        <w:rPr>
          <w:lang w:val="ru-RU"/>
        </w:rPr>
      </w:pPr>
    </w:p>
    <w:p w:rsidR="005C23DB" w:rsidRPr="00C312BE" w:rsidRDefault="005C23DB" w:rsidP="0059027C">
      <w:pPr>
        <w:pStyle w:val="a4"/>
        <w:rPr>
          <w:rStyle w:val="af4"/>
        </w:rPr>
      </w:pPr>
      <w:r w:rsidRPr="005C6AE4">
        <w:rPr>
          <w:lang w:val="ru-RU"/>
        </w:rPr>
        <w:t xml:space="preserve">        </w:t>
      </w:r>
      <w:r w:rsidRPr="00C312BE">
        <w:rPr>
          <w:rStyle w:val="af4"/>
        </w:rPr>
        <w:t>// ... но не дождёмся, так как поток сам себя "воскресил"</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 xml:space="preserve">На рис. 15 показана диаграмма состояний потока с указанием значения свойства </w:t>
      </w:r>
      <w:r w:rsidRPr="00C312BE">
        <w:rPr>
          <w:rStyle w:val="a9"/>
        </w:rPr>
        <w:t>ThreadState</w:t>
      </w:r>
      <w:r>
        <w:t>.</w:t>
      </w:r>
    </w:p>
    <w:p w:rsidR="005C23DB" w:rsidRDefault="00AA1699" w:rsidP="00FE07D4">
      <w:pPr>
        <w:pStyle w:val="af"/>
      </w:pPr>
      <w:r>
        <w:rPr>
          <w:noProof/>
        </w:rPr>
        <w:lastRenderedPageBreak/>
        <w:drawing>
          <wp:inline distT="0" distB="0" distL="0" distR="0">
            <wp:extent cx="5097600" cy="3085200"/>
            <wp:effectExtent l="0" t="0" r="825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eadStates.emz"/>
                    <pic:cNvPicPr/>
                  </pic:nvPicPr>
                  <pic:blipFill>
                    <a:blip r:embed="rId23">
                      <a:extLst>
                        <a:ext uri="{28A0092B-C50C-407E-A947-70E740481C1C}">
                          <a14:useLocalDpi xmlns:a14="http://schemas.microsoft.com/office/drawing/2010/main" val="0"/>
                        </a:ext>
                      </a:extLst>
                    </a:blip>
                    <a:stretch>
                      <a:fillRect/>
                    </a:stretch>
                  </pic:blipFill>
                  <pic:spPr>
                    <a:xfrm>
                      <a:off x="0" y="0"/>
                      <a:ext cx="5097600" cy="3085200"/>
                    </a:xfrm>
                    <a:prstGeom prst="rect">
                      <a:avLst/>
                    </a:prstGeom>
                  </pic:spPr>
                </pic:pic>
              </a:graphicData>
            </a:graphic>
          </wp:inline>
        </w:drawing>
      </w:r>
    </w:p>
    <w:p w:rsidR="005C23DB" w:rsidRDefault="005C23DB" w:rsidP="00FE07D4">
      <w:pPr>
        <w:pStyle w:val="af"/>
      </w:pPr>
      <w:r>
        <w:t>Рис. 15. Диаграмма состояний потока.</w:t>
      </w:r>
    </w:p>
    <w:p w:rsidR="005C23DB" w:rsidRDefault="005C23DB" w:rsidP="005C23DB">
      <w:r>
        <w:t xml:space="preserve">Создание отдельного потока – это довольно «затратная» операция с точки зрения расхода времени и памяти. </w:t>
      </w:r>
      <w:r w:rsidR="004C6CAD">
        <w:t>Для уменьшения издержек, связанных с созданием потоков, п</w:t>
      </w:r>
      <w:r>
        <w:t xml:space="preserve">латформа .NET поддерживает специальный механизм, называемый </w:t>
      </w:r>
      <w:r w:rsidRPr="00C312BE">
        <w:rPr>
          <w:rStyle w:val="a8"/>
        </w:rPr>
        <w:t>пул потоков</w:t>
      </w:r>
      <w:r>
        <w:t xml:space="preserve">. Пул состоит из двух основных элементов: </w:t>
      </w:r>
      <w:r w:rsidRPr="00C312BE">
        <w:rPr>
          <w:rStyle w:val="a8"/>
        </w:rPr>
        <w:t>очереди методов</w:t>
      </w:r>
      <w:r>
        <w:t xml:space="preserve"> и </w:t>
      </w:r>
      <w:r w:rsidRPr="00C312BE">
        <w:rPr>
          <w:rStyle w:val="a8"/>
        </w:rPr>
        <w:t>рабочих потоков</w:t>
      </w:r>
      <w:r>
        <w:t xml:space="preserve">. Характеристикой пула является его </w:t>
      </w:r>
      <w:r w:rsidRPr="00C312BE">
        <w:rPr>
          <w:rStyle w:val="a8"/>
        </w:rPr>
        <w:t>ёмкость</w:t>
      </w:r>
      <w:r>
        <w:t xml:space="preserve"> – максимальное число рабочих потоков. При работе с пулом метод сначала помещается в очередь. Если у пула есть свободные рабочие потоки, метод извлекается из очереди и направляется свободному потоку для выполнения. Если свободных потоков нет, но ёмкость пула не достигнута, для обслуживания метода формируется новый рабочий поток. Однако этот поток создаётся с задержкой в полсекунды. Если за это время освободится какой-либо из рабочих потоков, то он будет назначен на выполнение метода, а новый рабочий поток создан не будет. Важным нюансом является то, что несколько первых рабочих потоков в пуле создаётся без полусекундной задержки.</w:t>
      </w:r>
    </w:p>
    <w:p w:rsidR="005C23DB" w:rsidRDefault="005C23DB" w:rsidP="005C23DB">
      <w:r>
        <w:t xml:space="preserve">Для работы с пулом используется статический класс </w:t>
      </w:r>
      <w:r w:rsidRPr="00C312BE">
        <w:rPr>
          <w:rStyle w:val="af5"/>
        </w:rPr>
        <w:t>ThreadPool</w:t>
      </w:r>
      <w:r>
        <w:t xml:space="preserve">. Метод </w:t>
      </w:r>
      <w:r w:rsidRPr="00C312BE">
        <w:rPr>
          <w:rStyle w:val="a9"/>
        </w:rPr>
        <w:t>SetMaxThreads()</w:t>
      </w:r>
      <w:r>
        <w:t xml:space="preserve"> позволяет изменить ёмкость пула. Метод </w:t>
      </w:r>
      <w:r w:rsidRPr="00C312BE">
        <w:rPr>
          <w:rStyle w:val="a9"/>
        </w:rPr>
        <w:t>SetMinThreads()</w:t>
      </w:r>
      <w:r>
        <w:t xml:space="preserve"> устанавливает количество рабочих потоков, создаваемых без задержки. Для помещения метода в очередь пула служит метод </w:t>
      </w:r>
      <w:r w:rsidRPr="00C312BE">
        <w:rPr>
          <w:rStyle w:val="a9"/>
        </w:rPr>
        <w:t>QueueUserWorkItem()</w:t>
      </w:r>
      <w:r>
        <w:t xml:space="preserve">. Он принимает делегат типа </w:t>
      </w:r>
      <w:r w:rsidRPr="00C312BE">
        <w:rPr>
          <w:rStyle w:val="af5"/>
        </w:rPr>
        <w:t>WaitCallback</w:t>
      </w:r>
      <w:r w:rsidR="00C312BE">
        <w:rPr>
          <w:rStyle w:val="ae"/>
        </w:rPr>
        <w:footnoteReference w:id="35"/>
      </w:r>
      <w:r>
        <w:t xml:space="preserve"> и, возможно, аргумент инкапсулируемого метода.</w:t>
      </w:r>
    </w:p>
    <w:p w:rsidR="005C23DB" w:rsidRPr="000170D1" w:rsidRDefault="005C23DB" w:rsidP="0059027C">
      <w:pPr>
        <w:pStyle w:val="a4"/>
      </w:pPr>
      <w:r w:rsidRPr="00C312BE">
        <w:rPr>
          <w:rStyle w:val="af6"/>
        </w:rPr>
        <w:t>public static void</w:t>
      </w:r>
      <w:r w:rsidRPr="000170D1">
        <w:t xml:space="preserve"> Main()</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312BE">
        <w:rPr>
          <w:rStyle w:val="af5"/>
        </w:rPr>
        <w:t>ThreadPool</w:t>
      </w:r>
      <w:r w:rsidRPr="000170D1">
        <w:t>.QueueUserWorkItem(Go);</w:t>
      </w:r>
    </w:p>
    <w:p w:rsidR="005C23DB" w:rsidRPr="000170D1" w:rsidRDefault="005C23DB" w:rsidP="0059027C">
      <w:pPr>
        <w:pStyle w:val="a4"/>
      </w:pPr>
      <w:r w:rsidRPr="000170D1">
        <w:t xml:space="preserve">    </w:t>
      </w:r>
      <w:r w:rsidRPr="00C312BE">
        <w:rPr>
          <w:rStyle w:val="af5"/>
        </w:rPr>
        <w:t>ThreadPool</w:t>
      </w:r>
      <w:r w:rsidRPr="000170D1">
        <w:t>.QueueUserWorkItem(Go, 123);</w:t>
      </w:r>
    </w:p>
    <w:p w:rsidR="005C23DB" w:rsidRPr="000170D1" w:rsidRDefault="005C23DB" w:rsidP="0059027C">
      <w:pPr>
        <w:pStyle w:val="a4"/>
      </w:pPr>
      <w:r w:rsidRPr="000170D1">
        <w:t xml:space="preserve">    </w:t>
      </w:r>
      <w:r w:rsidRPr="00C312BE">
        <w:rPr>
          <w:rStyle w:val="af5"/>
        </w:rPr>
        <w:t>Console</w:t>
      </w:r>
      <w:r w:rsidRPr="000170D1">
        <w:t>.ReadLine();</w:t>
      </w:r>
    </w:p>
    <w:p w:rsidR="005C23DB" w:rsidRPr="000170D1" w:rsidRDefault="005C23DB" w:rsidP="0059027C">
      <w:pPr>
        <w:pStyle w:val="a4"/>
      </w:pPr>
      <w:r w:rsidRPr="000170D1">
        <w:t>}</w:t>
      </w:r>
    </w:p>
    <w:p w:rsidR="005C23DB" w:rsidRPr="000170D1" w:rsidRDefault="005C23DB" w:rsidP="0059027C">
      <w:pPr>
        <w:pStyle w:val="a4"/>
      </w:pPr>
    </w:p>
    <w:p w:rsidR="005C23DB" w:rsidRPr="000170D1" w:rsidRDefault="005C23DB" w:rsidP="0059027C">
      <w:pPr>
        <w:pStyle w:val="a4"/>
      </w:pPr>
      <w:r w:rsidRPr="00C312BE">
        <w:rPr>
          <w:rStyle w:val="af6"/>
        </w:rPr>
        <w:t>private static void</w:t>
      </w:r>
      <w:r w:rsidRPr="000170D1">
        <w:t xml:space="preserve"> Go(</w:t>
      </w:r>
      <w:r w:rsidRPr="00C312BE">
        <w:rPr>
          <w:rStyle w:val="af6"/>
        </w:rPr>
        <w:t>object</w:t>
      </w:r>
      <w:r w:rsidRPr="000170D1">
        <w:t xml:space="preserve"> data)</w:t>
      </w:r>
    </w:p>
    <w:p w:rsidR="005C23DB" w:rsidRPr="000170D1" w:rsidRDefault="005C23DB" w:rsidP="0059027C">
      <w:pPr>
        <w:pStyle w:val="a4"/>
      </w:pPr>
      <w:r w:rsidRPr="000170D1">
        <w:t>{</w:t>
      </w:r>
    </w:p>
    <w:p w:rsidR="005C23DB" w:rsidRPr="005C6AE4" w:rsidRDefault="005C23DB" w:rsidP="0059027C">
      <w:pPr>
        <w:pStyle w:val="a4"/>
        <w:rPr>
          <w:lang w:val="ru-RU"/>
        </w:rPr>
      </w:pPr>
      <w:r w:rsidRPr="000170D1">
        <w:t xml:space="preserve">    </w:t>
      </w:r>
      <w:r w:rsidRPr="00C312BE">
        <w:rPr>
          <w:rStyle w:val="af5"/>
        </w:rPr>
        <w:t>Console</w:t>
      </w:r>
      <w:r w:rsidRPr="000170D1">
        <w:t>.WriteLine(</w:t>
      </w:r>
      <w:r w:rsidRPr="00C312BE">
        <w:rPr>
          <w:rStyle w:val="af7"/>
        </w:rPr>
        <w:t xml:space="preserve">"Hello from the thread pool! </w:t>
      </w:r>
      <w:r w:rsidRPr="00232495">
        <w:rPr>
          <w:rStyle w:val="af7"/>
          <w:lang w:val="ru-RU"/>
        </w:rPr>
        <w:t>"</w:t>
      </w:r>
      <w:r w:rsidRPr="005C6AE4">
        <w:rPr>
          <w:lang w:val="ru-RU"/>
        </w:rPr>
        <w:t xml:space="preserve"> + </w:t>
      </w:r>
      <w:r>
        <w:t>data</w:t>
      </w:r>
      <w:r w:rsidRPr="005C6AE4">
        <w:rPr>
          <w:lang w:val="ru-RU"/>
        </w:rPr>
        <w:t>);</w:t>
      </w:r>
    </w:p>
    <w:p w:rsidR="005C23DB" w:rsidRDefault="005C23DB" w:rsidP="0059027C">
      <w:pPr>
        <w:pStyle w:val="a4"/>
        <w:rPr>
          <w:lang w:val="ru-RU"/>
        </w:rPr>
      </w:pPr>
      <w:r w:rsidRPr="005C6AE4">
        <w:rPr>
          <w:lang w:val="ru-RU"/>
        </w:rPr>
        <w:t>}</w:t>
      </w:r>
    </w:p>
    <w:p w:rsidR="004C6CAD" w:rsidRDefault="004C6CAD" w:rsidP="004C6CAD">
      <w:r>
        <w:t xml:space="preserve">Для выполнения в отдельном потоке повторяющегося метода можно применить класс </w:t>
      </w:r>
      <w:r w:rsidRPr="0005576A">
        <w:rPr>
          <w:rStyle w:val="af5"/>
        </w:rPr>
        <w:t>Timer</w:t>
      </w:r>
      <w:r>
        <w:t xml:space="preserve"> из пространства имён </w:t>
      </w:r>
      <w:r w:rsidRPr="0005576A">
        <w:rPr>
          <w:rStyle w:val="a9"/>
        </w:rPr>
        <w:t>System.Threading</w:t>
      </w:r>
      <w:r>
        <w:t xml:space="preserve">. Конструктор таймера позволяет указать, через какой промежуток времени метод таймера должен выполниться первый раз, а также задать периодичность выполнения (эти величины можно затем изменить при помощи метода </w:t>
      </w:r>
      <w:r w:rsidRPr="00C312BE">
        <w:rPr>
          <w:rStyle w:val="a9"/>
        </w:rPr>
        <w:t>Change()</w:t>
      </w:r>
      <w:r>
        <w:t>).</w:t>
      </w:r>
    </w:p>
    <w:p w:rsidR="004C6CAD" w:rsidRPr="000170D1" w:rsidRDefault="004C6CAD" w:rsidP="004C6CAD">
      <w:pPr>
        <w:pStyle w:val="a4"/>
      </w:pPr>
      <w:r w:rsidRPr="00C312BE">
        <w:rPr>
          <w:rStyle w:val="af6"/>
        </w:rPr>
        <w:t>using</w:t>
      </w:r>
      <w:r w:rsidRPr="000170D1">
        <w:t xml:space="preserve"> System;</w:t>
      </w:r>
    </w:p>
    <w:p w:rsidR="004C6CAD" w:rsidRPr="000170D1" w:rsidRDefault="004C6CAD" w:rsidP="004C6CAD">
      <w:pPr>
        <w:pStyle w:val="a4"/>
      </w:pPr>
      <w:r w:rsidRPr="00C312BE">
        <w:rPr>
          <w:rStyle w:val="af6"/>
        </w:rPr>
        <w:t>using</w:t>
      </w:r>
      <w:r w:rsidRPr="000170D1">
        <w:t xml:space="preserve"> System.Threading;</w:t>
      </w:r>
    </w:p>
    <w:p w:rsidR="004C6CAD" w:rsidRPr="000170D1" w:rsidRDefault="004C6CAD" w:rsidP="004C6CAD">
      <w:pPr>
        <w:pStyle w:val="a4"/>
      </w:pPr>
    </w:p>
    <w:p w:rsidR="004C6CAD" w:rsidRPr="000170D1" w:rsidRDefault="004C6CAD" w:rsidP="004C6CAD">
      <w:pPr>
        <w:pStyle w:val="a4"/>
      </w:pPr>
      <w:r w:rsidRPr="00C312BE">
        <w:rPr>
          <w:rStyle w:val="af6"/>
        </w:rPr>
        <w:t>public class</w:t>
      </w:r>
      <w:r w:rsidRPr="000170D1">
        <w:t xml:space="preserve"> </w:t>
      </w:r>
      <w:r w:rsidRPr="00C312BE">
        <w:rPr>
          <w:rStyle w:val="af5"/>
        </w:rPr>
        <w:t>MainClass</w:t>
      </w:r>
    </w:p>
    <w:p w:rsidR="004C6CAD" w:rsidRPr="000170D1" w:rsidRDefault="004C6CAD" w:rsidP="004C6CAD">
      <w:pPr>
        <w:pStyle w:val="a4"/>
      </w:pPr>
      <w:r w:rsidRPr="000170D1">
        <w:t>{</w:t>
      </w:r>
    </w:p>
    <w:p w:rsidR="004C6CAD" w:rsidRPr="000170D1" w:rsidRDefault="004C6CAD" w:rsidP="004C6CAD">
      <w:pPr>
        <w:pStyle w:val="a4"/>
      </w:pPr>
      <w:r w:rsidRPr="000170D1">
        <w:t xml:space="preserve">    </w:t>
      </w:r>
      <w:r w:rsidRPr="00C312BE">
        <w:rPr>
          <w:rStyle w:val="af6"/>
        </w:rPr>
        <w:t>private static bool</w:t>
      </w:r>
      <w:r w:rsidRPr="000170D1">
        <w:t xml:space="preserve"> TickNext = </w:t>
      </w:r>
      <w:r w:rsidRPr="00C312BE">
        <w:rPr>
          <w:rStyle w:val="af6"/>
        </w:rPr>
        <w:t>true</w:t>
      </w:r>
      <w:r w:rsidRPr="000170D1">
        <w:t>;</w:t>
      </w:r>
    </w:p>
    <w:p w:rsidR="004C6CAD" w:rsidRPr="000170D1" w:rsidRDefault="004C6CAD" w:rsidP="004C6CAD">
      <w:pPr>
        <w:pStyle w:val="a4"/>
      </w:pPr>
    </w:p>
    <w:p w:rsidR="004C6CAD" w:rsidRPr="000170D1" w:rsidRDefault="004C6CAD" w:rsidP="004C6CAD">
      <w:pPr>
        <w:pStyle w:val="a4"/>
      </w:pPr>
      <w:r w:rsidRPr="000170D1">
        <w:t xml:space="preserve">    </w:t>
      </w:r>
      <w:r w:rsidRPr="00C312BE">
        <w:rPr>
          <w:rStyle w:val="af6"/>
        </w:rPr>
        <w:t>public static void</w:t>
      </w:r>
      <w:r w:rsidRPr="000170D1">
        <w:t xml:space="preserve"> Main()</w:t>
      </w:r>
    </w:p>
    <w:p w:rsidR="004C6CAD" w:rsidRPr="000170D1" w:rsidRDefault="004C6CAD" w:rsidP="004C6CAD">
      <w:pPr>
        <w:pStyle w:val="a4"/>
      </w:pPr>
      <w:r w:rsidRPr="000170D1">
        <w:t xml:space="preserve">    {</w:t>
      </w:r>
    </w:p>
    <w:p w:rsidR="004C6CAD" w:rsidRPr="000170D1" w:rsidRDefault="004C6CAD" w:rsidP="004C6CAD">
      <w:pPr>
        <w:pStyle w:val="a4"/>
      </w:pPr>
      <w:r w:rsidRPr="000170D1">
        <w:t xml:space="preserve">        </w:t>
      </w:r>
      <w:r w:rsidRPr="00C312BE">
        <w:rPr>
          <w:rStyle w:val="af6"/>
        </w:rPr>
        <w:t>var</w:t>
      </w:r>
      <w:r w:rsidRPr="000170D1">
        <w:t xml:space="preserve"> timer = </w:t>
      </w:r>
      <w:r w:rsidRPr="00C312BE">
        <w:rPr>
          <w:rStyle w:val="af6"/>
        </w:rPr>
        <w:t>new</w:t>
      </w:r>
      <w:r w:rsidRPr="000170D1">
        <w:t xml:space="preserve"> </w:t>
      </w:r>
      <w:r w:rsidRPr="00C312BE">
        <w:rPr>
          <w:rStyle w:val="af5"/>
        </w:rPr>
        <w:t>Timer</w:t>
      </w:r>
      <w:r w:rsidRPr="000170D1">
        <w:t xml:space="preserve">(TickTock, </w:t>
      </w:r>
      <w:r w:rsidRPr="00C312BE">
        <w:rPr>
          <w:rStyle w:val="af6"/>
        </w:rPr>
        <w:t>null</w:t>
      </w:r>
      <w:r w:rsidRPr="000170D1">
        <w:t>, 1000, 2000);</w:t>
      </w:r>
    </w:p>
    <w:p w:rsidR="004C6CAD" w:rsidRPr="000170D1" w:rsidRDefault="004C6CAD" w:rsidP="004C6CAD">
      <w:pPr>
        <w:pStyle w:val="a4"/>
      </w:pPr>
      <w:r w:rsidRPr="000170D1">
        <w:t xml:space="preserve">        </w:t>
      </w:r>
      <w:r w:rsidRPr="00C312BE">
        <w:rPr>
          <w:rStyle w:val="af5"/>
        </w:rPr>
        <w:t>Console</w:t>
      </w:r>
      <w:r w:rsidRPr="000170D1">
        <w:t>.WriteLine(</w:t>
      </w:r>
      <w:r w:rsidRPr="00C312BE">
        <w:rPr>
          <w:rStyle w:val="af7"/>
        </w:rPr>
        <w:t>"Press &lt;Enter&gt; to terminate..."</w:t>
      </w:r>
      <w:r w:rsidRPr="000170D1">
        <w:t>);</w:t>
      </w:r>
    </w:p>
    <w:p w:rsidR="004C6CAD" w:rsidRPr="000170D1" w:rsidRDefault="004C6CAD" w:rsidP="004C6CAD">
      <w:pPr>
        <w:pStyle w:val="a4"/>
      </w:pPr>
      <w:r w:rsidRPr="000170D1">
        <w:t xml:space="preserve">        </w:t>
      </w:r>
      <w:r w:rsidRPr="00C312BE">
        <w:rPr>
          <w:rStyle w:val="af5"/>
        </w:rPr>
        <w:t>Console</w:t>
      </w:r>
      <w:r w:rsidRPr="000170D1">
        <w:t>.ReadLine();</w:t>
      </w:r>
    </w:p>
    <w:p w:rsidR="004C6CAD" w:rsidRPr="000170D1" w:rsidRDefault="004C6CAD" w:rsidP="004C6CAD">
      <w:pPr>
        <w:pStyle w:val="a4"/>
      </w:pPr>
      <w:r w:rsidRPr="000170D1">
        <w:t xml:space="preserve">    }</w:t>
      </w:r>
    </w:p>
    <w:p w:rsidR="004C6CAD" w:rsidRPr="000170D1" w:rsidRDefault="004C6CAD" w:rsidP="004C6CAD">
      <w:pPr>
        <w:pStyle w:val="a4"/>
      </w:pPr>
    </w:p>
    <w:p w:rsidR="004C6CAD" w:rsidRPr="000170D1" w:rsidRDefault="004C6CAD" w:rsidP="004C6CAD">
      <w:pPr>
        <w:pStyle w:val="a4"/>
      </w:pPr>
      <w:r w:rsidRPr="000170D1">
        <w:t xml:space="preserve">    </w:t>
      </w:r>
      <w:r w:rsidRPr="00C312BE">
        <w:rPr>
          <w:rStyle w:val="af6"/>
        </w:rPr>
        <w:t>private static void</w:t>
      </w:r>
      <w:r w:rsidRPr="000170D1">
        <w:t xml:space="preserve"> TickTock(</w:t>
      </w:r>
      <w:r w:rsidRPr="00C312BE">
        <w:rPr>
          <w:rStyle w:val="af6"/>
        </w:rPr>
        <w:t>object</w:t>
      </w:r>
      <w:r w:rsidRPr="000170D1">
        <w:t xml:space="preserve"> state)</w:t>
      </w:r>
    </w:p>
    <w:p w:rsidR="004C6CAD" w:rsidRPr="000170D1" w:rsidRDefault="004C6CAD" w:rsidP="004C6CAD">
      <w:pPr>
        <w:pStyle w:val="a4"/>
      </w:pPr>
      <w:r w:rsidRPr="000170D1">
        <w:t xml:space="preserve">    {</w:t>
      </w:r>
    </w:p>
    <w:p w:rsidR="004C6CAD" w:rsidRPr="000170D1" w:rsidRDefault="004C6CAD" w:rsidP="004C6CAD">
      <w:pPr>
        <w:pStyle w:val="a4"/>
      </w:pPr>
      <w:r w:rsidRPr="000170D1">
        <w:t xml:space="preserve">        </w:t>
      </w:r>
      <w:r w:rsidRPr="00C312BE">
        <w:rPr>
          <w:rStyle w:val="af5"/>
        </w:rPr>
        <w:t>Console</w:t>
      </w:r>
      <w:r w:rsidRPr="000170D1">
        <w:t xml:space="preserve">.WriteLine(TickNext ? </w:t>
      </w:r>
      <w:r w:rsidRPr="00C312BE">
        <w:rPr>
          <w:rStyle w:val="af7"/>
        </w:rPr>
        <w:t>"Tick"</w:t>
      </w:r>
      <w:r w:rsidRPr="000170D1">
        <w:t xml:space="preserve"> : </w:t>
      </w:r>
      <w:r w:rsidRPr="00C312BE">
        <w:rPr>
          <w:rStyle w:val="af7"/>
        </w:rPr>
        <w:t>"Tock"</w:t>
      </w:r>
      <w:r w:rsidRPr="000170D1">
        <w:t>);</w:t>
      </w:r>
    </w:p>
    <w:p w:rsidR="004C6CAD" w:rsidRPr="005C6AE4" w:rsidRDefault="004C6CAD" w:rsidP="004C6CAD">
      <w:pPr>
        <w:pStyle w:val="a4"/>
        <w:rPr>
          <w:lang w:val="ru-RU"/>
        </w:rPr>
      </w:pPr>
      <w:r w:rsidRPr="000170D1">
        <w:t xml:space="preserve">        </w:t>
      </w:r>
      <w:r>
        <w:t>TickNext</w:t>
      </w:r>
      <w:r w:rsidRPr="005C6AE4">
        <w:rPr>
          <w:lang w:val="ru-RU"/>
        </w:rPr>
        <w:t xml:space="preserve"> = !</w:t>
      </w:r>
      <w:r>
        <w:t>TickNext</w:t>
      </w:r>
      <w:r w:rsidRPr="005C6AE4">
        <w:rPr>
          <w:lang w:val="ru-RU"/>
        </w:rPr>
        <w:t>;</w:t>
      </w:r>
    </w:p>
    <w:p w:rsidR="004C6CAD" w:rsidRPr="005C6AE4" w:rsidRDefault="004C6CAD" w:rsidP="004C6CAD">
      <w:pPr>
        <w:pStyle w:val="a4"/>
        <w:rPr>
          <w:lang w:val="ru-RU"/>
        </w:rPr>
      </w:pPr>
      <w:r w:rsidRPr="005C6AE4">
        <w:rPr>
          <w:lang w:val="ru-RU"/>
        </w:rPr>
        <w:t xml:space="preserve">    }</w:t>
      </w:r>
    </w:p>
    <w:p w:rsidR="004C6CAD" w:rsidRDefault="004C6CAD" w:rsidP="004C6CAD">
      <w:pPr>
        <w:pStyle w:val="a4"/>
        <w:rPr>
          <w:lang w:val="ru-RU"/>
        </w:rPr>
      </w:pPr>
      <w:r w:rsidRPr="005C6AE4">
        <w:rPr>
          <w:lang w:val="ru-RU"/>
        </w:rPr>
        <w:t>}</w:t>
      </w:r>
    </w:p>
    <w:p w:rsidR="004C6CAD" w:rsidRPr="004C6CAD" w:rsidRDefault="004C6CAD" w:rsidP="004C6CAD">
      <w:r>
        <w:t>З</w:t>
      </w:r>
      <w:r w:rsidRPr="004C6CAD">
        <w:t xml:space="preserve">аметим, что </w:t>
      </w:r>
      <w:r>
        <w:t xml:space="preserve">класс </w:t>
      </w:r>
      <w:r w:rsidRPr="0005576A">
        <w:rPr>
          <w:rStyle w:val="af5"/>
        </w:rPr>
        <w:t>Timer</w:t>
      </w:r>
      <w:r>
        <w:t xml:space="preserve"> работает, используя</w:t>
      </w:r>
      <w:r w:rsidRPr="004C6CAD">
        <w:t xml:space="preserve"> пул потоков.</w:t>
      </w:r>
    </w:p>
    <w:p w:rsidR="005C23DB" w:rsidRDefault="00867622" w:rsidP="00867622">
      <w:pPr>
        <w:pStyle w:val="1"/>
      </w:pPr>
      <w:bookmarkStart w:id="41" w:name="_Toc348862519"/>
      <w:r w:rsidRPr="00505C31">
        <w:t>3</w:t>
      </w:r>
      <w:r w:rsidR="005C23DB">
        <w:t>2</w:t>
      </w:r>
      <w:r>
        <w:t>. Синхронизация потоков</w:t>
      </w:r>
      <w:bookmarkEnd w:id="41"/>
    </w:p>
    <w:p w:rsidR="007515F4" w:rsidRDefault="005C23DB" w:rsidP="007515F4">
      <w:r>
        <w:t xml:space="preserve">При использовании многопоточности естественным образом возникает проблема </w:t>
      </w:r>
      <w:r w:rsidRPr="00DE2DC9">
        <w:rPr>
          <w:rStyle w:val="a8"/>
        </w:rPr>
        <w:t>синхронизации потоков</w:t>
      </w:r>
      <w:r>
        <w:t>, то есть координации их действий для получения предсказуемого результата.</w:t>
      </w:r>
      <w:r w:rsidR="004C6CAD">
        <w:t xml:space="preserve"> В этом параграфе рассматриваются основные с</w:t>
      </w:r>
      <w:r w:rsidR="007515F4">
        <w:t>редства синхронизации потоков, доступные на платформе .</w:t>
      </w:r>
      <w:r w:rsidR="007515F4">
        <w:rPr>
          <w:lang w:val="en-US"/>
        </w:rPr>
        <w:t>NET</w:t>
      </w:r>
      <w:r w:rsidR="007515F4" w:rsidRPr="007515F4">
        <w:t>.</w:t>
      </w:r>
    </w:p>
    <w:p w:rsidR="005C23DB" w:rsidRDefault="000C1F9C" w:rsidP="000C1F9C">
      <w:pPr>
        <w:pStyle w:val="2"/>
      </w:pPr>
      <w:r>
        <w:t xml:space="preserve">32.1. </w:t>
      </w:r>
      <w:r w:rsidR="005C23DB">
        <w:t>Критические секции</w:t>
      </w:r>
    </w:p>
    <w:p w:rsidR="005C23DB" w:rsidRDefault="005C23DB" w:rsidP="005C23DB">
      <w:r>
        <w:t>Рассмотрим следующий класс:</w:t>
      </w:r>
    </w:p>
    <w:p w:rsidR="005C23DB" w:rsidRPr="008802DC" w:rsidRDefault="005C23DB" w:rsidP="0059027C">
      <w:pPr>
        <w:pStyle w:val="a4"/>
      </w:pPr>
      <w:r w:rsidRPr="00DE2DC9">
        <w:rPr>
          <w:rStyle w:val="af6"/>
        </w:rPr>
        <w:t>public</w:t>
      </w:r>
      <w:r w:rsidRPr="008802DC">
        <w:rPr>
          <w:rStyle w:val="af6"/>
        </w:rPr>
        <w:t xml:space="preserve"> </w:t>
      </w:r>
      <w:r w:rsidRPr="00DE2DC9">
        <w:rPr>
          <w:rStyle w:val="af6"/>
        </w:rPr>
        <w:t>class</w:t>
      </w:r>
      <w:r w:rsidRPr="008802DC">
        <w:t xml:space="preserve"> </w:t>
      </w:r>
      <w:r w:rsidRPr="00DE2DC9">
        <w:rPr>
          <w:rStyle w:val="af5"/>
        </w:rPr>
        <w:t>ThreadUnsafe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DE2DC9">
        <w:rPr>
          <w:rStyle w:val="af6"/>
        </w:rPr>
        <w:t>private static int</w:t>
      </w:r>
      <w:r w:rsidRPr="000170D1">
        <w:t xml:space="preserve"> x, y;</w:t>
      </w:r>
    </w:p>
    <w:p w:rsidR="004C6CAD" w:rsidRDefault="004C6CAD" w:rsidP="0059027C">
      <w:pPr>
        <w:pStyle w:val="a4"/>
      </w:pPr>
    </w:p>
    <w:p w:rsidR="007515F4" w:rsidRPr="000170D1" w:rsidRDefault="007515F4" w:rsidP="0059027C">
      <w:pPr>
        <w:pStyle w:val="a4"/>
      </w:pPr>
    </w:p>
    <w:p w:rsidR="005C23DB" w:rsidRPr="000170D1" w:rsidRDefault="005C23DB" w:rsidP="0059027C">
      <w:pPr>
        <w:pStyle w:val="a4"/>
      </w:pPr>
      <w:r w:rsidRPr="000170D1">
        <w:lastRenderedPageBreak/>
        <w:t xml:space="preserve">    </w:t>
      </w:r>
      <w:r w:rsidRPr="00DE2DC9">
        <w:rPr>
          <w:rStyle w:val="af6"/>
        </w:rPr>
        <w:t>public void</w:t>
      </w:r>
      <w:r w:rsidRPr="000170D1">
        <w:t xml:space="preserve"> Go()</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DE2DC9">
        <w:rPr>
          <w:rStyle w:val="af6"/>
        </w:rPr>
        <w:t>if</w:t>
      </w:r>
      <w:r w:rsidRPr="000170D1">
        <w:t xml:space="preserve"> (y != 0)</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DE2DC9">
        <w:rPr>
          <w:rStyle w:val="af5"/>
        </w:rPr>
        <w:t>Console</w:t>
      </w:r>
      <w:r w:rsidRPr="000170D1">
        <w:t>.WriteLine(x/y);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y = 0;</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Этот класс небезопасен с точки зрения многопоточного доступа к данным. Если вызвать метод </w:t>
      </w:r>
      <w:r w:rsidRPr="00DE2DC9">
        <w:rPr>
          <w:rStyle w:val="a9"/>
        </w:rPr>
        <w:t>Go()</w:t>
      </w:r>
      <w:r>
        <w:t xml:space="preserve"> в разных потоках одновременно, может возникнуть ошибка деления на ноль, так как поле </w:t>
      </w:r>
      <w:r w:rsidRPr="00DE2DC9">
        <w:rPr>
          <w:rStyle w:val="a9"/>
        </w:rPr>
        <w:t>y</w:t>
      </w:r>
      <w:r>
        <w:t xml:space="preserve"> будет обнулено в одном потоке как раз между проверкой условия </w:t>
      </w:r>
      <w:r w:rsidRPr="00DE2DC9">
        <w:rPr>
          <w:rStyle w:val="a9"/>
        </w:rPr>
        <w:t>y != 0</w:t>
      </w:r>
      <w:r>
        <w:t xml:space="preserve"> и вызовом </w:t>
      </w:r>
      <w:r w:rsidRPr="00DE2DC9">
        <w:rPr>
          <w:rStyle w:val="af5"/>
        </w:rPr>
        <w:t>Console</w:t>
      </w:r>
      <w:r w:rsidRPr="00DE2DC9">
        <w:rPr>
          <w:rStyle w:val="a9"/>
        </w:rPr>
        <w:t>.WriteLine()</w:t>
      </w:r>
      <w:r>
        <w:t xml:space="preserve"> в другом потоке. Чтобы сделать код потокобезопасным, необходимо гарантировать выполнение операторов, составляющих тело метода </w:t>
      </w:r>
      <w:r w:rsidRPr="00DE2DC9">
        <w:rPr>
          <w:rStyle w:val="a9"/>
        </w:rPr>
        <w:t>Go()</w:t>
      </w:r>
      <w:r>
        <w:t xml:space="preserve">, только одним потоком в любой момент времени. Такие блоки кода называются </w:t>
      </w:r>
      <w:r w:rsidRPr="00DE2DC9">
        <w:rPr>
          <w:rStyle w:val="a8"/>
        </w:rPr>
        <w:t>критическими секциями</w:t>
      </w:r>
      <w:r>
        <w:t>.</w:t>
      </w:r>
    </w:p>
    <w:p w:rsidR="005C23DB" w:rsidRDefault="005C23DB" w:rsidP="005C23DB">
      <w:r>
        <w:t xml:space="preserve">Для организации критических секций платформа .NET предлагает статический класс </w:t>
      </w:r>
      <w:r w:rsidRPr="00EC3619">
        <w:rPr>
          <w:rStyle w:val="a9"/>
        </w:rPr>
        <w:t>System.Threading.</w:t>
      </w:r>
      <w:r w:rsidRPr="00EC3619">
        <w:rPr>
          <w:rStyle w:val="af5"/>
        </w:rPr>
        <w:t>Monitor</w:t>
      </w:r>
      <w:r>
        <w:t xml:space="preserve">. Метод </w:t>
      </w:r>
      <w:r w:rsidRPr="00EC3619">
        <w:rPr>
          <w:rStyle w:val="af5"/>
        </w:rPr>
        <w:t>Monitor</w:t>
      </w:r>
      <w:r w:rsidRPr="00EC3619">
        <w:rPr>
          <w:rStyle w:val="a9"/>
        </w:rPr>
        <w:t>.Enter()</w:t>
      </w:r>
      <w:r>
        <w:t xml:space="preserve"> определяет вход в критическую секцию, а метод </w:t>
      </w:r>
      <w:r w:rsidRPr="00EC3619">
        <w:rPr>
          <w:rStyle w:val="af5"/>
        </w:rPr>
        <w:t>Monitor</w:t>
      </w:r>
      <w:r w:rsidRPr="00EC3619">
        <w:rPr>
          <w:rStyle w:val="a9"/>
        </w:rPr>
        <w:t>.Exit()</w:t>
      </w:r>
      <w:r>
        <w:t xml:space="preserve"> – выход из секции. Вход и выход должны выполняться в одном и том же потоке. Аргументами методов является объект-идентификатор критической секции.</w:t>
      </w:r>
    </w:p>
    <w:p w:rsidR="005C23DB" w:rsidRDefault="005C23DB" w:rsidP="005C23DB">
      <w:r>
        <w:t xml:space="preserve">Изменим метод </w:t>
      </w:r>
      <w:r w:rsidRPr="00EC3619">
        <w:rPr>
          <w:rStyle w:val="a9"/>
        </w:rPr>
        <w:t>Go()</w:t>
      </w:r>
      <w:r>
        <w:t>, чтобы сделать его потокобезопасным:</w:t>
      </w:r>
    </w:p>
    <w:p w:rsidR="005C23DB" w:rsidRPr="005C6AE4" w:rsidRDefault="005C23DB" w:rsidP="0059027C">
      <w:pPr>
        <w:pStyle w:val="a4"/>
        <w:rPr>
          <w:lang w:val="ru-RU"/>
        </w:rPr>
      </w:pPr>
      <w:r w:rsidRPr="00EC3619">
        <w:rPr>
          <w:rStyle w:val="af6"/>
        </w:rPr>
        <w:t>public</w:t>
      </w:r>
      <w:r w:rsidRPr="00232495">
        <w:rPr>
          <w:rStyle w:val="af6"/>
          <w:lang w:val="ru-RU"/>
        </w:rPr>
        <w:t xml:space="preserve"> </w:t>
      </w:r>
      <w:r w:rsidRPr="00EC3619">
        <w:rPr>
          <w:rStyle w:val="af6"/>
        </w:rPr>
        <w:t>class</w:t>
      </w:r>
      <w:r w:rsidRPr="005C6AE4">
        <w:rPr>
          <w:lang w:val="ru-RU"/>
        </w:rPr>
        <w:t xml:space="preserve"> </w:t>
      </w:r>
      <w:r w:rsidRPr="00EC3619">
        <w:rPr>
          <w:rStyle w:val="af5"/>
        </w:rPr>
        <w:t>ThreadSafe</w:t>
      </w:r>
    </w:p>
    <w:p w:rsidR="005C23DB" w:rsidRPr="005C6AE4" w:rsidRDefault="005C23DB" w:rsidP="0059027C">
      <w:pPr>
        <w:pStyle w:val="a4"/>
        <w:rPr>
          <w:lang w:val="ru-RU"/>
        </w:rPr>
      </w:pPr>
      <w:r w:rsidRPr="005C6AE4">
        <w:rPr>
          <w:lang w:val="ru-RU"/>
        </w:rPr>
        <w:t>{</w:t>
      </w:r>
    </w:p>
    <w:p w:rsidR="005C23DB" w:rsidRPr="00EC3619" w:rsidRDefault="005C23DB" w:rsidP="0059027C">
      <w:pPr>
        <w:pStyle w:val="a4"/>
        <w:rPr>
          <w:rStyle w:val="af4"/>
        </w:rPr>
      </w:pPr>
      <w:r w:rsidRPr="005C6AE4">
        <w:rPr>
          <w:lang w:val="ru-RU"/>
        </w:rPr>
        <w:t xml:space="preserve">    </w:t>
      </w:r>
      <w:r w:rsidRPr="00EC3619">
        <w:rPr>
          <w:rStyle w:val="af4"/>
        </w:rPr>
        <w:t>// объект locker будет идентификатором критической секции</w:t>
      </w:r>
    </w:p>
    <w:p w:rsidR="005C23DB" w:rsidRPr="000170D1" w:rsidRDefault="005C23DB" w:rsidP="0059027C">
      <w:pPr>
        <w:pStyle w:val="a4"/>
      </w:pPr>
      <w:r w:rsidRPr="005C6AE4">
        <w:rPr>
          <w:lang w:val="ru-RU"/>
        </w:rPr>
        <w:t xml:space="preserve">    </w:t>
      </w:r>
      <w:r w:rsidRPr="00EC3619">
        <w:rPr>
          <w:rStyle w:val="af6"/>
        </w:rPr>
        <w:t>private static readonly object</w:t>
      </w:r>
      <w:r w:rsidRPr="000170D1">
        <w:t xml:space="preserve"> locker = </w:t>
      </w:r>
      <w:r w:rsidRPr="00EC3619">
        <w:rPr>
          <w:rStyle w:val="af6"/>
        </w:rPr>
        <w:t>new object</w:t>
      </w:r>
      <w:r w:rsidRPr="000170D1">
        <w:t>();</w:t>
      </w:r>
    </w:p>
    <w:p w:rsidR="005C23DB" w:rsidRPr="000170D1" w:rsidRDefault="005C23DB" w:rsidP="0059027C">
      <w:pPr>
        <w:pStyle w:val="a4"/>
      </w:pPr>
      <w:r w:rsidRPr="000170D1">
        <w:t xml:space="preserve">    </w:t>
      </w:r>
      <w:r w:rsidRPr="00EC3619">
        <w:rPr>
          <w:rStyle w:val="af6"/>
        </w:rPr>
        <w:t>private static int</w:t>
      </w:r>
      <w:r w:rsidRPr="000170D1">
        <w:t xml:space="preserve"> x, y;</w:t>
      </w:r>
    </w:p>
    <w:p w:rsidR="005C23DB" w:rsidRPr="000170D1" w:rsidRDefault="005C23DB" w:rsidP="0059027C">
      <w:pPr>
        <w:pStyle w:val="a4"/>
      </w:pPr>
    </w:p>
    <w:p w:rsidR="005C23DB" w:rsidRPr="000170D1" w:rsidRDefault="005C23DB" w:rsidP="0059027C">
      <w:pPr>
        <w:pStyle w:val="a4"/>
      </w:pPr>
      <w:r w:rsidRPr="000170D1">
        <w:t xml:space="preserve">    </w:t>
      </w:r>
      <w:r w:rsidRPr="00EC3619">
        <w:rPr>
          <w:rStyle w:val="af6"/>
        </w:rPr>
        <w:t>public void</w:t>
      </w:r>
      <w:r w:rsidRPr="000170D1">
        <w:t xml:space="preserve"> Go()</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EC3619">
        <w:rPr>
          <w:rStyle w:val="af5"/>
        </w:rPr>
        <w:t>Monitor</w:t>
      </w:r>
      <w:r w:rsidRPr="000170D1">
        <w:t xml:space="preserve">.Enter(locker);   </w:t>
      </w:r>
      <w:r w:rsidRPr="00232495">
        <w:rPr>
          <w:rStyle w:val="af4"/>
          <w:lang w:val="en-US"/>
        </w:rPr>
        <w:t xml:space="preserve">// </w:t>
      </w:r>
      <w:r w:rsidRPr="00EC3619">
        <w:rPr>
          <w:rStyle w:val="af4"/>
        </w:rPr>
        <w:t>вход</w:t>
      </w:r>
      <w:r w:rsidRPr="00232495">
        <w:rPr>
          <w:rStyle w:val="af4"/>
          <w:lang w:val="en-US"/>
        </w:rPr>
        <w:t xml:space="preserve"> </w:t>
      </w:r>
      <w:r w:rsidRPr="00EC3619">
        <w:rPr>
          <w:rStyle w:val="af4"/>
        </w:rPr>
        <w:t>в</w:t>
      </w:r>
      <w:r w:rsidRPr="00232495">
        <w:rPr>
          <w:rStyle w:val="af4"/>
          <w:lang w:val="en-US"/>
        </w:rPr>
        <w:t xml:space="preserve"> </w:t>
      </w:r>
      <w:r w:rsidRPr="00EC3619">
        <w:rPr>
          <w:rStyle w:val="af4"/>
        </w:rPr>
        <w:t>критическую</w:t>
      </w:r>
      <w:r w:rsidRPr="00232495">
        <w:rPr>
          <w:rStyle w:val="af4"/>
          <w:lang w:val="en-US"/>
        </w:rPr>
        <w:t xml:space="preserve"> </w:t>
      </w:r>
      <w:r w:rsidRPr="00EC3619">
        <w:rPr>
          <w:rStyle w:val="af4"/>
        </w:rPr>
        <w:t>секцию</w:t>
      </w:r>
    </w:p>
    <w:p w:rsidR="005C23DB" w:rsidRPr="000170D1" w:rsidRDefault="005C23DB" w:rsidP="0059027C">
      <w:pPr>
        <w:pStyle w:val="a4"/>
      </w:pPr>
      <w:r w:rsidRPr="000170D1">
        <w:t xml:space="preserve">        </w:t>
      </w:r>
      <w:r w:rsidRPr="00EC3619">
        <w:rPr>
          <w:rStyle w:val="af6"/>
        </w:rPr>
        <w:t>if</w:t>
      </w:r>
      <w:r w:rsidRPr="000170D1">
        <w:t xml:space="preserve"> (y != 0)</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EC3619">
        <w:rPr>
          <w:rStyle w:val="af5"/>
        </w:rPr>
        <w:t>Console</w:t>
      </w:r>
      <w:r w:rsidRPr="000170D1">
        <w:t>.WriteLine(x/y);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y = 0;</w:t>
      </w:r>
    </w:p>
    <w:p w:rsidR="005C23DB" w:rsidRPr="005C6AE4" w:rsidRDefault="005C23DB" w:rsidP="0059027C">
      <w:pPr>
        <w:pStyle w:val="a4"/>
        <w:rPr>
          <w:lang w:val="ru-RU"/>
        </w:rPr>
      </w:pPr>
      <w:r w:rsidRPr="000170D1">
        <w:t xml:space="preserve">        </w:t>
      </w:r>
      <w:r w:rsidRPr="00EC3619">
        <w:rPr>
          <w:rStyle w:val="af5"/>
        </w:rPr>
        <w:t>Monitor</w:t>
      </w:r>
      <w:r w:rsidRPr="005C6AE4">
        <w:rPr>
          <w:lang w:val="ru-RU"/>
        </w:rPr>
        <w:t>.</w:t>
      </w:r>
      <w:r>
        <w:t>Exit</w:t>
      </w:r>
      <w:r w:rsidRPr="005C6AE4">
        <w:rPr>
          <w:lang w:val="ru-RU"/>
        </w:rPr>
        <w:t>(</w:t>
      </w:r>
      <w:r>
        <w:t>locker</w:t>
      </w:r>
      <w:r w:rsidRPr="005C6AE4">
        <w:rPr>
          <w:lang w:val="ru-RU"/>
        </w:rPr>
        <w:t xml:space="preserve">);    </w:t>
      </w:r>
      <w:r w:rsidRPr="00EC3619">
        <w:rPr>
          <w:rStyle w:val="af4"/>
        </w:rPr>
        <w:t>// выход из критической секции</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Рис. 16 демонстрирует поведение двух потоков, работающих с одной критической секцией.</w:t>
      </w:r>
    </w:p>
    <w:p w:rsidR="005C23DB" w:rsidRDefault="00DF33DB" w:rsidP="00FE07D4">
      <w:pPr>
        <w:pStyle w:val="af"/>
      </w:pPr>
      <w:r>
        <w:rPr>
          <w:noProof/>
        </w:rPr>
        <w:lastRenderedPageBreak/>
        <w:drawing>
          <wp:inline distT="0" distB="0" distL="0" distR="0">
            <wp:extent cx="4647600" cy="3189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nitor (lock).emz"/>
                    <pic:cNvPicPr/>
                  </pic:nvPicPr>
                  <pic:blipFill>
                    <a:blip r:embed="rId24">
                      <a:extLst>
                        <a:ext uri="{28A0092B-C50C-407E-A947-70E740481C1C}">
                          <a14:useLocalDpi xmlns:a14="http://schemas.microsoft.com/office/drawing/2010/main" val="0"/>
                        </a:ext>
                      </a:extLst>
                    </a:blip>
                    <a:stretch>
                      <a:fillRect/>
                    </a:stretch>
                  </pic:blipFill>
                  <pic:spPr>
                    <a:xfrm>
                      <a:off x="0" y="0"/>
                      <a:ext cx="4647600" cy="3189600"/>
                    </a:xfrm>
                    <a:prstGeom prst="rect">
                      <a:avLst/>
                    </a:prstGeom>
                  </pic:spPr>
                </pic:pic>
              </a:graphicData>
            </a:graphic>
          </wp:inline>
        </w:drawing>
      </w:r>
    </w:p>
    <w:p w:rsidR="005C23DB" w:rsidRDefault="005C23DB" w:rsidP="00FE07D4">
      <w:pPr>
        <w:pStyle w:val="af"/>
      </w:pPr>
      <w:r>
        <w:t>Рис. 16. Два потока работают с одной критической секцией.</w:t>
      </w:r>
    </w:p>
    <w:p w:rsidR="005C23DB" w:rsidRDefault="005C23DB" w:rsidP="005C23DB">
      <w:r>
        <w:t xml:space="preserve">Метод </w:t>
      </w:r>
      <w:r w:rsidRPr="00EC3619">
        <w:rPr>
          <w:rStyle w:val="af5"/>
        </w:rPr>
        <w:t>Monitor</w:t>
      </w:r>
      <w:r w:rsidRPr="00EC3619">
        <w:rPr>
          <w:rStyle w:val="a9"/>
        </w:rPr>
        <w:t>.Enter()</w:t>
      </w:r>
      <w:r>
        <w:t xml:space="preserve"> имеет перегруженную версию, с </w:t>
      </w:r>
      <w:r w:rsidRPr="00EC3619">
        <w:rPr>
          <w:rStyle w:val="af6"/>
        </w:rPr>
        <w:t>ref</w:t>
      </w:r>
      <w:r>
        <w:t xml:space="preserve">-параметром типа </w:t>
      </w:r>
      <w:r w:rsidRPr="00EC3619">
        <w:rPr>
          <w:rStyle w:val="af6"/>
        </w:rPr>
        <w:t>bool</w:t>
      </w:r>
      <w:r>
        <w:t xml:space="preserve">. Если вход в критическую секцию был выполнен успешно, этот параметр возвращается как </w:t>
      </w:r>
      <w:r w:rsidRPr="00EC3619">
        <w:rPr>
          <w:rStyle w:val="af6"/>
        </w:rPr>
        <w:t>true</w:t>
      </w:r>
      <w:r>
        <w:t xml:space="preserve">. Если организовать критическую секцию не удалось (например, по причине недостатка памяти), параметр возвращается как </w:t>
      </w:r>
      <w:r w:rsidRPr="00EC3619">
        <w:rPr>
          <w:rStyle w:val="af6"/>
        </w:rPr>
        <w:t>false</w:t>
      </w:r>
      <w:r>
        <w:t xml:space="preserve">, а метод </w:t>
      </w:r>
      <w:r w:rsidRPr="00EC3619">
        <w:rPr>
          <w:rStyle w:val="a9"/>
        </w:rPr>
        <w:t>Enter()</w:t>
      </w:r>
      <w:r>
        <w:t xml:space="preserve"> выбрасывает исключение.</w:t>
      </w:r>
    </w:p>
    <w:p w:rsidR="005C23DB" w:rsidRDefault="005C23DB" w:rsidP="005C23DB">
      <w:r>
        <w:t xml:space="preserve">Язык C# содержит оператор </w:t>
      </w:r>
      <w:r w:rsidRPr="00EC3619">
        <w:rPr>
          <w:rStyle w:val="af6"/>
        </w:rPr>
        <w:t>lock</w:t>
      </w:r>
      <w:r>
        <w:t xml:space="preserve">, маскирующий вызовы методов </w:t>
      </w:r>
      <w:r w:rsidRPr="00EC3619">
        <w:rPr>
          <w:rStyle w:val="af5"/>
        </w:rPr>
        <w:t>Monitor</w:t>
      </w:r>
      <w:r w:rsidRPr="00EC3619">
        <w:rPr>
          <w:rStyle w:val="a9"/>
        </w:rPr>
        <w:t>.Enter()</w:t>
      </w:r>
      <w:r>
        <w:t xml:space="preserve"> и </w:t>
      </w:r>
      <w:r w:rsidRPr="00EC3619">
        <w:rPr>
          <w:rStyle w:val="af5"/>
        </w:rPr>
        <w:t>Monitor</w:t>
      </w:r>
      <w:r w:rsidRPr="00EC3619">
        <w:rPr>
          <w:rStyle w:val="a9"/>
        </w:rPr>
        <w:t>.Exit()</w:t>
      </w:r>
      <w:r>
        <w:t xml:space="preserve">. Синтаксис оператора </w:t>
      </w:r>
      <w:r w:rsidRPr="00EC3619">
        <w:rPr>
          <w:rStyle w:val="af6"/>
        </w:rPr>
        <w:t>lock</w:t>
      </w:r>
      <w:r>
        <w:t xml:space="preserve"> следующий:</w:t>
      </w:r>
    </w:p>
    <w:p w:rsidR="005C23DB" w:rsidRPr="005C6AE4" w:rsidRDefault="005C23DB" w:rsidP="0059027C">
      <w:pPr>
        <w:pStyle w:val="a4"/>
        <w:rPr>
          <w:lang w:val="ru-RU"/>
        </w:rPr>
      </w:pPr>
      <w:r w:rsidRPr="00EC3619">
        <w:rPr>
          <w:rStyle w:val="af6"/>
        </w:rPr>
        <w:t>lock</w:t>
      </w:r>
      <w:r w:rsidRPr="005C6AE4">
        <w:rPr>
          <w:lang w:val="ru-RU"/>
        </w:rPr>
        <w:t xml:space="preserve"> (</w:t>
      </w:r>
      <w:r w:rsidRPr="00EC3619">
        <w:rPr>
          <w:rStyle w:val="aff0"/>
        </w:rPr>
        <w:t>выражение</w:t>
      </w:r>
      <w:r w:rsidRPr="005C6AE4">
        <w:rPr>
          <w:lang w:val="ru-RU"/>
        </w:rPr>
        <w:t xml:space="preserve">) </w:t>
      </w:r>
      <w:r w:rsidRPr="00EC3619">
        <w:rPr>
          <w:rStyle w:val="aff0"/>
        </w:rPr>
        <w:t>вложенный-оператор</w:t>
      </w:r>
    </w:p>
    <w:p w:rsidR="005C23DB" w:rsidRDefault="005C23DB" w:rsidP="005C23DB">
      <w:r>
        <w:t xml:space="preserve">Здесь </w:t>
      </w:r>
      <w:r w:rsidRPr="00EC3619">
        <w:rPr>
          <w:rStyle w:val="aff0"/>
        </w:rPr>
        <w:t>выражение</w:t>
      </w:r>
      <w:r>
        <w:t xml:space="preserve"> должно иметь ссылочный тип и задаёт идентификатор критической секции. Часто в качестве выражения записывают поле или переменную, на которую накладывается блокировка. Оператор </w:t>
      </w:r>
      <w:r w:rsidRPr="00EC3619">
        <w:rPr>
          <w:rStyle w:val="af6"/>
        </w:rPr>
        <w:t>lock</w:t>
      </w:r>
      <w:r>
        <w:t xml:space="preserve"> вида </w:t>
      </w:r>
      <w:r w:rsidRPr="00EC3619">
        <w:rPr>
          <w:rStyle w:val="af6"/>
        </w:rPr>
        <w:t>lock</w:t>
      </w:r>
      <w:r w:rsidRPr="00EC3619">
        <w:rPr>
          <w:rStyle w:val="a9"/>
        </w:rPr>
        <w:t xml:space="preserve"> (x)</w:t>
      </w:r>
      <w:r>
        <w:t xml:space="preserve"> эквивалентен следующему коду:</w:t>
      </w:r>
    </w:p>
    <w:p w:rsidR="005C23DB" w:rsidRPr="005C6AE4" w:rsidRDefault="005C23DB" w:rsidP="0059027C">
      <w:pPr>
        <w:pStyle w:val="a4"/>
        <w:rPr>
          <w:lang w:val="ru-RU"/>
        </w:rPr>
      </w:pPr>
      <w:r w:rsidRPr="00EC3619">
        <w:rPr>
          <w:rStyle w:val="af6"/>
        </w:rPr>
        <w:t>bool</w:t>
      </w:r>
      <w:r w:rsidRPr="005C6AE4">
        <w:rPr>
          <w:lang w:val="ru-RU"/>
        </w:rPr>
        <w:t xml:space="preserve"> </w:t>
      </w:r>
      <w:r>
        <w:t>lockWasTaken</w:t>
      </w:r>
      <w:r w:rsidRPr="005C6AE4">
        <w:rPr>
          <w:lang w:val="ru-RU"/>
        </w:rPr>
        <w:t xml:space="preserve"> = </w:t>
      </w:r>
      <w:r w:rsidRPr="00EC3619">
        <w:rPr>
          <w:rStyle w:val="af6"/>
        </w:rPr>
        <w:t>false</w:t>
      </w:r>
      <w:r w:rsidRPr="005C6AE4">
        <w:rPr>
          <w:lang w:val="ru-RU"/>
        </w:rPr>
        <w:t>;</w:t>
      </w:r>
    </w:p>
    <w:p w:rsidR="005C23DB" w:rsidRPr="00EC3619" w:rsidRDefault="005C23DB" w:rsidP="0059027C">
      <w:pPr>
        <w:pStyle w:val="a4"/>
        <w:rPr>
          <w:rStyle w:val="af6"/>
        </w:rPr>
      </w:pPr>
      <w:r w:rsidRPr="00EC3619">
        <w:rPr>
          <w:rStyle w:val="af6"/>
        </w:rPr>
        <w:t>try</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EC3619">
        <w:rPr>
          <w:rStyle w:val="af5"/>
        </w:rPr>
        <w:t>Monitor</w:t>
      </w:r>
      <w:r w:rsidRPr="000170D1">
        <w:t xml:space="preserve">.Enter(x, </w:t>
      </w:r>
      <w:r w:rsidRPr="00EC3619">
        <w:rPr>
          <w:rStyle w:val="af6"/>
        </w:rPr>
        <w:t>ref</w:t>
      </w:r>
      <w:r w:rsidRPr="000170D1">
        <w:t xml:space="preserve"> lockWasTaken);</w:t>
      </w:r>
    </w:p>
    <w:p w:rsidR="005C23DB" w:rsidRPr="00EC3619" w:rsidRDefault="005C23DB" w:rsidP="0059027C">
      <w:pPr>
        <w:pStyle w:val="a4"/>
        <w:rPr>
          <w:rStyle w:val="af4"/>
        </w:rPr>
      </w:pPr>
      <w:r w:rsidRPr="000170D1">
        <w:t xml:space="preserve">    </w:t>
      </w:r>
      <w:r w:rsidRPr="00EC3619">
        <w:rPr>
          <w:rStyle w:val="af4"/>
        </w:rPr>
        <w:t>// здесь размещается вложенный оператор lock</w:t>
      </w:r>
    </w:p>
    <w:p w:rsidR="005C23DB" w:rsidRPr="005C6AE4" w:rsidRDefault="005C23DB" w:rsidP="0059027C">
      <w:pPr>
        <w:pStyle w:val="a4"/>
        <w:rPr>
          <w:lang w:val="ru-RU"/>
        </w:rPr>
      </w:pPr>
      <w:r w:rsidRPr="005C6AE4">
        <w:rPr>
          <w:lang w:val="ru-RU"/>
        </w:rPr>
        <w:t>}</w:t>
      </w:r>
    </w:p>
    <w:p w:rsidR="005C23DB" w:rsidRPr="00EC3619" w:rsidRDefault="005C23DB" w:rsidP="0059027C">
      <w:pPr>
        <w:pStyle w:val="a4"/>
        <w:rPr>
          <w:rStyle w:val="af6"/>
        </w:rPr>
      </w:pPr>
      <w:r w:rsidRPr="00EC3619">
        <w:rPr>
          <w:rStyle w:val="af6"/>
        </w:rPr>
        <w:t>finally</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EC3619">
        <w:rPr>
          <w:rStyle w:val="af6"/>
        </w:rPr>
        <w:t>if</w:t>
      </w:r>
      <w:r w:rsidRPr="000170D1">
        <w:t xml:space="preserve"> (lockWasTaken)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EC3619">
        <w:rPr>
          <w:rStyle w:val="af5"/>
        </w:rPr>
        <w:t>Monitor</w:t>
      </w:r>
      <w:r w:rsidRPr="000170D1">
        <w:t>.Exit(x);</w:t>
      </w:r>
    </w:p>
    <w:p w:rsidR="005C23DB" w:rsidRPr="001A3A22" w:rsidRDefault="005C23DB" w:rsidP="0059027C">
      <w:pPr>
        <w:pStyle w:val="a4"/>
        <w:rPr>
          <w:lang w:val="ru-RU"/>
        </w:rPr>
      </w:pPr>
      <w:r w:rsidRPr="000170D1">
        <w:t xml:space="preserve">    </w:t>
      </w:r>
      <w:r w:rsidRPr="001A3A22">
        <w:rPr>
          <w:lang w:val="ru-RU"/>
        </w:rPr>
        <w:t>}</w:t>
      </w:r>
    </w:p>
    <w:p w:rsidR="005C23DB" w:rsidRPr="001A3A22" w:rsidRDefault="005C23DB" w:rsidP="0059027C">
      <w:pPr>
        <w:pStyle w:val="a4"/>
        <w:rPr>
          <w:lang w:val="ru-RU"/>
        </w:rPr>
      </w:pPr>
      <w:r w:rsidRPr="001A3A22">
        <w:rPr>
          <w:lang w:val="ru-RU"/>
        </w:rPr>
        <w:t>}</w:t>
      </w:r>
    </w:p>
    <w:p w:rsidR="005C23DB" w:rsidRPr="001A3A22" w:rsidRDefault="005C23DB" w:rsidP="005C23DB">
      <w:r>
        <w:lastRenderedPageBreak/>
        <w:t>Перепишем</w:t>
      </w:r>
      <w:r w:rsidRPr="001A3A22">
        <w:t xml:space="preserve"> </w:t>
      </w:r>
      <w:r>
        <w:t>метод</w:t>
      </w:r>
      <w:r w:rsidRPr="001A3A22">
        <w:t xml:space="preserve"> </w:t>
      </w:r>
      <w:r w:rsidRPr="00EE1E84">
        <w:rPr>
          <w:rStyle w:val="a9"/>
          <w:lang w:val="en-US"/>
        </w:rPr>
        <w:t>Go</w:t>
      </w:r>
      <w:r w:rsidRPr="001A3A22">
        <w:rPr>
          <w:rStyle w:val="a9"/>
        </w:rPr>
        <w:t>()</w:t>
      </w:r>
      <w:r w:rsidRPr="001A3A22">
        <w:t xml:space="preserve"> </w:t>
      </w:r>
      <w:r>
        <w:t>класса</w:t>
      </w:r>
      <w:r w:rsidRPr="001A3A22">
        <w:t xml:space="preserve"> </w:t>
      </w:r>
      <w:r w:rsidRPr="00EC3619">
        <w:rPr>
          <w:rStyle w:val="af5"/>
        </w:rPr>
        <w:t>ThreadSafe</w:t>
      </w:r>
      <w:r w:rsidRPr="001A3A22">
        <w:t xml:space="preserve">, </w:t>
      </w:r>
      <w:r>
        <w:t>используя</w:t>
      </w:r>
      <w:r w:rsidRPr="001A3A22">
        <w:t xml:space="preserve"> </w:t>
      </w:r>
      <w:r>
        <w:t>оператор</w:t>
      </w:r>
      <w:r w:rsidRPr="001A3A22">
        <w:t xml:space="preserve"> </w:t>
      </w:r>
      <w:r w:rsidRPr="00EC3619">
        <w:rPr>
          <w:rStyle w:val="af6"/>
        </w:rPr>
        <w:t>lock</w:t>
      </w:r>
      <w:r w:rsidRPr="001A3A22">
        <w:t>:</w:t>
      </w:r>
    </w:p>
    <w:p w:rsidR="005C23DB" w:rsidRPr="000170D1" w:rsidRDefault="005C23DB" w:rsidP="0059027C">
      <w:pPr>
        <w:pStyle w:val="a4"/>
      </w:pPr>
      <w:r w:rsidRPr="00EC3619">
        <w:rPr>
          <w:rStyle w:val="af6"/>
        </w:rPr>
        <w:t>public void</w:t>
      </w:r>
      <w:r w:rsidRPr="000170D1">
        <w:t xml:space="preserve"> Go()</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EC3619">
        <w:rPr>
          <w:rStyle w:val="af6"/>
        </w:rPr>
        <w:t>lock</w:t>
      </w:r>
      <w:r w:rsidRPr="000170D1">
        <w:t xml:space="preserve"> (locker)</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EC3619">
        <w:rPr>
          <w:rStyle w:val="af6"/>
        </w:rPr>
        <w:t>if</w:t>
      </w:r>
      <w:r w:rsidRPr="000170D1">
        <w:t xml:space="preserve"> (y != 0)</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EC3619">
        <w:rPr>
          <w:rStyle w:val="af5"/>
        </w:rPr>
        <w:t>Console</w:t>
      </w:r>
      <w:r w:rsidRPr="000170D1">
        <w:t>.WriteLine(x/y);</w:t>
      </w:r>
    </w:p>
    <w:p w:rsidR="005C23DB" w:rsidRPr="001A3A22" w:rsidRDefault="005C23DB" w:rsidP="0059027C">
      <w:pPr>
        <w:pStyle w:val="a4"/>
        <w:rPr>
          <w:lang w:val="ru-RU"/>
        </w:rPr>
      </w:pPr>
      <w:r w:rsidRPr="000170D1">
        <w:t xml:space="preserve">        </w:t>
      </w:r>
      <w:r w:rsidRPr="001A3A22">
        <w:rPr>
          <w:lang w:val="ru-RU"/>
        </w:rPr>
        <w:t>}</w:t>
      </w:r>
    </w:p>
    <w:p w:rsidR="005C23DB" w:rsidRPr="001A3A22" w:rsidRDefault="005C23DB" w:rsidP="0059027C">
      <w:pPr>
        <w:pStyle w:val="a4"/>
        <w:rPr>
          <w:lang w:val="ru-RU"/>
        </w:rPr>
      </w:pPr>
      <w:r w:rsidRPr="001A3A22">
        <w:rPr>
          <w:lang w:val="ru-RU"/>
        </w:rPr>
        <w:t xml:space="preserve">        </w:t>
      </w:r>
      <w:r>
        <w:t>y</w:t>
      </w:r>
      <w:r w:rsidRPr="001A3A22">
        <w:rPr>
          <w:lang w:val="ru-RU"/>
        </w:rPr>
        <w:t xml:space="preserve"> = 0;</w:t>
      </w:r>
    </w:p>
    <w:p w:rsidR="005C23DB" w:rsidRPr="005C6AE4" w:rsidRDefault="005C23DB" w:rsidP="0059027C">
      <w:pPr>
        <w:pStyle w:val="a4"/>
        <w:rPr>
          <w:lang w:val="ru-RU"/>
        </w:rPr>
      </w:pPr>
      <w:r w:rsidRPr="001A3A22">
        <w:rPr>
          <w:lang w:val="ru-RU"/>
        </w:rPr>
        <w:t xml:space="preserve">    </w:t>
      </w:r>
      <w:r w:rsidRPr="005C6AE4">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Класс </w:t>
      </w:r>
      <w:r w:rsidRPr="00EC3619">
        <w:rPr>
          <w:rStyle w:val="a9"/>
        </w:rPr>
        <w:t>System.Threading.</w:t>
      </w:r>
      <w:r w:rsidRPr="00EC3619">
        <w:rPr>
          <w:rStyle w:val="af5"/>
        </w:rPr>
        <w:t>Mutex</w:t>
      </w:r>
      <w:r>
        <w:t xml:space="preserve"> (</w:t>
      </w:r>
      <w:r w:rsidRPr="00EC3619">
        <w:rPr>
          <w:rStyle w:val="a8"/>
        </w:rPr>
        <w:t>мьютекс</w:t>
      </w:r>
      <w:r>
        <w:t xml:space="preserve">) подобен классу </w:t>
      </w:r>
      <w:r w:rsidRPr="00EC3619">
        <w:rPr>
          <w:rStyle w:val="af5"/>
        </w:rPr>
        <w:t>Monitor</w:t>
      </w:r>
      <w:r>
        <w:t xml:space="preserve">, но позволяет организовать критическую секцию для нескольких процессов. Применяя </w:t>
      </w:r>
      <w:r w:rsidRPr="00EC3619">
        <w:rPr>
          <w:rStyle w:val="af5"/>
        </w:rPr>
        <w:t>Mutex</w:t>
      </w:r>
      <w:r>
        <w:t xml:space="preserve">, нужно вызвать метод </w:t>
      </w:r>
      <w:r w:rsidRPr="00EC3619">
        <w:rPr>
          <w:rStyle w:val="a9"/>
        </w:rPr>
        <w:t>WaitOne()</w:t>
      </w:r>
      <w:r>
        <w:t xml:space="preserve"> для входа в критическую секцию, а метод </w:t>
      </w:r>
      <w:r w:rsidRPr="00EC3619">
        <w:rPr>
          <w:rStyle w:val="a9"/>
        </w:rPr>
        <w:t>ReleaseMutex()</w:t>
      </w:r>
      <w:r>
        <w:t xml:space="preserve"> – для выхода из неё (выход может быть произведён только в том же потоке выполнения, что и вход).</w:t>
      </w:r>
    </w:p>
    <w:p w:rsidR="005C23DB" w:rsidRDefault="005C23DB" w:rsidP="005C23DB">
      <w:r>
        <w:t>Типичный пример использования мьютекса – создание приложения, которое можно запустить только в одном экземпляре:</w:t>
      </w:r>
    </w:p>
    <w:p w:rsidR="005C23DB" w:rsidRPr="000170D1" w:rsidRDefault="005C23DB" w:rsidP="00DF33DB">
      <w:pPr>
        <w:pStyle w:val="a4"/>
        <w:spacing w:before="120"/>
      </w:pPr>
      <w:r w:rsidRPr="00EC3619">
        <w:rPr>
          <w:rStyle w:val="af6"/>
        </w:rPr>
        <w:t>using</w:t>
      </w:r>
      <w:r w:rsidRPr="000170D1">
        <w:t xml:space="preserve"> System;</w:t>
      </w:r>
    </w:p>
    <w:p w:rsidR="005C23DB" w:rsidRPr="000170D1" w:rsidRDefault="005C23DB" w:rsidP="0059027C">
      <w:pPr>
        <w:pStyle w:val="a4"/>
      </w:pPr>
      <w:r w:rsidRPr="00EC3619">
        <w:rPr>
          <w:rStyle w:val="af6"/>
        </w:rPr>
        <w:t>using</w:t>
      </w:r>
      <w:r w:rsidRPr="000170D1">
        <w:t xml:space="preserve"> System.Threading;</w:t>
      </w:r>
    </w:p>
    <w:p w:rsidR="005C23DB" w:rsidRPr="000170D1" w:rsidRDefault="005C23DB" w:rsidP="0059027C">
      <w:pPr>
        <w:pStyle w:val="a4"/>
      </w:pPr>
    </w:p>
    <w:p w:rsidR="005C23DB" w:rsidRPr="000170D1" w:rsidRDefault="005C23DB" w:rsidP="0059027C">
      <w:pPr>
        <w:pStyle w:val="a4"/>
      </w:pPr>
      <w:r w:rsidRPr="00EC3619">
        <w:rPr>
          <w:rStyle w:val="af6"/>
        </w:rPr>
        <w:t>public class</w:t>
      </w:r>
      <w:r w:rsidRPr="000170D1">
        <w:t xml:space="preserve"> </w:t>
      </w:r>
      <w:r w:rsidRPr="00EC3619">
        <w:rPr>
          <w:rStyle w:val="af5"/>
        </w:rPr>
        <w:t>OneAtATimePlease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00393389" w:rsidRPr="00626D5D">
        <w:rPr>
          <w:rStyle w:val="af6"/>
        </w:rPr>
        <w:t>public static void</w:t>
      </w:r>
      <w:r w:rsidRPr="000170D1">
        <w:t xml:space="preserve"> Main()</w:t>
      </w:r>
    </w:p>
    <w:p w:rsidR="005C23DB" w:rsidRPr="005C6AE4" w:rsidRDefault="005C23DB" w:rsidP="0059027C">
      <w:pPr>
        <w:pStyle w:val="a4"/>
        <w:rPr>
          <w:lang w:val="ru-RU"/>
        </w:rPr>
      </w:pPr>
      <w:r w:rsidRPr="00EE1E84">
        <w:t xml:space="preserve">    </w:t>
      </w:r>
      <w:r w:rsidRPr="005C6AE4">
        <w:rPr>
          <w:lang w:val="ru-RU"/>
        </w:rPr>
        <w:t>{</w:t>
      </w:r>
    </w:p>
    <w:p w:rsidR="005C23DB" w:rsidRPr="00EC3619" w:rsidRDefault="005C23DB" w:rsidP="0059027C">
      <w:pPr>
        <w:pStyle w:val="a4"/>
        <w:rPr>
          <w:rStyle w:val="af4"/>
        </w:rPr>
      </w:pPr>
      <w:r w:rsidRPr="005C6AE4">
        <w:rPr>
          <w:lang w:val="ru-RU"/>
        </w:rPr>
        <w:t xml:space="preserve">        </w:t>
      </w:r>
      <w:r w:rsidRPr="00EC3619">
        <w:rPr>
          <w:rStyle w:val="af4"/>
        </w:rPr>
        <w:t>// имя мьютекса должно быть уникально для компьютера</w:t>
      </w:r>
    </w:p>
    <w:p w:rsidR="005C23DB" w:rsidRPr="000170D1" w:rsidRDefault="005C23DB" w:rsidP="0059027C">
      <w:pPr>
        <w:pStyle w:val="a4"/>
      </w:pPr>
      <w:r w:rsidRPr="00232495">
        <w:rPr>
          <w:lang w:val="ru-RU"/>
        </w:rPr>
        <w:t xml:space="preserve">        </w:t>
      </w:r>
      <w:r w:rsidRPr="00EC3619">
        <w:rPr>
          <w:rStyle w:val="af6"/>
        </w:rPr>
        <w:t>using</w:t>
      </w:r>
      <w:r w:rsidRPr="000170D1">
        <w:t xml:space="preserve"> (</w:t>
      </w:r>
      <w:r w:rsidRPr="00EC3619">
        <w:rPr>
          <w:rStyle w:val="af6"/>
        </w:rPr>
        <w:t>var</w:t>
      </w:r>
      <w:r w:rsidRPr="000170D1">
        <w:t xml:space="preserve"> mutex = </w:t>
      </w:r>
      <w:r w:rsidRPr="00EC3619">
        <w:rPr>
          <w:rStyle w:val="af6"/>
        </w:rPr>
        <w:t>new</w:t>
      </w:r>
      <w:r w:rsidRPr="000170D1">
        <w:t xml:space="preserve"> </w:t>
      </w:r>
      <w:r w:rsidRPr="00EC3619">
        <w:rPr>
          <w:rStyle w:val="af5"/>
        </w:rPr>
        <w:t>Mutex</w:t>
      </w:r>
      <w:r w:rsidRPr="000170D1">
        <w:t>(</w:t>
      </w:r>
      <w:r w:rsidRPr="00EC3619">
        <w:rPr>
          <w:rStyle w:val="af6"/>
        </w:rPr>
        <w:t>false</w:t>
      </w:r>
      <w:r w:rsidRPr="000170D1">
        <w:t xml:space="preserve">, </w:t>
      </w:r>
      <w:r w:rsidRPr="00EC3619">
        <w:rPr>
          <w:rStyle w:val="af7"/>
        </w:rPr>
        <w:t>"</w:t>
      </w:r>
      <w:r w:rsidR="005415B6">
        <w:rPr>
          <w:rStyle w:val="af7"/>
        </w:rPr>
        <w:t>RandomString</w:t>
      </w:r>
      <w:r w:rsidRPr="00EC3619">
        <w:rPr>
          <w:rStyle w:val="af7"/>
        </w:rPr>
        <w:t>"</w:t>
      </w:r>
      <w:r w:rsidRPr="000170D1">
        <w:t>))</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r w:rsidRPr="00EC3619">
        <w:rPr>
          <w:rStyle w:val="af4"/>
        </w:rPr>
        <w:t>// пытаемся войти в критическую секцию в течение 3 сек.</w:t>
      </w:r>
    </w:p>
    <w:p w:rsidR="005C23DB" w:rsidRPr="005C6AE4" w:rsidRDefault="005C23DB" w:rsidP="0059027C">
      <w:pPr>
        <w:pStyle w:val="a4"/>
        <w:rPr>
          <w:lang w:val="ru-RU"/>
        </w:rPr>
      </w:pPr>
      <w:r w:rsidRPr="005C6AE4">
        <w:rPr>
          <w:lang w:val="ru-RU"/>
        </w:rPr>
        <w:t xml:space="preserve">            </w:t>
      </w:r>
      <w:r w:rsidRPr="00EC3619">
        <w:rPr>
          <w:rStyle w:val="af4"/>
        </w:rPr>
        <w:t>// ожидаем 3 секунды на случай, если другой экземпляр</w:t>
      </w:r>
    </w:p>
    <w:p w:rsidR="005C23DB" w:rsidRPr="005C6AE4" w:rsidRDefault="005C23DB" w:rsidP="0059027C">
      <w:pPr>
        <w:pStyle w:val="a4"/>
        <w:rPr>
          <w:lang w:val="ru-RU"/>
        </w:rPr>
      </w:pPr>
      <w:r w:rsidRPr="005C6AE4">
        <w:rPr>
          <w:lang w:val="ru-RU"/>
        </w:rPr>
        <w:t xml:space="preserve">            </w:t>
      </w:r>
      <w:r w:rsidRPr="00EC3619">
        <w:rPr>
          <w:rStyle w:val="af4"/>
        </w:rPr>
        <w:t>// приложения в процессе завершения работы</w:t>
      </w:r>
    </w:p>
    <w:p w:rsidR="005C23DB" w:rsidRPr="005C6AE4" w:rsidRDefault="005C23DB" w:rsidP="0059027C">
      <w:pPr>
        <w:pStyle w:val="a4"/>
        <w:rPr>
          <w:lang w:val="ru-RU"/>
        </w:rPr>
      </w:pPr>
      <w:r w:rsidRPr="005C6AE4">
        <w:rPr>
          <w:lang w:val="ru-RU"/>
        </w:rPr>
        <w:t xml:space="preserve">            </w:t>
      </w:r>
      <w:r w:rsidRPr="00EC3619">
        <w:rPr>
          <w:rStyle w:val="af6"/>
        </w:rPr>
        <w:t>if</w:t>
      </w:r>
      <w:r w:rsidRPr="005C6AE4">
        <w:rPr>
          <w:lang w:val="ru-RU"/>
        </w:rPr>
        <w:t xml:space="preserve"> (!</w:t>
      </w:r>
      <w:r>
        <w:t>mutex</w:t>
      </w:r>
      <w:r w:rsidRPr="005C6AE4">
        <w:rPr>
          <w:lang w:val="ru-RU"/>
        </w:rPr>
        <w:t>.</w:t>
      </w:r>
      <w:r>
        <w:t>WaitOne</w:t>
      </w:r>
      <w:r w:rsidRPr="005C6AE4">
        <w:rPr>
          <w:lang w:val="ru-RU"/>
        </w:rPr>
        <w:t>(</w:t>
      </w:r>
      <w:r w:rsidRPr="00EC3619">
        <w:rPr>
          <w:rStyle w:val="af5"/>
        </w:rPr>
        <w:t>TimeSpan</w:t>
      </w:r>
      <w:r w:rsidRPr="005C6AE4">
        <w:rPr>
          <w:lang w:val="ru-RU"/>
        </w:rPr>
        <w:t>.</w:t>
      </w:r>
      <w:r>
        <w:t>FromSeconds</w:t>
      </w:r>
      <w:r w:rsidRPr="005C6AE4">
        <w:rPr>
          <w:lang w:val="ru-RU"/>
        </w:rPr>
        <w:t xml:space="preserve">(3), </w:t>
      </w:r>
      <w:r w:rsidRPr="00EC3619">
        <w:rPr>
          <w:rStyle w:val="af6"/>
        </w:rPr>
        <w:t>false</w:t>
      </w:r>
      <w:r w:rsidRPr="005C6AE4">
        <w:rPr>
          <w:lang w:val="ru-RU"/>
        </w:rPr>
        <w:t>))</w:t>
      </w:r>
    </w:p>
    <w:p w:rsidR="005C23DB" w:rsidRPr="000170D1" w:rsidRDefault="005C23DB" w:rsidP="0059027C">
      <w:pPr>
        <w:pStyle w:val="a4"/>
      </w:pPr>
      <w:r w:rsidRPr="005C6AE4">
        <w:rPr>
          <w:lang w:val="ru-RU"/>
        </w:rPr>
        <w:t xml:space="preserve">            </w:t>
      </w:r>
      <w:r w:rsidRPr="000170D1">
        <w:t>{</w:t>
      </w:r>
    </w:p>
    <w:p w:rsidR="005C23DB" w:rsidRPr="000170D1" w:rsidRDefault="005C23DB" w:rsidP="0059027C">
      <w:pPr>
        <w:pStyle w:val="a4"/>
      </w:pPr>
      <w:r w:rsidRPr="000170D1">
        <w:t xml:space="preserve">                </w:t>
      </w:r>
      <w:r w:rsidRPr="00EC3619">
        <w:rPr>
          <w:rStyle w:val="af5"/>
        </w:rPr>
        <w:t>Console</w:t>
      </w:r>
      <w:r w:rsidRPr="000170D1">
        <w:t>.WriteLine(</w:t>
      </w:r>
      <w:r w:rsidRPr="005415B6">
        <w:rPr>
          <w:rStyle w:val="af7"/>
        </w:rPr>
        <w:t>"Another instance is running"</w:t>
      </w:r>
      <w:r w:rsidRPr="000170D1">
        <w:t>);</w:t>
      </w:r>
    </w:p>
    <w:p w:rsidR="005C23DB" w:rsidRPr="000170D1" w:rsidRDefault="005C23DB" w:rsidP="0059027C">
      <w:pPr>
        <w:pStyle w:val="a4"/>
      </w:pPr>
      <w:r w:rsidRPr="000170D1">
        <w:t xml:space="preserve">                </w:t>
      </w:r>
      <w:r w:rsidRPr="005415B6">
        <w:rPr>
          <w:rStyle w:val="af6"/>
        </w:rPr>
        <w:t>return</w:t>
      </w:r>
      <w:r w:rsidRPr="000170D1">
        <w: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RunProgram();</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5415B6">
        <w:rPr>
          <w:rStyle w:val="af6"/>
        </w:rPr>
        <w:t>private static void</w:t>
      </w:r>
      <w:r w:rsidRPr="000170D1">
        <w:t xml:space="preserve"> RunProgram()</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415B6">
        <w:rPr>
          <w:rStyle w:val="af5"/>
        </w:rPr>
        <w:t>Console</w:t>
      </w:r>
      <w:r w:rsidRPr="000170D1">
        <w:t>.WriteLine(</w:t>
      </w:r>
      <w:r w:rsidRPr="005415B6">
        <w:rPr>
          <w:rStyle w:val="af7"/>
        </w:rPr>
        <w:t>"Running (press Enter to exit)"</w:t>
      </w:r>
      <w:r w:rsidRPr="000170D1">
        <w:t>);</w:t>
      </w:r>
    </w:p>
    <w:p w:rsidR="005C23DB" w:rsidRPr="005C6AE4" w:rsidRDefault="005C23DB" w:rsidP="0059027C">
      <w:pPr>
        <w:pStyle w:val="a4"/>
        <w:rPr>
          <w:lang w:val="ru-RU"/>
        </w:rPr>
      </w:pPr>
      <w:r w:rsidRPr="000170D1">
        <w:t xml:space="preserve">        </w:t>
      </w:r>
      <w:r w:rsidRPr="005415B6">
        <w:rPr>
          <w:rStyle w:val="af5"/>
        </w:rPr>
        <w:t>Console</w:t>
      </w:r>
      <w:r w:rsidRPr="005C6AE4">
        <w:rPr>
          <w:lang w:val="ru-RU"/>
        </w:rPr>
        <w:t>.</w:t>
      </w:r>
      <w:r>
        <w:t>ReadLine</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rsidRPr="005415B6">
        <w:rPr>
          <w:rStyle w:val="a8"/>
        </w:rPr>
        <w:lastRenderedPageBreak/>
        <w:t>Семафор</w:t>
      </w:r>
      <w:r>
        <w:t xml:space="preserve"> – это объект синхронизации, позволяющий войти в заданный участок кода не более чем N потокам (N – </w:t>
      </w:r>
      <w:r w:rsidRPr="005415B6">
        <w:rPr>
          <w:rStyle w:val="a8"/>
        </w:rPr>
        <w:t>ёмкость семафора</w:t>
      </w:r>
      <w:r>
        <w:t>). Аналогией семафора является охранник у входа в клуб с фиксированным количеством мест. Новые посетители попадают в заполненный клуб, только если из него кто-то ушёл. Семафор с ёмкостью, равной единице, аналогичен монитору или мьютексу, однако получение и снятие блокировки в случае семафора может выполняться из разных потоков.</w:t>
      </w:r>
    </w:p>
    <w:p w:rsidR="005C23DB" w:rsidRDefault="005C23DB" w:rsidP="005C23DB">
      <w:r>
        <w:t xml:space="preserve">Для организации семафоров платформа .NET предлагает классы </w:t>
      </w:r>
      <w:r w:rsidRPr="005415B6">
        <w:rPr>
          <w:rStyle w:val="af5"/>
        </w:rPr>
        <w:t>Semaphore</w:t>
      </w:r>
      <w:r>
        <w:t xml:space="preserve"> и </w:t>
      </w:r>
      <w:r w:rsidRPr="005415B6">
        <w:rPr>
          <w:rStyle w:val="af5"/>
        </w:rPr>
        <w:t>SemaphoreSlim</w:t>
      </w:r>
      <w:r>
        <w:t xml:space="preserve"> из пространства имён </w:t>
      </w:r>
      <w:r w:rsidRPr="005415B6">
        <w:rPr>
          <w:rStyle w:val="a9"/>
        </w:rPr>
        <w:t>System.Threading</w:t>
      </w:r>
      <w:r>
        <w:t xml:space="preserve">. Первый класс применяется для синхронизации между процессами, второй работает только в рамках одного процесса. Метод </w:t>
      </w:r>
      <w:r w:rsidRPr="005415B6">
        <w:rPr>
          <w:rStyle w:val="a9"/>
        </w:rPr>
        <w:t>Wait()</w:t>
      </w:r>
      <w:r>
        <w:t xml:space="preserve"> этих классов выполняет получение блокировки, а метод </w:t>
      </w:r>
      <w:r w:rsidRPr="005415B6">
        <w:rPr>
          <w:rStyle w:val="a9"/>
        </w:rPr>
        <w:t>Release()</w:t>
      </w:r>
      <w:r>
        <w:t xml:space="preserve"> – снятие блокировки.</w:t>
      </w:r>
    </w:p>
    <w:p w:rsidR="005C23DB" w:rsidRPr="000170D1" w:rsidRDefault="005C23DB" w:rsidP="0059027C">
      <w:pPr>
        <w:pStyle w:val="a4"/>
      </w:pPr>
      <w:r w:rsidRPr="005415B6">
        <w:rPr>
          <w:rStyle w:val="af6"/>
        </w:rPr>
        <w:t>using</w:t>
      </w:r>
      <w:r w:rsidRPr="000170D1">
        <w:t xml:space="preserve"> System;</w:t>
      </w:r>
    </w:p>
    <w:p w:rsidR="005C23DB" w:rsidRPr="000170D1" w:rsidRDefault="005C23DB" w:rsidP="0059027C">
      <w:pPr>
        <w:pStyle w:val="a4"/>
      </w:pPr>
      <w:r w:rsidRPr="005415B6">
        <w:rPr>
          <w:rStyle w:val="af6"/>
        </w:rPr>
        <w:t>using</w:t>
      </w:r>
      <w:r w:rsidRPr="000170D1">
        <w:t xml:space="preserve"> System.Threading;</w:t>
      </w:r>
    </w:p>
    <w:p w:rsidR="005C23DB" w:rsidRPr="000170D1" w:rsidRDefault="005C23DB" w:rsidP="0059027C">
      <w:pPr>
        <w:pStyle w:val="a4"/>
      </w:pPr>
    </w:p>
    <w:p w:rsidR="005C23DB" w:rsidRPr="000170D1" w:rsidRDefault="005C23DB" w:rsidP="0059027C">
      <w:pPr>
        <w:pStyle w:val="a4"/>
      </w:pPr>
      <w:r w:rsidRPr="005415B6">
        <w:rPr>
          <w:rStyle w:val="af6"/>
        </w:rPr>
        <w:t>public class</w:t>
      </w:r>
      <w:r w:rsidRPr="000170D1">
        <w:t xml:space="preserve"> </w:t>
      </w:r>
      <w:r w:rsidRPr="005415B6">
        <w:rPr>
          <w:rStyle w:val="af5"/>
        </w:rPr>
        <w:t>TheClub</w:t>
      </w:r>
    </w:p>
    <w:p w:rsidR="005C23DB" w:rsidRPr="000170D1" w:rsidRDefault="005C23DB" w:rsidP="0059027C">
      <w:pPr>
        <w:pStyle w:val="a4"/>
      </w:pPr>
      <w:r w:rsidRPr="000170D1">
        <w:t>{</w:t>
      </w:r>
    </w:p>
    <w:p w:rsidR="005C23DB" w:rsidRPr="00232495" w:rsidRDefault="005C23DB" w:rsidP="0059027C">
      <w:pPr>
        <w:pStyle w:val="a4"/>
        <w:rPr>
          <w:rStyle w:val="af4"/>
          <w:lang w:val="en-US"/>
        </w:rPr>
      </w:pPr>
      <w:r w:rsidRPr="000170D1">
        <w:t xml:space="preserve">    </w:t>
      </w:r>
      <w:r w:rsidRPr="00232495">
        <w:rPr>
          <w:rStyle w:val="af4"/>
          <w:lang w:val="en-US"/>
        </w:rPr>
        <w:t xml:space="preserve">// </w:t>
      </w:r>
      <w:r w:rsidRPr="005415B6">
        <w:rPr>
          <w:rStyle w:val="af4"/>
        </w:rPr>
        <w:t>ёмкость</w:t>
      </w:r>
      <w:r w:rsidRPr="00232495">
        <w:rPr>
          <w:rStyle w:val="af4"/>
          <w:lang w:val="en-US"/>
        </w:rPr>
        <w:t xml:space="preserve"> </w:t>
      </w:r>
      <w:r w:rsidRPr="005415B6">
        <w:rPr>
          <w:rStyle w:val="af4"/>
        </w:rPr>
        <w:t>семафора</w:t>
      </w:r>
      <w:r w:rsidRPr="00232495">
        <w:rPr>
          <w:rStyle w:val="af4"/>
          <w:lang w:val="en-US"/>
        </w:rPr>
        <w:t xml:space="preserve"> </w:t>
      </w:r>
      <w:r w:rsidRPr="005415B6">
        <w:rPr>
          <w:rStyle w:val="af4"/>
        </w:rPr>
        <w:t>равна</w:t>
      </w:r>
      <w:r w:rsidRPr="00232495">
        <w:rPr>
          <w:rStyle w:val="af4"/>
          <w:lang w:val="en-US"/>
        </w:rPr>
        <w:t xml:space="preserve"> 2</w:t>
      </w:r>
    </w:p>
    <w:p w:rsidR="005C23DB" w:rsidRPr="000170D1" w:rsidRDefault="005C23DB" w:rsidP="0059027C">
      <w:pPr>
        <w:pStyle w:val="a4"/>
      </w:pPr>
      <w:r w:rsidRPr="000170D1">
        <w:t xml:space="preserve">    </w:t>
      </w:r>
      <w:r w:rsidRPr="005415B6">
        <w:rPr>
          <w:rStyle w:val="af6"/>
        </w:rPr>
        <w:t>private static</w:t>
      </w:r>
      <w:r w:rsidRPr="000170D1">
        <w:t xml:space="preserve"> </w:t>
      </w:r>
      <w:r w:rsidRPr="005415B6">
        <w:rPr>
          <w:rStyle w:val="af5"/>
        </w:rPr>
        <w:t>SemaphoreSlim</w:t>
      </w:r>
      <w:r w:rsidRPr="000170D1">
        <w:t xml:space="preserve"> s = </w:t>
      </w:r>
      <w:r w:rsidRPr="005415B6">
        <w:rPr>
          <w:rStyle w:val="af6"/>
        </w:rPr>
        <w:t>new</w:t>
      </w:r>
      <w:r w:rsidRPr="000170D1">
        <w:t xml:space="preserve"> </w:t>
      </w:r>
      <w:r w:rsidRPr="005415B6">
        <w:rPr>
          <w:rStyle w:val="af5"/>
        </w:rPr>
        <w:t>SemaphoreSlim</w:t>
      </w:r>
      <w:r w:rsidRPr="000170D1">
        <w:t>(2);</w:t>
      </w:r>
    </w:p>
    <w:p w:rsidR="005415B6" w:rsidRDefault="005415B6" w:rsidP="0059027C">
      <w:pPr>
        <w:pStyle w:val="a4"/>
      </w:pPr>
    </w:p>
    <w:p w:rsidR="005C23DB" w:rsidRPr="000170D1" w:rsidRDefault="005C23DB" w:rsidP="0059027C">
      <w:pPr>
        <w:pStyle w:val="a4"/>
      </w:pPr>
      <w:r w:rsidRPr="000170D1">
        <w:t xml:space="preserve">    </w:t>
      </w:r>
      <w:r w:rsidR="00393389" w:rsidRPr="00626D5D">
        <w:rPr>
          <w:rStyle w:val="af6"/>
        </w:rPr>
        <w:t>public static void</w:t>
      </w:r>
      <w:r w:rsidRPr="000170D1">
        <w:t xml:space="preserve"> Main()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415B6">
        <w:rPr>
          <w:rStyle w:val="af6"/>
        </w:rPr>
        <w:t>for</w:t>
      </w:r>
      <w:r w:rsidRPr="000170D1">
        <w:t xml:space="preserve"> (</w:t>
      </w:r>
      <w:r w:rsidRPr="005415B6">
        <w:rPr>
          <w:rStyle w:val="af6"/>
        </w:rPr>
        <w:t>var</w:t>
      </w:r>
      <w:r w:rsidRPr="000170D1">
        <w:t xml:space="preserve"> i = 1; i &lt;= 4; i++)</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415B6">
        <w:rPr>
          <w:rStyle w:val="af6"/>
        </w:rPr>
        <w:t>new</w:t>
      </w:r>
      <w:r w:rsidRPr="000170D1">
        <w:t xml:space="preserve"> </w:t>
      </w:r>
      <w:r w:rsidRPr="005415B6">
        <w:rPr>
          <w:rStyle w:val="af5"/>
        </w:rPr>
        <w:t>Thread</w:t>
      </w:r>
      <w:r w:rsidRPr="000170D1">
        <w:t>(Enter).Start(i);</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5415B6">
        <w:rPr>
          <w:rStyle w:val="af6"/>
        </w:rPr>
        <w:t>private static void</w:t>
      </w:r>
      <w:r w:rsidRPr="000170D1">
        <w:t xml:space="preserve"> Enter(</w:t>
      </w:r>
      <w:r w:rsidRPr="005415B6">
        <w:rPr>
          <w:rStyle w:val="af6"/>
        </w:rPr>
        <w:t>object</w:t>
      </w:r>
      <w:r w:rsidRPr="000170D1">
        <w:t xml:space="preserve"> id)</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5415B6">
        <w:rPr>
          <w:rStyle w:val="af5"/>
        </w:rPr>
        <w:t>Console</w:t>
      </w:r>
      <w:r w:rsidRPr="000170D1">
        <w:t xml:space="preserve">.WriteLine(id + </w:t>
      </w:r>
      <w:r w:rsidRPr="005415B6">
        <w:rPr>
          <w:rStyle w:val="af7"/>
        </w:rPr>
        <w:t>" wants to enter"</w:t>
      </w:r>
      <w:r w:rsidRPr="000170D1">
        <w:t>);</w:t>
      </w:r>
    </w:p>
    <w:p w:rsidR="005C23DB" w:rsidRDefault="005C23DB" w:rsidP="0059027C">
      <w:pPr>
        <w:pStyle w:val="a4"/>
      </w:pPr>
      <w:r w:rsidRPr="000170D1">
        <w:t xml:space="preserve">        s.Wait();</w:t>
      </w:r>
    </w:p>
    <w:p w:rsidR="005415B6" w:rsidRPr="000170D1" w:rsidRDefault="005415B6" w:rsidP="0059027C">
      <w:pPr>
        <w:pStyle w:val="a4"/>
      </w:pPr>
    </w:p>
    <w:p w:rsidR="005C23DB" w:rsidRPr="000170D1" w:rsidRDefault="005C23DB" w:rsidP="0059027C">
      <w:pPr>
        <w:pStyle w:val="a4"/>
      </w:pPr>
      <w:r w:rsidRPr="000170D1">
        <w:t xml:space="preserve">        </w:t>
      </w:r>
      <w:r w:rsidRPr="005415B6">
        <w:rPr>
          <w:rStyle w:val="af5"/>
        </w:rPr>
        <w:t>Console</w:t>
      </w:r>
      <w:r w:rsidRPr="000170D1">
        <w:t xml:space="preserve">.WriteLine(id + </w:t>
      </w:r>
      <w:r w:rsidRPr="005415B6">
        <w:rPr>
          <w:rStyle w:val="af7"/>
        </w:rPr>
        <w:t>" is in!"</w:t>
      </w:r>
      <w:r w:rsidRPr="000170D1">
        <w:t xml:space="preserve">);     </w:t>
      </w:r>
      <w:r w:rsidRPr="00232495">
        <w:rPr>
          <w:rStyle w:val="af4"/>
          <w:lang w:val="en-US"/>
        </w:rPr>
        <w:t xml:space="preserve">// </w:t>
      </w:r>
      <w:r w:rsidRPr="005415B6">
        <w:rPr>
          <w:rStyle w:val="af4"/>
        </w:rPr>
        <w:t>только</w:t>
      </w:r>
      <w:r w:rsidRPr="00232495">
        <w:rPr>
          <w:rStyle w:val="af4"/>
          <w:lang w:val="en-US"/>
        </w:rPr>
        <w:t xml:space="preserve"> </w:t>
      </w:r>
      <w:r w:rsidRPr="005415B6">
        <w:rPr>
          <w:rStyle w:val="af4"/>
        </w:rPr>
        <w:t>два</w:t>
      </w:r>
      <w:r w:rsidRPr="00232495">
        <w:rPr>
          <w:rStyle w:val="af4"/>
          <w:lang w:val="en-US"/>
        </w:rPr>
        <w:t xml:space="preserve"> </w:t>
      </w:r>
      <w:r w:rsidRPr="005415B6">
        <w:rPr>
          <w:rStyle w:val="af4"/>
        </w:rPr>
        <w:t>потока</w:t>
      </w:r>
    </w:p>
    <w:p w:rsidR="005C23DB" w:rsidRPr="005C6AE4" w:rsidRDefault="005C23DB" w:rsidP="0059027C">
      <w:pPr>
        <w:pStyle w:val="a4"/>
        <w:rPr>
          <w:lang w:val="ru-RU"/>
        </w:rPr>
      </w:pPr>
      <w:r w:rsidRPr="000170D1">
        <w:t xml:space="preserve">        </w:t>
      </w:r>
      <w:r w:rsidRPr="005415B6">
        <w:rPr>
          <w:rStyle w:val="af5"/>
        </w:rPr>
        <w:t>Thread</w:t>
      </w:r>
      <w:r w:rsidRPr="005C6AE4">
        <w:rPr>
          <w:lang w:val="ru-RU"/>
        </w:rPr>
        <w:t>.</w:t>
      </w:r>
      <w:r>
        <w:t>Sleep</w:t>
      </w:r>
      <w:r w:rsidRPr="005C6AE4">
        <w:rPr>
          <w:lang w:val="ru-RU"/>
        </w:rPr>
        <w:t>(1000 * (</w:t>
      </w:r>
      <w:r w:rsidRPr="005415B6">
        <w:rPr>
          <w:rStyle w:val="af6"/>
        </w:rPr>
        <w:t>int</w:t>
      </w:r>
      <w:r w:rsidRPr="005C6AE4">
        <w:rPr>
          <w:lang w:val="ru-RU"/>
        </w:rPr>
        <w:t xml:space="preserve">) </w:t>
      </w:r>
      <w:r>
        <w:t>id</w:t>
      </w:r>
      <w:r w:rsidRPr="005C6AE4">
        <w:rPr>
          <w:lang w:val="ru-RU"/>
        </w:rPr>
        <w:t xml:space="preserve">);         </w:t>
      </w:r>
      <w:r w:rsidRPr="005415B6">
        <w:rPr>
          <w:rStyle w:val="af4"/>
        </w:rPr>
        <w:t>// могут одновременно</w:t>
      </w:r>
    </w:p>
    <w:p w:rsidR="005C23DB" w:rsidRPr="000170D1" w:rsidRDefault="005C23DB" w:rsidP="0059027C">
      <w:pPr>
        <w:pStyle w:val="a4"/>
      </w:pPr>
      <w:r w:rsidRPr="005C6AE4">
        <w:rPr>
          <w:lang w:val="ru-RU"/>
        </w:rPr>
        <w:t xml:space="preserve">        </w:t>
      </w:r>
      <w:r w:rsidRPr="005415B6">
        <w:rPr>
          <w:rStyle w:val="af5"/>
        </w:rPr>
        <w:t>Console</w:t>
      </w:r>
      <w:r w:rsidRPr="000170D1">
        <w:t xml:space="preserve">.WriteLine(id + </w:t>
      </w:r>
      <w:r w:rsidRPr="005415B6">
        <w:rPr>
          <w:rStyle w:val="af7"/>
        </w:rPr>
        <w:t>" is leaving"</w:t>
      </w:r>
      <w:r w:rsidRPr="000170D1">
        <w:t xml:space="preserve">); </w:t>
      </w:r>
      <w:r w:rsidRPr="00232495">
        <w:rPr>
          <w:rStyle w:val="af4"/>
          <w:lang w:val="en-US"/>
        </w:rPr>
        <w:t xml:space="preserve">// </w:t>
      </w:r>
      <w:r w:rsidRPr="005415B6">
        <w:rPr>
          <w:rStyle w:val="af4"/>
        </w:rPr>
        <w:t>выполнять</w:t>
      </w:r>
      <w:r w:rsidRPr="00232495">
        <w:rPr>
          <w:rStyle w:val="af4"/>
          <w:lang w:val="en-US"/>
        </w:rPr>
        <w:t xml:space="preserve"> </w:t>
      </w:r>
      <w:r w:rsidRPr="005415B6">
        <w:rPr>
          <w:rStyle w:val="af4"/>
        </w:rPr>
        <w:t>этот</w:t>
      </w:r>
      <w:r w:rsidRPr="00232495">
        <w:rPr>
          <w:rStyle w:val="af4"/>
          <w:lang w:val="en-US"/>
        </w:rPr>
        <w:t xml:space="preserve"> </w:t>
      </w:r>
      <w:r w:rsidRPr="005415B6">
        <w:rPr>
          <w:rStyle w:val="af4"/>
        </w:rPr>
        <w:t>код</w:t>
      </w:r>
    </w:p>
    <w:p w:rsidR="005415B6" w:rsidRDefault="005415B6" w:rsidP="0059027C">
      <w:pPr>
        <w:pStyle w:val="a4"/>
      </w:pPr>
    </w:p>
    <w:p w:rsidR="005C23DB" w:rsidRDefault="005C23DB" w:rsidP="0059027C">
      <w:pPr>
        <w:pStyle w:val="a4"/>
      </w:pPr>
      <w:r w:rsidRPr="000170D1">
        <w:t xml:space="preserve">        </w:t>
      </w:r>
      <w:r>
        <w:t>s.Release();</w:t>
      </w:r>
    </w:p>
    <w:p w:rsidR="005C23DB" w:rsidRDefault="005C23DB" w:rsidP="0059027C">
      <w:pPr>
        <w:pStyle w:val="a4"/>
      </w:pPr>
      <w:r>
        <w:t xml:space="preserve">    }</w:t>
      </w:r>
    </w:p>
    <w:p w:rsidR="005C23DB" w:rsidRDefault="005C23DB" w:rsidP="0059027C">
      <w:pPr>
        <w:pStyle w:val="a4"/>
      </w:pPr>
      <w:r>
        <w:t>}</w:t>
      </w:r>
    </w:p>
    <w:p w:rsidR="005C23DB" w:rsidRDefault="00DF33DB" w:rsidP="00FE07D4">
      <w:pPr>
        <w:pStyle w:val="af"/>
      </w:pPr>
      <w:r>
        <w:rPr>
          <w:noProof/>
        </w:rPr>
        <w:lastRenderedPageBreak/>
        <w:drawing>
          <wp:inline distT="0" distB="0" distL="0" distR="0">
            <wp:extent cx="5486400" cy="2667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maphore.emz"/>
                    <pic:cNvPicPr/>
                  </pic:nvPicPr>
                  <pic:blipFill>
                    <a:blip r:embed="rId25">
                      <a:extLst>
                        <a:ext uri="{28A0092B-C50C-407E-A947-70E740481C1C}">
                          <a14:useLocalDpi xmlns:a14="http://schemas.microsoft.com/office/drawing/2010/main" val="0"/>
                        </a:ext>
                      </a:extLst>
                    </a:blip>
                    <a:stretch>
                      <a:fillRect/>
                    </a:stretch>
                  </pic:blipFill>
                  <pic:spPr>
                    <a:xfrm>
                      <a:off x="0" y="0"/>
                      <a:ext cx="5486400" cy="2667600"/>
                    </a:xfrm>
                    <a:prstGeom prst="rect">
                      <a:avLst/>
                    </a:prstGeom>
                  </pic:spPr>
                </pic:pic>
              </a:graphicData>
            </a:graphic>
          </wp:inline>
        </w:drawing>
      </w:r>
    </w:p>
    <w:p w:rsidR="005C23DB" w:rsidRDefault="005C23DB" w:rsidP="00FE07D4">
      <w:pPr>
        <w:pStyle w:val="af"/>
      </w:pPr>
      <w:r>
        <w:t xml:space="preserve">Рис. 17. Демонстрация работы семафора в классе </w:t>
      </w:r>
      <w:r w:rsidRPr="00725753">
        <w:rPr>
          <w:rStyle w:val="af5"/>
        </w:rPr>
        <w:t>TheClub</w:t>
      </w:r>
      <w:r>
        <w:t>.</w:t>
      </w:r>
    </w:p>
    <w:p w:rsidR="005C23DB" w:rsidRDefault="005C23DB" w:rsidP="005C23DB">
      <w:r>
        <w:t xml:space="preserve">Иногда ресурс нужно блокировать так, чтобы читать его могли несколько потоков, а записывать </w:t>
      </w:r>
      <w:r w:rsidR="00725753" w:rsidRPr="00725753">
        <w:t>–</w:t>
      </w:r>
      <w:r>
        <w:t xml:space="preserve"> только один. Для этих целей предназначен класс </w:t>
      </w:r>
      <w:r w:rsidRPr="00725753">
        <w:rPr>
          <w:rStyle w:val="af5"/>
        </w:rPr>
        <w:t>ReaderWriterLockSlim</w:t>
      </w:r>
      <w:r>
        <w:t xml:space="preserve">. Его экземплярные методы </w:t>
      </w:r>
      <w:r w:rsidRPr="00725753">
        <w:rPr>
          <w:rStyle w:val="a9"/>
        </w:rPr>
        <w:t>EnterReadLock()</w:t>
      </w:r>
      <w:r>
        <w:t xml:space="preserve"> и </w:t>
      </w:r>
      <w:r w:rsidRPr="00725753">
        <w:rPr>
          <w:rStyle w:val="a9"/>
        </w:rPr>
        <w:t>ExitReadLock()</w:t>
      </w:r>
      <w:r>
        <w:t xml:space="preserve"> задают секцию чтения ресурса, а методы </w:t>
      </w:r>
      <w:r w:rsidRPr="00725753">
        <w:rPr>
          <w:rStyle w:val="a9"/>
        </w:rPr>
        <w:t>EnterWriteLock()</w:t>
      </w:r>
      <w:r>
        <w:t xml:space="preserve"> и </w:t>
      </w:r>
      <w:r w:rsidRPr="00725753">
        <w:rPr>
          <w:rStyle w:val="a9"/>
        </w:rPr>
        <w:t>ExitWriteLock()</w:t>
      </w:r>
      <w:r>
        <w:t xml:space="preserve"> </w:t>
      </w:r>
      <w:r w:rsidR="00725753" w:rsidRPr="00725753">
        <w:t>–</w:t>
      </w:r>
      <w:r>
        <w:t xml:space="preserve"> секцию записи ресурса. В следующем примере при помощи </w:t>
      </w:r>
      <w:r w:rsidRPr="00725753">
        <w:rPr>
          <w:rStyle w:val="af5"/>
        </w:rPr>
        <w:t>ReaderWriterLockSlim</w:t>
      </w:r>
      <w:r>
        <w:t xml:space="preserve"> построен класс, реализующий простой кэш с поддержкой многопоточности:</w:t>
      </w:r>
    </w:p>
    <w:p w:rsidR="005C23DB" w:rsidRPr="000170D1" w:rsidRDefault="005C23DB" w:rsidP="0059027C">
      <w:pPr>
        <w:pStyle w:val="a4"/>
      </w:pPr>
      <w:r w:rsidRPr="00F52302">
        <w:rPr>
          <w:rStyle w:val="af6"/>
        </w:rPr>
        <w:t>public class</w:t>
      </w:r>
      <w:r w:rsidRPr="000170D1">
        <w:t xml:space="preserve"> </w:t>
      </w:r>
      <w:r w:rsidRPr="00F52302">
        <w:rPr>
          <w:rStyle w:val="af5"/>
        </w:rPr>
        <w:t>SynchronizedCache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F52302">
        <w:rPr>
          <w:rStyle w:val="af6"/>
        </w:rPr>
        <w:t>private</w:t>
      </w:r>
      <w:r w:rsidRPr="000170D1">
        <w:t xml:space="preserve"> </w:t>
      </w:r>
      <w:r w:rsidRPr="00F52302">
        <w:rPr>
          <w:rStyle w:val="af5"/>
        </w:rPr>
        <w:t>Dictionary</w:t>
      </w:r>
      <w:r w:rsidRPr="000170D1">
        <w:t>&lt;</w:t>
      </w:r>
      <w:r w:rsidRPr="00F52302">
        <w:rPr>
          <w:rStyle w:val="af6"/>
        </w:rPr>
        <w:t>int</w:t>
      </w:r>
      <w:r w:rsidRPr="000170D1">
        <w:t xml:space="preserve">, </w:t>
      </w:r>
      <w:r w:rsidRPr="00F52302">
        <w:rPr>
          <w:rStyle w:val="af6"/>
        </w:rPr>
        <w:t>string</w:t>
      </w:r>
      <w:r w:rsidRPr="000170D1">
        <w:t>&gt; cache =</w:t>
      </w:r>
    </w:p>
    <w:p w:rsidR="005C23DB" w:rsidRPr="000170D1" w:rsidRDefault="005C23DB" w:rsidP="0059027C">
      <w:pPr>
        <w:pStyle w:val="a4"/>
      </w:pPr>
      <w:r w:rsidRPr="000170D1">
        <w:t xml:space="preserve">                                    </w:t>
      </w:r>
      <w:r w:rsidRPr="00F52302">
        <w:rPr>
          <w:rStyle w:val="af6"/>
        </w:rPr>
        <w:t>new</w:t>
      </w:r>
      <w:r w:rsidRPr="000170D1">
        <w:t xml:space="preserve"> </w:t>
      </w:r>
      <w:r w:rsidRPr="00F52302">
        <w:rPr>
          <w:rStyle w:val="af5"/>
        </w:rPr>
        <w:t>Dictionary</w:t>
      </w:r>
      <w:r w:rsidRPr="000170D1">
        <w:t>&lt;</w:t>
      </w:r>
      <w:r w:rsidRPr="00F52302">
        <w:rPr>
          <w:rStyle w:val="af6"/>
        </w:rPr>
        <w:t>int</w:t>
      </w:r>
      <w:r w:rsidRPr="000170D1">
        <w:t xml:space="preserve">, </w:t>
      </w:r>
      <w:r w:rsidRPr="00F52302">
        <w:rPr>
          <w:rStyle w:val="af6"/>
        </w:rPr>
        <w:t>string</w:t>
      </w:r>
      <w:r w:rsidRPr="000170D1">
        <w:t>&gt;();</w:t>
      </w:r>
    </w:p>
    <w:p w:rsidR="005C23DB" w:rsidRPr="000170D1" w:rsidRDefault="005C23DB" w:rsidP="0059027C">
      <w:pPr>
        <w:pStyle w:val="a4"/>
      </w:pPr>
      <w:r w:rsidRPr="000170D1">
        <w:t xml:space="preserve">    </w:t>
      </w:r>
      <w:r w:rsidRPr="00F52302">
        <w:rPr>
          <w:rStyle w:val="af6"/>
        </w:rPr>
        <w:t>private</w:t>
      </w:r>
      <w:r w:rsidRPr="000170D1">
        <w:t xml:space="preserve"> </w:t>
      </w:r>
      <w:r w:rsidRPr="00F52302">
        <w:rPr>
          <w:rStyle w:val="af5"/>
        </w:rPr>
        <w:t>ReaderWriterLockSlim</w:t>
      </w:r>
      <w:r w:rsidRPr="000170D1">
        <w:t xml:space="preserve"> locker =</w:t>
      </w:r>
    </w:p>
    <w:p w:rsidR="005C23DB" w:rsidRPr="000170D1" w:rsidRDefault="005C23DB" w:rsidP="0059027C">
      <w:pPr>
        <w:pStyle w:val="a4"/>
      </w:pPr>
      <w:r w:rsidRPr="000170D1">
        <w:t xml:space="preserve">                                    </w:t>
      </w:r>
      <w:r w:rsidRPr="00F52302">
        <w:rPr>
          <w:rStyle w:val="af6"/>
        </w:rPr>
        <w:t>new</w:t>
      </w:r>
      <w:r w:rsidRPr="000170D1">
        <w:t xml:space="preserve"> </w:t>
      </w:r>
      <w:r w:rsidRPr="00F52302">
        <w:rPr>
          <w:rStyle w:val="af5"/>
        </w:rPr>
        <w:t>ReaderWriterLockSlim</w:t>
      </w:r>
      <w:r w:rsidRPr="000170D1">
        <w:t>();</w:t>
      </w:r>
    </w:p>
    <w:p w:rsidR="005C23DB" w:rsidRPr="000170D1" w:rsidRDefault="005C23DB" w:rsidP="0059027C">
      <w:pPr>
        <w:pStyle w:val="a4"/>
      </w:pPr>
    </w:p>
    <w:p w:rsidR="005C23DB" w:rsidRPr="000170D1" w:rsidRDefault="005C23DB" w:rsidP="0059027C">
      <w:pPr>
        <w:pStyle w:val="a4"/>
      </w:pPr>
      <w:r w:rsidRPr="000170D1">
        <w:t xml:space="preserve">    </w:t>
      </w:r>
      <w:r w:rsidRPr="00F52302">
        <w:rPr>
          <w:rStyle w:val="af6"/>
        </w:rPr>
        <w:t>public string</w:t>
      </w:r>
      <w:r w:rsidRPr="000170D1">
        <w:t xml:space="preserve"> Read(</w:t>
      </w:r>
      <w:r w:rsidRPr="00F52302">
        <w:rPr>
          <w:rStyle w:val="af6"/>
        </w:rPr>
        <w:t>int</w:t>
      </w:r>
      <w:r w:rsidRPr="000170D1">
        <w:t xml:space="preserve"> key)</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r>
        <w:t>locker</w:t>
      </w:r>
      <w:r w:rsidRPr="005C6AE4">
        <w:rPr>
          <w:lang w:val="ru-RU"/>
        </w:rPr>
        <w:t>.</w:t>
      </w:r>
      <w:r>
        <w:t>EnterReadLock</w:t>
      </w:r>
      <w:r w:rsidRPr="005C6AE4">
        <w:rPr>
          <w:lang w:val="ru-RU"/>
        </w:rPr>
        <w:t xml:space="preserve">();    </w:t>
      </w:r>
      <w:r w:rsidRPr="00F52302">
        <w:rPr>
          <w:rStyle w:val="af4"/>
        </w:rPr>
        <w:t>// секция чтения началась</w:t>
      </w:r>
    </w:p>
    <w:p w:rsidR="005C23DB" w:rsidRPr="00232495" w:rsidRDefault="005C23DB" w:rsidP="0059027C">
      <w:pPr>
        <w:pStyle w:val="a4"/>
        <w:rPr>
          <w:rStyle w:val="af6"/>
          <w:lang w:val="ru-RU"/>
        </w:rPr>
      </w:pPr>
      <w:r w:rsidRPr="005C6AE4">
        <w:rPr>
          <w:lang w:val="ru-RU"/>
        </w:rPr>
        <w:t xml:space="preserve">        </w:t>
      </w:r>
      <w:r w:rsidRPr="00F52302">
        <w:rPr>
          <w:rStyle w:val="af6"/>
        </w:rPr>
        <w:t>try</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 xml:space="preserve">            </w:t>
      </w:r>
      <w:r w:rsidRPr="00F52302">
        <w:rPr>
          <w:rStyle w:val="af6"/>
        </w:rPr>
        <w:t>return</w:t>
      </w:r>
      <w:r w:rsidRPr="005C6AE4">
        <w:rPr>
          <w:lang w:val="ru-RU"/>
        </w:rPr>
        <w:t xml:space="preserve"> </w:t>
      </w:r>
      <w:r>
        <w:t>cache</w:t>
      </w:r>
      <w:r w:rsidRPr="005C6AE4">
        <w:rPr>
          <w:lang w:val="ru-RU"/>
        </w:rPr>
        <w:t>[</w:t>
      </w:r>
      <w:r>
        <w:t>key</w:t>
      </w:r>
      <w:r w:rsidRPr="005C6AE4">
        <w:rPr>
          <w:lang w:val="ru-RU"/>
        </w:rPr>
        <w:t xml:space="preserve">];    </w:t>
      </w:r>
      <w:r w:rsidR="00F52302" w:rsidRPr="00F52302">
        <w:rPr>
          <w:lang w:val="ru-RU"/>
        </w:rPr>
        <w:t xml:space="preserve"> </w:t>
      </w:r>
      <w:r w:rsidRPr="00F52302">
        <w:rPr>
          <w:rStyle w:val="af4"/>
        </w:rPr>
        <w:t>// читать могут несколько потоков</w:t>
      </w:r>
    </w:p>
    <w:p w:rsidR="005C23DB" w:rsidRPr="005C6AE4" w:rsidRDefault="005C23DB" w:rsidP="0059027C">
      <w:pPr>
        <w:pStyle w:val="a4"/>
        <w:rPr>
          <w:lang w:val="ru-RU"/>
        </w:rPr>
      </w:pPr>
      <w:r w:rsidRPr="005C6AE4">
        <w:rPr>
          <w:lang w:val="ru-RU"/>
        </w:rPr>
        <w:t xml:space="preserve">        }</w:t>
      </w:r>
    </w:p>
    <w:p w:rsidR="005C23DB" w:rsidRPr="00232495" w:rsidRDefault="005C23DB" w:rsidP="0059027C">
      <w:pPr>
        <w:pStyle w:val="a4"/>
        <w:rPr>
          <w:rStyle w:val="af6"/>
          <w:lang w:val="ru-RU"/>
        </w:rPr>
      </w:pPr>
      <w:r w:rsidRPr="005C6AE4">
        <w:rPr>
          <w:lang w:val="ru-RU"/>
        </w:rPr>
        <w:t xml:space="preserve">        </w:t>
      </w:r>
      <w:r w:rsidRPr="00F52302">
        <w:rPr>
          <w:rStyle w:val="af6"/>
        </w:rPr>
        <w:t>finally</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 xml:space="preserve">            </w:t>
      </w:r>
      <w:r>
        <w:t>locker</w:t>
      </w:r>
      <w:r w:rsidRPr="005C6AE4">
        <w:rPr>
          <w:lang w:val="ru-RU"/>
        </w:rPr>
        <w:t>.</w:t>
      </w:r>
      <w:r>
        <w:t>ExitReadLock</w:t>
      </w:r>
      <w:r w:rsidRPr="005C6AE4">
        <w:rPr>
          <w:lang w:val="ru-RU"/>
        </w:rPr>
        <w:t xml:space="preserve">(); </w:t>
      </w:r>
      <w:r w:rsidRPr="00F52302">
        <w:rPr>
          <w:rStyle w:val="af4"/>
        </w:rPr>
        <w:t>// секция чтения закончилась</w:t>
      </w:r>
    </w:p>
    <w:p w:rsidR="005C23DB" w:rsidRPr="000170D1" w:rsidRDefault="005C23DB" w:rsidP="0059027C">
      <w:pPr>
        <w:pStyle w:val="a4"/>
      </w:pPr>
      <w:r w:rsidRPr="005C6AE4">
        <w:rPr>
          <w:lang w:val="ru-RU"/>
        </w:rPr>
        <w:t xml:space="preserve">        </w:t>
      </w:r>
      <w:r w:rsidRPr="000170D1">
        <w:t>}</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F52302">
        <w:rPr>
          <w:rStyle w:val="af6"/>
        </w:rPr>
        <w:t>public void</w:t>
      </w:r>
      <w:r w:rsidRPr="000170D1">
        <w:t xml:space="preserve"> Add(</w:t>
      </w:r>
      <w:r w:rsidRPr="00F52302">
        <w:rPr>
          <w:rStyle w:val="af6"/>
        </w:rPr>
        <w:t>int</w:t>
      </w:r>
      <w:r w:rsidRPr="000170D1">
        <w:t xml:space="preserve"> key, </w:t>
      </w:r>
      <w:r w:rsidRPr="00F52302">
        <w:rPr>
          <w:rStyle w:val="af6"/>
        </w:rPr>
        <w:t>string</w:t>
      </w:r>
      <w:r w:rsidRPr="000170D1">
        <w:t xml:space="preserve"> value)</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locker.EnterWriteLock();       </w:t>
      </w:r>
      <w:r w:rsidRPr="00232495">
        <w:rPr>
          <w:rStyle w:val="af4"/>
          <w:lang w:val="en-US"/>
        </w:rPr>
        <w:t xml:space="preserve">// </w:t>
      </w:r>
      <w:r w:rsidRPr="00F52302">
        <w:rPr>
          <w:rStyle w:val="af4"/>
        </w:rPr>
        <w:t>секция</w:t>
      </w:r>
      <w:r w:rsidRPr="00232495">
        <w:rPr>
          <w:rStyle w:val="af4"/>
          <w:lang w:val="en-US"/>
        </w:rPr>
        <w:t xml:space="preserve"> </w:t>
      </w:r>
      <w:r w:rsidRPr="00F52302">
        <w:rPr>
          <w:rStyle w:val="af4"/>
        </w:rPr>
        <w:t>записи</w:t>
      </w:r>
      <w:r w:rsidRPr="00232495">
        <w:rPr>
          <w:rStyle w:val="af4"/>
          <w:lang w:val="en-US"/>
        </w:rPr>
        <w:t xml:space="preserve"> </w:t>
      </w:r>
      <w:r w:rsidRPr="00F52302">
        <w:rPr>
          <w:rStyle w:val="af4"/>
        </w:rPr>
        <w:t>началась</w:t>
      </w:r>
    </w:p>
    <w:p w:rsidR="0080308C" w:rsidRDefault="0080308C" w:rsidP="0059027C">
      <w:pPr>
        <w:pStyle w:val="a4"/>
      </w:pPr>
    </w:p>
    <w:p w:rsidR="005C23DB" w:rsidRPr="00F52302" w:rsidRDefault="005C23DB" w:rsidP="0059027C">
      <w:pPr>
        <w:pStyle w:val="a4"/>
        <w:rPr>
          <w:rStyle w:val="af6"/>
        </w:rPr>
      </w:pPr>
      <w:r w:rsidRPr="000170D1">
        <w:lastRenderedPageBreak/>
        <w:t xml:space="preserve">        </w:t>
      </w:r>
      <w:r w:rsidRPr="00F52302">
        <w:rPr>
          <w:rStyle w:val="af6"/>
        </w:rPr>
        <w:t>try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cache.Add(key, value);</w:t>
      </w:r>
    </w:p>
    <w:p w:rsidR="005C23DB" w:rsidRPr="000170D1" w:rsidRDefault="005C23DB" w:rsidP="0059027C">
      <w:pPr>
        <w:pStyle w:val="a4"/>
      </w:pPr>
      <w:r w:rsidRPr="000170D1">
        <w:t xml:space="preserve">        }</w:t>
      </w:r>
    </w:p>
    <w:p w:rsidR="005C23DB" w:rsidRPr="001A3A22" w:rsidRDefault="005C23DB" w:rsidP="0059027C">
      <w:pPr>
        <w:pStyle w:val="a4"/>
        <w:rPr>
          <w:rStyle w:val="af6"/>
        </w:rPr>
      </w:pPr>
      <w:r w:rsidRPr="001A3A22">
        <w:t xml:space="preserve">        </w:t>
      </w:r>
      <w:r w:rsidRPr="00F52302">
        <w:rPr>
          <w:rStyle w:val="af6"/>
        </w:rPr>
        <w:t>finally</w:t>
      </w:r>
    </w:p>
    <w:p w:rsidR="005C23DB" w:rsidRPr="001A3A22" w:rsidRDefault="005C23DB" w:rsidP="0059027C">
      <w:pPr>
        <w:pStyle w:val="a4"/>
      </w:pPr>
      <w:r w:rsidRPr="001A3A22">
        <w:t xml:space="preserve">        {</w:t>
      </w:r>
    </w:p>
    <w:p w:rsidR="005C23DB" w:rsidRPr="005C6AE4" w:rsidRDefault="005C23DB" w:rsidP="0059027C">
      <w:pPr>
        <w:pStyle w:val="a4"/>
        <w:rPr>
          <w:lang w:val="ru-RU"/>
        </w:rPr>
      </w:pPr>
      <w:r w:rsidRPr="001A3A22">
        <w:t xml:space="preserve">            </w:t>
      </w:r>
      <w:r>
        <w:t>locker</w:t>
      </w:r>
      <w:r w:rsidRPr="005C6AE4">
        <w:rPr>
          <w:lang w:val="ru-RU"/>
        </w:rPr>
        <w:t>.</w:t>
      </w:r>
      <w:r>
        <w:t>ExitWriteLock</w:t>
      </w:r>
      <w:r w:rsidRPr="005C6AE4">
        <w:rPr>
          <w:lang w:val="ru-RU"/>
        </w:rPr>
        <w:t xml:space="preserve">();    </w:t>
      </w:r>
      <w:r w:rsidRPr="00F52302">
        <w:rPr>
          <w:rStyle w:val="af4"/>
        </w:rPr>
        <w:t>// секция запись закончилась</w:t>
      </w:r>
    </w:p>
    <w:p w:rsidR="005C23DB" w:rsidRPr="001A3A22" w:rsidRDefault="005C23DB" w:rsidP="0059027C">
      <w:pPr>
        <w:pStyle w:val="a4"/>
        <w:rPr>
          <w:lang w:val="ru-RU"/>
        </w:rPr>
      </w:pPr>
      <w:r w:rsidRPr="00EE1E84">
        <w:rPr>
          <w:lang w:val="ru-RU"/>
        </w:rPr>
        <w:t xml:space="preserve">        </w:t>
      </w:r>
      <w:r w:rsidRPr="001A3A22">
        <w:rPr>
          <w:lang w:val="ru-RU"/>
        </w:rPr>
        <w:t>}</w:t>
      </w:r>
    </w:p>
    <w:p w:rsidR="005C23DB" w:rsidRPr="000170D1" w:rsidRDefault="005C23DB" w:rsidP="0059027C">
      <w:pPr>
        <w:pStyle w:val="a4"/>
      </w:pPr>
      <w:r w:rsidRPr="001A3A22">
        <w:rPr>
          <w:lang w:val="ru-RU"/>
        </w:rPr>
        <w:t xml:space="preserve">    </w:t>
      </w:r>
      <w:r w:rsidRPr="000170D1">
        <w:t>}</w:t>
      </w:r>
    </w:p>
    <w:p w:rsidR="005C23DB" w:rsidRPr="000170D1" w:rsidRDefault="005C23DB" w:rsidP="0059027C">
      <w:pPr>
        <w:pStyle w:val="a4"/>
      </w:pPr>
    </w:p>
    <w:p w:rsidR="005C23DB" w:rsidRPr="000170D1" w:rsidRDefault="005C23DB" w:rsidP="0059027C">
      <w:pPr>
        <w:pStyle w:val="a4"/>
      </w:pPr>
      <w:r w:rsidRPr="000170D1">
        <w:t xml:space="preserve">    </w:t>
      </w:r>
      <w:r w:rsidRPr="00F52302">
        <w:rPr>
          <w:rStyle w:val="af6"/>
        </w:rPr>
        <w:t>public bool</w:t>
      </w:r>
      <w:r w:rsidRPr="000170D1">
        <w:t xml:space="preserve"> AddWithTimeout(</w:t>
      </w:r>
      <w:r w:rsidRPr="00F52302">
        <w:rPr>
          <w:rStyle w:val="af6"/>
        </w:rPr>
        <w:t>int</w:t>
      </w:r>
      <w:r w:rsidRPr="000170D1">
        <w:t xml:space="preserve"> key, </w:t>
      </w:r>
      <w:r w:rsidRPr="00F52302">
        <w:rPr>
          <w:rStyle w:val="af6"/>
        </w:rPr>
        <w:t>string</w:t>
      </w:r>
      <w:r w:rsidRPr="000170D1">
        <w:t xml:space="preserve"> value, </w:t>
      </w:r>
      <w:r w:rsidRPr="00F52302">
        <w:rPr>
          <w:rStyle w:val="af6"/>
        </w:rPr>
        <w:t>int</w:t>
      </w:r>
      <w:r w:rsidRPr="000170D1">
        <w:t xml:space="preserve"> timeout)</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F52302">
        <w:rPr>
          <w:rStyle w:val="af6"/>
        </w:rPr>
        <w:t>if</w:t>
      </w:r>
      <w:r w:rsidRPr="000170D1">
        <w:t xml:space="preserve"> (locker.TryEnterWriteLock(timeout))    </w:t>
      </w:r>
      <w:r w:rsidRPr="00232495">
        <w:rPr>
          <w:rStyle w:val="af4"/>
          <w:lang w:val="en-US"/>
        </w:rPr>
        <w:t xml:space="preserve">// </w:t>
      </w:r>
      <w:r w:rsidRPr="00F52302">
        <w:rPr>
          <w:rStyle w:val="af4"/>
        </w:rPr>
        <w:t>таймаут</w:t>
      </w:r>
      <w:r w:rsidRPr="00232495">
        <w:rPr>
          <w:rStyle w:val="af4"/>
          <w:lang w:val="en-US"/>
        </w:rPr>
        <w:t xml:space="preserve"> </w:t>
      </w:r>
      <w:r w:rsidRPr="00F52302">
        <w:rPr>
          <w:rStyle w:val="af4"/>
        </w:rPr>
        <w:t>входа</w:t>
      </w:r>
    </w:p>
    <w:p w:rsidR="005C23DB" w:rsidRPr="000170D1" w:rsidRDefault="005C23DB" w:rsidP="0059027C">
      <w:pPr>
        <w:pStyle w:val="a4"/>
      </w:pPr>
      <w:r w:rsidRPr="000170D1">
        <w:t xml:space="preserve">        {</w:t>
      </w:r>
    </w:p>
    <w:p w:rsidR="005C23DB" w:rsidRPr="00F52302" w:rsidRDefault="005C23DB" w:rsidP="0059027C">
      <w:pPr>
        <w:pStyle w:val="a4"/>
        <w:rPr>
          <w:rStyle w:val="af6"/>
        </w:rPr>
      </w:pPr>
      <w:r w:rsidRPr="000170D1">
        <w:t xml:space="preserve">            </w:t>
      </w:r>
      <w:r w:rsidRPr="00F52302">
        <w:rPr>
          <w:rStyle w:val="af6"/>
        </w:rPr>
        <w:t>try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cache.Add(key, value);</w:t>
      </w:r>
    </w:p>
    <w:p w:rsidR="005C23DB" w:rsidRPr="000170D1" w:rsidRDefault="005C23DB" w:rsidP="0059027C">
      <w:pPr>
        <w:pStyle w:val="a4"/>
      </w:pPr>
      <w:r w:rsidRPr="000170D1">
        <w:t xml:space="preserve">            }</w:t>
      </w:r>
    </w:p>
    <w:p w:rsidR="005C23DB" w:rsidRPr="00F52302" w:rsidRDefault="005C23DB" w:rsidP="0059027C">
      <w:pPr>
        <w:pStyle w:val="a4"/>
        <w:rPr>
          <w:rStyle w:val="af6"/>
        </w:rPr>
      </w:pPr>
      <w:r w:rsidRPr="000170D1">
        <w:t xml:space="preserve">            </w:t>
      </w:r>
      <w:r w:rsidRPr="00F52302">
        <w:rPr>
          <w:rStyle w:val="af6"/>
        </w:rPr>
        <w:t>finally</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locker.ExitWriteLock();</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F52302">
        <w:rPr>
          <w:rStyle w:val="af6"/>
        </w:rPr>
        <w:t>return true</w:t>
      </w:r>
      <w:r w:rsidRPr="000170D1">
        <w:t>;</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r w:rsidRPr="00F52302">
        <w:rPr>
          <w:rStyle w:val="af6"/>
        </w:rPr>
        <w:t>return</w:t>
      </w:r>
      <w:r w:rsidRPr="00232495">
        <w:rPr>
          <w:rStyle w:val="af6"/>
          <w:lang w:val="ru-RU"/>
        </w:rPr>
        <w:t xml:space="preserve"> </w:t>
      </w:r>
      <w:r w:rsidRPr="00F52302">
        <w:rPr>
          <w:rStyle w:val="af6"/>
        </w:rPr>
        <w:t>false</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0C1F9C" w:rsidP="000C1F9C">
      <w:pPr>
        <w:pStyle w:val="2"/>
      </w:pPr>
      <w:r>
        <w:t xml:space="preserve">32.2. </w:t>
      </w:r>
      <w:r w:rsidR="005C23DB">
        <w:t>Синхронизация на основе подачи сигналов</w:t>
      </w:r>
    </w:p>
    <w:p w:rsidR="005C23DB" w:rsidRDefault="005C23DB" w:rsidP="005C23DB">
      <w:r>
        <w:t xml:space="preserve">При использовании </w:t>
      </w:r>
      <w:r w:rsidRPr="009E5067">
        <w:rPr>
          <w:rStyle w:val="a8"/>
        </w:rPr>
        <w:t>синхронизации на основе подачи сигналов</w:t>
      </w:r>
      <w:r>
        <w:t xml:space="preserve"> один поток получает уведомления от другого потока. Обычно уведомления используются для возобновления работы заблокированного потока. Для реализации данного подхода платформа .NET предлагает классы </w:t>
      </w:r>
      <w:r w:rsidRPr="009E5067">
        <w:rPr>
          <w:rStyle w:val="af5"/>
        </w:rPr>
        <w:t>AutoResetEvent</w:t>
      </w:r>
      <w:r>
        <w:t xml:space="preserve">, </w:t>
      </w:r>
      <w:r w:rsidRPr="009E5067">
        <w:rPr>
          <w:rStyle w:val="af5"/>
        </w:rPr>
        <w:t>ManualResetEvent</w:t>
      </w:r>
      <w:r>
        <w:t xml:space="preserve">, </w:t>
      </w:r>
      <w:r w:rsidRPr="009E5067">
        <w:rPr>
          <w:rStyle w:val="af5"/>
        </w:rPr>
        <w:t>ManualResetEventSlim</w:t>
      </w:r>
      <w:r>
        <w:t xml:space="preserve">, </w:t>
      </w:r>
      <w:r w:rsidRPr="009E5067">
        <w:rPr>
          <w:rStyle w:val="af5"/>
        </w:rPr>
        <w:t>CountdownEvent</w:t>
      </w:r>
      <w:r>
        <w:t xml:space="preserve"> и </w:t>
      </w:r>
      <w:r w:rsidRPr="009E5067">
        <w:rPr>
          <w:rStyle w:val="af5"/>
        </w:rPr>
        <w:t>Barrier</w:t>
      </w:r>
      <w:r>
        <w:t xml:space="preserve"> (все они размещены в пространстве имён </w:t>
      </w:r>
      <w:r w:rsidRPr="009E5067">
        <w:rPr>
          <w:rStyle w:val="a9"/>
        </w:rPr>
        <w:t>System.Threading</w:t>
      </w:r>
      <w:r>
        <w:t>).</w:t>
      </w:r>
    </w:p>
    <w:p w:rsidR="005C23DB" w:rsidRDefault="005C23DB" w:rsidP="005C23DB">
      <w:r>
        <w:t>Классы</w:t>
      </w:r>
      <w:r w:rsidRPr="000170D1">
        <w:rPr>
          <w:lang w:val="en-US"/>
        </w:rPr>
        <w:t xml:space="preserve"> </w:t>
      </w:r>
      <w:r w:rsidRPr="00830624">
        <w:rPr>
          <w:rStyle w:val="af5"/>
        </w:rPr>
        <w:t>AutoResetEvent</w:t>
      </w:r>
      <w:r w:rsidRPr="000170D1">
        <w:rPr>
          <w:lang w:val="en-US"/>
        </w:rPr>
        <w:t xml:space="preserve">, </w:t>
      </w:r>
      <w:r w:rsidRPr="00830624">
        <w:rPr>
          <w:rStyle w:val="af5"/>
        </w:rPr>
        <w:t>ManualResetEvent</w:t>
      </w:r>
      <w:r w:rsidRPr="000170D1">
        <w:rPr>
          <w:lang w:val="en-US"/>
        </w:rPr>
        <w:t xml:space="preserve">, </w:t>
      </w:r>
      <w:r w:rsidRPr="00830624">
        <w:rPr>
          <w:rStyle w:val="af5"/>
        </w:rPr>
        <w:t>ManualResetEventSlim</w:t>
      </w:r>
      <w:r w:rsidRPr="000170D1">
        <w:rPr>
          <w:lang w:val="en-US"/>
        </w:rPr>
        <w:t xml:space="preserve"> </w:t>
      </w:r>
      <w:r>
        <w:t>унаследованы</w:t>
      </w:r>
      <w:r w:rsidRPr="000170D1">
        <w:rPr>
          <w:lang w:val="en-US"/>
        </w:rPr>
        <w:t xml:space="preserve"> </w:t>
      </w:r>
      <w:r>
        <w:t>от</w:t>
      </w:r>
      <w:r w:rsidRPr="000170D1">
        <w:rPr>
          <w:lang w:val="en-US"/>
        </w:rPr>
        <w:t xml:space="preserve"> </w:t>
      </w:r>
      <w:r>
        <w:t>класса</w:t>
      </w:r>
      <w:r w:rsidRPr="000170D1">
        <w:rPr>
          <w:lang w:val="en-US"/>
        </w:rPr>
        <w:t xml:space="preserve"> </w:t>
      </w:r>
      <w:r w:rsidRPr="00830624">
        <w:rPr>
          <w:rStyle w:val="af5"/>
        </w:rPr>
        <w:t>EventWaitHandle</w:t>
      </w:r>
      <w:r w:rsidRPr="000170D1">
        <w:rPr>
          <w:lang w:val="en-US"/>
        </w:rPr>
        <w:t xml:space="preserve">. </w:t>
      </w:r>
      <w:r>
        <w:t xml:space="preserve">Имея доступ к объекту </w:t>
      </w:r>
      <w:r w:rsidRPr="00830624">
        <w:rPr>
          <w:rStyle w:val="af5"/>
        </w:rPr>
        <w:t>EventWaitHandle</w:t>
      </w:r>
      <w:r>
        <w:t xml:space="preserve">, поток может вызвать его метод </w:t>
      </w:r>
      <w:r w:rsidRPr="00830624">
        <w:rPr>
          <w:rStyle w:val="a9"/>
        </w:rPr>
        <w:t>WaitOne()</w:t>
      </w:r>
      <w:r>
        <w:t xml:space="preserve">, чтобы остановиться и ждать сигнала. Для отправки сигнала применяется вызов метода </w:t>
      </w:r>
      <w:r w:rsidRPr="00830624">
        <w:rPr>
          <w:rStyle w:val="a9"/>
        </w:rPr>
        <w:t>Set()</w:t>
      </w:r>
      <w:r>
        <w:t xml:space="preserve">. Если используются </w:t>
      </w:r>
      <w:r w:rsidRPr="00830624">
        <w:rPr>
          <w:rStyle w:val="af5"/>
        </w:rPr>
        <w:t>ManualResetEvent</w:t>
      </w:r>
      <w:r>
        <w:t xml:space="preserve"> и </w:t>
      </w:r>
      <w:r w:rsidRPr="00830624">
        <w:rPr>
          <w:rStyle w:val="af5"/>
        </w:rPr>
        <w:t>ManualResetEventSlim</w:t>
      </w:r>
      <w:r>
        <w:t xml:space="preserve">, все ожидающие потоки освобождаются и продолжают выполнение. При использовании </w:t>
      </w:r>
      <w:r w:rsidRPr="00830624">
        <w:rPr>
          <w:rStyle w:val="af5"/>
        </w:rPr>
        <w:t>AutoResetEvent</w:t>
      </w:r>
      <w:r>
        <w:t xml:space="preserve"> ожидающие потоки освобождаются и запускаются последовательно, на манер очереди. Аналогией для </w:t>
      </w:r>
      <w:r w:rsidRPr="00830624">
        <w:rPr>
          <w:rStyle w:val="af5"/>
        </w:rPr>
        <w:t>AutoResetEvent</w:t>
      </w:r>
      <w:r>
        <w:t xml:space="preserve"> является турникет, пропускающий людей по одному, а </w:t>
      </w:r>
      <w:r w:rsidRPr="00830624">
        <w:rPr>
          <w:rStyle w:val="af5"/>
        </w:rPr>
        <w:t>ManualResetEvent</w:t>
      </w:r>
      <w:r>
        <w:t xml:space="preserve"> подобен воротам, которые или закрыты, или открыты.</w:t>
      </w:r>
    </w:p>
    <w:p w:rsidR="005C23DB" w:rsidRDefault="00DF33DB" w:rsidP="00FE07D4">
      <w:pPr>
        <w:pStyle w:val="af"/>
      </w:pPr>
      <w:r>
        <w:rPr>
          <w:noProof/>
        </w:rPr>
        <w:lastRenderedPageBreak/>
        <w:drawing>
          <wp:inline distT="0" distB="0" distL="0" distR="0">
            <wp:extent cx="4266000" cy="2934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utoResetEvent.emz"/>
                    <pic:cNvPicPr/>
                  </pic:nvPicPr>
                  <pic:blipFill>
                    <a:blip r:embed="rId26">
                      <a:extLst>
                        <a:ext uri="{28A0092B-C50C-407E-A947-70E740481C1C}">
                          <a14:useLocalDpi xmlns:a14="http://schemas.microsoft.com/office/drawing/2010/main" val="0"/>
                        </a:ext>
                      </a:extLst>
                    </a:blip>
                    <a:stretch>
                      <a:fillRect/>
                    </a:stretch>
                  </pic:blipFill>
                  <pic:spPr>
                    <a:xfrm>
                      <a:off x="0" y="0"/>
                      <a:ext cx="4266000" cy="2934000"/>
                    </a:xfrm>
                    <a:prstGeom prst="rect">
                      <a:avLst/>
                    </a:prstGeom>
                  </pic:spPr>
                </pic:pic>
              </a:graphicData>
            </a:graphic>
          </wp:inline>
        </w:drawing>
      </w:r>
    </w:p>
    <w:p w:rsidR="005C23DB" w:rsidRDefault="005C23DB" w:rsidP="00FE07D4">
      <w:pPr>
        <w:pStyle w:val="af"/>
      </w:pPr>
      <w:r>
        <w:t xml:space="preserve">Рис. 18. Пример работы с объектом </w:t>
      </w:r>
      <w:r w:rsidRPr="00FE07D4">
        <w:rPr>
          <w:rStyle w:val="af5"/>
        </w:rPr>
        <w:t>AutoResetEvent</w:t>
      </w:r>
      <w:r>
        <w:t>.</w:t>
      </w:r>
    </w:p>
    <w:p w:rsidR="005C23DB" w:rsidRDefault="005C23DB" w:rsidP="005C23DB">
      <w:r>
        <w:t xml:space="preserve">Класс </w:t>
      </w:r>
      <w:r w:rsidRPr="00830624">
        <w:rPr>
          <w:rStyle w:val="af5"/>
        </w:rPr>
        <w:t>CountdownEvent</w:t>
      </w:r>
      <w:r>
        <w:t xml:space="preserve"> позволяет организовать счётчик уведомлений. Конструктор класса принимает в качестве аргумента начальное значение счётчика. Вызов экземплярного метода </w:t>
      </w:r>
      <w:r w:rsidRPr="00830624">
        <w:rPr>
          <w:rStyle w:val="a9"/>
        </w:rPr>
        <w:t>Signal()</w:t>
      </w:r>
      <w:r>
        <w:t xml:space="preserve"> уменьшает значение счётчика на единицу. Метод </w:t>
      </w:r>
      <w:r w:rsidRPr="00830624">
        <w:rPr>
          <w:rStyle w:val="a9"/>
        </w:rPr>
        <w:t>Wait()</w:t>
      </w:r>
      <w:r>
        <w:t xml:space="preserve"> блокирует поток, пока счётчик не станет равным нулю.</w:t>
      </w:r>
    </w:p>
    <w:p w:rsidR="005C23DB" w:rsidRPr="000170D1" w:rsidRDefault="005C23DB" w:rsidP="0059027C">
      <w:pPr>
        <w:pStyle w:val="a4"/>
      </w:pPr>
      <w:r w:rsidRPr="00830624">
        <w:rPr>
          <w:rStyle w:val="af6"/>
        </w:rPr>
        <w:t>private static</w:t>
      </w:r>
      <w:r w:rsidRPr="000170D1">
        <w:t xml:space="preserve"> </w:t>
      </w:r>
      <w:r w:rsidRPr="00830624">
        <w:rPr>
          <w:rStyle w:val="af5"/>
        </w:rPr>
        <w:t>CountdownEvent</w:t>
      </w:r>
      <w:r w:rsidRPr="000170D1">
        <w:t xml:space="preserve"> counter = </w:t>
      </w:r>
      <w:r w:rsidRPr="00830624">
        <w:rPr>
          <w:rStyle w:val="af6"/>
        </w:rPr>
        <w:t>new</w:t>
      </w:r>
      <w:r w:rsidRPr="000170D1">
        <w:t xml:space="preserve"> </w:t>
      </w:r>
      <w:r w:rsidRPr="00830624">
        <w:rPr>
          <w:rStyle w:val="af5"/>
        </w:rPr>
        <w:t>CountdownEvent</w:t>
      </w:r>
      <w:r w:rsidRPr="000170D1">
        <w:t>(3);</w:t>
      </w:r>
    </w:p>
    <w:p w:rsidR="005C23DB" w:rsidRPr="000170D1" w:rsidRDefault="005C23DB" w:rsidP="0059027C">
      <w:pPr>
        <w:pStyle w:val="a4"/>
      </w:pPr>
    </w:p>
    <w:p w:rsidR="005C23DB" w:rsidRPr="000170D1" w:rsidRDefault="00393389" w:rsidP="0059027C">
      <w:pPr>
        <w:pStyle w:val="a4"/>
      </w:pPr>
      <w:r w:rsidRPr="00626D5D">
        <w:rPr>
          <w:rStyle w:val="af6"/>
        </w:rPr>
        <w:t>public static void</w:t>
      </w:r>
      <w:r w:rsidR="005C23DB" w:rsidRPr="000170D1">
        <w:t xml:space="preserve"> Main()</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830624">
        <w:rPr>
          <w:rStyle w:val="af6"/>
        </w:rPr>
        <w:t>new</w:t>
      </w:r>
      <w:r w:rsidRPr="000170D1">
        <w:t xml:space="preserve"> </w:t>
      </w:r>
      <w:r w:rsidRPr="00830624">
        <w:rPr>
          <w:rStyle w:val="af5"/>
        </w:rPr>
        <w:t>Thread</w:t>
      </w:r>
      <w:r w:rsidRPr="000170D1">
        <w:t>(SaySomething).Start(</w:t>
      </w:r>
      <w:r w:rsidRPr="00830624">
        <w:rPr>
          <w:rStyle w:val="af7"/>
        </w:rPr>
        <w:t>"I am thread 1"</w:t>
      </w:r>
      <w:r w:rsidRPr="000170D1">
        <w:t>);</w:t>
      </w:r>
    </w:p>
    <w:p w:rsidR="005C23DB" w:rsidRPr="000170D1" w:rsidRDefault="005C23DB" w:rsidP="0059027C">
      <w:pPr>
        <w:pStyle w:val="a4"/>
      </w:pPr>
      <w:r w:rsidRPr="000170D1">
        <w:t xml:space="preserve">    </w:t>
      </w:r>
      <w:r w:rsidRPr="00830624">
        <w:rPr>
          <w:rStyle w:val="af6"/>
        </w:rPr>
        <w:t>new</w:t>
      </w:r>
      <w:r w:rsidRPr="000170D1">
        <w:t xml:space="preserve"> </w:t>
      </w:r>
      <w:r w:rsidRPr="00830624">
        <w:rPr>
          <w:rStyle w:val="af5"/>
        </w:rPr>
        <w:t>Thread</w:t>
      </w:r>
      <w:r w:rsidRPr="000170D1">
        <w:t>(SaySomething).Start(</w:t>
      </w:r>
      <w:r w:rsidRPr="00830624">
        <w:rPr>
          <w:rStyle w:val="af7"/>
        </w:rPr>
        <w:t>"I am thread 2"</w:t>
      </w:r>
      <w:r w:rsidRPr="000170D1">
        <w:t>);</w:t>
      </w:r>
    </w:p>
    <w:p w:rsidR="005C23DB" w:rsidRPr="000170D1" w:rsidRDefault="005C23DB" w:rsidP="0059027C">
      <w:pPr>
        <w:pStyle w:val="a4"/>
      </w:pPr>
      <w:r w:rsidRPr="000170D1">
        <w:t xml:space="preserve">    </w:t>
      </w:r>
      <w:r w:rsidRPr="00830624">
        <w:rPr>
          <w:rStyle w:val="af6"/>
        </w:rPr>
        <w:t>new</w:t>
      </w:r>
      <w:r w:rsidRPr="000170D1">
        <w:t xml:space="preserve"> </w:t>
      </w:r>
      <w:r w:rsidRPr="00830624">
        <w:rPr>
          <w:rStyle w:val="af5"/>
        </w:rPr>
        <w:t>Thread</w:t>
      </w:r>
      <w:r w:rsidRPr="000170D1">
        <w:t>(SaySomething).Start(</w:t>
      </w:r>
      <w:r w:rsidRPr="00830624">
        <w:rPr>
          <w:rStyle w:val="af7"/>
        </w:rPr>
        <w:t>"I am thread 3"</w:t>
      </w:r>
      <w:r w:rsidRPr="000170D1">
        <w:t>);</w:t>
      </w:r>
    </w:p>
    <w:p w:rsidR="005C23DB" w:rsidRPr="000170D1" w:rsidRDefault="005C23DB" w:rsidP="0059027C">
      <w:pPr>
        <w:pStyle w:val="a4"/>
      </w:pPr>
    </w:p>
    <w:p w:rsidR="005C23DB" w:rsidRPr="00830624" w:rsidRDefault="005C23DB" w:rsidP="0059027C">
      <w:pPr>
        <w:pStyle w:val="a4"/>
        <w:rPr>
          <w:rStyle w:val="af4"/>
        </w:rPr>
      </w:pPr>
      <w:r w:rsidRPr="00EE1E84">
        <w:t xml:space="preserve">    </w:t>
      </w:r>
      <w:r w:rsidRPr="00830624">
        <w:rPr>
          <w:rStyle w:val="af4"/>
        </w:rPr>
        <w:t>// ждём, пока метод Signal() не вызовется три раза</w:t>
      </w:r>
    </w:p>
    <w:p w:rsidR="005C23DB" w:rsidRPr="000170D1" w:rsidRDefault="005C23DB" w:rsidP="0059027C">
      <w:pPr>
        <w:pStyle w:val="a4"/>
      </w:pPr>
      <w:r w:rsidRPr="005C6AE4">
        <w:rPr>
          <w:lang w:val="ru-RU"/>
        </w:rPr>
        <w:t xml:space="preserve">    </w:t>
      </w:r>
      <w:r w:rsidRPr="000170D1">
        <w:t>counter.Wait();</w:t>
      </w:r>
    </w:p>
    <w:p w:rsidR="005C23DB" w:rsidRPr="000170D1" w:rsidRDefault="005C23DB" w:rsidP="0059027C">
      <w:pPr>
        <w:pStyle w:val="a4"/>
      </w:pPr>
      <w:r w:rsidRPr="000170D1">
        <w:t xml:space="preserve">    </w:t>
      </w:r>
      <w:r w:rsidRPr="00830624">
        <w:rPr>
          <w:rStyle w:val="af5"/>
        </w:rPr>
        <w:t>Console</w:t>
      </w:r>
      <w:r w:rsidRPr="000170D1">
        <w:t>.WriteLine(</w:t>
      </w:r>
      <w:r w:rsidRPr="00830624">
        <w:rPr>
          <w:rStyle w:val="af7"/>
        </w:rPr>
        <w:t>"All threads have finished speaking!"</w:t>
      </w:r>
      <w:r w:rsidRPr="000170D1">
        <w:t>);</w:t>
      </w:r>
    </w:p>
    <w:p w:rsidR="005C23DB" w:rsidRPr="000170D1" w:rsidRDefault="005C23DB" w:rsidP="0059027C">
      <w:pPr>
        <w:pStyle w:val="a4"/>
      </w:pPr>
      <w:r w:rsidRPr="000170D1">
        <w:t>}</w:t>
      </w:r>
    </w:p>
    <w:p w:rsidR="005C23DB" w:rsidRPr="000170D1" w:rsidRDefault="005C23DB" w:rsidP="0059027C">
      <w:pPr>
        <w:pStyle w:val="a4"/>
      </w:pPr>
    </w:p>
    <w:p w:rsidR="005C23DB" w:rsidRPr="000170D1" w:rsidRDefault="005C23DB" w:rsidP="0059027C">
      <w:pPr>
        <w:pStyle w:val="a4"/>
      </w:pPr>
      <w:r w:rsidRPr="00830624">
        <w:rPr>
          <w:rStyle w:val="af6"/>
        </w:rPr>
        <w:t>private static void</w:t>
      </w:r>
      <w:r w:rsidRPr="000170D1">
        <w:t xml:space="preserve"> SaySomething(</w:t>
      </w:r>
      <w:r w:rsidRPr="00830624">
        <w:rPr>
          <w:rStyle w:val="af6"/>
        </w:rPr>
        <w:t>object</w:t>
      </w:r>
      <w:r w:rsidRPr="000170D1">
        <w:t xml:space="preserve"> thing)</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830624">
        <w:rPr>
          <w:rStyle w:val="af5"/>
        </w:rPr>
        <w:t>Thread</w:t>
      </w:r>
      <w:r w:rsidRPr="000170D1">
        <w:t>.Sleep(1000);</w:t>
      </w:r>
    </w:p>
    <w:p w:rsidR="005C23DB" w:rsidRPr="000170D1" w:rsidRDefault="005C23DB" w:rsidP="0059027C">
      <w:pPr>
        <w:pStyle w:val="a4"/>
      </w:pPr>
      <w:r w:rsidRPr="000170D1">
        <w:t xml:space="preserve">    </w:t>
      </w:r>
      <w:r w:rsidRPr="00830624">
        <w:rPr>
          <w:rStyle w:val="af5"/>
        </w:rPr>
        <w:t>Console</w:t>
      </w:r>
      <w:r w:rsidRPr="000170D1">
        <w:t>.WriteLine(thing);</w:t>
      </w:r>
    </w:p>
    <w:p w:rsidR="005C23DB" w:rsidRPr="001A3A22" w:rsidRDefault="005C23DB" w:rsidP="0059027C">
      <w:pPr>
        <w:pStyle w:val="a4"/>
        <w:rPr>
          <w:lang w:val="ru-RU"/>
        </w:rPr>
      </w:pPr>
      <w:r w:rsidRPr="000170D1">
        <w:t xml:space="preserve">    </w:t>
      </w:r>
      <w:r>
        <w:t>counter</w:t>
      </w:r>
      <w:r w:rsidRPr="001A3A22">
        <w:rPr>
          <w:lang w:val="ru-RU"/>
        </w:rPr>
        <w:t>.</w:t>
      </w:r>
      <w:r>
        <w:t>Signal</w:t>
      </w:r>
      <w:r w:rsidRPr="001A3A22">
        <w:rPr>
          <w:lang w:val="ru-RU"/>
        </w:rPr>
        <w:t>();</w:t>
      </w:r>
    </w:p>
    <w:p w:rsidR="005C23DB" w:rsidRPr="005C6AE4" w:rsidRDefault="005C23DB" w:rsidP="0059027C">
      <w:pPr>
        <w:pStyle w:val="a4"/>
        <w:rPr>
          <w:lang w:val="ru-RU"/>
        </w:rPr>
      </w:pPr>
      <w:r w:rsidRPr="005C6AE4">
        <w:rPr>
          <w:lang w:val="ru-RU"/>
        </w:rPr>
        <w:t>}</w:t>
      </w:r>
    </w:p>
    <w:p w:rsidR="005C23DB" w:rsidRDefault="005C23DB" w:rsidP="005C23DB">
      <w:r>
        <w:t xml:space="preserve">Объект класса </w:t>
      </w:r>
      <w:r w:rsidRPr="00830624">
        <w:rPr>
          <w:rStyle w:val="af5"/>
        </w:rPr>
        <w:t>Barrier</w:t>
      </w:r>
      <w:r>
        <w:t xml:space="preserve"> организует для нескольких потоков точку встречи во времени. Чтобы использовать </w:t>
      </w:r>
      <w:r w:rsidRPr="00830624">
        <w:rPr>
          <w:rStyle w:val="af5"/>
        </w:rPr>
        <w:t>Barrier</w:t>
      </w:r>
      <w:r>
        <w:t xml:space="preserve">, нужно вызвать его конструктор, передав количество встречающихся потоков. Затем отдельные потоки вызывают экземплярный метод </w:t>
      </w:r>
      <w:r w:rsidRPr="00830624">
        <w:rPr>
          <w:rStyle w:val="af5"/>
        </w:rPr>
        <w:t>Barrier</w:t>
      </w:r>
      <w:r w:rsidRPr="00830624">
        <w:rPr>
          <w:rStyle w:val="a9"/>
        </w:rPr>
        <w:t>.SignalAndWait()</w:t>
      </w:r>
      <w:r>
        <w:t>, чтобы приостановиться и продолжить выполнение после совместной встречи.</w:t>
      </w:r>
    </w:p>
    <w:p w:rsidR="005C23DB" w:rsidRDefault="005C23DB" w:rsidP="005C23DB">
      <w:r>
        <w:lastRenderedPageBreak/>
        <w:t>В следующем примере каждый из трёх потоков печатает числа от 0 до 4, синхронизируя работу со своими «коллегами»:</w:t>
      </w:r>
    </w:p>
    <w:p w:rsidR="005C23DB" w:rsidRPr="000170D1" w:rsidRDefault="005C23DB" w:rsidP="0059027C">
      <w:pPr>
        <w:pStyle w:val="a4"/>
      </w:pPr>
      <w:r w:rsidRPr="00830624">
        <w:rPr>
          <w:rStyle w:val="af6"/>
        </w:rPr>
        <w:t>using</w:t>
      </w:r>
      <w:r w:rsidRPr="000170D1">
        <w:t xml:space="preserve"> System;</w:t>
      </w:r>
    </w:p>
    <w:p w:rsidR="005C23DB" w:rsidRPr="000170D1" w:rsidRDefault="005C23DB" w:rsidP="0059027C">
      <w:pPr>
        <w:pStyle w:val="a4"/>
      </w:pPr>
      <w:r w:rsidRPr="00830624">
        <w:rPr>
          <w:rStyle w:val="af6"/>
        </w:rPr>
        <w:t>using</w:t>
      </w:r>
      <w:r w:rsidRPr="000170D1">
        <w:t xml:space="preserve"> System.Threading;</w:t>
      </w:r>
    </w:p>
    <w:p w:rsidR="005C23DB" w:rsidRPr="000170D1" w:rsidRDefault="005C23DB" w:rsidP="0059027C">
      <w:pPr>
        <w:pStyle w:val="a4"/>
      </w:pPr>
    </w:p>
    <w:p w:rsidR="005C23DB" w:rsidRPr="000170D1" w:rsidRDefault="005C23DB" w:rsidP="0059027C">
      <w:pPr>
        <w:pStyle w:val="a4"/>
      </w:pPr>
      <w:r w:rsidRPr="00830624">
        <w:rPr>
          <w:rStyle w:val="af6"/>
        </w:rPr>
        <w:t>public class</w:t>
      </w:r>
      <w:r w:rsidRPr="000170D1">
        <w:t xml:space="preserve"> </w:t>
      </w:r>
      <w:r w:rsidRPr="00830624">
        <w:rPr>
          <w:rStyle w:val="af5"/>
        </w:rPr>
        <w:t>BarrierExample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830624">
        <w:rPr>
          <w:rStyle w:val="af6"/>
        </w:rPr>
        <w:t>private static readonly</w:t>
      </w:r>
      <w:r w:rsidRPr="000170D1">
        <w:t xml:space="preserve"> </w:t>
      </w:r>
      <w:r w:rsidRPr="00830624">
        <w:rPr>
          <w:rStyle w:val="af5"/>
        </w:rPr>
        <w:t>Barrier</w:t>
      </w:r>
      <w:r w:rsidRPr="000170D1">
        <w:t xml:space="preserve"> _barrier = </w:t>
      </w:r>
      <w:r w:rsidRPr="00830624">
        <w:rPr>
          <w:rStyle w:val="af6"/>
        </w:rPr>
        <w:t>new</w:t>
      </w:r>
      <w:r w:rsidRPr="000170D1">
        <w:t xml:space="preserve"> </w:t>
      </w:r>
      <w:r w:rsidRPr="00830624">
        <w:rPr>
          <w:rStyle w:val="af5"/>
        </w:rPr>
        <w:t>Barrier</w:t>
      </w:r>
      <w:r w:rsidRPr="000170D1">
        <w:t>(3);</w:t>
      </w:r>
    </w:p>
    <w:p w:rsidR="005C23DB" w:rsidRPr="000170D1" w:rsidRDefault="005C23DB" w:rsidP="0059027C">
      <w:pPr>
        <w:pStyle w:val="a4"/>
      </w:pPr>
    </w:p>
    <w:p w:rsidR="005C23DB" w:rsidRPr="000170D1" w:rsidRDefault="005C23DB" w:rsidP="0059027C">
      <w:pPr>
        <w:pStyle w:val="a4"/>
      </w:pPr>
      <w:r w:rsidRPr="000170D1">
        <w:t xml:space="preserve">    </w:t>
      </w:r>
      <w:r w:rsidR="00393389" w:rsidRPr="00626D5D">
        <w:rPr>
          <w:rStyle w:val="af6"/>
        </w:rPr>
        <w:t>public static void</w:t>
      </w:r>
      <w:r w:rsidRPr="000170D1">
        <w:t xml:space="preserve"> Main()</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830624">
        <w:rPr>
          <w:rStyle w:val="af6"/>
        </w:rPr>
        <w:t>new</w:t>
      </w:r>
      <w:r w:rsidRPr="000170D1">
        <w:t xml:space="preserve"> </w:t>
      </w:r>
      <w:r w:rsidRPr="00830624">
        <w:rPr>
          <w:rStyle w:val="af5"/>
        </w:rPr>
        <w:t>Thread</w:t>
      </w:r>
      <w:r w:rsidRPr="000170D1">
        <w:t>(Speak).Start();</w:t>
      </w:r>
    </w:p>
    <w:p w:rsidR="005C23DB" w:rsidRPr="000170D1" w:rsidRDefault="005C23DB" w:rsidP="0059027C">
      <w:pPr>
        <w:pStyle w:val="a4"/>
      </w:pPr>
      <w:r w:rsidRPr="000170D1">
        <w:t xml:space="preserve">        </w:t>
      </w:r>
      <w:r w:rsidRPr="00830624">
        <w:rPr>
          <w:rStyle w:val="af6"/>
        </w:rPr>
        <w:t>new</w:t>
      </w:r>
      <w:r w:rsidRPr="000170D1">
        <w:t xml:space="preserve"> </w:t>
      </w:r>
      <w:r w:rsidRPr="00830624">
        <w:rPr>
          <w:rStyle w:val="af5"/>
        </w:rPr>
        <w:t>Thread</w:t>
      </w:r>
      <w:r w:rsidRPr="000170D1">
        <w:t>(Speak).Start();</w:t>
      </w:r>
    </w:p>
    <w:p w:rsidR="005C23DB" w:rsidRPr="000170D1" w:rsidRDefault="005C23DB" w:rsidP="0059027C">
      <w:pPr>
        <w:pStyle w:val="a4"/>
      </w:pPr>
      <w:r w:rsidRPr="000170D1">
        <w:t xml:space="preserve">        </w:t>
      </w:r>
      <w:r w:rsidRPr="00830624">
        <w:rPr>
          <w:rStyle w:val="af6"/>
        </w:rPr>
        <w:t>new</w:t>
      </w:r>
      <w:r w:rsidRPr="000170D1">
        <w:t xml:space="preserve"> </w:t>
      </w:r>
      <w:r w:rsidRPr="00830624">
        <w:rPr>
          <w:rStyle w:val="af5"/>
        </w:rPr>
        <w:t>Thread</w:t>
      </w:r>
      <w:r w:rsidRPr="000170D1">
        <w:t>(Speak).Start();</w:t>
      </w:r>
    </w:p>
    <w:p w:rsidR="005C23DB" w:rsidRPr="00232495" w:rsidRDefault="005C23DB" w:rsidP="0059027C">
      <w:pPr>
        <w:pStyle w:val="a4"/>
        <w:rPr>
          <w:rStyle w:val="af4"/>
          <w:lang w:val="en-US"/>
        </w:rPr>
      </w:pPr>
      <w:r w:rsidRPr="000170D1">
        <w:t xml:space="preserve">        </w:t>
      </w:r>
      <w:r w:rsidRPr="00232495">
        <w:rPr>
          <w:rStyle w:val="af4"/>
          <w:lang w:val="en-US"/>
        </w:rPr>
        <w:t xml:space="preserve">// </w:t>
      </w:r>
      <w:r w:rsidRPr="00830624">
        <w:rPr>
          <w:rStyle w:val="af4"/>
        </w:rPr>
        <w:t>вывод</w:t>
      </w:r>
      <w:r w:rsidRPr="00232495">
        <w:rPr>
          <w:rStyle w:val="af4"/>
          <w:lang w:val="en-US"/>
        </w:rPr>
        <w:t>: 0 0 0 1 1 1 2 2 2 3 3 3 4 4 4</w:t>
      </w:r>
    </w:p>
    <w:p w:rsidR="00830624" w:rsidRPr="00232495" w:rsidRDefault="00830624" w:rsidP="0059027C">
      <w:pPr>
        <w:pStyle w:val="a4"/>
      </w:pPr>
    </w:p>
    <w:p w:rsidR="005C23DB" w:rsidRPr="000170D1" w:rsidRDefault="005C23DB" w:rsidP="0059027C">
      <w:pPr>
        <w:pStyle w:val="a4"/>
      </w:pPr>
      <w:r w:rsidRPr="000170D1">
        <w:t xml:space="preserve">        </w:t>
      </w:r>
      <w:r w:rsidRPr="00830624">
        <w:rPr>
          <w:rStyle w:val="af5"/>
        </w:rPr>
        <w:t>Console</w:t>
      </w:r>
      <w:r w:rsidRPr="000170D1">
        <w:t>.ReadLine();</w:t>
      </w:r>
    </w:p>
    <w:p w:rsidR="005C23DB" w:rsidRPr="000170D1" w:rsidRDefault="005C23DB" w:rsidP="0059027C">
      <w:pPr>
        <w:pStyle w:val="a4"/>
      </w:pPr>
      <w:r w:rsidRPr="000170D1">
        <w:t xml:space="preserve">    }</w:t>
      </w:r>
    </w:p>
    <w:p w:rsidR="005C23DB" w:rsidRPr="000170D1" w:rsidRDefault="005C23DB" w:rsidP="0059027C">
      <w:pPr>
        <w:pStyle w:val="a4"/>
      </w:pPr>
    </w:p>
    <w:p w:rsidR="005C23DB" w:rsidRPr="000170D1" w:rsidRDefault="005C23DB" w:rsidP="0059027C">
      <w:pPr>
        <w:pStyle w:val="a4"/>
      </w:pPr>
      <w:r w:rsidRPr="000170D1">
        <w:t xml:space="preserve">    </w:t>
      </w:r>
      <w:r w:rsidRPr="00830624">
        <w:rPr>
          <w:rStyle w:val="af6"/>
        </w:rPr>
        <w:t>private static void</w:t>
      </w:r>
      <w:r w:rsidRPr="000170D1">
        <w:t xml:space="preserve"> Speak()</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830624">
        <w:rPr>
          <w:rStyle w:val="af6"/>
        </w:rPr>
        <w:t>for</w:t>
      </w:r>
      <w:r w:rsidRPr="000170D1">
        <w:t xml:space="preserve"> (</w:t>
      </w:r>
      <w:r w:rsidRPr="00830624">
        <w:rPr>
          <w:rStyle w:val="af6"/>
        </w:rPr>
        <w:t>var</w:t>
      </w:r>
      <w:r w:rsidRPr="000170D1">
        <w:t xml:space="preserve"> i = 0; i &lt; 5; i++)</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830624">
        <w:rPr>
          <w:rStyle w:val="af5"/>
        </w:rPr>
        <w:t>Console</w:t>
      </w:r>
      <w:r w:rsidRPr="000170D1">
        <w:t xml:space="preserve">.Write(i + </w:t>
      </w:r>
      <w:r w:rsidRPr="00830624">
        <w:rPr>
          <w:rStyle w:val="af7"/>
        </w:rPr>
        <w:t>" "</w:t>
      </w:r>
      <w:r w:rsidRPr="000170D1">
        <w:t>);</w:t>
      </w:r>
    </w:p>
    <w:p w:rsidR="005C23DB" w:rsidRPr="001A3A22" w:rsidRDefault="005C23DB" w:rsidP="0059027C">
      <w:pPr>
        <w:pStyle w:val="a4"/>
        <w:rPr>
          <w:lang w:val="ru-RU"/>
        </w:rPr>
      </w:pPr>
      <w:r w:rsidRPr="000170D1">
        <w:t xml:space="preserve">            </w:t>
      </w:r>
      <w:r w:rsidRPr="001A3A22">
        <w:rPr>
          <w:lang w:val="ru-RU"/>
        </w:rPr>
        <w:t>_</w:t>
      </w:r>
      <w:r>
        <w:t>barrier</w:t>
      </w:r>
      <w:r w:rsidRPr="001A3A22">
        <w:rPr>
          <w:lang w:val="ru-RU"/>
        </w:rPr>
        <w:t>.</w:t>
      </w:r>
      <w:r>
        <w:t>SignalAndWait</w:t>
      </w:r>
      <w:r w:rsidRPr="001A3A22">
        <w:rPr>
          <w:lang w:val="ru-RU"/>
        </w:rPr>
        <w:t>();</w:t>
      </w:r>
    </w:p>
    <w:p w:rsidR="005C23DB" w:rsidRPr="005C6AE4" w:rsidRDefault="005C23DB" w:rsidP="0059027C">
      <w:pPr>
        <w:pStyle w:val="a4"/>
        <w:rPr>
          <w:lang w:val="ru-RU"/>
        </w:rPr>
      </w:pPr>
      <w:r w:rsidRPr="001A3A22">
        <w:rPr>
          <w:lang w:val="ru-RU"/>
        </w:rPr>
        <w:t xml:space="preserve">        </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0C1F9C" w:rsidP="000C1F9C">
      <w:pPr>
        <w:pStyle w:val="2"/>
      </w:pPr>
      <w:r>
        <w:t xml:space="preserve">32.3. </w:t>
      </w:r>
      <w:r w:rsidR="005C23DB">
        <w:t>Неблокирующие средства синхронизации</w:t>
      </w:r>
    </w:p>
    <w:p w:rsidR="005C23DB" w:rsidRDefault="005C23DB" w:rsidP="005C23DB">
      <w:r w:rsidRPr="00C82109">
        <w:rPr>
          <w:rStyle w:val="a8"/>
        </w:rPr>
        <w:t>Неблокирующие средства синхронизации</w:t>
      </w:r>
      <w:r>
        <w:t xml:space="preserve"> позволяют осуществлять совместный доступ к простым ресурсам нескольких потоков без блокировки, паузы или ожидания. Коротко рассмотрим неблокирующие средства синхронизации, которые предлагает платформа .NET.</w:t>
      </w:r>
    </w:p>
    <w:p w:rsidR="005C23DB" w:rsidRDefault="005C23DB" w:rsidP="005C23DB">
      <w:r>
        <w:t xml:space="preserve">Для оптимизации выполнения программы центральный процессор иногда применяет перестановку инструкций программы или их кэширование. Чтобы отменить подобную оптимизацию следует разместить в исходном коде </w:t>
      </w:r>
      <w:r w:rsidRPr="00C82109">
        <w:rPr>
          <w:rStyle w:val="a8"/>
        </w:rPr>
        <w:t>барьеры памяти</w:t>
      </w:r>
      <w:r>
        <w:t xml:space="preserve">. Процессор не способен изменить порядок команд, чтобы инструкции до барьера, выполнялись после инструкций за барьером. Для установки барьера памяти нужно вызвать статический метод </w:t>
      </w:r>
      <w:r w:rsidRPr="00C82109">
        <w:rPr>
          <w:rStyle w:val="af5"/>
        </w:rPr>
        <w:t>Thread</w:t>
      </w:r>
      <w:r w:rsidRPr="00C82109">
        <w:rPr>
          <w:rStyle w:val="a9"/>
        </w:rPr>
        <w:t>.MemoryBarrier()</w:t>
      </w:r>
      <w:r>
        <w:t xml:space="preserve">. Язык C# содержит специальный модификатор </w:t>
      </w:r>
      <w:r w:rsidRPr="00C82109">
        <w:rPr>
          <w:rStyle w:val="af6"/>
        </w:rPr>
        <w:t>volatile</w:t>
      </w:r>
      <w:r>
        <w:t>, применяемый при объявлении поля. Инструкции записи данных в такое не переставляются процессором в целях оптимизации.</w:t>
      </w:r>
    </w:p>
    <w:p w:rsidR="005C23DB" w:rsidRDefault="005C23DB" w:rsidP="005C23DB">
      <w:r>
        <w:t xml:space="preserve">Статический класс </w:t>
      </w:r>
      <w:r w:rsidRPr="00C82109">
        <w:rPr>
          <w:rStyle w:val="a9"/>
        </w:rPr>
        <w:t>System.Threading.</w:t>
      </w:r>
      <w:r w:rsidRPr="00C82109">
        <w:rPr>
          <w:rStyle w:val="af5"/>
        </w:rPr>
        <w:t>Interlocked</w:t>
      </w:r>
      <w:r>
        <w:t xml:space="preserve"> имеет методы для инкремента, декремента и сложения аргументов типа </w:t>
      </w:r>
      <w:r w:rsidRPr="00C82109">
        <w:rPr>
          <w:rStyle w:val="af6"/>
        </w:rPr>
        <w:t>int</w:t>
      </w:r>
      <w:r>
        <w:t xml:space="preserve"> или </w:t>
      </w:r>
      <w:r w:rsidRPr="00C82109">
        <w:rPr>
          <w:rStyle w:val="af6"/>
        </w:rPr>
        <w:t>long</w:t>
      </w:r>
      <w:r>
        <w:t xml:space="preserve">, а также методы </w:t>
      </w:r>
      <w:r>
        <w:lastRenderedPageBreak/>
        <w:t xml:space="preserve">присваивания значений числовым и ссылочным переменным. Каждый метод гарантировано выполняется как </w:t>
      </w:r>
      <w:r w:rsidRPr="00C82109">
        <w:rPr>
          <w:rStyle w:val="a8"/>
        </w:rPr>
        <w:t>атомарная операция</w:t>
      </w:r>
      <w:r>
        <w:t>, без блокировки текущего потока выполнения.</w:t>
      </w:r>
    </w:p>
    <w:p w:rsidR="005C23DB" w:rsidRPr="000170D1" w:rsidRDefault="005C23DB" w:rsidP="0059027C">
      <w:pPr>
        <w:pStyle w:val="a4"/>
      </w:pPr>
      <w:r w:rsidRPr="00C82109">
        <w:rPr>
          <w:rStyle w:val="af6"/>
        </w:rPr>
        <w:t>int</w:t>
      </w:r>
      <w:r w:rsidRPr="000170D1">
        <w:t xml:space="preserve"> x = 10, y = 20;</w:t>
      </w:r>
    </w:p>
    <w:p w:rsidR="005C23DB" w:rsidRPr="000170D1" w:rsidRDefault="005C23DB" w:rsidP="0059027C">
      <w:pPr>
        <w:pStyle w:val="a4"/>
      </w:pPr>
      <w:r w:rsidRPr="00C82109">
        <w:rPr>
          <w:rStyle w:val="af5"/>
        </w:rPr>
        <w:t>Interlocked</w:t>
      </w:r>
      <w:r w:rsidRPr="000170D1">
        <w:t>.Add(</w:t>
      </w:r>
      <w:r w:rsidRPr="00C82109">
        <w:rPr>
          <w:rStyle w:val="af6"/>
        </w:rPr>
        <w:t>ref</w:t>
      </w:r>
      <w:r w:rsidRPr="000170D1">
        <w:t xml:space="preserve"> x, y);                    </w:t>
      </w:r>
      <w:r w:rsidRPr="00232495">
        <w:rPr>
          <w:rStyle w:val="af4"/>
          <w:lang w:val="en-US"/>
        </w:rPr>
        <w:t>// x = x + y</w:t>
      </w:r>
    </w:p>
    <w:p w:rsidR="005C23DB" w:rsidRPr="000170D1" w:rsidRDefault="005C23DB" w:rsidP="0059027C">
      <w:pPr>
        <w:pStyle w:val="a4"/>
      </w:pPr>
      <w:r w:rsidRPr="00C82109">
        <w:rPr>
          <w:rStyle w:val="af5"/>
        </w:rPr>
        <w:t>Interlocked</w:t>
      </w:r>
      <w:r w:rsidRPr="000170D1">
        <w:t>.Increment(</w:t>
      </w:r>
      <w:r w:rsidRPr="00C82109">
        <w:rPr>
          <w:rStyle w:val="af6"/>
        </w:rPr>
        <w:t>ref</w:t>
      </w:r>
      <w:r w:rsidRPr="000170D1">
        <w:t xml:space="preserve"> x);                 </w:t>
      </w:r>
      <w:r w:rsidRPr="00232495">
        <w:rPr>
          <w:rStyle w:val="af4"/>
          <w:lang w:val="en-US"/>
        </w:rPr>
        <w:t>// x++</w:t>
      </w:r>
    </w:p>
    <w:p w:rsidR="005C23DB" w:rsidRPr="000170D1" w:rsidRDefault="005C23DB" w:rsidP="0059027C">
      <w:pPr>
        <w:pStyle w:val="a4"/>
      </w:pPr>
      <w:r w:rsidRPr="00C82109">
        <w:rPr>
          <w:rStyle w:val="af5"/>
        </w:rPr>
        <w:t>Interlocked</w:t>
      </w:r>
      <w:r w:rsidRPr="000170D1">
        <w:t>.Exchange(</w:t>
      </w:r>
      <w:r w:rsidRPr="00C82109">
        <w:rPr>
          <w:rStyle w:val="af6"/>
        </w:rPr>
        <w:t>ref</w:t>
      </w:r>
      <w:r w:rsidRPr="000170D1">
        <w:t xml:space="preserve"> x, y);               </w:t>
      </w:r>
      <w:r w:rsidRPr="00232495">
        <w:rPr>
          <w:rStyle w:val="af4"/>
          <w:lang w:val="en-US"/>
        </w:rPr>
        <w:t>// x = y</w:t>
      </w:r>
    </w:p>
    <w:p w:rsidR="005C23DB" w:rsidRPr="000170D1" w:rsidRDefault="005C23DB" w:rsidP="0059027C">
      <w:pPr>
        <w:pStyle w:val="a4"/>
      </w:pPr>
      <w:r w:rsidRPr="00C82109">
        <w:rPr>
          <w:rStyle w:val="af5"/>
        </w:rPr>
        <w:t>Interlocked</w:t>
      </w:r>
      <w:r w:rsidRPr="000170D1">
        <w:t>.CompareExchange(</w:t>
      </w:r>
      <w:r w:rsidRPr="00C82109">
        <w:rPr>
          <w:rStyle w:val="af6"/>
        </w:rPr>
        <w:t>ref</w:t>
      </w:r>
      <w:r w:rsidRPr="000170D1">
        <w:t xml:space="preserve"> x, 50, y);    </w:t>
      </w:r>
      <w:r w:rsidRPr="00232495">
        <w:rPr>
          <w:rStyle w:val="af4"/>
          <w:lang w:val="en-US"/>
        </w:rPr>
        <w:t>// if (x == y) x = 50</w:t>
      </w:r>
    </w:p>
    <w:p w:rsidR="005C23DB" w:rsidRDefault="00C82109" w:rsidP="00C82109">
      <w:pPr>
        <w:pStyle w:val="2"/>
      </w:pPr>
      <w:r>
        <w:t xml:space="preserve">32.4. </w:t>
      </w:r>
      <w:r w:rsidR="005C23DB">
        <w:t>Разделение данных между потоками</w:t>
      </w:r>
    </w:p>
    <w:p w:rsidR="005C23DB" w:rsidRDefault="005C23DB" w:rsidP="005C23DB">
      <w:r>
        <w:t xml:space="preserve">Если некий метод запускается в нескольких потоках, только локальные переменные метода будут уникальными для потока. Поля объектов по умолчанию разделяются между всеми потоками. В пространстве имён </w:t>
      </w:r>
      <w:r w:rsidRPr="00C82109">
        <w:rPr>
          <w:rStyle w:val="a9"/>
        </w:rPr>
        <w:t>System</w:t>
      </w:r>
      <w:r>
        <w:t xml:space="preserve"> определён атрибут </w:t>
      </w:r>
      <w:r w:rsidRPr="00C82109">
        <w:rPr>
          <w:rStyle w:val="a9"/>
        </w:rPr>
        <w:t>[</w:t>
      </w:r>
      <w:r w:rsidRPr="00C82109">
        <w:rPr>
          <w:rStyle w:val="af5"/>
        </w:rPr>
        <w:t>ThreadStatic</w:t>
      </w:r>
      <w:r w:rsidRPr="00C82109">
        <w:rPr>
          <w:rStyle w:val="a9"/>
        </w:rPr>
        <w:t>]</w:t>
      </w:r>
      <w:r>
        <w:t xml:space="preserve">, применяемый к статическим полям. Если поле помечено таким атрибутом, то каждый поток будет содержать свой экземпляр поля. Для </w:t>
      </w:r>
      <w:r w:rsidRPr="00C82109">
        <w:rPr>
          <w:rStyle w:val="a9"/>
        </w:rPr>
        <w:t>[</w:t>
      </w:r>
      <w:r w:rsidRPr="00C82109">
        <w:rPr>
          <w:rStyle w:val="af5"/>
        </w:rPr>
        <w:t>ThreadStatic</w:t>
      </w:r>
      <w:r w:rsidRPr="00C82109">
        <w:rPr>
          <w:rStyle w:val="a9"/>
        </w:rPr>
        <w:t>]</w:t>
      </w:r>
      <w:r>
        <w:t>-полей не рекомендуется делать инициализацию при объявлении, так как код инициализации выполнится только в одном потоке.</w:t>
      </w:r>
    </w:p>
    <w:p w:rsidR="005C23DB" w:rsidRPr="000170D1" w:rsidRDefault="005C23DB" w:rsidP="0059027C">
      <w:pPr>
        <w:pStyle w:val="a4"/>
      </w:pPr>
      <w:r w:rsidRPr="00C82109">
        <w:rPr>
          <w:rStyle w:val="af6"/>
        </w:rPr>
        <w:t>public class</w:t>
      </w:r>
      <w:r w:rsidRPr="000170D1">
        <w:t xml:space="preserve"> </w:t>
      </w:r>
      <w:r w:rsidRPr="00C82109">
        <w:rPr>
          <w:rStyle w:val="af5"/>
        </w:rPr>
        <w:t>SomeClass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82109">
        <w:rPr>
          <w:rStyle w:val="af6"/>
        </w:rPr>
        <w:t>public static int</w:t>
      </w:r>
      <w:r w:rsidRPr="000170D1">
        <w:t xml:space="preserve"> SharedField = 25;</w:t>
      </w:r>
    </w:p>
    <w:p w:rsidR="005C23DB" w:rsidRPr="000170D1" w:rsidRDefault="005C23DB" w:rsidP="0059027C">
      <w:pPr>
        <w:pStyle w:val="a4"/>
      </w:pPr>
    </w:p>
    <w:p w:rsidR="005C23DB" w:rsidRPr="000170D1" w:rsidRDefault="005C23DB" w:rsidP="0059027C">
      <w:pPr>
        <w:pStyle w:val="a4"/>
      </w:pPr>
      <w:r w:rsidRPr="000170D1">
        <w:t xml:space="preserve">        [</w:t>
      </w:r>
      <w:r w:rsidRPr="00C82109">
        <w:rPr>
          <w:rStyle w:val="af5"/>
        </w:rPr>
        <w:t>ThreadStatic</w:t>
      </w:r>
      <w:r w:rsidRPr="000170D1">
        <w:t>]</w:t>
      </w:r>
    </w:p>
    <w:p w:rsidR="005C23DB" w:rsidRPr="000170D1" w:rsidRDefault="005C23DB" w:rsidP="0059027C">
      <w:pPr>
        <w:pStyle w:val="a4"/>
      </w:pPr>
      <w:r w:rsidRPr="000170D1">
        <w:t xml:space="preserve">        </w:t>
      </w:r>
      <w:r w:rsidRPr="00C82109">
        <w:rPr>
          <w:rStyle w:val="af6"/>
        </w:rPr>
        <w:t>public static int</w:t>
      </w:r>
      <w:r w:rsidRPr="000170D1">
        <w:t xml:space="preserve"> NonSharedField;</w:t>
      </w:r>
    </w:p>
    <w:p w:rsidR="005C23DB" w:rsidRPr="005C6AE4" w:rsidRDefault="005C23DB" w:rsidP="0059027C">
      <w:pPr>
        <w:pStyle w:val="a4"/>
        <w:rPr>
          <w:lang w:val="ru-RU"/>
        </w:rPr>
      </w:pPr>
      <w:r w:rsidRPr="005C6AE4">
        <w:rPr>
          <w:lang w:val="ru-RU"/>
        </w:rPr>
        <w:t>}</w:t>
      </w:r>
    </w:p>
    <w:p w:rsidR="005C23DB" w:rsidRPr="00A74DB7" w:rsidRDefault="005C23DB" w:rsidP="005C23DB">
      <w:r>
        <w:t xml:space="preserve">Для создания неразделяемых статических полей можно использовать тип </w:t>
      </w:r>
      <w:r w:rsidRPr="00C82109">
        <w:rPr>
          <w:rStyle w:val="af5"/>
        </w:rPr>
        <w:t>ThreadLocal</w:t>
      </w:r>
      <w:r w:rsidRPr="00C82109">
        <w:rPr>
          <w:rStyle w:val="a9"/>
        </w:rPr>
        <w:t>&lt;T&gt;</w:t>
      </w:r>
      <w:r>
        <w:t xml:space="preserve">. Перегруженный конструктор </w:t>
      </w:r>
      <w:r w:rsidRPr="00C82109">
        <w:rPr>
          <w:rStyle w:val="af5"/>
        </w:rPr>
        <w:t>ThreadLocal</w:t>
      </w:r>
      <w:r w:rsidRPr="00C82109">
        <w:rPr>
          <w:rStyle w:val="a9"/>
        </w:rPr>
        <w:t>&lt;T&gt;</w:t>
      </w:r>
      <w:r>
        <w:t xml:space="preserve"> принимает функцию инициализации поля. Значение</w:t>
      </w:r>
      <w:r w:rsidRPr="00A74DB7">
        <w:t xml:space="preserve"> </w:t>
      </w:r>
      <w:r>
        <w:t>поля</w:t>
      </w:r>
      <w:r w:rsidRPr="00A74DB7">
        <w:t xml:space="preserve"> </w:t>
      </w:r>
      <w:r>
        <w:t>хранится</w:t>
      </w:r>
      <w:r w:rsidRPr="00A74DB7">
        <w:t xml:space="preserve"> </w:t>
      </w:r>
      <w:r>
        <w:t>в</w:t>
      </w:r>
      <w:r w:rsidRPr="00A74DB7">
        <w:t xml:space="preserve"> </w:t>
      </w:r>
      <w:r>
        <w:t>свойстве</w:t>
      </w:r>
      <w:r w:rsidRPr="00A74DB7">
        <w:t xml:space="preserve"> </w:t>
      </w:r>
      <w:r w:rsidRPr="001A3A22">
        <w:rPr>
          <w:rStyle w:val="a9"/>
          <w:lang w:val="en-US"/>
        </w:rPr>
        <w:t>Value</w:t>
      </w:r>
      <w:r w:rsidRPr="00A74DB7">
        <w:t>.</w:t>
      </w:r>
    </w:p>
    <w:p w:rsidR="005C23DB" w:rsidRPr="000170D1" w:rsidRDefault="005C23DB" w:rsidP="0059027C">
      <w:pPr>
        <w:pStyle w:val="a4"/>
      </w:pPr>
      <w:r w:rsidRPr="00C82109">
        <w:rPr>
          <w:rStyle w:val="af6"/>
        </w:rPr>
        <w:t>public class</w:t>
      </w:r>
      <w:r w:rsidRPr="000170D1">
        <w:t xml:space="preserve"> </w:t>
      </w:r>
      <w:r w:rsidRPr="00C82109">
        <w:rPr>
          <w:rStyle w:val="af5"/>
        </w:rPr>
        <w:t>Slot</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82109">
        <w:rPr>
          <w:rStyle w:val="af6"/>
        </w:rPr>
        <w:t>private static readonly</w:t>
      </w:r>
      <w:r w:rsidRPr="000170D1">
        <w:t xml:space="preserve"> </w:t>
      </w:r>
      <w:r w:rsidRPr="00C82109">
        <w:rPr>
          <w:rStyle w:val="af5"/>
        </w:rPr>
        <w:t>Random</w:t>
      </w:r>
      <w:r w:rsidRPr="000170D1">
        <w:t xml:space="preserve"> rnd = </w:t>
      </w:r>
      <w:r w:rsidRPr="00C82109">
        <w:rPr>
          <w:rStyle w:val="af6"/>
        </w:rPr>
        <w:t>new</w:t>
      </w:r>
      <w:r w:rsidRPr="000170D1">
        <w:t xml:space="preserve"> </w:t>
      </w:r>
      <w:r w:rsidRPr="00C82109">
        <w:rPr>
          <w:rStyle w:val="af5"/>
        </w:rPr>
        <w:t>Random</w:t>
      </w:r>
      <w:r w:rsidRPr="000170D1">
        <w:t>();</w:t>
      </w:r>
    </w:p>
    <w:p w:rsidR="005C23DB" w:rsidRPr="000170D1" w:rsidRDefault="005C23DB" w:rsidP="0059027C">
      <w:pPr>
        <w:pStyle w:val="a4"/>
      </w:pPr>
    </w:p>
    <w:p w:rsidR="005C23DB" w:rsidRPr="000170D1" w:rsidRDefault="005C23DB" w:rsidP="0059027C">
      <w:pPr>
        <w:pStyle w:val="a4"/>
      </w:pPr>
      <w:r w:rsidRPr="000170D1">
        <w:t xml:space="preserve">    </w:t>
      </w:r>
      <w:r w:rsidRPr="00BE355D">
        <w:rPr>
          <w:rStyle w:val="af6"/>
        </w:rPr>
        <w:t>private static int</w:t>
      </w:r>
      <w:r w:rsidRPr="000170D1">
        <w:t xml:space="preserve"> Shared = 25;</w:t>
      </w:r>
    </w:p>
    <w:p w:rsidR="005C23DB" w:rsidRPr="000170D1" w:rsidRDefault="005C23DB" w:rsidP="0059027C">
      <w:pPr>
        <w:pStyle w:val="a4"/>
      </w:pPr>
      <w:r w:rsidRPr="000170D1">
        <w:t xml:space="preserve">    </w:t>
      </w:r>
      <w:r w:rsidRPr="00BE355D">
        <w:rPr>
          <w:rStyle w:val="af6"/>
        </w:rPr>
        <w:t>private static</w:t>
      </w:r>
      <w:r w:rsidRPr="000170D1">
        <w:t xml:space="preserve"> </w:t>
      </w:r>
      <w:r w:rsidRPr="00BE355D">
        <w:rPr>
          <w:rStyle w:val="af5"/>
        </w:rPr>
        <w:t>ThreadLocal</w:t>
      </w:r>
      <w:r w:rsidRPr="000170D1">
        <w:t>&lt;</w:t>
      </w:r>
      <w:r w:rsidRPr="00BE355D">
        <w:rPr>
          <w:rStyle w:val="af6"/>
        </w:rPr>
        <w:t>int</w:t>
      </w:r>
      <w:r w:rsidRPr="000170D1">
        <w:t>&gt; NonShared =</w:t>
      </w:r>
    </w:p>
    <w:p w:rsidR="005C23DB" w:rsidRPr="000170D1" w:rsidRDefault="005C23DB" w:rsidP="0059027C">
      <w:pPr>
        <w:pStyle w:val="a4"/>
      </w:pPr>
      <w:r w:rsidRPr="000170D1">
        <w:t xml:space="preserve">                   </w:t>
      </w:r>
      <w:r w:rsidRPr="00BE355D">
        <w:rPr>
          <w:rStyle w:val="af6"/>
        </w:rPr>
        <w:t>new</w:t>
      </w:r>
      <w:r w:rsidRPr="000170D1">
        <w:t xml:space="preserve"> </w:t>
      </w:r>
      <w:r w:rsidRPr="00BE355D">
        <w:rPr>
          <w:rStyle w:val="af5"/>
        </w:rPr>
        <w:t>ThreadLocal</w:t>
      </w:r>
      <w:r w:rsidRPr="000170D1">
        <w:t>&lt;</w:t>
      </w:r>
      <w:r w:rsidRPr="00BE355D">
        <w:rPr>
          <w:rStyle w:val="af6"/>
        </w:rPr>
        <w:t>int</w:t>
      </w:r>
      <w:r w:rsidRPr="000170D1">
        <w:t>&gt;(() =&gt; rnd.Next(1, 20));</w:t>
      </w:r>
    </w:p>
    <w:p w:rsidR="005C23DB" w:rsidRPr="000170D1" w:rsidRDefault="005C23DB" w:rsidP="0059027C">
      <w:pPr>
        <w:pStyle w:val="a4"/>
      </w:pPr>
    </w:p>
    <w:p w:rsidR="005C23DB" w:rsidRPr="000170D1" w:rsidRDefault="005C23DB" w:rsidP="0059027C">
      <w:pPr>
        <w:pStyle w:val="a4"/>
      </w:pPr>
      <w:r w:rsidRPr="000170D1">
        <w:t xml:space="preserve">    </w:t>
      </w:r>
      <w:r w:rsidRPr="00BE355D">
        <w:rPr>
          <w:rStyle w:val="af6"/>
        </w:rPr>
        <w:t>public static void</w:t>
      </w:r>
      <w:r w:rsidRPr="000170D1">
        <w:t xml:space="preserve"> PrintData()</w:t>
      </w:r>
    </w:p>
    <w:p w:rsidR="005C23DB" w:rsidRPr="000170D1" w:rsidRDefault="005C23DB" w:rsidP="0059027C">
      <w:pPr>
        <w:pStyle w:val="a4"/>
      </w:pPr>
      <w:r w:rsidRPr="000170D1">
        <w:t xml:space="preserve">    {</w:t>
      </w:r>
    </w:p>
    <w:p w:rsidR="005C23DB" w:rsidRPr="000170D1" w:rsidRDefault="005C23DB" w:rsidP="0059027C">
      <w:pPr>
        <w:pStyle w:val="a4"/>
      </w:pPr>
      <w:r w:rsidRPr="000170D1">
        <w:t xml:space="preserve">        </w:t>
      </w:r>
      <w:r w:rsidRPr="00BE355D">
        <w:rPr>
          <w:rStyle w:val="af5"/>
        </w:rPr>
        <w:t>Console</w:t>
      </w:r>
      <w:r w:rsidRPr="000170D1">
        <w:t>.WriteLine(</w:t>
      </w:r>
      <w:r w:rsidRPr="00BE355D">
        <w:rPr>
          <w:rStyle w:val="af7"/>
        </w:rPr>
        <w:t>"Thread: {0} Shared: {1} NonShared: {2}"</w:t>
      </w:r>
      <w:r w:rsidRPr="000170D1">
        <w:t>,</w:t>
      </w:r>
    </w:p>
    <w:p w:rsidR="005C23DB" w:rsidRPr="000170D1" w:rsidRDefault="005C23DB" w:rsidP="0059027C">
      <w:pPr>
        <w:pStyle w:val="a4"/>
      </w:pPr>
      <w:r w:rsidRPr="000170D1">
        <w:t xml:space="preserve">                          </w:t>
      </w:r>
      <w:r w:rsidRPr="00BE355D">
        <w:rPr>
          <w:rStyle w:val="af5"/>
        </w:rPr>
        <w:t>Thread</w:t>
      </w:r>
      <w:r w:rsidRPr="000170D1">
        <w:t>.CurrentThread.Name,</w:t>
      </w:r>
    </w:p>
    <w:p w:rsidR="005C23DB" w:rsidRPr="000170D1" w:rsidRDefault="005C23DB" w:rsidP="0059027C">
      <w:pPr>
        <w:pStyle w:val="a4"/>
      </w:pPr>
      <w:r w:rsidRPr="000170D1">
        <w:t xml:space="preserve">                          Shared, NonShared.Value);</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Default="005C23DB" w:rsidP="0059027C">
      <w:pPr>
        <w:pStyle w:val="a4"/>
      </w:pPr>
    </w:p>
    <w:p w:rsidR="00DF33DB" w:rsidRPr="000170D1" w:rsidRDefault="00DF33DB" w:rsidP="0059027C">
      <w:pPr>
        <w:pStyle w:val="a4"/>
      </w:pPr>
    </w:p>
    <w:p w:rsidR="005C23DB" w:rsidRPr="000170D1" w:rsidRDefault="005C23DB" w:rsidP="0059027C">
      <w:pPr>
        <w:pStyle w:val="a4"/>
      </w:pPr>
      <w:r w:rsidRPr="00C82109">
        <w:rPr>
          <w:rStyle w:val="af6"/>
        </w:rPr>
        <w:lastRenderedPageBreak/>
        <w:t>public class</w:t>
      </w:r>
      <w:r w:rsidRPr="000170D1">
        <w:t xml:space="preserve"> </w:t>
      </w:r>
      <w:r w:rsidRPr="00C82109">
        <w:rPr>
          <w:rStyle w:val="af5"/>
        </w:rPr>
        <w:t>MainClass</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C82109">
        <w:rPr>
          <w:rStyle w:val="af6"/>
        </w:rPr>
        <w:t>public static void</w:t>
      </w:r>
      <w:r w:rsidRPr="000170D1">
        <w:t xml:space="preserve"> Main()</w:t>
      </w:r>
    </w:p>
    <w:p w:rsidR="005C23DB" w:rsidRPr="000170D1" w:rsidRDefault="005C23DB" w:rsidP="0059027C">
      <w:pPr>
        <w:pStyle w:val="a4"/>
      </w:pPr>
      <w:r w:rsidRPr="000170D1">
        <w:t xml:space="preserve">    {</w:t>
      </w:r>
    </w:p>
    <w:p w:rsidR="005C23DB" w:rsidRPr="00232495" w:rsidRDefault="005C23DB" w:rsidP="0059027C">
      <w:pPr>
        <w:pStyle w:val="a4"/>
        <w:rPr>
          <w:rStyle w:val="af4"/>
          <w:lang w:val="en-US"/>
        </w:rPr>
      </w:pPr>
      <w:r w:rsidRPr="000170D1">
        <w:t xml:space="preserve">        </w:t>
      </w:r>
      <w:r w:rsidRPr="00232495">
        <w:rPr>
          <w:rStyle w:val="af4"/>
          <w:lang w:val="en-US"/>
        </w:rPr>
        <w:t xml:space="preserve">// </w:t>
      </w:r>
      <w:r w:rsidRPr="00C82109">
        <w:rPr>
          <w:rStyle w:val="af4"/>
        </w:rPr>
        <w:t>для</w:t>
      </w:r>
      <w:r w:rsidRPr="00232495">
        <w:rPr>
          <w:rStyle w:val="af4"/>
          <w:lang w:val="en-US"/>
        </w:rPr>
        <w:t xml:space="preserve"> </w:t>
      </w:r>
      <w:r w:rsidRPr="00C82109">
        <w:rPr>
          <w:rStyle w:val="af4"/>
        </w:rPr>
        <w:t>тестирования</w:t>
      </w:r>
      <w:r w:rsidR="00C82109" w:rsidRPr="00232495">
        <w:rPr>
          <w:rStyle w:val="af4"/>
          <w:lang w:val="en-US"/>
        </w:rPr>
        <w:t xml:space="preserve"> </w:t>
      </w:r>
      <w:r w:rsidRPr="00C82109">
        <w:rPr>
          <w:rStyle w:val="af4"/>
        </w:rPr>
        <w:t>запускаем</w:t>
      </w:r>
      <w:r w:rsidRPr="00232495">
        <w:rPr>
          <w:rStyle w:val="af4"/>
          <w:lang w:val="en-US"/>
        </w:rPr>
        <w:t xml:space="preserve"> </w:t>
      </w:r>
      <w:r w:rsidRPr="00C82109">
        <w:rPr>
          <w:rStyle w:val="af4"/>
        </w:rPr>
        <w:t>три</w:t>
      </w:r>
      <w:r w:rsidRPr="00232495">
        <w:rPr>
          <w:rStyle w:val="af4"/>
          <w:lang w:val="en-US"/>
        </w:rPr>
        <w:t xml:space="preserve"> </w:t>
      </w:r>
      <w:r w:rsidRPr="00C82109">
        <w:rPr>
          <w:rStyle w:val="af4"/>
        </w:rPr>
        <w:t>потока</w:t>
      </w:r>
    </w:p>
    <w:p w:rsidR="005C23DB" w:rsidRPr="000170D1" w:rsidRDefault="005C23DB" w:rsidP="0059027C">
      <w:pPr>
        <w:pStyle w:val="a4"/>
      </w:pPr>
      <w:r w:rsidRPr="000170D1">
        <w:t xml:space="preserve">        </w:t>
      </w:r>
      <w:r w:rsidRPr="00C82109">
        <w:rPr>
          <w:rStyle w:val="af6"/>
        </w:rPr>
        <w:t>new</w:t>
      </w:r>
      <w:r w:rsidRPr="000170D1">
        <w:t xml:space="preserve"> </w:t>
      </w:r>
      <w:r w:rsidRPr="00C82109">
        <w:rPr>
          <w:rStyle w:val="af5"/>
        </w:rPr>
        <w:t>Thread</w:t>
      </w:r>
      <w:r w:rsidRPr="000170D1">
        <w:t>(</w:t>
      </w:r>
      <w:r w:rsidRPr="00625D0E">
        <w:rPr>
          <w:rStyle w:val="af5"/>
        </w:rPr>
        <w:t>Slot</w:t>
      </w:r>
      <w:r w:rsidRPr="000170D1">
        <w:t xml:space="preserve">.PrintData) {Name = </w:t>
      </w:r>
      <w:r w:rsidRPr="00C82109">
        <w:rPr>
          <w:rStyle w:val="af7"/>
        </w:rPr>
        <w:t>"First"</w:t>
      </w:r>
      <w:r w:rsidRPr="000170D1">
        <w:t>}.Start();</w:t>
      </w:r>
    </w:p>
    <w:p w:rsidR="005C23DB" w:rsidRPr="000170D1" w:rsidRDefault="005C23DB" w:rsidP="0059027C">
      <w:pPr>
        <w:pStyle w:val="a4"/>
      </w:pPr>
      <w:r w:rsidRPr="000170D1">
        <w:t xml:space="preserve">        </w:t>
      </w:r>
      <w:r w:rsidRPr="00C82109">
        <w:rPr>
          <w:rStyle w:val="af6"/>
        </w:rPr>
        <w:t>new</w:t>
      </w:r>
      <w:r w:rsidRPr="000170D1">
        <w:t xml:space="preserve"> </w:t>
      </w:r>
      <w:r w:rsidRPr="00C82109">
        <w:rPr>
          <w:rStyle w:val="af5"/>
        </w:rPr>
        <w:t>Thread</w:t>
      </w:r>
      <w:r w:rsidRPr="000170D1">
        <w:t>(</w:t>
      </w:r>
      <w:r w:rsidRPr="00625D0E">
        <w:rPr>
          <w:rStyle w:val="af5"/>
        </w:rPr>
        <w:t>Slot</w:t>
      </w:r>
      <w:r w:rsidRPr="000170D1">
        <w:t xml:space="preserve">.PrintData) {Name = </w:t>
      </w:r>
      <w:r w:rsidRPr="00C82109">
        <w:rPr>
          <w:rStyle w:val="af7"/>
        </w:rPr>
        <w:t>"Second"</w:t>
      </w:r>
      <w:r w:rsidRPr="000170D1">
        <w:t>}.Start();</w:t>
      </w:r>
    </w:p>
    <w:p w:rsidR="005C23DB" w:rsidRDefault="005C23DB" w:rsidP="0059027C">
      <w:pPr>
        <w:pStyle w:val="a4"/>
      </w:pPr>
      <w:r w:rsidRPr="000170D1">
        <w:t xml:space="preserve">        </w:t>
      </w:r>
      <w:r w:rsidRPr="00C82109">
        <w:rPr>
          <w:rStyle w:val="af6"/>
        </w:rPr>
        <w:t>new</w:t>
      </w:r>
      <w:r w:rsidRPr="000170D1">
        <w:t xml:space="preserve"> </w:t>
      </w:r>
      <w:r w:rsidRPr="00C82109">
        <w:rPr>
          <w:rStyle w:val="af5"/>
        </w:rPr>
        <w:t>Thread</w:t>
      </w:r>
      <w:r w:rsidRPr="000170D1">
        <w:t>(</w:t>
      </w:r>
      <w:r w:rsidRPr="00625D0E">
        <w:rPr>
          <w:rStyle w:val="af5"/>
        </w:rPr>
        <w:t>Slot</w:t>
      </w:r>
      <w:r w:rsidRPr="000170D1">
        <w:t xml:space="preserve">.PrintData) {Name = </w:t>
      </w:r>
      <w:r w:rsidRPr="00C82109">
        <w:rPr>
          <w:rStyle w:val="af7"/>
        </w:rPr>
        <w:t>"Third"</w:t>
      </w:r>
      <w:r w:rsidRPr="000170D1">
        <w:t>}.Start();</w:t>
      </w:r>
    </w:p>
    <w:p w:rsidR="0080308C" w:rsidRPr="000170D1" w:rsidRDefault="0080308C" w:rsidP="0059027C">
      <w:pPr>
        <w:pStyle w:val="a4"/>
      </w:pPr>
    </w:p>
    <w:p w:rsidR="005C23DB" w:rsidRPr="000170D1" w:rsidRDefault="005C23DB" w:rsidP="0059027C">
      <w:pPr>
        <w:pStyle w:val="a4"/>
      </w:pPr>
      <w:r w:rsidRPr="000170D1">
        <w:t xml:space="preserve">        </w:t>
      </w:r>
      <w:r w:rsidRPr="00C82109">
        <w:rPr>
          <w:rStyle w:val="af5"/>
        </w:rPr>
        <w:t>Console</w:t>
      </w:r>
      <w:r w:rsidRPr="000170D1">
        <w:t>.ReadLine();</w:t>
      </w:r>
    </w:p>
    <w:p w:rsidR="005C23DB" w:rsidRPr="000170D1" w:rsidRDefault="005C23DB" w:rsidP="0059027C">
      <w:pPr>
        <w:pStyle w:val="a4"/>
      </w:pPr>
      <w:r w:rsidRPr="000170D1">
        <w:t xml:space="preserve">    }</w:t>
      </w:r>
    </w:p>
    <w:p w:rsidR="005C23DB" w:rsidRPr="000170D1" w:rsidRDefault="005C23DB" w:rsidP="0059027C">
      <w:pPr>
        <w:pStyle w:val="a4"/>
      </w:pPr>
      <w:r w:rsidRPr="000170D1">
        <w:t>}</w:t>
      </w:r>
    </w:p>
    <w:p w:rsidR="005C23DB" w:rsidRDefault="005C23DB" w:rsidP="005C23DB">
      <w:r>
        <w:t>Отметим</w:t>
      </w:r>
      <w:r w:rsidRPr="000170D1">
        <w:rPr>
          <w:lang w:val="en-US"/>
        </w:rPr>
        <w:t xml:space="preserve">, </w:t>
      </w:r>
      <w:r>
        <w:t>что</w:t>
      </w:r>
      <w:r w:rsidRPr="000170D1">
        <w:rPr>
          <w:lang w:val="en-US"/>
        </w:rPr>
        <w:t xml:space="preserve"> </w:t>
      </w:r>
      <w:r>
        <w:t>класс</w:t>
      </w:r>
      <w:r w:rsidRPr="000170D1">
        <w:rPr>
          <w:lang w:val="en-US"/>
        </w:rPr>
        <w:t xml:space="preserve"> </w:t>
      </w:r>
      <w:r w:rsidRPr="00BE355D">
        <w:rPr>
          <w:rStyle w:val="af5"/>
        </w:rPr>
        <w:t>Thread</w:t>
      </w:r>
      <w:r w:rsidRPr="000170D1">
        <w:rPr>
          <w:lang w:val="en-US"/>
        </w:rPr>
        <w:t xml:space="preserve"> </w:t>
      </w:r>
      <w:r>
        <w:t>имеет</w:t>
      </w:r>
      <w:r w:rsidRPr="000170D1">
        <w:rPr>
          <w:lang w:val="en-US"/>
        </w:rPr>
        <w:t xml:space="preserve"> </w:t>
      </w:r>
      <w:r>
        <w:t>статические</w:t>
      </w:r>
      <w:r w:rsidRPr="000170D1">
        <w:rPr>
          <w:lang w:val="en-US"/>
        </w:rPr>
        <w:t xml:space="preserve"> </w:t>
      </w:r>
      <w:r>
        <w:t>методы</w:t>
      </w:r>
      <w:r w:rsidRPr="000170D1">
        <w:rPr>
          <w:lang w:val="en-US"/>
        </w:rPr>
        <w:t xml:space="preserve"> </w:t>
      </w:r>
      <w:r w:rsidRPr="00232495">
        <w:rPr>
          <w:rStyle w:val="a9"/>
          <w:lang w:val="en-US"/>
        </w:rPr>
        <w:t>AllocateDataSlot()</w:t>
      </w:r>
      <w:r w:rsidRPr="000170D1">
        <w:rPr>
          <w:lang w:val="en-US"/>
        </w:rPr>
        <w:t xml:space="preserve">, </w:t>
      </w:r>
      <w:r w:rsidRPr="00232495">
        <w:rPr>
          <w:rStyle w:val="a9"/>
          <w:lang w:val="en-US"/>
        </w:rPr>
        <w:t>AllocateNamedDataSlot()</w:t>
      </w:r>
      <w:r w:rsidRPr="000170D1">
        <w:rPr>
          <w:lang w:val="en-US"/>
        </w:rPr>
        <w:t xml:space="preserve">, </w:t>
      </w:r>
      <w:r w:rsidRPr="00232495">
        <w:rPr>
          <w:rStyle w:val="a9"/>
          <w:lang w:val="en-US"/>
        </w:rPr>
        <w:t>GetNamedDataSlot()</w:t>
      </w:r>
      <w:r w:rsidRPr="000170D1">
        <w:rPr>
          <w:lang w:val="en-US"/>
        </w:rPr>
        <w:t xml:space="preserve">, </w:t>
      </w:r>
      <w:r w:rsidRPr="00232495">
        <w:rPr>
          <w:rStyle w:val="a9"/>
          <w:lang w:val="en-US"/>
        </w:rPr>
        <w:t>FreeNamedDataSlot()</w:t>
      </w:r>
      <w:r w:rsidRPr="000170D1">
        <w:rPr>
          <w:lang w:val="en-US"/>
        </w:rPr>
        <w:t xml:space="preserve">, </w:t>
      </w:r>
      <w:r w:rsidRPr="00232495">
        <w:rPr>
          <w:rStyle w:val="a9"/>
          <w:lang w:val="en-US"/>
        </w:rPr>
        <w:t>GetData()</w:t>
      </w:r>
      <w:r w:rsidRPr="000170D1">
        <w:rPr>
          <w:lang w:val="en-US"/>
        </w:rPr>
        <w:t xml:space="preserve">, </w:t>
      </w:r>
      <w:r w:rsidRPr="00232495">
        <w:rPr>
          <w:rStyle w:val="a9"/>
          <w:lang w:val="en-US"/>
        </w:rPr>
        <w:t>SetData()</w:t>
      </w:r>
      <w:r w:rsidRPr="000170D1">
        <w:rPr>
          <w:lang w:val="en-US"/>
        </w:rPr>
        <w:t xml:space="preserve">, </w:t>
      </w:r>
      <w:r>
        <w:t>которые</w:t>
      </w:r>
      <w:r w:rsidRPr="000170D1">
        <w:rPr>
          <w:lang w:val="en-US"/>
        </w:rPr>
        <w:t xml:space="preserve"> </w:t>
      </w:r>
      <w:r>
        <w:t>предназначены</w:t>
      </w:r>
      <w:r w:rsidRPr="000170D1">
        <w:rPr>
          <w:lang w:val="en-US"/>
        </w:rPr>
        <w:t xml:space="preserve"> </w:t>
      </w:r>
      <w:r>
        <w:t>для</w:t>
      </w:r>
      <w:r w:rsidRPr="000170D1">
        <w:rPr>
          <w:lang w:val="en-US"/>
        </w:rPr>
        <w:t xml:space="preserve"> </w:t>
      </w:r>
      <w:r>
        <w:t>работы</w:t>
      </w:r>
      <w:r w:rsidRPr="000170D1">
        <w:rPr>
          <w:lang w:val="en-US"/>
        </w:rPr>
        <w:t xml:space="preserve"> </w:t>
      </w:r>
      <w:r>
        <w:t>с</w:t>
      </w:r>
      <w:r w:rsidRPr="000170D1">
        <w:rPr>
          <w:lang w:val="en-US"/>
        </w:rPr>
        <w:t xml:space="preserve"> </w:t>
      </w:r>
      <w:r w:rsidRPr="00BE355D">
        <w:rPr>
          <w:rStyle w:val="a8"/>
        </w:rPr>
        <w:t>локальными</w:t>
      </w:r>
      <w:r w:rsidRPr="00232495">
        <w:rPr>
          <w:rStyle w:val="a8"/>
          <w:lang w:val="en-US"/>
        </w:rPr>
        <w:t xml:space="preserve"> </w:t>
      </w:r>
      <w:r w:rsidRPr="00BE355D">
        <w:rPr>
          <w:rStyle w:val="a8"/>
        </w:rPr>
        <w:t>хранилищами</w:t>
      </w:r>
      <w:r w:rsidRPr="00232495">
        <w:rPr>
          <w:rStyle w:val="a8"/>
          <w:lang w:val="en-US"/>
        </w:rPr>
        <w:t xml:space="preserve"> </w:t>
      </w:r>
      <w:r w:rsidRPr="00BE355D">
        <w:rPr>
          <w:rStyle w:val="a8"/>
        </w:rPr>
        <w:t>данных</w:t>
      </w:r>
      <w:r w:rsidRPr="000170D1">
        <w:rPr>
          <w:lang w:val="en-US"/>
        </w:rPr>
        <w:t xml:space="preserve"> </w:t>
      </w:r>
      <w:r>
        <w:t>потока</w:t>
      </w:r>
      <w:r w:rsidRPr="000170D1">
        <w:rPr>
          <w:lang w:val="en-US"/>
        </w:rPr>
        <w:t xml:space="preserve">. </w:t>
      </w:r>
      <w:r>
        <w:t>Эти локальные хранилища могут рассматриваться как альтернатива неразделяемым статическим полям.</w:t>
      </w:r>
    </w:p>
    <w:p w:rsidR="005C23DB" w:rsidRDefault="005C23DB" w:rsidP="005C23DB">
      <w:r>
        <w:t xml:space="preserve">Распространённый шаблон при разработке многопоточных приложений – </w:t>
      </w:r>
      <w:r w:rsidRPr="00BE355D">
        <w:rPr>
          <w:rStyle w:val="a8"/>
        </w:rPr>
        <w:t>неизменяемый объект</w:t>
      </w:r>
      <w:r>
        <w:t xml:space="preserve"> (</w:t>
      </w:r>
      <w:r w:rsidRPr="00DF33DB">
        <w:rPr>
          <w:lang w:val="en-US"/>
        </w:rPr>
        <w:t>immutable</w:t>
      </w:r>
      <w:r w:rsidRPr="008802DC">
        <w:t xml:space="preserve"> </w:t>
      </w:r>
      <w:r w:rsidRPr="00DF33DB">
        <w:rPr>
          <w:lang w:val="en-US"/>
        </w:rPr>
        <w:t>object</w:t>
      </w:r>
      <w:r>
        <w:t>). После создания такой объект допускает только чтение своих полей, но не запись. Приведём пример класса, объекты которого являются неизменяемыми:</w:t>
      </w:r>
    </w:p>
    <w:p w:rsidR="005C23DB" w:rsidRPr="001A3A22" w:rsidRDefault="005C23DB" w:rsidP="0059027C">
      <w:pPr>
        <w:pStyle w:val="a4"/>
        <w:rPr>
          <w:lang w:val="ru-RU"/>
        </w:rPr>
      </w:pPr>
      <w:r w:rsidRPr="00BE355D">
        <w:rPr>
          <w:rStyle w:val="af6"/>
        </w:rPr>
        <w:t>public</w:t>
      </w:r>
      <w:r w:rsidRPr="001A3A22">
        <w:rPr>
          <w:rStyle w:val="af6"/>
          <w:lang w:val="ru-RU"/>
        </w:rPr>
        <w:t xml:space="preserve"> </w:t>
      </w:r>
      <w:r w:rsidRPr="00BE355D">
        <w:rPr>
          <w:rStyle w:val="af6"/>
        </w:rPr>
        <w:t>class</w:t>
      </w:r>
      <w:r w:rsidRPr="001A3A22">
        <w:rPr>
          <w:lang w:val="ru-RU"/>
        </w:rPr>
        <w:t xml:space="preserve"> </w:t>
      </w:r>
      <w:r w:rsidRPr="00BE355D">
        <w:rPr>
          <w:rStyle w:val="af5"/>
        </w:rPr>
        <w:t>ProgressStatus</w:t>
      </w:r>
    </w:p>
    <w:p w:rsidR="005C23DB" w:rsidRPr="001A3A22" w:rsidRDefault="005C23DB" w:rsidP="0059027C">
      <w:pPr>
        <w:pStyle w:val="a4"/>
        <w:rPr>
          <w:lang w:val="ru-RU"/>
        </w:rPr>
      </w:pPr>
      <w:r w:rsidRPr="001A3A22">
        <w:rPr>
          <w:lang w:val="ru-RU"/>
        </w:rPr>
        <w:t>{</w:t>
      </w:r>
    </w:p>
    <w:p w:rsidR="005C23DB" w:rsidRPr="000170D1" w:rsidRDefault="005C23DB" w:rsidP="0059027C">
      <w:pPr>
        <w:pStyle w:val="a4"/>
      </w:pPr>
      <w:r w:rsidRPr="001A3A22">
        <w:rPr>
          <w:lang w:val="ru-RU"/>
        </w:rPr>
        <w:t xml:space="preserve">    </w:t>
      </w:r>
      <w:r w:rsidRPr="00BE355D">
        <w:rPr>
          <w:rStyle w:val="af6"/>
        </w:rPr>
        <w:t>public readonly</w:t>
      </w:r>
      <w:r w:rsidRPr="000170D1">
        <w:t xml:space="preserve"> </w:t>
      </w:r>
      <w:r w:rsidRPr="00BE355D">
        <w:rPr>
          <w:rStyle w:val="af6"/>
        </w:rPr>
        <w:t>int</w:t>
      </w:r>
      <w:r w:rsidRPr="000170D1">
        <w:t xml:space="preserve"> PercentComplete;</w:t>
      </w:r>
    </w:p>
    <w:p w:rsidR="005C23DB" w:rsidRPr="000170D1" w:rsidRDefault="005C23DB" w:rsidP="0059027C">
      <w:pPr>
        <w:pStyle w:val="a4"/>
      </w:pPr>
      <w:r w:rsidRPr="000170D1">
        <w:t xml:space="preserve">    </w:t>
      </w:r>
      <w:r w:rsidRPr="00BE355D">
        <w:rPr>
          <w:rStyle w:val="af6"/>
        </w:rPr>
        <w:t>public readonly</w:t>
      </w:r>
      <w:r w:rsidRPr="000170D1">
        <w:t xml:space="preserve"> </w:t>
      </w:r>
      <w:r w:rsidRPr="00BE355D">
        <w:rPr>
          <w:rStyle w:val="af6"/>
        </w:rPr>
        <w:t>string</w:t>
      </w:r>
      <w:r w:rsidRPr="000170D1">
        <w:t xml:space="preserve"> StatusMessage;</w:t>
      </w:r>
    </w:p>
    <w:p w:rsidR="005C23DB" w:rsidRPr="000170D1" w:rsidRDefault="005C23DB" w:rsidP="0059027C">
      <w:pPr>
        <w:pStyle w:val="a4"/>
      </w:pPr>
    </w:p>
    <w:p w:rsidR="005C23DB" w:rsidRPr="000170D1" w:rsidRDefault="005C23DB" w:rsidP="0059027C">
      <w:pPr>
        <w:pStyle w:val="a4"/>
      </w:pPr>
      <w:r w:rsidRPr="000170D1">
        <w:t xml:space="preserve">    </w:t>
      </w:r>
      <w:r w:rsidRPr="00BE355D">
        <w:rPr>
          <w:rStyle w:val="af6"/>
        </w:rPr>
        <w:t>public</w:t>
      </w:r>
      <w:r w:rsidRPr="000170D1">
        <w:t xml:space="preserve"> ProgressStatus(</w:t>
      </w:r>
      <w:r w:rsidRPr="00BE355D">
        <w:rPr>
          <w:rStyle w:val="af6"/>
        </w:rPr>
        <w:t>int</w:t>
      </w:r>
      <w:r w:rsidRPr="000170D1">
        <w:t xml:space="preserve"> percentComplete, </w:t>
      </w:r>
      <w:r w:rsidRPr="00BE355D">
        <w:rPr>
          <w:rStyle w:val="af6"/>
        </w:rPr>
        <w:t>string</w:t>
      </w:r>
      <w:r w:rsidRPr="000170D1">
        <w:t xml:space="preserve"> statusMessage)</w:t>
      </w:r>
    </w:p>
    <w:p w:rsidR="005C23DB" w:rsidRPr="005C6AE4" w:rsidRDefault="005C23DB" w:rsidP="0059027C">
      <w:pPr>
        <w:pStyle w:val="a4"/>
        <w:rPr>
          <w:lang w:val="ru-RU"/>
        </w:rPr>
      </w:pPr>
      <w:r w:rsidRPr="000170D1">
        <w:t xml:space="preserve">    </w:t>
      </w:r>
      <w:r w:rsidRPr="005C6AE4">
        <w:rPr>
          <w:lang w:val="ru-RU"/>
        </w:rPr>
        <w:t>{</w:t>
      </w:r>
    </w:p>
    <w:p w:rsidR="005C23DB" w:rsidRPr="005C6AE4" w:rsidRDefault="005C23DB" w:rsidP="0059027C">
      <w:pPr>
        <w:pStyle w:val="a4"/>
        <w:rPr>
          <w:lang w:val="ru-RU"/>
        </w:rPr>
      </w:pPr>
      <w:r w:rsidRPr="005C6AE4">
        <w:rPr>
          <w:lang w:val="ru-RU"/>
        </w:rPr>
        <w:t xml:space="preserve">        </w:t>
      </w:r>
      <w:r>
        <w:t>PercentComplete</w:t>
      </w:r>
      <w:r w:rsidRPr="005C6AE4">
        <w:rPr>
          <w:lang w:val="ru-RU"/>
        </w:rPr>
        <w:t xml:space="preserve"> = </w:t>
      </w:r>
      <w:r>
        <w:t>percentComplete</w:t>
      </w:r>
      <w:r w:rsidRPr="005C6AE4">
        <w:rPr>
          <w:lang w:val="ru-RU"/>
        </w:rPr>
        <w:t>;</w:t>
      </w:r>
    </w:p>
    <w:p w:rsidR="005C23DB" w:rsidRPr="005C6AE4" w:rsidRDefault="005C23DB" w:rsidP="0059027C">
      <w:pPr>
        <w:pStyle w:val="a4"/>
        <w:rPr>
          <w:lang w:val="ru-RU"/>
        </w:rPr>
      </w:pPr>
      <w:r w:rsidRPr="005C6AE4">
        <w:rPr>
          <w:lang w:val="ru-RU"/>
        </w:rPr>
        <w:t xml:space="preserve">        </w:t>
      </w:r>
      <w:r>
        <w:t>StatusMessage</w:t>
      </w:r>
      <w:r w:rsidRPr="005C6AE4">
        <w:rPr>
          <w:lang w:val="ru-RU"/>
        </w:rPr>
        <w:t xml:space="preserve"> = </w:t>
      </w:r>
      <w:r>
        <w:t>statusMessage</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r w:rsidRPr="005C6AE4">
        <w:rPr>
          <w:lang w:val="ru-RU"/>
        </w:rPr>
        <w:t>}</w:t>
      </w:r>
    </w:p>
    <w:p w:rsidR="005C23DB" w:rsidRDefault="005C23DB" w:rsidP="005C23DB">
      <w:r>
        <w:t xml:space="preserve">Достоинство неизменяемых объектов с точки зрения многопоточности </w:t>
      </w:r>
      <w:r w:rsidR="00BE355D">
        <w:t xml:space="preserve">заключается в том, что </w:t>
      </w:r>
      <w:r>
        <w:t>работа с ними требует коротких блокировок, обычно обрамляющих операции присваивания объектов:</w:t>
      </w:r>
    </w:p>
    <w:p w:rsidR="005C23DB" w:rsidRPr="000170D1" w:rsidRDefault="005C23DB" w:rsidP="0059027C">
      <w:pPr>
        <w:pStyle w:val="a4"/>
      </w:pPr>
      <w:r w:rsidRPr="00BE355D">
        <w:rPr>
          <w:rStyle w:val="af6"/>
        </w:rPr>
        <w:t>public class</w:t>
      </w:r>
      <w:r w:rsidRPr="000170D1">
        <w:t xml:space="preserve"> </w:t>
      </w:r>
      <w:r w:rsidRPr="00BE355D">
        <w:rPr>
          <w:rStyle w:val="af5"/>
        </w:rPr>
        <w:t>WorkWithImmutable</w:t>
      </w:r>
    </w:p>
    <w:p w:rsidR="005C23DB" w:rsidRPr="000170D1" w:rsidRDefault="005C23DB" w:rsidP="0059027C">
      <w:pPr>
        <w:pStyle w:val="a4"/>
      </w:pPr>
      <w:r w:rsidRPr="000170D1">
        <w:t>{</w:t>
      </w:r>
    </w:p>
    <w:p w:rsidR="005C23DB" w:rsidRPr="000170D1" w:rsidRDefault="005C23DB" w:rsidP="0059027C">
      <w:pPr>
        <w:pStyle w:val="a4"/>
      </w:pPr>
      <w:r w:rsidRPr="000170D1">
        <w:t xml:space="preserve">    </w:t>
      </w:r>
      <w:r w:rsidRPr="00BE355D">
        <w:rPr>
          <w:rStyle w:val="af6"/>
        </w:rPr>
        <w:t>private readonly object</w:t>
      </w:r>
      <w:r w:rsidRPr="000170D1">
        <w:t xml:space="preserve"> _locker = </w:t>
      </w:r>
      <w:r w:rsidRPr="00BE355D">
        <w:rPr>
          <w:rStyle w:val="af6"/>
        </w:rPr>
        <w:t>new object</w:t>
      </w:r>
      <w:r w:rsidRPr="000170D1">
        <w:t>();</w:t>
      </w:r>
    </w:p>
    <w:p w:rsidR="005C23DB" w:rsidRPr="000170D1" w:rsidRDefault="005C23DB" w:rsidP="0059027C">
      <w:pPr>
        <w:pStyle w:val="a4"/>
      </w:pPr>
      <w:r w:rsidRPr="000170D1">
        <w:t xml:space="preserve">    </w:t>
      </w:r>
      <w:r w:rsidRPr="00BE355D">
        <w:rPr>
          <w:rStyle w:val="af6"/>
        </w:rPr>
        <w:t>private</w:t>
      </w:r>
      <w:r w:rsidRPr="000170D1">
        <w:t xml:space="preserve"> </w:t>
      </w:r>
      <w:r w:rsidRPr="00BE355D">
        <w:rPr>
          <w:rStyle w:val="af5"/>
        </w:rPr>
        <w:t>ProgressStatus</w:t>
      </w:r>
      <w:r w:rsidRPr="000170D1">
        <w:t xml:space="preserve"> _status;</w:t>
      </w:r>
    </w:p>
    <w:p w:rsidR="005C23DB" w:rsidRPr="000170D1" w:rsidRDefault="005C23DB" w:rsidP="0059027C">
      <w:pPr>
        <w:pStyle w:val="a4"/>
      </w:pPr>
    </w:p>
    <w:p w:rsidR="005C23DB" w:rsidRPr="000170D1" w:rsidRDefault="005C23DB" w:rsidP="0059027C">
      <w:pPr>
        <w:pStyle w:val="a4"/>
      </w:pPr>
      <w:r w:rsidRPr="000170D1">
        <w:t xml:space="preserve">    </w:t>
      </w:r>
      <w:r w:rsidRPr="00BE355D">
        <w:rPr>
          <w:rStyle w:val="af6"/>
        </w:rPr>
        <w:t>public void</w:t>
      </w:r>
      <w:r w:rsidRPr="000170D1">
        <w:t xml:space="preserve"> SetFields()</w:t>
      </w:r>
    </w:p>
    <w:p w:rsidR="005C23DB" w:rsidRPr="000170D1" w:rsidRDefault="005C23DB" w:rsidP="0059027C">
      <w:pPr>
        <w:pStyle w:val="a4"/>
      </w:pPr>
      <w:r w:rsidRPr="000170D1">
        <w:t xml:space="preserve">    {</w:t>
      </w:r>
    </w:p>
    <w:p w:rsidR="005C23DB" w:rsidRPr="00232495" w:rsidRDefault="005C23DB" w:rsidP="0059027C">
      <w:pPr>
        <w:pStyle w:val="a4"/>
        <w:rPr>
          <w:rStyle w:val="af4"/>
          <w:lang w:val="en-US"/>
        </w:rPr>
      </w:pPr>
      <w:r w:rsidRPr="000170D1">
        <w:t xml:space="preserve">        </w:t>
      </w:r>
      <w:r w:rsidRPr="00232495">
        <w:rPr>
          <w:rStyle w:val="af4"/>
          <w:lang w:val="en-US"/>
        </w:rPr>
        <w:t xml:space="preserve">// </w:t>
      </w:r>
      <w:r w:rsidRPr="00BE355D">
        <w:rPr>
          <w:rStyle w:val="af4"/>
        </w:rPr>
        <w:t>созда</w:t>
      </w:r>
      <w:r w:rsidR="00BE355D">
        <w:rPr>
          <w:rStyle w:val="af4"/>
        </w:rPr>
        <w:t>ё</w:t>
      </w:r>
      <w:r w:rsidRPr="00BE355D">
        <w:rPr>
          <w:rStyle w:val="af4"/>
        </w:rPr>
        <w:t>м</w:t>
      </w:r>
      <w:r w:rsidRPr="00232495">
        <w:rPr>
          <w:rStyle w:val="af4"/>
          <w:lang w:val="en-US"/>
        </w:rPr>
        <w:t xml:space="preserve"> </w:t>
      </w:r>
      <w:r w:rsidRPr="00BE355D">
        <w:rPr>
          <w:rStyle w:val="af4"/>
        </w:rPr>
        <w:t>и</w:t>
      </w:r>
      <w:r w:rsidRPr="00232495">
        <w:rPr>
          <w:rStyle w:val="af4"/>
          <w:lang w:val="en-US"/>
        </w:rPr>
        <w:t xml:space="preserve"> </w:t>
      </w:r>
      <w:r w:rsidRPr="00BE355D">
        <w:rPr>
          <w:rStyle w:val="af4"/>
        </w:rPr>
        <w:t>настраиваем</w:t>
      </w:r>
      <w:r w:rsidRPr="00232495">
        <w:rPr>
          <w:rStyle w:val="af4"/>
          <w:lang w:val="en-US"/>
        </w:rPr>
        <w:t xml:space="preserve"> </w:t>
      </w:r>
      <w:r w:rsidRPr="00BE355D">
        <w:rPr>
          <w:rStyle w:val="af4"/>
        </w:rPr>
        <w:t>временный</w:t>
      </w:r>
      <w:r w:rsidRPr="00232495">
        <w:rPr>
          <w:rStyle w:val="af4"/>
          <w:lang w:val="en-US"/>
        </w:rPr>
        <w:t xml:space="preserve"> </w:t>
      </w:r>
      <w:r w:rsidRPr="00BE355D">
        <w:rPr>
          <w:rStyle w:val="af4"/>
        </w:rPr>
        <w:t>объект</w:t>
      </w:r>
    </w:p>
    <w:p w:rsidR="005C23DB" w:rsidRPr="000170D1" w:rsidRDefault="005C23DB" w:rsidP="0059027C">
      <w:pPr>
        <w:pStyle w:val="a4"/>
      </w:pPr>
      <w:r w:rsidRPr="000170D1">
        <w:t xml:space="preserve">        </w:t>
      </w:r>
      <w:r w:rsidRPr="00BE355D">
        <w:rPr>
          <w:rStyle w:val="af6"/>
        </w:rPr>
        <w:t>var</w:t>
      </w:r>
      <w:r w:rsidRPr="000170D1">
        <w:t xml:space="preserve"> status = </w:t>
      </w:r>
      <w:r w:rsidRPr="00BE355D">
        <w:rPr>
          <w:rStyle w:val="af6"/>
        </w:rPr>
        <w:t>new</w:t>
      </w:r>
      <w:r w:rsidRPr="000170D1">
        <w:t xml:space="preserve"> </w:t>
      </w:r>
      <w:r w:rsidRPr="00BE355D">
        <w:rPr>
          <w:rStyle w:val="af5"/>
        </w:rPr>
        <w:t>ProgressStatus</w:t>
      </w:r>
      <w:r w:rsidRPr="000170D1">
        <w:t xml:space="preserve">(50, </w:t>
      </w:r>
      <w:r w:rsidRPr="00BE355D">
        <w:rPr>
          <w:rStyle w:val="af7"/>
        </w:rPr>
        <w:t>"Working on it"</w:t>
      </w:r>
      <w:r w:rsidRPr="000170D1">
        <w:t>);</w:t>
      </w:r>
    </w:p>
    <w:p w:rsidR="005C23DB" w:rsidRDefault="005C23DB" w:rsidP="0059027C">
      <w:pPr>
        <w:pStyle w:val="a4"/>
      </w:pPr>
    </w:p>
    <w:p w:rsidR="005C23DB" w:rsidRPr="00BE355D" w:rsidRDefault="005C23DB" w:rsidP="0059027C">
      <w:pPr>
        <w:pStyle w:val="a4"/>
        <w:rPr>
          <w:rStyle w:val="af4"/>
        </w:rPr>
      </w:pPr>
      <w:r w:rsidRPr="000170D1">
        <w:lastRenderedPageBreak/>
        <w:t xml:space="preserve">        </w:t>
      </w:r>
      <w:r w:rsidRPr="00BE355D">
        <w:rPr>
          <w:rStyle w:val="af4"/>
        </w:rPr>
        <w:t>// переносим информацию, используя короткую блокировку</w:t>
      </w:r>
    </w:p>
    <w:p w:rsidR="005C23DB" w:rsidRPr="005C6AE4" w:rsidRDefault="005C23DB" w:rsidP="0059027C">
      <w:pPr>
        <w:pStyle w:val="a4"/>
        <w:rPr>
          <w:lang w:val="ru-RU"/>
        </w:rPr>
      </w:pPr>
      <w:r w:rsidRPr="005C6AE4">
        <w:rPr>
          <w:lang w:val="ru-RU"/>
        </w:rPr>
        <w:t xml:space="preserve">        </w:t>
      </w:r>
      <w:r w:rsidRPr="00BE355D">
        <w:rPr>
          <w:rStyle w:val="af6"/>
        </w:rPr>
        <w:t>lock</w:t>
      </w:r>
      <w:r w:rsidRPr="005C6AE4">
        <w:rPr>
          <w:lang w:val="ru-RU"/>
        </w:rPr>
        <w:t xml:space="preserve"> (_</w:t>
      </w:r>
      <w:r>
        <w:t>locker</w:t>
      </w:r>
      <w:r w:rsidRPr="005C6AE4">
        <w:rPr>
          <w:lang w:val="ru-RU"/>
        </w:rPr>
        <w:t>) _</w:t>
      </w:r>
      <w:r>
        <w:t>status</w:t>
      </w:r>
      <w:r w:rsidRPr="005C6AE4">
        <w:rPr>
          <w:lang w:val="ru-RU"/>
        </w:rPr>
        <w:t xml:space="preserve"> = </w:t>
      </w:r>
      <w:r>
        <w:t>status</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5C6AE4" w:rsidRDefault="005C23DB" w:rsidP="0059027C">
      <w:pPr>
        <w:pStyle w:val="a4"/>
        <w:rPr>
          <w:lang w:val="ru-RU"/>
        </w:rPr>
      </w:pPr>
    </w:p>
    <w:p w:rsidR="005C23DB" w:rsidRPr="005C6AE4" w:rsidRDefault="005C23DB" w:rsidP="0059027C">
      <w:pPr>
        <w:pStyle w:val="a4"/>
        <w:rPr>
          <w:lang w:val="ru-RU"/>
        </w:rPr>
      </w:pPr>
      <w:r w:rsidRPr="005C6AE4">
        <w:rPr>
          <w:lang w:val="ru-RU"/>
        </w:rPr>
        <w:t xml:space="preserve">    </w:t>
      </w:r>
      <w:r w:rsidRPr="00BE355D">
        <w:rPr>
          <w:rStyle w:val="af6"/>
        </w:rPr>
        <w:t>public</w:t>
      </w:r>
      <w:r w:rsidRPr="00232495">
        <w:rPr>
          <w:rStyle w:val="af6"/>
          <w:lang w:val="ru-RU"/>
        </w:rPr>
        <w:t xml:space="preserve"> </w:t>
      </w:r>
      <w:r w:rsidRPr="00BE355D">
        <w:rPr>
          <w:rStyle w:val="af6"/>
        </w:rPr>
        <w:t>void</w:t>
      </w:r>
      <w:r w:rsidRPr="005C6AE4">
        <w:rPr>
          <w:lang w:val="ru-RU"/>
        </w:rPr>
        <w:t xml:space="preserve"> </w:t>
      </w:r>
      <w:r>
        <w:t>ReadInfo</w:t>
      </w:r>
      <w:r w:rsidRPr="005C6AE4">
        <w:rPr>
          <w:lang w:val="ru-RU"/>
        </w:rPr>
        <w:t>()</w:t>
      </w:r>
    </w:p>
    <w:p w:rsidR="005C23DB" w:rsidRPr="005C6AE4" w:rsidRDefault="005C23DB" w:rsidP="0059027C">
      <w:pPr>
        <w:pStyle w:val="a4"/>
        <w:rPr>
          <w:lang w:val="ru-RU"/>
        </w:rPr>
      </w:pPr>
      <w:r w:rsidRPr="005C6AE4">
        <w:rPr>
          <w:lang w:val="ru-RU"/>
        </w:rPr>
        <w:t xml:space="preserve">    {</w:t>
      </w:r>
    </w:p>
    <w:p w:rsidR="005C23DB" w:rsidRPr="00BE355D" w:rsidRDefault="005C23DB" w:rsidP="0059027C">
      <w:pPr>
        <w:pStyle w:val="a4"/>
        <w:rPr>
          <w:rStyle w:val="af4"/>
        </w:rPr>
      </w:pPr>
      <w:r w:rsidRPr="005C6AE4">
        <w:rPr>
          <w:lang w:val="ru-RU"/>
        </w:rPr>
        <w:t xml:space="preserve">        </w:t>
      </w:r>
      <w:r w:rsidRPr="00BE355D">
        <w:rPr>
          <w:rStyle w:val="af4"/>
        </w:rPr>
        <w:t>// используя короткую блокировку, создаём временную копию</w:t>
      </w:r>
    </w:p>
    <w:p w:rsidR="005C23DB" w:rsidRPr="000170D1" w:rsidRDefault="005C23DB" w:rsidP="0059027C">
      <w:pPr>
        <w:pStyle w:val="a4"/>
      </w:pPr>
      <w:r w:rsidRPr="005C6AE4">
        <w:rPr>
          <w:lang w:val="ru-RU"/>
        </w:rPr>
        <w:t xml:space="preserve">        </w:t>
      </w:r>
      <w:r w:rsidRPr="00BE355D">
        <w:rPr>
          <w:rStyle w:val="af5"/>
        </w:rPr>
        <w:t>ProgressStatus</w:t>
      </w:r>
      <w:r w:rsidRPr="000170D1">
        <w:t xml:space="preserve"> statusCopy;</w:t>
      </w:r>
    </w:p>
    <w:p w:rsidR="005C23DB" w:rsidRPr="000170D1" w:rsidRDefault="005C23DB" w:rsidP="0059027C">
      <w:pPr>
        <w:pStyle w:val="a4"/>
      </w:pPr>
      <w:r w:rsidRPr="000170D1">
        <w:t xml:space="preserve">        </w:t>
      </w:r>
      <w:r w:rsidRPr="00BE355D">
        <w:rPr>
          <w:rStyle w:val="af6"/>
        </w:rPr>
        <w:t>lock</w:t>
      </w:r>
      <w:r w:rsidRPr="000170D1">
        <w:t xml:space="preserve"> (_locker) statusCopy = _status;</w:t>
      </w:r>
    </w:p>
    <w:p w:rsidR="005C23DB" w:rsidRPr="000170D1" w:rsidRDefault="005C23DB" w:rsidP="0059027C">
      <w:pPr>
        <w:pStyle w:val="a4"/>
      </w:pPr>
    </w:p>
    <w:p w:rsidR="005C23DB" w:rsidRPr="00232495" w:rsidRDefault="005C23DB" w:rsidP="0059027C">
      <w:pPr>
        <w:pStyle w:val="a4"/>
        <w:rPr>
          <w:rStyle w:val="af4"/>
          <w:lang w:val="en-US"/>
        </w:rPr>
      </w:pPr>
      <w:r w:rsidRPr="000170D1">
        <w:t xml:space="preserve">        </w:t>
      </w:r>
      <w:r w:rsidRPr="00232495">
        <w:rPr>
          <w:rStyle w:val="af4"/>
          <w:lang w:val="en-US"/>
        </w:rPr>
        <w:t xml:space="preserve">// </w:t>
      </w:r>
      <w:r w:rsidRPr="00BE355D">
        <w:rPr>
          <w:rStyle w:val="af4"/>
        </w:rPr>
        <w:t>работаем</w:t>
      </w:r>
      <w:r w:rsidRPr="00232495">
        <w:rPr>
          <w:rStyle w:val="af4"/>
          <w:lang w:val="en-US"/>
        </w:rPr>
        <w:t xml:space="preserve"> </w:t>
      </w:r>
      <w:r w:rsidRPr="00BE355D">
        <w:rPr>
          <w:rStyle w:val="af4"/>
        </w:rPr>
        <w:t>с</w:t>
      </w:r>
      <w:r w:rsidRPr="00232495">
        <w:rPr>
          <w:rStyle w:val="af4"/>
          <w:lang w:val="en-US"/>
        </w:rPr>
        <w:t xml:space="preserve"> </w:t>
      </w:r>
      <w:r w:rsidRPr="00BE355D">
        <w:rPr>
          <w:rStyle w:val="af4"/>
        </w:rPr>
        <w:t>копией</w:t>
      </w:r>
    </w:p>
    <w:p w:rsidR="005C23DB" w:rsidRPr="000170D1" w:rsidRDefault="005C23DB" w:rsidP="0059027C">
      <w:pPr>
        <w:pStyle w:val="a4"/>
      </w:pPr>
      <w:r w:rsidRPr="000170D1">
        <w:t xml:space="preserve">        </w:t>
      </w:r>
      <w:r w:rsidRPr="00BE355D">
        <w:rPr>
          <w:rStyle w:val="af6"/>
        </w:rPr>
        <w:t>int</w:t>
      </w:r>
      <w:r w:rsidRPr="000170D1">
        <w:t xml:space="preserve"> pc = statusCopy.PercentComplete;</w:t>
      </w:r>
    </w:p>
    <w:p w:rsidR="005C23DB" w:rsidRPr="00E34C88" w:rsidRDefault="005C23DB" w:rsidP="0059027C">
      <w:pPr>
        <w:pStyle w:val="a4"/>
        <w:rPr>
          <w:lang w:val="ru-RU"/>
        </w:rPr>
      </w:pPr>
      <w:r w:rsidRPr="000170D1">
        <w:t xml:space="preserve">        </w:t>
      </w:r>
      <w:r w:rsidRPr="00BE355D">
        <w:rPr>
          <w:rStyle w:val="af6"/>
        </w:rPr>
        <w:t>string</w:t>
      </w:r>
      <w:r w:rsidRPr="00E34C88">
        <w:rPr>
          <w:lang w:val="ru-RU"/>
        </w:rPr>
        <w:t xml:space="preserve"> </w:t>
      </w:r>
      <w:r w:rsidRPr="000170D1">
        <w:t>msg</w:t>
      </w:r>
      <w:r w:rsidRPr="00E34C88">
        <w:rPr>
          <w:lang w:val="ru-RU"/>
        </w:rPr>
        <w:t xml:space="preserve"> = </w:t>
      </w:r>
      <w:r w:rsidRPr="000170D1">
        <w:t>statusCopy</w:t>
      </w:r>
      <w:r w:rsidRPr="00E34C88">
        <w:rPr>
          <w:lang w:val="ru-RU"/>
        </w:rPr>
        <w:t>.</w:t>
      </w:r>
      <w:r w:rsidRPr="000170D1">
        <w:t>StatusMessage</w:t>
      </w:r>
      <w:r w:rsidRPr="00E34C88">
        <w:rPr>
          <w:lang w:val="ru-RU"/>
        </w:rPr>
        <w:t>;</w:t>
      </w:r>
    </w:p>
    <w:p w:rsidR="005C23DB" w:rsidRPr="008802DC" w:rsidRDefault="005C23DB" w:rsidP="0059027C">
      <w:pPr>
        <w:pStyle w:val="a4"/>
        <w:rPr>
          <w:lang w:val="ru-RU"/>
        </w:rPr>
      </w:pPr>
      <w:r w:rsidRPr="00E34C88">
        <w:rPr>
          <w:lang w:val="ru-RU"/>
        </w:rPr>
        <w:t xml:space="preserve">    </w:t>
      </w:r>
      <w:r w:rsidRPr="008802DC">
        <w:rPr>
          <w:lang w:val="ru-RU"/>
        </w:rPr>
        <w:t>}</w:t>
      </w:r>
    </w:p>
    <w:p w:rsidR="005C23DB" w:rsidRPr="008802DC" w:rsidRDefault="005C23DB" w:rsidP="0059027C">
      <w:pPr>
        <w:pStyle w:val="a4"/>
        <w:rPr>
          <w:lang w:val="ru-RU"/>
        </w:rPr>
      </w:pPr>
      <w:r w:rsidRPr="008802DC">
        <w:rPr>
          <w:lang w:val="ru-RU"/>
        </w:rPr>
        <w:t>}</w:t>
      </w:r>
    </w:p>
    <w:p w:rsidR="005C23DB" w:rsidRPr="000B1D9F" w:rsidRDefault="00867622" w:rsidP="00867622">
      <w:pPr>
        <w:pStyle w:val="1"/>
      </w:pPr>
      <w:bookmarkStart w:id="42" w:name="_Toc348862520"/>
      <w:r w:rsidRPr="000B1D9F">
        <w:t>33</w:t>
      </w:r>
      <w:r w:rsidR="005C23DB" w:rsidRPr="000B1D9F">
        <w:t xml:space="preserve">. </w:t>
      </w:r>
      <w:r w:rsidR="000B1D9F">
        <w:t>Выполнение асинхронных операций при помощи задач</w:t>
      </w:r>
      <w:bookmarkEnd w:id="42"/>
    </w:p>
    <w:p w:rsidR="00A95390" w:rsidRDefault="00276342" w:rsidP="000B1D9F">
      <w:r>
        <w:t>Поток, рассматриваемы</w:t>
      </w:r>
      <w:r w:rsidR="00A95390">
        <w:t>й</w:t>
      </w:r>
      <w:r>
        <w:t xml:space="preserve"> как объект класса </w:t>
      </w:r>
      <w:r w:rsidRPr="00761F6E">
        <w:rPr>
          <w:rStyle w:val="af5"/>
        </w:rPr>
        <w:t>Thread</w:t>
      </w:r>
      <w:r>
        <w:t>, – это низкоуровневый инструмент для организации параллельной работы, и, будучи таковым, он облада</w:t>
      </w:r>
      <w:r w:rsidR="00A95390">
        <w:t>е</w:t>
      </w:r>
      <w:r>
        <w:t xml:space="preserve">т рядом ограничений. В частности, </w:t>
      </w:r>
      <w:r w:rsidR="00277BEB">
        <w:t xml:space="preserve">у потоков отсутствует механизм </w:t>
      </w:r>
      <w:r w:rsidR="00277BEB" w:rsidRPr="00277BEB">
        <w:rPr>
          <w:rStyle w:val="a8"/>
        </w:rPr>
        <w:t>продолжений</w:t>
      </w:r>
      <w:r w:rsidR="00277BEB">
        <w:t xml:space="preserve">, когда после завершения метода, работающего в потоке, в этом же потоке автоматически запускается другой заданный метод. </w:t>
      </w:r>
      <w:r w:rsidR="00A95390">
        <w:t>З</w:t>
      </w:r>
      <w:r>
        <w:t>атруднено получение значения функции, выполняющейся в отдельном потоке</w:t>
      </w:r>
      <w:r w:rsidR="00277BEB">
        <w:t xml:space="preserve">. </w:t>
      </w:r>
      <w:r w:rsidR="00A95390">
        <w:t>Наконец, н</w:t>
      </w:r>
      <w:r w:rsidR="00277BEB">
        <w:t>еобдуманное создание множества потоков ведёт к повышенному расходу памяти</w:t>
      </w:r>
      <w:r w:rsidR="00A95390">
        <w:t xml:space="preserve"> и замедлению работы приложения.</w:t>
      </w:r>
      <w:r w:rsidR="00A95390" w:rsidRPr="00A95390">
        <w:t xml:space="preserve"> </w:t>
      </w:r>
      <w:r w:rsidR="00A95390" w:rsidRPr="00A95390">
        <w:rPr>
          <w:rStyle w:val="a8"/>
        </w:rPr>
        <w:t>Задача</w:t>
      </w:r>
      <w:r w:rsidR="00A95390">
        <w:t xml:space="preserve"> (</w:t>
      </w:r>
      <w:r w:rsidR="00A95390">
        <w:rPr>
          <w:lang w:val="en-US"/>
        </w:rPr>
        <w:t>task</w:t>
      </w:r>
      <w:r w:rsidR="00A95390">
        <w:t>)</w:t>
      </w:r>
      <w:r w:rsidR="00A95390" w:rsidRPr="00A95390">
        <w:t xml:space="preserve"> – </w:t>
      </w:r>
      <w:r w:rsidR="00A95390">
        <w:t>это сущность, в целом подобная потоку</w:t>
      </w:r>
      <w:r w:rsidR="002A3619">
        <w:t>.</w:t>
      </w:r>
      <w:r w:rsidR="00A95390">
        <w:t xml:space="preserve"> </w:t>
      </w:r>
      <w:r w:rsidR="002A3619">
        <w:t>О</w:t>
      </w:r>
      <w:r w:rsidR="00A95390">
        <w:t>днако, являясь абстракцией более высокого уровня, она призвана устранить указанные выше ограничения потоков.</w:t>
      </w:r>
      <w:r w:rsidR="002A3619">
        <w:t xml:space="preserve"> Концепция задач была представлена в четвёртой версии платформы </w:t>
      </w:r>
      <w:r w:rsidR="002A3619" w:rsidRPr="002A3619">
        <w:t>.</w:t>
      </w:r>
      <w:r w:rsidR="002A3619">
        <w:rPr>
          <w:lang w:val="en-US"/>
        </w:rPr>
        <w:t>NET</w:t>
      </w:r>
      <w:r w:rsidR="002A3619" w:rsidRPr="002A3619">
        <w:t>.</w:t>
      </w:r>
    </w:p>
    <w:p w:rsidR="006309FD" w:rsidRDefault="006309FD" w:rsidP="006309FD">
      <w:pPr>
        <w:pStyle w:val="2"/>
      </w:pPr>
      <w:r>
        <w:t>33.1. Базовые сведения о задачах</w:t>
      </w:r>
    </w:p>
    <w:p w:rsidR="002A3619" w:rsidRDefault="002A3619" w:rsidP="002A3619">
      <w:r>
        <w:t xml:space="preserve">Для </w:t>
      </w:r>
      <w:r w:rsidR="00D10E49">
        <w:t>описания</w:t>
      </w:r>
      <w:r>
        <w:t xml:space="preserve"> задач используются </w:t>
      </w:r>
      <w:r w:rsidR="00D10E49">
        <w:t xml:space="preserve">объекты </w:t>
      </w:r>
      <w:r>
        <w:t>класс</w:t>
      </w:r>
      <w:r w:rsidR="00D10E49">
        <w:t>ов</w:t>
      </w:r>
      <w:r>
        <w:t xml:space="preserve"> </w:t>
      </w:r>
      <w:r w:rsidRPr="00232495">
        <w:rPr>
          <w:rStyle w:val="af5"/>
        </w:rPr>
        <w:t>Task</w:t>
      </w:r>
      <w:r>
        <w:t xml:space="preserve"> и </w:t>
      </w:r>
      <w:r w:rsidRPr="00232495">
        <w:rPr>
          <w:rStyle w:val="af5"/>
        </w:rPr>
        <w:t>Task</w:t>
      </w:r>
      <w:r w:rsidRPr="00232495">
        <w:rPr>
          <w:rStyle w:val="a9"/>
        </w:rPr>
        <w:t>&lt;T</w:t>
      </w:r>
      <w:r w:rsidR="00A53B11">
        <w:rPr>
          <w:rStyle w:val="a9"/>
          <w:lang w:val="en-US"/>
        </w:rPr>
        <w:t>Result</w:t>
      </w:r>
      <w:r w:rsidRPr="00232495">
        <w:rPr>
          <w:rStyle w:val="a9"/>
        </w:rPr>
        <w:t>&gt;</w:t>
      </w:r>
      <w:r w:rsidR="00D10E49">
        <w:t>, размещённых</w:t>
      </w:r>
      <w:r>
        <w:t xml:space="preserve"> в пространстве имён </w:t>
      </w:r>
      <w:r w:rsidRPr="00292B04">
        <w:rPr>
          <w:rStyle w:val="a9"/>
        </w:rPr>
        <w:t>System.Threading.Tasks</w:t>
      </w:r>
      <w:r>
        <w:t xml:space="preserve">. Табл. 20 содержит </w:t>
      </w:r>
      <w:r w:rsidR="00D10E49">
        <w:t xml:space="preserve">информацию об </w:t>
      </w:r>
      <w:r>
        <w:t>элемент</w:t>
      </w:r>
      <w:r w:rsidR="00D10E49">
        <w:t>ах</w:t>
      </w:r>
      <w:r>
        <w:t xml:space="preserve"> класса </w:t>
      </w:r>
      <w:r w:rsidRPr="00292B04">
        <w:rPr>
          <w:rStyle w:val="af5"/>
        </w:rPr>
        <w:t>Task</w:t>
      </w:r>
      <w:r>
        <w:t>.</w:t>
      </w:r>
    </w:p>
    <w:p w:rsidR="002A3619" w:rsidRDefault="002A3619" w:rsidP="002A3619">
      <w:pPr>
        <w:pStyle w:val="af8"/>
      </w:pPr>
      <w:r>
        <w:t>Таблица 20</w:t>
      </w:r>
    </w:p>
    <w:p w:rsidR="002A3619" w:rsidRDefault="002A3619" w:rsidP="002A3619">
      <w:pPr>
        <w:pStyle w:val="af9"/>
      </w:pPr>
      <w:r>
        <w:t xml:space="preserve">Элементы класса </w:t>
      </w:r>
      <w:r w:rsidRPr="00292B04">
        <w:rPr>
          <w:rStyle w:val="af5"/>
        </w:rPr>
        <w:t>Task</w:t>
      </w:r>
    </w:p>
    <w:tbl>
      <w:tblPr>
        <w:tblStyle w:val="afa"/>
        <w:tblW w:w="0" w:type="auto"/>
        <w:jc w:val="center"/>
        <w:tblLook w:val="04A0" w:firstRow="1" w:lastRow="0" w:firstColumn="1" w:lastColumn="0" w:noHBand="0" w:noVBand="1"/>
      </w:tblPr>
      <w:tblGrid>
        <w:gridCol w:w="2152"/>
        <w:gridCol w:w="7476"/>
      </w:tblGrid>
      <w:tr w:rsidR="002A3619" w:rsidRPr="00292B04" w:rsidTr="0003256B">
        <w:trPr>
          <w:jc w:val="center"/>
        </w:trPr>
        <w:tc>
          <w:tcPr>
            <w:tcW w:w="0" w:type="auto"/>
            <w:vAlign w:val="center"/>
          </w:tcPr>
          <w:p w:rsidR="002A3619" w:rsidRPr="00292B04" w:rsidRDefault="002A3619" w:rsidP="008802DC">
            <w:pPr>
              <w:pStyle w:val="aff7"/>
            </w:pPr>
            <w:r w:rsidRPr="00292B04">
              <w:t>Имя элемента</w:t>
            </w:r>
          </w:p>
        </w:tc>
        <w:tc>
          <w:tcPr>
            <w:tcW w:w="0" w:type="auto"/>
            <w:vAlign w:val="center"/>
          </w:tcPr>
          <w:p w:rsidR="002A3619" w:rsidRPr="00292B04" w:rsidRDefault="002A3619" w:rsidP="008802DC">
            <w:pPr>
              <w:pStyle w:val="aff7"/>
            </w:pPr>
            <w:r w:rsidRPr="00292B04">
              <w:t>Описание</w:t>
            </w:r>
          </w:p>
        </w:tc>
      </w:tr>
      <w:tr w:rsidR="002A3619" w:rsidRPr="00292B04" w:rsidTr="0003256B">
        <w:trPr>
          <w:jc w:val="center"/>
        </w:trPr>
        <w:tc>
          <w:tcPr>
            <w:tcW w:w="0" w:type="auto"/>
            <w:vAlign w:val="center"/>
          </w:tcPr>
          <w:p w:rsidR="002A3619" w:rsidRPr="00292B04" w:rsidRDefault="002A3619" w:rsidP="008802DC">
            <w:pPr>
              <w:pStyle w:val="aff8"/>
            </w:pPr>
            <w:r w:rsidRPr="00292B04">
              <w:rPr>
                <w:rStyle w:val="aff"/>
              </w:rPr>
              <w:t>AsyncState</w:t>
            </w:r>
          </w:p>
        </w:tc>
        <w:tc>
          <w:tcPr>
            <w:tcW w:w="0" w:type="auto"/>
            <w:vAlign w:val="center"/>
          </w:tcPr>
          <w:p w:rsidR="002A3619" w:rsidRPr="00292B04" w:rsidRDefault="002A3619" w:rsidP="00043CBB">
            <w:pPr>
              <w:pStyle w:val="aff8"/>
            </w:pPr>
            <w:r w:rsidRPr="00292B04">
              <w:t xml:space="preserve">Объект, заданный при создании задачи </w:t>
            </w:r>
            <w:r w:rsidR="00043CBB">
              <w:t>(</w:t>
            </w:r>
            <w:r w:rsidRPr="00292B04">
              <w:t>аргумент</w:t>
            </w:r>
            <w:r w:rsidR="00043CBB" w:rsidRPr="00043CBB">
              <w:t xml:space="preserve"> </w:t>
            </w:r>
            <w:r w:rsidRPr="00292B04">
              <w:rPr>
                <w:rStyle w:val="afe"/>
              </w:rPr>
              <w:t>Action</w:t>
            </w:r>
            <w:r w:rsidRPr="00292B04">
              <w:rPr>
                <w:rStyle w:val="aff"/>
              </w:rPr>
              <w:t>&lt;</w:t>
            </w:r>
            <w:r w:rsidRPr="00292B04">
              <w:rPr>
                <w:rStyle w:val="afd"/>
              </w:rPr>
              <w:t>object</w:t>
            </w:r>
            <w:r w:rsidRPr="00292B04">
              <w:rPr>
                <w:rStyle w:val="aff"/>
              </w:rPr>
              <w:t>&gt;</w:t>
            </w:r>
            <w:r w:rsidR="00043CBB" w:rsidRPr="00292B04">
              <w:t>)</w:t>
            </w:r>
          </w:p>
        </w:tc>
      </w:tr>
      <w:tr w:rsidR="0080308C" w:rsidRPr="00292B04" w:rsidTr="0003256B">
        <w:trPr>
          <w:jc w:val="center"/>
        </w:trPr>
        <w:tc>
          <w:tcPr>
            <w:tcW w:w="0" w:type="auto"/>
            <w:vAlign w:val="center"/>
          </w:tcPr>
          <w:p w:rsidR="0080308C" w:rsidRPr="00292B04" w:rsidRDefault="0080308C" w:rsidP="0080308C">
            <w:pPr>
              <w:pStyle w:val="aff8"/>
            </w:pPr>
            <w:r w:rsidRPr="00292B04">
              <w:rPr>
                <w:rStyle w:val="aff"/>
              </w:rPr>
              <w:t>Con</w:t>
            </w:r>
            <w:r>
              <w:rPr>
                <w:rStyle w:val="aff"/>
                <w:lang w:val="en-US"/>
              </w:rPr>
              <w:t>figureAwait</w:t>
            </w:r>
            <w:r w:rsidRPr="00292B04">
              <w:rPr>
                <w:rStyle w:val="aff"/>
              </w:rPr>
              <w:t>()</w:t>
            </w:r>
          </w:p>
        </w:tc>
        <w:tc>
          <w:tcPr>
            <w:tcW w:w="0" w:type="auto"/>
            <w:vAlign w:val="center"/>
          </w:tcPr>
          <w:p w:rsidR="0080308C" w:rsidRPr="00292B04" w:rsidRDefault="0080308C" w:rsidP="00D82C1F">
            <w:pPr>
              <w:pStyle w:val="aff8"/>
            </w:pPr>
            <w:r w:rsidRPr="0080308C">
              <w:t xml:space="preserve">Настраивает объект </w:t>
            </w:r>
            <w:r w:rsidR="00D82C1F">
              <w:t>ожидания</w:t>
            </w:r>
            <w:r w:rsidRPr="0080308C">
              <w:t xml:space="preserve">, используемый для </w:t>
            </w:r>
            <w:r w:rsidRPr="00292B04">
              <w:t>текущей задачи</w:t>
            </w:r>
          </w:p>
        </w:tc>
      </w:tr>
      <w:tr w:rsidR="0080308C" w:rsidRPr="00292B04" w:rsidTr="0003256B">
        <w:trPr>
          <w:jc w:val="center"/>
        </w:trPr>
        <w:tc>
          <w:tcPr>
            <w:tcW w:w="0" w:type="auto"/>
            <w:vAlign w:val="center"/>
          </w:tcPr>
          <w:p w:rsidR="0080308C" w:rsidRPr="00292B04" w:rsidRDefault="0080308C" w:rsidP="00A53B11">
            <w:pPr>
              <w:pStyle w:val="aff8"/>
            </w:pPr>
            <w:r w:rsidRPr="00292B04">
              <w:rPr>
                <w:rStyle w:val="aff"/>
              </w:rPr>
              <w:t>ContinueWith()</w:t>
            </w:r>
          </w:p>
        </w:tc>
        <w:tc>
          <w:tcPr>
            <w:tcW w:w="0" w:type="auto"/>
            <w:vAlign w:val="center"/>
          </w:tcPr>
          <w:p w:rsidR="0080308C" w:rsidRPr="00292B04" w:rsidRDefault="0080308C" w:rsidP="0080308C">
            <w:pPr>
              <w:pStyle w:val="aff8"/>
            </w:pPr>
            <w:r w:rsidRPr="00292B04">
              <w:t>Используются для указания метода, выполняемого после завершения текущей задачи</w:t>
            </w:r>
          </w:p>
        </w:tc>
      </w:tr>
      <w:tr w:rsidR="0080308C" w:rsidRPr="00292B04" w:rsidTr="0003256B">
        <w:trPr>
          <w:jc w:val="center"/>
        </w:trPr>
        <w:tc>
          <w:tcPr>
            <w:tcW w:w="0" w:type="auto"/>
            <w:vAlign w:val="center"/>
          </w:tcPr>
          <w:p w:rsidR="0080308C" w:rsidRPr="00292B04" w:rsidRDefault="0080308C" w:rsidP="0080308C">
            <w:pPr>
              <w:pStyle w:val="aff8"/>
            </w:pPr>
            <w:r w:rsidRPr="00292B04">
              <w:rPr>
                <w:rStyle w:val="aff"/>
              </w:rPr>
              <w:t>CreationOptions</w:t>
            </w:r>
          </w:p>
        </w:tc>
        <w:tc>
          <w:tcPr>
            <w:tcW w:w="0" w:type="auto"/>
            <w:vAlign w:val="center"/>
          </w:tcPr>
          <w:p w:rsidR="0080308C" w:rsidRPr="00292B04" w:rsidRDefault="0080308C" w:rsidP="0080308C">
            <w:pPr>
              <w:pStyle w:val="aff8"/>
            </w:pPr>
            <w:r w:rsidRPr="00292B04">
              <w:t xml:space="preserve">Опции, указанные при создании задачи (тип </w:t>
            </w:r>
            <w:r w:rsidRPr="00292B04">
              <w:rPr>
                <w:rStyle w:val="afe"/>
              </w:rPr>
              <w:t>TaskCreationOptions</w:t>
            </w:r>
            <w:r w:rsidRPr="00292B04">
              <w:t>)</w:t>
            </w:r>
          </w:p>
        </w:tc>
      </w:tr>
      <w:tr w:rsidR="0080308C" w:rsidRPr="00292B04" w:rsidTr="0003256B">
        <w:trPr>
          <w:jc w:val="center"/>
        </w:trPr>
        <w:tc>
          <w:tcPr>
            <w:tcW w:w="0" w:type="auto"/>
            <w:vAlign w:val="center"/>
          </w:tcPr>
          <w:p w:rsidR="0080308C" w:rsidRPr="00292B04" w:rsidRDefault="0080308C" w:rsidP="0080308C">
            <w:pPr>
              <w:pStyle w:val="aff8"/>
            </w:pPr>
            <w:r w:rsidRPr="00292B04">
              <w:rPr>
                <w:rStyle w:val="aff"/>
              </w:rPr>
              <w:t>CurrentId</w:t>
            </w:r>
          </w:p>
        </w:tc>
        <w:tc>
          <w:tcPr>
            <w:tcW w:w="0" w:type="auto"/>
            <w:vAlign w:val="center"/>
          </w:tcPr>
          <w:p w:rsidR="0080308C" w:rsidRPr="00292B04" w:rsidRDefault="0080308C" w:rsidP="0080308C">
            <w:pPr>
              <w:pStyle w:val="aff8"/>
            </w:pPr>
            <w:r w:rsidRPr="00292B04">
              <w:t xml:space="preserve">Статическое свойство типа </w:t>
            </w:r>
            <w:r w:rsidRPr="00292B04">
              <w:rPr>
                <w:rStyle w:val="afd"/>
              </w:rPr>
              <w:t>int</w:t>
            </w:r>
            <w:r w:rsidRPr="00292B04">
              <w:rPr>
                <w:rStyle w:val="aff"/>
              </w:rPr>
              <w:t>?</w:t>
            </w:r>
            <w:r w:rsidRPr="00292B04">
              <w:t>, которое возвращает целочисленный идентификатор текущей задачи</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D</w:t>
            </w:r>
            <w:r>
              <w:rPr>
                <w:rStyle w:val="aff"/>
                <w:lang w:val="en-US"/>
              </w:rPr>
              <w:t>elay</w:t>
            </w:r>
            <w:r w:rsidRPr="00292B04">
              <w:rPr>
                <w:rStyle w:val="aff"/>
              </w:rPr>
              <w:t>()</w:t>
            </w:r>
          </w:p>
        </w:tc>
        <w:tc>
          <w:tcPr>
            <w:tcW w:w="0" w:type="auto"/>
            <w:vAlign w:val="center"/>
          </w:tcPr>
          <w:p w:rsidR="00D82C1F" w:rsidRPr="008D7302" w:rsidRDefault="00D82C1F" w:rsidP="008D7302">
            <w:pPr>
              <w:pStyle w:val="aff8"/>
            </w:pPr>
            <w:r w:rsidRPr="00292B04">
              <w:t xml:space="preserve">Статический метод; </w:t>
            </w:r>
            <w:r>
              <w:t xml:space="preserve">позволяет создать задачу с указанной задержкой </w:t>
            </w:r>
            <w:r w:rsidR="008D7302">
              <w:t>старта</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Dispose()</w:t>
            </w:r>
          </w:p>
        </w:tc>
        <w:tc>
          <w:tcPr>
            <w:tcW w:w="0" w:type="auto"/>
            <w:vAlign w:val="center"/>
          </w:tcPr>
          <w:p w:rsidR="00D82C1F" w:rsidRPr="00292B04" w:rsidRDefault="00D82C1F" w:rsidP="00D82C1F">
            <w:pPr>
              <w:pStyle w:val="aff8"/>
            </w:pPr>
            <w:r w:rsidRPr="00292B04">
              <w:t>Освобождение ресурсов, связанных с задачей</w:t>
            </w:r>
          </w:p>
        </w:tc>
      </w:tr>
    </w:tbl>
    <w:p w:rsidR="006309FD" w:rsidRDefault="006309FD" w:rsidP="006309FD">
      <w:pPr>
        <w:pStyle w:val="af8"/>
      </w:pPr>
      <w:r>
        <w:lastRenderedPageBreak/>
        <w:t>Окончание табл. 20</w:t>
      </w:r>
    </w:p>
    <w:tbl>
      <w:tblPr>
        <w:tblStyle w:val="afa"/>
        <w:tblW w:w="0" w:type="auto"/>
        <w:jc w:val="center"/>
        <w:tblLook w:val="04A0" w:firstRow="1" w:lastRow="0" w:firstColumn="1" w:lastColumn="0" w:noHBand="0" w:noVBand="1"/>
      </w:tblPr>
      <w:tblGrid>
        <w:gridCol w:w="2394"/>
        <w:gridCol w:w="7234"/>
      </w:tblGrid>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Exception</w:t>
            </w:r>
          </w:p>
        </w:tc>
        <w:tc>
          <w:tcPr>
            <w:tcW w:w="0" w:type="auto"/>
            <w:vAlign w:val="center"/>
          </w:tcPr>
          <w:p w:rsidR="00D82C1F" w:rsidRPr="00292B04" w:rsidRDefault="00D82C1F" w:rsidP="00D82C1F">
            <w:pPr>
              <w:pStyle w:val="aff8"/>
            </w:pPr>
            <w:r w:rsidRPr="00292B04">
              <w:t xml:space="preserve">Возвращает объект типа </w:t>
            </w:r>
            <w:r w:rsidRPr="00292B04">
              <w:rPr>
                <w:rStyle w:val="afe"/>
              </w:rPr>
              <w:t>AggregateException</w:t>
            </w:r>
            <w:r w:rsidRPr="00292B04">
              <w:t>, который соответствует исключению, прервавшему выполнение задачи</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Factory</w:t>
            </w:r>
          </w:p>
        </w:tc>
        <w:tc>
          <w:tcPr>
            <w:tcW w:w="0" w:type="auto"/>
            <w:vAlign w:val="center"/>
          </w:tcPr>
          <w:p w:rsidR="00D82C1F" w:rsidRPr="00292B04" w:rsidRDefault="00D82C1F" w:rsidP="00D82C1F">
            <w:pPr>
              <w:pStyle w:val="aff8"/>
            </w:pPr>
            <w:r w:rsidRPr="00292B04">
              <w:t xml:space="preserve">Доступ к фабрике, содержащей методы создания </w:t>
            </w:r>
            <w:r w:rsidRPr="00292B04">
              <w:rPr>
                <w:rStyle w:val="afe"/>
              </w:rPr>
              <w:t>Task</w:t>
            </w:r>
            <w:r w:rsidRPr="00292B04">
              <w:t xml:space="preserve"> и </w:t>
            </w:r>
            <w:r w:rsidRPr="00292B04">
              <w:rPr>
                <w:rStyle w:val="afe"/>
              </w:rPr>
              <w:t>Task</w:t>
            </w:r>
            <w:r w:rsidRPr="00292B04">
              <w:rPr>
                <w:rStyle w:val="aff"/>
              </w:rPr>
              <w:t>&lt;T&gt;</w:t>
            </w:r>
          </w:p>
        </w:tc>
      </w:tr>
      <w:tr w:rsidR="00D82C1F" w:rsidRPr="00292B04" w:rsidTr="0003256B">
        <w:trPr>
          <w:jc w:val="center"/>
        </w:trPr>
        <w:tc>
          <w:tcPr>
            <w:tcW w:w="0" w:type="auto"/>
            <w:vAlign w:val="center"/>
          </w:tcPr>
          <w:p w:rsidR="00D82C1F" w:rsidRPr="00292B04" w:rsidRDefault="00D82C1F" w:rsidP="00D82C1F">
            <w:pPr>
              <w:pStyle w:val="aff8"/>
            </w:pPr>
            <w:r>
              <w:rPr>
                <w:rStyle w:val="aff"/>
                <w:lang w:val="en-US"/>
              </w:rPr>
              <w:t>GetAwaiter</w:t>
            </w:r>
            <w:r w:rsidRPr="00292B04">
              <w:rPr>
                <w:rStyle w:val="aff"/>
              </w:rPr>
              <w:t>()</w:t>
            </w:r>
          </w:p>
        </w:tc>
        <w:tc>
          <w:tcPr>
            <w:tcW w:w="0" w:type="auto"/>
            <w:vAlign w:val="center"/>
          </w:tcPr>
          <w:p w:rsidR="00D82C1F" w:rsidRPr="00292B04" w:rsidRDefault="00D82C1F" w:rsidP="00D82C1F">
            <w:pPr>
              <w:pStyle w:val="aff8"/>
            </w:pPr>
            <w:r>
              <w:t>Получает</w:t>
            </w:r>
            <w:r w:rsidRPr="0080308C">
              <w:t xml:space="preserve"> объект </w:t>
            </w:r>
            <w:r>
              <w:t>ожидания</w:t>
            </w:r>
            <w:r w:rsidRPr="0080308C">
              <w:t xml:space="preserve"> для </w:t>
            </w:r>
            <w:r w:rsidRPr="00292B04">
              <w:t>текущей задачи</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Id</w:t>
            </w:r>
          </w:p>
        </w:tc>
        <w:tc>
          <w:tcPr>
            <w:tcW w:w="0" w:type="auto"/>
            <w:vAlign w:val="center"/>
          </w:tcPr>
          <w:p w:rsidR="00D82C1F" w:rsidRPr="00292B04" w:rsidRDefault="00D82C1F" w:rsidP="00D82C1F">
            <w:pPr>
              <w:pStyle w:val="aff8"/>
            </w:pPr>
            <w:r w:rsidRPr="00292B04">
              <w:t>Целочисленный идентификатор задачи</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IsCanceled</w:t>
            </w:r>
          </w:p>
        </w:tc>
        <w:tc>
          <w:tcPr>
            <w:tcW w:w="0" w:type="auto"/>
            <w:vAlign w:val="center"/>
          </w:tcPr>
          <w:p w:rsidR="00D82C1F" w:rsidRPr="00292B04" w:rsidRDefault="00D82C1F" w:rsidP="00D82C1F">
            <w:pPr>
              <w:pStyle w:val="aff8"/>
            </w:pPr>
            <w:r w:rsidRPr="00292B04">
              <w:t>Булево свойство, указывающее, была ли задача отменена</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IsCompleted</w:t>
            </w:r>
          </w:p>
        </w:tc>
        <w:tc>
          <w:tcPr>
            <w:tcW w:w="0" w:type="auto"/>
            <w:vAlign w:val="center"/>
          </w:tcPr>
          <w:p w:rsidR="00D82C1F" w:rsidRPr="00292B04" w:rsidRDefault="00D82C1F" w:rsidP="008D7302">
            <w:pPr>
              <w:pStyle w:val="aff8"/>
            </w:pPr>
            <w:r w:rsidRPr="00292B04">
              <w:t xml:space="preserve">Свойство равно </w:t>
            </w:r>
            <w:r w:rsidRPr="00292B04">
              <w:rPr>
                <w:rStyle w:val="afd"/>
              </w:rPr>
              <w:t>true</w:t>
            </w:r>
            <w:r w:rsidRPr="00292B04">
              <w:t>, если задач</w:t>
            </w:r>
            <w:r w:rsidR="008D7302">
              <w:t>а</w:t>
            </w:r>
            <w:r w:rsidRPr="00292B04">
              <w:t xml:space="preserve"> успешно завершил</w:t>
            </w:r>
            <w:r w:rsidR="008D7302">
              <w:t>а</w:t>
            </w:r>
            <w:r w:rsidRPr="00292B04">
              <w:t>сь</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IsFaulted</w:t>
            </w:r>
          </w:p>
        </w:tc>
        <w:tc>
          <w:tcPr>
            <w:tcW w:w="0" w:type="auto"/>
            <w:vAlign w:val="center"/>
          </w:tcPr>
          <w:p w:rsidR="00D82C1F" w:rsidRPr="00292B04" w:rsidRDefault="00D82C1F" w:rsidP="00D82C1F">
            <w:pPr>
              <w:pStyle w:val="aff8"/>
            </w:pPr>
            <w:r w:rsidRPr="00292B04">
              <w:t xml:space="preserve">Свойство равно </w:t>
            </w:r>
            <w:r w:rsidRPr="00292B04">
              <w:rPr>
                <w:rStyle w:val="afd"/>
              </w:rPr>
              <w:t>true</w:t>
            </w:r>
            <w:r w:rsidRPr="00292B04">
              <w:t>, если задача сгенерировала исключение</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Run</w:t>
            </w:r>
            <w:r>
              <w:rPr>
                <w:rStyle w:val="aff"/>
              </w:rPr>
              <w:t>()</w:t>
            </w:r>
          </w:p>
        </w:tc>
        <w:tc>
          <w:tcPr>
            <w:tcW w:w="0" w:type="auto"/>
            <w:vAlign w:val="center"/>
          </w:tcPr>
          <w:p w:rsidR="00D82C1F" w:rsidRPr="00292B04" w:rsidRDefault="00D82C1F" w:rsidP="00D82C1F">
            <w:pPr>
              <w:pStyle w:val="aff8"/>
            </w:pPr>
            <w:r w:rsidRPr="00292B04">
              <w:t>Статический метод;</w:t>
            </w:r>
            <w:r>
              <w:t xml:space="preserve"> выполняет создание и з</w:t>
            </w:r>
            <w:r w:rsidRPr="00292B04">
              <w:t>апуск задачи</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RunSynchronously()</w:t>
            </w:r>
          </w:p>
        </w:tc>
        <w:tc>
          <w:tcPr>
            <w:tcW w:w="0" w:type="auto"/>
            <w:vAlign w:val="center"/>
          </w:tcPr>
          <w:p w:rsidR="00D82C1F" w:rsidRPr="00292B04" w:rsidRDefault="00D82C1F" w:rsidP="00D82C1F">
            <w:pPr>
              <w:pStyle w:val="aff8"/>
            </w:pPr>
            <w:r w:rsidRPr="00292B04">
              <w:t>Запуск задачи синхронно</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Start()</w:t>
            </w:r>
          </w:p>
        </w:tc>
        <w:tc>
          <w:tcPr>
            <w:tcW w:w="0" w:type="auto"/>
            <w:vAlign w:val="center"/>
          </w:tcPr>
          <w:p w:rsidR="00D82C1F" w:rsidRPr="00292B04" w:rsidRDefault="00D82C1F" w:rsidP="00D82C1F">
            <w:pPr>
              <w:pStyle w:val="aff8"/>
            </w:pPr>
            <w:r w:rsidRPr="00292B04">
              <w:t>Запуск задачи асинхронно</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Status</w:t>
            </w:r>
          </w:p>
        </w:tc>
        <w:tc>
          <w:tcPr>
            <w:tcW w:w="0" w:type="auto"/>
            <w:vAlign w:val="center"/>
          </w:tcPr>
          <w:p w:rsidR="00D82C1F" w:rsidRPr="00292B04" w:rsidRDefault="00D82C1F" w:rsidP="00D82C1F">
            <w:pPr>
              <w:pStyle w:val="aff8"/>
            </w:pPr>
            <w:r w:rsidRPr="00292B04">
              <w:t xml:space="preserve">Возвращает текущий статус задачи (объект типа </w:t>
            </w:r>
            <w:r w:rsidRPr="00292B04">
              <w:rPr>
                <w:rStyle w:val="afe"/>
              </w:rPr>
              <w:t>TaskStatus</w:t>
            </w:r>
            <w:r w:rsidRPr="00292B04">
              <w:t>)</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Wait()</w:t>
            </w:r>
          </w:p>
        </w:tc>
        <w:tc>
          <w:tcPr>
            <w:tcW w:w="0" w:type="auto"/>
            <w:vAlign w:val="center"/>
          </w:tcPr>
          <w:p w:rsidR="00D82C1F" w:rsidRPr="00292B04" w:rsidRDefault="00D82C1F" w:rsidP="00D82C1F">
            <w:pPr>
              <w:pStyle w:val="aff8"/>
            </w:pPr>
            <w:r w:rsidRPr="00292B04">
              <w:t>Приостанавливает текущий поток до завершения задачи</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WaitAll()</w:t>
            </w:r>
          </w:p>
        </w:tc>
        <w:tc>
          <w:tcPr>
            <w:tcW w:w="0" w:type="auto"/>
            <w:vAlign w:val="center"/>
          </w:tcPr>
          <w:p w:rsidR="00D82C1F" w:rsidRPr="00292B04" w:rsidRDefault="00D82C1F" w:rsidP="00D82C1F">
            <w:pPr>
              <w:pStyle w:val="aff8"/>
            </w:pPr>
            <w:r w:rsidRPr="00292B04">
              <w:t>Статический метод; приостанавливает текущий поток до завершения всех указанных задач</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WaitAny()</w:t>
            </w:r>
          </w:p>
        </w:tc>
        <w:tc>
          <w:tcPr>
            <w:tcW w:w="0" w:type="auto"/>
            <w:vAlign w:val="center"/>
          </w:tcPr>
          <w:p w:rsidR="00D82C1F" w:rsidRPr="00292B04" w:rsidRDefault="00D82C1F" w:rsidP="00D82C1F">
            <w:pPr>
              <w:pStyle w:val="aff8"/>
            </w:pPr>
            <w:r w:rsidRPr="00292B04">
              <w:t>Статический метод; приостанавливает текущий поток до завершения любой из указанных задач</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W</w:t>
            </w:r>
            <w:r>
              <w:rPr>
                <w:rStyle w:val="aff"/>
                <w:lang w:val="en-US"/>
              </w:rPr>
              <w:t>hen</w:t>
            </w:r>
            <w:r w:rsidRPr="00292B04">
              <w:rPr>
                <w:rStyle w:val="aff"/>
              </w:rPr>
              <w:t>All()</w:t>
            </w:r>
          </w:p>
        </w:tc>
        <w:tc>
          <w:tcPr>
            <w:tcW w:w="0" w:type="auto"/>
            <w:vAlign w:val="center"/>
          </w:tcPr>
          <w:p w:rsidR="00D82C1F" w:rsidRPr="00292B04" w:rsidRDefault="00D82C1F" w:rsidP="00D82C1F">
            <w:pPr>
              <w:pStyle w:val="aff8"/>
            </w:pPr>
            <w:r w:rsidRPr="00292B04">
              <w:t xml:space="preserve">Статический метод; </w:t>
            </w:r>
            <w:r>
              <w:t>создаёт задачу, к</w:t>
            </w:r>
            <w:r w:rsidRPr="00D82C1F">
              <w:t xml:space="preserve">оторая будет выполнена после выполнения всех </w:t>
            </w:r>
            <w:r>
              <w:t>указанных</w:t>
            </w:r>
            <w:r w:rsidRPr="00D82C1F">
              <w:t xml:space="preserve"> задач</w:t>
            </w:r>
          </w:p>
        </w:tc>
      </w:tr>
      <w:tr w:rsidR="00D82C1F" w:rsidRPr="00292B04" w:rsidTr="0003256B">
        <w:trPr>
          <w:jc w:val="center"/>
        </w:trPr>
        <w:tc>
          <w:tcPr>
            <w:tcW w:w="0" w:type="auto"/>
            <w:vAlign w:val="center"/>
          </w:tcPr>
          <w:p w:rsidR="00D82C1F" w:rsidRPr="00292B04" w:rsidRDefault="00D82C1F" w:rsidP="00D82C1F">
            <w:pPr>
              <w:pStyle w:val="aff8"/>
            </w:pPr>
            <w:r w:rsidRPr="00292B04">
              <w:rPr>
                <w:rStyle w:val="aff"/>
              </w:rPr>
              <w:t>W</w:t>
            </w:r>
            <w:r>
              <w:rPr>
                <w:rStyle w:val="aff"/>
                <w:lang w:val="en-US"/>
              </w:rPr>
              <w:t>hen</w:t>
            </w:r>
            <w:r w:rsidRPr="00292B04">
              <w:rPr>
                <w:rStyle w:val="aff"/>
              </w:rPr>
              <w:t>Any()</w:t>
            </w:r>
          </w:p>
        </w:tc>
        <w:tc>
          <w:tcPr>
            <w:tcW w:w="0" w:type="auto"/>
            <w:vAlign w:val="center"/>
          </w:tcPr>
          <w:p w:rsidR="00D82C1F" w:rsidRPr="00292B04" w:rsidRDefault="00D82C1F" w:rsidP="00D82C1F">
            <w:pPr>
              <w:pStyle w:val="aff8"/>
            </w:pPr>
            <w:r w:rsidRPr="00292B04">
              <w:t xml:space="preserve">Статический метод; </w:t>
            </w:r>
            <w:r>
              <w:t>создаёт задачу, к</w:t>
            </w:r>
            <w:r w:rsidRPr="00D82C1F">
              <w:t xml:space="preserve">оторая будет выполнена после выполнения </w:t>
            </w:r>
            <w:r>
              <w:t>любой из указанных</w:t>
            </w:r>
            <w:r w:rsidRPr="00D82C1F">
              <w:t xml:space="preserve"> задач</w:t>
            </w:r>
          </w:p>
        </w:tc>
      </w:tr>
    </w:tbl>
    <w:p w:rsidR="00043CBB" w:rsidRPr="00043CBB" w:rsidRDefault="00043CBB" w:rsidP="006309FD">
      <w:r>
        <w:t xml:space="preserve">Простейший способ создания и запуска задачи – вызов статического метода </w:t>
      </w:r>
      <w:r w:rsidRPr="00043CBB">
        <w:rPr>
          <w:rStyle w:val="af5"/>
        </w:rPr>
        <w:t>Task</w:t>
      </w:r>
      <w:r w:rsidRPr="00043CBB">
        <w:rPr>
          <w:rStyle w:val="a9"/>
        </w:rPr>
        <w:t>.Run()</w:t>
      </w:r>
      <w:r>
        <w:t>.</w:t>
      </w:r>
      <w:r w:rsidRPr="00043CBB">
        <w:t xml:space="preserve"> </w:t>
      </w:r>
      <w:r>
        <w:t xml:space="preserve">Этот метод принимает в качестве аргумента </w:t>
      </w:r>
      <w:r w:rsidR="00C500CB">
        <w:t>объект типа</w:t>
      </w:r>
      <w:r>
        <w:t xml:space="preserve"> </w:t>
      </w:r>
      <w:r w:rsidRPr="00043CBB">
        <w:rPr>
          <w:rStyle w:val="af5"/>
        </w:rPr>
        <w:t>Action</w:t>
      </w:r>
      <w:r w:rsidR="00C500CB">
        <w:t>.</w:t>
      </w:r>
    </w:p>
    <w:p w:rsidR="00043CBB" w:rsidRPr="000A2FD8" w:rsidRDefault="00043CBB" w:rsidP="00043CBB">
      <w:pPr>
        <w:pStyle w:val="a4"/>
        <w:rPr>
          <w:lang w:val="ru-RU"/>
        </w:rPr>
      </w:pPr>
      <w:r w:rsidRPr="00043CBB">
        <w:rPr>
          <w:rStyle w:val="af6"/>
        </w:rPr>
        <w:t>var</w:t>
      </w:r>
      <w:r w:rsidRPr="000A2FD8">
        <w:rPr>
          <w:lang w:val="ru-RU"/>
        </w:rPr>
        <w:t xml:space="preserve"> </w:t>
      </w:r>
      <w:r w:rsidRPr="00043CBB">
        <w:t>task</w:t>
      </w:r>
      <w:r w:rsidRPr="000A2FD8">
        <w:rPr>
          <w:lang w:val="ru-RU"/>
        </w:rPr>
        <w:t xml:space="preserve"> = </w:t>
      </w:r>
      <w:r w:rsidRPr="00043CBB">
        <w:rPr>
          <w:rStyle w:val="af5"/>
        </w:rPr>
        <w:t>Task</w:t>
      </w:r>
      <w:r w:rsidRPr="000A2FD8">
        <w:rPr>
          <w:lang w:val="ru-RU"/>
        </w:rPr>
        <w:t>.</w:t>
      </w:r>
      <w:r w:rsidRPr="00043CBB">
        <w:t>Run</w:t>
      </w:r>
      <w:r w:rsidRPr="000A2FD8">
        <w:rPr>
          <w:lang w:val="ru-RU"/>
        </w:rPr>
        <w:t xml:space="preserve">(() =&gt; </w:t>
      </w:r>
      <w:r w:rsidRPr="00043CBB">
        <w:rPr>
          <w:rStyle w:val="af5"/>
        </w:rPr>
        <w:t>Console</w:t>
      </w:r>
      <w:r w:rsidRPr="000A2FD8">
        <w:rPr>
          <w:lang w:val="ru-RU"/>
        </w:rPr>
        <w:t>.</w:t>
      </w:r>
      <w:r w:rsidRPr="00043CBB">
        <w:t>WriteLine</w:t>
      </w:r>
      <w:r w:rsidRPr="000A2FD8">
        <w:rPr>
          <w:lang w:val="ru-RU"/>
        </w:rPr>
        <w:t>(</w:t>
      </w:r>
      <w:r w:rsidRPr="000A2FD8">
        <w:rPr>
          <w:rStyle w:val="af7"/>
          <w:lang w:val="ru-RU"/>
        </w:rPr>
        <w:t>"</w:t>
      </w:r>
      <w:r w:rsidRPr="00043CBB">
        <w:rPr>
          <w:rStyle w:val="af7"/>
        </w:rPr>
        <w:t>Hello</w:t>
      </w:r>
      <w:r w:rsidRPr="000A2FD8">
        <w:rPr>
          <w:rStyle w:val="af7"/>
          <w:lang w:val="ru-RU"/>
        </w:rPr>
        <w:t>"</w:t>
      </w:r>
      <w:r w:rsidRPr="000A2FD8">
        <w:rPr>
          <w:lang w:val="ru-RU"/>
        </w:rPr>
        <w:t>));</w:t>
      </w:r>
    </w:p>
    <w:p w:rsidR="009A1DEC" w:rsidRPr="000A2FD8" w:rsidRDefault="009A1DEC" w:rsidP="009A1DEC">
      <w:r>
        <w:t>Класс</w:t>
      </w:r>
      <w:r w:rsidRPr="000A2FD8">
        <w:t xml:space="preserve"> </w:t>
      </w:r>
      <w:r w:rsidRPr="002C47BD">
        <w:rPr>
          <w:rStyle w:val="af5"/>
        </w:rPr>
        <w:t>TaskFactory</w:t>
      </w:r>
      <w:r w:rsidRPr="000A2FD8">
        <w:t xml:space="preserve"> </w:t>
      </w:r>
      <w:r>
        <w:t>содержит</w:t>
      </w:r>
      <w:r w:rsidRPr="000A2FD8">
        <w:t xml:space="preserve"> </w:t>
      </w:r>
      <w:r>
        <w:t>набор</w:t>
      </w:r>
      <w:r w:rsidRPr="000A2FD8">
        <w:t xml:space="preserve"> </w:t>
      </w:r>
      <w:r>
        <w:t>методов</w:t>
      </w:r>
      <w:r w:rsidRPr="000A2FD8">
        <w:t xml:space="preserve">, </w:t>
      </w:r>
      <w:r>
        <w:t>соответствующих</w:t>
      </w:r>
      <w:r w:rsidRPr="000A2FD8">
        <w:t xml:space="preserve"> </w:t>
      </w:r>
      <w:r>
        <w:t>некоторым</w:t>
      </w:r>
      <w:r w:rsidRPr="000A2FD8">
        <w:t xml:space="preserve"> </w:t>
      </w:r>
      <w:r>
        <w:t>сценариям</w:t>
      </w:r>
      <w:r w:rsidRPr="000A2FD8">
        <w:t xml:space="preserve"> </w:t>
      </w:r>
      <w:r>
        <w:t>использования</w:t>
      </w:r>
      <w:r w:rsidRPr="000A2FD8">
        <w:t xml:space="preserve"> </w:t>
      </w:r>
      <w:r>
        <w:t>задач</w:t>
      </w:r>
      <w:r w:rsidRPr="000A2FD8">
        <w:t xml:space="preserve"> – </w:t>
      </w:r>
      <w:r w:rsidRPr="00F64FA8">
        <w:rPr>
          <w:rStyle w:val="a9"/>
          <w:lang w:val="en-US"/>
        </w:rPr>
        <w:t>StartNew</w:t>
      </w:r>
      <w:r w:rsidRPr="000A2FD8">
        <w:rPr>
          <w:rStyle w:val="a9"/>
        </w:rPr>
        <w:t>()</w:t>
      </w:r>
      <w:r w:rsidRPr="000A2FD8">
        <w:t xml:space="preserve">, </w:t>
      </w:r>
      <w:r w:rsidRPr="00F64FA8">
        <w:rPr>
          <w:rStyle w:val="a9"/>
          <w:lang w:val="en-US"/>
        </w:rPr>
        <w:t>FromAsync</w:t>
      </w:r>
      <w:r w:rsidRPr="000A2FD8">
        <w:rPr>
          <w:rStyle w:val="a9"/>
        </w:rPr>
        <w:t>()</w:t>
      </w:r>
      <w:r w:rsidRPr="000A2FD8">
        <w:t xml:space="preserve">, </w:t>
      </w:r>
      <w:r w:rsidRPr="00F64FA8">
        <w:rPr>
          <w:rStyle w:val="a9"/>
          <w:lang w:val="en-US"/>
        </w:rPr>
        <w:t>ContinueWhenAll</w:t>
      </w:r>
      <w:r w:rsidRPr="000A2FD8">
        <w:rPr>
          <w:rStyle w:val="a9"/>
        </w:rPr>
        <w:t>()</w:t>
      </w:r>
      <w:r w:rsidRPr="000A2FD8">
        <w:t xml:space="preserve">, </w:t>
      </w:r>
      <w:r w:rsidRPr="00F64FA8">
        <w:rPr>
          <w:rStyle w:val="a9"/>
          <w:lang w:val="en-US"/>
        </w:rPr>
        <w:t>ContinueWhenAny</w:t>
      </w:r>
      <w:r w:rsidRPr="000A2FD8">
        <w:rPr>
          <w:rStyle w:val="a9"/>
        </w:rPr>
        <w:t>()</w:t>
      </w:r>
      <w:r w:rsidRPr="000A2FD8">
        <w:t xml:space="preserve">. </w:t>
      </w:r>
      <w:r>
        <w:t>Экземпляр</w:t>
      </w:r>
      <w:r w:rsidRPr="000A2FD8">
        <w:t xml:space="preserve"> </w:t>
      </w:r>
      <w:r w:rsidRPr="002C47BD">
        <w:rPr>
          <w:rStyle w:val="af5"/>
        </w:rPr>
        <w:t>TaskFactory</w:t>
      </w:r>
      <w:r w:rsidRPr="000A2FD8">
        <w:t xml:space="preserve"> </w:t>
      </w:r>
      <w:r>
        <w:t>доступен</w:t>
      </w:r>
      <w:r w:rsidRPr="000A2FD8">
        <w:t xml:space="preserve"> </w:t>
      </w:r>
      <w:r>
        <w:t>через</w:t>
      </w:r>
      <w:r w:rsidRPr="000A2FD8">
        <w:t xml:space="preserve"> </w:t>
      </w:r>
      <w:r>
        <w:t>статическое</w:t>
      </w:r>
      <w:r w:rsidRPr="000A2FD8">
        <w:t xml:space="preserve"> </w:t>
      </w:r>
      <w:r>
        <w:t>свойство</w:t>
      </w:r>
      <w:r w:rsidRPr="000A2FD8">
        <w:t xml:space="preserve"> </w:t>
      </w:r>
      <w:r w:rsidRPr="002C47BD">
        <w:rPr>
          <w:rStyle w:val="af5"/>
        </w:rPr>
        <w:t>Task</w:t>
      </w:r>
      <w:r w:rsidRPr="000A2FD8">
        <w:rPr>
          <w:rStyle w:val="a9"/>
        </w:rPr>
        <w:t>.</w:t>
      </w:r>
      <w:r w:rsidRPr="00F64FA8">
        <w:rPr>
          <w:rStyle w:val="a9"/>
          <w:lang w:val="en-US"/>
        </w:rPr>
        <w:t>Factory</w:t>
      </w:r>
      <w:r w:rsidRPr="000A2FD8">
        <w:t xml:space="preserve">. </w:t>
      </w:r>
      <w:r>
        <w:t>Вызов</w:t>
      </w:r>
      <w:r w:rsidRPr="000A2FD8">
        <w:t xml:space="preserve"> </w:t>
      </w:r>
      <w:r w:rsidRPr="00043CBB">
        <w:rPr>
          <w:rStyle w:val="af5"/>
        </w:rPr>
        <w:t>Task</w:t>
      </w:r>
      <w:r w:rsidRPr="000A2FD8">
        <w:rPr>
          <w:rStyle w:val="a9"/>
        </w:rPr>
        <w:t>.</w:t>
      </w:r>
      <w:r w:rsidRPr="009A1DEC">
        <w:rPr>
          <w:rStyle w:val="a9"/>
          <w:lang w:val="en-US"/>
        </w:rPr>
        <w:t>Run</w:t>
      </w:r>
      <w:r w:rsidRPr="000A2FD8">
        <w:rPr>
          <w:rStyle w:val="a9"/>
        </w:rPr>
        <w:t>()</w:t>
      </w:r>
      <w:r w:rsidRPr="000A2FD8">
        <w:t xml:space="preserve"> – </w:t>
      </w:r>
      <w:r>
        <w:t>это</w:t>
      </w:r>
      <w:r w:rsidRPr="000A2FD8">
        <w:t xml:space="preserve"> </w:t>
      </w:r>
      <w:r>
        <w:t>сокращение</w:t>
      </w:r>
      <w:r w:rsidRPr="000A2FD8">
        <w:t xml:space="preserve"> </w:t>
      </w:r>
      <w:r>
        <w:t>для</w:t>
      </w:r>
      <w:r w:rsidRPr="000A2FD8">
        <w:t xml:space="preserve"> </w:t>
      </w:r>
      <w:r w:rsidRPr="009A1DEC">
        <w:rPr>
          <w:rStyle w:val="af5"/>
        </w:rPr>
        <w:t>Task</w:t>
      </w:r>
      <w:r w:rsidRPr="000A2FD8">
        <w:rPr>
          <w:rStyle w:val="a9"/>
        </w:rPr>
        <w:t>.</w:t>
      </w:r>
      <w:r w:rsidRPr="009A1DEC">
        <w:rPr>
          <w:rStyle w:val="a9"/>
          <w:lang w:val="en-US"/>
        </w:rPr>
        <w:t>Factory</w:t>
      </w:r>
      <w:r w:rsidRPr="000A2FD8">
        <w:rPr>
          <w:rStyle w:val="a9"/>
        </w:rPr>
        <w:t>.</w:t>
      </w:r>
      <w:r w:rsidRPr="009A1DEC">
        <w:rPr>
          <w:rStyle w:val="a9"/>
          <w:lang w:val="en-US"/>
        </w:rPr>
        <w:t>StartNew</w:t>
      </w:r>
      <w:r w:rsidRPr="000A2FD8">
        <w:rPr>
          <w:rStyle w:val="a9"/>
        </w:rPr>
        <w:t>()</w:t>
      </w:r>
      <w:r w:rsidRPr="000A2FD8">
        <w:t>.</w:t>
      </w:r>
    </w:p>
    <w:p w:rsidR="009A1DEC" w:rsidRPr="000A2FD8" w:rsidRDefault="009A1DEC" w:rsidP="009A1DEC">
      <w:pPr>
        <w:pStyle w:val="a4"/>
        <w:rPr>
          <w:rStyle w:val="af4"/>
          <w:lang w:val="en-US"/>
        </w:rPr>
      </w:pPr>
      <w:r w:rsidRPr="000A2FD8">
        <w:rPr>
          <w:rStyle w:val="af4"/>
          <w:lang w:val="en-US"/>
        </w:rPr>
        <w:t xml:space="preserve">// </w:t>
      </w:r>
      <w:r w:rsidRPr="00C500CB">
        <w:rPr>
          <w:rStyle w:val="af4"/>
        </w:rPr>
        <w:t>аналог</w:t>
      </w:r>
      <w:r w:rsidRPr="000A2FD8">
        <w:rPr>
          <w:rStyle w:val="af4"/>
          <w:lang w:val="en-US"/>
        </w:rPr>
        <w:t xml:space="preserve"> </w:t>
      </w:r>
      <w:r w:rsidRPr="00C500CB">
        <w:rPr>
          <w:rStyle w:val="af4"/>
        </w:rPr>
        <w:t>предыдущего</w:t>
      </w:r>
      <w:r w:rsidRPr="000A2FD8">
        <w:rPr>
          <w:rStyle w:val="af4"/>
          <w:lang w:val="en-US"/>
        </w:rPr>
        <w:t xml:space="preserve"> </w:t>
      </w:r>
      <w:r w:rsidRPr="00C500CB">
        <w:rPr>
          <w:rStyle w:val="af4"/>
        </w:rPr>
        <w:t>примера</w:t>
      </w:r>
    </w:p>
    <w:p w:rsidR="009A1DEC" w:rsidRPr="009A1DEC" w:rsidRDefault="009A1DEC" w:rsidP="009A1DEC">
      <w:pPr>
        <w:pStyle w:val="a4"/>
      </w:pPr>
      <w:r w:rsidRPr="00C500CB">
        <w:rPr>
          <w:rStyle w:val="af5"/>
        </w:rPr>
        <w:t>Action</w:t>
      </w:r>
      <w:r w:rsidRPr="009A1DEC">
        <w:t xml:space="preserve"> action = () =&gt; </w:t>
      </w:r>
      <w:r w:rsidRPr="00C500CB">
        <w:rPr>
          <w:rStyle w:val="af5"/>
        </w:rPr>
        <w:t>Console</w:t>
      </w:r>
      <w:r w:rsidRPr="009A1DEC">
        <w:t>.WriteLine(</w:t>
      </w:r>
      <w:r w:rsidRPr="00C500CB">
        <w:rPr>
          <w:rStyle w:val="af7"/>
        </w:rPr>
        <w:t>"Hello"</w:t>
      </w:r>
      <w:r w:rsidRPr="009A1DEC">
        <w:t>);</w:t>
      </w:r>
    </w:p>
    <w:p w:rsidR="009A1DEC" w:rsidRPr="009A1DEC" w:rsidRDefault="009A1DEC" w:rsidP="009A1DEC">
      <w:pPr>
        <w:pStyle w:val="a4"/>
      </w:pPr>
      <w:r w:rsidRPr="00C500CB">
        <w:rPr>
          <w:rStyle w:val="af6"/>
        </w:rPr>
        <w:t>var</w:t>
      </w:r>
      <w:r w:rsidRPr="009A1DEC">
        <w:t xml:space="preserve"> task = </w:t>
      </w:r>
      <w:r w:rsidRPr="00C500CB">
        <w:rPr>
          <w:rStyle w:val="af5"/>
        </w:rPr>
        <w:t>Task</w:t>
      </w:r>
      <w:r w:rsidRPr="009A1DEC">
        <w:t>.Factory.StartNew(action);</w:t>
      </w:r>
    </w:p>
    <w:p w:rsidR="00C500CB" w:rsidRDefault="00C500CB" w:rsidP="00C500CB">
      <w:r>
        <w:t xml:space="preserve">Для создания задачи можно использовать один из перегруженных конструкторов класса </w:t>
      </w:r>
      <w:r w:rsidRPr="00292B04">
        <w:rPr>
          <w:rStyle w:val="af5"/>
        </w:rPr>
        <w:t>Task</w:t>
      </w:r>
      <w:r>
        <w:t xml:space="preserve">. При этом указывается аргумент типа </w:t>
      </w:r>
      <w:r w:rsidRPr="00292B04">
        <w:rPr>
          <w:rStyle w:val="af5"/>
        </w:rPr>
        <w:t>Action</w:t>
      </w:r>
      <w:r>
        <w:t xml:space="preserve"> – метод, выполняемый в задаче. Если необходимо выполнить метод с параметром, используется </w:t>
      </w:r>
      <w:r w:rsidRPr="00292B04">
        <w:rPr>
          <w:rStyle w:val="af5"/>
        </w:rPr>
        <w:t>Action</w:t>
      </w:r>
      <w:r w:rsidRPr="00292B04">
        <w:rPr>
          <w:rStyle w:val="a9"/>
        </w:rPr>
        <w:t>&lt;</w:t>
      </w:r>
      <w:r w:rsidRPr="00292B04">
        <w:rPr>
          <w:rStyle w:val="af6"/>
        </w:rPr>
        <w:t>object</w:t>
      </w:r>
      <w:r w:rsidRPr="00292B04">
        <w:rPr>
          <w:rStyle w:val="a9"/>
        </w:rPr>
        <w:t>&gt;</w:t>
      </w:r>
      <w:r>
        <w:t xml:space="preserve"> и дополнительный аргумент типа </w:t>
      </w:r>
      <w:r w:rsidRPr="00292B04">
        <w:rPr>
          <w:rStyle w:val="af6"/>
        </w:rPr>
        <w:t>object</w:t>
      </w:r>
      <w:r>
        <w:t>.</w:t>
      </w:r>
    </w:p>
    <w:p w:rsidR="00C500CB" w:rsidRPr="009A1DEC" w:rsidRDefault="00C500CB" w:rsidP="00C500CB">
      <w:pPr>
        <w:pStyle w:val="a4"/>
      </w:pPr>
      <w:bookmarkStart w:id="43" w:name="OLE_LINK10"/>
      <w:bookmarkStart w:id="44" w:name="OLE_LINK11"/>
      <w:r w:rsidRPr="00C500CB">
        <w:rPr>
          <w:rStyle w:val="af5"/>
        </w:rPr>
        <w:t>Action</w:t>
      </w:r>
      <w:r w:rsidRPr="009A1DEC">
        <w:t xml:space="preserve"> action = () =&gt; </w:t>
      </w:r>
      <w:r w:rsidRPr="00C500CB">
        <w:rPr>
          <w:rStyle w:val="af5"/>
        </w:rPr>
        <w:t>Console</w:t>
      </w:r>
      <w:r w:rsidRPr="009A1DEC">
        <w:t>.WriteLine(</w:t>
      </w:r>
      <w:r w:rsidRPr="00C500CB">
        <w:rPr>
          <w:rStyle w:val="af7"/>
        </w:rPr>
        <w:t>"Hello"</w:t>
      </w:r>
      <w:r w:rsidRPr="009A1DEC">
        <w:t>);</w:t>
      </w:r>
    </w:p>
    <w:p w:rsidR="00C500CB" w:rsidRPr="00232495" w:rsidRDefault="00C500CB" w:rsidP="00C500CB">
      <w:pPr>
        <w:pStyle w:val="a4"/>
      </w:pPr>
      <w:r w:rsidRPr="00292B04">
        <w:rPr>
          <w:rStyle w:val="af5"/>
        </w:rPr>
        <w:t>Action</w:t>
      </w:r>
      <w:r w:rsidRPr="00232495">
        <w:t>&lt;</w:t>
      </w:r>
      <w:r w:rsidRPr="00292B04">
        <w:rPr>
          <w:rStyle w:val="af6"/>
        </w:rPr>
        <w:t>object</w:t>
      </w:r>
      <w:r w:rsidRPr="00232495">
        <w:t xml:space="preserve">&gt; </w:t>
      </w:r>
      <w:r>
        <w:t>method</w:t>
      </w:r>
      <w:r w:rsidRPr="00232495">
        <w:t xml:space="preserve"> = </w:t>
      </w:r>
      <w:r>
        <w:t>x</w:t>
      </w:r>
      <w:r w:rsidRPr="00232495">
        <w:t xml:space="preserve"> =&gt;</w:t>
      </w:r>
      <w:r w:rsidRPr="00025869">
        <w:t xml:space="preserve"> </w:t>
      </w:r>
      <w:r w:rsidRPr="00232495">
        <w:t>{</w:t>
      </w:r>
    </w:p>
    <w:p w:rsidR="00C500CB" w:rsidRPr="00232495" w:rsidRDefault="00C500CB" w:rsidP="00C500CB">
      <w:pPr>
        <w:pStyle w:val="a4"/>
      </w:pPr>
      <w:r w:rsidRPr="00232495">
        <w:t xml:space="preserve">                       </w:t>
      </w:r>
      <w:r>
        <w:t xml:space="preserve">  </w:t>
      </w:r>
      <w:r w:rsidRPr="00232495">
        <w:t xml:space="preserve">    </w:t>
      </w:r>
      <w:r w:rsidRPr="00025869">
        <w:t xml:space="preserve">  </w:t>
      </w:r>
      <w:r w:rsidRPr="00232495">
        <w:t xml:space="preserve">  </w:t>
      </w:r>
      <w:r w:rsidRPr="00025869">
        <w:rPr>
          <w:rStyle w:val="af5"/>
        </w:rPr>
        <w:t>Thread</w:t>
      </w:r>
      <w:r w:rsidRPr="00232495">
        <w:t>.Sleep(1000);</w:t>
      </w:r>
    </w:p>
    <w:p w:rsidR="00C500CB" w:rsidRDefault="00C500CB" w:rsidP="00C500CB">
      <w:pPr>
        <w:pStyle w:val="a4"/>
      </w:pPr>
      <w:r w:rsidRPr="00232495">
        <w:t xml:space="preserve">                             </w:t>
      </w:r>
      <w:r>
        <w:t xml:space="preserve">   </w:t>
      </w:r>
      <w:r w:rsidRPr="00232495">
        <w:t xml:space="preserve"> </w:t>
      </w:r>
      <w:r w:rsidRPr="00025869">
        <w:rPr>
          <w:rStyle w:val="af5"/>
        </w:rPr>
        <w:t>Console</w:t>
      </w:r>
      <w:r>
        <w:t>.WriteLine(x.ToString());</w:t>
      </w:r>
    </w:p>
    <w:p w:rsidR="00C500CB" w:rsidRPr="00232495" w:rsidRDefault="00C500CB" w:rsidP="00C500CB">
      <w:pPr>
        <w:pStyle w:val="a4"/>
      </w:pPr>
      <w:r w:rsidRPr="00232495">
        <w:t xml:space="preserve">                          </w:t>
      </w:r>
      <w:r w:rsidRPr="000A2FD8">
        <w:t xml:space="preserve"> </w:t>
      </w:r>
      <w:r w:rsidRPr="00232495">
        <w:t xml:space="preserve">  };</w:t>
      </w:r>
    </w:p>
    <w:p w:rsidR="00C500CB" w:rsidRPr="00232495" w:rsidRDefault="00C500CB" w:rsidP="00C500CB">
      <w:pPr>
        <w:pStyle w:val="a4"/>
      </w:pPr>
    </w:p>
    <w:p w:rsidR="00C500CB" w:rsidRPr="00232495" w:rsidRDefault="00C500CB" w:rsidP="00C500CB">
      <w:pPr>
        <w:pStyle w:val="a4"/>
      </w:pPr>
      <w:r w:rsidRPr="00292B04">
        <w:rPr>
          <w:rStyle w:val="af6"/>
        </w:rPr>
        <w:t>var</w:t>
      </w:r>
      <w:r w:rsidRPr="00232495">
        <w:t xml:space="preserve"> t</w:t>
      </w:r>
      <w:r>
        <w:t>ask</w:t>
      </w:r>
      <w:r w:rsidRPr="00232495">
        <w:t xml:space="preserve">1 = </w:t>
      </w:r>
      <w:r w:rsidRPr="00292B04">
        <w:rPr>
          <w:rStyle w:val="af6"/>
        </w:rPr>
        <w:t>new</w:t>
      </w:r>
      <w:r w:rsidRPr="00232495">
        <w:t xml:space="preserve"> </w:t>
      </w:r>
      <w:r w:rsidRPr="00292B04">
        <w:rPr>
          <w:rStyle w:val="af5"/>
        </w:rPr>
        <w:t>Task</w:t>
      </w:r>
      <w:r w:rsidRPr="00232495">
        <w:t>(</w:t>
      </w:r>
      <w:r>
        <w:t>action</w:t>
      </w:r>
      <w:r w:rsidRPr="00232495">
        <w:t>);</w:t>
      </w:r>
    </w:p>
    <w:p w:rsidR="00C500CB" w:rsidRPr="00232495" w:rsidRDefault="00C500CB" w:rsidP="00C500CB">
      <w:pPr>
        <w:pStyle w:val="a4"/>
      </w:pPr>
      <w:r w:rsidRPr="00292B04">
        <w:rPr>
          <w:rStyle w:val="af6"/>
        </w:rPr>
        <w:t>var</w:t>
      </w:r>
      <w:r w:rsidRPr="00232495">
        <w:t xml:space="preserve"> t</w:t>
      </w:r>
      <w:r>
        <w:t>ask</w:t>
      </w:r>
      <w:r w:rsidRPr="00232495">
        <w:t xml:space="preserve">2 = </w:t>
      </w:r>
      <w:r w:rsidRPr="00292B04">
        <w:rPr>
          <w:rStyle w:val="af6"/>
        </w:rPr>
        <w:t>new</w:t>
      </w:r>
      <w:r w:rsidRPr="00232495">
        <w:t xml:space="preserve"> </w:t>
      </w:r>
      <w:r w:rsidRPr="00292B04">
        <w:rPr>
          <w:rStyle w:val="af5"/>
        </w:rPr>
        <w:t>Task</w:t>
      </w:r>
      <w:r w:rsidRPr="00232495">
        <w:t>(</w:t>
      </w:r>
      <w:r>
        <w:t>method</w:t>
      </w:r>
      <w:r w:rsidRPr="00232495">
        <w:t>, 25);</w:t>
      </w:r>
    </w:p>
    <w:bookmarkEnd w:id="43"/>
    <w:bookmarkEnd w:id="44"/>
    <w:p w:rsidR="00C500CB" w:rsidRDefault="00C500CB" w:rsidP="00C500CB">
      <w:r>
        <w:lastRenderedPageBreak/>
        <w:t>Перегруженные конструкторы</w:t>
      </w:r>
      <w:r w:rsidRPr="00025869">
        <w:t xml:space="preserve"> </w:t>
      </w:r>
      <w:r>
        <w:t>класса</w:t>
      </w:r>
      <w:r w:rsidRPr="00025869">
        <w:t xml:space="preserve"> </w:t>
      </w:r>
      <w:r w:rsidRPr="00025869">
        <w:rPr>
          <w:rStyle w:val="af5"/>
        </w:rPr>
        <w:t>Task</w:t>
      </w:r>
      <w:r w:rsidRPr="00025869">
        <w:t xml:space="preserve"> </w:t>
      </w:r>
      <w:r>
        <w:t>принимают</w:t>
      </w:r>
      <w:r w:rsidRPr="00025869">
        <w:t xml:space="preserve"> </w:t>
      </w:r>
      <w:r>
        <w:t>опциональные</w:t>
      </w:r>
      <w:r w:rsidRPr="00025869">
        <w:t xml:space="preserve"> </w:t>
      </w:r>
      <w:r>
        <w:t>аргументы</w:t>
      </w:r>
      <w:r w:rsidRPr="00025869">
        <w:t xml:space="preserve"> </w:t>
      </w:r>
      <w:r>
        <w:t>типа</w:t>
      </w:r>
      <w:r w:rsidRPr="00025869">
        <w:t xml:space="preserve"> </w:t>
      </w:r>
      <w:r w:rsidRPr="00025869">
        <w:rPr>
          <w:rStyle w:val="af5"/>
        </w:rPr>
        <w:t>CancellationToken</w:t>
      </w:r>
      <w:r w:rsidRPr="00025869">
        <w:t xml:space="preserve"> </w:t>
      </w:r>
      <w:r>
        <w:t>и</w:t>
      </w:r>
      <w:r w:rsidRPr="00025869">
        <w:t xml:space="preserve"> </w:t>
      </w:r>
      <w:r w:rsidRPr="00025869">
        <w:rPr>
          <w:rStyle w:val="af5"/>
        </w:rPr>
        <w:t>TaskCreationOptions</w:t>
      </w:r>
      <w:r w:rsidRPr="00025869">
        <w:t xml:space="preserve">. </w:t>
      </w:r>
      <w:r>
        <w:t xml:space="preserve">Перечисление </w:t>
      </w:r>
      <w:r w:rsidRPr="00025869">
        <w:rPr>
          <w:rStyle w:val="af5"/>
        </w:rPr>
        <w:t>TaskCreationOptions</w:t>
      </w:r>
      <w:r>
        <w:t xml:space="preserve"> задаёт вид задачи (например, </w:t>
      </w:r>
      <w:r w:rsidRPr="00025869">
        <w:rPr>
          <w:rStyle w:val="a9"/>
        </w:rPr>
        <w:t>LongRunning</w:t>
      </w:r>
      <w:r>
        <w:t xml:space="preserve"> – долгая задача). Структура </w:t>
      </w:r>
      <w:r w:rsidRPr="00025869">
        <w:rPr>
          <w:rStyle w:val="af5"/>
        </w:rPr>
        <w:t>CancellationToken</w:t>
      </w:r>
      <w:r>
        <w:t xml:space="preserve"> применяется для прерывания задачи</w:t>
      </w:r>
      <w:r w:rsidR="00752981">
        <w:t xml:space="preserve"> (это так называемый </w:t>
      </w:r>
      <w:r w:rsidR="00752981" w:rsidRPr="00752981">
        <w:rPr>
          <w:rStyle w:val="a8"/>
        </w:rPr>
        <w:t>токен отмены</w:t>
      </w:r>
      <w:r w:rsidR="00752981">
        <w:t>)</w:t>
      </w:r>
      <w:r>
        <w:t>.</w:t>
      </w:r>
    </w:p>
    <w:p w:rsidR="00C500CB" w:rsidRPr="00F64FA8" w:rsidRDefault="00C500CB" w:rsidP="00C500CB">
      <w:pPr>
        <w:pStyle w:val="a4"/>
      </w:pPr>
      <w:r w:rsidRPr="00025869">
        <w:rPr>
          <w:rStyle w:val="af6"/>
        </w:rPr>
        <w:t>var</w:t>
      </w:r>
      <w:r w:rsidRPr="00F64FA8">
        <w:t xml:space="preserve"> </w:t>
      </w:r>
      <w:r w:rsidRPr="00232495">
        <w:t>t</w:t>
      </w:r>
      <w:r>
        <w:t>ask</w:t>
      </w:r>
      <w:r w:rsidRPr="00F64FA8">
        <w:t xml:space="preserve">1 = </w:t>
      </w:r>
      <w:r w:rsidRPr="00025869">
        <w:rPr>
          <w:rStyle w:val="af6"/>
        </w:rPr>
        <w:t>new</w:t>
      </w:r>
      <w:r w:rsidRPr="00F64FA8">
        <w:t xml:space="preserve"> </w:t>
      </w:r>
      <w:r w:rsidRPr="00025869">
        <w:rPr>
          <w:rStyle w:val="af5"/>
        </w:rPr>
        <w:t>Task</w:t>
      </w:r>
      <w:r w:rsidRPr="00F64FA8">
        <w:t>(</w:t>
      </w:r>
      <w:r>
        <w:t>action</w:t>
      </w:r>
      <w:r w:rsidRPr="00F64FA8">
        <w:t xml:space="preserve">, </w:t>
      </w:r>
      <w:r w:rsidRPr="00025869">
        <w:rPr>
          <w:rStyle w:val="af5"/>
        </w:rPr>
        <w:t>TaskCreationOptions</w:t>
      </w:r>
      <w:r w:rsidRPr="00F64FA8">
        <w:t>.</w:t>
      </w:r>
      <w:r w:rsidRPr="00232495">
        <w:t>LongRunning</w:t>
      </w:r>
      <w:r w:rsidRPr="00F64FA8">
        <w:t>);</w:t>
      </w:r>
    </w:p>
    <w:p w:rsidR="000A2FD8" w:rsidRDefault="000A2FD8" w:rsidP="00C500CB">
      <w:r>
        <w:t xml:space="preserve">Метод </w:t>
      </w:r>
      <w:r w:rsidRPr="00025869">
        <w:rPr>
          <w:rStyle w:val="a9"/>
        </w:rPr>
        <w:t>Start()</w:t>
      </w:r>
      <w:r>
        <w:t xml:space="preserve"> запускает задачу, вернее, помещает её в очередь запуска </w:t>
      </w:r>
      <w:r w:rsidRPr="00DB7390">
        <w:rPr>
          <w:rStyle w:val="a8"/>
        </w:rPr>
        <w:t>планировщика задач</w:t>
      </w:r>
      <w:r>
        <w:t>. По умолчанию применяется планировщик на основе пула потоков, но существует возможность использовать пользовательский планировщик</w:t>
      </w:r>
      <w:r w:rsidR="008D7302">
        <w:rPr>
          <w:rStyle w:val="ae"/>
        </w:rPr>
        <w:footnoteReference w:id="36"/>
      </w:r>
      <w:r>
        <w:t xml:space="preserve">. Метод </w:t>
      </w:r>
      <w:r w:rsidRPr="00025869">
        <w:rPr>
          <w:rStyle w:val="a9"/>
        </w:rPr>
        <w:t>RunSynchronously()</w:t>
      </w:r>
      <w:r>
        <w:t xml:space="preserve"> выполняет задачу синхронно (в терминах используемого планировщика задач).</w:t>
      </w:r>
    </w:p>
    <w:p w:rsidR="00C500CB" w:rsidRPr="00F64FA8" w:rsidRDefault="00C500CB" w:rsidP="00C500CB">
      <w:pPr>
        <w:pStyle w:val="a4"/>
        <w:rPr>
          <w:lang w:val="ru-RU"/>
        </w:rPr>
      </w:pPr>
      <w:bookmarkStart w:id="45" w:name="OLE_LINK14"/>
      <w:bookmarkStart w:id="46" w:name="OLE_LINK15"/>
      <w:r>
        <w:t>t</w:t>
      </w:r>
      <w:r w:rsidR="009F7B7F">
        <w:t>ask</w:t>
      </w:r>
      <w:r w:rsidRPr="00F64FA8">
        <w:rPr>
          <w:lang w:val="ru-RU"/>
        </w:rPr>
        <w:t>1.</w:t>
      </w:r>
      <w:r>
        <w:t>Start</w:t>
      </w:r>
      <w:r w:rsidRPr="00F64FA8">
        <w:rPr>
          <w:lang w:val="ru-RU"/>
        </w:rPr>
        <w:t xml:space="preserve">();                </w:t>
      </w:r>
      <w:r w:rsidRPr="00025869">
        <w:rPr>
          <w:rStyle w:val="af4"/>
        </w:rPr>
        <w:t>// асинхронный запуск</w:t>
      </w:r>
    </w:p>
    <w:p w:rsidR="00C500CB" w:rsidRPr="00F64FA8" w:rsidRDefault="00C500CB" w:rsidP="00C500CB">
      <w:pPr>
        <w:pStyle w:val="a4"/>
        <w:rPr>
          <w:lang w:val="ru-RU"/>
        </w:rPr>
      </w:pPr>
      <w:r>
        <w:t>t</w:t>
      </w:r>
      <w:r w:rsidR="009F7B7F">
        <w:t>ask</w:t>
      </w:r>
      <w:r w:rsidRPr="00F64FA8">
        <w:rPr>
          <w:lang w:val="ru-RU"/>
        </w:rPr>
        <w:t>2.</w:t>
      </w:r>
      <w:r>
        <w:t>RunSynchronously</w:t>
      </w:r>
      <w:r w:rsidRPr="00F64FA8">
        <w:rPr>
          <w:lang w:val="ru-RU"/>
        </w:rPr>
        <w:t xml:space="preserve">();     </w:t>
      </w:r>
      <w:r w:rsidRPr="00025869">
        <w:rPr>
          <w:rStyle w:val="af4"/>
        </w:rPr>
        <w:t>// синхронный запуск</w:t>
      </w:r>
    </w:p>
    <w:bookmarkEnd w:id="45"/>
    <w:bookmarkEnd w:id="46"/>
    <w:p w:rsidR="00752981" w:rsidRDefault="00752981" w:rsidP="00752981">
      <w:r>
        <w:t>Методы</w:t>
      </w:r>
      <w:r w:rsidRPr="00752981">
        <w:t xml:space="preserve"> </w:t>
      </w:r>
      <w:r>
        <w:t xml:space="preserve">класса </w:t>
      </w:r>
      <w:r w:rsidRPr="00292B04">
        <w:rPr>
          <w:rStyle w:val="af5"/>
        </w:rPr>
        <w:t>Task</w:t>
      </w:r>
      <w:r>
        <w:t xml:space="preserve"> </w:t>
      </w:r>
      <w:r w:rsidRPr="00025869">
        <w:rPr>
          <w:rStyle w:val="a9"/>
        </w:rPr>
        <w:t>Wait()</w:t>
      </w:r>
      <w:r>
        <w:t xml:space="preserve">, </w:t>
      </w:r>
      <w:r w:rsidRPr="00025869">
        <w:rPr>
          <w:rStyle w:val="a9"/>
        </w:rPr>
        <w:t>WaitAll()</w:t>
      </w:r>
      <w:r>
        <w:t xml:space="preserve"> и </w:t>
      </w:r>
      <w:r w:rsidRPr="00025869">
        <w:rPr>
          <w:rStyle w:val="a9"/>
        </w:rPr>
        <w:t>WaitAny()</w:t>
      </w:r>
      <w:r>
        <w:t xml:space="preserve"> останавливают основной поток до завершения задачи (или задач). Перегруженные версии методов позволяют </w:t>
      </w:r>
      <w:r w:rsidR="00213A25">
        <w:t>указать</w:t>
      </w:r>
      <w:r>
        <w:t xml:space="preserve"> период ожидания завершения и токен отмены.</w:t>
      </w:r>
    </w:p>
    <w:p w:rsidR="00752981" w:rsidRPr="00232495" w:rsidRDefault="00752981" w:rsidP="00752981">
      <w:pPr>
        <w:pStyle w:val="a4"/>
      </w:pPr>
      <w:r w:rsidRPr="00232495">
        <w:t>t</w:t>
      </w:r>
      <w:r>
        <w:t>ask</w:t>
      </w:r>
      <w:r w:rsidRPr="00232495">
        <w:t>1.Wait(1000);</w:t>
      </w:r>
    </w:p>
    <w:p w:rsidR="00752981" w:rsidRPr="00232495" w:rsidRDefault="00752981" w:rsidP="00752981">
      <w:pPr>
        <w:pStyle w:val="a4"/>
      </w:pPr>
      <w:r w:rsidRPr="00025869">
        <w:rPr>
          <w:rStyle w:val="af5"/>
        </w:rPr>
        <w:t>Task</w:t>
      </w:r>
      <w:r w:rsidRPr="00232495">
        <w:t>.WaitAll(t</w:t>
      </w:r>
      <w:r>
        <w:t>ask</w:t>
      </w:r>
      <w:r w:rsidRPr="00232495">
        <w:t>1, t</w:t>
      </w:r>
      <w:r>
        <w:t>ask</w:t>
      </w:r>
      <w:r w:rsidRPr="00232495">
        <w:t>2);</w:t>
      </w:r>
    </w:p>
    <w:p w:rsidR="00752981" w:rsidRDefault="00752981" w:rsidP="00752981">
      <w:r>
        <w:t xml:space="preserve">Класс </w:t>
      </w:r>
      <w:r w:rsidRPr="002C47BD">
        <w:rPr>
          <w:rStyle w:val="af5"/>
        </w:rPr>
        <w:t>Task</w:t>
      </w:r>
      <w:r w:rsidRPr="002C47BD">
        <w:rPr>
          <w:rStyle w:val="a9"/>
        </w:rPr>
        <w:t>&lt;T</w:t>
      </w:r>
      <w:r w:rsidR="000A2FD8">
        <w:rPr>
          <w:rStyle w:val="a9"/>
          <w:lang w:val="en-US"/>
        </w:rPr>
        <w:t>Result</w:t>
      </w:r>
      <w:r w:rsidRPr="002C47BD">
        <w:rPr>
          <w:rStyle w:val="a9"/>
        </w:rPr>
        <w:t>&gt;</w:t>
      </w:r>
      <w:r>
        <w:t xml:space="preserve"> наследуется от </w:t>
      </w:r>
      <w:r w:rsidRPr="002C47BD">
        <w:rPr>
          <w:rStyle w:val="af5"/>
        </w:rPr>
        <w:t>Task</w:t>
      </w:r>
      <w:r>
        <w:t xml:space="preserve"> и описывает задачу, возвращающую значение типа </w:t>
      </w:r>
      <w:r w:rsidR="00A53B11" w:rsidRPr="002C47BD">
        <w:rPr>
          <w:rStyle w:val="a9"/>
        </w:rPr>
        <w:t>T</w:t>
      </w:r>
      <w:r w:rsidR="00A53B11">
        <w:rPr>
          <w:rStyle w:val="a9"/>
          <w:lang w:val="en-US"/>
        </w:rPr>
        <w:t>Result</w:t>
      </w:r>
      <w:r>
        <w:t xml:space="preserve">. Дополнительно к элементам базового класса, </w:t>
      </w:r>
      <w:r w:rsidRPr="002C47BD">
        <w:rPr>
          <w:rStyle w:val="af5"/>
        </w:rPr>
        <w:t>Task</w:t>
      </w:r>
      <w:r w:rsidRPr="002C47BD">
        <w:rPr>
          <w:rStyle w:val="a9"/>
        </w:rPr>
        <w:t>&lt;</w:t>
      </w:r>
      <w:r w:rsidR="00A53B11" w:rsidRPr="002C47BD">
        <w:rPr>
          <w:rStyle w:val="a9"/>
        </w:rPr>
        <w:t>T</w:t>
      </w:r>
      <w:r w:rsidR="00A53B11">
        <w:rPr>
          <w:rStyle w:val="a9"/>
          <w:lang w:val="en-US"/>
        </w:rPr>
        <w:t>Result</w:t>
      </w:r>
      <w:r w:rsidRPr="002C47BD">
        <w:rPr>
          <w:rStyle w:val="a9"/>
        </w:rPr>
        <w:t>&gt;</w:t>
      </w:r>
      <w:r>
        <w:t xml:space="preserve"> объявляет свойство </w:t>
      </w:r>
      <w:r w:rsidRPr="002C47BD">
        <w:rPr>
          <w:rStyle w:val="a9"/>
        </w:rPr>
        <w:t>Result</w:t>
      </w:r>
      <w:r>
        <w:t xml:space="preserve"> для хранения вычисленного значения. Конструкторы класса </w:t>
      </w:r>
      <w:r w:rsidRPr="002C47BD">
        <w:rPr>
          <w:rStyle w:val="af5"/>
        </w:rPr>
        <w:t>Task</w:t>
      </w:r>
      <w:r w:rsidRPr="002C47BD">
        <w:rPr>
          <w:rStyle w:val="a9"/>
        </w:rPr>
        <w:t>&lt;</w:t>
      </w:r>
      <w:r w:rsidR="00A53B11" w:rsidRPr="002C47BD">
        <w:rPr>
          <w:rStyle w:val="a9"/>
        </w:rPr>
        <w:t>T</w:t>
      </w:r>
      <w:r w:rsidR="00A53B11">
        <w:rPr>
          <w:rStyle w:val="a9"/>
          <w:lang w:val="en-US"/>
        </w:rPr>
        <w:t>Result</w:t>
      </w:r>
      <w:r w:rsidRPr="002C47BD">
        <w:rPr>
          <w:rStyle w:val="a9"/>
        </w:rPr>
        <w:t>&gt;</w:t>
      </w:r>
      <w:r>
        <w:t xml:space="preserve"> принимают аргументы типа </w:t>
      </w:r>
      <w:r w:rsidRPr="002C47BD">
        <w:rPr>
          <w:rStyle w:val="af5"/>
        </w:rPr>
        <w:t>Func</w:t>
      </w:r>
      <w:r w:rsidRPr="002C47BD">
        <w:rPr>
          <w:rStyle w:val="a9"/>
        </w:rPr>
        <w:t>&lt;</w:t>
      </w:r>
      <w:r w:rsidR="00A53B11" w:rsidRPr="002C47BD">
        <w:rPr>
          <w:rStyle w:val="a9"/>
        </w:rPr>
        <w:t>T</w:t>
      </w:r>
      <w:r w:rsidR="00A53B11">
        <w:rPr>
          <w:rStyle w:val="a9"/>
          <w:lang w:val="en-US"/>
        </w:rPr>
        <w:t>Result</w:t>
      </w:r>
      <w:r w:rsidRPr="002C47BD">
        <w:rPr>
          <w:rStyle w:val="a9"/>
        </w:rPr>
        <w:t>&gt;</w:t>
      </w:r>
      <w:r>
        <w:t xml:space="preserve"> и </w:t>
      </w:r>
      <w:r w:rsidRPr="002C47BD">
        <w:rPr>
          <w:rStyle w:val="af5"/>
        </w:rPr>
        <w:t>Func</w:t>
      </w:r>
      <w:r w:rsidRPr="002C47BD">
        <w:rPr>
          <w:rStyle w:val="a9"/>
        </w:rPr>
        <w:t>&lt;</w:t>
      </w:r>
      <w:r w:rsidRPr="002C47BD">
        <w:rPr>
          <w:rStyle w:val="af6"/>
        </w:rPr>
        <w:t>object</w:t>
      </w:r>
      <w:r w:rsidRPr="002C47BD">
        <w:rPr>
          <w:rStyle w:val="a9"/>
        </w:rPr>
        <w:t xml:space="preserve">, </w:t>
      </w:r>
      <w:r w:rsidR="00A53B11" w:rsidRPr="002C47BD">
        <w:rPr>
          <w:rStyle w:val="a9"/>
        </w:rPr>
        <w:t>T</w:t>
      </w:r>
      <w:r w:rsidR="00A53B11">
        <w:rPr>
          <w:rStyle w:val="a9"/>
          <w:lang w:val="en-US"/>
        </w:rPr>
        <w:t>Result</w:t>
      </w:r>
      <w:r w:rsidRPr="002C47BD">
        <w:rPr>
          <w:rStyle w:val="a9"/>
        </w:rPr>
        <w:t>&gt;</w:t>
      </w:r>
      <w:r>
        <w:t xml:space="preserve"> (опционально – аргументы типа </w:t>
      </w:r>
      <w:r w:rsidRPr="002C47BD">
        <w:rPr>
          <w:rStyle w:val="af5"/>
        </w:rPr>
        <w:t>CancellationToken</w:t>
      </w:r>
      <w:r>
        <w:t xml:space="preserve"> и </w:t>
      </w:r>
      <w:r w:rsidRPr="002C47BD">
        <w:rPr>
          <w:rStyle w:val="af5"/>
        </w:rPr>
        <w:t>TaskCreationOptions</w:t>
      </w:r>
      <w:r>
        <w:t>).</w:t>
      </w:r>
    </w:p>
    <w:p w:rsidR="00752981" w:rsidRDefault="00752981" w:rsidP="00752981">
      <w:pPr>
        <w:pStyle w:val="a4"/>
      </w:pPr>
      <w:r w:rsidRPr="002C47BD">
        <w:rPr>
          <w:rStyle w:val="af5"/>
        </w:rPr>
        <w:t>Func</w:t>
      </w:r>
      <w:r>
        <w:t>&lt;</w:t>
      </w:r>
      <w:r w:rsidRPr="002C47BD">
        <w:rPr>
          <w:rStyle w:val="af6"/>
        </w:rPr>
        <w:t>int</w:t>
      </w:r>
      <w:r>
        <w:t>&gt; func = () =&gt;</w:t>
      </w:r>
      <w:r w:rsidRPr="002C47BD">
        <w:t xml:space="preserve"> </w:t>
      </w:r>
      <w:r>
        <w:t>{</w:t>
      </w:r>
    </w:p>
    <w:p w:rsidR="00752981" w:rsidRPr="00232495" w:rsidRDefault="00752981" w:rsidP="00752981">
      <w:pPr>
        <w:pStyle w:val="a4"/>
      </w:pPr>
      <w:r w:rsidRPr="00232495">
        <w:t xml:space="preserve">                       </w:t>
      </w:r>
      <w:r w:rsidRPr="002C47BD">
        <w:t xml:space="preserve">  </w:t>
      </w:r>
      <w:r w:rsidRPr="00232495">
        <w:t xml:space="preserve">  </w:t>
      </w:r>
      <w:r w:rsidRPr="002C47BD">
        <w:rPr>
          <w:rStyle w:val="af5"/>
        </w:rPr>
        <w:t>Thread</w:t>
      </w:r>
      <w:r w:rsidRPr="00232495">
        <w:t>.Sleep(2000);</w:t>
      </w:r>
    </w:p>
    <w:p w:rsidR="00752981" w:rsidRPr="00232495" w:rsidRDefault="00752981" w:rsidP="00752981">
      <w:pPr>
        <w:pStyle w:val="a4"/>
      </w:pPr>
      <w:r w:rsidRPr="00232495">
        <w:t xml:space="preserve">                        </w:t>
      </w:r>
      <w:r w:rsidRPr="00F64FA8">
        <w:t xml:space="preserve">  </w:t>
      </w:r>
      <w:r w:rsidRPr="00232495">
        <w:t xml:space="preserve"> </w:t>
      </w:r>
      <w:r w:rsidRPr="002C47BD">
        <w:rPr>
          <w:rStyle w:val="af6"/>
        </w:rPr>
        <w:t>return</w:t>
      </w:r>
      <w:r w:rsidRPr="00232495">
        <w:t xml:space="preserve"> 100;</w:t>
      </w:r>
    </w:p>
    <w:p w:rsidR="00752981" w:rsidRPr="00F64FA8" w:rsidRDefault="00752981" w:rsidP="00752981">
      <w:pPr>
        <w:pStyle w:val="a4"/>
      </w:pPr>
      <w:r w:rsidRPr="00232495">
        <w:t xml:space="preserve">                     </w:t>
      </w:r>
      <w:r w:rsidRPr="00F64FA8">
        <w:t xml:space="preserve">  </w:t>
      </w:r>
      <w:r w:rsidRPr="00232495">
        <w:t>};</w:t>
      </w:r>
    </w:p>
    <w:p w:rsidR="00752981" w:rsidRPr="00F64FA8" w:rsidRDefault="00752981" w:rsidP="00752981">
      <w:pPr>
        <w:pStyle w:val="a4"/>
      </w:pPr>
    </w:p>
    <w:p w:rsidR="00752981" w:rsidRPr="00232495" w:rsidRDefault="00752981" w:rsidP="00752981">
      <w:pPr>
        <w:pStyle w:val="a4"/>
      </w:pPr>
      <w:r w:rsidRPr="002C47BD">
        <w:rPr>
          <w:rStyle w:val="af6"/>
        </w:rPr>
        <w:t>var</w:t>
      </w:r>
      <w:r w:rsidRPr="00232495">
        <w:t xml:space="preserve"> task = </w:t>
      </w:r>
      <w:r w:rsidRPr="002C47BD">
        <w:rPr>
          <w:rStyle w:val="af6"/>
        </w:rPr>
        <w:t>new</w:t>
      </w:r>
      <w:r w:rsidRPr="00232495">
        <w:t xml:space="preserve"> </w:t>
      </w:r>
      <w:r w:rsidRPr="002C47BD">
        <w:rPr>
          <w:rStyle w:val="af5"/>
        </w:rPr>
        <w:t>Task</w:t>
      </w:r>
      <w:r w:rsidRPr="00232495">
        <w:t>&lt;</w:t>
      </w:r>
      <w:r w:rsidRPr="002C47BD">
        <w:rPr>
          <w:rStyle w:val="af6"/>
        </w:rPr>
        <w:t>int</w:t>
      </w:r>
      <w:r w:rsidRPr="00232495">
        <w:t>&gt;(func);</w:t>
      </w:r>
    </w:p>
    <w:p w:rsidR="00752981" w:rsidRPr="00232495" w:rsidRDefault="00752981" w:rsidP="00752981">
      <w:pPr>
        <w:pStyle w:val="a4"/>
      </w:pPr>
      <w:r w:rsidRPr="002C47BD">
        <w:rPr>
          <w:rStyle w:val="af5"/>
        </w:rPr>
        <w:t>Console</w:t>
      </w:r>
      <w:r w:rsidRPr="00232495">
        <w:t xml:space="preserve">.WriteLine(task.Status);        </w:t>
      </w:r>
      <w:r w:rsidRPr="00F64FA8">
        <w:rPr>
          <w:rStyle w:val="af4"/>
          <w:lang w:val="en-US"/>
        </w:rPr>
        <w:t>// Created</w:t>
      </w:r>
    </w:p>
    <w:p w:rsidR="000A2FD8" w:rsidRDefault="000A2FD8" w:rsidP="00752981">
      <w:pPr>
        <w:pStyle w:val="a4"/>
      </w:pPr>
    </w:p>
    <w:p w:rsidR="00752981" w:rsidRPr="00232495" w:rsidRDefault="00752981" w:rsidP="00752981">
      <w:pPr>
        <w:pStyle w:val="a4"/>
      </w:pPr>
      <w:r w:rsidRPr="00232495">
        <w:t>task.Start();</w:t>
      </w:r>
    </w:p>
    <w:p w:rsidR="00752981" w:rsidRPr="00232495" w:rsidRDefault="00752981" w:rsidP="00752981">
      <w:pPr>
        <w:pStyle w:val="a4"/>
      </w:pPr>
      <w:r w:rsidRPr="002C47BD">
        <w:rPr>
          <w:rStyle w:val="af5"/>
        </w:rPr>
        <w:t>Console</w:t>
      </w:r>
      <w:r w:rsidRPr="00232495">
        <w:t xml:space="preserve">.WriteLine(task.Status);        </w:t>
      </w:r>
      <w:r w:rsidRPr="002C47BD">
        <w:rPr>
          <w:rStyle w:val="af4"/>
          <w:lang w:val="en-US"/>
        </w:rPr>
        <w:t>// WaitingToRun</w:t>
      </w:r>
    </w:p>
    <w:p w:rsidR="000A2FD8" w:rsidRDefault="000A2FD8" w:rsidP="00752981">
      <w:pPr>
        <w:pStyle w:val="a4"/>
      </w:pPr>
    </w:p>
    <w:p w:rsidR="00752981" w:rsidRPr="00232495" w:rsidRDefault="00752981" w:rsidP="00752981">
      <w:pPr>
        <w:pStyle w:val="a4"/>
      </w:pPr>
      <w:r w:rsidRPr="00232495">
        <w:t>task.Wait();</w:t>
      </w:r>
    </w:p>
    <w:p w:rsidR="00752981" w:rsidRPr="000A2FD8" w:rsidRDefault="00752981" w:rsidP="00752981">
      <w:pPr>
        <w:pStyle w:val="a4"/>
        <w:rPr>
          <w:lang w:val="ru-RU"/>
        </w:rPr>
      </w:pPr>
      <w:r w:rsidRPr="002C47BD">
        <w:rPr>
          <w:rStyle w:val="af5"/>
        </w:rPr>
        <w:t>Console</w:t>
      </w:r>
      <w:r w:rsidRPr="000A2FD8">
        <w:rPr>
          <w:lang w:val="ru-RU"/>
        </w:rPr>
        <w:t>.</w:t>
      </w:r>
      <w:r w:rsidRPr="00232495">
        <w:t>WriteLine</w:t>
      </w:r>
      <w:r w:rsidRPr="000A2FD8">
        <w:rPr>
          <w:lang w:val="ru-RU"/>
        </w:rPr>
        <w:t>(</w:t>
      </w:r>
      <w:r w:rsidRPr="00232495">
        <w:t>task</w:t>
      </w:r>
      <w:r w:rsidRPr="000A2FD8">
        <w:rPr>
          <w:lang w:val="ru-RU"/>
        </w:rPr>
        <w:t>.</w:t>
      </w:r>
      <w:r w:rsidRPr="00232495">
        <w:t>Result</w:t>
      </w:r>
      <w:r w:rsidRPr="000A2FD8">
        <w:rPr>
          <w:lang w:val="ru-RU"/>
        </w:rPr>
        <w:t xml:space="preserve">);        </w:t>
      </w:r>
      <w:r w:rsidRPr="000A2FD8">
        <w:rPr>
          <w:rStyle w:val="af4"/>
        </w:rPr>
        <w:t>// 100</w:t>
      </w:r>
    </w:p>
    <w:p w:rsidR="00213A25" w:rsidRDefault="00213A25" w:rsidP="00213A25">
      <w:pPr>
        <w:pStyle w:val="2"/>
      </w:pPr>
      <w:r>
        <w:lastRenderedPageBreak/>
        <w:t>33.2. Обработка исключений и отмена выполнения задач</w:t>
      </w:r>
    </w:p>
    <w:p w:rsidR="00213A25" w:rsidRDefault="00213A25" w:rsidP="00213A25">
      <w:r>
        <w:t>В отличие о</w:t>
      </w:r>
      <w:r w:rsidR="00384DAC">
        <w:t>т</w:t>
      </w:r>
      <w:r>
        <w:t xml:space="preserve"> потоков, задачи легко распространяют исключения. Если код внутри задачи генерирует необработанное исключение (задача </w:t>
      </w:r>
      <w:r w:rsidRPr="00213A25">
        <w:rPr>
          <w:rStyle w:val="a8"/>
        </w:rPr>
        <w:t>отказывает</w:t>
      </w:r>
      <w:r>
        <w:t xml:space="preserve">), это исключение автоматически повторно сгенерируется при вызове метода </w:t>
      </w:r>
      <w:r w:rsidRPr="00213A25">
        <w:rPr>
          <w:rStyle w:val="a9"/>
        </w:rPr>
        <w:t>Wait()</w:t>
      </w:r>
      <w:r w:rsidRPr="00213A25">
        <w:t xml:space="preserve"> </w:t>
      </w:r>
      <w:r>
        <w:t xml:space="preserve">или при доступе к свойству </w:t>
      </w:r>
      <w:r w:rsidRPr="00213A25">
        <w:rPr>
          <w:rStyle w:val="a9"/>
        </w:rPr>
        <w:t>Result</w:t>
      </w:r>
      <w:r w:rsidRPr="00213A25">
        <w:t xml:space="preserve"> </w:t>
      </w:r>
      <w:r>
        <w:t xml:space="preserve">класса </w:t>
      </w:r>
      <w:r w:rsidRPr="00213A25">
        <w:rPr>
          <w:rStyle w:val="af5"/>
        </w:rPr>
        <w:t>Task</w:t>
      </w:r>
      <w:r w:rsidRPr="00213A25">
        <w:rPr>
          <w:rStyle w:val="a9"/>
        </w:rPr>
        <w:t>&lt;</w:t>
      </w:r>
      <w:r w:rsidR="00A53B11" w:rsidRPr="002C47BD">
        <w:rPr>
          <w:rStyle w:val="a9"/>
        </w:rPr>
        <w:t>T</w:t>
      </w:r>
      <w:r w:rsidR="00A53B11">
        <w:rPr>
          <w:rStyle w:val="a9"/>
          <w:lang w:val="en-US"/>
        </w:rPr>
        <w:t>Result</w:t>
      </w:r>
      <w:r w:rsidRPr="00213A25">
        <w:rPr>
          <w:rStyle w:val="a9"/>
        </w:rPr>
        <w:t>&gt;</w:t>
      </w:r>
      <w:r w:rsidRPr="00213A25">
        <w:t xml:space="preserve">. </w:t>
      </w:r>
      <w:r>
        <w:rPr>
          <w:lang w:val="en-US"/>
        </w:rPr>
        <w:t>CLR</w:t>
      </w:r>
      <w:r w:rsidRPr="00384DAC">
        <w:t xml:space="preserve"> </w:t>
      </w:r>
      <w:r>
        <w:t xml:space="preserve">помещает исключение в оболочку </w:t>
      </w:r>
      <w:r w:rsidRPr="00987A9F">
        <w:rPr>
          <w:rStyle w:val="a9"/>
        </w:rPr>
        <w:t>System.</w:t>
      </w:r>
      <w:r w:rsidRPr="00987A9F">
        <w:rPr>
          <w:rStyle w:val="af5"/>
        </w:rPr>
        <w:t>AggregateException</w:t>
      </w:r>
      <w:r>
        <w:t>.</w:t>
      </w:r>
      <w:r w:rsidR="00384DAC">
        <w:t xml:space="preserve"> При параллельном возникновении нескольких исключений все они собираются в единое исключение </w:t>
      </w:r>
      <w:r w:rsidR="00384DAC" w:rsidRPr="00987A9F">
        <w:rPr>
          <w:rStyle w:val="af5"/>
        </w:rPr>
        <w:t>AggregateException</w:t>
      </w:r>
      <w:r w:rsidR="00000798">
        <w:t xml:space="preserve"> и доступны в свойстве-коллекции </w:t>
      </w:r>
      <w:r w:rsidR="00000798" w:rsidRPr="00000798">
        <w:rPr>
          <w:rStyle w:val="a9"/>
        </w:rPr>
        <w:t>InnerExceptions</w:t>
      </w:r>
      <w:r w:rsidR="00000798">
        <w:t>.</w:t>
      </w:r>
    </w:p>
    <w:p w:rsidR="00384DAC" w:rsidRPr="00384DAC" w:rsidRDefault="00384DAC" w:rsidP="00384DAC">
      <w:pPr>
        <w:pStyle w:val="a4"/>
      </w:pPr>
      <w:r w:rsidRPr="00384DAC">
        <w:rPr>
          <w:rStyle w:val="af6"/>
        </w:rPr>
        <w:t>var</w:t>
      </w:r>
      <w:r w:rsidRPr="00384DAC">
        <w:t xml:space="preserve"> task = </w:t>
      </w:r>
      <w:r w:rsidRPr="00384DAC">
        <w:rPr>
          <w:rStyle w:val="af5"/>
        </w:rPr>
        <w:t>Task</w:t>
      </w:r>
      <w:r w:rsidRPr="00384DAC">
        <w:t xml:space="preserve">.Run(() =&gt; { </w:t>
      </w:r>
      <w:r w:rsidRPr="00384DAC">
        <w:rPr>
          <w:rStyle w:val="af6"/>
        </w:rPr>
        <w:t>throw</w:t>
      </w:r>
      <w:r w:rsidRPr="00384DAC">
        <w:t xml:space="preserve"> </w:t>
      </w:r>
      <w:r w:rsidRPr="00384DAC">
        <w:rPr>
          <w:rStyle w:val="af6"/>
        </w:rPr>
        <w:t>new</w:t>
      </w:r>
      <w:r w:rsidRPr="00384DAC">
        <w:t xml:space="preserve"> </w:t>
      </w:r>
      <w:r w:rsidRPr="00384DAC">
        <w:rPr>
          <w:rStyle w:val="af5"/>
        </w:rPr>
        <w:t>Exception</w:t>
      </w:r>
      <w:r w:rsidRPr="00384DAC">
        <w:t>(); });</w:t>
      </w:r>
    </w:p>
    <w:p w:rsidR="00384DAC" w:rsidRPr="00384DAC" w:rsidRDefault="00384DAC" w:rsidP="00384DAC">
      <w:pPr>
        <w:pStyle w:val="a4"/>
      </w:pPr>
      <w:r w:rsidRPr="00384DAC">
        <w:rPr>
          <w:rStyle w:val="af6"/>
        </w:rPr>
        <w:t>try</w:t>
      </w:r>
    </w:p>
    <w:p w:rsidR="00384DAC" w:rsidRPr="00384DAC" w:rsidRDefault="00384DAC" w:rsidP="00384DAC">
      <w:pPr>
        <w:pStyle w:val="a4"/>
      </w:pPr>
      <w:r w:rsidRPr="00384DAC">
        <w:t>{</w:t>
      </w:r>
    </w:p>
    <w:p w:rsidR="00384DAC" w:rsidRPr="00384DAC" w:rsidRDefault="00384DAC" w:rsidP="00384DAC">
      <w:pPr>
        <w:pStyle w:val="a4"/>
      </w:pPr>
      <w:r w:rsidRPr="00384DAC">
        <w:t xml:space="preserve">    task.Wait();</w:t>
      </w:r>
    </w:p>
    <w:p w:rsidR="00384DAC" w:rsidRPr="00384DAC" w:rsidRDefault="00384DAC" w:rsidP="00384DAC">
      <w:pPr>
        <w:pStyle w:val="a4"/>
      </w:pPr>
      <w:r w:rsidRPr="00384DAC">
        <w:t>}</w:t>
      </w:r>
    </w:p>
    <w:p w:rsidR="00384DAC" w:rsidRPr="00384DAC" w:rsidRDefault="00384DAC" w:rsidP="00384DAC">
      <w:pPr>
        <w:pStyle w:val="a4"/>
      </w:pPr>
      <w:r w:rsidRPr="00384DAC">
        <w:rPr>
          <w:rStyle w:val="af6"/>
        </w:rPr>
        <w:t>catch</w:t>
      </w:r>
      <w:r w:rsidRPr="00384DAC">
        <w:t xml:space="preserve"> (</w:t>
      </w:r>
      <w:r w:rsidRPr="00384DAC">
        <w:rPr>
          <w:rStyle w:val="af5"/>
        </w:rPr>
        <w:t>AggregateException</w:t>
      </w:r>
      <w:r w:rsidRPr="00384DAC">
        <w:t xml:space="preserve"> ex)</w:t>
      </w:r>
    </w:p>
    <w:p w:rsidR="00384DAC" w:rsidRPr="00384DAC" w:rsidRDefault="00384DAC" w:rsidP="00384DAC">
      <w:pPr>
        <w:pStyle w:val="a4"/>
      </w:pPr>
      <w:r w:rsidRPr="00384DAC">
        <w:t>{</w:t>
      </w:r>
    </w:p>
    <w:p w:rsidR="00384DAC" w:rsidRPr="00384DAC" w:rsidRDefault="00384DAC" w:rsidP="00384DAC">
      <w:pPr>
        <w:pStyle w:val="a4"/>
      </w:pPr>
      <w:r w:rsidRPr="00384DAC">
        <w:t xml:space="preserve">    </w:t>
      </w:r>
      <w:r w:rsidRPr="00384DAC">
        <w:rPr>
          <w:rStyle w:val="af6"/>
        </w:rPr>
        <w:t>var</w:t>
      </w:r>
      <w:r w:rsidRPr="00384DAC">
        <w:t xml:space="preserve"> message = ex.InnerException.Message;</w:t>
      </w:r>
    </w:p>
    <w:p w:rsidR="00384DAC" w:rsidRPr="00000798" w:rsidRDefault="00384DAC" w:rsidP="00384DAC">
      <w:pPr>
        <w:pStyle w:val="a4"/>
        <w:rPr>
          <w:lang w:val="ru-RU"/>
        </w:rPr>
      </w:pPr>
      <w:r w:rsidRPr="00384DAC">
        <w:t xml:space="preserve">    </w:t>
      </w:r>
      <w:r w:rsidRPr="00384DAC">
        <w:rPr>
          <w:rStyle w:val="af5"/>
        </w:rPr>
        <w:t>Console</w:t>
      </w:r>
      <w:r w:rsidRPr="00000798">
        <w:rPr>
          <w:lang w:val="ru-RU"/>
        </w:rPr>
        <w:t>.</w:t>
      </w:r>
      <w:r>
        <w:t>WriteLine</w:t>
      </w:r>
      <w:r w:rsidRPr="00000798">
        <w:rPr>
          <w:lang w:val="ru-RU"/>
        </w:rPr>
        <w:t>(</w:t>
      </w:r>
      <w:r>
        <w:t>message</w:t>
      </w:r>
      <w:r w:rsidRPr="00000798">
        <w:rPr>
          <w:lang w:val="ru-RU"/>
        </w:rPr>
        <w:t>);</w:t>
      </w:r>
    </w:p>
    <w:p w:rsidR="00384DAC" w:rsidRPr="00000798" w:rsidRDefault="00384DAC" w:rsidP="00384DAC">
      <w:pPr>
        <w:pStyle w:val="a4"/>
        <w:rPr>
          <w:lang w:val="ru-RU"/>
        </w:rPr>
      </w:pPr>
      <w:r w:rsidRPr="00000798">
        <w:rPr>
          <w:lang w:val="ru-RU"/>
        </w:rPr>
        <w:t>}</w:t>
      </w:r>
    </w:p>
    <w:p w:rsidR="00000798" w:rsidRDefault="00000798" w:rsidP="00000798">
      <w:r>
        <w:t xml:space="preserve">При работе с задачами применяется особый подход для отмены их выполнения. Структура типа </w:t>
      </w:r>
      <w:r w:rsidRPr="00987A9F">
        <w:rPr>
          <w:rStyle w:val="af5"/>
        </w:rPr>
        <w:t>CancellationToken</w:t>
      </w:r>
      <w:r>
        <w:t xml:space="preserve"> (т</w:t>
      </w:r>
      <w:r w:rsidRPr="00000798">
        <w:t>окен отмены</w:t>
      </w:r>
      <w:r>
        <w:t>) – это своеобразный маркер того, что задачу можно отменить. Токен отмены принимает в качестве аргумента, в частности, конструктор задачи.</w:t>
      </w:r>
      <w:r w:rsidR="00C93E07">
        <w:t xml:space="preserve"> </w:t>
      </w:r>
      <w:r>
        <w:t xml:space="preserve">Класс </w:t>
      </w:r>
      <w:r w:rsidRPr="00987A9F">
        <w:rPr>
          <w:rStyle w:val="af5"/>
        </w:rPr>
        <w:t>CancellationTokenSource</w:t>
      </w:r>
      <w:r>
        <w:t xml:space="preserve"> содержит свойство </w:t>
      </w:r>
      <w:r w:rsidRPr="00987A9F">
        <w:rPr>
          <w:rStyle w:val="a9"/>
        </w:rPr>
        <w:t>Token</w:t>
      </w:r>
      <w:r>
        <w:t xml:space="preserve"> для получения токенов отмены и метод </w:t>
      </w:r>
      <w:r w:rsidRPr="00987A9F">
        <w:rPr>
          <w:rStyle w:val="a9"/>
        </w:rPr>
        <w:t>Cancel()</w:t>
      </w:r>
      <w:r>
        <w:t xml:space="preserve"> для отмены выполнения всех задач, использующих общий токен.</w:t>
      </w:r>
    </w:p>
    <w:p w:rsidR="00C93E07" w:rsidRDefault="00C93E07" w:rsidP="00C93E07">
      <w:r>
        <w:t xml:space="preserve">В следующем фрагменте кода демонстрируется типичный сценарий использования токенов отмены: вначале создаётся объект </w:t>
      </w:r>
      <w:r w:rsidRPr="00987A9F">
        <w:rPr>
          <w:rStyle w:val="af5"/>
        </w:rPr>
        <w:t>CancellationToken</w:t>
      </w:r>
      <w:r w:rsidRPr="007F6BB1">
        <w:rPr>
          <w:rStyle w:val="af5"/>
        </w:rPr>
        <w:t>Source</w:t>
      </w:r>
      <w:r>
        <w:t xml:space="preserve">, затем его токен назначается нескольким задачам, а потом вызывается метод </w:t>
      </w:r>
      <w:r w:rsidRPr="00DD31DE">
        <w:rPr>
          <w:rStyle w:val="a9"/>
        </w:rPr>
        <w:t>Cancel()</w:t>
      </w:r>
      <w:r>
        <w:t>, прерывающий выполнение всех этих задач:</w:t>
      </w:r>
    </w:p>
    <w:p w:rsidR="00C93E07" w:rsidRPr="00364BCB" w:rsidRDefault="00C93E07" w:rsidP="00C93E07">
      <w:pPr>
        <w:pStyle w:val="a4"/>
      </w:pPr>
      <w:r w:rsidRPr="007F6BB1">
        <w:rPr>
          <w:rStyle w:val="af6"/>
        </w:rPr>
        <w:t>var</w:t>
      </w:r>
      <w:r w:rsidRPr="00DD31DE">
        <w:t xml:space="preserve"> token</w:t>
      </w:r>
      <w:r>
        <w:t>Source</w:t>
      </w:r>
      <w:r w:rsidRPr="00DD31DE">
        <w:t xml:space="preserve"> = </w:t>
      </w:r>
      <w:r w:rsidRPr="007F6BB1">
        <w:rPr>
          <w:rStyle w:val="af6"/>
        </w:rPr>
        <w:t>new</w:t>
      </w:r>
      <w:r w:rsidRPr="00DD31DE">
        <w:t xml:space="preserve"> </w:t>
      </w:r>
      <w:r w:rsidRPr="007F6BB1">
        <w:rPr>
          <w:rStyle w:val="af5"/>
        </w:rPr>
        <w:t>CancellationTokenSource</w:t>
      </w:r>
      <w:r w:rsidRPr="00DD31DE">
        <w:t>();</w:t>
      </w:r>
    </w:p>
    <w:p w:rsidR="00C93E07" w:rsidRPr="00364BCB" w:rsidRDefault="00C93E07" w:rsidP="00C93E07">
      <w:pPr>
        <w:pStyle w:val="a4"/>
      </w:pPr>
    </w:p>
    <w:p w:rsidR="00C93E07" w:rsidRPr="00364BCB" w:rsidRDefault="00C93E07" w:rsidP="00C93E07">
      <w:pPr>
        <w:pStyle w:val="a4"/>
        <w:rPr>
          <w:rStyle w:val="af4"/>
          <w:lang w:val="en-US"/>
        </w:rPr>
      </w:pPr>
      <w:r w:rsidRPr="00364BCB">
        <w:rPr>
          <w:rStyle w:val="af4"/>
          <w:lang w:val="en-US"/>
        </w:rPr>
        <w:t xml:space="preserve">// </w:t>
      </w:r>
      <w:r w:rsidRPr="007F6BB1">
        <w:rPr>
          <w:rStyle w:val="af4"/>
        </w:rPr>
        <w:t>используем</w:t>
      </w:r>
      <w:r w:rsidRPr="00C93E07">
        <w:rPr>
          <w:rStyle w:val="af4"/>
          <w:lang w:val="en-US"/>
        </w:rPr>
        <w:t xml:space="preserve"> </w:t>
      </w:r>
      <w:r>
        <w:rPr>
          <w:rStyle w:val="af4"/>
        </w:rPr>
        <w:t>один</w:t>
      </w:r>
      <w:r w:rsidRPr="00C93E07">
        <w:rPr>
          <w:rStyle w:val="af4"/>
          <w:lang w:val="en-US"/>
        </w:rPr>
        <w:t xml:space="preserve"> </w:t>
      </w:r>
      <w:r w:rsidRPr="007F6BB1">
        <w:rPr>
          <w:rStyle w:val="af4"/>
        </w:rPr>
        <w:t>токен</w:t>
      </w:r>
      <w:r w:rsidRPr="00364BCB">
        <w:rPr>
          <w:rStyle w:val="af4"/>
          <w:lang w:val="en-US"/>
        </w:rPr>
        <w:t xml:space="preserve"> </w:t>
      </w:r>
      <w:r w:rsidRPr="007F6BB1">
        <w:rPr>
          <w:rStyle w:val="af4"/>
        </w:rPr>
        <w:t>в</w:t>
      </w:r>
      <w:r w:rsidRPr="00364BCB">
        <w:rPr>
          <w:rStyle w:val="af4"/>
          <w:lang w:val="en-US"/>
        </w:rPr>
        <w:t xml:space="preserve"> </w:t>
      </w:r>
      <w:r w:rsidRPr="007F6BB1">
        <w:rPr>
          <w:rStyle w:val="af4"/>
        </w:rPr>
        <w:t>двух</w:t>
      </w:r>
      <w:r w:rsidRPr="00364BCB">
        <w:rPr>
          <w:rStyle w:val="af4"/>
          <w:lang w:val="en-US"/>
        </w:rPr>
        <w:t xml:space="preserve"> </w:t>
      </w:r>
      <w:r w:rsidRPr="007F6BB1">
        <w:rPr>
          <w:rStyle w:val="af4"/>
        </w:rPr>
        <w:t>задачах</w:t>
      </w:r>
    </w:p>
    <w:p w:rsidR="00C93E07" w:rsidRDefault="00C93E07" w:rsidP="00C93E07">
      <w:pPr>
        <w:pStyle w:val="a4"/>
      </w:pPr>
      <w:r w:rsidRPr="007F6BB1">
        <w:rPr>
          <w:rStyle w:val="af6"/>
        </w:rPr>
        <w:t>new</w:t>
      </w:r>
      <w:r w:rsidRPr="00DD31DE">
        <w:t xml:space="preserve"> </w:t>
      </w:r>
      <w:r w:rsidRPr="007F6BB1">
        <w:rPr>
          <w:rStyle w:val="af5"/>
        </w:rPr>
        <w:t>Task</w:t>
      </w:r>
      <w:r w:rsidRPr="00DD31DE">
        <w:t>(SomeMethod, token</w:t>
      </w:r>
      <w:r>
        <w:t>Source</w:t>
      </w:r>
      <w:r w:rsidRPr="00DD31DE">
        <w:t>.Token).Start();</w:t>
      </w:r>
    </w:p>
    <w:p w:rsidR="00C93E07" w:rsidRPr="00DD31DE" w:rsidRDefault="00C93E07" w:rsidP="00C93E07">
      <w:pPr>
        <w:pStyle w:val="a4"/>
      </w:pPr>
      <w:r w:rsidRPr="007F6BB1">
        <w:rPr>
          <w:rStyle w:val="af6"/>
        </w:rPr>
        <w:t>new</w:t>
      </w:r>
      <w:r w:rsidRPr="00DD31DE">
        <w:t xml:space="preserve"> </w:t>
      </w:r>
      <w:r w:rsidRPr="007F6BB1">
        <w:rPr>
          <w:rStyle w:val="af5"/>
        </w:rPr>
        <w:t>Task</w:t>
      </w:r>
      <w:r w:rsidRPr="00DD31DE">
        <w:t>(OtherMethod, token</w:t>
      </w:r>
      <w:r>
        <w:t>Source</w:t>
      </w:r>
      <w:r w:rsidRPr="00DD31DE">
        <w:t>.Token).Start();</w:t>
      </w:r>
    </w:p>
    <w:p w:rsidR="00C93E07" w:rsidRPr="00DD31DE" w:rsidRDefault="00C93E07" w:rsidP="00C93E07">
      <w:pPr>
        <w:pStyle w:val="a4"/>
      </w:pPr>
    </w:p>
    <w:p w:rsidR="00C93E07" w:rsidRPr="007F6BB1" w:rsidRDefault="00C93E07" w:rsidP="00C93E07">
      <w:pPr>
        <w:pStyle w:val="a4"/>
        <w:rPr>
          <w:rStyle w:val="af4"/>
        </w:rPr>
      </w:pPr>
      <w:r w:rsidRPr="007F6BB1">
        <w:rPr>
          <w:rStyle w:val="af4"/>
        </w:rPr>
        <w:t>// в нужный момент отменяем обе задачи</w:t>
      </w:r>
    </w:p>
    <w:p w:rsidR="00C93E07" w:rsidRPr="00364BCB" w:rsidRDefault="00C93E07" w:rsidP="00C93E07">
      <w:pPr>
        <w:pStyle w:val="a4"/>
        <w:rPr>
          <w:lang w:val="ru-RU"/>
        </w:rPr>
      </w:pPr>
      <w:r w:rsidRPr="00DD31DE">
        <w:t>token</w:t>
      </w:r>
      <w:r>
        <w:t>Source</w:t>
      </w:r>
      <w:r w:rsidRPr="00364BCB">
        <w:rPr>
          <w:lang w:val="ru-RU"/>
        </w:rPr>
        <w:t>.</w:t>
      </w:r>
      <w:r w:rsidRPr="00DD31DE">
        <w:t>Cancel</w:t>
      </w:r>
      <w:r w:rsidRPr="00364BCB">
        <w:rPr>
          <w:lang w:val="ru-RU"/>
        </w:rPr>
        <w:t>();</w:t>
      </w:r>
    </w:p>
    <w:p w:rsidR="00C93E07" w:rsidRDefault="00C93E07" w:rsidP="00C93E07">
      <w:pPr>
        <w:pStyle w:val="2"/>
      </w:pPr>
      <w:r>
        <w:t>33.3. Продолжения</w:t>
      </w:r>
    </w:p>
    <w:p w:rsidR="00A53B11" w:rsidRPr="00A53B11" w:rsidRDefault="00A53B11" w:rsidP="00C93E07">
      <w:r w:rsidRPr="00A53B11">
        <w:rPr>
          <w:rStyle w:val="a8"/>
        </w:rPr>
        <w:t>Продолжение</w:t>
      </w:r>
      <w:r>
        <w:t xml:space="preserve"> сообщает задаче, что после её завершения она должна продолжить делать что-то другое. Первый способ организации продолжения заключается в использовании экземплярного метода задачи </w:t>
      </w:r>
      <w:r w:rsidRPr="00A53B11">
        <w:rPr>
          <w:rStyle w:val="a9"/>
        </w:rPr>
        <w:t>ContinueWith()</w:t>
      </w:r>
      <w:r w:rsidRPr="00A53B11">
        <w:t>.</w:t>
      </w:r>
    </w:p>
    <w:p w:rsidR="00A53B11" w:rsidRPr="00A53B11" w:rsidRDefault="00A53B11" w:rsidP="00A53B11">
      <w:pPr>
        <w:pStyle w:val="a4"/>
      </w:pPr>
      <w:r w:rsidRPr="00A53B11">
        <w:rPr>
          <w:rStyle w:val="af6"/>
        </w:rPr>
        <w:t>var</w:t>
      </w:r>
      <w:r w:rsidRPr="00A53B11">
        <w:t xml:space="preserve"> task1 = </w:t>
      </w:r>
      <w:r w:rsidRPr="00C25CDD">
        <w:rPr>
          <w:rStyle w:val="af5"/>
        </w:rPr>
        <w:t>Task</w:t>
      </w:r>
      <w:r w:rsidRPr="00A53B11">
        <w:t xml:space="preserve">.Run(() =&gt; </w:t>
      </w:r>
      <w:r w:rsidRPr="00C25CDD">
        <w:rPr>
          <w:rStyle w:val="af5"/>
        </w:rPr>
        <w:t>Console</w:t>
      </w:r>
      <w:r w:rsidRPr="00A53B11">
        <w:t>.Write(</w:t>
      </w:r>
      <w:r w:rsidRPr="00C25CDD">
        <w:rPr>
          <w:rStyle w:val="af7"/>
        </w:rPr>
        <w:t>"Task.."</w:t>
      </w:r>
      <w:r w:rsidRPr="00A53B11">
        <w:t>));</w:t>
      </w:r>
    </w:p>
    <w:p w:rsidR="00A53B11" w:rsidRPr="00A53B11" w:rsidRDefault="00A53B11" w:rsidP="00A53B11">
      <w:pPr>
        <w:pStyle w:val="a4"/>
      </w:pPr>
      <w:r w:rsidRPr="00A53B11">
        <w:rPr>
          <w:rStyle w:val="af6"/>
        </w:rPr>
        <w:t>var</w:t>
      </w:r>
      <w:r w:rsidRPr="00A53B11">
        <w:t xml:space="preserve"> task2 = task1.ContinueWith(t =&gt; </w:t>
      </w:r>
      <w:r w:rsidRPr="00C25CDD">
        <w:rPr>
          <w:rStyle w:val="af5"/>
        </w:rPr>
        <w:t>Console</w:t>
      </w:r>
      <w:r w:rsidRPr="00A53B11">
        <w:t>.Write(</w:t>
      </w:r>
      <w:r w:rsidRPr="00C25CDD">
        <w:rPr>
          <w:rStyle w:val="af7"/>
        </w:rPr>
        <w:t>"continuation"</w:t>
      </w:r>
      <w:r w:rsidRPr="00A53B11">
        <w:t>));</w:t>
      </w:r>
    </w:p>
    <w:p w:rsidR="00C25CDD" w:rsidRDefault="00C25CDD" w:rsidP="00C93E07">
      <w:r>
        <w:lastRenderedPageBreak/>
        <w:t xml:space="preserve">После того как задача </w:t>
      </w:r>
      <w:r w:rsidRPr="00C25CDD">
        <w:rPr>
          <w:rStyle w:val="a9"/>
        </w:rPr>
        <w:t>task1</w:t>
      </w:r>
      <w:r w:rsidRPr="00C25CDD">
        <w:t xml:space="preserve"> (</w:t>
      </w:r>
      <w:r w:rsidRPr="00C25CDD">
        <w:rPr>
          <w:rStyle w:val="a8"/>
        </w:rPr>
        <w:t>предшественник</w:t>
      </w:r>
      <w:r>
        <w:t xml:space="preserve">) завершается, отказывает или отменяется, задача </w:t>
      </w:r>
      <w:r w:rsidRPr="00C25CDD">
        <w:rPr>
          <w:rStyle w:val="a9"/>
        </w:rPr>
        <w:t>task2</w:t>
      </w:r>
      <w:r w:rsidRPr="00C25CDD">
        <w:t xml:space="preserve"> (</w:t>
      </w:r>
      <w:r w:rsidRPr="00C25CDD">
        <w:rPr>
          <w:rStyle w:val="a8"/>
        </w:rPr>
        <w:t>продолжение</w:t>
      </w:r>
      <w:r>
        <w:t xml:space="preserve">) запускается. Аргумент </w:t>
      </w:r>
      <w:r w:rsidRPr="00C25CDD">
        <w:rPr>
          <w:rStyle w:val="a9"/>
        </w:rPr>
        <w:t>t</w:t>
      </w:r>
      <w:r w:rsidRPr="00C25CDD">
        <w:t xml:space="preserve">, </w:t>
      </w:r>
      <w:r>
        <w:t>переданный лямбда-выражению продолжения – это ссылка на предшествующую задачу</w:t>
      </w:r>
      <w:r>
        <w:rPr>
          <w:rStyle w:val="ae"/>
        </w:rPr>
        <w:footnoteReference w:id="37"/>
      </w:r>
      <w:r>
        <w:t>.</w:t>
      </w:r>
    </w:p>
    <w:p w:rsidR="005539B6" w:rsidRPr="005539B6" w:rsidRDefault="005539B6" w:rsidP="00C93E07">
      <w:r>
        <w:t xml:space="preserve">Выполнение продолжения можно запланировать на основе завершения множества предшествующих задач при помощи статических методов </w:t>
      </w:r>
      <w:r w:rsidRPr="005539B6">
        <w:rPr>
          <w:rStyle w:val="af5"/>
        </w:rPr>
        <w:t>Task</w:t>
      </w:r>
      <w:r w:rsidRPr="005539B6">
        <w:rPr>
          <w:rStyle w:val="a9"/>
        </w:rPr>
        <w:t>.WhenAll()</w:t>
      </w:r>
      <w:r w:rsidRPr="005539B6">
        <w:t xml:space="preserve"> </w:t>
      </w:r>
      <w:r>
        <w:t xml:space="preserve">и </w:t>
      </w:r>
      <w:r w:rsidRPr="005539B6">
        <w:rPr>
          <w:rStyle w:val="af5"/>
        </w:rPr>
        <w:t>Task</w:t>
      </w:r>
      <w:r w:rsidRPr="005539B6">
        <w:rPr>
          <w:rStyle w:val="a9"/>
        </w:rPr>
        <w:t>.WhenAny()</w:t>
      </w:r>
      <w:r w:rsidRPr="005539B6">
        <w:t>.</w:t>
      </w:r>
    </w:p>
    <w:p w:rsidR="005539B6" w:rsidRPr="005539B6" w:rsidRDefault="005539B6" w:rsidP="005539B6">
      <w:pPr>
        <w:pStyle w:val="a4"/>
      </w:pPr>
      <w:r w:rsidRPr="005539B6">
        <w:rPr>
          <w:rStyle w:val="af6"/>
        </w:rPr>
        <w:t>var</w:t>
      </w:r>
      <w:r w:rsidRPr="005539B6">
        <w:t xml:space="preserve"> task1 = </w:t>
      </w:r>
      <w:r w:rsidRPr="005539B6">
        <w:rPr>
          <w:rStyle w:val="af5"/>
        </w:rPr>
        <w:t>Task</w:t>
      </w:r>
      <w:r w:rsidRPr="005539B6">
        <w:t xml:space="preserve">.Run(() =&gt; </w:t>
      </w:r>
      <w:r w:rsidRPr="005539B6">
        <w:rPr>
          <w:rStyle w:val="af5"/>
        </w:rPr>
        <w:t>Console</w:t>
      </w:r>
      <w:r w:rsidRPr="005539B6">
        <w:t>.Write(</w:t>
      </w:r>
      <w:r w:rsidRPr="005539B6">
        <w:rPr>
          <w:rStyle w:val="af7"/>
        </w:rPr>
        <w:t>"X"</w:t>
      </w:r>
      <w:r w:rsidRPr="005539B6">
        <w:t>));</w:t>
      </w:r>
    </w:p>
    <w:p w:rsidR="005539B6" w:rsidRPr="005539B6" w:rsidRDefault="005539B6" w:rsidP="005539B6">
      <w:pPr>
        <w:pStyle w:val="a4"/>
      </w:pPr>
      <w:r w:rsidRPr="005539B6">
        <w:rPr>
          <w:rStyle w:val="af6"/>
        </w:rPr>
        <w:t>var</w:t>
      </w:r>
      <w:r w:rsidRPr="005539B6">
        <w:t xml:space="preserve"> task2 = </w:t>
      </w:r>
      <w:r w:rsidRPr="005539B6">
        <w:rPr>
          <w:rStyle w:val="af5"/>
        </w:rPr>
        <w:t>Task</w:t>
      </w:r>
      <w:r w:rsidRPr="005539B6">
        <w:t xml:space="preserve">.Run(() =&gt; </w:t>
      </w:r>
      <w:r w:rsidRPr="005539B6">
        <w:rPr>
          <w:rStyle w:val="af5"/>
        </w:rPr>
        <w:t>Console</w:t>
      </w:r>
      <w:r w:rsidRPr="005539B6">
        <w:t>.Write(</w:t>
      </w:r>
      <w:r w:rsidRPr="005539B6">
        <w:rPr>
          <w:rStyle w:val="af7"/>
        </w:rPr>
        <w:t>"Y"</w:t>
      </w:r>
      <w:r w:rsidRPr="005539B6">
        <w:t>));</w:t>
      </w:r>
    </w:p>
    <w:p w:rsidR="005539B6" w:rsidRDefault="005539B6" w:rsidP="005539B6">
      <w:pPr>
        <w:pStyle w:val="a4"/>
      </w:pPr>
      <w:r w:rsidRPr="005539B6">
        <w:rPr>
          <w:rStyle w:val="af6"/>
        </w:rPr>
        <w:t>var</w:t>
      </w:r>
      <w:r w:rsidRPr="005539B6">
        <w:t xml:space="preserve"> continuation = </w:t>
      </w:r>
      <w:r w:rsidRPr="005539B6">
        <w:rPr>
          <w:rStyle w:val="af5"/>
        </w:rPr>
        <w:t>Task</w:t>
      </w:r>
      <w:r w:rsidRPr="005539B6">
        <w:t>.WhenAll(task1, task2)</w:t>
      </w:r>
    </w:p>
    <w:p w:rsidR="005539B6" w:rsidRPr="005539B6" w:rsidRDefault="005539B6" w:rsidP="005539B6">
      <w:pPr>
        <w:pStyle w:val="a4"/>
      </w:pPr>
      <w:r>
        <w:t xml:space="preserve">                       </w:t>
      </w:r>
      <w:r w:rsidRPr="005539B6">
        <w:t xml:space="preserve">.ContinueWith(t =&gt; </w:t>
      </w:r>
      <w:r w:rsidRPr="005539B6">
        <w:rPr>
          <w:rStyle w:val="af5"/>
        </w:rPr>
        <w:t>Console</w:t>
      </w:r>
      <w:r w:rsidRPr="005539B6">
        <w:t>.Write(</w:t>
      </w:r>
      <w:r w:rsidRPr="005539B6">
        <w:rPr>
          <w:rStyle w:val="af7"/>
        </w:rPr>
        <w:t>"Done"</w:t>
      </w:r>
      <w:r w:rsidRPr="005539B6">
        <w:t>));</w:t>
      </w:r>
    </w:p>
    <w:p w:rsidR="005539B6" w:rsidRPr="008E5CF1" w:rsidRDefault="005539B6" w:rsidP="00C93E07">
      <w:r>
        <w:t xml:space="preserve">Второй способ организации продолжения </w:t>
      </w:r>
      <w:r w:rsidR="00D95780">
        <w:t xml:space="preserve">заключается в </w:t>
      </w:r>
      <w:r>
        <w:t>использовани</w:t>
      </w:r>
      <w:r w:rsidR="00D95780">
        <w:t>и</w:t>
      </w:r>
      <w:r>
        <w:t xml:space="preserve"> объекта ожидания. </w:t>
      </w:r>
      <w:r w:rsidRPr="00D95780">
        <w:rPr>
          <w:rStyle w:val="a8"/>
        </w:rPr>
        <w:t>Объект ожидания</w:t>
      </w:r>
      <w:r>
        <w:t xml:space="preserve"> – это любой объект, имеющий метод</w:t>
      </w:r>
      <w:r w:rsidR="00D95780">
        <w:t>ы</w:t>
      </w:r>
      <w:r>
        <w:t xml:space="preserve"> </w:t>
      </w:r>
      <w:r w:rsidR="00D95780" w:rsidRPr="00D95780">
        <w:rPr>
          <w:rStyle w:val="a9"/>
        </w:rPr>
        <w:t>OnCompleted()</w:t>
      </w:r>
      <w:r w:rsidR="00D95780" w:rsidRPr="00D95780">
        <w:t xml:space="preserve"> </w:t>
      </w:r>
      <w:r w:rsidR="00D95780">
        <w:t xml:space="preserve">и </w:t>
      </w:r>
      <w:r w:rsidR="00D95780" w:rsidRPr="00D95780">
        <w:rPr>
          <w:rStyle w:val="a9"/>
        </w:rPr>
        <w:t>GetResult()</w:t>
      </w:r>
      <w:r w:rsidR="00D95780" w:rsidRPr="00D95780">
        <w:t xml:space="preserve"> </w:t>
      </w:r>
      <w:r w:rsidR="00D95780">
        <w:t xml:space="preserve">и булево свойство </w:t>
      </w:r>
      <w:r w:rsidR="00D95780" w:rsidRPr="00D95780">
        <w:rPr>
          <w:rStyle w:val="a9"/>
        </w:rPr>
        <w:t>IsCompleted</w:t>
      </w:r>
      <w:r w:rsidR="00D95780" w:rsidRPr="00D95780">
        <w:t xml:space="preserve">. </w:t>
      </w:r>
      <w:r w:rsidR="00D95780">
        <w:t xml:space="preserve">Вызов метода </w:t>
      </w:r>
      <w:r w:rsidR="00D95780" w:rsidRPr="00D95780">
        <w:rPr>
          <w:rStyle w:val="a9"/>
        </w:rPr>
        <w:t>GetAwaiter()</w:t>
      </w:r>
      <w:r w:rsidR="00D95780" w:rsidRPr="00D95780">
        <w:t xml:space="preserve"> </w:t>
      </w:r>
      <w:r w:rsidR="00D95780">
        <w:t xml:space="preserve">на задаче возвращает объект ожидания. Метод </w:t>
      </w:r>
      <w:r w:rsidR="00D95780" w:rsidRPr="00D95780">
        <w:rPr>
          <w:rStyle w:val="a9"/>
        </w:rPr>
        <w:t>OnCompleted()</w:t>
      </w:r>
      <w:r w:rsidR="00D95780" w:rsidRPr="00D95780">
        <w:t xml:space="preserve"> </w:t>
      </w:r>
      <w:r w:rsidR="00D95780">
        <w:t>принимает в качестве аргумента делегат, содержащий код продолжения.</w:t>
      </w:r>
      <w:r w:rsidR="006600B2">
        <w:t xml:space="preserve"> Метод</w:t>
      </w:r>
      <w:r w:rsidR="006600B2" w:rsidRPr="006600B2">
        <w:t xml:space="preserve"> </w:t>
      </w:r>
      <w:r w:rsidR="006600B2" w:rsidRPr="00D95780">
        <w:rPr>
          <w:rStyle w:val="a9"/>
        </w:rPr>
        <w:t>GetResult()</w:t>
      </w:r>
      <w:r w:rsidR="006600B2">
        <w:t xml:space="preserve"> возвращает результат работы предшественника (или </w:t>
      </w:r>
      <w:r w:rsidR="006600B2" w:rsidRPr="006600B2">
        <w:rPr>
          <w:rStyle w:val="af6"/>
        </w:rPr>
        <w:t>void</w:t>
      </w:r>
      <w:r w:rsidR="006600B2" w:rsidRPr="006600B2">
        <w:t>)</w:t>
      </w:r>
      <w:r w:rsidR="008E5CF1" w:rsidRPr="00A3646A">
        <w:t>.</w:t>
      </w:r>
    </w:p>
    <w:p w:rsidR="006600B2" w:rsidRPr="00843F3A" w:rsidRDefault="006600B2" w:rsidP="006600B2">
      <w:pPr>
        <w:pStyle w:val="a4"/>
        <w:rPr>
          <w:rStyle w:val="af4"/>
        </w:rPr>
      </w:pPr>
      <w:r w:rsidRPr="00843F3A">
        <w:rPr>
          <w:rStyle w:val="af4"/>
        </w:rPr>
        <w:t>// задача подсчёта простых чисел (используется LINQ)</w:t>
      </w:r>
    </w:p>
    <w:p w:rsidR="006600B2" w:rsidRPr="00843F3A" w:rsidRDefault="006600B2" w:rsidP="006600B2">
      <w:pPr>
        <w:pStyle w:val="a4"/>
      </w:pPr>
      <w:r w:rsidRPr="00843F3A">
        <w:rPr>
          <w:rStyle w:val="af5"/>
        </w:rPr>
        <w:t>Task</w:t>
      </w:r>
      <w:r w:rsidRPr="00843F3A">
        <w:t>&lt;</w:t>
      </w:r>
      <w:r w:rsidRPr="00843F3A">
        <w:rPr>
          <w:rStyle w:val="af6"/>
        </w:rPr>
        <w:t>int</w:t>
      </w:r>
      <w:r w:rsidRPr="00843F3A">
        <w:t xml:space="preserve">&gt; prime = </w:t>
      </w:r>
      <w:r w:rsidRPr="00843F3A">
        <w:rPr>
          <w:rStyle w:val="af5"/>
        </w:rPr>
        <w:t>Task</w:t>
      </w:r>
      <w:r w:rsidRPr="00843F3A">
        <w:t>.Run(() =&gt;</w:t>
      </w:r>
    </w:p>
    <w:p w:rsidR="006600B2" w:rsidRPr="00843F3A" w:rsidRDefault="006600B2" w:rsidP="006600B2">
      <w:pPr>
        <w:pStyle w:val="a4"/>
      </w:pPr>
      <w:r w:rsidRPr="00843F3A">
        <w:t xml:space="preserve">    </w:t>
      </w:r>
      <w:r w:rsidRPr="00843F3A">
        <w:rPr>
          <w:rStyle w:val="af5"/>
        </w:rPr>
        <w:t>Enumerable</w:t>
      </w:r>
      <w:r w:rsidRPr="00843F3A">
        <w:t>.Range(2, 3000000</w:t>
      </w:r>
      <w:r w:rsidR="00AC7D7D" w:rsidRPr="00843F3A">
        <w:t xml:space="preserve"> - 2</w:t>
      </w:r>
      <w:r w:rsidRPr="00843F3A">
        <w:t>).Count(n =&gt;</w:t>
      </w:r>
    </w:p>
    <w:p w:rsidR="006600B2" w:rsidRPr="00843F3A" w:rsidRDefault="006600B2" w:rsidP="006600B2">
      <w:pPr>
        <w:pStyle w:val="a4"/>
      </w:pPr>
      <w:r w:rsidRPr="00843F3A">
        <w:t xml:space="preserve">    </w:t>
      </w:r>
      <w:r w:rsidRPr="00843F3A">
        <w:rPr>
          <w:rStyle w:val="af5"/>
        </w:rPr>
        <w:t>Enumerable</w:t>
      </w:r>
      <w:r w:rsidRPr="00843F3A">
        <w:t>.Range(2, (</w:t>
      </w:r>
      <w:r w:rsidRPr="00843F3A">
        <w:rPr>
          <w:rStyle w:val="af6"/>
        </w:rPr>
        <w:t>int</w:t>
      </w:r>
      <w:r w:rsidRPr="00843F3A">
        <w:t xml:space="preserve">) </w:t>
      </w:r>
      <w:r w:rsidRPr="00843F3A">
        <w:rPr>
          <w:rStyle w:val="af5"/>
        </w:rPr>
        <w:t>Math</w:t>
      </w:r>
      <w:r w:rsidRPr="00843F3A">
        <w:t>.Sqrt(n) - 1).All(i =&gt; n%i &gt; 0)));</w:t>
      </w:r>
    </w:p>
    <w:p w:rsidR="006600B2" w:rsidRPr="00843F3A" w:rsidRDefault="006600B2" w:rsidP="006600B2">
      <w:pPr>
        <w:pStyle w:val="a4"/>
      </w:pPr>
    </w:p>
    <w:p w:rsidR="006600B2" w:rsidRPr="00843F3A" w:rsidRDefault="006600B2" w:rsidP="006600B2">
      <w:pPr>
        <w:pStyle w:val="a4"/>
        <w:rPr>
          <w:rStyle w:val="af4"/>
        </w:rPr>
      </w:pPr>
      <w:r w:rsidRPr="00843F3A">
        <w:rPr>
          <w:rStyle w:val="af4"/>
        </w:rPr>
        <w:t>// получаем объект продолжения</w:t>
      </w:r>
    </w:p>
    <w:p w:rsidR="006600B2" w:rsidRPr="00843F3A" w:rsidRDefault="006600B2" w:rsidP="006600B2">
      <w:pPr>
        <w:pStyle w:val="a4"/>
        <w:rPr>
          <w:lang w:val="ru-RU"/>
        </w:rPr>
      </w:pPr>
      <w:r w:rsidRPr="00843F3A">
        <w:rPr>
          <w:rStyle w:val="af6"/>
        </w:rPr>
        <w:t>var</w:t>
      </w:r>
      <w:r w:rsidRPr="00843F3A">
        <w:rPr>
          <w:lang w:val="ru-RU"/>
        </w:rPr>
        <w:t xml:space="preserve"> </w:t>
      </w:r>
      <w:r w:rsidRPr="00843F3A">
        <w:t>awaiter</w:t>
      </w:r>
      <w:r w:rsidRPr="00843F3A">
        <w:rPr>
          <w:lang w:val="ru-RU"/>
        </w:rPr>
        <w:t xml:space="preserve"> = </w:t>
      </w:r>
      <w:r w:rsidRPr="00843F3A">
        <w:t>prime</w:t>
      </w:r>
      <w:r w:rsidRPr="00843F3A">
        <w:rPr>
          <w:lang w:val="ru-RU"/>
        </w:rPr>
        <w:t>.</w:t>
      </w:r>
      <w:r w:rsidRPr="00843F3A">
        <w:t>GetAwaiter</w:t>
      </w:r>
      <w:r w:rsidRPr="00843F3A">
        <w:rPr>
          <w:lang w:val="ru-RU"/>
        </w:rPr>
        <w:t>();</w:t>
      </w:r>
    </w:p>
    <w:p w:rsidR="006600B2" w:rsidRPr="00843F3A" w:rsidRDefault="006600B2" w:rsidP="006600B2">
      <w:pPr>
        <w:pStyle w:val="a4"/>
        <w:rPr>
          <w:lang w:val="ru-RU"/>
        </w:rPr>
      </w:pPr>
    </w:p>
    <w:p w:rsidR="006600B2" w:rsidRPr="00843F3A" w:rsidRDefault="006600B2" w:rsidP="006600B2">
      <w:pPr>
        <w:pStyle w:val="a4"/>
        <w:rPr>
          <w:rStyle w:val="af4"/>
        </w:rPr>
      </w:pPr>
      <w:r w:rsidRPr="00843F3A">
        <w:rPr>
          <w:rStyle w:val="af4"/>
        </w:rPr>
        <w:t>// указываем, что делать после окончания предшественника</w:t>
      </w:r>
    </w:p>
    <w:p w:rsidR="006600B2" w:rsidRPr="00843F3A" w:rsidRDefault="006600B2" w:rsidP="006600B2">
      <w:pPr>
        <w:pStyle w:val="a4"/>
        <w:rPr>
          <w:lang w:val="ru-RU"/>
        </w:rPr>
      </w:pPr>
      <w:r w:rsidRPr="00843F3A">
        <w:t>awaiter</w:t>
      </w:r>
      <w:r w:rsidRPr="00843F3A">
        <w:rPr>
          <w:lang w:val="ru-RU"/>
        </w:rPr>
        <w:t>.</w:t>
      </w:r>
      <w:r w:rsidRPr="00843F3A">
        <w:t>OnCompleted</w:t>
      </w:r>
      <w:r w:rsidRPr="00843F3A">
        <w:rPr>
          <w:lang w:val="ru-RU"/>
        </w:rPr>
        <w:t>(() =&gt;</w:t>
      </w:r>
    </w:p>
    <w:p w:rsidR="006600B2" w:rsidRPr="00843F3A" w:rsidRDefault="006600B2" w:rsidP="006600B2">
      <w:pPr>
        <w:pStyle w:val="a4"/>
        <w:rPr>
          <w:lang w:val="ru-RU"/>
        </w:rPr>
      </w:pPr>
      <w:r w:rsidRPr="00843F3A">
        <w:rPr>
          <w:lang w:val="ru-RU"/>
        </w:rPr>
        <w:t xml:space="preserve">        {</w:t>
      </w:r>
    </w:p>
    <w:p w:rsidR="006600B2" w:rsidRPr="00843F3A" w:rsidRDefault="006600B2" w:rsidP="006600B2">
      <w:pPr>
        <w:pStyle w:val="a4"/>
        <w:rPr>
          <w:rStyle w:val="af4"/>
        </w:rPr>
      </w:pPr>
      <w:r w:rsidRPr="00843F3A">
        <w:rPr>
          <w:lang w:val="ru-RU"/>
        </w:rPr>
        <w:t xml:space="preserve">            </w:t>
      </w:r>
      <w:r w:rsidRPr="00843F3A">
        <w:rPr>
          <w:rStyle w:val="af4"/>
        </w:rPr>
        <w:t>// получаем результат вычислений предшественника</w:t>
      </w:r>
    </w:p>
    <w:p w:rsidR="006600B2" w:rsidRPr="00843F3A" w:rsidRDefault="006600B2" w:rsidP="006600B2">
      <w:pPr>
        <w:pStyle w:val="a4"/>
      </w:pPr>
      <w:r w:rsidRPr="00843F3A">
        <w:rPr>
          <w:lang w:val="ru-RU"/>
        </w:rPr>
        <w:t xml:space="preserve">            </w:t>
      </w:r>
      <w:r w:rsidRPr="00843F3A">
        <w:rPr>
          <w:rStyle w:val="af6"/>
        </w:rPr>
        <w:t>int</w:t>
      </w:r>
      <w:r w:rsidRPr="00843F3A">
        <w:t xml:space="preserve"> result = awaiter.GetResult();</w:t>
      </w:r>
    </w:p>
    <w:p w:rsidR="006600B2" w:rsidRPr="00843F3A" w:rsidRDefault="006600B2" w:rsidP="006600B2">
      <w:pPr>
        <w:pStyle w:val="a4"/>
      </w:pPr>
      <w:r w:rsidRPr="00843F3A">
        <w:t xml:space="preserve">            </w:t>
      </w:r>
      <w:r w:rsidRPr="00843F3A">
        <w:rPr>
          <w:rStyle w:val="af5"/>
        </w:rPr>
        <w:t>Console</w:t>
      </w:r>
      <w:r w:rsidRPr="00843F3A">
        <w:t>.WriteLine(result);</w:t>
      </w:r>
    </w:p>
    <w:p w:rsidR="005539B6" w:rsidRPr="00E34C88" w:rsidRDefault="006600B2" w:rsidP="006600B2">
      <w:pPr>
        <w:pStyle w:val="a4"/>
        <w:rPr>
          <w:lang w:val="ru-RU"/>
        </w:rPr>
      </w:pPr>
      <w:r w:rsidRPr="00843F3A">
        <w:t xml:space="preserve">        </w:t>
      </w:r>
      <w:r w:rsidRPr="00E34C88">
        <w:rPr>
          <w:lang w:val="ru-RU"/>
        </w:rPr>
        <w:t>});</w:t>
      </w:r>
    </w:p>
    <w:p w:rsidR="008E2D43" w:rsidRDefault="008E2D43" w:rsidP="008E2D43">
      <w:pPr>
        <w:pStyle w:val="2"/>
      </w:pPr>
      <w:r>
        <w:t xml:space="preserve">33.4. Асинхронные функции в </w:t>
      </w:r>
      <w:r>
        <w:rPr>
          <w:lang w:val="en-US"/>
        </w:rPr>
        <w:t>C</w:t>
      </w:r>
      <w:r w:rsidRPr="008E2D43">
        <w:t>#</w:t>
      </w:r>
    </w:p>
    <w:p w:rsidR="008E5CF1" w:rsidRDefault="008E5CF1" w:rsidP="008E2D43">
      <w:r>
        <w:t xml:space="preserve">Для поддержки асинхронного программирования в версии </w:t>
      </w:r>
      <w:r>
        <w:rPr>
          <w:lang w:val="en-US"/>
        </w:rPr>
        <w:t>C</w:t>
      </w:r>
      <w:r w:rsidRPr="008E5CF1">
        <w:t xml:space="preserve"># 5.0 </w:t>
      </w:r>
      <w:r>
        <w:t xml:space="preserve">появилась операция </w:t>
      </w:r>
      <w:r w:rsidRPr="008E5CF1">
        <w:rPr>
          <w:rStyle w:val="af6"/>
        </w:rPr>
        <w:t>await</w:t>
      </w:r>
      <w:r>
        <w:t>. Синтаксис этой операции следующий:</w:t>
      </w:r>
    </w:p>
    <w:p w:rsidR="008E5CF1" w:rsidRPr="00A3646A" w:rsidRDefault="008E5CF1" w:rsidP="008E5CF1">
      <w:pPr>
        <w:pStyle w:val="a4"/>
        <w:rPr>
          <w:lang w:val="ru-RU"/>
        </w:rPr>
      </w:pPr>
      <w:r w:rsidRPr="008E5CF1">
        <w:rPr>
          <w:rStyle w:val="af6"/>
        </w:rPr>
        <w:t>var</w:t>
      </w:r>
      <w:r w:rsidRPr="008E5CF1">
        <w:rPr>
          <w:lang w:val="ru-RU"/>
        </w:rPr>
        <w:t xml:space="preserve"> </w:t>
      </w:r>
      <w:r w:rsidRPr="008E5CF1">
        <w:rPr>
          <w:rStyle w:val="aff0"/>
        </w:rPr>
        <w:t>результат</w:t>
      </w:r>
      <w:r w:rsidRPr="00A3646A">
        <w:rPr>
          <w:lang w:val="ru-RU"/>
        </w:rPr>
        <w:t xml:space="preserve"> = </w:t>
      </w:r>
      <w:r w:rsidRPr="008E5CF1">
        <w:rPr>
          <w:rStyle w:val="af6"/>
        </w:rPr>
        <w:t>await</w:t>
      </w:r>
      <w:r w:rsidRPr="008E5CF1">
        <w:rPr>
          <w:lang w:val="ru-RU"/>
        </w:rPr>
        <w:t xml:space="preserve"> </w:t>
      </w:r>
      <w:r w:rsidRPr="008E5CF1">
        <w:rPr>
          <w:rStyle w:val="aff0"/>
        </w:rPr>
        <w:t>выражение</w:t>
      </w:r>
      <w:r w:rsidRPr="00A3646A">
        <w:rPr>
          <w:lang w:val="ru-RU"/>
        </w:rPr>
        <w:t>;</w:t>
      </w:r>
    </w:p>
    <w:p w:rsidR="008E5CF1" w:rsidRPr="008E5CF1" w:rsidRDefault="008E5CF1" w:rsidP="008E5CF1">
      <w:pPr>
        <w:pStyle w:val="a4"/>
        <w:rPr>
          <w:lang w:val="ru-RU"/>
        </w:rPr>
      </w:pPr>
      <w:r w:rsidRPr="008E5CF1">
        <w:rPr>
          <w:rStyle w:val="aff0"/>
        </w:rPr>
        <w:t>оператор(ы)</w:t>
      </w:r>
      <w:r>
        <w:rPr>
          <w:lang w:val="ru-RU"/>
        </w:rPr>
        <w:t>;</w:t>
      </w:r>
    </w:p>
    <w:p w:rsidR="008E5CF1" w:rsidRDefault="00204CB1" w:rsidP="008E2D43">
      <w:r>
        <w:t xml:space="preserve">Компилятор разворачивает приведённую выше конструкцию в </w:t>
      </w:r>
      <w:r w:rsidR="000118C2">
        <w:t>такой</w:t>
      </w:r>
      <w:r>
        <w:t xml:space="preserve"> функциональный эквивалент:</w:t>
      </w:r>
    </w:p>
    <w:p w:rsidR="00204CB1" w:rsidRDefault="00204CB1" w:rsidP="00204CB1">
      <w:pPr>
        <w:pStyle w:val="a4"/>
      </w:pPr>
      <w:r w:rsidRPr="00204CB1">
        <w:rPr>
          <w:rStyle w:val="af6"/>
        </w:rPr>
        <w:lastRenderedPageBreak/>
        <w:t>var</w:t>
      </w:r>
      <w:r>
        <w:t xml:space="preserve"> awaiter = </w:t>
      </w:r>
      <w:r w:rsidRPr="00204CB1">
        <w:rPr>
          <w:rStyle w:val="aff0"/>
        </w:rPr>
        <w:t>выражение</w:t>
      </w:r>
      <w:r w:rsidRPr="00204CB1">
        <w:t>.</w:t>
      </w:r>
      <w:r>
        <w:t>GetAwaiter();</w:t>
      </w:r>
    </w:p>
    <w:p w:rsidR="00204CB1" w:rsidRDefault="00204CB1" w:rsidP="00204CB1">
      <w:pPr>
        <w:pStyle w:val="a4"/>
      </w:pPr>
      <w:r>
        <w:t>awaiter.OnCompleted(()=&gt;</w:t>
      </w:r>
    </w:p>
    <w:p w:rsidR="00204CB1" w:rsidRDefault="00204CB1" w:rsidP="00204CB1">
      <w:pPr>
        <w:pStyle w:val="a4"/>
      </w:pPr>
      <w:r>
        <w:t xml:space="preserve">       </w:t>
      </w:r>
      <w:r w:rsidRPr="00204CB1">
        <w:t xml:space="preserve"> </w:t>
      </w:r>
      <w:r>
        <w:t>{</w:t>
      </w:r>
    </w:p>
    <w:p w:rsidR="00204CB1" w:rsidRDefault="00204CB1" w:rsidP="00204CB1">
      <w:pPr>
        <w:pStyle w:val="a4"/>
      </w:pPr>
      <w:r w:rsidRPr="00204CB1">
        <w:t xml:space="preserve">         </w:t>
      </w:r>
      <w:r>
        <w:t xml:space="preserve">   var </w:t>
      </w:r>
      <w:r w:rsidRPr="00204CB1">
        <w:rPr>
          <w:rStyle w:val="aff0"/>
        </w:rPr>
        <w:t>результат</w:t>
      </w:r>
      <w:r>
        <w:t xml:space="preserve"> = awaiter.GetResult();</w:t>
      </w:r>
    </w:p>
    <w:p w:rsidR="00204CB1" w:rsidRPr="00204CB1" w:rsidRDefault="00204CB1" w:rsidP="00204CB1">
      <w:pPr>
        <w:pStyle w:val="a4"/>
      </w:pPr>
      <w:r w:rsidRPr="00A3646A">
        <w:t xml:space="preserve">            </w:t>
      </w:r>
      <w:r w:rsidRPr="00204CB1">
        <w:rPr>
          <w:rStyle w:val="aff0"/>
        </w:rPr>
        <w:t>оператор</w:t>
      </w:r>
      <w:r w:rsidRPr="00A3646A">
        <w:rPr>
          <w:rStyle w:val="aff0"/>
          <w:lang w:val="en-US"/>
        </w:rPr>
        <w:t>(</w:t>
      </w:r>
      <w:r w:rsidRPr="00204CB1">
        <w:rPr>
          <w:rStyle w:val="aff0"/>
        </w:rPr>
        <w:t>ы</w:t>
      </w:r>
      <w:r w:rsidRPr="00A3646A">
        <w:rPr>
          <w:rStyle w:val="aff0"/>
          <w:lang w:val="en-US"/>
        </w:rPr>
        <w:t>)</w:t>
      </w:r>
      <w:r>
        <w:t>;</w:t>
      </w:r>
    </w:p>
    <w:p w:rsidR="00204CB1" w:rsidRPr="00A3646A" w:rsidRDefault="00204CB1" w:rsidP="00204CB1">
      <w:pPr>
        <w:pStyle w:val="a4"/>
        <w:rPr>
          <w:lang w:val="ru-RU"/>
        </w:rPr>
      </w:pPr>
      <w:r w:rsidRPr="00A3646A">
        <w:rPr>
          <w:lang w:val="ru-RU"/>
        </w:rPr>
        <w:t>}</w:t>
      </w:r>
    </w:p>
    <w:p w:rsidR="007F719B" w:rsidRPr="007F719B" w:rsidRDefault="007F719B" w:rsidP="008E2D43">
      <w:r>
        <w:t xml:space="preserve">Операция </w:t>
      </w:r>
      <w:r w:rsidRPr="007F719B">
        <w:rPr>
          <w:rStyle w:val="af6"/>
        </w:rPr>
        <w:t>await</w:t>
      </w:r>
      <w:r w:rsidRPr="007F719B">
        <w:t xml:space="preserve"> </w:t>
      </w:r>
      <w:r>
        <w:t>применима и к выражению, не возвращающему значения:</w:t>
      </w:r>
    </w:p>
    <w:p w:rsidR="007F719B" w:rsidRPr="007F719B" w:rsidRDefault="007F719B" w:rsidP="007F719B">
      <w:pPr>
        <w:pStyle w:val="a4"/>
        <w:rPr>
          <w:lang w:val="ru-RU"/>
        </w:rPr>
      </w:pPr>
      <w:r w:rsidRPr="008E5CF1">
        <w:rPr>
          <w:rStyle w:val="af6"/>
        </w:rPr>
        <w:t>await</w:t>
      </w:r>
      <w:r w:rsidRPr="008E5CF1">
        <w:rPr>
          <w:lang w:val="ru-RU"/>
        </w:rPr>
        <w:t xml:space="preserve"> </w:t>
      </w:r>
      <w:r w:rsidRPr="008E5CF1">
        <w:rPr>
          <w:rStyle w:val="aff0"/>
        </w:rPr>
        <w:t>выражение</w:t>
      </w:r>
      <w:r w:rsidRPr="007F719B">
        <w:rPr>
          <w:lang w:val="ru-RU"/>
        </w:rPr>
        <w:t>;</w:t>
      </w:r>
    </w:p>
    <w:p w:rsidR="007F719B" w:rsidRPr="008E5CF1" w:rsidRDefault="007F719B" w:rsidP="007F719B">
      <w:pPr>
        <w:pStyle w:val="a4"/>
        <w:rPr>
          <w:lang w:val="ru-RU"/>
        </w:rPr>
      </w:pPr>
      <w:r w:rsidRPr="008E5CF1">
        <w:rPr>
          <w:rStyle w:val="aff0"/>
        </w:rPr>
        <w:t>оператор(ы)</w:t>
      </w:r>
      <w:r>
        <w:rPr>
          <w:lang w:val="ru-RU"/>
        </w:rPr>
        <w:t>;</w:t>
      </w:r>
    </w:p>
    <w:p w:rsidR="00204CB1" w:rsidRDefault="00204CB1" w:rsidP="008E2D43">
      <w:r>
        <w:t xml:space="preserve">Выражение, на котором применяется </w:t>
      </w:r>
      <w:r w:rsidRPr="00204CB1">
        <w:rPr>
          <w:rStyle w:val="af6"/>
        </w:rPr>
        <w:t>await</w:t>
      </w:r>
      <w:r w:rsidRPr="00204CB1">
        <w:t xml:space="preserve">, </w:t>
      </w:r>
      <w:r>
        <w:t xml:space="preserve">обычно является задачей. Тем не менее, компилятор удовлетворит любой объект ожидания (определение данного понятия приведено выше). Операция </w:t>
      </w:r>
      <w:r w:rsidRPr="00204CB1">
        <w:rPr>
          <w:rStyle w:val="af6"/>
        </w:rPr>
        <w:t>await</w:t>
      </w:r>
      <w:r w:rsidRPr="00204CB1">
        <w:t xml:space="preserve"> </w:t>
      </w:r>
      <w:r>
        <w:t xml:space="preserve">может применяться только внутри метода </w:t>
      </w:r>
      <w:r w:rsidR="00A3646A">
        <w:t xml:space="preserve">(или лямбда-выражения) </w:t>
      </w:r>
      <w:r>
        <w:t xml:space="preserve">со специальным модификатором </w:t>
      </w:r>
      <w:r w:rsidRPr="00204CB1">
        <w:rPr>
          <w:rStyle w:val="af6"/>
        </w:rPr>
        <w:t>async</w:t>
      </w:r>
      <w:r w:rsidRPr="00204CB1">
        <w:t>.</w:t>
      </w:r>
      <w:r w:rsidR="00A3646A">
        <w:t xml:space="preserve"> Метод должен возвращать </w:t>
      </w:r>
      <w:r w:rsidR="00A3646A" w:rsidRPr="00A3646A">
        <w:rPr>
          <w:rStyle w:val="af6"/>
        </w:rPr>
        <w:t>void</w:t>
      </w:r>
      <w:r w:rsidR="00A3646A" w:rsidRPr="00A3646A">
        <w:t xml:space="preserve"> </w:t>
      </w:r>
      <w:r w:rsidR="00A3646A">
        <w:t xml:space="preserve">либо тип </w:t>
      </w:r>
      <w:r w:rsidR="00A3646A" w:rsidRPr="00A3646A">
        <w:rPr>
          <w:rStyle w:val="af5"/>
        </w:rPr>
        <w:t>Task</w:t>
      </w:r>
      <w:r w:rsidR="00A3646A" w:rsidRPr="00A3646A">
        <w:t xml:space="preserve"> </w:t>
      </w:r>
      <w:r w:rsidR="00A3646A">
        <w:t xml:space="preserve">или </w:t>
      </w:r>
      <w:r w:rsidR="00A3646A" w:rsidRPr="00A3646A">
        <w:rPr>
          <w:rStyle w:val="af5"/>
        </w:rPr>
        <w:t>Task</w:t>
      </w:r>
      <w:r w:rsidR="00A3646A" w:rsidRPr="00A3646A">
        <w:rPr>
          <w:rStyle w:val="a9"/>
        </w:rPr>
        <w:t>&lt;TResult&gt;</w:t>
      </w:r>
      <w:r w:rsidR="00A3646A" w:rsidRPr="00A3646A">
        <w:t>.</w:t>
      </w:r>
    </w:p>
    <w:p w:rsidR="00A3646A" w:rsidRDefault="00A3646A" w:rsidP="008E2D43">
      <w:r>
        <w:t xml:space="preserve">Методы с модификатором </w:t>
      </w:r>
      <w:r w:rsidRPr="00A3646A">
        <w:rPr>
          <w:rStyle w:val="af6"/>
        </w:rPr>
        <w:t>async</w:t>
      </w:r>
      <w:r w:rsidRPr="00A3646A">
        <w:t xml:space="preserve"> </w:t>
      </w:r>
      <w:r>
        <w:t xml:space="preserve">называются </w:t>
      </w:r>
      <w:r w:rsidRPr="00A3646A">
        <w:rPr>
          <w:rStyle w:val="a8"/>
        </w:rPr>
        <w:t>асинхронными функциями</w:t>
      </w:r>
      <w:r>
        <w:t xml:space="preserve">. Встретив выражение </w:t>
      </w:r>
      <w:r w:rsidRPr="00A3646A">
        <w:rPr>
          <w:rStyle w:val="af6"/>
        </w:rPr>
        <w:t>await</w:t>
      </w:r>
      <w:r w:rsidRPr="00A3646A">
        <w:t>,</w:t>
      </w:r>
      <w:r>
        <w:t xml:space="preserve"> процесс выполнения (обычно) производит возврат в вызывающий код – почти как оператор </w:t>
      </w:r>
      <w:r w:rsidRPr="004E5C73">
        <w:rPr>
          <w:rStyle w:val="af6"/>
        </w:rPr>
        <w:t>yield</w:t>
      </w:r>
      <w:r w:rsidRPr="008D7302">
        <w:rPr>
          <w:rStyle w:val="af6"/>
          <w:lang w:val="ru-RU"/>
        </w:rPr>
        <w:t xml:space="preserve"> </w:t>
      </w:r>
      <w:r w:rsidRPr="004E5C73">
        <w:rPr>
          <w:rStyle w:val="af6"/>
        </w:rPr>
        <w:t>return</w:t>
      </w:r>
      <w:r w:rsidRPr="00A3646A">
        <w:t xml:space="preserve"> </w:t>
      </w:r>
      <w:r>
        <w:t>в итераторе. Но перед возвратом исполняющая среда присоединяет к ожидающей задаче признак продолжения, гарантирующий, что когда задача завершается, управление перейдёт обратно в метод и продолжит</w:t>
      </w:r>
      <w:r w:rsidR="004E5C73">
        <w:t>ся</w:t>
      </w:r>
      <w:r>
        <w:t xml:space="preserve"> с места, в котором оно его оставило.</w:t>
      </w:r>
    </w:p>
    <w:p w:rsidR="00204CB1" w:rsidRDefault="007F719B" w:rsidP="008E2D43">
      <w:r>
        <w:t xml:space="preserve">Рассмотрим несколько примеров использования операции </w:t>
      </w:r>
      <w:r w:rsidRPr="007F719B">
        <w:rPr>
          <w:rStyle w:val="af6"/>
        </w:rPr>
        <w:t>await</w:t>
      </w:r>
      <w:r w:rsidRPr="007F719B">
        <w:t>.</w:t>
      </w:r>
      <w:r w:rsidR="004E5C73">
        <w:t xml:space="preserve"> Пусть имеется обычный метод, выполняющий чтение содержимого сайта. </w:t>
      </w:r>
      <w:r w:rsidR="002A701C">
        <w:t>Для этого</w:t>
      </w:r>
      <w:r w:rsidR="004E5C73">
        <w:t xml:space="preserve"> используется класс</w:t>
      </w:r>
      <w:r w:rsidR="002A701C">
        <w:t xml:space="preserve"> </w:t>
      </w:r>
      <w:r w:rsidR="002A701C" w:rsidRPr="002A701C">
        <w:rPr>
          <w:rStyle w:val="a9"/>
        </w:rPr>
        <w:t>System.Net.</w:t>
      </w:r>
      <w:r w:rsidR="002A701C" w:rsidRPr="002A701C">
        <w:rPr>
          <w:rStyle w:val="af5"/>
        </w:rPr>
        <w:t>WebClient</w:t>
      </w:r>
      <w:r w:rsidR="004E5C73">
        <w:t xml:space="preserve"> и его метод </w:t>
      </w:r>
      <w:r w:rsidR="002A701C" w:rsidRPr="002A701C">
        <w:rPr>
          <w:rStyle w:val="a9"/>
        </w:rPr>
        <w:t>DownloadString()</w:t>
      </w:r>
      <w:r w:rsidR="004E5C73">
        <w:t>.</w:t>
      </w:r>
    </w:p>
    <w:p w:rsidR="004E5C73" w:rsidRPr="004E5C73" w:rsidRDefault="004E5C73" w:rsidP="004E5C73">
      <w:pPr>
        <w:pStyle w:val="a4"/>
      </w:pPr>
      <w:r w:rsidRPr="004E5C73">
        <w:rPr>
          <w:rStyle w:val="af6"/>
        </w:rPr>
        <w:t>private</w:t>
      </w:r>
      <w:r w:rsidRPr="004E5C73">
        <w:t xml:space="preserve"> </w:t>
      </w:r>
      <w:r w:rsidRPr="004E5C73">
        <w:rPr>
          <w:rStyle w:val="af6"/>
        </w:rPr>
        <w:t>void</w:t>
      </w:r>
      <w:r w:rsidRPr="004E5C73">
        <w:t xml:space="preserve"> ReadFromWeb()</w:t>
      </w:r>
    </w:p>
    <w:p w:rsidR="004E5C73" w:rsidRPr="004E5C73" w:rsidRDefault="004E5C73" w:rsidP="004E5C73">
      <w:pPr>
        <w:pStyle w:val="a4"/>
      </w:pPr>
      <w:r w:rsidRPr="004E5C73">
        <w:t>{</w:t>
      </w:r>
    </w:p>
    <w:p w:rsidR="002A701C" w:rsidRPr="002A701C" w:rsidRDefault="004E5C73" w:rsidP="004E5C73">
      <w:pPr>
        <w:pStyle w:val="a4"/>
      </w:pPr>
      <w:r w:rsidRPr="004E5C73">
        <w:t xml:space="preserve">    </w:t>
      </w:r>
      <w:bookmarkStart w:id="47" w:name="OLE_LINK12"/>
      <w:bookmarkStart w:id="48" w:name="OLE_LINK13"/>
      <w:bookmarkStart w:id="49" w:name="OLE_LINK16"/>
      <w:r w:rsidR="002A701C" w:rsidRPr="002A701C">
        <w:rPr>
          <w:rStyle w:val="af6"/>
        </w:rPr>
        <w:t>var</w:t>
      </w:r>
      <w:r w:rsidR="002A701C">
        <w:t xml:space="preserve"> web = </w:t>
      </w:r>
      <w:r w:rsidR="002A701C" w:rsidRPr="004E5C73">
        <w:rPr>
          <w:rStyle w:val="af6"/>
        </w:rPr>
        <w:t>new</w:t>
      </w:r>
      <w:r w:rsidR="002A701C" w:rsidRPr="004E5C73">
        <w:t xml:space="preserve"> </w:t>
      </w:r>
      <w:r w:rsidR="002A701C" w:rsidRPr="002A701C">
        <w:rPr>
          <w:rStyle w:val="af5"/>
        </w:rPr>
        <w:t>WebClient</w:t>
      </w:r>
      <w:r w:rsidR="002A701C" w:rsidRPr="004E5C73">
        <w:t>()</w:t>
      </w:r>
      <w:r w:rsidR="002A701C">
        <w:t>;</w:t>
      </w:r>
    </w:p>
    <w:p w:rsidR="004E5C73" w:rsidRDefault="002A701C" w:rsidP="004E5C73">
      <w:pPr>
        <w:pStyle w:val="a4"/>
      </w:pPr>
      <w:r w:rsidRPr="002A701C">
        <w:rPr>
          <w:rStyle w:val="a9"/>
          <w:lang w:val="en-US"/>
        </w:rPr>
        <w:t xml:space="preserve">    </w:t>
      </w:r>
      <w:r w:rsidR="004E5C73" w:rsidRPr="004E5C73">
        <w:rPr>
          <w:rStyle w:val="af6"/>
        </w:rPr>
        <w:t>var</w:t>
      </w:r>
      <w:r w:rsidR="004E5C73" w:rsidRPr="004E5C73">
        <w:t xml:space="preserve"> text = </w:t>
      </w:r>
      <w:r>
        <w:t>web</w:t>
      </w:r>
      <w:r w:rsidR="004E5C73" w:rsidRPr="004E5C73">
        <w:t>.DownloadString(</w:t>
      </w:r>
      <w:r w:rsidR="004E5C73" w:rsidRPr="002A701C">
        <w:rPr>
          <w:rStyle w:val="af7"/>
        </w:rPr>
        <w:t>"</w:t>
      </w:r>
      <w:r w:rsidR="004A126D">
        <w:rPr>
          <w:rStyle w:val="af7"/>
        </w:rPr>
        <w:t>http://</w:t>
      </w:r>
      <w:r w:rsidR="004A126D" w:rsidRPr="004A126D">
        <w:rPr>
          <w:rStyle w:val="af7"/>
        </w:rPr>
        <w:t>m</w:t>
      </w:r>
      <w:r w:rsidR="004A126D">
        <w:rPr>
          <w:rStyle w:val="af7"/>
        </w:rPr>
        <w:t>sdn</w:t>
      </w:r>
      <w:r w:rsidR="004A126D" w:rsidRPr="004A126D">
        <w:rPr>
          <w:rStyle w:val="af7"/>
        </w:rPr>
        <w:t>.com</w:t>
      </w:r>
      <w:r w:rsidR="004E5C73" w:rsidRPr="002A701C">
        <w:rPr>
          <w:rStyle w:val="af7"/>
        </w:rPr>
        <w:t>"</w:t>
      </w:r>
      <w:r w:rsidR="004E5C73" w:rsidRPr="004E5C73">
        <w:t>);</w:t>
      </w:r>
    </w:p>
    <w:p w:rsidR="002A701C" w:rsidRPr="008D7302" w:rsidRDefault="002A701C" w:rsidP="004E5C73">
      <w:pPr>
        <w:pStyle w:val="a4"/>
        <w:rPr>
          <w:lang w:val="ru-RU"/>
        </w:rPr>
      </w:pPr>
      <w:r w:rsidRPr="002A701C">
        <w:t xml:space="preserve">    </w:t>
      </w:r>
      <w:r w:rsidRPr="002A701C">
        <w:rPr>
          <w:rStyle w:val="af5"/>
        </w:rPr>
        <w:t>Console</w:t>
      </w:r>
      <w:r w:rsidRPr="008D7302">
        <w:rPr>
          <w:lang w:val="ru-RU"/>
        </w:rPr>
        <w:t>.</w:t>
      </w:r>
      <w:r>
        <w:t>WriteLine</w:t>
      </w:r>
      <w:r w:rsidRPr="008D7302">
        <w:rPr>
          <w:lang w:val="ru-RU"/>
        </w:rPr>
        <w:t>(</w:t>
      </w:r>
      <w:r>
        <w:t>text</w:t>
      </w:r>
      <w:r w:rsidR="004A126D" w:rsidRPr="008D7302">
        <w:rPr>
          <w:lang w:val="ru-RU"/>
        </w:rPr>
        <w:t>.</w:t>
      </w:r>
      <w:r w:rsidR="004A126D">
        <w:t>Length</w:t>
      </w:r>
      <w:r w:rsidRPr="008D7302">
        <w:rPr>
          <w:lang w:val="ru-RU"/>
        </w:rPr>
        <w:t>);</w:t>
      </w:r>
    </w:p>
    <w:bookmarkEnd w:id="47"/>
    <w:bookmarkEnd w:id="48"/>
    <w:bookmarkEnd w:id="49"/>
    <w:p w:rsidR="004E5C73" w:rsidRPr="002A701C" w:rsidRDefault="004E5C73" w:rsidP="004E5C73">
      <w:pPr>
        <w:pStyle w:val="a4"/>
        <w:rPr>
          <w:lang w:val="ru-RU"/>
        </w:rPr>
      </w:pPr>
      <w:r w:rsidRPr="002A701C">
        <w:rPr>
          <w:lang w:val="ru-RU"/>
        </w:rPr>
        <w:t>}</w:t>
      </w:r>
    </w:p>
    <w:p w:rsidR="004E5C73" w:rsidRPr="002A701C" w:rsidRDefault="002A701C" w:rsidP="008E2D43">
      <w:r>
        <w:t xml:space="preserve">Вызов метода </w:t>
      </w:r>
      <w:r w:rsidRPr="002A701C">
        <w:rPr>
          <w:rStyle w:val="a9"/>
        </w:rPr>
        <w:t>ReadFromWeb()</w:t>
      </w:r>
      <w:r>
        <w:t xml:space="preserve"> задержит основной поток выполнения на несколько миллисекунд (или даже секунд – зависит от скорости сети). К счастью, создатели класса </w:t>
      </w:r>
      <w:r w:rsidRPr="002A701C">
        <w:rPr>
          <w:rStyle w:val="af5"/>
        </w:rPr>
        <w:t>WebClient</w:t>
      </w:r>
      <w:r>
        <w:t xml:space="preserve"> включили в него метод </w:t>
      </w:r>
      <w:r w:rsidRPr="002A701C">
        <w:rPr>
          <w:rStyle w:val="a9"/>
        </w:rPr>
        <w:t>DownloadString</w:t>
      </w:r>
      <w:r w:rsidR="004A126D">
        <w:rPr>
          <w:rStyle w:val="a9"/>
          <w:lang w:val="en-US"/>
        </w:rPr>
        <w:t>Task</w:t>
      </w:r>
      <w:r>
        <w:rPr>
          <w:rStyle w:val="a9"/>
          <w:lang w:val="en-US"/>
        </w:rPr>
        <w:t>Async</w:t>
      </w:r>
      <w:r w:rsidRPr="002A701C">
        <w:rPr>
          <w:rStyle w:val="a9"/>
        </w:rPr>
        <w:t>()</w:t>
      </w:r>
      <w:r>
        <w:t>.</w:t>
      </w:r>
      <w:r w:rsidRPr="002A701C">
        <w:t xml:space="preserve"> </w:t>
      </w:r>
      <w:r>
        <w:t xml:space="preserve">Этот метод создаёт </w:t>
      </w:r>
      <w:r w:rsidRPr="002A701C">
        <w:rPr>
          <w:rStyle w:val="a8"/>
        </w:rPr>
        <w:t>задачу</w:t>
      </w:r>
      <w:r>
        <w:t xml:space="preserve"> </w:t>
      </w:r>
      <w:r w:rsidRPr="00A3646A">
        <w:rPr>
          <w:rStyle w:val="af5"/>
        </w:rPr>
        <w:t>Task</w:t>
      </w:r>
      <w:r w:rsidRPr="00A3646A">
        <w:rPr>
          <w:rStyle w:val="a9"/>
        </w:rPr>
        <w:t>&lt;</w:t>
      </w:r>
      <w:r w:rsidRPr="002A701C">
        <w:rPr>
          <w:rStyle w:val="af6"/>
        </w:rPr>
        <w:t>string</w:t>
      </w:r>
      <w:r w:rsidRPr="00A3646A">
        <w:rPr>
          <w:rStyle w:val="a9"/>
        </w:rPr>
        <w:t>&gt;</w:t>
      </w:r>
      <w:r>
        <w:t xml:space="preserve"> для чтения сайта и возвращает управление</w:t>
      </w:r>
      <w:r w:rsidRPr="002A701C">
        <w:t xml:space="preserve">. </w:t>
      </w:r>
      <w:r>
        <w:t xml:space="preserve">Данный факт позволяет нам превратить метод </w:t>
      </w:r>
      <w:r w:rsidRPr="002A701C">
        <w:rPr>
          <w:rStyle w:val="a9"/>
        </w:rPr>
        <w:t>ReadFromWeb()</w:t>
      </w:r>
      <w:r>
        <w:t xml:space="preserve"> в асинхронную функцию</w:t>
      </w:r>
      <w:r w:rsidR="004A126D">
        <w:t>, которая не блокирует при вызове основной поток</w:t>
      </w:r>
      <w:r>
        <w:t>.</w:t>
      </w:r>
    </w:p>
    <w:p w:rsidR="004A126D" w:rsidRPr="004A126D" w:rsidRDefault="004A126D" w:rsidP="004A126D">
      <w:pPr>
        <w:pStyle w:val="a4"/>
      </w:pPr>
      <w:r w:rsidRPr="004A126D">
        <w:rPr>
          <w:rStyle w:val="af6"/>
        </w:rPr>
        <w:t>private</w:t>
      </w:r>
      <w:r w:rsidRPr="004A126D">
        <w:t xml:space="preserve"> </w:t>
      </w:r>
      <w:r w:rsidRPr="004A126D">
        <w:rPr>
          <w:rStyle w:val="af6"/>
        </w:rPr>
        <w:t>async</w:t>
      </w:r>
      <w:r w:rsidRPr="004A126D">
        <w:t xml:space="preserve"> </w:t>
      </w:r>
      <w:r w:rsidRPr="004A126D">
        <w:rPr>
          <w:rStyle w:val="af6"/>
        </w:rPr>
        <w:t>void</w:t>
      </w:r>
      <w:r w:rsidRPr="004A126D">
        <w:t xml:space="preserve"> ReadFromWeb()</w:t>
      </w:r>
    </w:p>
    <w:p w:rsidR="004A126D" w:rsidRPr="004A126D" w:rsidRDefault="004A126D" w:rsidP="004A126D">
      <w:pPr>
        <w:pStyle w:val="a4"/>
      </w:pPr>
      <w:r w:rsidRPr="004A126D">
        <w:t>{</w:t>
      </w:r>
    </w:p>
    <w:p w:rsidR="004A126D" w:rsidRPr="004A126D" w:rsidRDefault="004A126D" w:rsidP="004A126D">
      <w:pPr>
        <w:pStyle w:val="a4"/>
      </w:pPr>
      <w:r w:rsidRPr="004A126D">
        <w:t xml:space="preserve">    </w:t>
      </w:r>
      <w:r w:rsidRPr="004A126D">
        <w:rPr>
          <w:rStyle w:val="af6"/>
        </w:rPr>
        <w:t>var</w:t>
      </w:r>
      <w:r w:rsidRPr="004A126D">
        <w:t xml:space="preserve"> web = </w:t>
      </w:r>
      <w:r w:rsidRPr="004A126D">
        <w:rPr>
          <w:rStyle w:val="af6"/>
        </w:rPr>
        <w:t>new</w:t>
      </w:r>
      <w:r w:rsidRPr="004A126D">
        <w:t xml:space="preserve"> </w:t>
      </w:r>
      <w:r w:rsidRPr="004A126D">
        <w:rPr>
          <w:rStyle w:val="af5"/>
        </w:rPr>
        <w:t>WebClient</w:t>
      </w:r>
      <w:r w:rsidRPr="004A126D">
        <w:t>();</w:t>
      </w:r>
    </w:p>
    <w:p w:rsidR="004A126D" w:rsidRPr="004A126D" w:rsidRDefault="004A126D" w:rsidP="004A126D">
      <w:pPr>
        <w:pStyle w:val="a4"/>
      </w:pPr>
      <w:r w:rsidRPr="004A126D">
        <w:t xml:space="preserve">    </w:t>
      </w:r>
      <w:r w:rsidRPr="004A126D">
        <w:rPr>
          <w:rStyle w:val="af6"/>
        </w:rPr>
        <w:t>var</w:t>
      </w:r>
      <w:r w:rsidRPr="004A126D">
        <w:t xml:space="preserve"> text = </w:t>
      </w:r>
      <w:r w:rsidRPr="004A126D">
        <w:rPr>
          <w:rStyle w:val="af6"/>
        </w:rPr>
        <w:t>await</w:t>
      </w:r>
      <w:r w:rsidRPr="004A126D">
        <w:t xml:space="preserve"> web.DownloadStringTaskAsync(</w:t>
      </w:r>
      <w:r w:rsidRPr="004A126D">
        <w:rPr>
          <w:rStyle w:val="af7"/>
        </w:rPr>
        <w:t>"http://msdn.com"</w:t>
      </w:r>
      <w:r w:rsidRPr="004A126D">
        <w:t>);</w:t>
      </w:r>
    </w:p>
    <w:p w:rsidR="004A126D" w:rsidRPr="00CC7781" w:rsidRDefault="004A126D" w:rsidP="004A126D">
      <w:pPr>
        <w:pStyle w:val="a4"/>
        <w:rPr>
          <w:lang w:val="ru-RU"/>
        </w:rPr>
      </w:pPr>
      <w:r w:rsidRPr="004A126D">
        <w:t xml:space="preserve">    </w:t>
      </w:r>
      <w:r w:rsidRPr="004A126D">
        <w:rPr>
          <w:rStyle w:val="af5"/>
        </w:rPr>
        <w:t>Console</w:t>
      </w:r>
      <w:r w:rsidRPr="00CC7781">
        <w:rPr>
          <w:lang w:val="ru-RU"/>
        </w:rPr>
        <w:t>.</w:t>
      </w:r>
      <w:r>
        <w:t>WriteLine</w:t>
      </w:r>
      <w:r w:rsidRPr="00CC7781">
        <w:rPr>
          <w:lang w:val="ru-RU"/>
        </w:rPr>
        <w:t>(</w:t>
      </w:r>
      <w:r>
        <w:t>text</w:t>
      </w:r>
      <w:r w:rsidRPr="00CC7781">
        <w:rPr>
          <w:lang w:val="ru-RU"/>
        </w:rPr>
        <w:t>.</w:t>
      </w:r>
      <w:r>
        <w:t>Length</w:t>
      </w:r>
      <w:r w:rsidRPr="00CC7781">
        <w:rPr>
          <w:lang w:val="ru-RU"/>
        </w:rPr>
        <w:t>);</w:t>
      </w:r>
    </w:p>
    <w:p w:rsidR="002A701C" w:rsidRPr="00CC7781" w:rsidRDefault="004A126D" w:rsidP="004A126D">
      <w:pPr>
        <w:pStyle w:val="a4"/>
        <w:rPr>
          <w:lang w:val="ru-RU"/>
        </w:rPr>
      </w:pPr>
      <w:r w:rsidRPr="00CC7781">
        <w:rPr>
          <w:lang w:val="ru-RU"/>
        </w:rPr>
        <w:t>}</w:t>
      </w:r>
    </w:p>
    <w:p w:rsidR="00CC7781" w:rsidRPr="00CC7781" w:rsidRDefault="00CC7781" w:rsidP="008E2D43">
      <w:r>
        <w:lastRenderedPageBreak/>
        <w:t xml:space="preserve">В стандартных классах платформы </w:t>
      </w:r>
      <w:r w:rsidRPr="00CC7781">
        <w:t>.</w:t>
      </w:r>
      <w:r>
        <w:rPr>
          <w:lang w:val="en-US"/>
        </w:rPr>
        <w:t>NET</w:t>
      </w:r>
      <w:r w:rsidRPr="00CC7781">
        <w:t xml:space="preserve"> </w:t>
      </w:r>
      <w:r>
        <w:t xml:space="preserve">многие методы, выполняющие долгие операции, получили поддержку в виде асинхронных аналогов. Обычно эти новые методы можно распознать по суффиксу </w:t>
      </w:r>
      <w:r w:rsidRPr="00CC7781">
        <w:rPr>
          <w:rStyle w:val="aff0"/>
        </w:rPr>
        <w:t>Async</w:t>
      </w:r>
      <w:r w:rsidRPr="00CC7781">
        <w:t xml:space="preserve"> </w:t>
      </w:r>
      <w:r>
        <w:t xml:space="preserve">в названии (например, метод для чтения </w:t>
      </w:r>
      <w:r w:rsidRPr="00CC7781">
        <w:rPr>
          <w:rStyle w:val="a9"/>
        </w:rPr>
        <w:t>ReadLineAsync()</w:t>
      </w:r>
      <w:r w:rsidRPr="00CC7781">
        <w:t xml:space="preserve"> </w:t>
      </w:r>
      <w:r>
        <w:t xml:space="preserve">из класса </w:t>
      </w:r>
      <w:r w:rsidRPr="00CC7781">
        <w:rPr>
          <w:rStyle w:val="af5"/>
        </w:rPr>
        <w:t>StreamReader</w:t>
      </w:r>
      <w:r>
        <w:t>).</w:t>
      </w:r>
      <w:r w:rsidRPr="00CC7781">
        <w:t xml:space="preserve"> </w:t>
      </w:r>
      <w:r>
        <w:t>Этот факт позволяет перенести идеи предыдущего примера на другие подобные ситуации.</w:t>
      </w:r>
    </w:p>
    <w:p w:rsidR="00CC7781" w:rsidRDefault="00CC7781" w:rsidP="008E2D43">
      <w:r>
        <w:t xml:space="preserve">Следующий пример показывает, что модификатор </w:t>
      </w:r>
      <w:r w:rsidRPr="00665A3D">
        <w:rPr>
          <w:rStyle w:val="af6"/>
        </w:rPr>
        <w:t>async</w:t>
      </w:r>
      <w:r w:rsidRPr="00CC7781">
        <w:t xml:space="preserve"> </w:t>
      </w:r>
      <w:r>
        <w:t>применим не только к именованным методам, но и к лямбда-</w:t>
      </w:r>
      <w:r w:rsidR="00665A3D">
        <w:t>выражениям</w:t>
      </w:r>
      <w:r>
        <w:t>:</w:t>
      </w:r>
    </w:p>
    <w:p w:rsidR="00665A3D" w:rsidRPr="008D7302" w:rsidRDefault="00665A3D" w:rsidP="00665A3D">
      <w:pPr>
        <w:pStyle w:val="a4"/>
        <w:rPr>
          <w:lang w:val="ru-RU"/>
        </w:rPr>
      </w:pPr>
      <w:r w:rsidRPr="00665A3D">
        <w:rPr>
          <w:rStyle w:val="af5"/>
        </w:rPr>
        <w:t>Func</w:t>
      </w:r>
      <w:r w:rsidRPr="008D7302">
        <w:rPr>
          <w:lang w:val="ru-RU"/>
        </w:rPr>
        <w:t>&lt;</w:t>
      </w:r>
      <w:r w:rsidRPr="00665A3D">
        <w:rPr>
          <w:rStyle w:val="af5"/>
        </w:rPr>
        <w:t>Task</w:t>
      </w:r>
      <w:r w:rsidRPr="008D7302">
        <w:rPr>
          <w:lang w:val="ru-RU"/>
        </w:rPr>
        <w:t xml:space="preserve">&gt; </w:t>
      </w:r>
      <w:r>
        <w:t>unnamed</w:t>
      </w:r>
      <w:r w:rsidRPr="008D7302">
        <w:rPr>
          <w:lang w:val="ru-RU"/>
        </w:rPr>
        <w:t xml:space="preserve"> = </w:t>
      </w:r>
      <w:r w:rsidRPr="00665A3D">
        <w:rPr>
          <w:rStyle w:val="af6"/>
        </w:rPr>
        <w:t>async</w:t>
      </w:r>
      <w:r w:rsidRPr="008D7302">
        <w:rPr>
          <w:lang w:val="ru-RU"/>
        </w:rPr>
        <w:t xml:space="preserve"> () =&gt;</w:t>
      </w:r>
    </w:p>
    <w:p w:rsidR="00665A3D" w:rsidRPr="008D7302" w:rsidRDefault="00665A3D" w:rsidP="00665A3D">
      <w:pPr>
        <w:pStyle w:val="a4"/>
        <w:rPr>
          <w:lang w:val="ru-RU"/>
        </w:rPr>
      </w:pPr>
      <w:r w:rsidRPr="008D7302">
        <w:rPr>
          <w:lang w:val="ru-RU"/>
        </w:rPr>
        <w:t xml:space="preserve">           {</w:t>
      </w:r>
    </w:p>
    <w:p w:rsidR="00665A3D" w:rsidRPr="008D7302" w:rsidRDefault="00665A3D" w:rsidP="00665A3D">
      <w:pPr>
        <w:pStyle w:val="a4"/>
        <w:rPr>
          <w:rStyle w:val="af4"/>
        </w:rPr>
      </w:pPr>
      <w:r w:rsidRPr="008D7302">
        <w:rPr>
          <w:lang w:val="ru-RU"/>
        </w:rPr>
        <w:t xml:space="preserve">               </w:t>
      </w:r>
      <w:r w:rsidRPr="008D7302">
        <w:rPr>
          <w:rStyle w:val="af4"/>
        </w:rPr>
        <w:t xml:space="preserve">// </w:t>
      </w:r>
      <w:r w:rsidRPr="00665A3D">
        <w:rPr>
          <w:rStyle w:val="af4"/>
          <w:lang w:val="en-US"/>
        </w:rPr>
        <w:t>Task</w:t>
      </w:r>
      <w:r w:rsidRPr="008D7302">
        <w:rPr>
          <w:rStyle w:val="af4"/>
        </w:rPr>
        <w:t>.</w:t>
      </w:r>
      <w:r w:rsidRPr="00665A3D">
        <w:rPr>
          <w:rStyle w:val="af4"/>
          <w:lang w:val="en-US"/>
        </w:rPr>
        <w:t>Delay</w:t>
      </w:r>
      <w:r w:rsidRPr="008D7302">
        <w:rPr>
          <w:rStyle w:val="af4"/>
        </w:rPr>
        <w:t xml:space="preserve">() - </w:t>
      </w:r>
      <w:r w:rsidRPr="00665A3D">
        <w:rPr>
          <w:rStyle w:val="af4"/>
        </w:rPr>
        <w:t>асинхронный</w:t>
      </w:r>
      <w:r w:rsidRPr="008D7302">
        <w:rPr>
          <w:rStyle w:val="af4"/>
        </w:rPr>
        <w:t xml:space="preserve"> </w:t>
      </w:r>
      <w:r w:rsidRPr="00665A3D">
        <w:rPr>
          <w:rStyle w:val="af4"/>
        </w:rPr>
        <w:t>аналог</w:t>
      </w:r>
      <w:r w:rsidRPr="008D7302">
        <w:rPr>
          <w:rStyle w:val="af4"/>
        </w:rPr>
        <w:t xml:space="preserve"> </w:t>
      </w:r>
      <w:r w:rsidRPr="00665A3D">
        <w:rPr>
          <w:rStyle w:val="af4"/>
          <w:lang w:val="en-US"/>
        </w:rPr>
        <w:t>Thread</w:t>
      </w:r>
      <w:r w:rsidRPr="008D7302">
        <w:rPr>
          <w:rStyle w:val="af4"/>
        </w:rPr>
        <w:t>.</w:t>
      </w:r>
      <w:r w:rsidRPr="00665A3D">
        <w:rPr>
          <w:rStyle w:val="af4"/>
          <w:lang w:val="en-US"/>
        </w:rPr>
        <w:t>Sleep</w:t>
      </w:r>
      <w:r w:rsidRPr="008D7302">
        <w:rPr>
          <w:rStyle w:val="af4"/>
        </w:rPr>
        <w:t>()</w:t>
      </w:r>
    </w:p>
    <w:p w:rsidR="00665A3D" w:rsidRPr="00665A3D" w:rsidRDefault="00665A3D" w:rsidP="00665A3D">
      <w:pPr>
        <w:pStyle w:val="a4"/>
      </w:pPr>
      <w:r w:rsidRPr="008D7302">
        <w:rPr>
          <w:lang w:val="ru-RU"/>
        </w:rPr>
        <w:t xml:space="preserve">               </w:t>
      </w:r>
      <w:r w:rsidRPr="00665A3D">
        <w:rPr>
          <w:rStyle w:val="af6"/>
        </w:rPr>
        <w:t>await</w:t>
      </w:r>
      <w:r w:rsidRPr="00665A3D">
        <w:t xml:space="preserve"> </w:t>
      </w:r>
      <w:r w:rsidRPr="00665A3D">
        <w:rPr>
          <w:rStyle w:val="af5"/>
        </w:rPr>
        <w:t>Task</w:t>
      </w:r>
      <w:r w:rsidRPr="00665A3D">
        <w:t>.Delay(1000);</w:t>
      </w:r>
    </w:p>
    <w:p w:rsidR="00665A3D" w:rsidRPr="00665A3D" w:rsidRDefault="00665A3D" w:rsidP="00665A3D">
      <w:pPr>
        <w:pStyle w:val="a4"/>
      </w:pPr>
      <w:r w:rsidRPr="00665A3D">
        <w:t xml:space="preserve">               </w:t>
      </w:r>
      <w:r w:rsidRPr="00665A3D">
        <w:rPr>
          <w:rStyle w:val="af5"/>
        </w:rPr>
        <w:t>Console</w:t>
      </w:r>
      <w:r w:rsidRPr="00665A3D">
        <w:t>.Write(</w:t>
      </w:r>
      <w:r w:rsidRPr="00665A3D">
        <w:rPr>
          <w:rStyle w:val="af7"/>
        </w:rPr>
        <w:t>"Done"</w:t>
      </w:r>
      <w:r w:rsidRPr="00665A3D">
        <w:t>);</w:t>
      </w:r>
    </w:p>
    <w:p w:rsidR="00CC7781" w:rsidRPr="00CC7781" w:rsidRDefault="00665A3D" w:rsidP="00665A3D">
      <w:pPr>
        <w:pStyle w:val="a4"/>
        <w:rPr>
          <w:lang w:val="ru-RU"/>
        </w:rPr>
      </w:pPr>
      <w:r w:rsidRPr="00665A3D">
        <w:t xml:space="preserve">           </w:t>
      </w:r>
      <w:r w:rsidRPr="008D7302">
        <w:rPr>
          <w:lang w:val="ru-RU"/>
        </w:rPr>
        <w:t>};</w:t>
      </w:r>
    </w:p>
    <w:p w:rsidR="00B1762E" w:rsidRPr="00B1762E" w:rsidRDefault="00B1762E" w:rsidP="00B1762E">
      <w:pPr>
        <w:pStyle w:val="1"/>
      </w:pPr>
      <w:bookmarkStart w:id="50" w:name="_Toc348862521"/>
      <w:r w:rsidRPr="00B1762E">
        <w:t>3</w:t>
      </w:r>
      <w:r w:rsidR="000B1D9F">
        <w:t>4</w:t>
      </w:r>
      <w:r w:rsidRPr="00B1762E">
        <w:t xml:space="preserve">. </w:t>
      </w:r>
      <w:r w:rsidR="00665A3D">
        <w:t>Платформа п</w:t>
      </w:r>
      <w:r w:rsidR="008E2D43">
        <w:t>араллельн</w:t>
      </w:r>
      <w:r w:rsidR="00665A3D">
        <w:t>ых вычислений</w:t>
      </w:r>
      <w:bookmarkEnd w:id="50"/>
    </w:p>
    <w:p w:rsidR="00801D0E" w:rsidRDefault="00801D0E" w:rsidP="00801D0E">
      <w:r w:rsidRPr="00801D0E">
        <w:rPr>
          <w:rStyle w:val="a8"/>
        </w:rPr>
        <w:t>Платформа параллельных вычислений</w:t>
      </w:r>
      <w:r w:rsidRPr="00801D0E">
        <w:t xml:space="preserve"> (Parallel Framework, PFX) – это набор типов и технологий, являющи</w:t>
      </w:r>
      <w:r>
        <w:t>й</w:t>
      </w:r>
      <w:r w:rsidRPr="00801D0E">
        <w:t>ся частью платформы .NET</w:t>
      </w:r>
      <w:r>
        <w:t xml:space="preserve">. </w:t>
      </w:r>
      <w:r>
        <w:rPr>
          <w:lang w:val="en-US"/>
        </w:rPr>
        <w:t>PFX</w:t>
      </w:r>
      <w:r>
        <w:t xml:space="preserve"> предназначена для повышения производительности разработчиков за счёт средств, упрощающих добавление параллелизма в приложения. </w:t>
      </w:r>
      <w:r>
        <w:rPr>
          <w:lang w:val="en-US"/>
        </w:rPr>
        <w:t>PFX</w:t>
      </w:r>
      <w:r>
        <w:t xml:space="preserve"> динамически масштабирует степень параллелизма для наиболее эффективного использования всех доступных процессорных ядер.</w:t>
      </w:r>
    </w:p>
    <w:p w:rsidR="00801D0E" w:rsidRDefault="00801D0E" w:rsidP="00801D0E">
      <w:r>
        <w:rPr>
          <w:lang w:val="en-US"/>
        </w:rPr>
        <w:t>PFX</w:t>
      </w:r>
      <w:r>
        <w:t xml:space="preserve"> обеспечивает три уровня организации параллелизма:</w:t>
      </w:r>
    </w:p>
    <w:p w:rsidR="00801D0E" w:rsidRPr="00AC7D7D" w:rsidRDefault="00801D0E" w:rsidP="00801D0E">
      <w:r>
        <w:t xml:space="preserve">1. </w:t>
      </w:r>
      <w:r w:rsidRPr="00232495">
        <w:rPr>
          <w:rStyle w:val="a8"/>
        </w:rPr>
        <w:t>Параллелизм на уровне задач</w:t>
      </w:r>
      <w:r>
        <w:t xml:space="preserve">. Частью </w:t>
      </w:r>
      <w:r>
        <w:rPr>
          <w:lang w:val="en-US"/>
        </w:rPr>
        <w:t>PFX</w:t>
      </w:r>
      <w:r w:rsidRPr="00801D0E">
        <w:t xml:space="preserve"> </w:t>
      </w:r>
      <w:r>
        <w:t xml:space="preserve">является </w:t>
      </w:r>
      <w:r>
        <w:rPr>
          <w:rStyle w:val="a8"/>
        </w:rPr>
        <w:t>б</w:t>
      </w:r>
      <w:r w:rsidRPr="00232495">
        <w:rPr>
          <w:rStyle w:val="a8"/>
        </w:rPr>
        <w:t>иблиотека параллельных задач</w:t>
      </w:r>
      <w:r>
        <w:t xml:space="preserve"> (Task Parallel Library, TPL)</w:t>
      </w:r>
      <w:r w:rsidR="00AC7D7D">
        <w:t xml:space="preserve">. Эта библиотека </w:t>
      </w:r>
      <w:r>
        <w:t xml:space="preserve">представляет собой набор типов в пространствах имён </w:t>
      </w:r>
      <w:r w:rsidRPr="00232495">
        <w:rPr>
          <w:rStyle w:val="a9"/>
        </w:rPr>
        <w:t>System.Threading.Tasks</w:t>
      </w:r>
      <w:r>
        <w:t xml:space="preserve"> и </w:t>
      </w:r>
      <w:r w:rsidRPr="00232495">
        <w:rPr>
          <w:rStyle w:val="a9"/>
        </w:rPr>
        <w:t>System.Threading</w:t>
      </w:r>
      <w:r>
        <w:t xml:space="preserve">. </w:t>
      </w:r>
      <w:r w:rsidR="00AC7D7D">
        <w:rPr>
          <w:lang w:val="en-US"/>
        </w:rPr>
        <w:t>TPL</w:t>
      </w:r>
      <w:r>
        <w:t xml:space="preserve"> обеспечивает высокоуровневую работу с пулом потоков, позволяя явно структурировать параллельно исполняющийся код с помощью легковесных задач. Планировщик библиотеки выполняет диспетчеризацию задач, а также предоставляет единообразный механизм отмены задач и обработки исключительных ситуаций.</w:t>
      </w:r>
      <w:r w:rsidR="00AC7D7D" w:rsidRPr="00AC7D7D">
        <w:t xml:space="preserve"> </w:t>
      </w:r>
      <w:r w:rsidR="00AC7D7D">
        <w:t>Работа с задачами рассмотрена в предыдущем параграфе.</w:t>
      </w:r>
    </w:p>
    <w:p w:rsidR="00801D0E" w:rsidRDefault="00801D0E" w:rsidP="00801D0E">
      <w:r>
        <w:t xml:space="preserve">2. </w:t>
      </w:r>
      <w:r w:rsidRPr="00232495">
        <w:rPr>
          <w:rStyle w:val="a8"/>
        </w:rPr>
        <w:t>Параллелизм при императивной обработке данных</w:t>
      </w:r>
      <w:r>
        <w:t xml:space="preserve">. </w:t>
      </w:r>
      <w:r w:rsidR="00AC7D7D">
        <w:rPr>
          <w:lang w:val="en-US"/>
        </w:rPr>
        <w:t>PFX</w:t>
      </w:r>
      <w:r>
        <w:t xml:space="preserve"> содержит параллельные реализации основных итеративных операторов, таких как циклы </w:t>
      </w:r>
      <w:r w:rsidRPr="00232495">
        <w:rPr>
          <w:rStyle w:val="af6"/>
        </w:rPr>
        <w:t>for</w:t>
      </w:r>
      <w:r>
        <w:t xml:space="preserve"> и </w:t>
      </w:r>
      <w:r w:rsidRPr="00232495">
        <w:rPr>
          <w:rStyle w:val="af6"/>
        </w:rPr>
        <w:t>foreach</w:t>
      </w:r>
      <w:r>
        <w:t>. При этом выполнение автоматически распределяется на все процессорные ядра вычислительной системы.</w:t>
      </w:r>
    </w:p>
    <w:p w:rsidR="00801D0E" w:rsidRDefault="00801D0E" w:rsidP="00801D0E">
      <w:r>
        <w:t xml:space="preserve">3. </w:t>
      </w:r>
      <w:r w:rsidRPr="00232495">
        <w:rPr>
          <w:rStyle w:val="a8"/>
        </w:rPr>
        <w:t>Параллелизм при декларативной обработке данных</w:t>
      </w:r>
      <w:r>
        <w:t xml:space="preserve"> реализуется при помощи параллельного интегрированного языка запросов (PLINQ). PLINQ выполняет запросы </w:t>
      </w:r>
      <w:r>
        <w:rPr>
          <w:lang w:val="en-US"/>
        </w:rPr>
        <w:t>LINQ</w:t>
      </w:r>
      <w:r w:rsidRPr="00232495">
        <w:t xml:space="preserve"> </w:t>
      </w:r>
      <w:r>
        <w:t>параллельно, обеспечивая масштабируемость и загрузку процессорных ядер.</w:t>
      </w:r>
    </w:p>
    <w:p w:rsidR="00232495" w:rsidRDefault="00232495" w:rsidP="00232495">
      <w:pPr>
        <w:pStyle w:val="2"/>
      </w:pPr>
      <w:r w:rsidRPr="00232495">
        <w:t>3</w:t>
      </w:r>
      <w:r w:rsidR="00AC7D7D">
        <w:t>4</w:t>
      </w:r>
      <w:r w:rsidRPr="00232495">
        <w:t>.</w:t>
      </w:r>
      <w:r w:rsidR="00AC7D7D">
        <w:t>1</w:t>
      </w:r>
      <w:r w:rsidRPr="00232495">
        <w:t xml:space="preserve">. </w:t>
      </w:r>
      <w:r>
        <w:t>Параллелизм при императивной обработке данных</w:t>
      </w:r>
    </w:p>
    <w:p w:rsidR="00232495" w:rsidRDefault="00232495" w:rsidP="00232495">
      <w:r>
        <w:t xml:space="preserve">Класс </w:t>
      </w:r>
      <w:r w:rsidRPr="002C47BD">
        <w:rPr>
          <w:rStyle w:val="a9"/>
        </w:rPr>
        <w:t>System.Threading.Tasks.</w:t>
      </w:r>
      <w:r w:rsidRPr="002C47BD">
        <w:rPr>
          <w:rStyle w:val="af5"/>
        </w:rPr>
        <w:t>Parallel</w:t>
      </w:r>
      <w:r>
        <w:t xml:space="preserve"> позволяет распараллеливать циклы и последовательность блоков кода. Эта функциональность реализована как набор статических методов </w:t>
      </w:r>
      <w:r w:rsidRPr="002C47BD">
        <w:rPr>
          <w:rStyle w:val="a9"/>
        </w:rPr>
        <w:t>For()</w:t>
      </w:r>
      <w:r>
        <w:t xml:space="preserve">, </w:t>
      </w:r>
      <w:r w:rsidRPr="002C47BD">
        <w:rPr>
          <w:rStyle w:val="a9"/>
        </w:rPr>
        <w:t>ForEach()</w:t>
      </w:r>
      <w:r>
        <w:t xml:space="preserve"> и </w:t>
      </w:r>
      <w:r w:rsidRPr="002C47BD">
        <w:rPr>
          <w:rStyle w:val="a9"/>
        </w:rPr>
        <w:t>Invoke()</w:t>
      </w:r>
      <w:r>
        <w:t>.</w:t>
      </w:r>
    </w:p>
    <w:p w:rsidR="00232495" w:rsidRDefault="00232495" w:rsidP="00232495">
      <w:r>
        <w:lastRenderedPageBreak/>
        <w:t xml:space="preserve">Методы </w:t>
      </w:r>
      <w:r w:rsidRPr="00591F7D">
        <w:rPr>
          <w:rStyle w:val="af5"/>
        </w:rPr>
        <w:t>Parallel</w:t>
      </w:r>
      <w:r w:rsidRPr="002C47BD">
        <w:rPr>
          <w:rStyle w:val="a9"/>
        </w:rPr>
        <w:t>.For()</w:t>
      </w:r>
      <w:r>
        <w:t xml:space="preserve"> и </w:t>
      </w:r>
      <w:r w:rsidRPr="00591F7D">
        <w:rPr>
          <w:rStyle w:val="af5"/>
        </w:rPr>
        <w:t>Parallel</w:t>
      </w:r>
      <w:r w:rsidRPr="002C47BD">
        <w:rPr>
          <w:rStyle w:val="a9"/>
        </w:rPr>
        <w:t>.ForEach()</w:t>
      </w:r>
      <w:r>
        <w:t xml:space="preserve"> являются параллельными аналогами циклов </w:t>
      </w:r>
      <w:r w:rsidRPr="00591F7D">
        <w:rPr>
          <w:rStyle w:val="af6"/>
        </w:rPr>
        <w:t>for</w:t>
      </w:r>
      <w:r>
        <w:t xml:space="preserve"> и </w:t>
      </w:r>
      <w:r w:rsidRPr="00591F7D">
        <w:rPr>
          <w:rStyle w:val="af6"/>
        </w:rPr>
        <w:t>foreach</w:t>
      </w:r>
      <w:r>
        <w:t>. Их использование корректно в случае независимости итераций цикла, то есть, если ни в одной итерации не используется результаты работы предыдущих итераций.</w:t>
      </w:r>
    </w:p>
    <w:p w:rsidR="00232495" w:rsidRDefault="00232495" w:rsidP="00232495">
      <w:r>
        <w:t xml:space="preserve">Существует несколько перегруженных вариантов метода </w:t>
      </w:r>
      <w:r w:rsidRPr="00591F7D">
        <w:rPr>
          <w:rStyle w:val="af5"/>
        </w:rPr>
        <w:t>Parallel</w:t>
      </w:r>
      <w:r w:rsidRPr="00591F7D">
        <w:rPr>
          <w:rStyle w:val="a9"/>
        </w:rPr>
        <w:t>.For()</w:t>
      </w:r>
      <w:r>
        <w:t xml:space="preserve">, однако любой из них подразумевает указание начального и конечного значения счётчика (типа </w:t>
      </w:r>
      <w:r w:rsidRPr="00591F7D">
        <w:rPr>
          <w:rStyle w:val="af6"/>
        </w:rPr>
        <w:t>int</w:t>
      </w:r>
      <w:r>
        <w:t xml:space="preserve"> или </w:t>
      </w:r>
      <w:r w:rsidRPr="00591F7D">
        <w:rPr>
          <w:rStyle w:val="af6"/>
        </w:rPr>
        <w:t>long</w:t>
      </w:r>
      <w:r>
        <w:t xml:space="preserve">) и тела цикла в виде объекта делегата. В качестве примера использования </w:t>
      </w:r>
      <w:r w:rsidRPr="00591F7D">
        <w:rPr>
          <w:rStyle w:val="af5"/>
        </w:rPr>
        <w:t>Parallel</w:t>
      </w:r>
      <w:r w:rsidRPr="00591F7D">
        <w:rPr>
          <w:rStyle w:val="a9"/>
        </w:rPr>
        <w:t>.For()</w:t>
      </w:r>
      <w:r>
        <w:t xml:space="preserve"> приведём </w:t>
      </w:r>
      <w:r w:rsidR="00591F7D">
        <w:t xml:space="preserve">код, </w:t>
      </w:r>
      <w:r>
        <w:t>перемнож</w:t>
      </w:r>
      <w:r w:rsidR="00591F7D">
        <w:t>ающий</w:t>
      </w:r>
      <w:r>
        <w:t xml:space="preserve"> дв</w:t>
      </w:r>
      <w:r w:rsidR="00591F7D">
        <w:t>е</w:t>
      </w:r>
      <w:r>
        <w:t xml:space="preserve"> квадратн</w:t>
      </w:r>
      <w:r w:rsidR="00591F7D">
        <w:t>ые</w:t>
      </w:r>
      <w:r>
        <w:t xml:space="preserve"> матриц</w:t>
      </w:r>
      <w:r w:rsidR="00591F7D">
        <w:t>ы (</w:t>
      </w:r>
      <w:r w:rsidR="00591F7D" w:rsidRPr="00591F7D">
        <w:rPr>
          <w:rStyle w:val="a9"/>
        </w:rPr>
        <w:t>m1</w:t>
      </w:r>
      <w:r w:rsidR="00591F7D" w:rsidRPr="00591F7D">
        <w:t xml:space="preserve"> </w:t>
      </w:r>
      <w:r w:rsidR="00591F7D">
        <w:t xml:space="preserve">и </w:t>
      </w:r>
      <w:r w:rsidR="00591F7D" w:rsidRPr="00591F7D">
        <w:rPr>
          <w:rStyle w:val="a9"/>
        </w:rPr>
        <w:t>m2</w:t>
      </w:r>
      <w:r w:rsidR="00591F7D" w:rsidRPr="00591F7D">
        <w:t xml:space="preserve"> – </w:t>
      </w:r>
      <w:r w:rsidR="00591F7D">
        <w:t xml:space="preserve">исходные матрицы, </w:t>
      </w:r>
      <w:r w:rsidR="00591F7D" w:rsidRPr="00591F7D">
        <w:rPr>
          <w:rStyle w:val="a9"/>
        </w:rPr>
        <w:t>result</w:t>
      </w:r>
      <w:r w:rsidR="00591F7D" w:rsidRPr="00591F7D">
        <w:t xml:space="preserve"> – </w:t>
      </w:r>
      <w:r w:rsidR="00591F7D">
        <w:t xml:space="preserve">их произведение, </w:t>
      </w:r>
      <w:r w:rsidR="00591F7D" w:rsidRPr="00591F7D">
        <w:rPr>
          <w:rStyle w:val="a9"/>
        </w:rPr>
        <w:t>size</w:t>
      </w:r>
      <w:r w:rsidR="00591F7D" w:rsidRPr="00591F7D">
        <w:t xml:space="preserve"> – </w:t>
      </w:r>
      <w:r w:rsidR="00591F7D">
        <w:t>размер матриц):</w:t>
      </w:r>
    </w:p>
    <w:p w:rsidR="00232495" w:rsidRPr="00232495" w:rsidRDefault="00232495" w:rsidP="002C47BD">
      <w:pPr>
        <w:pStyle w:val="a4"/>
      </w:pPr>
      <w:r w:rsidRPr="00591F7D">
        <w:rPr>
          <w:rStyle w:val="af5"/>
        </w:rPr>
        <w:t>Parallel</w:t>
      </w:r>
      <w:r w:rsidRPr="00232495">
        <w:t>.For(0, size, i =&gt;</w:t>
      </w:r>
    </w:p>
    <w:p w:rsidR="00232495" w:rsidRPr="00232495" w:rsidRDefault="00232495" w:rsidP="002C47BD">
      <w:pPr>
        <w:pStyle w:val="a4"/>
      </w:pPr>
      <w:r w:rsidRPr="00232495">
        <w:t xml:space="preserve">         {</w:t>
      </w:r>
    </w:p>
    <w:p w:rsidR="00232495" w:rsidRPr="00232495" w:rsidRDefault="00232495" w:rsidP="002C47BD">
      <w:pPr>
        <w:pStyle w:val="a4"/>
      </w:pPr>
      <w:r w:rsidRPr="00232495">
        <w:t xml:space="preserve">             </w:t>
      </w:r>
      <w:r w:rsidRPr="00591F7D">
        <w:rPr>
          <w:rStyle w:val="af6"/>
        </w:rPr>
        <w:t>for</w:t>
      </w:r>
      <w:r w:rsidRPr="00232495">
        <w:t xml:space="preserve"> (</w:t>
      </w:r>
      <w:r w:rsidRPr="00591F7D">
        <w:rPr>
          <w:rStyle w:val="af6"/>
        </w:rPr>
        <w:t>int</w:t>
      </w:r>
      <w:r w:rsidRPr="00232495">
        <w:t xml:space="preserve"> j = 0; j &lt; size; j++)</w:t>
      </w:r>
    </w:p>
    <w:p w:rsidR="00232495" w:rsidRDefault="00232495" w:rsidP="002C47BD">
      <w:pPr>
        <w:pStyle w:val="a4"/>
      </w:pPr>
      <w:r w:rsidRPr="00232495">
        <w:t xml:space="preserve">             </w:t>
      </w:r>
      <w:r>
        <w:t>{</w:t>
      </w:r>
    </w:p>
    <w:p w:rsidR="00232495" w:rsidRDefault="00232495" w:rsidP="002C47BD">
      <w:pPr>
        <w:pStyle w:val="a4"/>
      </w:pPr>
      <w:r>
        <w:t xml:space="preserve">                 result[i, j] = 0;</w:t>
      </w:r>
    </w:p>
    <w:p w:rsidR="00232495" w:rsidRDefault="00232495" w:rsidP="002C47BD">
      <w:pPr>
        <w:pStyle w:val="a4"/>
      </w:pPr>
      <w:r w:rsidRPr="00232495">
        <w:t xml:space="preserve">                 </w:t>
      </w:r>
      <w:r w:rsidRPr="00591F7D">
        <w:rPr>
          <w:rStyle w:val="af6"/>
        </w:rPr>
        <w:t>for</w:t>
      </w:r>
      <w:r w:rsidRPr="00232495">
        <w:t xml:space="preserve"> (</w:t>
      </w:r>
      <w:r w:rsidRPr="00591F7D">
        <w:rPr>
          <w:rStyle w:val="af6"/>
        </w:rPr>
        <w:t>int</w:t>
      </w:r>
      <w:r w:rsidRPr="00232495">
        <w:t xml:space="preserve"> k = 0; k &lt; size; k++)</w:t>
      </w:r>
    </w:p>
    <w:p w:rsidR="00AC7D7D" w:rsidRPr="00AC7D7D" w:rsidRDefault="00AC7D7D" w:rsidP="002C47BD">
      <w:pPr>
        <w:pStyle w:val="a4"/>
      </w:pPr>
      <w:r>
        <w:t xml:space="preserve">                 {</w:t>
      </w:r>
    </w:p>
    <w:p w:rsidR="00232495" w:rsidRDefault="00232495" w:rsidP="002C47BD">
      <w:pPr>
        <w:pStyle w:val="a4"/>
      </w:pPr>
      <w:r w:rsidRPr="00232495">
        <w:t xml:space="preserve">                     result[i, j] += m1[i, k] * m2[k, j];</w:t>
      </w:r>
    </w:p>
    <w:p w:rsidR="00AC7D7D" w:rsidRPr="00843F3A" w:rsidRDefault="00AC7D7D" w:rsidP="002C47BD">
      <w:pPr>
        <w:pStyle w:val="a4"/>
        <w:rPr>
          <w:lang w:val="ru-RU"/>
        </w:rPr>
      </w:pPr>
      <w:r>
        <w:t xml:space="preserve">                 </w:t>
      </w:r>
      <w:r w:rsidRPr="00843F3A">
        <w:rPr>
          <w:lang w:val="ru-RU"/>
        </w:rPr>
        <w:t>}</w:t>
      </w:r>
    </w:p>
    <w:p w:rsidR="00232495" w:rsidRPr="00364BCB" w:rsidRDefault="00232495" w:rsidP="002C47BD">
      <w:pPr>
        <w:pStyle w:val="a4"/>
        <w:rPr>
          <w:lang w:val="ru-RU"/>
        </w:rPr>
      </w:pPr>
      <w:r w:rsidRPr="00843F3A">
        <w:rPr>
          <w:lang w:val="ru-RU"/>
        </w:rPr>
        <w:t xml:space="preserve">             </w:t>
      </w:r>
      <w:r w:rsidRPr="00364BCB">
        <w:rPr>
          <w:lang w:val="ru-RU"/>
        </w:rPr>
        <w:t>}</w:t>
      </w:r>
    </w:p>
    <w:p w:rsidR="00232495" w:rsidRPr="00364BCB" w:rsidRDefault="00232495" w:rsidP="002C47BD">
      <w:pPr>
        <w:pStyle w:val="a4"/>
        <w:rPr>
          <w:lang w:val="ru-RU"/>
        </w:rPr>
      </w:pPr>
      <w:r w:rsidRPr="00364BCB">
        <w:rPr>
          <w:lang w:val="ru-RU"/>
        </w:rPr>
        <w:t xml:space="preserve">         });</w:t>
      </w:r>
    </w:p>
    <w:p w:rsidR="00232495" w:rsidRDefault="00232495" w:rsidP="00232495">
      <w:r>
        <w:t xml:space="preserve">Метод </w:t>
      </w:r>
      <w:r w:rsidRPr="00591F7D">
        <w:rPr>
          <w:rStyle w:val="af5"/>
        </w:rPr>
        <w:t>Parallel</w:t>
      </w:r>
      <w:r w:rsidRPr="00591F7D">
        <w:rPr>
          <w:rStyle w:val="a9"/>
        </w:rPr>
        <w:t>.ForEach()</w:t>
      </w:r>
      <w:r>
        <w:t xml:space="preserve"> имеет множество перегрузок. Простейший вариант предполагает указание коллекции, реализующей </w:t>
      </w:r>
      <w:r w:rsidRPr="00591F7D">
        <w:rPr>
          <w:rStyle w:val="af5"/>
        </w:rPr>
        <w:t>IEnumerable</w:t>
      </w:r>
      <w:r w:rsidRPr="00591F7D">
        <w:rPr>
          <w:rStyle w:val="a9"/>
        </w:rPr>
        <w:t>&lt;T&gt;</w:t>
      </w:r>
      <w:r>
        <w:t xml:space="preserve">, и объекта </w:t>
      </w:r>
      <w:r w:rsidRPr="00591F7D">
        <w:rPr>
          <w:rStyle w:val="af5"/>
        </w:rPr>
        <w:t>Action</w:t>
      </w:r>
      <w:r w:rsidRPr="00591F7D">
        <w:rPr>
          <w:rStyle w:val="a9"/>
        </w:rPr>
        <w:t>&lt;T&gt;</w:t>
      </w:r>
      <w:r>
        <w:t>, описывающего тело цикла:</w:t>
      </w:r>
    </w:p>
    <w:p w:rsidR="00232495" w:rsidRPr="00232495" w:rsidRDefault="00232495" w:rsidP="002C47BD">
      <w:pPr>
        <w:pStyle w:val="a4"/>
      </w:pPr>
      <w:r w:rsidRPr="00591F7D">
        <w:rPr>
          <w:rStyle w:val="af5"/>
        </w:rPr>
        <w:t>Parallel</w:t>
      </w:r>
      <w:r w:rsidRPr="00232495">
        <w:t>.ForEach(</w:t>
      </w:r>
      <w:r w:rsidRPr="00591F7D">
        <w:rPr>
          <w:rStyle w:val="af5"/>
        </w:rPr>
        <w:t>Directory</w:t>
      </w:r>
      <w:r w:rsidRPr="00232495">
        <w:t xml:space="preserve">.GetFiles(path, </w:t>
      </w:r>
      <w:r w:rsidRPr="00591F7D">
        <w:rPr>
          <w:rStyle w:val="af7"/>
        </w:rPr>
        <w:t>"*.jpg"</w:t>
      </w:r>
      <w:r w:rsidRPr="00232495">
        <w:t>),</w:t>
      </w:r>
    </w:p>
    <w:p w:rsidR="00232495" w:rsidRPr="00364BCB" w:rsidRDefault="00232495" w:rsidP="002C47BD">
      <w:pPr>
        <w:pStyle w:val="a4"/>
        <w:rPr>
          <w:lang w:val="ru-RU"/>
        </w:rPr>
      </w:pPr>
      <w:r w:rsidRPr="00232495">
        <w:t xml:space="preserve">                 </w:t>
      </w:r>
      <w:r>
        <w:t>image</w:t>
      </w:r>
      <w:r w:rsidRPr="00364BCB">
        <w:rPr>
          <w:lang w:val="ru-RU"/>
        </w:rPr>
        <w:t xml:space="preserve"> =&gt; </w:t>
      </w:r>
      <w:r>
        <w:t>Process</w:t>
      </w:r>
      <w:r w:rsidRPr="00364BCB">
        <w:rPr>
          <w:lang w:val="ru-RU"/>
        </w:rPr>
        <w:t>(</w:t>
      </w:r>
      <w:r>
        <w:t>image</w:t>
      </w:r>
      <w:r w:rsidRPr="00364BCB">
        <w:rPr>
          <w:lang w:val="ru-RU"/>
        </w:rPr>
        <w:t>));</w:t>
      </w:r>
    </w:p>
    <w:p w:rsidR="00232495" w:rsidRDefault="00232495" w:rsidP="00232495">
      <w:r>
        <w:t xml:space="preserve">Статический метод </w:t>
      </w:r>
      <w:r w:rsidRPr="00591F7D">
        <w:rPr>
          <w:rStyle w:val="af5"/>
        </w:rPr>
        <w:t>Parallel</w:t>
      </w:r>
      <w:r w:rsidRPr="00591F7D">
        <w:rPr>
          <w:rStyle w:val="a9"/>
        </w:rPr>
        <w:t>.Invoke()</w:t>
      </w:r>
      <w:r>
        <w:t xml:space="preserve"> позволяет распараллелить исполнение блоков операторов. Часто в приложениях существуют такие последовательности операторов, для которых не имеет значения порядок выполнения операторов внутри них. В таких случаях вместо последовательного выполнения операторов </w:t>
      </w:r>
      <w:r w:rsidR="00591F7D">
        <w:t>друг за другом</w:t>
      </w:r>
      <w:r>
        <w:t xml:space="preserve"> </w:t>
      </w:r>
      <w:r w:rsidR="00591F7D">
        <w:t>допустимо</w:t>
      </w:r>
      <w:r>
        <w:t xml:space="preserve"> их параллельное выполнение, позволяющее сократить время решения задачи. В базовом варианте</w:t>
      </w:r>
      <w:r w:rsidR="00591F7D">
        <w:t xml:space="preserve"> метод </w:t>
      </w:r>
      <w:r w:rsidRPr="00591F7D">
        <w:rPr>
          <w:rStyle w:val="a9"/>
        </w:rPr>
        <w:t>Invoke()</w:t>
      </w:r>
      <w:r>
        <w:t xml:space="preserve"> </w:t>
      </w:r>
      <w:r w:rsidR="00A7499C">
        <w:t>имеет</w:t>
      </w:r>
      <w:r>
        <w:t xml:space="preserve"> </w:t>
      </w:r>
      <w:r w:rsidR="00591F7D">
        <w:t>параметр</w:t>
      </w:r>
      <w:r>
        <w:t xml:space="preserve">-список объектов </w:t>
      </w:r>
      <w:r w:rsidRPr="00591F7D">
        <w:rPr>
          <w:rStyle w:val="af5"/>
        </w:rPr>
        <w:t>Action</w:t>
      </w:r>
      <w:r>
        <w:t>:</w:t>
      </w:r>
    </w:p>
    <w:p w:rsidR="00591F7D" w:rsidRPr="00F64FA8" w:rsidRDefault="00591F7D" w:rsidP="00F64FA8">
      <w:pPr>
        <w:pStyle w:val="a4"/>
        <w:rPr>
          <w:rStyle w:val="af4"/>
        </w:rPr>
      </w:pPr>
      <w:r w:rsidRPr="00F64FA8">
        <w:rPr>
          <w:rStyle w:val="af4"/>
        </w:rPr>
        <w:t>// используем Invoke() для параллельной загрузки файлов</w:t>
      </w:r>
    </w:p>
    <w:p w:rsidR="00591F7D" w:rsidRPr="002F7E26" w:rsidRDefault="00591F7D" w:rsidP="00F64FA8">
      <w:pPr>
        <w:pStyle w:val="a4"/>
      </w:pPr>
      <w:r w:rsidRPr="00F64FA8">
        <w:rPr>
          <w:rStyle w:val="af5"/>
        </w:rPr>
        <w:t>Parallel</w:t>
      </w:r>
      <w:r w:rsidRPr="002F7E26">
        <w:t>.Invoke(</w:t>
      </w:r>
    </w:p>
    <w:p w:rsidR="00F64FA8" w:rsidRPr="00F64FA8" w:rsidRDefault="00F64FA8" w:rsidP="00F64FA8">
      <w:pPr>
        <w:pStyle w:val="a4"/>
      </w:pPr>
      <w:r w:rsidRPr="00F64FA8">
        <w:t xml:space="preserve">    </w:t>
      </w:r>
      <w:r w:rsidR="00591F7D" w:rsidRPr="00F64FA8">
        <w:t xml:space="preserve">() =&gt; </w:t>
      </w:r>
      <w:r w:rsidR="00591F7D" w:rsidRPr="00F64FA8">
        <w:rPr>
          <w:rStyle w:val="af6"/>
        </w:rPr>
        <w:t>new</w:t>
      </w:r>
      <w:r w:rsidR="00591F7D" w:rsidRPr="00F64FA8">
        <w:t xml:space="preserve"> </w:t>
      </w:r>
      <w:r w:rsidR="00591F7D" w:rsidRPr="00F64FA8">
        <w:rPr>
          <w:rStyle w:val="af5"/>
        </w:rPr>
        <w:t>WebClient</w:t>
      </w:r>
      <w:r w:rsidR="00591F7D" w:rsidRPr="00F64FA8">
        <w:t>().DownloadFile(</w:t>
      </w:r>
      <w:r w:rsidR="00591F7D" w:rsidRPr="00F64FA8">
        <w:rPr>
          <w:rStyle w:val="af7"/>
        </w:rPr>
        <w:t>"http://www.linqpad.net"</w:t>
      </w:r>
      <w:r w:rsidR="00591F7D" w:rsidRPr="00F64FA8">
        <w:t>,</w:t>
      </w:r>
    </w:p>
    <w:p w:rsidR="00591F7D" w:rsidRPr="00F64FA8" w:rsidRDefault="00F64FA8" w:rsidP="00F64FA8">
      <w:pPr>
        <w:pStyle w:val="a4"/>
      </w:pPr>
      <w:r w:rsidRPr="00F64FA8">
        <w:t xml:space="preserve">                  </w:t>
      </w:r>
      <w:r w:rsidRPr="00364BCB">
        <w:t xml:space="preserve">                   </w:t>
      </w:r>
      <w:r w:rsidRPr="00F64FA8">
        <w:t xml:space="preserve"> </w:t>
      </w:r>
      <w:r w:rsidR="00591F7D" w:rsidRPr="00F64FA8">
        <w:t xml:space="preserve"> </w:t>
      </w:r>
      <w:r w:rsidR="00591F7D" w:rsidRPr="00F64FA8">
        <w:rPr>
          <w:rStyle w:val="af7"/>
        </w:rPr>
        <w:t>"lp.html"</w:t>
      </w:r>
      <w:r w:rsidR="00591F7D" w:rsidRPr="00F64FA8">
        <w:t>),</w:t>
      </w:r>
    </w:p>
    <w:p w:rsidR="00F64FA8" w:rsidRPr="00F64FA8" w:rsidRDefault="00591F7D" w:rsidP="00F64FA8">
      <w:pPr>
        <w:pStyle w:val="a4"/>
      </w:pPr>
      <w:r w:rsidRPr="00F64FA8">
        <w:t xml:space="preserve">    () =&gt; </w:t>
      </w:r>
      <w:r w:rsidRPr="00F64FA8">
        <w:rPr>
          <w:rStyle w:val="af6"/>
        </w:rPr>
        <w:t>new</w:t>
      </w:r>
      <w:r w:rsidRPr="00F64FA8">
        <w:t xml:space="preserve"> </w:t>
      </w:r>
      <w:r w:rsidRPr="00F64FA8">
        <w:rPr>
          <w:rStyle w:val="af5"/>
        </w:rPr>
        <w:t>WebClient</w:t>
      </w:r>
      <w:r w:rsidRPr="00F64FA8">
        <w:t>().DownloadFile(</w:t>
      </w:r>
      <w:r w:rsidRPr="00F64FA8">
        <w:rPr>
          <w:rStyle w:val="af7"/>
        </w:rPr>
        <w:t>"http://www.jaoo.dk"</w:t>
      </w:r>
      <w:r w:rsidRPr="00F64FA8">
        <w:t>,</w:t>
      </w:r>
    </w:p>
    <w:p w:rsidR="00591F7D" w:rsidRPr="00F64FA8" w:rsidRDefault="00F64FA8" w:rsidP="00F64FA8">
      <w:pPr>
        <w:pStyle w:val="a4"/>
        <w:rPr>
          <w:lang w:val="ru-RU"/>
        </w:rPr>
      </w:pPr>
      <w:r w:rsidRPr="00364BCB">
        <w:t xml:space="preserve">                                      </w:t>
      </w:r>
      <w:r w:rsidR="00591F7D" w:rsidRPr="00364BCB">
        <w:t xml:space="preserve"> </w:t>
      </w:r>
      <w:r w:rsidR="00591F7D" w:rsidRPr="00F64FA8">
        <w:rPr>
          <w:rStyle w:val="af7"/>
          <w:lang w:val="ru-RU"/>
        </w:rPr>
        <w:t>"</w:t>
      </w:r>
      <w:r w:rsidR="00591F7D" w:rsidRPr="00F64FA8">
        <w:rPr>
          <w:rStyle w:val="af7"/>
        </w:rPr>
        <w:t>jaoo</w:t>
      </w:r>
      <w:r w:rsidR="00591F7D" w:rsidRPr="00F64FA8">
        <w:rPr>
          <w:rStyle w:val="af7"/>
          <w:lang w:val="ru-RU"/>
        </w:rPr>
        <w:t>.</w:t>
      </w:r>
      <w:r w:rsidR="00591F7D" w:rsidRPr="00F64FA8">
        <w:rPr>
          <w:rStyle w:val="af7"/>
        </w:rPr>
        <w:t>html</w:t>
      </w:r>
      <w:r w:rsidR="00591F7D" w:rsidRPr="00F64FA8">
        <w:rPr>
          <w:rStyle w:val="af7"/>
          <w:lang w:val="ru-RU"/>
        </w:rPr>
        <w:t>"</w:t>
      </w:r>
      <w:r w:rsidR="00591F7D" w:rsidRPr="00F64FA8">
        <w:rPr>
          <w:lang w:val="ru-RU"/>
        </w:rPr>
        <w:t>));</w:t>
      </w:r>
    </w:p>
    <w:p w:rsidR="00232495" w:rsidRDefault="00232495" w:rsidP="00591F7D">
      <w:r>
        <w:t xml:space="preserve">Заметим, что каждый из методов </w:t>
      </w:r>
      <w:r w:rsidRPr="00F64FA8">
        <w:rPr>
          <w:rStyle w:val="a9"/>
        </w:rPr>
        <w:t>For()</w:t>
      </w:r>
      <w:r>
        <w:t xml:space="preserve">, </w:t>
      </w:r>
      <w:r w:rsidRPr="00F64FA8">
        <w:rPr>
          <w:rStyle w:val="a9"/>
        </w:rPr>
        <w:t>ForEach()</w:t>
      </w:r>
      <w:r>
        <w:t xml:space="preserve"> и </w:t>
      </w:r>
      <w:r w:rsidRPr="00F64FA8">
        <w:rPr>
          <w:rStyle w:val="a9"/>
        </w:rPr>
        <w:t>Invoke()</w:t>
      </w:r>
      <w:r>
        <w:t xml:space="preserve"> может принимать аргумент типа </w:t>
      </w:r>
      <w:r w:rsidRPr="00F64FA8">
        <w:rPr>
          <w:rStyle w:val="af5"/>
        </w:rPr>
        <w:t>ParallelOptions</w:t>
      </w:r>
      <w:r>
        <w:t xml:space="preserve"> для настройки поведения метода.</w:t>
      </w:r>
    </w:p>
    <w:p w:rsidR="00232495" w:rsidRDefault="00232495" w:rsidP="00232495">
      <w:pPr>
        <w:pStyle w:val="2"/>
      </w:pPr>
      <w:r w:rsidRPr="00F64FA8">
        <w:lastRenderedPageBreak/>
        <w:t>3</w:t>
      </w:r>
      <w:r w:rsidR="00AC7D7D" w:rsidRPr="00AC7D7D">
        <w:t>4</w:t>
      </w:r>
      <w:r w:rsidRPr="00F64FA8">
        <w:t>.</w:t>
      </w:r>
      <w:r w:rsidR="00AC7D7D" w:rsidRPr="00AC7D7D">
        <w:t>2</w:t>
      </w:r>
      <w:r w:rsidRPr="00F64FA8">
        <w:t xml:space="preserve">. </w:t>
      </w:r>
      <w:r>
        <w:t>Параллелизм при декларативной обработке данных</w:t>
      </w:r>
    </w:p>
    <w:p w:rsidR="00232495" w:rsidRDefault="00232495" w:rsidP="00232495">
      <w:r w:rsidRPr="00F64FA8">
        <w:rPr>
          <w:rStyle w:val="a8"/>
        </w:rPr>
        <w:t>PLINQ</w:t>
      </w:r>
      <w:r>
        <w:t xml:space="preserve"> (Parallel Language Integrated Query) </w:t>
      </w:r>
      <w:r w:rsidR="00F64FA8">
        <w:t>–</w:t>
      </w:r>
      <w:r>
        <w:t xml:space="preserve"> реализация LINQ, в которой запросы выполняются параллельно. PLINQ поддерживает большинство операторов LINQ to Objects и имеет минимальное влияние на </w:t>
      </w:r>
      <w:r w:rsidR="00AC7D7D">
        <w:t>имеющуюся</w:t>
      </w:r>
      <w:r>
        <w:t xml:space="preserve"> модель LINQ.</w:t>
      </w:r>
    </w:p>
    <w:p w:rsidR="00232495" w:rsidRDefault="00232495" w:rsidP="00232495">
      <w:r>
        <w:t xml:space="preserve">Начнём рассмотрение PLINQ со следующего примера. Найдём все простые числа от </w:t>
      </w:r>
      <w:r w:rsidR="003B0D31" w:rsidRPr="003B0D31">
        <w:t>3</w:t>
      </w:r>
      <w:r>
        <w:t xml:space="preserve"> до 100000, используя простой алгоритм с операторами LINQ:</w:t>
      </w:r>
    </w:p>
    <w:p w:rsidR="00232495" w:rsidRPr="00232495" w:rsidRDefault="00232495" w:rsidP="00F64FA8">
      <w:pPr>
        <w:pStyle w:val="a4"/>
      </w:pPr>
      <w:r w:rsidRPr="00F64FA8">
        <w:rPr>
          <w:rStyle w:val="af6"/>
        </w:rPr>
        <w:t>var</w:t>
      </w:r>
      <w:r w:rsidRPr="00232495">
        <w:t xml:space="preserve"> numbers = </w:t>
      </w:r>
      <w:r w:rsidRPr="00F64FA8">
        <w:rPr>
          <w:rStyle w:val="af5"/>
        </w:rPr>
        <w:t>Enumerable</w:t>
      </w:r>
      <w:r w:rsidRPr="00232495">
        <w:t>.Range(</w:t>
      </w:r>
      <w:r w:rsidR="003B0D31">
        <w:t>3</w:t>
      </w:r>
      <w:r w:rsidRPr="00232495">
        <w:t xml:space="preserve">, 100000 - </w:t>
      </w:r>
      <w:r w:rsidR="003B0D31">
        <w:t>3</w:t>
      </w:r>
      <w:r w:rsidRPr="00232495">
        <w:t>);</w:t>
      </w:r>
    </w:p>
    <w:p w:rsidR="00232495" w:rsidRPr="00232495" w:rsidRDefault="00232495" w:rsidP="00F64FA8">
      <w:pPr>
        <w:pStyle w:val="a4"/>
      </w:pPr>
      <w:r w:rsidRPr="00F64FA8">
        <w:rPr>
          <w:rStyle w:val="af6"/>
        </w:rPr>
        <w:t>var</w:t>
      </w:r>
      <w:r w:rsidRPr="00232495">
        <w:t xml:space="preserve"> parallelQuery =</w:t>
      </w:r>
    </w:p>
    <w:p w:rsidR="00232495" w:rsidRPr="00232495" w:rsidRDefault="00232495" w:rsidP="00F64FA8">
      <w:pPr>
        <w:pStyle w:val="a4"/>
      </w:pPr>
      <w:r w:rsidRPr="00F64FA8">
        <w:rPr>
          <w:rStyle w:val="af6"/>
        </w:rPr>
        <w:t xml:space="preserve">   </w:t>
      </w:r>
      <w:r w:rsidRPr="00232495">
        <w:t xml:space="preserve"> </w:t>
      </w:r>
      <w:r w:rsidRPr="00F64FA8">
        <w:rPr>
          <w:rStyle w:val="af6"/>
        </w:rPr>
        <w:t>from</w:t>
      </w:r>
      <w:r w:rsidRPr="00232495">
        <w:t xml:space="preserve"> n </w:t>
      </w:r>
      <w:r w:rsidRPr="00F64FA8">
        <w:rPr>
          <w:rStyle w:val="af6"/>
        </w:rPr>
        <w:t>in</w:t>
      </w:r>
      <w:r w:rsidRPr="00232495">
        <w:t xml:space="preserve"> numbers.AsParallel()</w:t>
      </w:r>
    </w:p>
    <w:p w:rsidR="00232495" w:rsidRPr="00232495" w:rsidRDefault="00232495" w:rsidP="00F64FA8">
      <w:pPr>
        <w:pStyle w:val="a4"/>
      </w:pPr>
      <w:r w:rsidRPr="00F64FA8">
        <w:rPr>
          <w:rStyle w:val="af6"/>
        </w:rPr>
        <w:t xml:space="preserve">   </w:t>
      </w:r>
      <w:r w:rsidRPr="00232495">
        <w:t xml:space="preserve"> </w:t>
      </w:r>
      <w:r w:rsidRPr="00F64FA8">
        <w:rPr>
          <w:rStyle w:val="af6"/>
        </w:rPr>
        <w:t>where</w:t>
      </w:r>
      <w:r w:rsidRPr="00232495">
        <w:t xml:space="preserve"> </w:t>
      </w:r>
      <w:r w:rsidRPr="00F64FA8">
        <w:rPr>
          <w:rStyle w:val="af5"/>
        </w:rPr>
        <w:t>Enumerable</w:t>
      </w:r>
      <w:r w:rsidRPr="00232495">
        <w:t>.Range(2, (</w:t>
      </w:r>
      <w:r w:rsidRPr="00F64FA8">
        <w:rPr>
          <w:rStyle w:val="af6"/>
        </w:rPr>
        <w:t>int</w:t>
      </w:r>
      <w:r w:rsidRPr="00232495">
        <w:t xml:space="preserve">) </w:t>
      </w:r>
      <w:r w:rsidRPr="00F64FA8">
        <w:rPr>
          <w:rStyle w:val="af5"/>
        </w:rPr>
        <w:t>Math</w:t>
      </w:r>
      <w:r w:rsidRPr="00232495">
        <w:t>.Sqrt(n)).All(i =&gt; n%i &gt; 0)</w:t>
      </w:r>
    </w:p>
    <w:p w:rsidR="00232495" w:rsidRPr="00232495" w:rsidRDefault="00232495" w:rsidP="00F64FA8">
      <w:pPr>
        <w:pStyle w:val="a4"/>
      </w:pPr>
      <w:r w:rsidRPr="00F64FA8">
        <w:rPr>
          <w:rStyle w:val="af6"/>
        </w:rPr>
        <w:t xml:space="preserve">   </w:t>
      </w:r>
      <w:r w:rsidRPr="00232495">
        <w:t xml:space="preserve"> </w:t>
      </w:r>
      <w:r w:rsidRPr="00F64FA8">
        <w:rPr>
          <w:rStyle w:val="af6"/>
        </w:rPr>
        <w:t>select</w:t>
      </w:r>
      <w:r w:rsidRPr="00232495">
        <w:t xml:space="preserve"> n;</w:t>
      </w:r>
    </w:p>
    <w:p w:rsidR="00232495" w:rsidRPr="00232495" w:rsidRDefault="00232495" w:rsidP="00F64FA8">
      <w:pPr>
        <w:pStyle w:val="a4"/>
      </w:pPr>
      <w:r w:rsidRPr="00F64FA8">
        <w:rPr>
          <w:rStyle w:val="af6"/>
        </w:rPr>
        <w:t>var</w:t>
      </w:r>
      <w:r w:rsidRPr="00232495">
        <w:t xml:space="preserve"> primes = parallelQuery.ToArray();</w:t>
      </w:r>
    </w:p>
    <w:p w:rsidR="00232495" w:rsidRDefault="00232495" w:rsidP="00232495">
      <w:r>
        <w:t xml:space="preserve">В приведённом фрагменте кода использовался метод </w:t>
      </w:r>
      <w:r w:rsidRPr="00F64FA8">
        <w:rPr>
          <w:rStyle w:val="a9"/>
        </w:rPr>
        <w:t>AsParallel()</w:t>
      </w:r>
      <w:r>
        <w:t xml:space="preserve">. Это метод расширения из статического класса </w:t>
      </w:r>
      <w:r w:rsidRPr="00F64FA8">
        <w:rPr>
          <w:rStyle w:val="a9"/>
        </w:rPr>
        <w:t>System.Linq.</w:t>
      </w:r>
      <w:r w:rsidRPr="00F64FA8">
        <w:rPr>
          <w:rStyle w:val="af5"/>
        </w:rPr>
        <w:t>ParallelEnumerable</w:t>
      </w:r>
      <w:r>
        <w:t xml:space="preserve">. Метод </w:t>
      </w:r>
      <w:r w:rsidRPr="00F64FA8">
        <w:rPr>
          <w:rStyle w:val="a9"/>
        </w:rPr>
        <w:t>AsParallel()</w:t>
      </w:r>
      <w:r>
        <w:t xml:space="preserve"> конвертирует коллекцию </w:t>
      </w:r>
      <w:r w:rsidRPr="00F64FA8">
        <w:rPr>
          <w:rStyle w:val="af5"/>
        </w:rPr>
        <w:t>IEnumerable</w:t>
      </w:r>
      <w:r w:rsidRPr="00F64FA8">
        <w:rPr>
          <w:rStyle w:val="a9"/>
        </w:rPr>
        <w:t>&lt;T&gt;</w:t>
      </w:r>
      <w:r>
        <w:t xml:space="preserve"> в коллекцию </w:t>
      </w:r>
      <w:r w:rsidRPr="00F64FA8">
        <w:rPr>
          <w:rStyle w:val="af5"/>
        </w:rPr>
        <w:t>ParallelQuery</w:t>
      </w:r>
      <w:r w:rsidRPr="00F64FA8">
        <w:rPr>
          <w:rStyle w:val="a9"/>
        </w:rPr>
        <w:t>&lt;T&gt;</w:t>
      </w:r>
      <w:r>
        <w:t xml:space="preserve">. Класс </w:t>
      </w:r>
      <w:r w:rsidRPr="00F64FA8">
        <w:rPr>
          <w:rStyle w:val="af5"/>
        </w:rPr>
        <w:t>ParallelEnumerable</w:t>
      </w:r>
      <w:r>
        <w:t xml:space="preserve"> имеет набор методов расширения для </w:t>
      </w:r>
      <w:r w:rsidRPr="00F64FA8">
        <w:rPr>
          <w:rStyle w:val="af5"/>
        </w:rPr>
        <w:t>ParallelQuery</w:t>
      </w:r>
      <w:r w:rsidRPr="00F64FA8">
        <w:rPr>
          <w:rStyle w:val="a9"/>
        </w:rPr>
        <w:t>&lt;T&gt;</w:t>
      </w:r>
      <w:r>
        <w:t>, соответствующих операторам LINQ, но использующих для выполнения механизм задач.</w:t>
      </w:r>
    </w:p>
    <w:p w:rsidR="00232495" w:rsidRDefault="00232495" w:rsidP="00232495">
      <w:r>
        <w:t xml:space="preserve">Кроме </w:t>
      </w:r>
      <w:r w:rsidRPr="00295F38">
        <w:rPr>
          <w:rStyle w:val="a9"/>
        </w:rPr>
        <w:t>AsParallel()</w:t>
      </w:r>
      <w:r>
        <w:t xml:space="preserve">, класс </w:t>
      </w:r>
      <w:r w:rsidRPr="00295F38">
        <w:rPr>
          <w:rStyle w:val="af5"/>
        </w:rPr>
        <w:t>ParallelEnumerable</w:t>
      </w:r>
      <w:r>
        <w:t xml:space="preserve"> содержит ещё несколько особых методов:</w:t>
      </w:r>
    </w:p>
    <w:p w:rsidR="00232495" w:rsidRDefault="00295F38" w:rsidP="00232495">
      <w:r>
        <w:t xml:space="preserve">1. </w:t>
      </w:r>
      <w:r w:rsidR="00232495" w:rsidRPr="00295F38">
        <w:rPr>
          <w:rStyle w:val="a9"/>
        </w:rPr>
        <w:t>AsSequential()</w:t>
      </w:r>
      <w:r w:rsidR="00232495">
        <w:t xml:space="preserve"> </w:t>
      </w:r>
      <w:r>
        <w:t>–</w:t>
      </w:r>
      <w:r w:rsidR="00232495">
        <w:t xml:space="preserve"> конвертирует объект </w:t>
      </w:r>
      <w:r w:rsidR="00232495" w:rsidRPr="00295F38">
        <w:rPr>
          <w:rStyle w:val="af5"/>
        </w:rPr>
        <w:t>ParallelQuery</w:t>
      </w:r>
      <w:r w:rsidR="00232495" w:rsidRPr="00295F38">
        <w:rPr>
          <w:rStyle w:val="a9"/>
        </w:rPr>
        <w:t>&lt;T&gt;</w:t>
      </w:r>
      <w:r w:rsidR="00232495">
        <w:t xml:space="preserve"> в коллекцию </w:t>
      </w:r>
      <w:r w:rsidR="00232495" w:rsidRPr="00295F38">
        <w:rPr>
          <w:rStyle w:val="af5"/>
        </w:rPr>
        <w:t>IEnumerable</w:t>
      </w:r>
      <w:r w:rsidR="00232495" w:rsidRPr="00295F38">
        <w:rPr>
          <w:rStyle w:val="a9"/>
        </w:rPr>
        <w:t>&lt;T&gt;</w:t>
      </w:r>
      <w:r w:rsidR="00232495">
        <w:t xml:space="preserve"> так, что все запр</w:t>
      </w:r>
      <w:r>
        <w:t>осы выполняются последовательно.</w:t>
      </w:r>
    </w:p>
    <w:p w:rsidR="00232495" w:rsidRDefault="00295F38" w:rsidP="00232495">
      <w:r>
        <w:t xml:space="preserve">2. </w:t>
      </w:r>
      <w:r w:rsidR="00232495" w:rsidRPr="00295F38">
        <w:rPr>
          <w:rStyle w:val="a9"/>
        </w:rPr>
        <w:t>AsOrdered()</w:t>
      </w:r>
      <w:r w:rsidR="00232495">
        <w:t xml:space="preserve"> </w:t>
      </w:r>
      <w:r>
        <w:t>–</w:t>
      </w:r>
      <w:r w:rsidR="00232495">
        <w:t xml:space="preserve"> при параллельной обработке заставляет сохранять в </w:t>
      </w:r>
      <w:r w:rsidR="00232495" w:rsidRPr="00295F38">
        <w:rPr>
          <w:rStyle w:val="af5"/>
        </w:rPr>
        <w:t>ParallelQuery</w:t>
      </w:r>
      <w:r w:rsidR="00232495" w:rsidRPr="00295F38">
        <w:rPr>
          <w:rStyle w:val="a9"/>
        </w:rPr>
        <w:t>&lt;T&gt;</w:t>
      </w:r>
      <w:r w:rsidR="00232495">
        <w:t xml:space="preserve"> порядок элементов (это замедляет</w:t>
      </w:r>
      <w:r>
        <w:t xml:space="preserve"> обработку).</w:t>
      </w:r>
    </w:p>
    <w:p w:rsidR="00232495" w:rsidRDefault="00295F38" w:rsidP="00232495">
      <w:r>
        <w:t xml:space="preserve">3. </w:t>
      </w:r>
      <w:r w:rsidR="00232495" w:rsidRPr="00295F38">
        <w:rPr>
          <w:rStyle w:val="a9"/>
        </w:rPr>
        <w:t>AsUnordered()</w:t>
      </w:r>
      <w:r w:rsidR="00232495">
        <w:t xml:space="preserve"> </w:t>
      </w:r>
      <w:r>
        <w:t>–</w:t>
      </w:r>
      <w:r w:rsidR="00232495">
        <w:t xml:space="preserve"> при параллельной обработке позволяет игнорировать в </w:t>
      </w:r>
      <w:r w:rsidR="00232495" w:rsidRPr="00295F38">
        <w:rPr>
          <w:rStyle w:val="af5"/>
        </w:rPr>
        <w:t>ParallelQuery</w:t>
      </w:r>
      <w:r w:rsidR="00232495" w:rsidRPr="00295F38">
        <w:rPr>
          <w:rStyle w:val="a9"/>
        </w:rPr>
        <w:t>&lt;T&gt;</w:t>
      </w:r>
      <w:r w:rsidR="00232495">
        <w:t xml:space="preserve"> порядок элементов </w:t>
      </w:r>
      <w:r>
        <w:t xml:space="preserve">(отмена вызова </w:t>
      </w:r>
      <w:r w:rsidRPr="00295F38">
        <w:rPr>
          <w:rStyle w:val="a9"/>
        </w:rPr>
        <w:t>AsOrdered()</w:t>
      </w:r>
      <w:r>
        <w:t>).</w:t>
      </w:r>
    </w:p>
    <w:p w:rsidR="00232495" w:rsidRDefault="00295F38" w:rsidP="00232495">
      <w:r>
        <w:t xml:space="preserve">4. </w:t>
      </w:r>
      <w:r w:rsidR="00232495" w:rsidRPr="00295F38">
        <w:rPr>
          <w:rStyle w:val="a9"/>
        </w:rPr>
        <w:t>WithCancellation()</w:t>
      </w:r>
      <w:r w:rsidR="00232495">
        <w:t xml:space="preserve"> </w:t>
      </w:r>
      <w:r>
        <w:t>–</w:t>
      </w:r>
      <w:r w:rsidR="00232495">
        <w:t xml:space="preserve"> устанавливает для </w:t>
      </w:r>
      <w:r w:rsidR="00232495" w:rsidRPr="00295F38">
        <w:rPr>
          <w:rStyle w:val="af5"/>
        </w:rPr>
        <w:t>ParallelQuery</w:t>
      </w:r>
      <w:r w:rsidR="00232495" w:rsidRPr="00295F38">
        <w:rPr>
          <w:rStyle w:val="a9"/>
        </w:rPr>
        <w:t>&lt;T&gt;</w:t>
      </w:r>
      <w:r w:rsidR="00232495">
        <w:t xml:space="preserve"> указанное зна</w:t>
      </w:r>
      <w:r>
        <w:t>чение токена отмены.</w:t>
      </w:r>
    </w:p>
    <w:p w:rsidR="00232495" w:rsidRDefault="00295F38" w:rsidP="00232495">
      <w:r>
        <w:t xml:space="preserve">5. </w:t>
      </w:r>
      <w:r w:rsidR="00232495" w:rsidRPr="00295F38">
        <w:rPr>
          <w:rStyle w:val="a9"/>
        </w:rPr>
        <w:t>WithDegreeOfParallelism()</w:t>
      </w:r>
      <w:r w:rsidR="00232495">
        <w:t xml:space="preserve"> – указывает для </w:t>
      </w:r>
      <w:r w:rsidR="00232495" w:rsidRPr="00295F38">
        <w:rPr>
          <w:rStyle w:val="af5"/>
        </w:rPr>
        <w:t>ParallelQuery</w:t>
      </w:r>
      <w:r w:rsidR="00232495" w:rsidRPr="00295F38">
        <w:rPr>
          <w:rStyle w:val="a9"/>
        </w:rPr>
        <w:t>&lt;T&gt;</w:t>
      </w:r>
      <w:r>
        <w:t xml:space="preserve">, </w:t>
      </w:r>
      <w:r w:rsidR="00232495">
        <w:t>на сколько параллельных частей нужно ра</w:t>
      </w:r>
      <w:r>
        <w:t>збивать коллекцию для обработки.</w:t>
      </w:r>
    </w:p>
    <w:p w:rsidR="00232495" w:rsidRDefault="00295F38" w:rsidP="00232495">
      <w:r>
        <w:t xml:space="preserve">6. </w:t>
      </w:r>
      <w:r w:rsidR="00232495" w:rsidRPr="00295F38">
        <w:rPr>
          <w:rStyle w:val="a9"/>
        </w:rPr>
        <w:t>WithExecutionMode()</w:t>
      </w:r>
      <w:r w:rsidR="00232495">
        <w:t xml:space="preserve"> </w:t>
      </w:r>
      <w:r>
        <w:t>–</w:t>
      </w:r>
      <w:r w:rsidR="00232495">
        <w:t xml:space="preserve"> задаёт опции выполнения параллельных запросов в виде перечисления </w:t>
      </w:r>
      <w:r w:rsidR="00232495" w:rsidRPr="00295F38">
        <w:rPr>
          <w:rStyle w:val="af5"/>
        </w:rPr>
        <w:t>ParallelExecutionMode</w:t>
      </w:r>
      <w:r w:rsidR="00232495">
        <w:t>.</w:t>
      </w:r>
    </w:p>
    <w:p w:rsidR="00232495" w:rsidRDefault="00232495" w:rsidP="00232495">
      <w:r>
        <w:t xml:space="preserve">Приведём ещё один пример использования PLINQ. Будем вычислять времени отклика от шести заданных сайтов. При этом явно установим степень параллелизма. В примере используется класс </w:t>
      </w:r>
      <w:r w:rsidRPr="00165980">
        <w:rPr>
          <w:rStyle w:val="af5"/>
        </w:rPr>
        <w:t>Ping</w:t>
      </w:r>
      <w:r>
        <w:t xml:space="preserve"> из пространства имён </w:t>
      </w:r>
      <w:r w:rsidRPr="00165980">
        <w:rPr>
          <w:rStyle w:val="a9"/>
        </w:rPr>
        <w:t>System.Net.NetworkInformation</w:t>
      </w:r>
      <w:r>
        <w:t>.</w:t>
      </w:r>
    </w:p>
    <w:p w:rsidR="00165980" w:rsidRPr="00165980" w:rsidRDefault="00232495" w:rsidP="002C47BD">
      <w:pPr>
        <w:pStyle w:val="a4"/>
      </w:pPr>
      <w:r w:rsidRPr="00165980">
        <w:rPr>
          <w:rStyle w:val="af6"/>
        </w:rPr>
        <w:t>var</w:t>
      </w:r>
      <w:r w:rsidRPr="00232495">
        <w:t xml:space="preserve"> siteNames = </w:t>
      </w:r>
      <w:r w:rsidRPr="00165980">
        <w:rPr>
          <w:rStyle w:val="af6"/>
        </w:rPr>
        <w:t>new</w:t>
      </w:r>
      <w:r w:rsidRPr="00232495">
        <w:t>[]</w:t>
      </w:r>
      <w:r w:rsidR="00165980" w:rsidRPr="00165980">
        <w:t xml:space="preserve"> </w:t>
      </w:r>
      <w:r w:rsidRPr="00232495">
        <w:t>{</w:t>
      </w:r>
      <w:r w:rsidRPr="00165980">
        <w:rPr>
          <w:rStyle w:val="af7"/>
        </w:rPr>
        <w:t>"www.tut.by"</w:t>
      </w:r>
      <w:r w:rsidRPr="00232495">
        <w:t xml:space="preserve">, </w:t>
      </w:r>
      <w:r w:rsidRPr="00165980">
        <w:rPr>
          <w:rStyle w:val="af7"/>
        </w:rPr>
        <w:t>"habrahabr.ru"</w:t>
      </w:r>
      <w:r w:rsidRPr="00232495">
        <w:t>,</w:t>
      </w:r>
    </w:p>
    <w:p w:rsidR="00232495" w:rsidRDefault="00232495" w:rsidP="002C47BD">
      <w:pPr>
        <w:pStyle w:val="a4"/>
      </w:pPr>
      <w:r w:rsidRPr="00232495">
        <w:t xml:space="preserve">                       </w:t>
      </w:r>
      <w:r w:rsidRPr="00165980">
        <w:rPr>
          <w:rStyle w:val="af7"/>
        </w:rPr>
        <w:t>"www.takeonit.com"</w:t>
      </w:r>
      <w:r w:rsidRPr="00232495">
        <w:t>,</w:t>
      </w:r>
      <w:r w:rsidR="00165980" w:rsidRPr="00165980">
        <w:t xml:space="preserve"> </w:t>
      </w:r>
      <w:r w:rsidRPr="00165980">
        <w:rPr>
          <w:rStyle w:val="af7"/>
        </w:rPr>
        <w:t>"stackoverflow.com"</w:t>
      </w:r>
      <w:r w:rsidRPr="00232495">
        <w:t>};</w:t>
      </w:r>
    </w:p>
    <w:p w:rsidR="00AC7D7D" w:rsidRPr="00232495" w:rsidRDefault="00AC7D7D" w:rsidP="002C47BD">
      <w:pPr>
        <w:pStyle w:val="a4"/>
      </w:pPr>
    </w:p>
    <w:p w:rsidR="00232495" w:rsidRPr="00232495" w:rsidRDefault="00232495" w:rsidP="002C47BD">
      <w:pPr>
        <w:pStyle w:val="a4"/>
      </w:pPr>
      <w:r w:rsidRPr="00165980">
        <w:rPr>
          <w:rStyle w:val="af6"/>
        </w:rPr>
        <w:t>var</w:t>
      </w:r>
      <w:r w:rsidRPr="00232495">
        <w:t xml:space="preserve"> pings = </w:t>
      </w:r>
      <w:r w:rsidRPr="00165980">
        <w:rPr>
          <w:rStyle w:val="af6"/>
        </w:rPr>
        <w:t>from</w:t>
      </w:r>
      <w:r w:rsidRPr="00232495">
        <w:t xml:space="preserve"> site </w:t>
      </w:r>
      <w:r w:rsidRPr="00165980">
        <w:rPr>
          <w:rStyle w:val="af6"/>
        </w:rPr>
        <w:t>in</w:t>
      </w:r>
      <w:r w:rsidRPr="00232495">
        <w:t xml:space="preserve"> siteNames.AsParallel()</w:t>
      </w:r>
    </w:p>
    <w:p w:rsidR="00232495" w:rsidRPr="00232495" w:rsidRDefault="00232495" w:rsidP="002C47BD">
      <w:pPr>
        <w:pStyle w:val="a4"/>
      </w:pPr>
      <w:r w:rsidRPr="00232495">
        <w:t xml:space="preserve">                                  .WithDegreeOfParallelism(6)</w:t>
      </w:r>
    </w:p>
    <w:p w:rsidR="00232495" w:rsidRPr="00232495" w:rsidRDefault="00232495" w:rsidP="002C47BD">
      <w:pPr>
        <w:pStyle w:val="a4"/>
      </w:pPr>
      <w:r w:rsidRPr="00232495">
        <w:t xml:space="preserve">            </w:t>
      </w:r>
      <w:r w:rsidRPr="00165980">
        <w:rPr>
          <w:rStyle w:val="af6"/>
        </w:rPr>
        <w:t>let</w:t>
      </w:r>
      <w:r w:rsidRPr="00232495">
        <w:t xml:space="preserve"> p = </w:t>
      </w:r>
      <w:r w:rsidRPr="00165980">
        <w:rPr>
          <w:rStyle w:val="af6"/>
        </w:rPr>
        <w:t>new</w:t>
      </w:r>
      <w:r w:rsidRPr="00232495">
        <w:t xml:space="preserve"> </w:t>
      </w:r>
      <w:r w:rsidRPr="00165980">
        <w:rPr>
          <w:rStyle w:val="af5"/>
        </w:rPr>
        <w:t>Ping</w:t>
      </w:r>
      <w:r w:rsidRPr="00232495">
        <w:t>().Send(site)</w:t>
      </w:r>
    </w:p>
    <w:p w:rsidR="00232495" w:rsidRPr="00232495" w:rsidRDefault="00232495" w:rsidP="002C47BD">
      <w:pPr>
        <w:pStyle w:val="a4"/>
      </w:pPr>
      <w:r w:rsidRPr="00232495">
        <w:t xml:space="preserve">            </w:t>
      </w:r>
      <w:r w:rsidRPr="00165980">
        <w:rPr>
          <w:rStyle w:val="af6"/>
        </w:rPr>
        <w:t>select</w:t>
      </w:r>
      <w:r w:rsidRPr="00232495">
        <w:t xml:space="preserve"> </w:t>
      </w:r>
      <w:r w:rsidRPr="00165980">
        <w:rPr>
          <w:rStyle w:val="af6"/>
        </w:rPr>
        <w:t>new</w:t>
      </w:r>
      <w:r w:rsidRPr="00232495">
        <w:t xml:space="preserve"> {site, Time = p.RoundtripTime};</w:t>
      </w:r>
    </w:p>
    <w:p w:rsidR="00165980" w:rsidRPr="00364BCB" w:rsidRDefault="00165980" w:rsidP="002C47BD">
      <w:pPr>
        <w:pStyle w:val="a4"/>
      </w:pPr>
    </w:p>
    <w:p w:rsidR="00232495" w:rsidRPr="00232495" w:rsidRDefault="00232495" w:rsidP="002C47BD">
      <w:pPr>
        <w:pStyle w:val="a4"/>
      </w:pPr>
      <w:r w:rsidRPr="00165980">
        <w:rPr>
          <w:rStyle w:val="af6"/>
        </w:rPr>
        <w:t>foreach</w:t>
      </w:r>
      <w:r w:rsidRPr="00232495">
        <w:t xml:space="preserve"> (</w:t>
      </w:r>
      <w:r w:rsidRPr="00165980">
        <w:rPr>
          <w:rStyle w:val="af6"/>
        </w:rPr>
        <w:t>var</w:t>
      </w:r>
      <w:r w:rsidRPr="00232495">
        <w:t xml:space="preserve"> ping </w:t>
      </w:r>
      <w:r w:rsidRPr="00165980">
        <w:rPr>
          <w:rStyle w:val="af6"/>
        </w:rPr>
        <w:t>in</w:t>
      </w:r>
      <w:r w:rsidRPr="00232495">
        <w:t xml:space="preserve"> pings)</w:t>
      </w:r>
    </w:p>
    <w:p w:rsidR="00232495" w:rsidRPr="00232495" w:rsidRDefault="00232495" w:rsidP="002C47BD">
      <w:pPr>
        <w:pStyle w:val="a4"/>
      </w:pPr>
      <w:r w:rsidRPr="00232495">
        <w:t>{</w:t>
      </w:r>
    </w:p>
    <w:p w:rsidR="00232495" w:rsidRPr="00232495" w:rsidRDefault="00232495" w:rsidP="002C47BD">
      <w:pPr>
        <w:pStyle w:val="a4"/>
      </w:pPr>
      <w:r w:rsidRPr="00232495">
        <w:t xml:space="preserve">    </w:t>
      </w:r>
      <w:r w:rsidRPr="00165980">
        <w:rPr>
          <w:rStyle w:val="af5"/>
        </w:rPr>
        <w:t>Console</w:t>
      </w:r>
      <w:r w:rsidRPr="00232495">
        <w:t>.WriteLine(</w:t>
      </w:r>
      <w:r w:rsidRPr="00165980">
        <w:rPr>
          <w:rStyle w:val="af7"/>
        </w:rPr>
        <w:t>"Site {0} has ping {1}"</w:t>
      </w:r>
      <w:r w:rsidRPr="00232495">
        <w:t>,</w:t>
      </w:r>
    </w:p>
    <w:p w:rsidR="00232495" w:rsidRPr="00F64FA8" w:rsidRDefault="00232495" w:rsidP="002C47BD">
      <w:pPr>
        <w:pStyle w:val="a4"/>
        <w:rPr>
          <w:lang w:val="ru-RU"/>
        </w:rPr>
      </w:pPr>
      <w:r w:rsidRPr="00232495">
        <w:t xml:space="preserve">                      </w:t>
      </w:r>
      <w:r>
        <w:t>ping</w:t>
      </w:r>
      <w:r w:rsidRPr="00F64FA8">
        <w:rPr>
          <w:lang w:val="ru-RU"/>
        </w:rPr>
        <w:t>.</w:t>
      </w:r>
      <w:r>
        <w:t>site</w:t>
      </w:r>
      <w:r w:rsidRPr="00F64FA8">
        <w:rPr>
          <w:lang w:val="ru-RU"/>
        </w:rPr>
        <w:t xml:space="preserve">, </w:t>
      </w:r>
      <w:r>
        <w:t>ping</w:t>
      </w:r>
      <w:r w:rsidRPr="00F64FA8">
        <w:rPr>
          <w:lang w:val="ru-RU"/>
        </w:rPr>
        <w:t>.</w:t>
      </w:r>
      <w:r>
        <w:t>Time</w:t>
      </w:r>
      <w:r w:rsidRPr="00F64FA8">
        <w:rPr>
          <w:lang w:val="ru-RU"/>
        </w:rPr>
        <w:t>);</w:t>
      </w:r>
    </w:p>
    <w:p w:rsidR="00232495" w:rsidRPr="00F64FA8" w:rsidRDefault="00232495" w:rsidP="002C47BD">
      <w:pPr>
        <w:pStyle w:val="a4"/>
        <w:rPr>
          <w:lang w:val="ru-RU"/>
        </w:rPr>
      </w:pPr>
      <w:r w:rsidRPr="00F64FA8">
        <w:rPr>
          <w:lang w:val="ru-RU"/>
        </w:rPr>
        <w:t>}</w:t>
      </w:r>
    </w:p>
    <w:p w:rsidR="00232495" w:rsidRDefault="002C47BD" w:rsidP="002C47BD">
      <w:pPr>
        <w:pStyle w:val="2"/>
      </w:pPr>
      <w:r>
        <w:t>3</w:t>
      </w:r>
      <w:r w:rsidR="00AC7D7D" w:rsidRPr="00843F3A">
        <w:t>4</w:t>
      </w:r>
      <w:r>
        <w:t>.</w:t>
      </w:r>
      <w:r w:rsidR="00AC7D7D" w:rsidRPr="00843F3A">
        <w:t>3</w:t>
      </w:r>
      <w:r>
        <w:t xml:space="preserve">. </w:t>
      </w:r>
      <w:r w:rsidR="00232495">
        <w:t>Коллекции, поддерживающие параллелизм</w:t>
      </w:r>
    </w:p>
    <w:p w:rsidR="00232495" w:rsidRDefault="00232495" w:rsidP="00232495">
      <w:r>
        <w:t xml:space="preserve">Библиотека параллельных расширений содержит набор классов, представляющих коллекции с различным уровнем поддержки параллелизма. Указанные классы сосредоточены в пространстве имён </w:t>
      </w:r>
      <w:r w:rsidRPr="00DC3F45">
        <w:rPr>
          <w:rStyle w:val="a9"/>
        </w:rPr>
        <w:t>System.Collections.Concurrent</w:t>
      </w:r>
      <w:r>
        <w:t>.</w:t>
      </w:r>
    </w:p>
    <w:p w:rsidR="00232495" w:rsidRDefault="00232495" w:rsidP="00232495">
      <w:r>
        <w:t xml:space="preserve">Класс </w:t>
      </w:r>
      <w:r w:rsidRPr="00DC3F45">
        <w:rPr>
          <w:rStyle w:val="af5"/>
        </w:rPr>
        <w:t>BlockingCollection</w:t>
      </w:r>
      <w:r w:rsidRPr="00DC3F45">
        <w:rPr>
          <w:rStyle w:val="a9"/>
        </w:rPr>
        <w:t>&lt;T&gt;</w:t>
      </w:r>
      <w:r>
        <w:t xml:space="preserve"> является реализацией шаблона «поставщик-потребитель». Этот класс реализует интерфейсы </w:t>
      </w:r>
      <w:r w:rsidRPr="00DC3F45">
        <w:rPr>
          <w:rStyle w:val="af5"/>
        </w:rPr>
        <w:t>IEnumerable</w:t>
      </w:r>
      <w:r w:rsidRPr="00DC3F45">
        <w:rPr>
          <w:rStyle w:val="a9"/>
        </w:rPr>
        <w:t>&lt;T&gt;</w:t>
      </w:r>
      <w:r>
        <w:t xml:space="preserve">, </w:t>
      </w:r>
      <w:r w:rsidRPr="00DC3F45">
        <w:rPr>
          <w:rStyle w:val="af5"/>
        </w:rPr>
        <w:t>ICollection</w:t>
      </w:r>
      <w:r>
        <w:t xml:space="preserve">, </w:t>
      </w:r>
      <w:r w:rsidRPr="00DC3F45">
        <w:rPr>
          <w:rStyle w:val="af5"/>
        </w:rPr>
        <w:t>IDisposable</w:t>
      </w:r>
      <w:r>
        <w:t xml:space="preserve"> и имеет собственные элементы, описанные в табл. 21.</w:t>
      </w:r>
    </w:p>
    <w:p w:rsidR="00232495" w:rsidRDefault="00232495" w:rsidP="00DC3F45">
      <w:pPr>
        <w:pStyle w:val="af8"/>
      </w:pPr>
      <w:r>
        <w:t>Таблица 21</w:t>
      </w:r>
    </w:p>
    <w:p w:rsidR="00232495" w:rsidRDefault="00232495" w:rsidP="00DC3F45">
      <w:pPr>
        <w:pStyle w:val="af9"/>
      </w:pPr>
      <w:r>
        <w:t xml:space="preserve">Элементы класса </w:t>
      </w:r>
      <w:r w:rsidRPr="00DC3F45">
        <w:rPr>
          <w:rStyle w:val="af5"/>
        </w:rPr>
        <w:t>BlockingCollection</w:t>
      </w:r>
      <w:r w:rsidRPr="00DC3F45">
        <w:rPr>
          <w:rStyle w:val="a9"/>
        </w:rPr>
        <w:t>&lt;T&gt;</w:t>
      </w:r>
    </w:p>
    <w:tbl>
      <w:tblPr>
        <w:tblStyle w:val="afa"/>
        <w:tblW w:w="0" w:type="auto"/>
        <w:jc w:val="center"/>
        <w:tblLook w:val="04A0" w:firstRow="1" w:lastRow="0" w:firstColumn="1" w:lastColumn="0" w:noHBand="0" w:noVBand="1"/>
      </w:tblPr>
      <w:tblGrid>
        <w:gridCol w:w="3119"/>
        <w:gridCol w:w="6509"/>
      </w:tblGrid>
      <w:tr w:rsidR="00DC3F45" w:rsidRPr="00DC3F45" w:rsidTr="0070728A">
        <w:trPr>
          <w:jc w:val="center"/>
        </w:trPr>
        <w:tc>
          <w:tcPr>
            <w:tcW w:w="0" w:type="auto"/>
            <w:vAlign w:val="center"/>
          </w:tcPr>
          <w:p w:rsidR="00DC3F45" w:rsidRPr="00DC3F45" w:rsidRDefault="00DC3F45" w:rsidP="00DC3F45">
            <w:pPr>
              <w:pStyle w:val="aff7"/>
            </w:pPr>
            <w:r w:rsidRPr="00DC3F45">
              <w:t>Имя элемента</w:t>
            </w:r>
          </w:p>
        </w:tc>
        <w:tc>
          <w:tcPr>
            <w:tcW w:w="0" w:type="auto"/>
            <w:vAlign w:val="center"/>
          </w:tcPr>
          <w:p w:rsidR="00DC3F45" w:rsidRPr="00DC3F45" w:rsidRDefault="00DC3F45" w:rsidP="00DC3F45">
            <w:pPr>
              <w:pStyle w:val="aff7"/>
            </w:pPr>
            <w:r w:rsidRPr="00DC3F45">
              <w:t>Описание</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Add()</w:t>
            </w:r>
          </w:p>
        </w:tc>
        <w:tc>
          <w:tcPr>
            <w:tcW w:w="0" w:type="auto"/>
            <w:vAlign w:val="center"/>
          </w:tcPr>
          <w:p w:rsidR="00DC3F45" w:rsidRPr="00DC3F45" w:rsidRDefault="00DC3F45" w:rsidP="00DC3F45">
            <w:pPr>
              <w:pStyle w:val="aff8"/>
            </w:pPr>
            <w:r w:rsidRPr="00DC3F45">
              <w:t>Добавляет элемент в коллекцию</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AddToAny()</w:t>
            </w:r>
          </w:p>
        </w:tc>
        <w:tc>
          <w:tcPr>
            <w:tcW w:w="0" w:type="auto"/>
            <w:vAlign w:val="center"/>
          </w:tcPr>
          <w:p w:rsidR="00DC3F45" w:rsidRPr="00DC3F45" w:rsidRDefault="00DC3F45" w:rsidP="00DC3F45">
            <w:pPr>
              <w:pStyle w:val="aff8"/>
            </w:pPr>
            <w:r w:rsidRPr="00DC3F45">
              <w:t xml:space="preserve">Статический метод, который добавляет элемент в любую из указанных </w:t>
            </w:r>
            <w:r w:rsidRPr="00DC3F45">
              <w:rPr>
                <w:rStyle w:val="afe"/>
              </w:rPr>
              <w:t>BlockingCollection</w:t>
            </w:r>
            <w:r w:rsidRPr="00DC3F45">
              <w:rPr>
                <w:rStyle w:val="aff"/>
              </w:rPr>
              <w:t>&lt;T&gt;</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CompleteAdding()</w:t>
            </w:r>
          </w:p>
        </w:tc>
        <w:tc>
          <w:tcPr>
            <w:tcW w:w="0" w:type="auto"/>
            <w:vAlign w:val="center"/>
          </w:tcPr>
          <w:p w:rsidR="00DC3F45" w:rsidRPr="00DC3F45" w:rsidRDefault="00DC3F45" w:rsidP="00DC3F45">
            <w:pPr>
              <w:pStyle w:val="aff8"/>
            </w:pPr>
            <w:r w:rsidRPr="00DC3F45">
              <w:t>После вызова этого метода добавление элементов невозможно</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GetConsumingEnumerable()</w:t>
            </w:r>
          </w:p>
        </w:tc>
        <w:tc>
          <w:tcPr>
            <w:tcW w:w="0" w:type="auto"/>
            <w:vAlign w:val="center"/>
          </w:tcPr>
          <w:p w:rsidR="00DC3F45" w:rsidRPr="00DC3F45" w:rsidRDefault="00DC3F45" w:rsidP="00DC3F45">
            <w:pPr>
              <w:pStyle w:val="aff8"/>
            </w:pPr>
            <w:r w:rsidRPr="00DC3F45">
              <w:t>Возвращает перечислитель, который перебирает элементы с их одновременным удалением из коллекции</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Take()</w:t>
            </w:r>
          </w:p>
        </w:tc>
        <w:tc>
          <w:tcPr>
            <w:tcW w:w="0" w:type="auto"/>
            <w:vAlign w:val="center"/>
          </w:tcPr>
          <w:p w:rsidR="00DC3F45" w:rsidRPr="00DC3F45" w:rsidRDefault="00DC3F45" w:rsidP="00DC3F45">
            <w:pPr>
              <w:pStyle w:val="aff8"/>
            </w:pPr>
            <w:r w:rsidRPr="00DC3F45">
              <w:t xml:space="preserve">Получает элемент и удаляет его из коллекции. Если коллекция пуста, и у коллекции был вызван метод </w:t>
            </w:r>
            <w:r w:rsidRPr="00DC3F45">
              <w:rPr>
                <w:rStyle w:val="aff"/>
              </w:rPr>
              <w:t>CompleteAdding()</w:t>
            </w:r>
            <w:r w:rsidRPr="00DC3F45">
              <w:t>, генерируется исключение</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TakeFromAny()</w:t>
            </w:r>
          </w:p>
        </w:tc>
        <w:tc>
          <w:tcPr>
            <w:tcW w:w="0" w:type="auto"/>
            <w:vAlign w:val="center"/>
          </w:tcPr>
          <w:p w:rsidR="00DC3F45" w:rsidRPr="00DC3F45" w:rsidRDefault="00DC3F45" w:rsidP="00DC3F45">
            <w:pPr>
              <w:pStyle w:val="aff8"/>
            </w:pPr>
            <w:r w:rsidRPr="00DC3F45">
              <w:t xml:space="preserve">Статический метод, который получает элемент из любой указанной </w:t>
            </w:r>
            <w:r w:rsidRPr="00DC3F45">
              <w:rPr>
                <w:rStyle w:val="afe"/>
              </w:rPr>
              <w:t>BlockingCollection</w:t>
            </w:r>
            <w:r w:rsidRPr="00DC3F45">
              <w:rPr>
                <w:rStyle w:val="aff"/>
              </w:rPr>
              <w:t>&lt;T&gt;</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TryAdd()</w:t>
            </w:r>
          </w:p>
        </w:tc>
        <w:tc>
          <w:tcPr>
            <w:tcW w:w="0" w:type="auto"/>
            <w:vAlign w:val="center"/>
          </w:tcPr>
          <w:p w:rsidR="00DC3F45" w:rsidRPr="00DC3F45" w:rsidRDefault="00DC3F45" w:rsidP="00DC3F45">
            <w:pPr>
              <w:pStyle w:val="aff8"/>
            </w:pPr>
            <w:r w:rsidRPr="00DC3F45">
              <w:t xml:space="preserve">Пытается добавить элемент в коллекцию, в случае успеха возвращает </w:t>
            </w:r>
            <w:r w:rsidRPr="00DC3F45">
              <w:rPr>
                <w:rStyle w:val="afd"/>
              </w:rPr>
              <w:t>true</w:t>
            </w:r>
            <w:r w:rsidRPr="00DC3F45">
              <w:t>. Дополнительно может быть задан временной интервал и токен отмены</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TryAddToAny()</w:t>
            </w:r>
          </w:p>
        </w:tc>
        <w:tc>
          <w:tcPr>
            <w:tcW w:w="0" w:type="auto"/>
            <w:vAlign w:val="center"/>
          </w:tcPr>
          <w:p w:rsidR="00DC3F45" w:rsidRPr="00DC3F45" w:rsidRDefault="00DC3F45" w:rsidP="00DC3F45">
            <w:pPr>
              <w:pStyle w:val="aff8"/>
            </w:pPr>
            <w:r w:rsidRPr="00DC3F45">
              <w:t>Статический метод, который пытается добавить элемент в любую из указанных коллекций</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TryTake()</w:t>
            </w:r>
          </w:p>
        </w:tc>
        <w:tc>
          <w:tcPr>
            <w:tcW w:w="0" w:type="auto"/>
            <w:vAlign w:val="center"/>
          </w:tcPr>
          <w:p w:rsidR="00DC3F45" w:rsidRPr="00DC3F45" w:rsidRDefault="00DC3F45" w:rsidP="00DC3F45">
            <w:pPr>
              <w:pStyle w:val="aff8"/>
            </w:pPr>
            <w:r w:rsidRPr="00DC3F45">
              <w:t xml:space="preserve">Пытается получить элемент (с удалением из коллекции), в случае успеха возвращает </w:t>
            </w:r>
            <w:r w:rsidRPr="00DC3F45">
              <w:rPr>
                <w:rStyle w:val="afd"/>
              </w:rPr>
              <w:t>true</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TryTakeFromAny()</w:t>
            </w:r>
          </w:p>
        </w:tc>
        <w:tc>
          <w:tcPr>
            <w:tcW w:w="0" w:type="auto"/>
            <w:vAlign w:val="center"/>
          </w:tcPr>
          <w:p w:rsidR="00DC3F45" w:rsidRPr="00DC3F45" w:rsidRDefault="00DC3F45" w:rsidP="00DC3F45">
            <w:pPr>
              <w:pStyle w:val="aff8"/>
            </w:pPr>
            <w:r w:rsidRPr="00DC3F45">
              <w:t xml:space="preserve">Статический метод, который пытается получить элемент из любой указанной </w:t>
            </w:r>
            <w:r w:rsidRPr="00DC3F45">
              <w:rPr>
                <w:rStyle w:val="afe"/>
              </w:rPr>
              <w:t>BlockingCollection</w:t>
            </w:r>
            <w:r w:rsidRPr="00DC3F45">
              <w:rPr>
                <w:rStyle w:val="aff"/>
              </w:rPr>
              <w:t>&lt;T&gt;</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BoundedCapacity</w:t>
            </w:r>
          </w:p>
        </w:tc>
        <w:tc>
          <w:tcPr>
            <w:tcW w:w="0" w:type="auto"/>
            <w:vAlign w:val="center"/>
          </w:tcPr>
          <w:p w:rsidR="00DC3F45" w:rsidRPr="00DC3F45" w:rsidRDefault="00DC3F45" w:rsidP="00A7499C">
            <w:pPr>
              <w:pStyle w:val="aff8"/>
            </w:pPr>
            <w:r w:rsidRPr="00DC3F45">
              <w:t xml:space="preserve">Свойство возвращает максимальное число элементов, которое можно добавить в коллекцию без блокировки поставщика (данный параметр может быть </w:t>
            </w:r>
            <w:r w:rsidR="00A7499C">
              <w:t>задан</w:t>
            </w:r>
            <w:r w:rsidRPr="00DC3F45">
              <w:t xml:space="preserve"> при вызове конструктора </w:t>
            </w:r>
            <w:r w:rsidRPr="00DC3F45">
              <w:rPr>
                <w:rStyle w:val="afe"/>
              </w:rPr>
              <w:t>BlockingCollection</w:t>
            </w:r>
            <w:r w:rsidRPr="00DC3F45">
              <w:rPr>
                <w:rStyle w:val="aff"/>
              </w:rPr>
              <w:t>&lt;T&gt;</w:t>
            </w:r>
            <w:r w:rsidRPr="00DC3F45">
              <w:t>)</w:t>
            </w:r>
          </w:p>
        </w:tc>
      </w:tr>
      <w:tr w:rsidR="00DC3F45" w:rsidRPr="00DC3F45" w:rsidTr="0070728A">
        <w:trPr>
          <w:jc w:val="center"/>
        </w:trPr>
        <w:tc>
          <w:tcPr>
            <w:tcW w:w="0" w:type="auto"/>
            <w:vAlign w:val="center"/>
          </w:tcPr>
          <w:p w:rsidR="00DC3F45" w:rsidRPr="00DC3F45" w:rsidRDefault="00DC3F45" w:rsidP="00DC3F45">
            <w:pPr>
              <w:pStyle w:val="aff8"/>
              <w:rPr>
                <w:lang w:val="en-US"/>
              </w:rPr>
            </w:pPr>
            <w:r w:rsidRPr="00DC3F45">
              <w:rPr>
                <w:rStyle w:val="aff"/>
              </w:rPr>
              <w:t>IsAddingCompleted</w:t>
            </w:r>
          </w:p>
        </w:tc>
        <w:tc>
          <w:tcPr>
            <w:tcW w:w="0" w:type="auto"/>
            <w:vAlign w:val="center"/>
          </w:tcPr>
          <w:p w:rsidR="00DC3F45" w:rsidRPr="00DC3F45" w:rsidRDefault="00DC3F45" w:rsidP="00DC3F45">
            <w:pPr>
              <w:pStyle w:val="aff8"/>
            </w:pPr>
            <w:r w:rsidRPr="00DC3F45">
              <w:t xml:space="preserve">Возвращает </w:t>
            </w:r>
            <w:r w:rsidRPr="00FC41D4">
              <w:rPr>
                <w:rStyle w:val="afd"/>
              </w:rPr>
              <w:t>true</w:t>
            </w:r>
            <w:r w:rsidRPr="00DC3F45">
              <w:t xml:space="preserve">, если вызывался </w:t>
            </w:r>
            <w:r w:rsidRPr="00DC3F45">
              <w:rPr>
                <w:rStyle w:val="aff"/>
              </w:rPr>
              <w:t>CompleteAdding()</w:t>
            </w:r>
          </w:p>
        </w:tc>
      </w:tr>
      <w:tr w:rsidR="00DC3F45" w:rsidRPr="00DC3F45" w:rsidTr="0070728A">
        <w:trPr>
          <w:jc w:val="center"/>
        </w:trPr>
        <w:tc>
          <w:tcPr>
            <w:tcW w:w="0" w:type="auto"/>
            <w:vAlign w:val="center"/>
          </w:tcPr>
          <w:p w:rsidR="00DC3F45" w:rsidRPr="00DC3F45" w:rsidRDefault="00DC3F45" w:rsidP="00DC3F45">
            <w:pPr>
              <w:pStyle w:val="aff8"/>
            </w:pPr>
            <w:r w:rsidRPr="00DC3F45">
              <w:rPr>
                <w:rStyle w:val="aff"/>
              </w:rPr>
              <w:t>IsCompleted</w:t>
            </w:r>
          </w:p>
        </w:tc>
        <w:tc>
          <w:tcPr>
            <w:tcW w:w="0" w:type="auto"/>
            <w:vAlign w:val="center"/>
          </w:tcPr>
          <w:p w:rsidR="00DC3F45" w:rsidRPr="00DC3F45" w:rsidRDefault="00DC3F45" w:rsidP="00FC41D4">
            <w:pPr>
              <w:pStyle w:val="aff8"/>
            </w:pPr>
            <w:r w:rsidRPr="00DC3F45">
              <w:t xml:space="preserve">Возвращает </w:t>
            </w:r>
            <w:r w:rsidRPr="00FC41D4">
              <w:rPr>
                <w:rStyle w:val="afd"/>
              </w:rPr>
              <w:t>true</w:t>
            </w:r>
            <w:r w:rsidRPr="00DC3F45">
              <w:t xml:space="preserve">, если вызывался </w:t>
            </w:r>
            <w:r w:rsidRPr="00FC41D4">
              <w:rPr>
                <w:rStyle w:val="aff"/>
              </w:rPr>
              <w:t>CompleteAdding()</w:t>
            </w:r>
            <w:r w:rsidR="00FC41D4">
              <w:t xml:space="preserve">, </w:t>
            </w:r>
            <w:r w:rsidRPr="00DC3F45">
              <w:t>и коллекция пуста</w:t>
            </w:r>
          </w:p>
        </w:tc>
      </w:tr>
    </w:tbl>
    <w:p w:rsidR="00232495" w:rsidRDefault="00232495" w:rsidP="00232495">
      <w:r>
        <w:t xml:space="preserve">Продемонстрируем работу с </w:t>
      </w:r>
      <w:r w:rsidRPr="0070728A">
        <w:rPr>
          <w:rStyle w:val="af5"/>
        </w:rPr>
        <w:t>BlockingCollection</w:t>
      </w:r>
      <w:r w:rsidRPr="0070728A">
        <w:rPr>
          <w:rStyle w:val="a9"/>
        </w:rPr>
        <w:t>&lt;T&gt;</w:t>
      </w:r>
      <w:r>
        <w:t>, используя десять задач в качестве поставщика и одну в качестве потребителя:</w:t>
      </w:r>
    </w:p>
    <w:p w:rsidR="00232495" w:rsidRPr="00232495" w:rsidRDefault="00232495" w:rsidP="002C47BD">
      <w:pPr>
        <w:pStyle w:val="a4"/>
      </w:pPr>
      <w:r w:rsidRPr="0070728A">
        <w:rPr>
          <w:rStyle w:val="af5"/>
        </w:rPr>
        <w:lastRenderedPageBreak/>
        <w:t>BlockingCollection</w:t>
      </w:r>
      <w:r w:rsidRPr="00232495">
        <w:t>&lt;</w:t>
      </w:r>
      <w:r w:rsidRPr="0070728A">
        <w:rPr>
          <w:rStyle w:val="af6"/>
        </w:rPr>
        <w:t>int</w:t>
      </w:r>
      <w:r w:rsidRPr="00232495">
        <w:t xml:space="preserve">&gt; bc = </w:t>
      </w:r>
      <w:r w:rsidRPr="0070728A">
        <w:rPr>
          <w:rStyle w:val="af6"/>
        </w:rPr>
        <w:t>new</w:t>
      </w:r>
      <w:r w:rsidRPr="00232495">
        <w:t xml:space="preserve"> </w:t>
      </w:r>
      <w:r w:rsidRPr="0070728A">
        <w:rPr>
          <w:rStyle w:val="af5"/>
        </w:rPr>
        <w:t>BlockingCollection</w:t>
      </w:r>
      <w:r w:rsidRPr="00232495">
        <w:t>&lt;</w:t>
      </w:r>
      <w:r w:rsidRPr="0070728A">
        <w:rPr>
          <w:rStyle w:val="af6"/>
        </w:rPr>
        <w:t>int</w:t>
      </w:r>
      <w:r w:rsidRPr="00232495">
        <w:t>&gt;();</w:t>
      </w:r>
    </w:p>
    <w:p w:rsidR="00232495" w:rsidRPr="00232495" w:rsidRDefault="00232495" w:rsidP="002C47BD">
      <w:pPr>
        <w:pStyle w:val="a4"/>
      </w:pPr>
      <w:r w:rsidRPr="0070728A">
        <w:rPr>
          <w:rStyle w:val="af6"/>
        </w:rPr>
        <w:t>for</w:t>
      </w:r>
      <w:r w:rsidRPr="00232495">
        <w:t xml:space="preserve"> (</w:t>
      </w:r>
      <w:r w:rsidRPr="0070728A">
        <w:rPr>
          <w:rStyle w:val="af6"/>
        </w:rPr>
        <w:t>int</w:t>
      </w:r>
      <w:r w:rsidRPr="00232495">
        <w:t xml:space="preserve"> producer = 0; producer &lt; 10; producer++)</w:t>
      </w:r>
    </w:p>
    <w:p w:rsidR="00232495" w:rsidRDefault="00232495" w:rsidP="002C47BD">
      <w:pPr>
        <w:pStyle w:val="a4"/>
      </w:pPr>
      <w:r>
        <w:t>{</w:t>
      </w:r>
    </w:p>
    <w:p w:rsidR="00232495" w:rsidRDefault="00232495" w:rsidP="002C47BD">
      <w:pPr>
        <w:pStyle w:val="a4"/>
      </w:pPr>
      <w:r>
        <w:t xml:space="preserve">    </w:t>
      </w:r>
      <w:r w:rsidRPr="0070728A">
        <w:rPr>
          <w:rStyle w:val="af5"/>
        </w:rPr>
        <w:t>Task</w:t>
      </w:r>
      <w:r>
        <w:t>.Factory.StartNew(() =&gt;</w:t>
      </w:r>
    </w:p>
    <w:p w:rsidR="00232495" w:rsidRPr="00232495" w:rsidRDefault="00232495" w:rsidP="002C47BD">
      <w:pPr>
        <w:pStyle w:val="a4"/>
      </w:pPr>
      <w:r w:rsidRPr="00232495">
        <w:t xml:space="preserve">    {</w:t>
      </w:r>
    </w:p>
    <w:p w:rsidR="00232495" w:rsidRPr="00232495" w:rsidRDefault="00232495" w:rsidP="002C47BD">
      <w:pPr>
        <w:pStyle w:val="a4"/>
      </w:pPr>
      <w:r w:rsidRPr="00232495">
        <w:t xml:space="preserve">        </w:t>
      </w:r>
      <w:r w:rsidRPr="0070728A">
        <w:rPr>
          <w:rStyle w:val="af5"/>
        </w:rPr>
        <w:t>Random</w:t>
      </w:r>
      <w:r w:rsidRPr="00232495">
        <w:t xml:space="preserve"> rand = </w:t>
      </w:r>
      <w:r w:rsidRPr="0070728A">
        <w:rPr>
          <w:rStyle w:val="af6"/>
        </w:rPr>
        <w:t>new</w:t>
      </w:r>
      <w:r w:rsidRPr="00232495">
        <w:t xml:space="preserve"> </w:t>
      </w:r>
      <w:r w:rsidRPr="0070728A">
        <w:rPr>
          <w:rStyle w:val="af5"/>
        </w:rPr>
        <w:t>Random</w:t>
      </w:r>
      <w:r w:rsidRPr="00232495">
        <w:t>();</w:t>
      </w:r>
    </w:p>
    <w:p w:rsidR="00232495" w:rsidRPr="00232495" w:rsidRDefault="00232495" w:rsidP="002C47BD">
      <w:pPr>
        <w:pStyle w:val="a4"/>
      </w:pPr>
      <w:r w:rsidRPr="00232495">
        <w:t xml:space="preserve">        </w:t>
      </w:r>
      <w:r w:rsidRPr="0070728A">
        <w:rPr>
          <w:rStyle w:val="af6"/>
        </w:rPr>
        <w:t>for</w:t>
      </w:r>
      <w:r w:rsidRPr="00232495">
        <w:t xml:space="preserve"> (</w:t>
      </w:r>
      <w:r w:rsidRPr="0070728A">
        <w:rPr>
          <w:rStyle w:val="af6"/>
        </w:rPr>
        <w:t>int</w:t>
      </w:r>
      <w:r w:rsidRPr="00232495">
        <w:t xml:space="preserve"> i = 0; i &lt; 5; i++)</w:t>
      </w:r>
    </w:p>
    <w:p w:rsidR="00232495" w:rsidRPr="00232495" w:rsidRDefault="00232495" w:rsidP="002C47BD">
      <w:pPr>
        <w:pStyle w:val="a4"/>
      </w:pPr>
      <w:r w:rsidRPr="00232495">
        <w:t xml:space="preserve">        {</w:t>
      </w:r>
    </w:p>
    <w:p w:rsidR="00232495" w:rsidRPr="00232495" w:rsidRDefault="00232495" w:rsidP="002C47BD">
      <w:pPr>
        <w:pStyle w:val="a4"/>
      </w:pPr>
      <w:r w:rsidRPr="00232495">
        <w:t xml:space="preserve">            </w:t>
      </w:r>
      <w:r w:rsidRPr="0070728A">
        <w:rPr>
          <w:rStyle w:val="af5"/>
        </w:rPr>
        <w:t>Thread</w:t>
      </w:r>
      <w:r w:rsidRPr="00232495">
        <w:t>.Sleep(200);</w:t>
      </w:r>
    </w:p>
    <w:p w:rsidR="00232495" w:rsidRPr="00232495" w:rsidRDefault="00232495" w:rsidP="002C47BD">
      <w:pPr>
        <w:pStyle w:val="a4"/>
      </w:pPr>
      <w:r w:rsidRPr="00232495">
        <w:t xml:space="preserve">            bc.Add(rand.Next(100));</w:t>
      </w:r>
    </w:p>
    <w:p w:rsidR="00232495" w:rsidRDefault="00232495" w:rsidP="002C47BD">
      <w:pPr>
        <w:pStyle w:val="a4"/>
      </w:pPr>
      <w:r w:rsidRPr="00232495">
        <w:t xml:space="preserve">        </w:t>
      </w:r>
      <w:r>
        <w:t>}</w:t>
      </w:r>
    </w:p>
    <w:p w:rsidR="00232495" w:rsidRDefault="00232495" w:rsidP="002C47BD">
      <w:pPr>
        <w:pStyle w:val="a4"/>
      </w:pPr>
      <w:r>
        <w:t xml:space="preserve">    });</w:t>
      </w:r>
    </w:p>
    <w:p w:rsidR="00232495" w:rsidRDefault="00232495" w:rsidP="002C47BD">
      <w:pPr>
        <w:pStyle w:val="a4"/>
      </w:pPr>
      <w:r>
        <w:t>}</w:t>
      </w:r>
    </w:p>
    <w:p w:rsidR="00232495" w:rsidRDefault="00232495" w:rsidP="002C47BD">
      <w:pPr>
        <w:pStyle w:val="a4"/>
      </w:pPr>
    </w:p>
    <w:p w:rsidR="00232495" w:rsidRPr="00232495" w:rsidRDefault="00232495" w:rsidP="002C47BD">
      <w:pPr>
        <w:pStyle w:val="a4"/>
      </w:pPr>
      <w:r w:rsidRPr="0070728A">
        <w:rPr>
          <w:rStyle w:val="af6"/>
        </w:rPr>
        <w:t>var</w:t>
      </w:r>
      <w:r w:rsidRPr="00232495">
        <w:t xml:space="preserve"> consumer = </w:t>
      </w:r>
      <w:r w:rsidRPr="0070728A">
        <w:rPr>
          <w:rStyle w:val="af5"/>
        </w:rPr>
        <w:t>Task</w:t>
      </w:r>
      <w:r w:rsidRPr="00232495">
        <w:t>.Factory.StartNew(() =&gt;</w:t>
      </w:r>
    </w:p>
    <w:p w:rsidR="00232495" w:rsidRDefault="00232495" w:rsidP="002C47BD">
      <w:pPr>
        <w:pStyle w:val="a4"/>
      </w:pPr>
      <w:r w:rsidRPr="00232495">
        <w:t xml:space="preserve">               </w:t>
      </w:r>
      <w:r>
        <w:t>{</w:t>
      </w:r>
    </w:p>
    <w:p w:rsidR="00232495" w:rsidRPr="00232495" w:rsidRDefault="00232495" w:rsidP="002C47BD">
      <w:pPr>
        <w:pStyle w:val="a4"/>
      </w:pPr>
      <w:r w:rsidRPr="00232495">
        <w:t xml:space="preserve">                   </w:t>
      </w:r>
      <w:r w:rsidRPr="0070728A">
        <w:rPr>
          <w:rStyle w:val="af6"/>
        </w:rPr>
        <w:t>foreach</w:t>
      </w:r>
      <w:r w:rsidRPr="00232495">
        <w:t xml:space="preserve"> (</w:t>
      </w:r>
      <w:r w:rsidRPr="0070728A">
        <w:rPr>
          <w:rStyle w:val="af6"/>
        </w:rPr>
        <w:t>var</w:t>
      </w:r>
      <w:r w:rsidRPr="00232495">
        <w:t xml:space="preserve"> item </w:t>
      </w:r>
      <w:r w:rsidRPr="00BD28A4">
        <w:rPr>
          <w:rStyle w:val="af6"/>
        </w:rPr>
        <w:t>in</w:t>
      </w:r>
      <w:r w:rsidRPr="00232495">
        <w:t xml:space="preserve"> bc.GetConsumingEnumerable())</w:t>
      </w:r>
    </w:p>
    <w:p w:rsidR="00232495" w:rsidRPr="00232495" w:rsidRDefault="00232495" w:rsidP="002C47BD">
      <w:pPr>
        <w:pStyle w:val="a4"/>
      </w:pPr>
      <w:r w:rsidRPr="00232495">
        <w:t xml:space="preserve">                   {</w:t>
      </w:r>
    </w:p>
    <w:p w:rsidR="00232495" w:rsidRPr="00232495" w:rsidRDefault="00232495" w:rsidP="002C47BD">
      <w:pPr>
        <w:pStyle w:val="a4"/>
      </w:pPr>
      <w:r w:rsidRPr="00232495">
        <w:t xml:space="preserve">                       </w:t>
      </w:r>
      <w:r w:rsidRPr="0070728A">
        <w:rPr>
          <w:rStyle w:val="af5"/>
        </w:rPr>
        <w:t>Console</w:t>
      </w:r>
      <w:r w:rsidRPr="00232495">
        <w:t>.WriteLine(item);</w:t>
      </w:r>
    </w:p>
    <w:p w:rsidR="00232495" w:rsidRPr="00232495" w:rsidRDefault="00232495" w:rsidP="002C47BD">
      <w:pPr>
        <w:pStyle w:val="a4"/>
      </w:pPr>
      <w:r w:rsidRPr="00232495">
        <w:t xml:space="preserve">                   }</w:t>
      </w:r>
    </w:p>
    <w:p w:rsidR="00232495" w:rsidRPr="00232495" w:rsidRDefault="00232495" w:rsidP="002C47BD">
      <w:pPr>
        <w:pStyle w:val="a4"/>
      </w:pPr>
      <w:r w:rsidRPr="00232495">
        <w:t xml:space="preserve">               });</w:t>
      </w:r>
    </w:p>
    <w:p w:rsidR="00232495" w:rsidRPr="00232495" w:rsidRDefault="00232495" w:rsidP="002C47BD">
      <w:pPr>
        <w:pStyle w:val="a4"/>
      </w:pPr>
      <w:r w:rsidRPr="00232495">
        <w:t>consumer.Wait();</w:t>
      </w:r>
    </w:p>
    <w:p w:rsidR="00232495" w:rsidRDefault="00232495" w:rsidP="00232495">
      <w:r>
        <w:t>Классы</w:t>
      </w:r>
      <w:r w:rsidRPr="00232495">
        <w:rPr>
          <w:lang w:val="en-US"/>
        </w:rPr>
        <w:t xml:space="preserve"> </w:t>
      </w:r>
      <w:r w:rsidRPr="0070728A">
        <w:rPr>
          <w:rStyle w:val="af5"/>
        </w:rPr>
        <w:t>ConcurrentQueue</w:t>
      </w:r>
      <w:r w:rsidRPr="0070728A">
        <w:rPr>
          <w:rStyle w:val="a9"/>
          <w:lang w:val="en-US"/>
        </w:rPr>
        <w:t>&lt;T&gt;</w:t>
      </w:r>
      <w:r w:rsidRPr="00232495">
        <w:rPr>
          <w:lang w:val="en-US"/>
        </w:rPr>
        <w:t xml:space="preserve">, </w:t>
      </w:r>
      <w:r w:rsidRPr="0070728A">
        <w:rPr>
          <w:rStyle w:val="af5"/>
        </w:rPr>
        <w:t>ConcurrentStack</w:t>
      </w:r>
      <w:r w:rsidRPr="0070728A">
        <w:rPr>
          <w:rStyle w:val="a9"/>
          <w:lang w:val="en-US"/>
        </w:rPr>
        <w:t>&lt;T&gt;</w:t>
      </w:r>
      <w:r w:rsidRPr="00232495">
        <w:rPr>
          <w:lang w:val="en-US"/>
        </w:rPr>
        <w:t xml:space="preserve">, </w:t>
      </w:r>
      <w:r w:rsidRPr="0070728A">
        <w:rPr>
          <w:rStyle w:val="af5"/>
        </w:rPr>
        <w:t>ConcurrentBag</w:t>
      </w:r>
      <w:r w:rsidRPr="0070728A">
        <w:rPr>
          <w:rStyle w:val="a9"/>
          <w:lang w:val="en-US"/>
        </w:rPr>
        <w:t>&lt;T&gt;</w:t>
      </w:r>
      <w:r w:rsidRPr="00232495">
        <w:rPr>
          <w:lang w:val="en-US"/>
        </w:rPr>
        <w:t xml:space="preserve"> </w:t>
      </w:r>
      <w:r>
        <w:t>и</w:t>
      </w:r>
      <w:r w:rsidRPr="00232495">
        <w:rPr>
          <w:lang w:val="en-US"/>
        </w:rPr>
        <w:t xml:space="preserve"> </w:t>
      </w:r>
      <w:r w:rsidRPr="0070728A">
        <w:rPr>
          <w:rStyle w:val="af5"/>
        </w:rPr>
        <w:t>ConcurrentDictionary</w:t>
      </w:r>
      <w:r w:rsidRPr="0070728A">
        <w:rPr>
          <w:rStyle w:val="a9"/>
          <w:lang w:val="en-US"/>
        </w:rPr>
        <w:t>&lt;T&gt;</w:t>
      </w:r>
      <w:r w:rsidRPr="00232495">
        <w:rPr>
          <w:lang w:val="en-US"/>
        </w:rPr>
        <w:t xml:space="preserve"> </w:t>
      </w:r>
      <w:r w:rsidR="0070728A" w:rsidRPr="0070728A">
        <w:rPr>
          <w:lang w:val="en-US"/>
        </w:rPr>
        <w:t>–</w:t>
      </w:r>
      <w:r w:rsidRPr="00232495">
        <w:rPr>
          <w:lang w:val="en-US"/>
        </w:rPr>
        <w:t xml:space="preserve"> </w:t>
      </w:r>
      <w:r>
        <w:t>это</w:t>
      </w:r>
      <w:r w:rsidRPr="00232495">
        <w:rPr>
          <w:lang w:val="en-US"/>
        </w:rPr>
        <w:t xml:space="preserve"> </w:t>
      </w:r>
      <w:r>
        <w:t>потокобезопасные</w:t>
      </w:r>
      <w:r w:rsidRPr="00232495">
        <w:rPr>
          <w:lang w:val="en-US"/>
        </w:rPr>
        <w:t xml:space="preserve"> </w:t>
      </w:r>
      <w:r>
        <w:t>классы</w:t>
      </w:r>
      <w:r w:rsidRPr="00232495">
        <w:rPr>
          <w:lang w:val="en-US"/>
        </w:rPr>
        <w:t xml:space="preserve"> </w:t>
      </w:r>
      <w:r>
        <w:t>для</w:t>
      </w:r>
      <w:r w:rsidRPr="00232495">
        <w:rPr>
          <w:lang w:val="en-US"/>
        </w:rPr>
        <w:t xml:space="preserve"> </w:t>
      </w:r>
      <w:r>
        <w:t>представления</w:t>
      </w:r>
      <w:r w:rsidRPr="00232495">
        <w:rPr>
          <w:lang w:val="en-US"/>
        </w:rPr>
        <w:t xml:space="preserve"> </w:t>
      </w:r>
      <w:r>
        <w:t>очереди</w:t>
      </w:r>
      <w:r w:rsidRPr="00232495">
        <w:rPr>
          <w:lang w:val="en-US"/>
        </w:rPr>
        <w:t xml:space="preserve">, </w:t>
      </w:r>
      <w:r>
        <w:t>стека</w:t>
      </w:r>
      <w:r w:rsidRPr="00232495">
        <w:rPr>
          <w:lang w:val="en-US"/>
        </w:rPr>
        <w:t xml:space="preserve">, </w:t>
      </w:r>
      <w:r>
        <w:t>неупорядоченного</w:t>
      </w:r>
      <w:r w:rsidRPr="00232495">
        <w:rPr>
          <w:lang w:val="en-US"/>
        </w:rPr>
        <w:t xml:space="preserve"> </w:t>
      </w:r>
      <w:r>
        <w:t>набора</w:t>
      </w:r>
      <w:r w:rsidRPr="00232495">
        <w:rPr>
          <w:lang w:val="en-US"/>
        </w:rPr>
        <w:t xml:space="preserve"> </w:t>
      </w:r>
      <w:r>
        <w:t>объектов</w:t>
      </w:r>
      <w:r w:rsidRPr="00232495">
        <w:rPr>
          <w:lang w:val="en-US"/>
        </w:rPr>
        <w:t xml:space="preserve"> </w:t>
      </w:r>
      <w:r>
        <w:t>и</w:t>
      </w:r>
      <w:r w:rsidRPr="00232495">
        <w:rPr>
          <w:lang w:val="en-US"/>
        </w:rPr>
        <w:t xml:space="preserve"> </w:t>
      </w:r>
      <w:r>
        <w:t>словаря</w:t>
      </w:r>
      <w:r w:rsidRPr="00232495">
        <w:rPr>
          <w:lang w:val="en-US"/>
        </w:rPr>
        <w:t xml:space="preserve">. </w:t>
      </w:r>
      <w:r>
        <w:t xml:space="preserve">Предполагается, что данные классы будут использоваться в качестве </w:t>
      </w:r>
      <w:r w:rsidR="0070728A">
        <w:t xml:space="preserve">ресурсов, </w:t>
      </w:r>
      <w:r>
        <w:t>разделяемых между потоками</w:t>
      </w:r>
      <w:r w:rsidR="0070728A">
        <w:t>,</w:t>
      </w:r>
      <w:r>
        <w:t xml:space="preserve"> вместо обычных классов-коллекций. Отличительная особенность данных коллекций – наличие </w:t>
      </w:r>
      <w:r w:rsidRPr="0070728A">
        <w:rPr>
          <w:rStyle w:val="a9"/>
        </w:rPr>
        <w:t>Try</w:t>
      </w:r>
      <w:r>
        <w:t xml:space="preserve">-методов для получения (изменения) элементов. Такие методы удобны, так как исключают предварительные проверки существования и необходимость использования в клиентском коде секции </w:t>
      </w:r>
      <w:r w:rsidRPr="0070728A">
        <w:rPr>
          <w:rStyle w:val="af6"/>
        </w:rPr>
        <w:t>lock</w:t>
      </w:r>
      <w:r>
        <w:t>.</w:t>
      </w:r>
    </w:p>
    <w:p w:rsidR="00232495" w:rsidRPr="0070728A" w:rsidRDefault="00232495" w:rsidP="002C47BD">
      <w:pPr>
        <w:pStyle w:val="a4"/>
        <w:rPr>
          <w:rStyle w:val="af4"/>
        </w:rPr>
      </w:pPr>
      <w:r w:rsidRPr="0070728A">
        <w:rPr>
          <w:rStyle w:val="af4"/>
        </w:rPr>
        <w:t xml:space="preserve">// </w:t>
      </w:r>
      <w:r w:rsidR="0070728A" w:rsidRPr="0070728A">
        <w:rPr>
          <w:rStyle w:val="af4"/>
        </w:rPr>
        <w:t xml:space="preserve">используем объект типа </w:t>
      </w:r>
      <w:r w:rsidRPr="0070728A">
        <w:rPr>
          <w:rStyle w:val="af4"/>
        </w:rPr>
        <w:t>ConcurrentStack&lt;T&gt;</w:t>
      </w:r>
    </w:p>
    <w:p w:rsidR="00232495" w:rsidRPr="00232495" w:rsidRDefault="00232495" w:rsidP="002C47BD">
      <w:pPr>
        <w:pStyle w:val="a4"/>
      </w:pPr>
      <w:r w:rsidRPr="00232495">
        <w:t>T item;</w:t>
      </w:r>
    </w:p>
    <w:p w:rsidR="00232495" w:rsidRPr="00232495" w:rsidRDefault="00232495" w:rsidP="002C47BD">
      <w:pPr>
        <w:pStyle w:val="a4"/>
      </w:pPr>
      <w:r w:rsidRPr="0070728A">
        <w:rPr>
          <w:rStyle w:val="af6"/>
        </w:rPr>
        <w:t>if</w:t>
      </w:r>
      <w:r w:rsidRPr="00232495">
        <w:t xml:space="preserve"> (concurrentStack.TryPop(</w:t>
      </w:r>
      <w:r w:rsidRPr="0070728A">
        <w:rPr>
          <w:rStyle w:val="af6"/>
        </w:rPr>
        <w:t>out</w:t>
      </w:r>
      <w:r w:rsidRPr="00232495">
        <w:t xml:space="preserve"> item))   </w:t>
      </w:r>
      <w:r w:rsidR="0070728A" w:rsidRPr="0070728A">
        <w:t xml:space="preserve"> </w:t>
      </w:r>
      <w:r w:rsidRPr="00364BCB">
        <w:rPr>
          <w:rStyle w:val="af4"/>
          <w:lang w:val="en-US"/>
        </w:rPr>
        <w:t xml:space="preserve">// </w:t>
      </w:r>
      <w:r w:rsidRPr="0070728A">
        <w:rPr>
          <w:rStyle w:val="af4"/>
        </w:rPr>
        <w:t>пытаемся</w:t>
      </w:r>
      <w:r w:rsidRPr="00364BCB">
        <w:rPr>
          <w:rStyle w:val="af4"/>
          <w:lang w:val="en-US"/>
        </w:rPr>
        <w:t xml:space="preserve"> </w:t>
      </w:r>
      <w:r w:rsidRPr="0070728A">
        <w:rPr>
          <w:rStyle w:val="af4"/>
        </w:rPr>
        <w:t>извлечь</w:t>
      </w:r>
      <w:r w:rsidRPr="00364BCB">
        <w:rPr>
          <w:rStyle w:val="af4"/>
          <w:lang w:val="en-US"/>
        </w:rPr>
        <w:t xml:space="preserve"> </w:t>
      </w:r>
      <w:r w:rsidRPr="0070728A">
        <w:rPr>
          <w:rStyle w:val="af4"/>
        </w:rPr>
        <w:t>элемент</w:t>
      </w:r>
    </w:p>
    <w:p w:rsidR="00232495" w:rsidRPr="00F64FA8" w:rsidRDefault="00232495" w:rsidP="002C47BD">
      <w:pPr>
        <w:pStyle w:val="a4"/>
        <w:rPr>
          <w:lang w:val="ru-RU"/>
        </w:rPr>
      </w:pPr>
      <w:r w:rsidRPr="00F64FA8">
        <w:rPr>
          <w:lang w:val="ru-RU"/>
        </w:rPr>
        <w:t>{</w:t>
      </w:r>
    </w:p>
    <w:p w:rsidR="00232495" w:rsidRPr="00F64FA8" w:rsidRDefault="00232495" w:rsidP="002C47BD">
      <w:pPr>
        <w:pStyle w:val="a4"/>
        <w:rPr>
          <w:lang w:val="ru-RU"/>
        </w:rPr>
      </w:pPr>
      <w:r w:rsidRPr="00F64FA8">
        <w:rPr>
          <w:lang w:val="ru-RU"/>
        </w:rPr>
        <w:t xml:space="preserve">    </w:t>
      </w:r>
      <w:r>
        <w:t>UseData</w:t>
      </w:r>
      <w:r w:rsidRPr="00F64FA8">
        <w:rPr>
          <w:lang w:val="ru-RU"/>
        </w:rPr>
        <w:t>(</w:t>
      </w:r>
      <w:r>
        <w:t>item</w:t>
      </w:r>
      <w:r w:rsidRPr="00F64FA8">
        <w:rPr>
          <w:lang w:val="ru-RU"/>
        </w:rPr>
        <w:t>);</w:t>
      </w:r>
    </w:p>
    <w:p w:rsidR="00232495" w:rsidRPr="00F64FA8" w:rsidRDefault="00232495" w:rsidP="002C47BD">
      <w:pPr>
        <w:pStyle w:val="a4"/>
        <w:rPr>
          <w:lang w:val="ru-RU"/>
        </w:rPr>
      </w:pPr>
      <w:r w:rsidRPr="00F64FA8">
        <w:rPr>
          <w:lang w:val="ru-RU"/>
        </w:rPr>
        <w:t>}</w:t>
      </w:r>
    </w:p>
    <w:p w:rsidR="005C23DB" w:rsidRDefault="005C23DB" w:rsidP="00867622">
      <w:pPr>
        <w:pStyle w:val="1"/>
      </w:pPr>
      <w:bookmarkStart w:id="51" w:name="_Toc348862522"/>
      <w:r>
        <w:t>3</w:t>
      </w:r>
      <w:r w:rsidR="000B1D9F">
        <w:t>5</w:t>
      </w:r>
      <w:r w:rsidR="00867622">
        <w:t>. Асинхронный вызов методов</w:t>
      </w:r>
      <w:bookmarkEnd w:id="51"/>
    </w:p>
    <w:p w:rsidR="005C23DB" w:rsidRDefault="005C23DB" w:rsidP="005C23DB">
      <w:r>
        <w:t xml:space="preserve">Платформа .NET содержит средства для поддержки асинхронного вызова методов. При </w:t>
      </w:r>
      <w:r w:rsidRPr="009E5067">
        <w:rPr>
          <w:rStyle w:val="a8"/>
        </w:rPr>
        <w:t>асинхронном вызове</w:t>
      </w:r>
      <w:r>
        <w:t xml:space="preserve"> поток выполнения разделяется на две части: в одной выполняется метод, а в другой – процесс программы. Асинхронный вызов служит альтернативой использованию многопоточности явным образом</w:t>
      </w:r>
      <w:r w:rsidR="00AC7D7D">
        <w:rPr>
          <w:rStyle w:val="ae"/>
        </w:rPr>
        <w:footnoteReference w:id="38"/>
      </w:r>
      <w:r>
        <w:t>.</w:t>
      </w:r>
    </w:p>
    <w:p w:rsidR="005C23DB" w:rsidRPr="009E5067" w:rsidRDefault="005C23DB" w:rsidP="005C23DB">
      <w:r>
        <w:lastRenderedPageBreak/>
        <w:t xml:space="preserve">Асинхронный вызов всегда выполняется посредством объекта некоторого делегата. Любой такой объект содержит два специальных метода для асинхронных вызовов – </w:t>
      </w:r>
      <w:r w:rsidRPr="009E5067">
        <w:rPr>
          <w:rStyle w:val="a9"/>
        </w:rPr>
        <w:t>BeginInvoke()</w:t>
      </w:r>
      <w:r>
        <w:t xml:space="preserve"> и </w:t>
      </w:r>
      <w:r w:rsidRPr="009E5067">
        <w:rPr>
          <w:rStyle w:val="a9"/>
        </w:rPr>
        <w:t>EndInvoke()</w:t>
      </w:r>
      <w:r>
        <w:t>. Эти методы генерируются во время выполнения программы, так как их сигнатура зависит от делегата.</w:t>
      </w:r>
      <w:r w:rsidR="009E5067" w:rsidRPr="009E5067">
        <w:t xml:space="preserve"> </w:t>
      </w:r>
      <w:r w:rsidR="009E5067">
        <w:t xml:space="preserve">Внимание: </w:t>
      </w:r>
      <w:r w:rsidR="009E5067" w:rsidRPr="009E5067">
        <w:t>объект группового делегата</w:t>
      </w:r>
      <w:r w:rsidR="009E5067">
        <w:t xml:space="preserve"> н</w:t>
      </w:r>
      <w:r w:rsidR="009E5067" w:rsidRPr="009E5067">
        <w:t>ельзя вызвать асинхронно</w:t>
      </w:r>
      <w:r w:rsidR="009E5067">
        <w:t>.</w:t>
      </w:r>
    </w:p>
    <w:p w:rsidR="005C23DB" w:rsidRDefault="005C23DB" w:rsidP="005C23DB">
      <w:r>
        <w:t xml:space="preserve">Метод </w:t>
      </w:r>
      <w:r w:rsidRPr="009E5067">
        <w:rPr>
          <w:rStyle w:val="a9"/>
        </w:rPr>
        <w:t>BeginInvoke()</w:t>
      </w:r>
      <w:r>
        <w:t xml:space="preserve"> обеспечивает асинхронный запуск. Кроме параметров, указанных при описании делегата, метод </w:t>
      </w:r>
      <w:r w:rsidRPr="009E5067">
        <w:rPr>
          <w:rStyle w:val="a9"/>
        </w:rPr>
        <w:t>BeginInvoke()</w:t>
      </w:r>
      <w:r>
        <w:t xml:space="preserve"> имеет два дополнительных параметра. Первый дополнительный параметр указывает на </w:t>
      </w:r>
      <w:r w:rsidRPr="009E5067">
        <w:rPr>
          <w:rStyle w:val="a8"/>
        </w:rPr>
        <w:t>функцию завершения</w:t>
      </w:r>
      <w:r>
        <w:t xml:space="preserve">, выполняемую после окончания асинхронного метода. Второй дополнительный параметр – это объект, при помощи которого функции завершения может быть передана некоторая информация. Метод </w:t>
      </w:r>
      <w:r w:rsidRPr="009E5067">
        <w:rPr>
          <w:rStyle w:val="a9"/>
        </w:rPr>
        <w:t>BeginInvoke()</w:t>
      </w:r>
      <w:r>
        <w:t xml:space="preserve"> возвращает объект, реализующий интерфейс </w:t>
      </w:r>
      <w:r w:rsidRPr="009E5067">
        <w:rPr>
          <w:rStyle w:val="af5"/>
        </w:rPr>
        <w:t>IAsyncResult</w:t>
      </w:r>
      <w:r>
        <w:t>. При помощи этого объекта становится возможным различать асинхронные вызовы одного и того же метода.</w:t>
      </w:r>
    </w:p>
    <w:p w:rsidR="005C23DB" w:rsidRPr="000170D1" w:rsidRDefault="005C23DB" w:rsidP="005C23DB">
      <w:pPr>
        <w:rPr>
          <w:lang w:val="en-US"/>
        </w:rPr>
      </w:pPr>
      <w:r>
        <w:t>Приведём</w:t>
      </w:r>
      <w:r w:rsidRPr="000170D1">
        <w:rPr>
          <w:lang w:val="en-US"/>
        </w:rPr>
        <w:t xml:space="preserve"> </w:t>
      </w:r>
      <w:r>
        <w:t>описание</w:t>
      </w:r>
      <w:r w:rsidRPr="000170D1">
        <w:rPr>
          <w:lang w:val="en-US"/>
        </w:rPr>
        <w:t xml:space="preserve"> </w:t>
      </w:r>
      <w:r>
        <w:t>интерфейса</w:t>
      </w:r>
      <w:r w:rsidRPr="000170D1">
        <w:rPr>
          <w:lang w:val="en-US"/>
        </w:rPr>
        <w:t xml:space="preserve"> </w:t>
      </w:r>
      <w:r w:rsidRPr="009E5067">
        <w:rPr>
          <w:rStyle w:val="af5"/>
        </w:rPr>
        <w:t>IAsyncResult</w:t>
      </w:r>
      <w:r w:rsidRPr="000170D1">
        <w:rPr>
          <w:lang w:val="en-US"/>
        </w:rPr>
        <w:t>:</w:t>
      </w:r>
    </w:p>
    <w:p w:rsidR="005C23DB" w:rsidRPr="000170D1" w:rsidRDefault="005C23DB" w:rsidP="00A402DD">
      <w:pPr>
        <w:pStyle w:val="a4"/>
      </w:pPr>
      <w:r w:rsidRPr="009E5067">
        <w:rPr>
          <w:rStyle w:val="af6"/>
        </w:rPr>
        <w:t>interface</w:t>
      </w:r>
      <w:r w:rsidRPr="000170D1">
        <w:t xml:space="preserve"> </w:t>
      </w:r>
      <w:r w:rsidRPr="009E5067">
        <w:rPr>
          <w:rStyle w:val="af5"/>
        </w:rPr>
        <w:t>IAsyncResult</w:t>
      </w:r>
    </w:p>
    <w:p w:rsidR="005C23DB" w:rsidRPr="000170D1" w:rsidRDefault="005C23DB" w:rsidP="00A402DD">
      <w:pPr>
        <w:pStyle w:val="a4"/>
      </w:pPr>
      <w:r w:rsidRPr="000170D1">
        <w:t>{</w:t>
      </w:r>
    </w:p>
    <w:p w:rsidR="005C23DB" w:rsidRPr="000170D1" w:rsidRDefault="005C23DB" w:rsidP="00A402DD">
      <w:pPr>
        <w:pStyle w:val="a4"/>
      </w:pPr>
      <w:r w:rsidRPr="000170D1">
        <w:t xml:space="preserve">    </w:t>
      </w:r>
      <w:r w:rsidRPr="009E5067">
        <w:rPr>
          <w:rStyle w:val="af6"/>
        </w:rPr>
        <w:t>object</w:t>
      </w:r>
      <w:r w:rsidRPr="000170D1">
        <w:t xml:space="preserve"> AsyncState{ </w:t>
      </w:r>
      <w:r w:rsidRPr="009E5067">
        <w:rPr>
          <w:rStyle w:val="af6"/>
        </w:rPr>
        <w:t>get</w:t>
      </w:r>
      <w:r w:rsidRPr="000170D1">
        <w:t>; }</w:t>
      </w:r>
    </w:p>
    <w:p w:rsidR="005C23DB" w:rsidRPr="000170D1" w:rsidRDefault="005C23DB" w:rsidP="00A402DD">
      <w:pPr>
        <w:pStyle w:val="a4"/>
      </w:pPr>
      <w:r w:rsidRPr="000170D1">
        <w:t xml:space="preserve">    </w:t>
      </w:r>
      <w:r w:rsidRPr="009E5067">
        <w:rPr>
          <w:rStyle w:val="af5"/>
        </w:rPr>
        <w:t>WaitHandle</w:t>
      </w:r>
      <w:r w:rsidRPr="000170D1">
        <w:t xml:space="preserve"> AsyncWaitHandle{ </w:t>
      </w:r>
      <w:r w:rsidRPr="009E5067">
        <w:rPr>
          <w:rStyle w:val="af6"/>
        </w:rPr>
        <w:t>get</w:t>
      </w:r>
      <w:r w:rsidRPr="000170D1">
        <w:t>; }</w:t>
      </w:r>
    </w:p>
    <w:p w:rsidR="005C23DB" w:rsidRPr="000170D1" w:rsidRDefault="005C23DB" w:rsidP="00A402DD">
      <w:pPr>
        <w:pStyle w:val="a4"/>
      </w:pPr>
      <w:r w:rsidRPr="000170D1">
        <w:t xml:space="preserve">    </w:t>
      </w:r>
      <w:r w:rsidRPr="009E5067">
        <w:rPr>
          <w:rStyle w:val="af6"/>
        </w:rPr>
        <w:t>bool</w:t>
      </w:r>
      <w:r w:rsidRPr="000170D1">
        <w:t xml:space="preserve"> CompletedSynchronously{ </w:t>
      </w:r>
      <w:r w:rsidRPr="009E5067">
        <w:rPr>
          <w:rStyle w:val="af6"/>
        </w:rPr>
        <w:t>get</w:t>
      </w:r>
      <w:r w:rsidRPr="000170D1">
        <w:t>; }</w:t>
      </w:r>
    </w:p>
    <w:p w:rsidR="005C23DB" w:rsidRPr="000170D1" w:rsidRDefault="005C23DB" w:rsidP="00A402DD">
      <w:pPr>
        <w:pStyle w:val="a4"/>
      </w:pPr>
      <w:r w:rsidRPr="000170D1">
        <w:t xml:space="preserve">    </w:t>
      </w:r>
      <w:r w:rsidRPr="009E5067">
        <w:rPr>
          <w:rStyle w:val="af6"/>
        </w:rPr>
        <w:t>bool</w:t>
      </w:r>
      <w:r w:rsidRPr="000170D1">
        <w:t xml:space="preserve"> IsCompleted{ </w:t>
      </w:r>
      <w:r w:rsidRPr="009E5067">
        <w:rPr>
          <w:rStyle w:val="af6"/>
        </w:rPr>
        <w:t>get</w:t>
      </w:r>
      <w:r w:rsidRPr="000170D1">
        <w:t>; }</w:t>
      </w:r>
    </w:p>
    <w:p w:rsidR="005C23DB" w:rsidRPr="00837074" w:rsidRDefault="005C23DB" w:rsidP="00A402DD">
      <w:pPr>
        <w:pStyle w:val="a4"/>
        <w:rPr>
          <w:lang w:val="ru-RU"/>
        </w:rPr>
      </w:pPr>
      <w:r w:rsidRPr="00837074">
        <w:rPr>
          <w:lang w:val="ru-RU"/>
        </w:rPr>
        <w:t>}</w:t>
      </w:r>
    </w:p>
    <w:p w:rsidR="005C23DB" w:rsidRDefault="005C23DB" w:rsidP="005C23DB">
      <w:r>
        <w:t xml:space="preserve">Поле </w:t>
      </w:r>
      <w:r w:rsidRPr="009E5067">
        <w:rPr>
          <w:rStyle w:val="a9"/>
        </w:rPr>
        <w:t>IsCompleted</w:t>
      </w:r>
      <w:r>
        <w:t xml:space="preserve"> позволяет узнать, завершилась ли работа асинхронного метода. В поле </w:t>
      </w:r>
      <w:r w:rsidRPr="00F81B70">
        <w:rPr>
          <w:rStyle w:val="a9"/>
        </w:rPr>
        <w:t>AsyncWaitHandle</w:t>
      </w:r>
      <w:r>
        <w:t xml:space="preserve"> хранится объект типа </w:t>
      </w:r>
      <w:r w:rsidRPr="00F81B70">
        <w:rPr>
          <w:rStyle w:val="af5"/>
        </w:rPr>
        <w:t>WaitHandle</w:t>
      </w:r>
      <w:r>
        <w:t xml:space="preserve">. Программист может вызывать методы объекта </w:t>
      </w:r>
      <w:r w:rsidRPr="00F81B70">
        <w:rPr>
          <w:rStyle w:val="af5"/>
        </w:rPr>
        <w:t>WaitHandle</w:t>
      </w:r>
      <w:r>
        <w:t xml:space="preserve"> для контроля над потоком выполнения асинхронного метода. Объект </w:t>
      </w:r>
      <w:r w:rsidRPr="00F81B70">
        <w:rPr>
          <w:rStyle w:val="a9"/>
        </w:rPr>
        <w:t>AsyncState</w:t>
      </w:r>
      <w:r>
        <w:t xml:space="preserve"> хранит последний аргумент, указанный при вызове </w:t>
      </w:r>
      <w:r w:rsidRPr="00F81B70">
        <w:rPr>
          <w:rStyle w:val="a9"/>
        </w:rPr>
        <w:t>BeginInvoke()</w:t>
      </w:r>
      <w:r>
        <w:t>.</w:t>
      </w:r>
    </w:p>
    <w:p w:rsidR="005C23DB" w:rsidRDefault="005C23DB" w:rsidP="005C23DB">
      <w:r>
        <w:t>Делегат для функции завершения описан следующим образом:</w:t>
      </w:r>
    </w:p>
    <w:p w:rsidR="005C23DB" w:rsidRPr="000170D1" w:rsidRDefault="005C23DB" w:rsidP="00A402DD">
      <w:pPr>
        <w:pStyle w:val="a4"/>
      </w:pPr>
      <w:r w:rsidRPr="00F81B70">
        <w:rPr>
          <w:rStyle w:val="af6"/>
        </w:rPr>
        <w:t>public delegate void</w:t>
      </w:r>
      <w:r w:rsidRPr="000170D1">
        <w:t xml:space="preserve"> </w:t>
      </w:r>
      <w:r w:rsidRPr="00F81B70">
        <w:rPr>
          <w:rStyle w:val="af5"/>
        </w:rPr>
        <w:t>AsyncCallback</w:t>
      </w:r>
      <w:r w:rsidRPr="000170D1">
        <w:t>(</w:t>
      </w:r>
      <w:r w:rsidRPr="00F81B70">
        <w:rPr>
          <w:rStyle w:val="af5"/>
        </w:rPr>
        <w:t>IAsyncResult</w:t>
      </w:r>
      <w:r w:rsidRPr="000170D1">
        <w:t xml:space="preserve"> ar);</w:t>
      </w:r>
    </w:p>
    <w:p w:rsidR="005C23DB" w:rsidRDefault="005C23DB" w:rsidP="005C23DB">
      <w:r>
        <w:t xml:space="preserve">Как видим, функции завершения передаётся единственный аргумент </w:t>
      </w:r>
      <w:r w:rsidR="00F81B70">
        <w:t>–</w:t>
      </w:r>
      <w:r>
        <w:t xml:space="preserve"> объект, реализующий интерфейс </w:t>
      </w:r>
      <w:r w:rsidRPr="00F81B70">
        <w:rPr>
          <w:rStyle w:val="af5"/>
        </w:rPr>
        <w:t>IAsyncResult</w:t>
      </w:r>
      <w:r>
        <w:t>.</w:t>
      </w:r>
    </w:p>
    <w:p w:rsidR="005C23DB" w:rsidRDefault="005C23DB" w:rsidP="005C23DB">
      <w:r>
        <w:t xml:space="preserve">Рассмотрим пример асинхронного вызова метода, который вычисляет и печатает факториал целого числа. Ни функции завершения, ни возвращаемое методом </w:t>
      </w:r>
      <w:r w:rsidRPr="00F81B70">
        <w:rPr>
          <w:rStyle w:val="a9"/>
        </w:rPr>
        <w:t>BeginInvoke()</w:t>
      </w:r>
      <w:r>
        <w:t xml:space="preserve"> значение не используются. Подобный подход при работе с асинхронными методами называется </w:t>
      </w:r>
      <w:r w:rsidRPr="00F81B70">
        <w:rPr>
          <w:rStyle w:val="a8"/>
        </w:rPr>
        <w:t>«выстрелил и забыл»</w:t>
      </w:r>
      <w:r>
        <w:t xml:space="preserve"> (fire and forget).</w:t>
      </w:r>
    </w:p>
    <w:p w:rsidR="005C23DB" w:rsidRPr="004E129F" w:rsidRDefault="005C23DB" w:rsidP="00A402DD">
      <w:pPr>
        <w:pStyle w:val="a4"/>
        <w:rPr>
          <w:rStyle w:val="af4"/>
        </w:rPr>
      </w:pPr>
      <w:r w:rsidRPr="004E129F">
        <w:rPr>
          <w:rStyle w:val="af4"/>
        </w:rPr>
        <w:t xml:space="preserve">// создадим лямбду, чтобы вычислять </w:t>
      </w:r>
      <w:r w:rsidR="005507E8" w:rsidRPr="004E129F">
        <w:rPr>
          <w:rStyle w:val="af4"/>
        </w:rPr>
        <w:t>факториал</w:t>
      </w:r>
    </w:p>
    <w:p w:rsidR="005C23DB" w:rsidRPr="00837074" w:rsidRDefault="005C23DB" w:rsidP="00A402DD">
      <w:pPr>
        <w:pStyle w:val="a4"/>
        <w:rPr>
          <w:lang w:val="ru-RU"/>
        </w:rPr>
      </w:pPr>
      <w:r w:rsidRPr="004E129F">
        <w:rPr>
          <w:rStyle w:val="af5"/>
        </w:rPr>
        <w:t>Func</w:t>
      </w:r>
      <w:r w:rsidRPr="00837074">
        <w:rPr>
          <w:lang w:val="ru-RU"/>
        </w:rPr>
        <w:t>&lt;</w:t>
      </w:r>
      <w:r w:rsidRPr="004E129F">
        <w:rPr>
          <w:rStyle w:val="af6"/>
        </w:rPr>
        <w:t>uint</w:t>
      </w:r>
      <w:r w:rsidRPr="00837074">
        <w:rPr>
          <w:lang w:val="ru-RU"/>
        </w:rPr>
        <w:t xml:space="preserve">, </w:t>
      </w:r>
      <w:r w:rsidRPr="004E129F">
        <w:rPr>
          <w:rStyle w:val="af5"/>
        </w:rPr>
        <w:t>BigInteger</w:t>
      </w:r>
      <w:r w:rsidRPr="00837074">
        <w:rPr>
          <w:lang w:val="ru-RU"/>
        </w:rPr>
        <w:t xml:space="preserve">&gt; </w:t>
      </w:r>
      <w:r>
        <w:t>factorial</w:t>
      </w:r>
      <w:r w:rsidRPr="00837074">
        <w:rPr>
          <w:lang w:val="ru-RU"/>
        </w:rPr>
        <w:t xml:space="preserve"> = </w:t>
      </w:r>
      <w:r w:rsidRPr="004E129F">
        <w:rPr>
          <w:rStyle w:val="af6"/>
        </w:rPr>
        <w:t>null</w:t>
      </w:r>
      <w:r w:rsidRPr="00837074">
        <w:rPr>
          <w:lang w:val="ru-RU"/>
        </w:rPr>
        <w:t>;</w:t>
      </w:r>
    </w:p>
    <w:p w:rsidR="005C23DB" w:rsidRPr="000170D1" w:rsidRDefault="005C23DB" w:rsidP="00A402DD">
      <w:pPr>
        <w:pStyle w:val="a4"/>
      </w:pPr>
      <w:r w:rsidRPr="000170D1">
        <w:t>factorial = n =&gt; (n == 0) ? 1 : n * factorial(n - 1);</w:t>
      </w:r>
    </w:p>
    <w:p w:rsidR="005C23DB" w:rsidRPr="00232495" w:rsidRDefault="005C23DB" w:rsidP="00A402DD">
      <w:pPr>
        <w:pStyle w:val="a4"/>
        <w:rPr>
          <w:rStyle w:val="af4"/>
          <w:lang w:val="en-US"/>
        </w:rPr>
      </w:pPr>
      <w:r w:rsidRPr="00232495">
        <w:rPr>
          <w:rStyle w:val="af4"/>
          <w:lang w:val="en-US"/>
        </w:rPr>
        <w:t xml:space="preserve">// </w:t>
      </w:r>
      <w:r w:rsidRPr="004E129F">
        <w:rPr>
          <w:rStyle w:val="af4"/>
        </w:rPr>
        <w:t>создадим</w:t>
      </w:r>
      <w:r w:rsidRPr="00232495">
        <w:rPr>
          <w:rStyle w:val="af4"/>
          <w:lang w:val="en-US"/>
        </w:rPr>
        <w:t xml:space="preserve"> </w:t>
      </w:r>
      <w:r w:rsidRPr="004E129F">
        <w:rPr>
          <w:rStyle w:val="af4"/>
        </w:rPr>
        <w:t>лямбду</w:t>
      </w:r>
      <w:r w:rsidRPr="00232495">
        <w:rPr>
          <w:rStyle w:val="af4"/>
          <w:lang w:val="en-US"/>
        </w:rPr>
        <w:t xml:space="preserve">, </w:t>
      </w:r>
      <w:r w:rsidRPr="004E129F">
        <w:rPr>
          <w:rStyle w:val="af4"/>
        </w:rPr>
        <w:t>чтобы</w:t>
      </w:r>
      <w:r w:rsidRPr="00232495">
        <w:rPr>
          <w:rStyle w:val="af4"/>
          <w:lang w:val="en-US"/>
        </w:rPr>
        <w:t xml:space="preserve"> </w:t>
      </w:r>
      <w:r w:rsidRPr="004E129F">
        <w:rPr>
          <w:rStyle w:val="af4"/>
        </w:rPr>
        <w:t>печатать</w:t>
      </w:r>
      <w:r w:rsidRPr="00232495">
        <w:rPr>
          <w:rStyle w:val="af4"/>
          <w:lang w:val="en-US"/>
        </w:rPr>
        <w:t xml:space="preserve"> </w:t>
      </w:r>
      <w:r w:rsidR="005507E8" w:rsidRPr="004E129F">
        <w:rPr>
          <w:rStyle w:val="af4"/>
        </w:rPr>
        <w:t>факториал</w:t>
      </w:r>
    </w:p>
    <w:p w:rsidR="005C23DB" w:rsidRPr="000170D1" w:rsidRDefault="005C23DB" w:rsidP="00A402DD">
      <w:pPr>
        <w:pStyle w:val="a4"/>
      </w:pPr>
      <w:r w:rsidRPr="004E129F">
        <w:rPr>
          <w:rStyle w:val="af5"/>
        </w:rPr>
        <w:t>Action</w:t>
      </w:r>
      <w:r w:rsidRPr="000170D1">
        <w:t>&lt;</w:t>
      </w:r>
      <w:r w:rsidRPr="004E129F">
        <w:rPr>
          <w:rStyle w:val="af6"/>
        </w:rPr>
        <w:t>uint</w:t>
      </w:r>
      <w:r w:rsidRPr="000170D1">
        <w:t xml:space="preserve">&gt; print = n =&gt; </w:t>
      </w:r>
      <w:r w:rsidRPr="004E129F">
        <w:rPr>
          <w:rStyle w:val="af5"/>
        </w:rPr>
        <w:t>Console</w:t>
      </w:r>
      <w:r w:rsidRPr="000170D1">
        <w:t>.WriteLine(factorial(n));</w:t>
      </w:r>
    </w:p>
    <w:p w:rsidR="005C23DB" w:rsidRPr="004E129F" w:rsidRDefault="005C23DB" w:rsidP="00A402DD">
      <w:pPr>
        <w:pStyle w:val="a4"/>
        <w:rPr>
          <w:rStyle w:val="af4"/>
        </w:rPr>
      </w:pPr>
      <w:r w:rsidRPr="004E129F">
        <w:rPr>
          <w:rStyle w:val="af4"/>
        </w:rPr>
        <w:t xml:space="preserve">// запустим метод </w:t>
      </w:r>
      <w:r w:rsidR="005507E8" w:rsidRPr="004E129F">
        <w:rPr>
          <w:rStyle w:val="af4"/>
        </w:rPr>
        <w:t>асинхронно</w:t>
      </w:r>
      <w:r w:rsidRPr="004E129F">
        <w:rPr>
          <w:rStyle w:val="af4"/>
        </w:rPr>
        <w:t>, игнорируя дополнительные параметры</w:t>
      </w:r>
    </w:p>
    <w:p w:rsidR="005C23DB" w:rsidRDefault="005C23DB" w:rsidP="00A402DD">
      <w:pPr>
        <w:pStyle w:val="a4"/>
        <w:rPr>
          <w:lang w:val="ru-RU"/>
        </w:rPr>
      </w:pPr>
      <w:r>
        <w:t>print</w:t>
      </w:r>
      <w:r w:rsidRPr="00837074">
        <w:rPr>
          <w:lang w:val="ru-RU"/>
        </w:rPr>
        <w:t>.</w:t>
      </w:r>
      <w:r>
        <w:t>BeginInvoke</w:t>
      </w:r>
      <w:r w:rsidRPr="00837074">
        <w:rPr>
          <w:lang w:val="ru-RU"/>
        </w:rPr>
        <w:t xml:space="preserve">(8000, </w:t>
      </w:r>
      <w:r w:rsidRPr="004E129F">
        <w:rPr>
          <w:rStyle w:val="af6"/>
        </w:rPr>
        <w:t>null</w:t>
      </w:r>
      <w:r w:rsidRPr="00837074">
        <w:rPr>
          <w:lang w:val="ru-RU"/>
        </w:rPr>
        <w:t xml:space="preserve">, </w:t>
      </w:r>
      <w:r w:rsidRPr="004E129F">
        <w:rPr>
          <w:rStyle w:val="af6"/>
        </w:rPr>
        <w:t>null</w:t>
      </w:r>
      <w:r w:rsidRPr="00837074">
        <w:rPr>
          <w:lang w:val="ru-RU"/>
        </w:rPr>
        <w:t>);</w:t>
      </w:r>
    </w:p>
    <w:p w:rsidR="00F93BF1" w:rsidRPr="00837074" w:rsidRDefault="00F93BF1" w:rsidP="00A402DD">
      <w:pPr>
        <w:pStyle w:val="a4"/>
        <w:rPr>
          <w:lang w:val="ru-RU"/>
        </w:rPr>
      </w:pPr>
    </w:p>
    <w:p w:rsidR="005C23DB" w:rsidRPr="004E129F" w:rsidRDefault="005C23DB" w:rsidP="00A402DD">
      <w:pPr>
        <w:pStyle w:val="a4"/>
        <w:rPr>
          <w:rStyle w:val="af4"/>
        </w:rPr>
      </w:pPr>
      <w:r w:rsidRPr="004E129F">
        <w:rPr>
          <w:rStyle w:val="af4"/>
        </w:rPr>
        <w:lastRenderedPageBreak/>
        <w:t>// эмулируем работу (</w:t>
      </w:r>
      <w:r w:rsidR="004E129F">
        <w:rPr>
          <w:rStyle w:val="af4"/>
        </w:rPr>
        <w:t>факториал</w:t>
      </w:r>
      <w:r w:rsidRPr="004E129F">
        <w:rPr>
          <w:rStyle w:val="af4"/>
        </w:rPr>
        <w:t xml:space="preserve"> увидим где-то на третьей итерации)</w:t>
      </w:r>
    </w:p>
    <w:p w:rsidR="005C23DB" w:rsidRPr="000170D1" w:rsidRDefault="005C23DB" w:rsidP="00A402DD">
      <w:pPr>
        <w:pStyle w:val="a4"/>
      </w:pPr>
      <w:r w:rsidRPr="00AC7D7D">
        <w:rPr>
          <w:rStyle w:val="af6"/>
        </w:rPr>
        <w:t>for</w:t>
      </w:r>
      <w:r w:rsidRPr="000170D1">
        <w:t xml:space="preserve"> (</w:t>
      </w:r>
      <w:r w:rsidRPr="00AC7D7D">
        <w:rPr>
          <w:rStyle w:val="af6"/>
        </w:rPr>
        <w:t>int</w:t>
      </w:r>
      <w:r w:rsidRPr="000170D1">
        <w:t xml:space="preserve"> i = 1; i &lt; 10; i++)</w:t>
      </w:r>
    </w:p>
    <w:p w:rsidR="005C23DB" w:rsidRPr="000170D1" w:rsidRDefault="005C23DB" w:rsidP="00A402DD">
      <w:pPr>
        <w:pStyle w:val="a4"/>
      </w:pPr>
      <w:r w:rsidRPr="000170D1">
        <w:t>{</w:t>
      </w:r>
    </w:p>
    <w:p w:rsidR="005C23DB" w:rsidRPr="000170D1" w:rsidRDefault="005C23DB" w:rsidP="00A402DD">
      <w:pPr>
        <w:pStyle w:val="a4"/>
      </w:pPr>
      <w:r w:rsidRPr="000170D1">
        <w:t xml:space="preserve">    </w:t>
      </w:r>
      <w:r w:rsidRPr="004E129F">
        <w:rPr>
          <w:rStyle w:val="af5"/>
        </w:rPr>
        <w:t>Console</w:t>
      </w:r>
      <w:r w:rsidRPr="000170D1">
        <w:t>.Write(</w:t>
      </w:r>
      <w:r w:rsidRPr="004E129F">
        <w:rPr>
          <w:rStyle w:val="af7"/>
        </w:rPr>
        <w:t>"Do some work..."</w:t>
      </w:r>
      <w:r w:rsidRPr="000170D1">
        <w:t>);</w:t>
      </w:r>
    </w:p>
    <w:p w:rsidR="005C23DB" w:rsidRPr="00837074" w:rsidRDefault="005C23DB" w:rsidP="00A402DD">
      <w:pPr>
        <w:pStyle w:val="a4"/>
        <w:rPr>
          <w:lang w:val="ru-RU"/>
        </w:rPr>
      </w:pPr>
      <w:r w:rsidRPr="000170D1">
        <w:t xml:space="preserve">    </w:t>
      </w:r>
      <w:r w:rsidRPr="004E129F">
        <w:rPr>
          <w:rStyle w:val="af5"/>
        </w:rPr>
        <w:t>Thread</w:t>
      </w:r>
      <w:r w:rsidRPr="00837074">
        <w:rPr>
          <w:lang w:val="ru-RU"/>
        </w:rPr>
        <w:t>.</w:t>
      </w:r>
      <w:r>
        <w:t>Sleep</w:t>
      </w:r>
      <w:r w:rsidRPr="00837074">
        <w:rPr>
          <w:lang w:val="ru-RU"/>
        </w:rPr>
        <w:t>(3000);</w:t>
      </w:r>
    </w:p>
    <w:p w:rsidR="005C23DB" w:rsidRPr="00837074" w:rsidRDefault="005C23DB" w:rsidP="00A402DD">
      <w:pPr>
        <w:pStyle w:val="a4"/>
        <w:rPr>
          <w:lang w:val="ru-RU"/>
        </w:rPr>
      </w:pPr>
      <w:r w:rsidRPr="00837074">
        <w:rPr>
          <w:lang w:val="ru-RU"/>
        </w:rPr>
        <w:t>}</w:t>
      </w:r>
    </w:p>
    <w:p w:rsidR="005C23DB" w:rsidRDefault="005C23DB" w:rsidP="005C23DB">
      <w:r>
        <w:t xml:space="preserve">Модифицируем предыдущий пример. Будем передавать в </w:t>
      </w:r>
      <w:r w:rsidRPr="004E129F">
        <w:rPr>
          <w:rStyle w:val="a9"/>
        </w:rPr>
        <w:t>BeginInvoke()</w:t>
      </w:r>
      <w:r>
        <w:t xml:space="preserve"> функцию завершения и дополнительный аргумент.</w:t>
      </w:r>
    </w:p>
    <w:p w:rsidR="005C23DB" w:rsidRPr="004E129F" w:rsidRDefault="005C23DB" w:rsidP="00A402DD">
      <w:pPr>
        <w:pStyle w:val="a4"/>
        <w:rPr>
          <w:rStyle w:val="af4"/>
        </w:rPr>
      </w:pPr>
      <w:r w:rsidRPr="004E129F">
        <w:rPr>
          <w:rStyle w:val="af4"/>
        </w:rPr>
        <w:t>// объект print не изменился</w:t>
      </w:r>
    </w:p>
    <w:p w:rsidR="005C23DB" w:rsidRPr="004E129F" w:rsidRDefault="005C23DB" w:rsidP="00A402DD">
      <w:pPr>
        <w:pStyle w:val="a4"/>
        <w:rPr>
          <w:rStyle w:val="af4"/>
        </w:rPr>
      </w:pPr>
      <w:r w:rsidRPr="004E129F">
        <w:rPr>
          <w:rStyle w:val="af4"/>
        </w:rPr>
        <w:t>// функция завершения будет выводить время выполнения метода</w:t>
      </w:r>
    </w:p>
    <w:p w:rsidR="005C23DB" w:rsidRPr="000170D1" w:rsidRDefault="005C23DB" w:rsidP="00A402DD">
      <w:pPr>
        <w:pStyle w:val="a4"/>
      </w:pPr>
      <w:r w:rsidRPr="004E129F">
        <w:rPr>
          <w:rStyle w:val="af5"/>
        </w:rPr>
        <w:t>AsyncCallback</w:t>
      </w:r>
      <w:r w:rsidRPr="000170D1">
        <w:t xml:space="preserve"> timer = ar =&gt;</w:t>
      </w:r>
    </w:p>
    <w:p w:rsidR="005C23DB" w:rsidRPr="000170D1" w:rsidRDefault="005C23DB" w:rsidP="00A402DD">
      <w:pPr>
        <w:pStyle w:val="a4"/>
      </w:pPr>
      <w:r w:rsidRPr="000170D1">
        <w:t xml:space="preserve">                          {</w:t>
      </w:r>
    </w:p>
    <w:p w:rsidR="005C23DB" w:rsidRPr="000170D1" w:rsidRDefault="005C23DB" w:rsidP="00A402DD">
      <w:pPr>
        <w:pStyle w:val="a4"/>
      </w:pPr>
      <w:r w:rsidRPr="000170D1">
        <w:t xml:space="preserve">                              </w:t>
      </w:r>
      <w:r w:rsidRPr="004E129F">
        <w:rPr>
          <w:rStyle w:val="af6"/>
        </w:rPr>
        <w:t>var</w:t>
      </w:r>
      <w:r w:rsidRPr="000170D1">
        <w:t xml:space="preserve"> dt = (</w:t>
      </w:r>
      <w:r w:rsidRPr="004E129F">
        <w:rPr>
          <w:rStyle w:val="af5"/>
        </w:rPr>
        <w:t>DateTime</w:t>
      </w:r>
      <w:r w:rsidRPr="000170D1">
        <w:t>) ar.AsyncState;</w:t>
      </w:r>
    </w:p>
    <w:p w:rsidR="005C23DB" w:rsidRPr="000170D1" w:rsidRDefault="005C23DB" w:rsidP="00A402DD">
      <w:pPr>
        <w:pStyle w:val="a4"/>
      </w:pPr>
      <w:r w:rsidRPr="000170D1">
        <w:t xml:space="preserve">                              </w:t>
      </w:r>
      <w:r w:rsidRPr="004E129F">
        <w:rPr>
          <w:rStyle w:val="af5"/>
        </w:rPr>
        <w:t>Console</w:t>
      </w:r>
      <w:r w:rsidRPr="000170D1">
        <w:t>.WriteLine(</w:t>
      </w:r>
      <w:r w:rsidRPr="004E129F">
        <w:rPr>
          <w:rStyle w:val="af5"/>
        </w:rPr>
        <w:t>DateTime</w:t>
      </w:r>
      <w:r w:rsidRPr="000170D1">
        <w:t>.Now - dt);</w:t>
      </w:r>
    </w:p>
    <w:p w:rsidR="005C23DB" w:rsidRPr="000170D1" w:rsidRDefault="005C23DB" w:rsidP="00A402DD">
      <w:pPr>
        <w:pStyle w:val="a4"/>
      </w:pPr>
      <w:r w:rsidRPr="000170D1">
        <w:t xml:space="preserve">                          };</w:t>
      </w:r>
    </w:p>
    <w:p w:rsidR="005C23DB" w:rsidRPr="000170D1" w:rsidRDefault="005C23DB" w:rsidP="00A402DD">
      <w:pPr>
        <w:pStyle w:val="a4"/>
      </w:pPr>
      <w:r w:rsidRPr="000170D1">
        <w:t xml:space="preserve">print.BeginInvoke(8000, timer, </w:t>
      </w:r>
      <w:r w:rsidRPr="004E129F">
        <w:rPr>
          <w:rStyle w:val="af5"/>
        </w:rPr>
        <w:t>DateTime</w:t>
      </w:r>
      <w:r w:rsidRPr="000170D1">
        <w:t>.Now);</w:t>
      </w:r>
    </w:p>
    <w:p w:rsidR="005C23DB" w:rsidRPr="000170D1" w:rsidRDefault="005C23DB" w:rsidP="00A402DD">
      <w:pPr>
        <w:pStyle w:val="a4"/>
      </w:pPr>
      <w:r w:rsidRPr="000170D1">
        <w:t xml:space="preserve">print.BeginInvoke(1000, timer, </w:t>
      </w:r>
      <w:r w:rsidRPr="004E129F">
        <w:rPr>
          <w:rStyle w:val="af5"/>
        </w:rPr>
        <w:t>DateTime</w:t>
      </w:r>
      <w:r w:rsidRPr="000170D1">
        <w:t>.Now);</w:t>
      </w:r>
    </w:p>
    <w:p w:rsidR="005C23DB" w:rsidRDefault="005C23DB" w:rsidP="005C23DB">
      <w:r>
        <w:t xml:space="preserve">В разобранных примерах использовались асинхронные методы, которые не возвращают значения. В приложении может возникнуть необходимость в асинхронных методах-функциях. Для получения результата работы асинхронной функции предназначен метод </w:t>
      </w:r>
      <w:r w:rsidRPr="004E129F">
        <w:rPr>
          <w:rStyle w:val="a9"/>
        </w:rPr>
        <w:t>EndInvoke()</w:t>
      </w:r>
      <w:r>
        <w:t xml:space="preserve">. Параметры </w:t>
      </w:r>
      <w:r w:rsidRPr="004E129F">
        <w:rPr>
          <w:rStyle w:val="a9"/>
        </w:rPr>
        <w:t>EndInvoke()</w:t>
      </w:r>
      <w:r>
        <w:t xml:space="preserve"> определя</w:t>
      </w:r>
      <w:r w:rsidR="00EE1E84">
        <w:t>ю</w:t>
      </w:r>
      <w:r>
        <w:t xml:space="preserve">тся на основе параметров метода, инкапсулированного делегатом. Во-первых, </w:t>
      </w:r>
      <w:r w:rsidRPr="004E129F">
        <w:rPr>
          <w:rStyle w:val="a9"/>
        </w:rPr>
        <w:t>EndInvoke()</w:t>
      </w:r>
      <w:r>
        <w:t xml:space="preserve"> является функцией, тип которой совпадает с типом инкапсулируемого метода. Во-вторых, метод </w:t>
      </w:r>
      <w:r w:rsidRPr="004E129F">
        <w:rPr>
          <w:rStyle w:val="a9"/>
        </w:rPr>
        <w:t>EndInvoke()</w:t>
      </w:r>
      <w:r>
        <w:t xml:space="preserve"> содержит все </w:t>
      </w:r>
      <w:r w:rsidRPr="004E129F">
        <w:rPr>
          <w:rStyle w:val="af6"/>
        </w:rPr>
        <w:t>out</w:t>
      </w:r>
      <w:r>
        <w:t xml:space="preserve"> и </w:t>
      </w:r>
      <w:r w:rsidRPr="004E129F">
        <w:rPr>
          <w:rStyle w:val="af6"/>
        </w:rPr>
        <w:t>ref</w:t>
      </w:r>
      <w:r>
        <w:t xml:space="preserve"> параметры делегата, а последний параметр имеет тип </w:t>
      </w:r>
      <w:r w:rsidRPr="004E129F">
        <w:rPr>
          <w:rStyle w:val="af5"/>
        </w:rPr>
        <w:t>IAsyncResult</w:t>
      </w:r>
      <w:r>
        <w:t xml:space="preserve">. При вызове метода </w:t>
      </w:r>
      <w:r w:rsidRPr="004E129F">
        <w:rPr>
          <w:rStyle w:val="a9"/>
        </w:rPr>
        <w:t>EndInvoke()</w:t>
      </w:r>
      <w:r>
        <w:t xml:space="preserve"> основной поток выполнения приостанавливается до завершения работы соответствующего асинхронного метода.</w:t>
      </w:r>
    </w:p>
    <w:p w:rsidR="005C23DB" w:rsidRDefault="004E129F" w:rsidP="005C23DB">
      <w:r>
        <w:t xml:space="preserve">Используем метод </w:t>
      </w:r>
      <w:r w:rsidRPr="004E129F">
        <w:rPr>
          <w:rStyle w:val="a9"/>
        </w:rPr>
        <w:t>EndInvoke()</w:t>
      </w:r>
      <w:r>
        <w:t xml:space="preserve"> при вычислении и печати </w:t>
      </w:r>
      <w:r w:rsidR="005507E8">
        <w:t>факториала</w:t>
      </w:r>
      <w:r w:rsidR="005C23DB">
        <w:t>:</w:t>
      </w:r>
    </w:p>
    <w:p w:rsidR="005C23DB" w:rsidRPr="004E129F" w:rsidRDefault="005C23DB" w:rsidP="00A402DD">
      <w:pPr>
        <w:pStyle w:val="a4"/>
        <w:rPr>
          <w:rStyle w:val="af4"/>
        </w:rPr>
      </w:pPr>
      <w:r w:rsidRPr="004E129F">
        <w:rPr>
          <w:rStyle w:val="af4"/>
        </w:rPr>
        <w:t>// объект factorial определён в первом примере</w:t>
      </w:r>
    </w:p>
    <w:p w:rsidR="005C23DB" w:rsidRPr="004E129F" w:rsidRDefault="005C23DB" w:rsidP="00A402DD">
      <w:pPr>
        <w:pStyle w:val="a4"/>
        <w:rPr>
          <w:rStyle w:val="af4"/>
        </w:rPr>
      </w:pPr>
      <w:r w:rsidRPr="004E129F">
        <w:rPr>
          <w:rStyle w:val="af4"/>
        </w:rPr>
        <w:t>// так как отслеживаем окончание работы методов,</w:t>
      </w:r>
    </w:p>
    <w:p w:rsidR="005C23DB" w:rsidRPr="00232495" w:rsidRDefault="005C23DB" w:rsidP="00A402DD">
      <w:pPr>
        <w:pStyle w:val="a4"/>
        <w:rPr>
          <w:rStyle w:val="af4"/>
          <w:lang w:val="en-US"/>
        </w:rPr>
      </w:pPr>
      <w:r w:rsidRPr="00232495">
        <w:rPr>
          <w:rStyle w:val="af4"/>
          <w:lang w:val="en-US"/>
        </w:rPr>
        <w:t xml:space="preserve">// </w:t>
      </w:r>
      <w:r w:rsidRPr="004E129F">
        <w:rPr>
          <w:rStyle w:val="af4"/>
        </w:rPr>
        <w:t>сохраняем</w:t>
      </w:r>
      <w:r w:rsidRPr="00232495">
        <w:rPr>
          <w:rStyle w:val="af4"/>
          <w:lang w:val="en-US"/>
        </w:rPr>
        <w:t xml:space="preserve"> </w:t>
      </w:r>
      <w:r w:rsidRPr="004E129F">
        <w:rPr>
          <w:rStyle w:val="af4"/>
        </w:rPr>
        <w:t>результат</w:t>
      </w:r>
      <w:r w:rsidRPr="00232495">
        <w:rPr>
          <w:rStyle w:val="af4"/>
          <w:lang w:val="en-US"/>
        </w:rPr>
        <w:t xml:space="preserve"> </w:t>
      </w:r>
      <w:r w:rsidRPr="004E129F">
        <w:rPr>
          <w:rStyle w:val="af4"/>
        </w:rPr>
        <w:t>вызова</w:t>
      </w:r>
      <w:r w:rsidRPr="00232495">
        <w:rPr>
          <w:rStyle w:val="af4"/>
          <w:lang w:val="en-US"/>
        </w:rPr>
        <w:t xml:space="preserve"> BeginInvoke()</w:t>
      </w:r>
    </w:p>
    <w:p w:rsidR="005C23DB" w:rsidRPr="000170D1" w:rsidRDefault="005C23DB" w:rsidP="00A402DD">
      <w:pPr>
        <w:pStyle w:val="a4"/>
      </w:pPr>
      <w:r w:rsidRPr="004E129F">
        <w:rPr>
          <w:rStyle w:val="af5"/>
        </w:rPr>
        <w:t>IAsyncResult</w:t>
      </w:r>
      <w:r w:rsidRPr="000170D1">
        <w:t xml:space="preserve"> ar1 = factorial.BeginInvoke(8000, </w:t>
      </w:r>
      <w:r w:rsidRPr="004E129F">
        <w:rPr>
          <w:rStyle w:val="af6"/>
        </w:rPr>
        <w:t>null</w:t>
      </w:r>
      <w:r w:rsidRPr="000170D1">
        <w:t xml:space="preserve">, </w:t>
      </w:r>
      <w:r w:rsidRPr="004E129F">
        <w:rPr>
          <w:rStyle w:val="af6"/>
        </w:rPr>
        <w:t>null</w:t>
      </w:r>
      <w:r w:rsidRPr="000170D1">
        <w:t>);</w:t>
      </w:r>
    </w:p>
    <w:p w:rsidR="005C23DB" w:rsidRPr="000170D1" w:rsidRDefault="005C23DB" w:rsidP="00A402DD">
      <w:pPr>
        <w:pStyle w:val="a4"/>
      </w:pPr>
      <w:r w:rsidRPr="004E129F">
        <w:rPr>
          <w:rStyle w:val="af5"/>
        </w:rPr>
        <w:t>IAsyncResult</w:t>
      </w:r>
      <w:r w:rsidRPr="000170D1">
        <w:t xml:space="preserve"> ar2 = factorial.BeginInvoke(1000, </w:t>
      </w:r>
      <w:r w:rsidRPr="004E129F">
        <w:rPr>
          <w:rStyle w:val="af6"/>
        </w:rPr>
        <w:t>null</w:t>
      </w:r>
      <w:r w:rsidRPr="000170D1">
        <w:t xml:space="preserve">, </w:t>
      </w:r>
      <w:r w:rsidRPr="004E129F">
        <w:rPr>
          <w:rStyle w:val="af6"/>
        </w:rPr>
        <w:t>null</w:t>
      </w:r>
      <w:r w:rsidRPr="000170D1">
        <w:t>);</w:t>
      </w:r>
    </w:p>
    <w:p w:rsidR="005C23DB" w:rsidRPr="00837074" w:rsidRDefault="005C23DB" w:rsidP="00A402DD">
      <w:pPr>
        <w:pStyle w:val="a4"/>
        <w:rPr>
          <w:lang w:val="ru-RU"/>
        </w:rPr>
      </w:pPr>
      <w:r w:rsidRPr="004E129F">
        <w:rPr>
          <w:rStyle w:val="af5"/>
        </w:rPr>
        <w:t>Thread</w:t>
      </w:r>
      <w:r w:rsidRPr="00837074">
        <w:rPr>
          <w:lang w:val="ru-RU"/>
        </w:rPr>
        <w:t>.</w:t>
      </w:r>
      <w:r>
        <w:t>Sleep</w:t>
      </w:r>
      <w:r w:rsidRPr="00837074">
        <w:rPr>
          <w:lang w:val="ru-RU"/>
        </w:rPr>
        <w:t>(2000);</w:t>
      </w:r>
    </w:p>
    <w:p w:rsidR="005C23DB" w:rsidRPr="004E129F" w:rsidRDefault="005C23DB" w:rsidP="00A402DD">
      <w:pPr>
        <w:pStyle w:val="a4"/>
        <w:rPr>
          <w:rStyle w:val="af4"/>
        </w:rPr>
      </w:pPr>
      <w:r w:rsidRPr="004E129F">
        <w:rPr>
          <w:rStyle w:val="af4"/>
        </w:rPr>
        <w:t>// получаем результат второго вызова и печатаем его</w:t>
      </w:r>
    </w:p>
    <w:p w:rsidR="005C23DB" w:rsidRPr="000170D1" w:rsidRDefault="005C23DB" w:rsidP="00A402DD">
      <w:pPr>
        <w:pStyle w:val="a4"/>
      </w:pPr>
      <w:r w:rsidRPr="004E129F">
        <w:rPr>
          <w:rStyle w:val="af5"/>
        </w:rPr>
        <w:t>BigInteger</w:t>
      </w:r>
      <w:r w:rsidRPr="000170D1">
        <w:t xml:space="preserve"> res1 = factorial.EndInvoke(ar2);</w:t>
      </w:r>
    </w:p>
    <w:p w:rsidR="005C23DB" w:rsidRPr="00837074" w:rsidRDefault="005C23DB" w:rsidP="00A402DD">
      <w:pPr>
        <w:pStyle w:val="a4"/>
        <w:rPr>
          <w:lang w:val="ru-RU"/>
        </w:rPr>
      </w:pPr>
      <w:r w:rsidRPr="004E129F">
        <w:rPr>
          <w:rStyle w:val="af5"/>
        </w:rPr>
        <w:t>Console</w:t>
      </w:r>
      <w:r w:rsidRPr="00837074">
        <w:rPr>
          <w:lang w:val="ru-RU"/>
        </w:rPr>
        <w:t>.</w:t>
      </w:r>
      <w:r>
        <w:t>WriteLine</w:t>
      </w:r>
      <w:r w:rsidRPr="00837074">
        <w:rPr>
          <w:lang w:val="ru-RU"/>
        </w:rPr>
        <w:t>(</w:t>
      </w:r>
      <w:r>
        <w:t>res</w:t>
      </w:r>
      <w:r w:rsidRPr="00837074">
        <w:rPr>
          <w:lang w:val="ru-RU"/>
        </w:rPr>
        <w:t>1);</w:t>
      </w:r>
    </w:p>
    <w:p w:rsidR="005C23DB" w:rsidRPr="004E129F" w:rsidRDefault="005C23DB" w:rsidP="00A402DD">
      <w:pPr>
        <w:pStyle w:val="a4"/>
        <w:rPr>
          <w:rStyle w:val="af4"/>
        </w:rPr>
      </w:pPr>
      <w:r w:rsidRPr="004E129F">
        <w:rPr>
          <w:rStyle w:val="af4"/>
        </w:rPr>
        <w:t xml:space="preserve">// получаем </w:t>
      </w:r>
      <w:r w:rsidR="004E129F" w:rsidRPr="004E129F">
        <w:rPr>
          <w:rStyle w:val="af4"/>
        </w:rPr>
        <w:t xml:space="preserve">и печатаем </w:t>
      </w:r>
      <w:r w:rsidRPr="004E129F">
        <w:rPr>
          <w:rStyle w:val="af4"/>
        </w:rPr>
        <w:t>результат первого вызова</w:t>
      </w:r>
    </w:p>
    <w:p w:rsidR="005C23DB" w:rsidRPr="000170D1" w:rsidRDefault="005C23DB" w:rsidP="00A402DD">
      <w:pPr>
        <w:pStyle w:val="a4"/>
      </w:pPr>
      <w:r w:rsidRPr="004E129F">
        <w:rPr>
          <w:rStyle w:val="af5"/>
        </w:rPr>
        <w:t>BigInteger</w:t>
      </w:r>
      <w:r w:rsidRPr="000170D1">
        <w:t xml:space="preserve"> res2 = factorial.EndInvoke(ar1);</w:t>
      </w:r>
    </w:p>
    <w:p w:rsidR="005C23DB" w:rsidRPr="00837074" w:rsidRDefault="005C23DB" w:rsidP="00A402DD">
      <w:pPr>
        <w:pStyle w:val="a4"/>
        <w:rPr>
          <w:lang w:val="ru-RU"/>
        </w:rPr>
      </w:pPr>
      <w:r w:rsidRPr="004E129F">
        <w:rPr>
          <w:rStyle w:val="af5"/>
        </w:rPr>
        <w:t>Console</w:t>
      </w:r>
      <w:r w:rsidRPr="00837074">
        <w:rPr>
          <w:lang w:val="ru-RU"/>
        </w:rPr>
        <w:t>.</w:t>
      </w:r>
      <w:r>
        <w:t>WriteLine</w:t>
      </w:r>
      <w:r w:rsidRPr="00837074">
        <w:rPr>
          <w:lang w:val="ru-RU"/>
        </w:rPr>
        <w:t>(</w:t>
      </w:r>
      <w:r>
        <w:t>res</w:t>
      </w:r>
      <w:r w:rsidRPr="00837074">
        <w:rPr>
          <w:lang w:val="ru-RU"/>
        </w:rPr>
        <w:t>2);</w:t>
      </w:r>
    </w:p>
    <w:p w:rsidR="005C23DB" w:rsidRDefault="005C23DB" w:rsidP="005C23DB">
      <w:r>
        <w:t>В заключение заметим, что технически асинхронный вызов методов реализуется средой исполнения при помощи пула потоков.</w:t>
      </w:r>
    </w:p>
    <w:p w:rsidR="00867622" w:rsidRDefault="00867622">
      <w:r>
        <w:br w:type="page"/>
      </w:r>
    </w:p>
    <w:p w:rsidR="005C23DB" w:rsidRDefault="00867622" w:rsidP="00867622">
      <w:pPr>
        <w:pStyle w:val="1"/>
      </w:pPr>
      <w:bookmarkStart w:id="52" w:name="_Toc348862523"/>
      <w:r>
        <w:lastRenderedPageBreak/>
        <w:t>Литература</w:t>
      </w:r>
      <w:bookmarkEnd w:id="52"/>
    </w:p>
    <w:p w:rsidR="005C23DB" w:rsidRDefault="005C23DB" w:rsidP="005C23DB">
      <w:r>
        <w:t xml:space="preserve">1. </w:t>
      </w:r>
      <w:r w:rsidR="00572725">
        <w:t xml:space="preserve">Албахари, Дж. </w:t>
      </w:r>
      <w:r w:rsidR="00572725">
        <w:rPr>
          <w:lang w:val="en-US"/>
        </w:rPr>
        <w:t>C</w:t>
      </w:r>
      <w:r w:rsidR="00572725" w:rsidRPr="00507703">
        <w:t xml:space="preserve"># </w:t>
      </w:r>
      <w:r w:rsidR="00572725" w:rsidRPr="00C14DEF">
        <w:t>5</w:t>
      </w:r>
      <w:r w:rsidR="00572725">
        <w:t>.0. Справочник</w:t>
      </w:r>
      <w:r w:rsidR="00572725" w:rsidRPr="00C14DEF">
        <w:t xml:space="preserve">. </w:t>
      </w:r>
      <w:r w:rsidR="00572725">
        <w:t xml:space="preserve">Полное описание языка: Пер. с англ. / Дж. Албахари, Б. Албахари. – </w:t>
      </w:r>
      <w:r w:rsidR="00572725" w:rsidRPr="00C14DEF">
        <w:t>5</w:t>
      </w:r>
      <w:r w:rsidR="00572725">
        <w:t>-е изд. – М.: ООО «И.Д. Вильямс», 2013. – 1008 с.: ил.</w:t>
      </w:r>
    </w:p>
    <w:p w:rsidR="005C23DB" w:rsidRDefault="005C23DB" w:rsidP="005C23DB">
      <w:r>
        <w:t>2. Нэш, Т. C# 2010: ускоренный курс для профессионалов / Т. Нэш. – М. : Издательский дом «Вильямс», 2010. – 592 с.</w:t>
      </w:r>
    </w:p>
    <w:p w:rsidR="005C23DB" w:rsidRDefault="005C23DB" w:rsidP="005C23DB">
      <w:r>
        <w:t xml:space="preserve">3. </w:t>
      </w:r>
      <w:r w:rsidR="00572725">
        <w:t xml:space="preserve">Троелсен, Э. Язык программирования </w:t>
      </w:r>
      <w:r w:rsidR="00572725">
        <w:rPr>
          <w:lang w:val="en-US"/>
        </w:rPr>
        <w:t>C</w:t>
      </w:r>
      <w:r w:rsidR="00572725" w:rsidRPr="007B58F4">
        <w:t xml:space="preserve"># </w:t>
      </w:r>
      <w:r w:rsidR="00572725">
        <w:t>5.</w:t>
      </w:r>
      <w:r w:rsidR="00572725" w:rsidRPr="007B58F4">
        <w:t xml:space="preserve">0 </w:t>
      </w:r>
      <w:r w:rsidR="00572725">
        <w:t xml:space="preserve">и платформа </w:t>
      </w:r>
      <w:r w:rsidR="00572725" w:rsidRPr="007B58F4">
        <w:t>.</w:t>
      </w:r>
      <w:r w:rsidR="00572725">
        <w:rPr>
          <w:lang w:val="en-US"/>
        </w:rPr>
        <w:t>NET</w:t>
      </w:r>
      <w:r w:rsidR="00572725">
        <w:t xml:space="preserve"> 4.5 / Э. Троелсен. – 6-е изд. – М.: ООО «И.Д. Вильямс», 2013. – 1312 с.: ил.</w:t>
      </w:r>
    </w:p>
    <w:p w:rsidR="005C23DB" w:rsidRDefault="005C23DB" w:rsidP="005C23DB">
      <w:r>
        <w:t>4.</w:t>
      </w:r>
      <w:r w:rsidR="002D35AC">
        <w:t xml:space="preserve"> Рихтер, Дж. CLR via C#. Программирование на платформе Microsoft .NET Framework 4.5 на языке C# / Дж. Рихтер. – 4-е изд. – Спб.: Питер, 2013. – 896 с.: ил.</w:t>
      </w:r>
    </w:p>
    <w:p w:rsidR="005C23DB" w:rsidRDefault="005C23DB" w:rsidP="005C23DB">
      <w:r>
        <w:t xml:space="preserve">5. Фримен, А. LINQ: язык интегрированных запросов в C# 2010 для профессионалов / А. Фримен, Дж. С. Раттц-мл. – М. : Издательский дом «Вильямс», 2011. – 656 с. </w:t>
      </w:r>
    </w:p>
    <w:p w:rsidR="005C23DB" w:rsidRDefault="005C23DB" w:rsidP="005C23DB">
      <w:r>
        <w:t>6. Хейлсберг, А. Язык программирования C#. Классика Computers Science. / А. Хейлсберг, М. Торгерсен, С. Вилтамут, П. Голд. – 4-е изд. – Спб.: Питер, 2012. – 784 с.: ил.</w:t>
      </w:r>
    </w:p>
    <w:p w:rsidR="004F7B86" w:rsidRPr="004F39D3" w:rsidRDefault="005C23DB" w:rsidP="005C23DB">
      <w:r>
        <w:t>7. Цвалина, К. Инфраструктура программных проектов: соглашения, идиомы и шаблоны для многократно используемых библиотек .NET. : Пер. с англ. / К. Цвалина. – М.: ООО «И.Д. Вильямс», 2011. – 416 с.: ил.</w:t>
      </w:r>
    </w:p>
    <w:sectPr w:rsidR="004F7B86" w:rsidRPr="004F39D3" w:rsidSect="006555FD">
      <w:footerReference w:type="even" r:id="rId27"/>
      <w:footerReference w:type="default" r:id="rId28"/>
      <w:footnotePr>
        <w:numRestart w:val="eachPage"/>
      </w:footnotePr>
      <w:pgSz w:w="11906" w:h="16838" w:code="9"/>
      <w:pgMar w:top="1134" w:right="1134" w:bottom="1531" w:left="1134" w:header="567" w:footer="96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755" w:rsidRDefault="00601755" w:rsidP="00CE0887">
      <w:r>
        <w:separator/>
      </w:r>
    </w:p>
  </w:endnote>
  <w:endnote w:type="continuationSeparator" w:id="0">
    <w:p w:rsidR="00601755" w:rsidRDefault="00601755" w:rsidP="00CE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150" w:rsidRDefault="00BA3150" w:rsidP="00701BF8">
    <w:pPr>
      <w:pStyle w:val="aa"/>
    </w:pPr>
    <w:r>
      <w:fldChar w:fldCharType="begin"/>
    </w:r>
    <w:r>
      <w:instrText xml:space="preserve"> PAGE   \* MERGEFORMAT </w:instrText>
    </w:r>
    <w:r>
      <w:fldChar w:fldCharType="separate"/>
    </w:r>
    <w:r w:rsidR="00A6515B">
      <w:rPr>
        <w:noProof/>
      </w:rPr>
      <w:t>152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150" w:rsidRDefault="00BA3150" w:rsidP="006555FD">
    <w:pPr>
      <w:pStyle w:val="aa"/>
      <w:jc w:val="right"/>
    </w:pPr>
    <w:r>
      <w:fldChar w:fldCharType="begin"/>
    </w:r>
    <w:r>
      <w:instrText xml:space="preserve"> PAGE   \* MERGEFORMAT </w:instrText>
    </w:r>
    <w:r>
      <w:fldChar w:fldCharType="separate"/>
    </w:r>
    <w:r w:rsidR="00A6515B">
      <w:rPr>
        <w:noProof/>
      </w:rPr>
      <w:t>153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755" w:rsidRDefault="00601755" w:rsidP="00AB584C">
      <w:pPr>
        <w:ind w:firstLine="0"/>
      </w:pPr>
      <w:r>
        <w:separator/>
      </w:r>
    </w:p>
  </w:footnote>
  <w:footnote w:type="continuationSeparator" w:id="0">
    <w:p w:rsidR="00601755" w:rsidRDefault="00601755" w:rsidP="00CE0887">
      <w:r>
        <w:continuationSeparator/>
      </w:r>
    </w:p>
  </w:footnote>
  <w:footnote w:id="1">
    <w:p w:rsidR="00BA3150" w:rsidRPr="008D2321" w:rsidRDefault="00BA3150">
      <w:pPr>
        <w:pStyle w:val="ac"/>
      </w:pPr>
      <w:r>
        <w:rPr>
          <w:rStyle w:val="ae"/>
        </w:rPr>
        <w:footnoteRef/>
      </w:r>
      <w:r>
        <w:t xml:space="preserve"> Классы </w:t>
      </w:r>
      <w:r w:rsidRPr="008D2321">
        <w:rPr>
          <w:rStyle w:val="afe"/>
        </w:rPr>
        <w:t>TimeZone</w:t>
      </w:r>
      <w:r w:rsidRPr="00967276">
        <w:t xml:space="preserve"> </w:t>
      </w:r>
      <w:r>
        <w:t xml:space="preserve">и </w:t>
      </w:r>
      <w:r w:rsidRPr="008D2321">
        <w:rPr>
          <w:rStyle w:val="afe"/>
        </w:rPr>
        <w:t>TimeZoneInfo</w:t>
      </w:r>
      <w:r>
        <w:t xml:space="preserve"> предоставляют информацию, касающуюся названий часовых поясов, смещений </w:t>
      </w:r>
      <w:r>
        <w:rPr>
          <w:lang w:val="en-US"/>
        </w:rPr>
        <w:t>UTC</w:t>
      </w:r>
      <w:r>
        <w:t xml:space="preserve"> и правил перехода на летнее время.</w:t>
      </w:r>
    </w:p>
  </w:footnote>
  <w:footnote w:id="2">
    <w:p w:rsidR="00BA3150" w:rsidRDefault="00BA3150">
      <w:pPr>
        <w:pStyle w:val="ac"/>
      </w:pPr>
      <w:r>
        <w:rPr>
          <w:rStyle w:val="ae"/>
        </w:rPr>
        <w:footnoteRef/>
      </w:r>
      <w:r>
        <w:t xml:space="preserve"> </w:t>
      </w:r>
      <w:r w:rsidRPr="008047E9">
        <w:t>Некоторые символы Unicode представлены двумя 16-битными суррогатными символами.</w:t>
      </w:r>
    </w:p>
  </w:footnote>
  <w:footnote w:id="3">
    <w:p w:rsidR="00BA3150" w:rsidRPr="00472BD8" w:rsidRDefault="00BA3150">
      <w:pPr>
        <w:pStyle w:val="ac"/>
      </w:pPr>
      <w:r>
        <w:rPr>
          <w:rStyle w:val="ae"/>
        </w:rPr>
        <w:footnoteRef/>
      </w:r>
      <w:r>
        <w:t xml:space="preserve"> </w:t>
      </w:r>
      <w:r w:rsidRPr="00472BD8">
        <w:t xml:space="preserve">Подробнее см. </w:t>
      </w:r>
      <w:r w:rsidRPr="00472BD8">
        <w:rPr>
          <w:rStyle w:val="af3"/>
        </w:rPr>
        <w:t>ru.wikipedia.org/wiki/Регулярные_выражения</w:t>
      </w:r>
      <w:r w:rsidRPr="00472BD8">
        <w:t>.</w:t>
      </w:r>
    </w:p>
  </w:footnote>
  <w:footnote w:id="4">
    <w:p w:rsidR="00BA3150" w:rsidRPr="000C1505" w:rsidRDefault="00BA3150">
      <w:pPr>
        <w:pStyle w:val="ac"/>
      </w:pPr>
      <w:r>
        <w:rPr>
          <w:rStyle w:val="ae"/>
        </w:rPr>
        <w:footnoteRef/>
      </w:r>
      <w:r>
        <w:t xml:space="preserve"> Классы</w:t>
      </w:r>
      <w:r w:rsidRPr="000C1505">
        <w:t xml:space="preserve"> </w:t>
      </w:r>
      <w:r w:rsidRPr="000C1505">
        <w:rPr>
          <w:rStyle w:val="afe"/>
        </w:rPr>
        <w:t>CultureInfo</w:t>
      </w:r>
      <w:r w:rsidRPr="000C1505">
        <w:t xml:space="preserve">, </w:t>
      </w:r>
      <w:r w:rsidRPr="000C1505">
        <w:rPr>
          <w:rStyle w:val="afe"/>
        </w:rPr>
        <w:t>NumberFormatInfo</w:t>
      </w:r>
      <w:r w:rsidRPr="000C1505">
        <w:t xml:space="preserve">, </w:t>
      </w:r>
      <w:r w:rsidRPr="000C1505">
        <w:rPr>
          <w:rStyle w:val="afe"/>
        </w:rPr>
        <w:t>DateTimeFormatInfo</w:t>
      </w:r>
      <w:r w:rsidRPr="000C1505">
        <w:t xml:space="preserve"> определены в пространстве имён </w:t>
      </w:r>
      <w:r w:rsidRPr="000C1505">
        <w:rPr>
          <w:rStyle w:val="aff"/>
        </w:rPr>
        <w:t>System.Globalization</w:t>
      </w:r>
      <w:r w:rsidRPr="000C1505">
        <w:t>.</w:t>
      </w:r>
    </w:p>
  </w:footnote>
  <w:footnote w:id="5">
    <w:p w:rsidR="00BA3150" w:rsidRPr="00D47039" w:rsidRDefault="00BA3150">
      <w:pPr>
        <w:pStyle w:val="ac"/>
      </w:pPr>
      <w:r>
        <w:rPr>
          <w:rStyle w:val="ae"/>
        </w:rPr>
        <w:footnoteRef/>
      </w:r>
      <w:r>
        <w:t xml:space="preserve"> Т</w:t>
      </w:r>
      <w:r w:rsidRPr="00D47039">
        <w:t xml:space="preserve">ип </w:t>
      </w:r>
      <w:r w:rsidRPr="00D47039">
        <w:rPr>
          <w:rStyle w:val="afd"/>
        </w:rPr>
        <w:t>string</w:t>
      </w:r>
      <w:r w:rsidRPr="00D47039">
        <w:t xml:space="preserve"> не перегружает операции </w:t>
      </w:r>
      <w:r>
        <w:t xml:space="preserve">сравнения, так как </w:t>
      </w:r>
      <w:r w:rsidRPr="00D47039">
        <w:t>результат может измениться в зависимости от текущих региональных стандартов.</w:t>
      </w:r>
    </w:p>
  </w:footnote>
  <w:footnote w:id="6">
    <w:p w:rsidR="00BA3150" w:rsidRPr="007A6D22" w:rsidRDefault="00BA3150">
      <w:pPr>
        <w:pStyle w:val="ac"/>
      </w:pPr>
      <w:r>
        <w:rPr>
          <w:rStyle w:val="ae"/>
        </w:rPr>
        <w:footnoteRef/>
      </w:r>
      <w:r>
        <w:t xml:space="preserve"> </w:t>
      </w:r>
      <w:r w:rsidRPr="007A6D22">
        <w:t>Компилятор C# генерирует код, принудительно запускающий сборку мусора при окончании работы программы.</w:t>
      </w:r>
    </w:p>
  </w:footnote>
  <w:footnote w:id="7">
    <w:p w:rsidR="00BA3150" w:rsidRPr="009B1A60" w:rsidRDefault="00BA3150">
      <w:pPr>
        <w:pStyle w:val="ac"/>
      </w:pPr>
      <w:r>
        <w:rPr>
          <w:rStyle w:val="ae"/>
        </w:rPr>
        <w:footnoteRef/>
      </w:r>
      <w:r>
        <w:t xml:space="preserve"> </w:t>
      </w:r>
      <w:r w:rsidRPr="009B1A60">
        <w:t xml:space="preserve">Если бы использовалось </w:t>
      </w:r>
      <w:r w:rsidRPr="009B1A60">
        <w:rPr>
          <w:rStyle w:val="afd"/>
        </w:rPr>
        <w:t>foreach</w:t>
      </w:r>
      <w:r w:rsidRPr="009B1A60">
        <w:rPr>
          <w:rStyle w:val="aff"/>
        </w:rPr>
        <w:t xml:space="preserve"> (</w:t>
      </w:r>
      <w:r w:rsidRPr="009B1A60">
        <w:rPr>
          <w:rStyle w:val="afd"/>
        </w:rPr>
        <w:t>var</w:t>
      </w:r>
      <w:r w:rsidRPr="009B1A60">
        <w:rPr>
          <w:rStyle w:val="aff"/>
        </w:rPr>
        <w:t xml:space="preserve"> s </w:t>
      </w:r>
      <w:r w:rsidRPr="009B1A60">
        <w:rPr>
          <w:rStyle w:val="afd"/>
        </w:rPr>
        <w:t>in</w:t>
      </w:r>
      <w:r w:rsidRPr="009B1A60">
        <w:rPr>
          <w:rStyle w:val="aff"/>
        </w:rPr>
        <w:t xml:space="preserve"> shop)</w:t>
      </w:r>
      <w:r w:rsidRPr="009B1A60">
        <w:t>, то тип</w:t>
      </w:r>
      <w:r>
        <w:t>ом</w:t>
      </w:r>
      <w:r w:rsidRPr="009B1A60">
        <w:t xml:space="preserve"> </w:t>
      </w:r>
      <w:r w:rsidRPr="009B1A60">
        <w:rPr>
          <w:rStyle w:val="aff"/>
        </w:rPr>
        <w:t>s</w:t>
      </w:r>
      <w:r w:rsidRPr="009B1A60">
        <w:t xml:space="preserve"> был бы </w:t>
      </w:r>
      <w:r w:rsidRPr="009B1A60">
        <w:rPr>
          <w:rStyle w:val="afd"/>
        </w:rPr>
        <w:t>object</w:t>
      </w:r>
      <w:r w:rsidRPr="009B1A60">
        <w:t>.</w:t>
      </w:r>
    </w:p>
  </w:footnote>
  <w:footnote w:id="8">
    <w:p w:rsidR="00BA3150" w:rsidRPr="008632E9" w:rsidRDefault="00BA3150">
      <w:pPr>
        <w:pStyle w:val="ac"/>
      </w:pPr>
      <w:r>
        <w:rPr>
          <w:rStyle w:val="ae"/>
        </w:rPr>
        <w:footnoteRef/>
      </w:r>
      <w:r>
        <w:t xml:space="preserve"> </w:t>
      </w:r>
      <w:r w:rsidRPr="008632E9">
        <w:t xml:space="preserve">В пространстве имён </w:t>
      </w:r>
      <w:r w:rsidRPr="008632E9">
        <w:rPr>
          <w:rStyle w:val="aff"/>
        </w:rPr>
        <w:t>System.Collections</w:t>
      </w:r>
      <w:r w:rsidRPr="008632E9">
        <w:t xml:space="preserve"> имеется слаботипизированный аналог класса </w:t>
      </w:r>
      <w:r w:rsidRPr="008632E9">
        <w:rPr>
          <w:rStyle w:val="afe"/>
        </w:rPr>
        <w:t>List</w:t>
      </w:r>
      <w:r w:rsidRPr="008632E9">
        <w:rPr>
          <w:rStyle w:val="aff"/>
        </w:rPr>
        <w:t>&lt;T&gt;</w:t>
      </w:r>
      <w:r w:rsidRPr="008632E9">
        <w:t xml:space="preserve"> – класс </w:t>
      </w:r>
      <w:r w:rsidRPr="008632E9">
        <w:rPr>
          <w:rStyle w:val="afe"/>
        </w:rPr>
        <w:t>ArrayList</w:t>
      </w:r>
      <w:r w:rsidRPr="008632E9">
        <w:t>.</w:t>
      </w:r>
    </w:p>
  </w:footnote>
  <w:footnote w:id="9">
    <w:p w:rsidR="00BA3150" w:rsidRPr="005C3A91" w:rsidRDefault="00BA3150">
      <w:pPr>
        <w:pStyle w:val="ac"/>
        <w:rPr>
          <w:rStyle w:val="ab"/>
        </w:rPr>
      </w:pPr>
      <w:r>
        <w:rPr>
          <w:rStyle w:val="ae"/>
        </w:rPr>
        <w:footnoteRef/>
      </w:r>
      <w:r>
        <w:t xml:space="preserve"> </w:t>
      </w:r>
      <w:r w:rsidRPr="005C3A91">
        <w:rPr>
          <w:rStyle w:val="ab"/>
        </w:rPr>
        <w:t xml:space="preserve">В пространстве имён </w:t>
      </w:r>
      <w:r w:rsidRPr="00DA3F9A">
        <w:rPr>
          <w:rStyle w:val="aff"/>
        </w:rPr>
        <w:t>System.Collections</w:t>
      </w:r>
      <w:r w:rsidRPr="005C3A91">
        <w:rPr>
          <w:rStyle w:val="ab"/>
        </w:rPr>
        <w:t xml:space="preserve"> имеются слаботипизированные аналоги классов </w:t>
      </w:r>
      <w:r w:rsidRPr="00DA3F9A">
        <w:rPr>
          <w:rStyle w:val="afe"/>
        </w:rPr>
        <w:t>Queue</w:t>
      </w:r>
      <w:r w:rsidRPr="00DA3F9A">
        <w:rPr>
          <w:rStyle w:val="aff"/>
        </w:rPr>
        <w:t>&lt;T&gt;</w:t>
      </w:r>
      <w:r w:rsidRPr="005C3A91">
        <w:rPr>
          <w:rStyle w:val="ab"/>
        </w:rPr>
        <w:t xml:space="preserve"> и </w:t>
      </w:r>
      <w:r w:rsidRPr="00DA3F9A">
        <w:rPr>
          <w:rStyle w:val="afe"/>
        </w:rPr>
        <w:t>Stack</w:t>
      </w:r>
      <w:r w:rsidRPr="00DA3F9A">
        <w:rPr>
          <w:rStyle w:val="aff"/>
        </w:rPr>
        <w:t>&lt;T&gt;</w:t>
      </w:r>
      <w:r w:rsidRPr="005C3A91">
        <w:rPr>
          <w:rStyle w:val="ab"/>
        </w:rPr>
        <w:t xml:space="preserve"> – классы </w:t>
      </w:r>
      <w:r w:rsidRPr="00DA3F9A">
        <w:rPr>
          <w:rStyle w:val="afe"/>
        </w:rPr>
        <w:t>Queue</w:t>
      </w:r>
      <w:r w:rsidRPr="005C3A91">
        <w:rPr>
          <w:rStyle w:val="ab"/>
        </w:rPr>
        <w:t xml:space="preserve"> и </w:t>
      </w:r>
      <w:r w:rsidRPr="00DA3F9A">
        <w:rPr>
          <w:rStyle w:val="afe"/>
        </w:rPr>
        <w:t>Stack</w:t>
      </w:r>
      <w:r w:rsidRPr="005C3A91">
        <w:rPr>
          <w:rStyle w:val="ab"/>
        </w:rPr>
        <w:t>.</w:t>
      </w:r>
    </w:p>
  </w:footnote>
  <w:footnote w:id="10">
    <w:p w:rsidR="00BA3150" w:rsidRPr="009345D1" w:rsidRDefault="00BA3150">
      <w:pPr>
        <w:pStyle w:val="ac"/>
      </w:pPr>
      <w:r>
        <w:rPr>
          <w:rStyle w:val="ae"/>
        </w:rPr>
        <w:footnoteRef/>
      </w:r>
      <w:r>
        <w:t xml:space="preserve"> </w:t>
      </w:r>
      <w:r w:rsidRPr="009345D1">
        <w:t xml:space="preserve">В пространстве имён </w:t>
      </w:r>
      <w:r w:rsidRPr="009345D1">
        <w:rPr>
          <w:rStyle w:val="aff"/>
        </w:rPr>
        <w:t>System.Collections</w:t>
      </w:r>
      <w:r w:rsidRPr="009345D1">
        <w:t xml:space="preserve"> имеется слаботипизированный аналог класса </w:t>
      </w:r>
      <w:r w:rsidRPr="009345D1">
        <w:rPr>
          <w:rStyle w:val="afe"/>
        </w:rPr>
        <w:t>Dictionary</w:t>
      </w:r>
      <w:r w:rsidRPr="009345D1">
        <w:rPr>
          <w:rStyle w:val="aff"/>
        </w:rPr>
        <w:t>&lt;TKey,TValue&gt;</w:t>
      </w:r>
      <w:r w:rsidRPr="009345D1">
        <w:t xml:space="preserve"> – класс </w:t>
      </w:r>
      <w:r w:rsidRPr="009345D1">
        <w:rPr>
          <w:rStyle w:val="afe"/>
        </w:rPr>
        <w:t>Hashtable</w:t>
      </w:r>
      <w:r w:rsidRPr="009345D1">
        <w:t>.</w:t>
      </w:r>
    </w:p>
  </w:footnote>
  <w:footnote w:id="11">
    <w:p w:rsidR="00BA3150" w:rsidRPr="00337284" w:rsidRDefault="00BA3150">
      <w:pPr>
        <w:pStyle w:val="ac"/>
      </w:pPr>
      <w:r>
        <w:rPr>
          <w:rStyle w:val="ae"/>
        </w:rPr>
        <w:footnoteRef/>
      </w:r>
      <w:r>
        <w:t xml:space="preserve"> </w:t>
      </w:r>
      <w:r w:rsidRPr="00337284">
        <w:t xml:space="preserve">В пространстве имён </w:t>
      </w:r>
      <w:r w:rsidRPr="00337284">
        <w:rPr>
          <w:rStyle w:val="aff"/>
        </w:rPr>
        <w:t>System.Collections</w:t>
      </w:r>
      <w:r w:rsidRPr="00337284">
        <w:t xml:space="preserve"> имеется слаботипизированный аналог класса </w:t>
      </w:r>
      <w:r w:rsidRPr="00337284">
        <w:rPr>
          <w:rStyle w:val="afe"/>
        </w:rPr>
        <w:t>Collection</w:t>
      </w:r>
      <w:r w:rsidRPr="00337284">
        <w:rPr>
          <w:rStyle w:val="aff"/>
        </w:rPr>
        <w:t>&lt;T&gt;</w:t>
      </w:r>
      <w:r w:rsidRPr="00337284">
        <w:t xml:space="preserve"> – класс </w:t>
      </w:r>
      <w:r w:rsidRPr="00337284">
        <w:rPr>
          <w:rStyle w:val="afe"/>
        </w:rPr>
        <w:t>CollectionBase</w:t>
      </w:r>
      <w:r w:rsidRPr="00337284">
        <w:t>.</w:t>
      </w:r>
    </w:p>
  </w:footnote>
  <w:footnote w:id="12">
    <w:p w:rsidR="00BA3150" w:rsidRPr="007B0020" w:rsidRDefault="00BA3150">
      <w:pPr>
        <w:pStyle w:val="ac"/>
      </w:pPr>
      <w:r>
        <w:rPr>
          <w:rStyle w:val="ae"/>
        </w:rPr>
        <w:footnoteRef/>
      </w:r>
      <w:r>
        <w:t xml:space="preserve"> </w:t>
      </w:r>
      <w:r w:rsidRPr="007B0020">
        <w:t xml:space="preserve">Для использования </w:t>
      </w:r>
      <w:r w:rsidRPr="007B0020">
        <w:rPr>
          <w:rStyle w:val="aff"/>
        </w:rPr>
        <w:t>System.Linq</w:t>
      </w:r>
      <w:r w:rsidRPr="007B0020">
        <w:t xml:space="preserve"> необходимо подключить сборку </w:t>
      </w:r>
      <w:r w:rsidRPr="007B0020">
        <w:rPr>
          <w:rStyle w:val="aff"/>
        </w:rPr>
        <w:t>System.Core.dll</w:t>
      </w:r>
      <w:r w:rsidRPr="007B0020">
        <w:t>.</w:t>
      </w:r>
    </w:p>
  </w:footnote>
  <w:footnote w:id="13">
    <w:p w:rsidR="00BA3150" w:rsidRPr="007B0020" w:rsidRDefault="00BA3150">
      <w:pPr>
        <w:pStyle w:val="ac"/>
      </w:pPr>
      <w:r>
        <w:rPr>
          <w:rStyle w:val="ae"/>
        </w:rPr>
        <w:footnoteRef/>
      </w:r>
      <w:r>
        <w:t xml:space="preserve"> </w:t>
      </w:r>
      <w:r w:rsidRPr="007B0020">
        <w:t xml:space="preserve">Все операторы LINQ имеют модификаторы </w:t>
      </w:r>
      <w:r w:rsidRPr="007B0020">
        <w:rPr>
          <w:rStyle w:val="afd"/>
        </w:rPr>
        <w:t>public</w:t>
      </w:r>
      <w:r w:rsidRPr="005C6AE4">
        <w:rPr>
          <w:rStyle w:val="afd"/>
          <w:lang w:val="ru-RU"/>
        </w:rPr>
        <w:t xml:space="preserve"> </w:t>
      </w:r>
      <w:r w:rsidRPr="007B0020">
        <w:rPr>
          <w:rStyle w:val="afd"/>
        </w:rPr>
        <w:t>static</w:t>
      </w:r>
      <w:r w:rsidRPr="007B0020">
        <w:t>. Для краткости эти модификаторы не указываются.</w:t>
      </w:r>
    </w:p>
  </w:footnote>
  <w:footnote w:id="14">
    <w:p w:rsidR="00BA3150" w:rsidRPr="00D33DB5" w:rsidRDefault="00BA3150">
      <w:pPr>
        <w:pStyle w:val="ac"/>
      </w:pPr>
      <w:r>
        <w:rPr>
          <w:rStyle w:val="ae"/>
        </w:rPr>
        <w:footnoteRef/>
      </w:r>
      <w:r>
        <w:t xml:space="preserve"> Чтобы использовать указанные классы, подключите сборки </w:t>
      </w:r>
      <w:r w:rsidRPr="00D33DB5">
        <w:rPr>
          <w:rStyle w:val="aff"/>
        </w:rPr>
        <w:t>System.IO.Compression.dll</w:t>
      </w:r>
      <w:r>
        <w:t xml:space="preserve"> и </w:t>
      </w:r>
      <w:r w:rsidRPr="00D33DB5">
        <w:rPr>
          <w:rStyle w:val="aff"/>
        </w:rPr>
        <w:t>System.IO.Compression.FileSystem.dll</w:t>
      </w:r>
      <w:r>
        <w:t>.</w:t>
      </w:r>
    </w:p>
  </w:footnote>
  <w:footnote w:id="15">
    <w:p w:rsidR="00BA3150" w:rsidRDefault="00BA3150">
      <w:pPr>
        <w:pStyle w:val="ac"/>
      </w:pPr>
      <w:r>
        <w:rPr>
          <w:rStyle w:val="ae"/>
        </w:rPr>
        <w:footnoteRef/>
      </w:r>
      <w:r>
        <w:t xml:space="preserve"> Подробно о принципах использования асинхронных методов буден рассказано далее.</w:t>
      </w:r>
    </w:p>
  </w:footnote>
  <w:footnote w:id="16">
    <w:p w:rsidR="00BA3150" w:rsidRDefault="00BA3150">
      <w:pPr>
        <w:pStyle w:val="ac"/>
      </w:pPr>
      <w:r>
        <w:rPr>
          <w:rStyle w:val="ae"/>
        </w:rPr>
        <w:footnoteRef/>
      </w:r>
      <w:r>
        <w:t xml:space="preserve"> Данный шаблон частично разбирается в параграфе «Асинхронный вызов методов».</w:t>
      </w:r>
    </w:p>
  </w:footnote>
  <w:footnote w:id="17">
    <w:p w:rsidR="00BA3150" w:rsidRDefault="00BA3150" w:rsidP="00483983">
      <w:pPr>
        <w:pStyle w:val="ac"/>
      </w:pPr>
      <w:r>
        <w:rPr>
          <w:rStyle w:val="ae"/>
        </w:rPr>
        <w:footnoteRef/>
      </w:r>
      <w:r>
        <w:t xml:space="preserve"> </w:t>
      </w:r>
      <w:r w:rsidRPr="003606CB">
        <w:t xml:space="preserve">Заметим, что класс </w:t>
      </w:r>
      <w:r w:rsidRPr="003606CB">
        <w:rPr>
          <w:rStyle w:val="afe"/>
        </w:rPr>
        <w:t>FileStream</w:t>
      </w:r>
      <w:r w:rsidRPr="003606CB">
        <w:t xml:space="preserve"> уже обладает некоторой поддержкой буферизации.</w:t>
      </w:r>
    </w:p>
  </w:footnote>
  <w:footnote w:id="18">
    <w:p w:rsidR="00BA3150" w:rsidRPr="000533A6" w:rsidRDefault="00BA3150">
      <w:pPr>
        <w:pStyle w:val="ac"/>
      </w:pPr>
      <w:r>
        <w:rPr>
          <w:rStyle w:val="ae"/>
        </w:rPr>
        <w:footnoteRef/>
      </w:r>
      <w:r>
        <w:t xml:space="preserve"> Подробности и примеры можно найти на сайте </w:t>
      </w:r>
      <w:hyperlink r:id="rId1" w:history="1">
        <w:r w:rsidRPr="000533A6">
          <w:rPr>
            <w:rStyle w:val="af3"/>
          </w:rPr>
          <w:t>json.org</w:t>
        </w:r>
      </w:hyperlink>
      <w:r>
        <w:t>.</w:t>
      </w:r>
    </w:p>
  </w:footnote>
  <w:footnote w:id="19">
    <w:p w:rsidR="00BA3150" w:rsidRDefault="00BA3150">
      <w:pPr>
        <w:pStyle w:val="ac"/>
      </w:pPr>
      <w:r>
        <w:rPr>
          <w:rStyle w:val="ae"/>
        </w:rPr>
        <w:footnoteRef/>
      </w:r>
      <w:r>
        <w:t xml:space="preserve"> </w:t>
      </w:r>
      <w:r w:rsidRPr="00397E20">
        <w:t xml:space="preserve">Запись </w:t>
      </w:r>
      <w:r w:rsidRPr="00397E20">
        <w:rPr>
          <w:rStyle w:val="aff6"/>
        </w:rPr>
        <w:t>+ XName name</w:t>
      </w:r>
      <w:r w:rsidRPr="00397E20">
        <w:t xml:space="preserve"> означает наличие перегруженной версии</w:t>
      </w:r>
      <w:r>
        <w:t xml:space="preserve"> метода</w:t>
      </w:r>
      <w:r w:rsidRPr="0097439E">
        <w:t xml:space="preserve"> </w:t>
      </w:r>
      <w:r>
        <w:t>с</w:t>
      </w:r>
      <w:r w:rsidRPr="00397E20">
        <w:t xml:space="preserve"> параметр</w:t>
      </w:r>
      <w:r>
        <w:t>ом</w:t>
      </w:r>
      <w:r w:rsidRPr="00397E20">
        <w:t xml:space="preserve"> </w:t>
      </w:r>
      <w:r w:rsidRPr="00B1006E">
        <w:rPr>
          <w:rStyle w:val="aff"/>
        </w:rPr>
        <w:t>name</w:t>
      </w:r>
      <w:r w:rsidRPr="00397E20">
        <w:t xml:space="preserve"> типа </w:t>
      </w:r>
      <w:r w:rsidRPr="00397E20">
        <w:rPr>
          <w:rStyle w:val="af5"/>
        </w:rPr>
        <w:t>XName</w:t>
      </w:r>
      <w:r w:rsidRPr="00397E20">
        <w:t>.</w:t>
      </w:r>
    </w:p>
  </w:footnote>
  <w:footnote w:id="20">
    <w:p w:rsidR="00BA3150" w:rsidRPr="00322DC4" w:rsidRDefault="00BA3150">
      <w:pPr>
        <w:pStyle w:val="ac"/>
      </w:pPr>
      <w:r>
        <w:rPr>
          <w:rStyle w:val="ae"/>
        </w:rPr>
        <w:footnoteRef/>
      </w:r>
      <w:r>
        <w:t xml:space="preserve"> </w:t>
      </w:r>
      <w:r w:rsidRPr="00322DC4">
        <w:t xml:space="preserve">Запись </w:t>
      </w:r>
      <w:r w:rsidRPr="00322DC4">
        <w:rPr>
          <w:rStyle w:val="aff6"/>
        </w:rPr>
        <w:t>+ params</w:t>
      </w:r>
      <w:r w:rsidRPr="00322DC4">
        <w:t xml:space="preserve"> означает наличие перегруженной версии</w:t>
      </w:r>
      <w:r>
        <w:t xml:space="preserve"> метода с</w:t>
      </w:r>
      <w:r w:rsidRPr="00322DC4">
        <w:t xml:space="preserve"> параметр</w:t>
      </w:r>
      <w:r>
        <w:t>ом</w:t>
      </w:r>
      <w:r w:rsidRPr="00322DC4">
        <w:t xml:space="preserve"> типа </w:t>
      </w:r>
      <w:r w:rsidRPr="00322DC4">
        <w:rPr>
          <w:rStyle w:val="afd"/>
        </w:rPr>
        <w:t>params</w:t>
      </w:r>
      <w:r w:rsidRPr="00837074">
        <w:rPr>
          <w:rStyle w:val="afd"/>
          <w:lang w:val="ru-RU"/>
        </w:rPr>
        <w:t xml:space="preserve"> </w:t>
      </w:r>
      <w:r w:rsidRPr="00322DC4">
        <w:rPr>
          <w:rStyle w:val="afd"/>
        </w:rPr>
        <w:t>object</w:t>
      </w:r>
      <w:r w:rsidRPr="00322DC4">
        <w:rPr>
          <w:rStyle w:val="aff"/>
        </w:rPr>
        <w:t>[]</w:t>
      </w:r>
      <w:r w:rsidRPr="00322DC4">
        <w:t>.</w:t>
      </w:r>
    </w:p>
  </w:footnote>
  <w:footnote w:id="21">
    <w:p w:rsidR="00BA3150" w:rsidRPr="008951EC" w:rsidRDefault="00BA3150">
      <w:pPr>
        <w:pStyle w:val="ac"/>
      </w:pPr>
      <w:r>
        <w:rPr>
          <w:rStyle w:val="ae"/>
        </w:rPr>
        <w:footnoteRef/>
      </w:r>
      <w:r>
        <w:t xml:space="preserve"> </w:t>
      </w:r>
      <w:r w:rsidRPr="008951EC">
        <w:t xml:space="preserve">У класса </w:t>
      </w:r>
      <w:r w:rsidRPr="008951EC">
        <w:rPr>
          <w:rStyle w:val="afe"/>
        </w:rPr>
        <w:t>XmlReader</w:t>
      </w:r>
      <w:r w:rsidRPr="008951EC">
        <w:t xml:space="preserve"> имеются также специфичные методы чтения конкретного содержимого XML-документа (например, </w:t>
      </w:r>
      <w:r w:rsidRPr="008951EC">
        <w:rPr>
          <w:rStyle w:val="aff"/>
        </w:rPr>
        <w:t>ReadContentAsInt()</w:t>
      </w:r>
      <w:r w:rsidRPr="008951EC">
        <w:t xml:space="preserve">, </w:t>
      </w:r>
      <w:r w:rsidRPr="008951EC">
        <w:rPr>
          <w:rStyle w:val="aff"/>
        </w:rPr>
        <w:t>ReadAttributeValue()</w:t>
      </w:r>
      <w:r w:rsidRPr="008951EC">
        <w:t>).</w:t>
      </w:r>
    </w:p>
  </w:footnote>
  <w:footnote w:id="22">
    <w:p w:rsidR="00BA3150" w:rsidRPr="00837074" w:rsidRDefault="00BA3150">
      <w:pPr>
        <w:pStyle w:val="ac"/>
      </w:pPr>
      <w:r>
        <w:rPr>
          <w:rStyle w:val="ae"/>
        </w:rPr>
        <w:footnoteRef/>
      </w:r>
      <w:r>
        <w:t xml:space="preserve"> Подробно о</w:t>
      </w:r>
      <w:r w:rsidRPr="00837074">
        <w:t xml:space="preserve"> синтаксисе применения атрибутов и операторе </w:t>
      </w:r>
      <w:r w:rsidRPr="00837074">
        <w:rPr>
          <w:rStyle w:val="afd"/>
        </w:rPr>
        <w:t>typeof</w:t>
      </w:r>
      <w:r w:rsidRPr="00837074">
        <w:t xml:space="preserve"> рассказывается далее.</w:t>
      </w:r>
    </w:p>
  </w:footnote>
  <w:footnote w:id="23">
    <w:p w:rsidR="00BA3150" w:rsidRPr="001F32D4" w:rsidRDefault="00BA3150">
      <w:pPr>
        <w:pStyle w:val="ac"/>
      </w:pPr>
      <w:r>
        <w:rPr>
          <w:rStyle w:val="ae"/>
        </w:rPr>
        <w:footnoteRef/>
      </w:r>
      <w:r>
        <w:t xml:space="preserve"> </w:t>
      </w:r>
      <w:r w:rsidRPr="001F32D4">
        <w:t xml:space="preserve">Класс </w:t>
      </w:r>
      <w:r w:rsidRPr="001F32D4">
        <w:rPr>
          <w:rStyle w:val="afe"/>
        </w:rPr>
        <w:t>StreamingContext</w:t>
      </w:r>
      <w:r w:rsidRPr="001F32D4">
        <w:t xml:space="preserve"> описывает контекст потока сериализации. Основным свойством класса является </w:t>
      </w:r>
      <w:r w:rsidRPr="001F32D4">
        <w:rPr>
          <w:rStyle w:val="aff"/>
        </w:rPr>
        <w:t>State</w:t>
      </w:r>
      <w:r w:rsidRPr="001F32D4">
        <w:t xml:space="preserve">, принимающее значения из перечисления </w:t>
      </w:r>
      <w:r w:rsidRPr="001F32D4">
        <w:rPr>
          <w:rStyle w:val="afe"/>
        </w:rPr>
        <w:t>StreamingContextStates</w:t>
      </w:r>
      <w:r w:rsidRPr="001F32D4">
        <w:t>.</w:t>
      </w:r>
    </w:p>
  </w:footnote>
  <w:footnote w:id="24">
    <w:p w:rsidR="00BA3150" w:rsidRDefault="00BA3150">
      <w:pPr>
        <w:pStyle w:val="ac"/>
      </w:pPr>
      <w:r>
        <w:rPr>
          <w:rStyle w:val="ae"/>
        </w:rPr>
        <w:footnoteRef/>
      </w:r>
      <w:r>
        <w:t xml:space="preserve"> Эти а</w:t>
      </w:r>
      <w:r w:rsidRPr="00F531BC">
        <w:t xml:space="preserve">трибуты размещены в пространстве имён </w:t>
      </w:r>
      <w:r w:rsidRPr="00F531BC">
        <w:rPr>
          <w:rStyle w:val="aff"/>
        </w:rPr>
        <w:t>System.Runtime.Serialization</w:t>
      </w:r>
      <w:r w:rsidRPr="00F531BC">
        <w:t xml:space="preserve"> и одноимённой сборке.</w:t>
      </w:r>
    </w:p>
  </w:footnote>
  <w:footnote w:id="25">
    <w:p w:rsidR="00BA3150" w:rsidRDefault="00BA3150">
      <w:pPr>
        <w:pStyle w:val="ac"/>
      </w:pPr>
      <w:r>
        <w:rPr>
          <w:rStyle w:val="ae"/>
        </w:rPr>
        <w:footnoteRef/>
      </w:r>
      <w:r>
        <w:t xml:space="preserve"> </w:t>
      </w:r>
      <w:r w:rsidRPr="006D6195">
        <w:t xml:space="preserve">Visual Studio не позволяет работать с многофайловыми сборками, поэтому файлы примера нужно компилировать, используя компилятор командной строки </w:t>
      </w:r>
      <w:r w:rsidRPr="006D6195">
        <w:rPr>
          <w:rStyle w:val="aff"/>
        </w:rPr>
        <w:t>csc.exe</w:t>
      </w:r>
      <w:r w:rsidRPr="006D6195">
        <w:t>.</w:t>
      </w:r>
    </w:p>
  </w:footnote>
  <w:footnote w:id="26">
    <w:p w:rsidR="00BA3150" w:rsidRPr="00C94BDD" w:rsidRDefault="00BA3150">
      <w:pPr>
        <w:pStyle w:val="ac"/>
      </w:pPr>
      <w:r>
        <w:rPr>
          <w:rStyle w:val="ae"/>
        </w:rPr>
        <w:footnoteRef/>
      </w:r>
      <w:r>
        <w:t xml:space="preserve"> </w:t>
      </w:r>
      <w:r w:rsidRPr="00C94BDD">
        <w:t xml:space="preserve">Технология </w:t>
      </w:r>
      <w:r w:rsidRPr="00C77B70">
        <w:rPr>
          <w:rStyle w:val="a8"/>
        </w:rPr>
        <w:t>зондирования</w:t>
      </w:r>
      <w:r w:rsidRPr="00C94BDD">
        <w:t xml:space="preserve"> (</w:t>
      </w:r>
      <w:r w:rsidRPr="00C77B70">
        <w:rPr>
          <w:lang w:val="en-US"/>
        </w:rPr>
        <w:t>probing</w:t>
      </w:r>
      <w:r w:rsidRPr="00C94BDD">
        <w:t>) позволяет размещать зависимые сборки в подкаталогах.</w:t>
      </w:r>
    </w:p>
  </w:footnote>
  <w:footnote w:id="27">
    <w:p w:rsidR="00BA3150" w:rsidRPr="00594399" w:rsidRDefault="00BA3150">
      <w:pPr>
        <w:pStyle w:val="ac"/>
      </w:pPr>
      <w:r>
        <w:rPr>
          <w:rStyle w:val="ae"/>
        </w:rPr>
        <w:footnoteRef/>
      </w:r>
      <w:r>
        <w:t xml:space="preserve"> Профиль приложений </w:t>
      </w:r>
      <w:r>
        <w:rPr>
          <w:lang w:val="en-US"/>
        </w:rPr>
        <w:t>Metro</w:t>
      </w:r>
      <w:r w:rsidRPr="00594399">
        <w:t xml:space="preserve"> </w:t>
      </w:r>
      <w:r>
        <w:t xml:space="preserve">скрывает большинство элементов класса </w:t>
      </w:r>
      <w:r w:rsidRPr="00594399">
        <w:rPr>
          <w:rStyle w:val="afe"/>
        </w:rPr>
        <w:t>Type</w:t>
      </w:r>
      <w:r>
        <w:t xml:space="preserve"> и открывает их в классе </w:t>
      </w:r>
      <w:r w:rsidRPr="00594399">
        <w:rPr>
          <w:rStyle w:val="aff"/>
        </w:rPr>
        <w:t>System.Reflection.</w:t>
      </w:r>
      <w:r w:rsidRPr="00594399">
        <w:rPr>
          <w:rStyle w:val="afe"/>
        </w:rPr>
        <w:t>TypeInfo</w:t>
      </w:r>
      <w:r w:rsidRPr="00594399">
        <w:t>.</w:t>
      </w:r>
    </w:p>
  </w:footnote>
  <w:footnote w:id="28">
    <w:p w:rsidR="00BA3150" w:rsidRPr="006C64E2" w:rsidRDefault="00BA3150">
      <w:pPr>
        <w:pStyle w:val="ac"/>
      </w:pPr>
      <w:r>
        <w:rPr>
          <w:rStyle w:val="ae"/>
        </w:rPr>
        <w:footnoteRef/>
      </w:r>
      <w:r>
        <w:t xml:space="preserve"> Для генерации отдельных методов можно использовать класс </w:t>
      </w:r>
      <w:r w:rsidRPr="006C64E2">
        <w:rPr>
          <w:rStyle w:val="afe"/>
        </w:rPr>
        <w:t>DynamicMethod</w:t>
      </w:r>
      <w:r>
        <w:t>.</w:t>
      </w:r>
    </w:p>
  </w:footnote>
  <w:footnote w:id="29">
    <w:p w:rsidR="00BA3150" w:rsidRDefault="00BA3150">
      <w:pPr>
        <w:pStyle w:val="ac"/>
      </w:pPr>
      <w:r>
        <w:rPr>
          <w:rStyle w:val="ae"/>
        </w:rPr>
        <w:footnoteRef/>
      </w:r>
      <w:r>
        <w:t xml:space="preserve"> </w:t>
      </w:r>
      <w:r w:rsidRPr="005474ED">
        <w:t xml:space="preserve">В случае веб-приложения файл конфигурации всегда называется </w:t>
      </w:r>
      <w:r w:rsidRPr="005474ED">
        <w:rPr>
          <w:rStyle w:val="aff"/>
        </w:rPr>
        <w:t>web.config</w:t>
      </w:r>
      <w:r w:rsidRPr="005474ED">
        <w:t>.</w:t>
      </w:r>
    </w:p>
  </w:footnote>
  <w:footnote w:id="30">
    <w:p w:rsidR="00BA3150" w:rsidRPr="003049FA" w:rsidRDefault="00BA3150" w:rsidP="003049FA">
      <w:pPr>
        <w:pStyle w:val="ac"/>
      </w:pPr>
      <w:r>
        <w:rPr>
          <w:rStyle w:val="ae"/>
        </w:rPr>
        <w:footnoteRef/>
      </w:r>
      <w:r>
        <w:t xml:space="preserve"> Подробную информацию о стандартных классах, используемых в механизме конфигурации, содержит серия статей по адресу </w:t>
      </w:r>
      <w:hyperlink r:id="rId2" w:history="1">
        <w:r>
          <w:rPr>
            <w:rStyle w:val="af3"/>
          </w:rPr>
          <w:t>codeproject.com/Articles/16466/Unraveling-the-Mysteries-of-NET-2-0-Configuration</w:t>
        </w:r>
      </w:hyperlink>
      <w:r>
        <w:t>.</w:t>
      </w:r>
    </w:p>
  </w:footnote>
  <w:footnote w:id="31">
    <w:p w:rsidR="00BA3150" w:rsidRPr="00D35F3B" w:rsidRDefault="00BA3150">
      <w:pPr>
        <w:pStyle w:val="ac"/>
      </w:pPr>
      <w:r>
        <w:rPr>
          <w:rStyle w:val="ae"/>
        </w:rPr>
        <w:footnoteRef/>
      </w:r>
      <w:r>
        <w:t xml:space="preserve"> </w:t>
      </w:r>
      <w:r w:rsidRPr="00D35F3B">
        <w:t xml:space="preserve">В веб-приложениях используется </w:t>
      </w:r>
      <w:r w:rsidRPr="00D35F3B">
        <w:rPr>
          <w:rStyle w:val="aff"/>
        </w:rPr>
        <w:t>System.Web.Configuration.</w:t>
      </w:r>
      <w:r w:rsidRPr="00D35F3B">
        <w:rPr>
          <w:rStyle w:val="afe"/>
        </w:rPr>
        <w:t>WebConfigurationManager</w:t>
      </w:r>
      <w:r w:rsidRPr="00D35F3B">
        <w:t>.</w:t>
      </w:r>
    </w:p>
  </w:footnote>
  <w:footnote w:id="32">
    <w:p w:rsidR="00BA3150" w:rsidRPr="00761F6E" w:rsidRDefault="00BA3150">
      <w:pPr>
        <w:pStyle w:val="ac"/>
      </w:pPr>
      <w:r>
        <w:rPr>
          <w:rStyle w:val="ae"/>
        </w:rPr>
        <w:footnoteRef/>
      </w:r>
      <w:r>
        <w:t xml:space="preserve"> </w:t>
      </w:r>
      <w:r w:rsidRPr="00761F6E">
        <w:t>Любой созданный поток резервирует примерно один мегабайт памяти под свои нужды.</w:t>
      </w:r>
    </w:p>
  </w:footnote>
  <w:footnote w:id="33">
    <w:p w:rsidR="00BA3150" w:rsidRDefault="00BA3150">
      <w:pPr>
        <w:pStyle w:val="ac"/>
      </w:pPr>
      <w:r>
        <w:rPr>
          <w:rStyle w:val="ae"/>
        </w:rPr>
        <w:footnoteRef/>
      </w:r>
      <w:r>
        <w:t xml:space="preserve"> </w:t>
      </w:r>
      <w:r w:rsidRPr="002B3C3C">
        <w:t xml:space="preserve">Прекращение работы фонового потока не гарантируется выполнение его блоков </w:t>
      </w:r>
      <w:r w:rsidRPr="002B3C3C">
        <w:rPr>
          <w:rStyle w:val="afd"/>
        </w:rPr>
        <w:t>finally</w:t>
      </w:r>
      <w:r w:rsidRPr="002B3C3C">
        <w:t>.</w:t>
      </w:r>
    </w:p>
  </w:footnote>
  <w:footnote w:id="34">
    <w:p w:rsidR="00BA3150" w:rsidRDefault="00BA3150">
      <w:pPr>
        <w:pStyle w:val="ac"/>
      </w:pPr>
      <w:r>
        <w:rPr>
          <w:rStyle w:val="ae"/>
        </w:rPr>
        <w:footnoteRef/>
      </w:r>
      <w:r>
        <w:t xml:space="preserve"> </w:t>
      </w:r>
      <w:r w:rsidRPr="00761F6E">
        <w:t xml:space="preserve">Оба метода – </w:t>
      </w:r>
      <w:r w:rsidRPr="00761F6E">
        <w:rPr>
          <w:rStyle w:val="aff"/>
        </w:rPr>
        <w:t>Suspend()</w:t>
      </w:r>
      <w:r w:rsidRPr="00761F6E">
        <w:t xml:space="preserve"> и </w:t>
      </w:r>
      <w:r w:rsidRPr="00761F6E">
        <w:rPr>
          <w:rStyle w:val="aff"/>
        </w:rPr>
        <w:t>Resume()</w:t>
      </w:r>
      <w:r w:rsidRPr="00761F6E">
        <w:t xml:space="preserve"> – помечены как устаревшие. Использовать их не рекомендуется.</w:t>
      </w:r>
    </w:p>
  </w:footnote>
  <w:footnote w:id="35">
    <w:p w:rsidR="00BA3150" w:rsidRPr="00A3646A" w:rsidRDefault="00BA3150">
      <w:pPr>
        <w:pStyle w:val="ac"/>
      </w:pPr>
      <w:r>
        <w:rPr>
          <w:rStyle w:val="ae"/>
        </w:rPr>
        <w:footnoteRef/>
      </w:r>
      <w:r w:rsidRPr="00A3646A">
        <w:t xml:space="preserve"> </w:t>
      </w:r>
      <w:r w:rsidRPr="00C312BE">
        <w:rPr>
          <w:rStyle w:val="afd"/>
        </w:rPr>
        <w:t>public</w:t>
      </w:r>
      <w:r w:rsidRPr="00A3646A">
        <w:rPr>
          <w:rStyle w:val="afd"/>
          <w:lang w:val="ru-RU"/>
        </w:rPr>
        <w:t xml:space="preserve"> </w:t>
      </w:r>
      <w:r w:rsidRPr="00C312BE">
        <w:rPr>
          <w:rStyle w:val="afd"/>
        </w:rPr>
        <w:t>delegate</w:t>
      </w:r>
      <w:r w:rsidRPr="00A3646A">
        <w:rPr>
          <w:rStyle w:val="afd"/>
          <w:lang w:val="ru-RU"/>
        </w:rPr>
        <w:t xml:space="preserve"> </w:t>
      </w:r>
      <w:r w:rsidRPr="00C312BE">
        <w:rPr>
          <w:rStyle w:val="afd"/>
        </w:rPr>
        <w:t>void</w:t>
      </w:r>
      <w:r w:rsidRPr="00A3646A">
        <w:rPr>
          <w:rStyle w:val="aff"/>
        </w:rPr>
        <w:t xml:space="preserve"> </w:t>
      </w:r>
      <w:r w:rsidRPr="00C312BE">
        <w:rPr>
          <w:rStyle w:val="afe"/>
        </w:rPr>
        <w:t>WaitCallback</w:t>
      </w:r>
      <w:r w:rsidRPr="00A3646A">
        <w:rPr>
          <w:rStyle w:val="aff"/>
        </w:rPr>
        <w:t>(</w:t>
      </w:r>
      <w:r w:rsidRPr="00C312BE">
        <w:rPr>
          <w:rStyle w:val="af6"/>
        </w:rPr>
        <w:t>object</w:t>
      </w:r>
      <w:r w:rsidRPr="00A3646A">
        <w:rPr>
          <w:rStyle w:val="aff"/>
        </w:rPr>
        <w:t xml:space="preserve"> </w:t>
      </w:r>
      <w:r w:rsidRPr="00C312BE">
        <w:rPr>
          <w:rStyle w:val="aff"/>
          <w:lang w:val="en-US"/>
        </w:rPr>
        <w:t>state</w:t>
      </w:r>
      <w:r w:rsidRPr="00A3646A">
        <w:rPr>
          <w:rStyle w:val="aff"/>
        </w:rPr>
        <w:t>);</w:t>
      </w:r>
    </w:p>
  </w:footnote>
  <w:footnote w:id="36">
    <w:p w:rsidR="00BA3150" w:rsidRDefault="00BA3150">
      <w:pPr>
        <w:pStyle w:val="ac"/>
      </w:pPr>
      <w:r>
        <w:rPr>
          <w:rStyle w:val="ae"/>
        </w:rPr>
        <w:footnoteRef/>
      </w:r>
      <w:r>
        <w:t xml:space="preserve"> По адресу </w:t>
      </w:r>
      <w:hyperlink r:id="rId3" w:history="1">
        <w:r w:rsidRPr="008D7302">
          <w:rPr>
            <w:rStyle w:val="af3"/>
          </w:rPr>
          <w:t>code.msdn.microsoft.com/ParExtSamples</w:t>
        </w:r>
      </w:hyperlink>
      <w:r>
        <w:t xml:space="preserve"> доступен для загрузки код, содержащий примеры нестандартных планировщиков задач (см. ссылку на </w:t>
      </w:r>
      <w:r w:rsidRPr="008D7302">
        <w:t>Parallel Extensions Extras</w:t>
      </w:r>
      <w:r>
        <w:t>).</w:t>
      </w:r>
    </w:p>
  </w:footnote>
  <w:footnote w:id="37">
    <w:p w:rsidR="00BA3150" w:rsidRDefault="00BA3150">
      <w:pPr>
        <w:pStyle w:val="ac"/>
      </w:pPr>
      <w:r>
        <w:rPr>
          <w:rStyle w:val="ae"/>
        </w:rPr>
        <w:footnoteRef/>
      </w:r>
      <w:r>
        <w:t xml:space="preserve"> По умолчанию предшественник и продолжение могут выполняться в разных потоках. Чтобы они выполнялись в одном потоке, передайте методу </w:t>
      </w:r>
      <w:r w:rsidRPr="00C25CDD">
        <w:rPr>
          <w:rStyle w:val="aff"/>
        </w:rPr>
        <w:t>ContinueWith()</w:t>
      </w:r>
      <w:r w:rsidRPr="00C25CDD">
        <w:t xml:space="preserve"> </w:t>
      </w:r>
      <w:r>
        <w:t>дополнительный аргумент</w:t>
      </w:r>
      <w:r w:rsidRPr="00C25CDD">
        <w:t xml:space="preserve"> </w:t>
      </w:r>
      <w:r>
        <w:t xml:space="preserve">со значением </w:t>
      </w:r>
      <w:r w:rsidRPr="00C25CDD">
        <w:rPr>
          <w:rStyle w:val="afe"/>
        </w:rPr>
        <w:t>TaskContinuationOptions</w:t>
      </w:r>
      <w:r w:rsidRPr="00C25CDD">
        <w:rPr>
          <w:rStyle w:val="aff"/>
        </w:rPr>
        <w:t>.ExecuteSynchronously</w:t>
      </w:r>
      <w:r w:rsidRPr="00C25CDD">
        <w:t>.</w:t>
      </w:r>
    </w:p>
  </w:footnote>
  <w:footnote w:id="38">
    <w:p w:rsidR="00BA3150" w:rsidRPr="00AC7D7D" w:rsidRDefault="00BA3150">
      <w:pPr>
        <w:pStyle w:val="ac"/>
      </w:pPr>
      <w:r>
        <w:rPr>
          <w:rStyle w:val="ae"/>
        </w:rPr>
        <w:footnoteRef/>
      </w:r>
      <w:r>
        <w:t xml:space="preserve"> Подход, описанный в данном параграфе, является старой моделью организации параллельных вычислений. Вместо работы с асинхронными методами следует применять в</w:t>
      </w:r>
      <w:r w:rsidRPr="00F93BF1">
        <w:t>ыполнение асинхронных операций при помощи задач</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22BB24"/>
    <w:lvl w:ilvl="0">
      <w:start w:val="1"/>
      <w:numFmt w:val="decimal"/>
      <w:lvlText w:val="%1."/>
      <w:lvlJc w:val="left"/>
      <w:pPr>
        <w:tabs>
          <w:tab w:val="num" w:pos="1492"/>
        </w:tabs>
        <w:ind w:left="1492" w:hanging="360"/>
      </w:pPr>
    </w:lvl>
  </w:abstractNum>
  <w:abstractNum w:abstractNumId="1">
    <w:nsid w:val="FFFFFF7D"/>
    <w:multiLevelType w:val="singleLevel"/>
    <w:tmpl w:val="8B305992"/>
    <w:lvl w:ilvl="0">
      <w:start w:val="1"/>
      <w:numFmt w:val="decimal"/>
      <w:lvlText w:val="%1."/>
      <w:lvlJc w:val="left"/>
      <w:pPr>
        <w:tabs>
          <w:tab w:val="num" w:pos="1209"/>
        </w:tabs>
        <w:ind w:left="1209" w:hanging="360"/>
      </w:pPr>
    </w:lvl>
  </w:abstractNum>
  <w:abstractNum w:abstractNumId="2">
    <w:nsid w:val="FFFFFF7E"/>
    <w:multiLevelType w:val="singleLevel"/>
    <w:tmpl w:val="1FAA3596"/>
    <w:lvl w:ilvl="0">
      <w:start w:val="1"/>
      <w:numFmt w:val="decimal"/>
      <w:lvlText w:val="%1."/>
      <w:lvlJc w:val="left"/>
      <w:pPr>
        <w:tabs>
          <w:tab w:val="num" w:pos="926"/>
        </w:tabs>
        <w:ind w:left="926" w:hanging="360"/>
      </w:pPr>
    </w:lvl>
  </w:abstractNum>
  <w:abstractNum w:abstractNumId="3">
    <w:nsid w:val="FFFFFF7F"/>
    <w:multiLevelType w:val="singleLevel"/>
    <w:tmpl w:val="BE44CA54"/>
    <w:lvl w:ilvl="0">
      <w:start w:val="1"/>
      <w:numFmt w:val="decimal"/>
      <w:lvlText w:val="%1."/>
      <w:lvlJc w:val="left"/>
      <w:pPr>
        <w:tabs>
          <w:tab w:val="num" w:pos="643"/>
        </w:tabs>
        <w:ind w:left="643" w:hanging="360"/>
      </w:pPr>
    </w:lvl>
  </w:abstractNum>
  <w:abstractNum w:abstractNumId="4">
    <w:nsid w:val="FFFFFF80"/>
    <w:multiLevelType w:val="singleLevel"/>
    <w:tmpl w:val="3B4E8D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5259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B427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5240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CC914C"/>
    <w:lvl w:ilvl="0">
      <w:start w:val="1"/>
      <w:numFmt w:val="decimal"/>
      <w:lvlText w:val="%1."/>
      <w:lvlJc w:val="left"/>
      <w:pPr>
        <w:tabs>
          <w:tab w:val="num" w:pos="360"/>
        </w:tabs>
        <w:ind w:left="360" w:hanging="360"/>
      </w:pPr>
    </w:lvl>
  </w:abstractNum>
  <w:abstractNum w:abstractNumId="9">
    <w:nsid w:val="FFFFFF89"/>
    <w:multiLevelType w:val="singleLevel"/>
    <w:tmpl w:val="4E70AC8A"/>
    <w:lvl w:ilvl="0">
      <w:start w:val="1"/>
      <w:numFmt w:val="bullet"/>
      <w:lvlText w:val=""/>
      <w:lvlJc w:val="left"/>
      <w:pPr>
        <w:tabs>
          <w:tab w:val="num" w:pos="360"/>
        </w:tabs>
        <w:ind w:left="360" w:hanging="360"/>
      </w:pPr>
      <w:rPr>
        <w:rFonts w:ascii="Symbol" w:hAnsi="Symbol" w:hint="default"/>
      </w:rPr>
    </w:lvl>
  </w:abstractNum>
  <w:abstractNum w:abstractNumId="10">
    <w:nsid w:val="45D11552"/>
    <w:multiLevelType w:val="hybridMultilevel"/>
    <w:tmpl w:val="FA66D50A"/>
    <w:lvl w:ilvl="0" w:tplc="B50C381C">
      <w:start w:val="19"/>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567"/>
  <w:autoHyphenation/>
  <w:hyphenationZone w:val="357"/>
  <w:evenAndOddHeaders/>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DB"/>
    <w:rsid w:val="00000798"/>
    <w:rsid w:val="00010072"/>
    <w:rsid w:val="000118C2"/>
    <w:rsid w:val="00014A30"/>
    <w:rsid w:val="00015D0D"/>
    <w:rsid w:val="000170D1"/>
    <w:rsid w:val="00025869"/>
    <w:rsid w:val="0003256B"/>
    <w:rsid w:val="00035B41"/>
    <w:rsid w:val="00040649"/>
    <w:rsid w:val="000410DE"/>
    <w:rsid w:val="00043CBB"/>
    <w:rsid w:val="000474E9"/>
    <w:rsid w:val="000511C2"/>
    <w:rsid w:val="000521D0"/>
    <w:rsid w:val="00052C44"/>
    <w:rsid w:val="000533A6"/>
    <w:rsid w:val="0005576A"/>
    <w:rsid w:val="000572E9"/>
    <w:rsid w:val="00057A70"/>
    <w:rsid w:val="00061EB9"/>
    <w:rsid w:val="00064BE9"/>
    <w:rsid w:val="000651A2"/>
    <w:rsid w:val="00070305"/>
    <w:rsid w:val="00071222"/>
    <w:rsid w:val="000714FE"/>
    <w:rsid w:val="00073D86"/>
    <w:rsid w:val="000760BF"/>
    <w:rsid w:val="00077E1F"/>
    <w:rsid w:val="00081FF3"/>
    <w:rsid w:val="00090802"/>
    <w:rsid w:val="0009244F"/>
    <w:rsid w:val="0009515B"/>
    <w:rsid w:val="0009568D"/>
    <w:rsid w:val="000A29FB"/>
    <w:rsid w:val="000A2FD8"/>
    <w:rsid w:val="000B1D9F"/>
    <w:rsid w:val="000B7D34"/>
    <w:rsid w:val="000B7FF4"/>
    <w:rsid w:val="000C1505"/>
    <w:rsid w:val="000C1F9C"/>
    <w:rsid w:val="000C3C76"/>
    <w:rsid w:val="000C412B"/>
    <w:rsid w:val="000C4BC9"/>
    <w:rsid w:val="000E125A"/>
    <w:rsid w:val="000E4CE8"/>
    <w:rsid w:val="000F3BD7"/>
    <w:rsid w:val="001027BA"/>
    <w:rsid w:val="00103573"/>
    <w:rsid w:val="0010485B"/>
    <w:rsid w:val="00111AD1"/>
    <w:rsid w:val="00113053"/>
    <w:rsid w:val="00114F8C"/>
    <w:rsid w:val="00121D39"/>
    <w:rsid w:val="00133EA4"/>
    <w:rsid w:val="00135E85"/>
    <w:rsid w:val="0013709B"/>
    <w:rsid w:val="001411BB"/>
    <w:rsid w:val="0014194A"/>
    <w:rsid w:val="00142E0E"/>
    <w:rsid w:val="0015192D"/>
    <w:rsid w:val="00153259"/>
    <w:rsid w:val="00153939"/>
    <w:rsid w:val="00165980"/>
    <w:rsid w:val="00167C2E"/>
    <w:rsid w:val="00171413"/>
    <w:rsid w:val="00171CA3"/>
    <w:rsid w:val="00172739"/>
    <w:rsid w:val="00177B25"/>
    <w:rsid w:val="00183310"/>
    <w:rsid w:val="001850CC"/>
    <w:rsid w:val="001860C8"/>
    <w:rsid w:val="0018632C"/>
    <w:rsid w:val="00192100"/>
    <w:rsid w:val="0019785C"/>
    <w:rsid w:val="001979C0"/>
    <w:rsid w:val="001A3633"/>
    <w:rsid w:val="001A3A22"/>
    <w:rsid w:val="001A462E"/>
    <w:rsid w:val="001A4D1C"/>
    <w:rsid w:val="001A73D6"/>
    <w:rsid w:val="001B46D8"/>
    <w:rsid w:val="001C526A"/>
    <w:rsid w:val="001C6947"/>
    <w:rsid w:val="001D1C8B"/>
    <w:rsid w:val="001D4733"/>
    <w:rsid w:val="001D79B6"/>
    <w:rsid w:val="001E3F4E"/>
    <w:rsid w:val="001E4224"/>
    <w:rsid w:val="001E5390"/>
    <w:rsid w:val="001F16CF"/>
    <w:rsid w:val="001F32D4"/>
    <w:rsid w:val="001F7830"/>
    <w:rsid w:val="00202FF7"/>
    <w:rsid w:val="00204CB1"/>
    <w:rsid w:val="00206225"/>
    <w:rsid w:val="0021308E"/>
    <w:rsid w:val="00213A25"/>
    <w:rsid w:val="00223925"/>
    <w:rsid w:val="00232495"/>
    <w:rsid w:val="00233CCA"/>
    <w:rsid w:val="00236D09"/>
    <w:rsid w:val="002452F5"/>
    <w:rsid w:val="00245E66"/>
    <w:rsid w:val="00247201"/>
    <w:rsid w:val="00253833"/>
    <w:rsid w:val="0025673E"/>
    <w:rsid w:val="002567F5"/>
    <w:rsid w:val="00266912"/>
    <w:rsid w:val="002731EF"/>
    <w:rsid w:val="00273992"/>
    <w:rsid w:val="00276342"/>
    <w:rsid w:val="00276650"/>
    <w:rsid w:val="00277BEB"/>
    <w:rsid w:val="002810CB"/>
    <w:rsid w:val="00292B04"/>
    <w:rsid w:val="00295F38"/>
    <w:rsid w:val="00296CDF"/>
    <w:rsid w:val="00296FCE"/>
    <w:rsid w:val="002A02C7"/>
    <w:rsid w:val="002A0BD8"/>
    <w:rsid w:val="002A284D"/>
    <w:rsid w:val="002A2D2B"/>
    <w:rsid w:val="002A3619"/>
    <w:rsid w:val="002A5C9B"/>
    <w:rsid w:val="002A62C1"/>
    <w:rsid w:val="002A6BF2"/>
    <w:rsid w:val="002A701C"/>
    <w:rsid w:val="002B3C3C"/>
    <w:rsid w:val="002C47BD"/>
    <w:rsid w:val="002D169E"/>
    <w:rsid w:val="002D35AC"/>
    <w:rsid w:val="002E0D1E"/>
    <w:rsid w:val="002E3FEE"/>
    <w:rsid w:val="002E5383"/>
    <w:rsid w:val="002E5ECF"/>
    <w:rsid w:val="002F0715"/>
    <w:rsid w:val="002F7E26"/>
    <w:rsid w:val="003049FA"/>
    <w:rsid w:val="00304F70"/>
    <w:rsid w:val="00310D71"/>
    <w:rsid w:val="003118B3"/>
    <w:rsid w:val="0031319B"/>
    <w:rsid w:val="0031640C"/>
    <w:rsid w:val="0032021E"/>
    <w:rsid w:val="00321C3B"/>
    <w:rsid w:val="00321D46"/>
    <w:rsid w:val="00322DC4"/>
    <w:rsid w:val="0032581F"/>
    <w:rsid w:val="00325BC7"/>
    <w:rsid w:val="00325E63"/>
    <w:rsid w:val="0033105F"/>
    <w:rsid w:val="00337284"/>
    <w:rsid w:val="00346251"/>
    <w:rsid w:val="00347806"/>
    <w:rsid w:val="00352764"/>
    <w:rsid w:val="0035570E"/>
    <w:rsid w:val="003606CB"/>
    <w:rsid w:val="00360906"/>
    <w:rsid w:val="00364BCB"/>
    <w:rsid w:val="003710B0"/>
    <w:rsid w:val="00372982"/>
    <w:rsid w:val="003746F9"/>
    <w:rsid w:val="00376B96"/>
    <w:rsid w:val="00384DAC"/>
    <w:rsid w:val="0038666D"/>
    <w:rsid w:val="003868AC"/>
    <w:rsid w:val="003931AD"/>
    <w:rsid w:val="00393389"/>
    <w:rsid w:val="00393B07"/>
    <w:rsid w:val="00393CBA"/>
    <w:rsid w:val="00397E20"/>
    <w:rsid w:val="003A0343"/>
    <w:rsid w:val="003A27DC"/>
    <w:rsid w:val="003A2A87"/>
    <w:rsid w:val="003B0D31"/>
    <w:rsid w:val="003B19EE"/>
    <w:rsid w:val="003B58F9"/>
    <w:rsid w:val="003B625B"/>
    <w:rsid w:val="003B78F1"/>
    <w:rsid w:val="003C32B4"/>
    <w:rsid w:val="003C3338"/>
    <w:rsid w:val="003C6DDA"/>
    <w:rsid w:val="003D1482"/>
    <w:rsid w:val="003D54DC"/>
    <w:rsid w:val="003D7EED"/>
    <w:rsid w:val="003E5DC6"/>
    <w:rsid w:val="003E682D"/>
    <w:rsid w:val="003F3888"/>
    <w:rsid w:val="003F4ABC"/>
    <w:rsid w:val="00410AFF"/>
    <w:rsid w:val="004368E9"/>
    <w:rsid w:val="00437566"/>
    <w:rsid w:val="00441DAE"/>
    <w:rsid w:val="00450241"/>
    <w:rsid w:val="00465E73"/>
    <w:rsid w:val="00472BD8"/>
    <w:rsid w:val="00472CF6"/>
    <w:rsid w:val="00474459"/>
    <w:rsid w:val="00474545"/>
    <w:rsid w:val="004756EE"/>
    <w:rsid w:val="00483983"/>
    <w:rsid w:val="00483D2A"/>
    <w:rsid w:val="004857EC"/>
    <w:rsid w:val="00492840"/>
    <w:rsid w:val="00494958"/>
    <w:rsid w:val="00494B38"/>
    <w:rsid w:val="00494C94"/>
    <w:rsid w:val="00495967"/>
    <w:rsid w:val="004A126D"/>
    <w:rsid w:val="004A3368"/>
    <w:rsid w:val="004A355B"/>
    <w:rsid w:val="004A3ECC"/>
    <w:rsid w:val="004A5CCB"/>
    <w:rsid w:val="004B01CF"/>
    <w:rsid w:val="004B4637"/>
    <w:rsid w:val="004B758F"/>
    <w:rsid w:val="004C0DFE"/>
    <w:rsid w:val="004C2EF9"/>
    <w:rsid w:val="004C6CAD"/>
    <w:rsid w:val="004E027D"/>
    <w:rsid w:val="004E04DF"/>
    <w:rsid w:val="004E0D48"/>
    <w:rsid w:val="004E129F"/>
    <w:rsid w:val="004E4B54"/>
    <w:rsid w:val="004E5C73"/>
    <w:rsid w:val="004F0464"/>
    <w:rsid w:val="004F39D3"/>
    <w:rsid w:val="004F41CA"/>
    <w:rsid w:val="004F7B86"/>
    <w:rsid w:val="00503413"/>
    <w:rsid w:val="00505C31"/>
    <w:rsid w:val="00507703"/>
    <w:rsid w:val="00513052"/>
    <w:rsid w:val="005131A0"/>
    <w:rsid w:val="00513FFF"/>
    <w:rsid w:val="00516D37"/>
    <w:rsid w:val="00531924"/>
    <w:rsid w:val="00533030"/>
    <w:rsid w:val="005415B6"/>
    <w:rsid w:val="005416F8"/>
    <w:rsid w:val="00542EAC"/>
    <w:rsid w:val="00544638"/>
    <w:rsid w:val="00546DEF"/>
    <w:rsid w:val="005474ED"/>
    <w:rsid w:val="005507E8"/>
    <w:rsid w:val="00552B62"/>
    <w:rsid w:val="005539B6"/>
    <w:rsid w:val="0055441C"/>
    <w:rsid w:val="005549AE"/>
    <w:rsid w:val="00561330"/>
    <w:rsid w:val="00562568"/>
    <w:rsid w:val="00565AF2"/>
    <w:rsid w:val="00570531"/>
    <w:rsid w:val="00570B7C"/>
    <w:rsid w:val="00572725"/>
    <w:rsid w:val="00577C68"/>
    <w:rsid w:val="00582459"/>
    <w:rsid w:val="00586159"/>
    <w:rsid w:val="00586C22"/>
    <w:rsid w:val="00587D4C"/>
    <w:rsid w:val="0059027C"/>
    <w:rsid w:val="005902FA"/>
    <w:rsid w:val="00591F7D"/>
    <w:rsid w:val="0059338E"/>
    <w:rsid w:val="00594399"/>
    <w:rsid w:val="0059510C"/>
    <w:rsid w:val="00595CFB"/>
    <w:rsid w:val="005A0DEE"/>
    <w:rsid w:val="005A6CC6"/>
    <w:rsid w:val="005A71F7"/>
    <w:rsid w:val="005B2B23"/>
    <w:rsid w:val="005B4D60"/>
    <w:rsid w:val="005C1D12"/>
    <w:rsid w:val="005C23DB"/>
    <w:rsid w:val="005C3A91"/>
    <w:rsid w:val="005C6122"/>
    <w:rsid w:val="005C638A"/>
    <w:rsid w:val="005C6AE4"/>
    <w:rsid w:val="005D32C4"/>
    <w:rsid w:val="005E7820"/>
    <w:rsid w:val="005F0CB0"/>
    <w:rsid w:val="00601755"/>
    <w:rsid w:val="00601FE9"/>
    <w:rsid w:val="00605D5A"/>
    <w:rsid w:val="00607EC2"/>
    <w:rsid w:val="006142F9"/>
    <w:rsid w:val="00621259"/>
    <w:rsid w:val="00622F1F"/>
    <w:rsid w:val="00623432"/>
    <w:rsid w:val="00625D0E"/>
    <w:rsid w:val="006265C5"/>
    <w:rsid w:val="00626D5D"/>
    <w:rsid w:val="006309FD"/>
    <w:rsid w:val="006351CF"/>
    <w:rsid w:val="00635466"/>
    <w:rsid w:val="00637B29"/>
    <w:rsid w:val="00645992"/>
    <w:rsid w:val="00646000"/>
    <w:rsid w:val="006555FD"/>
    <w:rsid w:val="006600B2"/>
    <w:rsid w:val="00665A3D"/>
    <w:rsid w:val="00670F10"/>
    <w:rsid w:val="00673D7A"/>
    <w:rsid w:val="0068001D"/>
    <w:rsid w:val="00680F50"/>
    <w:rsid w:val="00681370"/>
    <w:rsid w:val="00686388"/>
    <w:rsid w:val="00690D81"/>
    <w:rsid w:val="006A028C"/>
    <w:rsid w:val="006A5106"/>
    <w:rsid w:val="006B1E60"/>
    <w:rsid w:val="006B4A74"/>
    <w:rsid w:val="006B7A9C"/>
    <w:rsid w:val="006C4081"/>
    <w:rsid w:val="006C5A1C"/>
    <w:rsid w:val="006C64E2"/>
    <w:rsid w:val="006D6195"/>
    <w:rsid w:val="006D7676"/>
    <w:rsid w:val="006D7BA6"/>
    <w:rsid w:val="006E0632"/>
    <w:rsid w:val="006F1923"/>
    <w:rsid w:val="006F371C"/>
    <w:rsid w:val="006F63CB"/>
    <w:rsid w:val="00701BF8"/>
    <w:rsid w:val="00703258"/>
    <w:rsid w:val="007058BE"/>
    <w:rsid w:val="0070728A"/>
    <w:rsid w:val="00722AA7"/>
    <w:rsid w:val="00725753"/>
    <w:rsid w:val="00725F70"/>
    <w:rsid w:val="00727273"/>
    <w:rsid w:val="00733B5E"/>
    <w:rsid w:val="007379B0"/>
    <w:rsid w:val="00741CD6"/>
    <w:rsid w:val="00747FF5"/>
    <w:rsid w:val="00750DB5"/>
    <w:rsid w:val="007515F4"/>
    <w:rsid w:val="0075225C"/>
    <w:rsid w:val="00752981"/>
    <w:rsid w:val="00755051"/>
    <w:rsid w:val="00761F6E"/>
    <w:rsid w:val="007711FF"/>
    <w:rsid w:val="0077428F"/>
    <w:rsid w:val="00776328"/>
    <w:rsid w:val="00782F80"/>
    <w:rsid w:val="00785A8D"/>
    <w:rsid w:val="00787760"/>
    <w:rsid w:val="00793368"/>
    <w:rsid w:val="007956C4"/>
    <w:rsid w:val="007A6D22"/>
    <w:rsid w:val="007B0020"/>
    <w:rsid w:val="007B0B45"/>
    <w:rsid w:val="007B4B56"/>
    <w:rsid w:val="007B58F4"/>
    <w:rsid w:val="007C047D"/>
    <w:rsid w:val="007C3177"/>
    <w:rsid w:val="007C4A79"/>
    <w:rsid w:val="007D19AF"/>
    <w:rsid w:val="007D25BA"/>
    <w:rsid w:val="007D430F"/>
    <w:rsid w:val="007D4863"/>
    <w:rsid w:val="007E2106"/>
    <w:rsid w:val="007E340E"/>
    <w:rsid w:val="007E34F2"/>
    <w:rsid w:val="007E491F"/>
    <w:rsid w:val="007E5255"/>
    <w:rsid w:val="007F6479"/>
    <w:rsid w:val="007F6BB1"/>
    <w:rsid w:val="007F719B"/>
    <w:rsid w:val="008018C2"/>
    <w:rsid w:val="00801D0E"/>
    <w:rsid w:val="0080308C"/>
    <w:rsid w:val="008047E9"/>
    <w:rsid w:val="0081092B"/>
    <w:rsid w:val="0082068C"/>
    <w:rsid w:val="00830624"/>
    <w:rsid w:val="008325DB"/>
    <w:rsid w:val="0083294A"/>
    <w:rsid w:val="00833213"/>
    <w:rsid w:val="00837074"/>
    <w:rsid w:val="00837B5F"/>
    <w:rsid w:val="0084085F"/>
    <w:rsid w:val="00840CF9"/>
    <w:rsid w:val="00843F3A"/>
    <w:rsid w:val="00846018"/>
    <w:rsid w:val="00847334"/>
    <w:rsid w:val="00850E9E"/>
    <w:rsid w:val="00851AAC"/>
    <w:rsid w:val="0085247C"/>
    <w:rsid w:val="00854AB4"/>
    <w:rsid w:val="008632E9"/>
    <w:rsid w:val="0086352B"/>
    <w:rsid w:val="00867622"/>
    <w:rsid w:val="00870020"/>
    <w:rsid w:val="008705D3"/>
    <w:rsid w:val="00874808"/>
    <w:rsid w:val="00876EE6"/>
    <w:rsid w:val="008802DC"/>
    <w:rsid w:val="0088213C"/>
    <w:rsid w:val="00891321"/>
    <w:rsid w:val="008951EC"/>
    <w:rsid w:val="008A3353"/>
    <w:rsid w:val="008A4C0A"/>
    <w:rsid w:val="008B48C3"/>
    <w:rsid w:val="008B514A"/>
    <w:rsid w:val="008B7B44"/>
    <w:rsid w:val="008C0E07"/>
    <w:rsid w:val="008C3979"/>
    <w:rsid w:val="008C7788"/>
    <w:rsid w:val="008D229C"/>
    <w:rsid w:val="008D2321"/>
    <w:rsid w:val="008D4C5D"/>
    <w:rsid w:val="008D56C7"/>
    <w:rsid w:val="008D6550"/>
    <w:rsid w:val="008D7302"/>
    <w:rsid w:val="008E2D43"/>
    <w:rsid w:val="008E465F"/>
    <w:rsid w:val="008E5CF1"/>
    <w:rsid w:val="008E7389"/>
    <w:rsid w:val="008F10B9"/>
    <w:rsid w:val="008F1B06"/>
    <w:rsid w:val="008F2F4F"/>
    <w:rsid w:val="008F368D"/>
    <w:rsid w:val="008F58B1"/>
    <w:rsid w:val="008F6124"/>
    <w:rsid w:val="0090234D"/>
    <w:rsid w:val="009126A1"/>
    <w:rsid w:val="009136EF"/>
    <w:rsid w:val="009160F9"/>
    <w:rsid w:val="0092554E"/>
    <w:rsid w:val="009274F8"/>
    <w:rsid w:val="00932F4D"/>
    <w:rsid w:val="009345D1"/>
    <w:rsid w:val="0094135C"/>
    <w:rsid w:val="009612B1"/>
    <w:rsid w:val="00962AEC"/>
    <w:rsid w:val="00965DCC"/>
    <w:rsid w:val="00967276"/>
    <w:rsid w:val="0097048F"/>
    <w:rsid w:val="00972E87"/>
    <w:rsid w:val="0097439E"/>
    <w:rsid w:val="0098074D"/>
    <w:rsid w:val="00987A9F"/>
    <w:rsid w:val="00993C53"/>
    <w:rsid w:val="009A1DEC"/>
    <w:rsid w:val="009A34C2"/>
    <w:rsid w:val="009A3CF0"/>
    <w:rsid w:val="009A7137"/>
    <w:rsid w:val="009B1A60"/>
    <w:rsid w:val="009C2553"/>
    <w:rsid w:val="009C2F6B"/>
    <w:rsid w:val="009C52EF"/>
    <w:rsid w:val="009D3F4E"/>
    <w:rsid w:val="009D6A6A"/>
    <w:rsid w:val="009E29E0"/>
    <w:rsid w:val="009E4F59"/>
    <w:rsid w:val="009E5067"/>
    <w:rsid w:val="009E59E4"/>
    <w:rsid w:val="009E7244"/>
    <w:rsid w:val="009E7DCC"/>
    <w:rsid w:val="009F412E"/>
    <w:rsid w:val="009F5C18"/>
    <w:rsid w:val="009F7B7F"/>
    <w:rsid w:val="00A05C4F"/>
    <w:rsid w:val="00A11668"/>
    <w:rsid w:val="00A26570"/>
    <w:rsid w:val="00A26FE3"/>
    <w:rsid w:val="00A275C0"/>
    <w:rsid w:val="00A3646A"/>
    <w:rsid w:val="00A402DD"/>
    <w:rsid w:val="00A409A7"/>
    <w:rsid w:val="00A503C2"/>
    <w:rsid w:val="00A53B11"/>
    <w:rsid w:val="00A56DCB"/>
    <w:rsid w:val="00A6515B"/>
    <w:rsid w:val="00A7499C"/>
    <w:rsid w:val="00A74C59"/>
    <w:rsid w:val="00A74DB7"/>
    <w:rsid w:val="00A75D24"/>
    <w:rsid w:val="00A77693"/>
    <w:rsid w:val="00A84FFD"/>
    <w:rsid w:val="00A95390"/>
    <w:rsid w:val="00A95AB8"/>
    <w:rsid w:val="00AA1699"/>
    <w:rsid w:val="00AA39A1"/>
    <w:rsid w:val="00AA3D30"/>
    <w:rsid w:val="00AA6113"/>
    <w:rsid w:val="00AA692B"/>
    <w:rsid w:val="00AA6E90"/>
    <w:rsid w:val="00AB584C"/>
    <w:rsid w:val="00AC7D7D"/>
    <w:rsid w:val="00AD1DA7"/>
    <w:rsid w:val="00AD4C67"/>
    <w:rsid w:val="00AE2019"/>
    <w:rsid w:val="00AE508B"/>
    <w:rsid w:val="00AF1EA0"/>
    <w:rsid w:val="00AF34C3"/>
    <w:rsid w:val="00AF41CE"/>
    <w:rsid w:val="00B01AA4"/>
    <w:rsid w:val="00B022E2"/>
    <w:rsid w:val="00B1006E"/>
    <w:rsid w:val="00B12B15"/>
    <w:rsid w:val="00B1762E"/>
    <w:rsid w:val="00B32216"/>
    <w:rsid w:val="00B37E1F"/>
    <w:rsid w:val="00B41AE2"/>
    <w:rsid w:val="00B42B42"/>
    <w:rsid w:val="00B53FE9"/>
    <w:rsid w:val="00B54A1B"/>
    <w:rsid w:val="00B56CB2"/>
    <w:rsid w:val="00B60014"/>
    <w:rsid w:val="00B65966"/>
    <w:rsid w:val="00B77C1B"/>
    <w:rsid w:val="00B82B77"/>
    <w:rsid w:val="00B85E70"/>
    <w:rsid w:val="00B92D1D"/>
    <w:rsid w:val="00B93BFE"/>
    <w:rsid w:val="00BA3150"/>
    <w:rsid w:val="00BA7309"/>
    <w:rsid w:val="00BB56E1"/>
    <w:rsid w:val="00BC4250"/>
    <w:rsid w:val="00BD28A4"/>
    <w:rsid w:val="00BD7682"/>
    <w:rsid w:val="00BE355D"/>
    <w:rsid w:val="00BE66AD"/>
    <w:rsid w:val="00BF22AF"/>
    <w:rsid w:val="00BF2473"/>
    <w:rsid w:val="00BF28CF"/>
    <w:rsid w:val="00BF3FA2"/>
    <w:rsid w:val="00C16A30"/>
    <w:rsid w:val="00C21A3F"/>
    <w:rsid w:val="00C223E6"/>
    <w:rsid w:val="00C2456A"/>
    <w:rsid w:val="00C2507D"/>
    <w:rsid w:val="00C25CDD"/>
    <w:rsid w:val="00C27F46"/>
    <w:rsid w:val="00C3041D"/>
    <w:rsid w:val="00C31144"/>
    <w:rsid w:val="00C312BE"/>
    <w:rsid w:val="00C3149C"/>
    <w:rsid w:val="00C3179F"/>
    <w:rsid w:val="00C34B42"/>
    <w:rsid w:val="00C37AE9"/>
    <w:rsid w:val="00C45B28"/>
    <w:rsid w:val="00C500CB"/>
    <w:rsid w:val="00C53265"/>
    <w:rsid w:val="00C547AD"/>
    <w:rsid w:val="00C55E0D"/>
    <w:rsid w:val="00C6099A"/>
    <w:rsid w:val="00C63DCB"/>
    <w:rsid w:val="00C73886"/>
    <w:rsid w:val="00C76F0F"/>
    <w:rsid w:val="00C77AD5"/>
    <w:rsid w:val="00C77B70"/>
    <w:rsid w:val="00C82109"/>
    <w:rsid w:val="00C835D6"/>
    <w:rsid w:val="00C849A5"/>
    <w:rsid w:val="00C8689A"/>
    <w:rsid w:val="00C87BC6"/>
    <w:rsid w:val="00C93E07"/>
    <w:rsid w:val="00C94BDD"/>
    <w:rsid w:val="00C951D4"/>
    <w:rsid w:val="00CA3002"/>
    <w:rsid w:val="00CA4480"/>
    <w:rsid w:val="00CB4DFF"/>
    <w:rsid w:val="00CC15E9"/>
    <w:rsid w:val="00CC6781"/>
    <w:rsid w:val="00CC7781"/>
    <w:rsid w:val="00CC7D05"/>
    <w:rsid w:val="00CD2A81"/>
    <w:rsid w:val="00CD4237"/>
    <w:rsid w:val="00CD58B9"/>
    <w:rsid w:val="00CE0887"/>
    <w:rsid w:val="00CE35CA"/>
    <w:rsid w:val="00CF2723"/>
    <w:rsid w:val="00CF3207"/>
    <w:rsid w:val="00CF3DC5"/>
    <w:rsid w:val="00CF744F"/>
    <w:rsid w:val="00D01B46"/>
    <w:rsid w:val="00D05000"/>
    <w:rsid w:val="00D10E49"/>
    <w:rsid w:val="00D137FD"/>
    <w:rsid w:val="00D156B9"/>
    <w:rsid w:val="00D16233"/>
    <w:rsid w:val="00D16833"/>
    <w:rsid w:val="00D16BA7"/>
    <w:rsid w:val="00D24C71"/>
    <w:rsid w:val="00D31EC8"/>
    <w:rsid w:val="00D33DB5"/>
    <w:rsid w:val="00D35F3B"/>
    <w:rsid w:val="00D4625F"/>
    <w:rsid w:val="00D47039"/>
    <w:rsid w:val="00D60CBF"/>
    <w:rsid w:val="00D60EFA"/>
    <w:rsid w:val="00D6674C"/>
    <w:rsid w:val="00D712A4"/>
    <w:rsid w:val="00D71607"/>
    <w:rsid w:val="00D75FE4"/>
    <w:rsid w:val="00D75FF5"/>
    <w:rsid w:val="00D81E69"/>
    <w:rsid w:val="00D82C1F"/>
    <w:rsid w:val="00D83762"/>
    <w:rsid w:val="00D84296"/>
    <w:rsid w:val="00D90A34"/>
    <w:rsid w:val="00D91DB6"/>
    <w:rsid w:val="00D95780"/>
    <w:rsid w:val="00D95B78"/>
    <w:rsid w:val="00D95C06"/>
    <w:rsid w:val="00D96F8A"/>
    <w:rsid w:val="00DA1CC8"/>
    <w:rsid w:val="00DA2C74"/>
    <w:rsid w:val="00DA3F9A"/>
    <w:rsid w:val="00DB14B9"/>
    <w:rsid w:val="00DB7390"/>
    <w:rsid w:val="00DC3A12"/>
    <w:rsid w:val="00DC3F45"/>
    <w:rsid w:val="00DC52D5"/>
    <w:rsid w:val="00DC5F06"/>
    <w:rsid w:val="00DC6F34"/>
    <w:rsid w:val="00DC7F7E"/>
    <w:rsid w:val="00DD31DE"/>
    <w:rsid w:val="00DE24F0"/>
    <w:rsid w:val="00DE2DC9"/>
    <w:rsid w:val="00DE365D"/>
    <w:rsid w:val="00DF0809"/>
    <w:rsid w:val="00DF33DB"/>
    <w:rsid w:val="00DF5258"/>
    <w:rsid w:val="00E04665"/>
    <w:rsid w:val="00E1105E"/>
    <w:rsid w:val="00E12112"/>
    <w:rsid w:val="00E17DD5"/>
    <w:rsid w:val="00E24925"/>
    <w:rsid w:val="00E252E5"/>
    <w:rsid w:val="00E3447C"/>
    <w:rsid w:val="00E34C88"/>
    <w:rsid w:val="00E37969"/>
    <w:rsid w:val="00E41E3C"/>
    <w:rsid w:val="00E45F1E"/>
    <w:rsid w:val="00E46074"/>
    <w:rsid w:val="00E51398"/>
    <w:rsid w:val="00E536C8"/>
    <w:rsid w:val="00E55B8C"/>
    <w:rsid w:val="00E562B3"/>
    <w:rsid w:val="00E645B7"/>
    <w:rsid w:val="00E70469"/>
    <w:rsid w:val="00E7163F"/>
    <w:rsid w:val="00E75169"/>
    <w:rsid w:val="00E7685E"/>
    <w:rsid w:val="00E80D47"/>
    <w:rsid w:val="00E82A65"/>
    <w:rsid w:val="00E86FD2"/>
    <w:rsid w:val="00EA3927"/>
    <w:rsid w:val="00EB2DA4"/>
    <w:rsid w:val="00EB310F"/>
    <w:rsid w:val="00EB7E0D"/>
    <w:rsid w:val="00EC3619"/>
    <w:rsid w:val="00EC5893"/>
    <w:rsid w:val="00ED3EDA"/>
    <w:rsid w:val="00EE1969"/>
    <w:rsid w:val="00EE1E84"/>
    <w:rsid w:val="00EE3861"/>
    <w:rsid w:val="00EE78FC"/>
    <w:rsid w:val="00EF1428"/>
    <w:rsid w:val="00EF30A9"/>
    <w:rsid w:val="00F00653"/>
    <w:rsid w:val="00F01C08"/>
    <w:rsid w:val="00F024FE"/>
    <w:rsid w:val="00F062E0"/>
    <w:rsid w:val="00F06B33"/>
    <w:rsid w:val="00F107ED"/>
    <w:rsid w:val="00F208AB"/>
    <w:rsid w:val="00F27E5F"/>
    <w:rsid w:val="00F30553"/>
    <w:rsid w:val="00F3135B"/>
    <w:rsid w:val="00F32955"/>
    <w:rsid w:val="00F35C04"/>
    <w:rsid w:val="00F371B4"/>
    <w:rsid w:val="00F46CAF"/>
    <w:rsid w:val="00F47393"/>
    <w:rsid w:val="00F50722"/>
    <w:rsid w:val="00F52302"/>
    <w:rsid w:val="00F531BC"/>
    <w:rsid w:val="00F64B6B"/>
    <w:rsid w:val="00F64FA8"/>
    <w:rsid w:val="00F657CE"/>
    <w:rsid w:val="00F67C5E"/>
    <w:rsid w:val="00F72437"/>
    <w:rsid w:val="00F72D88"/>
    <w:rsid w:val="00F81B70"/>
    <w:rsid w:val="00F871EC"/>
    <w:rsid w:val="00F92233"/>
    <w:rsid w:val="00F9267A"/>
    <w:rsid w:val="00F93BF1"/>
    <w:rsid w:val="00F94C27"/>
    <w:rsid w:val="00F954F9"/>
    <w:rsid w:val="00F95FA2"/>
    <w:rsid w:val="00F96BE8"/>
    <w:rsid w:val="00FB1736"/>
    <w:rsid w:val="00FB1F40"/>
    <w:rsid w:val="00FC34DC"/>
    <w:rsid w:val="00FC41D4"/>
    <w:rsid w:val="00FE07D4"/>
    <w:rsid w:val="00FE191E"/>
    <w:rsid w:val="00FE34DC"/>
    <w:rsid w:val="00FE3B21"/>
    <w:rsid w:val="00FE5498"/>
    <w:rsid w:val="00FF2BBB"/>
    <w:rsid w:val="00FF6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9BE29-6605-45C8-BE3F-DD1C2C50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ru-RU" w:eastAsia="ru-RU"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863"/>
  </w:style>
  <w:style w:type="paragraph" w:styleId="1">
    <w:name w:val="heading 1"/>
    <w:basedOn w:val="a"/>
    <w:next w:val="a"/>
    <w:link w:val="10"/>
    <w:uiPriority w:val="9"/>
    <w:qFormat/>
    <w:rsid w:val="00E3447C"/>
    <w:pPr>
      <w:keepNext/>
      <w:keepLines/>
      <w:spacing w:before="240" w:after="60"/>
      <w:ind w:firstLine="0"/>
      <w:jc w:val="left"/>
      <w:outlineLvl w:val="0"/>
    </w:pPr>
    <w:rPr>
      <w:rFonts w:ascii="Arial" w:eastAsiaTheme="majorEastAsia" w:hAnsi="Arial" w:cstheme="majorBidi"/>
      <w:b/>
      <w:bCs/>
      <w:sz w:val="32"/>
    </w:rPr>
  </w:style>
  <w:style w:type="paragraph" w:styleId="2">
    <w:name w:val="heading 2"/>
    <w:basedOn w:val="1"/>
    <w:next w:val="a"/>
    <w:link w:val="20"/>
    <w:uiPriority w:val="9"/>
    <w:unhideWhenUsed/>
    <w:qFormat/>
    <w:rsid w:val="00C34B42"/>
    <w:pPr>
      <w:spacing w:before="120"/>
      <w:outlineLvl w:val="1"/>
    </w:pPr>
    <w:rPr>
      <w:bCs w:val="0"/>
      <w: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47C"/>
    <w:rPr>
      <w:rFonts w:ascii="Arial" w:eastAsiaTheme="majorEastAsia" w:hAnsi="Arial" w:cstheme="majorBidi"/>
      <w:b/>
      <w:bCs/>
      <w:sz w:val="32"/>
    </w:rPr>
  </w:style>
  <w:style w:type="paragraph" w:styleId="a3">
    <w:name w:val="TOC Heading"/>
    <w:basedOn w:val="1"/>
    <w:next w:val="a"/>
    <w:uiPriority w:val="39"/>
    <w:semiHidden/>
    <w:unhideWhenUsed/>
    <w:qFormat/>
    <w:rsid w:val="00052C44"/>
    <w:pPr>
      <w:spacing w:before="480" w:after="0" w:line="276" w:lineRule="auto"/>
      <w:outlineLvl w:val="9"/>
    </w:pPr>
    <w:rPr>
      <w:rFonts w:asciiTheme="majorHAnsi" w:hAnsiTheme="majorHAnsi"/>
      <w:b w:val="0"/>
      <w:caps/>
      <w:color w:val="365F91" w:themeColor="accent1" w:themeShade="BF"/>
      <w:sz w:val="28"/>
    </w:rPr>
  </w:style>
  <w:style w:type="paragraph" w:customStyle="1" w:styleId="a4">
    <w:name w:val="Листинг"/>
    <w:basedOn w:val="a"/>
    <w:link w:val="a5"/>
    <w:qFormat/>
    <w:rsid w:val="00450241"/>
    <w:pPr>
      <w:suppressAutoHyphens/>
      <w:spacing w:before="240" w:after="240"/>
      <w:contextualSpacing/>
      <w:jc w:val="left"/>
    </w:pPr>
    <w:rPr>
      <w:rFonts w:ascii="Consolas" w:hAnsi="Consolas"/>
      <w:noProof/>
      <w:sz w:val="24"/>
      <w:lang w:val="en-US"/>
    </w:rPr>
  </w:style>
  <w:style w:type="paragraph" w:styleId="a6">
    <w:name w:val="Balloon Text"/>
    <w:basedOn w:val="a"/>
    <w:link w:val="a7"/>
    <w:uiPriority w:val="99"/>
    <w:semiHidden/>
    <w:unhideWhenUsed/>
    <w:rsid w:val="00052C44"/>
    <w:rPr>
      <w:rFonts w:ascii="Tahoma" w:hAnsi="Tahoma" w:cs="Tahoma"/>
      <w:sz w:val="16"/>
      <w:szCs w:val="16"/>
    </w:rPr>
  </w:style>
  <w:style w:type="character" w:customStyle="1" w:styleId="a7">
    <w:name w:val="Текст выноски Знак"/>
    <w:basedOn w:val="a0"/>
    <w:link w:val="a6"/>
    <w:uiPriority w:val="99"/>
    <w:semiHidden/>
    <w:rsid w:val="00052C44"/>
    <w:rPr>
      <w:rFonts w:ascii="Tahoma" w:hAnsi="Tahoma" w:cs="Tahoma"/>
      <w:sz w:val="16"/>
      <w:szCs w:val="16"/>
    </w:rPr>
  </w:style>
  <w:style w:type="character" w:customStyle="1" w:styleId="a5">
    <w:name w:val="Листинг Знак"/>
    <w:basedOn w:val="a0"/>
    <w:link w:val="a4"/>
    <w:rsid w:val="00450241"/>
    <w:rPr>
      <w:rFonts w:ascii="Consolas" w:hAnsi="Consolas"/>
      <w:noProof/>
      <w:sz w:val="24"/>
      <w:lang w:val="en-US"/>
    </w:rPr>
  </w:style>
  <w:style w:type="character" w:customStyle="1" w:styleId="a8">
    <w:name w:val="Акцент"/>
    <w:basedOn w:val="a0"/>
    <w:uiPriority w:val="1"/>
    <w:qFormat/>
    <w:rsid w:val="00972E87"/>
    <w:rPr>
      <w:i/>
    </w:rPr>
  </w:style>
  <w:style w:type="character" w:customStyle="1" w:styleId="a9">
    <w:name w:val="Код"/>
    <w:basedOn w:val="a0"/>
    <w:uiPriority w:val="1"/>
    <w:qFormat/>
    <w:rsid w:val="00450241"/>
    <w:rPr>
      <w:rFonts w:ascii="Consolas" w:hAnsi="Consolas"/>
      <w:noProof/>
      <w:sz w:val="24"/>
      <w:lang w:val="ru-RU"/>
    </w:rPr>
  </w:style>
  <w:style w:type="paragraph" w:styleId="aa">
    <w:name w:val="footer"/>
    <w:basedOn w:val="a"/>
    <w:link w:val="ab"/>
    <w:uiPriority w:val="99"/>
    <w:unhideWhenUsed/>
    <w:rsid w:val="00701BF8"/>
    <w:pPr>
      <w:ind w:firstLine="0"/>
    </w:pPr>
    <w:rPr>
      <w:sz w:val="24"/>
    </w:rPr>
  </w:style>
  <w:style w:type="character" w:customStyle="1" w:styleId="ab">
    <w:name w:val="Нижний колонтитул Знак"/>
    <w:basedOn w:val="a0"/>
    <w:link w:val="aa"/>
    <w:uiPriority w:val="99"/>
    <w:rsid w:val="00701BF8"/>
    <w:rPr>
      <w:sz w:val="24"/>
    </w:rPr>
  </w:style>
  <w:style w:type="paragraph" w:styleId="ac">
    <w:name w:val="footnote text"/>
    <w:basedOn w:val="a"/>
    <w:link w:val="ad"/>
    <w:uiPriority w:val="99"/>
    <w:unhideWhenUsed/>
    <w:rsid w:val="00014A30"/>
    <w:pPr>
      <w:ind w:firstLine="0"/>
    </w:pPr>
    <w:rPr>
      <w:sz w:val="24"/>
      <w:szCs w:val="20"/>
    </w:rPr>
  </w:style>
  <w:style w:type="character" w:customStyle="1" w:styleId="ad">
    <w:name w:val="Текст сноски Знак"/>
    <w:basedOn w:val="a0"/>
    <w:link w:val="ac"/>
    <w:uiPriority w:val="99"/>
    <w:rsid w:val="00014A30"/>
    <w:rPr>
      <w:sz w:val="24"/>
      <w:szCs w:val="20"/>
    </w:rPr>
  </w:style>
  <w:style w:type="character" w:styleId="ae">
    <w:name w:val="footnote reference"/>
    <w:basedOn w:val="a0"/>
    <w:uiPriority w:val="99"/>
    <w:semiHidden/>
    <w:unhideWhenUsed/>
    <w:rsid w:val="006555FD"/>
    <w:rPr>
      <w:vertAlign w:val="superscript"/>
    </w:rPr>
  </w:style>
  <w:style w:type="paragraph" w:customStyle="1" w:styleId="af">
    <w:name w:val="Рисунок"/>
    <w:basedOn w:val="a"/>
    <w:qFormat/>
    <w:rsid w:val="00A26FE3"/>
    <w:pPr>
      <w:spacing w:before="120" w:after="120"/>
      <w:ind w:firstLine="0"/>
      <w:jc w:val="center"/>
    </w:pPr>
  </w:style>
  <w:style w:type="paragraph" w:styleId="11">
    <w:name w:val="toc 1"/>
    <w:basedOn w:val="a"/>
    <w:next w:val="a"/>
    <w:autoRedefine/>
    <w:uiPriority w:val="39"/>
    <w:unhideWhenUsed/>
    <w:rsid w:val="00B92D1D"/>
    <w:pPr>
      <w:tabs>
        <w:tab w:val="right" w:leader="dot" w:pos="9628"/>
      </w:tabs>
      <w:spacing w:after="100"/>
    </w:pPr>
  </w:style>
  <w:style w:type="character" w:customStyle="1" w:styleId="20">
    <w:name w:val="Заголовок 2 Знак"/>
    <w:basedOn w:val="a0"/>
    <w:link w:val="2"/>
    <w:uiPriority w:val="9"/>
    <w:rsid w:val="00C34B42"/>
    <w:rPr>
      <w:rFonts w:ascii="Arial" w:eastAsiaTheme="majorEastAsia" w:hAnsi="Arial" w:cstheme="majorBidi"/>
      <w:b/>
      <w:i/>
      <w:color w:val="000000" w:themeColor="text1"/>
      <w:szCs w:val="26"/>
    </w:rPr>
  </w:style>
  <w:style w:type="paragraph" w:customStyle="1" w:styleId="af0">
    <w:name w:val="Содержание"/>
    <w:basedOn w:val="1"/>
    <w:qFormat/>
    <w:rsid w:val="00B92D1D"/>
    <w:pPr>
      <w:outlineLvl w:val="9"/>
    </w:pPr>
  </w:style>
  <w:style w:type="paragraph" w:customStyle="1" w:styleId="af1">
    <w:name w:val="Название конспекта"/>
    <w:basedOn w:val="a"/>
    <w:rsid w:val="00C34B42"/>
    <w:pPr>
      <w:jc w:val="center"/>
    </w:pPr>
    <w:rPr>
      <w:rFonts w:ascii="Arial" w:eastAsia="Times New Roman" w:hAnsi="Arial" w:cs="Times New Roman"/>
      <w:caps/>
      <w:sz w:val="44"/>
      <w:szCs w:val="20"/>
    </w:rPr>
  </w:style>
  <w:style w:type="paragraph" w:customStyle="1" w:styleId="af2">
    <w:name w:val="Автор"/>
    <w:basedOn w:val="a"/>
    <w:rsid w:val="00C34B42"/>
    <w:pPr>
      <w:jc w:val="center"/>
    </w:pPr>
    <w:rPr>
      <w:rFonts w:ascii="Arial" w:eastAsia="Times New Roman" w:hAnsi="Arial" w:cs="Times New Roman"/>
      <w:b/>
      <w:bCs/>
      <w:szCs w:val="20"/>
    </w:rPr>
  </w:style>
  <w:style w:type="character" w:styleId="af3">
    <w:name w:val="Hyperlink"/>
    <w:basedOn w:val="a0"/>
    <w:uiPriority w:val="99"/>
    <w:unhideWhenUsed/>
    <w:rsid w:val="006D7BA6"/>
    <w:rPr>
      <w:color w:val="0000FF" w:themeColor="hyperlink"/>
      <w:u w:val="single"/>
    </w:rPr>
  </w:style>
  <w:style w:type="character" w:customStyle="1" w:styleId="af4">
    <w:name w:val="Комментарий"/>
    <w:basedOn w:val="a9"/>
    <w:uiPriority w:val="1"/>
    <w:qFormat/>
    <w:rsid w:val="00533030"/>
    <w:rPr>
      <w:rFonts w:ascii="Consolas" w:hAnsi="Consolas"/>
      <w:noProof w:val="0"/>
      <w:color w:val="008000"/>
      <w:sz w:val="24"/>
      <w:lang w:val="ru-RU"/>
    </w:rPr>
  </w:style>
  <w:style w:type="character" w:customStyle="1" w:styleId="af5">
    <w:name w:val="Класс"/>
    <w:basedOn w:val="a9"/>
    <w:uiPriority w:val="1"/>
    <w:qFormat/>
    <w:rsid w:val="00450241"/>
    <w:rPr>
      <w:rFonts w:ascii="Consolas" w:hAnsi="Consolas"/>
      <w:noProof/>
      <w:color w:val="2B91AF"/>
      <w:sz w:val="24"/>
      <w:lang w:val="en-US"/>
    </w:rPr>
  </w:style>
  <w:style w:type="character" w:customStyle="1" w:styleId="af6">
    <w:name w:val="Ключевое"/>
    <w:basedOn w:val="a9"/>
    <w:uiPriority w:val="1"/>
    <w:qFormat/>
    <w:rsid w:val="005A71F7"/>
    <w:rPr>
      <w:rFonts w:ascii="Consolas" w:hAnsi="Consolas"/>
      <w:noProof w:val="0"/>
      <w:color w:val="0000FF"/>
      <w:sz w:val="24"/>
      <w:lang w:val="en-US"/>
    </w:rPr>
  </w:style>
  <w:style w:type="character" w:customStyle="1" w:styleId="af7">
    <w:name w:val="Строковый литерал"/>
    <w:basedOn w:val="a9"/>
    <w:uiPriority w:val="1"/>
    <w:qFormat/>
    <w:rsid w:val="007D430F"/>
    <w:rPr>
      <w:rFonts w:ascii="Consolas" w:hAnsi="Consolas"/>
      <w:noProof w:val="0"/>
      <w:color w:val="A31515"/>
      <w:sz w:val="24"/>
      <w:lang w:val="en-US"/>
    </w:rPr>
  </w:style>
  <w:style w:type="paragraph" w:customStyle="1" w:styleId="af8">
    <w:name w:val="Таблица"/>
    <w:basedOn w:val="a"/>
    <w:qFormat/>
    <w:rsid w:val="00E645B7"/>
    <w:pPr>
      <w:keepNext/>
      <w:spacing w:before="120"/>
      <w:ind w:firstLine="0"/>
      <w:jc w:val="right"/>
    </w:pPr>
  </w:style>
  <w:style w:type="paragraph" w:customStyle="1" w:styleId="af9">
    <w:name w:val="Заголовок таблицы"/>
    <w:basedOn w:val="a"/>
    <w:qFormat/>
    <w:rsid w:val="00E645B7"/>
    <w:pPr>
      <w:spacing w:after="120"/>
      <w:ind w:firstLine="0"/>
      <w:jc w:val="center"/>
    </w:pPr>
  </w:style>
  <w:style w:type="table" w:styleId="afa">
    <w:name w:val="Table Grid"/>
    <w:basedOn w:val="a1"/>
    <w:uiPriority w:val="59"/>
    <w:rsid w:val="0062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b">
    <w:name w:val="Основная таблица"/>
    <w:basedOn w:val="a1"/>
    <w:uiPriority w:val="99"/>
    <w:rsid w:val="006265C5"/>
    <w:pPr>
      <w:ind w:firstLine="0"/>
      <w:jc w:val="left"/>
    </w:pPr>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rPr>
        <w:b/>
      </w:rPr>
    </w:tblStylePr>
  </w:style>
  <w:style w:type="character" w:customStyle="1" w:styleId="afc">
    <w:name w:val="Комментарий для документации"/>
    <w:basedOn w:val="a9"/>
    <w:uiPriority w:val="1"/>
    <w:qFormat/>
    <w:rsid w:val="00DC3A12"/>
    <w:rPr>
      <w:rFonts w:ascii="Consolas" w:hAnsi="Consolas"/>
      <w:noProof w:val="0"/>
      <w:color w:val="808080"/>
      <w:sz w:val="24"/>
      <w:lang w:val="ru-RU"/>
    </w:rPr>
  </w:style>
  <w:style w:type="character" w:customStyle="1" w:styleId="afd">
    <w:name w:val="Ключевое(т)"/>
    <w:basedOn w:val="af6"/>
    <w:uiPriority w:val="1"/>
    <w:qFormat/>
    <w:rsid w:val="007379B0"/>
    <w:rPr>
      <w:rFonts w:ascii="Consolas" w:hAnsi="Consolas"/>
      <w:noProof w:val="0"/>
      <w:color w:val="0000FF"/>
      <w:sz w:val="22"/>
      <w:lang w:val="en-US"/>
    </w:rPr>
  </w:style>
  <w:style w:type="character" w:customStyle="1" w:styleId="afe">
    <w:name w:val="Класс(т)"/>
    <w:basedOn w:val="af5"/>
    <w:uiPriority w:val="1"/>
    <w:qFormat/>
    <w:rsid w:val="007379B0"/>
    <w:rPr>
      <w:rFonts w:ascii="Consolas" w:hAnsi="Consolas"/>
      <w:noProof w:val="0"/>
      <w:color w:val="2B91AF"/>
      <w:sz w:val="22"/>
      <w:lang w:val="en-US"/>
    </w:rPr>
  </w:style>
  <w:style w:type="character" w:customStyle="1" w:styleId="aff">
    <w:name w:val="Код(т)"/>
    <w:basedOn w:val="a9"/>
    <w:uiPriority w:val="1"/>
    <w:qFormat/>
    <w:rsid w:val="00450241"/>
    <w:rPr>
      <w:rFonts w:ascii="Consolas" w:hAnsi="Consolas"/>
      <w:noProof/>
      <w:sz w:val="22"/>
      <w:lang w:val="ru-RU"/>
    </w:rPr>
  </w:style>
  <w:style w:type="character" w:customStyle="1" w:styleId="aff0">
    <w:name w:val="Код италик"/>
    <w:basedOn w:val="a9"/>
    <w:uiPriority w:val="1"/>
    <w:qFormat/>
    <w:rsid w:val="00586159"/>
    <w:rPr>
      <w:rFonts w:ascii="Consolas" w:hAnsi="Consolas"/>
      <w:i/>
      <w:noProof w:val="0"/>
      <w:sz w:val="24"/>
      <w:lang w:val="ru-RU"/>
    </w:rPr>
  </w:style>
  <w:style w:type="paragraph" w:customStyle="1" w:styleId="aff1">
    <w:name w:val="Жирный акцент"/>
    <w:basedOn w:val="a"/>
    <w:link w:val="aff2"/>
    <w:qFormat/>
    <w:rsid w:val="00437566"/>
    <w:pPr>
      <w:spacing w:before="120"/>
    </w:pPr>
    <w:rPr>
      <w:b/>
    </w:rPr>
  </w:style>
  <w:style w:type="character" w:customStyle="1" w:styleId="aff2">
    <w:name w:val="Жирный акцент Знак"/>
    <w:basedOn w:val="a0"/>
    <w:link w:val="aff1"/>
    <w:rsid w:val="00437566"/>
    <w:rPr>
      <w:b/>
    </w:rPr>
  </w:style>
  <w:style w:type="character" w:styleId="aff3">
    <w:name w:val="Placeholder Text"/>
    <w:basedOn w:val="a0"/>
    <w:uiPriority w:val="99"/>
    <w:semiHidden/>
    <w:rsid w:val="00690D81"/>
    <w:rPr>
      <w:color w:val="808080"/>
    </w:rPr>
  </w:style>
  <w:style w:type="character" w:customStyle="1" w:styleId="aff4">
    <w:name w:val="Код италик (т)"/>
    <w:basedOn w:val="aff0"/>
    <w:uiPriority w:val="1"/>
    <w:qFormat/>
    <w:rsid w:val="00AA6113"/>
    <w:rPr>
      <w:rFonts w:ascii="Consolas" w:hAnsi="Consolas"/>
      <w:i/>
      <w:noProof w:val="0"/>
      <w:sz w:val="22"/>
      <w:lang w:val="ru-RU"/>
    </w:rPr>
  </w:style>
  <w:style w:type="character" w:customStyle="1" w:styleId="aff5">
    <w:name w:val="Комментарий для документации (т)"/>
    <w:basedOn w:val="afc"/>
    <w:uiPriority w:val="1"/>
    <w:qFormat/>
    <w:rsid w:val="0075225C"/>
    <w:rPr>
      <w:rFonts w:ascii="Consolas" w:hAnsi="Consolas"/>
      <w:noProof w:val="0"/>
      <w:color w:val="808080"/>
      <w:sz w:val="22"/>
      <w:lang w:val="ru-RU"/>
    </w:rPr>
  </w:style>
  <w:style w:type="character" w:customStyle="1" w:styleId="aff6">
    <w:name w:val="Комментарий (т)"/>
    <w:basedOn w:val="af4"/>
    <w:uiPriority w:val="1"/>
    <w:qFormat/>
    <w:rsid w:val="0075225C"/>
    <w:rPr>
      <w:rFonts w:ascii="Consolas" w:hAnsi="Consolas"/>
      <w:noProof w:val="0"/>
      <w:color w:val="008000"/>
      <w:sz w:val="22"/>
      <w:lang w:val="ru-RU"/>
    </w:rPr>
  </w:style>
  <w:style w:type="paragraph" w:customStyle="1" w:styleId="aff7">
    <w:name w:val="Имена столбцов"/>
    <w:basedOn w:val="a"/>
    <w:rsid w:val="008B48C3"/>
    <w:pPr>
      <w:ind w:firstLine="0"/>
      <w:jc w:val="center"/>
    </w:pPr>
    <w:rPr>
      <w:rFonts w:eastAsia="Times New Roman" w:cs="Times New Roman"/>
      <w:b/>
      <w:bCs/>
      <w:sz w:val="24"/>
      <w:szCs w:val="20"/>
    </w:rPr>
  </w:style>
  <w:style w:type="paragraph" w:customStyle="1" w:styleId="aff8">
    <w:name w:val="Текст в таблице"/>
    <w:basedOn w:val="a"/>
    <w:qFormat/>
    <w:rsid w:val="008B48C3"/>
    <w:pPr>
      <w:ind w:firstLine="0"/>
      <w:jc w:val="left"/>
    </w:pPr>
    <w:rPr>
      <w:rFonts w:eastAsia="Times New Roman" w:cs="Times New Roman"/>
      <w:sz w:val="24"/>
      <w:szCs w:val="20"/>
    </w:rPr>
  </w:style>
  <w:style w:type="character" w:customStyle="1" w:styleId="aff9">
    <w:name w:val="Строковый литерал (т)"/>
    <w:basedOn w:val="af7"/>
    <w:uiPriority w:val="1"/>
    <w:qFormat/>
    <w:rsid w:val="007D430F"/>
    <w:rPr>
      <w:rFonts w:ascii="Consolas" w:hAnsi="Consolas"/>
      <w:noProof w:val="0"/>
      <w:color w:val="A31515"/>
      <w:sz w:val="22"/>
      <w:lang w:val="en-US"/>
    </w:rPr>
  </w:style>
  <w:style w:type="character" w:customStyle="1" w:styleId="XML">
    <w:name w:val="Атрибут XML"/>
    <w:basedOn w:val="a9"/>
    <w:uiPriority w:val="1"/>
    <w:qFormat/>
    <w:rsid w:val="007D430F"/>
    <w:rPr>
      <w:rFonts w:ascii="Consolas" w:hAnsi="Consolas"/>
      <w:noProof w:val="0"/>
      <w:color w:val="FF0000"/>
      <w:sz w:val="24"/>
      <w:lang w:val="en-US"/>
    </w:rPr>
  </w:style>
  <w:style w:type="character" w:customStyle="1" w:styleId="XML0">
    <w:name w:val="Атрибут XML (т)"/>
    <w:basedOn w:val="XML"/>
    <w:uiPriority w:val="1"/>
    <w:qFormat/>
    <w:rsid w:val="008951EC"/>
    <w:rPr>
      <w:rFonts w:ascii="Consolas" w:hAnsi="Consolas"/>
      <w:noProof w:val="0"/>
      <w:color w:val="FF0000"/>
      <w:sz w:val="22"/>
      <w:lang w:val="en-US"/>
    </w:rPr>
  </w:style>
  <w:style w:type="character" w:styleId="HTML">
    <w:name w:val="HTML Code"/>
    <w:basedOn w:val="a0"/>
    <w:uiPriority w:val="99"/>
    <w:semiHidden/>
    <w:unhideWhenUsed/>
    <w:rsid w:val="00967276"/>
    <w:rPr>
      <w:rFonts w:ascii="Courier New" w:eastAsia="Times New Roman" w:hAnsi="Courier New" w:cs="Courier New"/>
      <w:sz w:val="20"/>
      <w:szCs w:val="20"/>
    </w:rPr>
  </w:style>
  <w:style w:type="paragraph" w:styleId="affa">
    <w:name w:val="header"/>
    <w:basedOn w:val="a"/>
    <w:link w:val="affb"/>
    <w:uiPriority w:val="99"/>
    <w:unhideWhenUsed/>
    <w:rsid w:val="00E562B3"/>
    <w:pPr>
      <w:tabs>
        <w:tab w:val="center" w:pos="4677"/>
        <w:tab w:val="right" w:pos="9355"/>
      </w:tabs>
    </w:pPr>
  </w:style>
  <w:style w:type="character" w:customStyle="1" w:styleId="affb">
    <w:name w:val="Верхний колонтитул Знак"/>
    <w:basedOn w:val="a0"/>
    <w:link w:val="affa"/>
    <w:uiPriority w:val="99"/>
    <w:rsid w:val="00E562B3"/>
  </w:style>
  <w:style w:type="character" w:styleId="HTML0">
    <w:name w:val="HTML Typewriter"/>
    <w:basedOn w:val="a0"/>
    <w:uiPriority w:val="99"/>
    <w:semiHidden/>
    <w:unhideWhenUsed/>
    <w:rsid w:val="005A0DEE"/>
    <w:rPr>
      <w:rFonts w:ascii="Courier New" w:eastAsia="Times New Roman" w:hAnsi="Courier New" w:cs="Courier New"/>
      <w:sz w:val="20"/>
      <w:szCs w:val="20"/>
    </w:rPr>
  </w:style>
  <w:style w:type="character" w:styleId="affc">
    <w:name w:val="FollowedHyperlink"/>
    <w:basedOn w:val="a0"/>
    <w:uiPriority w:val="99"/>
    <w:semiHidden/>
    <w:unhideWhenUsed/>
    <w:rsid w:val="000533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5549">
      <w:bodyDiv w:val="1"/>
      <w:marLeft w:val="0"/>
      <w:marRight w:val="0"/>
      <w:marTop w:val="0"/>
      <w:marBottom w:val="0"/>
      <w:divBdr>
        <w:top w:val="none" w:sz="0" w:space="0" w:color="auto"/>
        <w:left w:val="none" w:sz="0" w:space="0" w:color="auto"/>
        <w:bottom w:val="none" w:sz="0" w:space="0" w:color="auto"/>
        <w:right w:val="none" w:sz="0" w:space="0" w:color="auto"/>
      </w:divBdr>
    </w:div>
    <w:div w:id="565992226">
      <w:bodyDiv w:val="1"/>
      <w:marLeft w:val="0"/>
      <w:marRight w:val="0"/>
      <w:marTop w:val="0"/>
      <w:marBottom w:val="0"/>
      <w:divBdr>
        <w:top w:val="none" w:sz="0" w:space="0" w:color="auto"/>
        <w:left w:val="none" w:sz="0" w:space="0" w:color="auto"/>
        <w:bottom w:val="none" w:sz="0" w:space="0" w:color="auto"/>
        <w:right w:val="none" w:sz="0" w:space="0" w:color="auto"/>
      </w:divBdr>
    </w:div>
    <w:div w:id="659046968">
      <w:bodyDiv w:val="1"/>
      <w:marLeft w:val="0"/>
      <w:marRight w:val="0"/>
      <w:marTop w:val="0"/>
      <w:marBottom w:val="0"/>
      <w:divBdr>
        <w:top w:val="none" w:sz="0" w:space="0" w:color="auto"/>
        <w:left w:val="none" w:sz="0" w:space="0" w:color="auto"/>
        <w:bottom w:val="none" w:sz="0" w:space="0" w:color="auto"/>
        <w:right w:val="none" w:sz="0" w:space="0" w:color="auto"/>
      </w:divBdr>
      <w:divsChild>
        <w:div w:id="1753164277">
          <w:marLeft w:val="0"/>
          <w:marRight w:val="0"/>
          <w:marTop w:val="0"/>
          <w:marBottom w:val="0"/>
          <w:divBdr>
            <w:top w:val="none" w:sz="0" w:space="0" w:color="auto"/>
            <w:left w:val="none" w:sz="0" w:space="0" w:color="auto"/>
            <w:bottom w:val="none" w:sz="0" w:space="0" w:color="auto"/>
            <w:right w:val="none" w:sz="0" w:space="0" w:color="auto"/>
          </w:divBdr>
          <w:divsChild>
            <w:div w:id="1748573046">
              <w:marLeft w:val="0"/>
              <w:marRight w:val="0"/>
              <w:marTop w:val="0"/>
              <w:marBottom w:val="0"/>
              <w:divBdr>
                <w:top w:val="none" w:sz="0" w:space="0" w:color="auto"/>
                <w:left w:val="none" w:sz="0" w:space="0" w:color="auto"/>
                <w:bottom w:val="none" w:sz="0" w:space="0" w:color="auto"/>
                <w:right w:val="none" w:sz="0" w:space="0" w:color="auto"/>
              </w:divBdr>
            </w:div>
            <w:div w:id="93015440">
              <w:marLeft w:val="0"/>
              <w:marRight w:val="0"/>
              <w:marTop w:val="0"/>
              <w:marBottom w:val="0"/>
              <w:divBdr>
                <w:top w:val="none" w:sz="0" w:space="0" w:color="auto"/>
                <w:left w:val="none" w:sz="0" w:space="0" w:color="auto"/>
                <w:bottom w:val="none" w:sz="0" w:space="0" w:color="auto"/>
                <w:right w:val="none" w:sz="0" w:space="0" w:color="auto"/>
              </w:divBdr>
            </w:div>
            <w:div w:id="1056203958">
              <w:marLeft w:val="0"/>
              <w:marRight w:val="0"/>
              <w:marTop w:val="0"/>
              <w:marBottom w:val="0"/>
              <w:divBdr>
                <w:top w:val="none" w:sz="0" w:space="0" w:color="auto"/>
                <w:left w:val="none" w:sz="0" w:space="0" w:color="auto"/>
                <w:bottom w:val="none" w:sz="0" w:space="0" w:color="auto"/>
                <w:right w:val="none" w:sz="0" w:space="0" w:color="auto"/>
              </w:divBdr>
            </w:div>
            <w:div w:id="1060254549">
              <w:marLeft w:val="0"/>
              <w:marRight w:val="0"/>
              <w:marTop w:val="0"/>
              <w:marBottom w:val="0"/>
              <w:divBdr>
                <w:top w:val="none" w:sz="0" w:space="0" w:color="auto"/>
                <w:left w:val="none" w:sz="0" w:space="0" w:color="auto"/>
                <w:bottom w:val="none" w:sz="0" w:space="0" w:color="auto"/>
                <w:right w:val="none" w:sz="0" w:space="0" w:color="auto"/>
              </w:divBdr>
            </w:div>
            <w:div w:id="1353334803">
              <w:marLeft w:val="0"/>
              <w:marRight w:val="0"/>
              <w:marTop w:val="0"/>
              <w:marBottom w:val="0"/>
              <w:divBdr>
                <w:top w:val="none" w:sz="0" w:space="0" w:color="auto"/>
                <w:left w:val="none" w:sz="0" w:space="0" w:color="auto"/>
                <w:bottom w:val="none" w:sz="0" w:space="0" w:color="auto"/>
                <w:right w:val="none" w:sz="0" w:space="0" w:color="auto"/>
              </w:divBdr>
            </w:div>
            <w:div w:id="611670182">
              <w:marLeft w:val="0"/>
              <w:marRight w:val="0"/>
              <w:marTop w:val="0"/>
              <w:marBottom w:val="0"/>
              <w:divBdr>
                <w:top w:val="none" w:sz="0" w:space="0" w:color="auto"/>
                <w:left w:val="none" w:sz="0" w:space="0" w:color="auto"/>
                <w:bottom w:val="none" w:sz="0" w:space="0" w:color="auto"/>
                <w:right w:val="none" w:sz="0" w:space="0" w:color="auto"/>
              </w:divBdr>
            </w:div>
            <w:div w:id="1788812265">
              <w:marLeft w:val="0"/>
              <w:marRight w:val="0"/>
              <w:marTop w:val="0"/>
              <w:marBottom w:val="0"/>
              <w:divBdr>
                <w:top w:val="none" w:sz="0" w:space="0" w:color="auto"/>
                <w:left w:val="none" w:sz="0" w:space="0" w:color="auto"/>
                <w:bottom w:val="none" w:sz="0" w:space="0" w:color="auto"/>
                <w:right w:val="none" w:sz="0" w:space="0" w:color="auto"/>
              </w:divBdr>
            </w:div>
            <w:div w:id="1018316046">
              <w:marLeft w:val="0"/>
              <w:marRight w:val="0"/>
              <w:marTop w:val="0"/>
              <w:marBottom w:val="0"/>
              <w:divBdr>
                <w:top w:val="none" w:sz="0" w:space="0" w:color="auto"/>
                <w:left w:val="none" w:sz="0" w:space="0" w:color="auto"/>
                <w:bottom w:val="none" w:sz="0" w:space="0" w:color="auto"/>
                <w:right w:val="none" w:sz="0" w:space="0" w:color="auto"/>
              </w:divBdr>
            </w:div>
            <w:div w:id="1181311564">
              <w:marLeft w:val="0"/>
              <w:marRight w:val="0"/>
              <w:marTop w:val="0"/>
              <w:marBottom w:val="0"/>
              <w:divBdr>
                <w:top w:val="none" w:sz="0" w:space="0" w:color="auto"/>
                <w:left w:val="none" w:sz="0" w:space="0" w:color="auto"/>
                <w:bottom w:val="none" w:sz="0" w:space="0" w:color="auto"/>
                <w:right w:val="none" w:sz="0" w:space="0" w:color="auto"/>
              </w:divBdr>
            </w:div>
            <w:div w:id="738096044">
              <w:marLeft w:val="0"/>
              <w:marRight w:val="0"/>
              <w:marTop w:val="0"/>
              <w:marBottom w:val="0"/>
              <w:divBdr>
                <w:top w:val="none" w:sz="0" w:space="0" w:color="auto"/>
                <w:left w:val="none" w:sz="0" w:space="0" w:color="auto"/>
                <w:bottom w:val="none" w:sz="0" w:space="0" w:color="auto"/>
                <w:right w:val="none" w:sz="0" w:space="0" w:color="auto"/>
              </w:divBdr>
            </w:div>
            <w:div w:id="954676742">
              <w:marLeft w:val="0"/>
              <w:marRight w:val="0"/>
              <w:marTop w:val="0"/>
              <w:marBottom w:val="0"/>
              <w:divBdr>
                <w:top w:val="none" w:sz="0" w:space="0" w:color="auto"/>
                <w:left w:val="none" w:sz="0" w:space="0" w:color="auto"/>
                <w:bottom w:val="none" w:sz="0" w:space="0" w:color="auto"/>
                <w:right w:val="none" w:sz="0" w:space="0" w:color="auto"/>
              </w:divBdr>
            </w:div>
            <w:div w:id="7816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811">
      <w:bodyDiv w:val="1"/>
      <w:marLeft w:val="0"/>
      <w:marRight w:val="0"/>
      <w:marTop w:val="0"/>
      <w:marBottom w:val="0"/>
      <w:divBdr>
        <w:top w:val="none" w:sz="0" w:space="0" w:color="auto"/>
        <w:left w:val="none" w:sz="0" w:space="0" w:color="auto"/>
        <w:bottom w:val="none" w:sz="0" w:space="0" w:color="auto"/>
        <w:right w:val="none" w:sz="0" w:space="0" w:color="auto"/>
      </w:divBdr>
    </w:div>
    <w:div w:id="1276400934">
      <w:bodyDiv w:val="1"/>
      <w:marLeft w:val="0"/>
      <w:marRight w:val="0"/>
      <w:marTop w:val="0"/>
      <w:marBottom w:val="0"/>
      <w:divBdr>
        <w:top w:val="none" w:sz="0" w:space="0" w:color="auto"/>
        <w:left w:val="none" w:sz="0" w:space="0" w:color="auto"/>
        <w:bottom w:val="none" w:sz="0" w:space="0" w:color="auto"/>
        <w:right w:val="none" w:sz="0" w:space="0" w:color="auto"/>
      </w:divBdr>
    </w:div>
    <w:div w:id="1501121652">
      <w:bodyDiv w:val="1"/>
      <w:marLeft w:val="0"/>
      <w:marRight w:val="0"/>
      <w:marTop w:val="0"/>
      <w:marBottom w:val="0"/>
      <w:divBdr>
        <w:top w:val="none" w:sz="0" w:space="0" w:color="auto"/>
        <w:left w:val="none" w:sz="0" w:space="0" w:color="auto"/>
        <w:bottom w:val="none" w:sz="0" w:space="0" w:color="auto"/>
        <w:right w:val="none" w:sz="0" w:space="0" w:color="auto"/>
      </w:divBdr>
    </w:div>
    <w:div w:id="1528830669">
      <w:bodyDiv w:val="1"/>
      <w:marLeft w:val="0"/>
      <w:marRight w:val="0"/>
      <w:marTop w:val="0"/>
      <w:marBottom w:val="0"/>
      <w:divBdr>
        <w:top w:val="none" w:sz="0" w:space="0" w:color="auto"/>
        <w:left w:val="none" w:sz="0" w:space="0" w:color="auto"/>
        <w:bottom w:val="none" w:sz="0" w:space="0" w:color="auto"/>
        <w:right w:val="none" w:sz="0" w:space="0" w:color="auto"/>
      </w:divBdr>
    </w:div>
    <w:div w:id="1620069804">
      <w:bodyDiv w:val="1"/>
      <w:marLeft w:val="0"/>
      <w:marRight w:val="0"/>
      <w:marTop w:val="0"/>
      <w:marBottom w:val="0"/>
      <w:divBdr>
        <w:top w:val="none" w:sz="0" w:space="0" w:color="auto"/>
        <w:left w:val="none" w:sz="0" w:space="0" w:color="auto"/>
        <w:bottom w:val="none" w:sz="0" w:space="0" w:color="auto"/>
        <w:right w:val="none" w:sz="0" w:space="0" w:color="auto"/>
      </w:divBdr>
    </w:div>
    <w:div w:id="1835412416">
      <w:bodyDiv w:val="1"/>
      <w:marLeft w:val="0"/>
      <w:marRight w:val="0"/>
      <w:marTop w:val="0"/>
      <w:marBottom w:val="0"/>
      <w:divBdr>
        <w:top w:val="none" w:sz="0" w:space="0" w:color="auto"/>
        <w:left w:val="none" w:sz="0" w:space="0" w:color="auto"/>
        <w:bottom w:val="none" w:sz="0" w:space="0" w:color="auto"/>
        <w:right w:val="none" w:sz="0" w:space="0" w:color="auto"/>
      </w:divBdr>
    </w:div>
    <w:div w:id="20265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blackbeltcoder.com/Resources/CharClass.aspx" TargetMode="Externa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code.msdn.microsoft.com/ParExtSamples" TargetMode="External"/><Relationship Id="rId2" Type="http://schemas.openxmlformats.org/officeDocument/2006/relationships/hyperlink" Target="http://www.codeproject.com/Articles/16466/Unraveling-the-Mysteries-of-NET-2-0-Configuration" TargetMode="External"/><Relationship Id="rId1" Type="http://schemas.openxmlformats.org/officeDocument/2006/relationships/hyperlink" Target="http://js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1051;&#1077;&#1082;&#1094;&#1080;&#1080;\2.%20&#1041;&#1072;&#1079;&#1086;&#1074;&#1099;&#1077;%20&#1090;&#1077;&#1093;&#1085;&#1086;&#1083;&#1086;&#1075;&#1080;&#1080;%20&#1087;&#1083;&#1072;&#1090;&#1092;&#1086;&#1088;&#1084;&#1099;%20.NET\&#1064;&#1072;&#1073;&#1083;&#1086;&#1085;%20&#1083;&#1077;&#1082;&#1094;&#1080;&#108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139D88A-174C-4580-9DC2-05C757E3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лекций</Template>
  <TotalTime>77</TotalTime>
  <Pages>1</Pages>
  <Words>40716</Words>
  <Characters>232086</Characters>
  <Application>Microsoft Office Word</Application>
  <DocSecurity>0</DocSecurity>
  <Lines>1934</Lines>
  <Paragraphs>544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alexv</cp:lastModifiedBy>
  <cp:revision>26</cp:revision>
  <cp:lastPrinted>2013-10-11T19:35:00Z</cp:lastPrinted>
  <dcterms:created xsi:type="dcterms:W3CDTF">2013-02-17T08:06:00Z</dcterms:created>
  <dcterms:modified xsi:type="dcterms:W3CDTF">2013-10-11T19:35:00Z</dcterms:modified>
</cp:coreProperties>
</file>